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57FCE" w14:textId="3B414993" w:rsidR="00D4531E" w:rsidRPr="00F17EF5" w:rsidRDefault="00D4531E" w:rsidP="00D4531E">
      <w:pPr>
        <w:pStyle w:val="Heading8"/>
      </w:pPr>
      <w:bookmarkStart w:id="0" w:name="_Toc21354281"/>
      <w:bookmarkStart w:id="1" w:name="_Toc27749934"/>
      <w:r w:rsidRPr="00F17EF5">
        <w:t>Annex A (informative):</w:t>
      </w:r>
      <w:r w:rsidR="001659EA" w:rsidRPr="00F17EF5">
        <w:br/>
      </w:r>
      <w:r w:rsidRPr="00F17EF5">
        <w:t>Connection Diagrams</w:t>
      </w:r>
      <w:bookmarkEnd w:id="0"/>
      <w:bookmarkEnd w:id="1"/>
    </w:p>
    <w:p w14:paraId="44D4DA7A" w14:textId="77777777" w:rsidR="00D4531E" w:rsidRPr="00F17EF5" w:rsidRDefault="00D4531E" w:rsidP="00D4531E">
      <w:pPr>
        <w:pStyle w:val="Heading1"/>
      </w:pPr>
      <w:bookmarkStart w:id="2" w:name="_Toc21354282"/>
      <w:bookmarkStart w:id="3" w:name="_Toc27749935"/>
      <w:r w:rsidRPr="00F17EF5">
        <w:t>A.1</w:t>
      </w:r>
      <w:r w:rsidRPr="00F17EF5">
        <w:tab/>
        <w:t>Definition of Terms</w:t>
      </w:r>
      <w:bookmarkEnd w:id="2"/>
      <w:bookmarkEnd w:id="3"/>
    </w:p>
    <w:p w14:paraId="34CE4F97" w14:textId="77777777" w:rsidR="00D4531E" w:rsidRPr="00F17EF5" w:rsidRDefault="00D4531E" w:rsidP="00DD6CFB">
      <w:r w:rsidRPr="00F17EF5">
        <w:rPr>
          <w:b/>
        </w:rPr>
        <w:t>System Simulator or SS</w:t>
      </w:r>
      <w:r w:rsidRPr="00F17EF5">
        <w:t xml:space="preserve"> – A device or system, that is capable of generating simulated Node B signalling and analysing UE signalling responses on one or more RF channels, in order to create the required test environment for the UE under test. It will also include the following capabilities:</w:t>
      </w:r>
    </w:p>
    <w:p w14:paraId="69D02274" w14:textId="77777777" w:rsidR="00D4531E" w:rsidRPr="00F17EF5" w:rsidRDefault="00D4531E" w:rsidP="00DD6CFB">
      <w:pPr>
        <w:pStyle w:val="B1"/>
      </w:pPr>
      <w:r w:rsidRPr="00F17EF5">
        <w:t>1.</w:t>
      </w:r>
      <w:r w:rsidRPr="00F17EF5">
        <w:tab/>
        <w:t xml:space="preserve">Measurement and control of the UE Tx output power through </w:t>
      </w:r>
      <w:smartTag w:uri="urn:schemas-microsoft-com:office:smarttags" w:element="stockticker">
        <w:r w:rsidRPr="00F17EF5">
          <w:t>TPC</w:t>
        </w:r>
      </w:smartTag>
      <w:r w:rsidRPr="00F17EF5">
        <w:t xml:space="preserve"> commands</w:t>
      </w:r>
    </w:p>
    <w:p w14:paraId="70C6AABB" w14:textId="77777777" w:rsidR="00D4531E" w:rsidRPr="00F17EF5" w:rsidRDefault="00D4531E" w:rsidP="00DD6CFB">
      <w:pPr>
        <w:pStyle w:val="B1"/>
      </w:pPr>
      <w:r w:rsidRPr="00F17EF5">
        <w:t>2.</w:t>
      </w:r>
      <w:r w:rsidRPr="00F17EF5">
        <w:tab/>
        <w:t>Measurement of Throughput</w:t>
      </w:r>
    </w:p>
    <w:p w14:paraId="1090CC09" w14:textId="77777777" w:rsidR="00D4531E" w:rsidRPr="00F17EF5" w:rsidRDefault="00D4531E" w:rsidP="00DD6CFB">
      <w:pPr>
        <w:pStyle w:val="B1"/>
      </w:pPr>
      <w:r w:rsidRPr="00F17EF5">
        <w:t>3.</w:t>
      </w:r>
      <w:r w:rsidRPr="00F17EF5">
        <w:tab/>
        <w:t>Measurement of signalling timing and delays</w:t>
      </w:r>
    </w:p>
    <w:p w14:paraId="1DF031BD" w14:textId="77777777" w:rsidR="00D4531E" w:rsidRPr="00F17EF5" w:rsidRDefault="00D4531E" w:rsidP="00DD6CFB">
      <w:pPr>
        <w:pStyle w:val="B1"/>
      </w:pPr>
      <w:r w:rsidRPr="00F17EF5">
        <w:t>4.</w:t>
      </w:r>
      <w:r w:rsidRPr="00F17EF5">
        <w:tab/>
        <w:t>Ability to simulate UTRAN and/or E-UTRAN and/or GERAN signalling</w:t>
      </w:r>
    </w:p>
    <w:p w14:paraId="22B0E98B" w14:textId="77777777" w:rsidR="00D4531E" w:rsidRPr="00F17EF5" w:rsidRDefault="00D4531E" w:rsidP="00DD6CFB">
      <w:r w:rsidRPr="00F17EF5">
        <w:rPr>
          <w:b/>
        </w:rPr>
        <w:t>Test System</w:t>
      </w:r>
      <w:r w:rsidRPr="00F17EF5">
        <w:t xml:space="preserve"> – A combination of devices brought together into a system for the purpose of making one or more measurements on a UE in accordance with the test case requirements. A test system may include one or more System Simulators if additional signalling is required for the test case. The following diagrams are all examples of Test Systems.</w:t>
      </w:r>
    </w:p>
    <w:p w14:paraId="77FC30B7" w14:textId="77777777" w:rsidR="00D4531E" w:rsidRPr="00F17EF5" w:rsidRDefault="00D4531E" w:rsidP="00DD6CFB">
      <w:pPr>
        <w:pStyle w:val="NO"/>
      </w:pPr>
      <w:r w:rsidRPr="00F17EF5">
        <w:t>NOTE 1:</w:t>
      </w:r>
      <w:r w:rsidRPr="00F17EF5">
        <w:tab/>
        <w:t>The above terms are logical definitions to be used to describe the test methods used in the documents TS 38.521-1, TS 38.521-2, TS 38.521-3, TS 38.523-1 and TS 38.533 in practice, real devices called 'System Simulators' may also include additional measurement capabilities or may only support those features required for the test cases they are designed to perform.</w:t>
      </w:r>
    </w:p>
    <w:p w14:paraId="20E5D7AA" w14:textId="77777777" w:rsidR="00D4531E" w:rsidRPr="00F17EF5" w:rsidRDefault="00D4531E" w:rsidP="00DD6CFB">
      <w:pPr>
        <w:pStyle w:val="NO"/>
      </w:pPr>
      <w:r w:rsidRPr="00F17EF5">
        <w:t>NOTE 2:</w:t>
      </w:r>
      <w:r w:rsidRPr="00F17EF5">
        <w:tab/>
        <w:t>Components in the connection diagrams:</w:t>
      </w:r>
      <w:r w:rsidRPr="00F17EF5">
        <w:br/>
        <w:t>The components in the connection diagrams represent ideal components. They are intended to display the wanted signal flow. They don’t mandate real implementations.</w:t>
      </w:r>
    </w:p>
    <w:p w14:paraId="2C8F5FEA" w14:textId="77777777" w:rsidR="00D4531E" w:rsidRPr="00F17EF5" w:rsidRDefault="00D4531E" w:rsidP="00DD6CFB">
      <w:r w:rsidRPr="00F17EF5">
        <w:rPr>
          <w:b/>
        </w:rPr>
        <w:t>Connection:</w:t>
      </w:r>
      <w:r w:rsidRPr="00F17EF5">
        <w:t xml:space="preserve"> Each connection is displayed as a one or two sided arrow, showing the intended signal flow. In some cases, for some tests, some connections shown may not be necessary (for example UL RX connection for a second cell).</w:t>
      </w:r>
    </w:p>
    <w:p w14:paraId="135F4E9B" w14:textId="77777777" w:rsidR="00D4531E" w:rsidRPr="00F17EF5" w:rsidRDefault="00D4531E" w:rsidP="00DD6CFB">
      <w:r w:rsidRPr="00F17EF5">
        <w:rPr>
          <w:b/>
        </w:rPr>
        <w:t>Circulator:</w:t>
      </w:r>
      <w:r w:rsidRPr="00F17EF5">
        <w:t xml:space="preserve"> The signal, entering one port, is conducted to the adjacent port, indicated by the arrow. The attenuation among the above mentioned ports is ideally 0 and the isolation among the other ports is ideally ∞.</w:t>
      </w:r>
    </w:p>
    <w:p w14:paraId="4A57456F" w14:textId="77777777" w:rsidR="00D4531E" w:rsidRPr="00F17EF5" w:rsidRDefault="00D4531E" w:rsidP="00DD6CFB">
      <w:r w:rsidRPr="00F17EF5">
        <w:rPr>
          <w:b/>
        </w:rPr>
        <w:t>Splitter:</w:t>
      </w:r>
      <w:r w:rsidRPr="00F17EF5">
        <w:t xml:space="preserve"> a splitter has one input and 2 or more outputs. The signal at the input is equally divided to the outputs. The attenuation from input to the outputs is ideally 0 and the isolation between the outputs is ideally ∞.</w:t>
      </w:r>
    </w:p>
    <w:p w14:paraId="110F84D9" w14:textId="77777777" w:rsidR="00D4531E" w:rsidRPr="00F17EF5" w:rsidRDefault="00D4531E" w:rsidP="00DD6CFB">
      <w:r w:rsidRPr="00F17EF5">
        <w:rPr>
          <w:b/>
        </w:rPr>
        <w:t>Combiner:</w:t>
      </w:r>
      <w:r w:rsidRPr="00F17EF5">
        <w:t xml:space="preserve"> a combiner has one output and 2 or more inputs. The signals at the inputs are conducted to the output, all with the same, ideally 0 attenuation. The isolation between the inputs is ideally ∞.</w:t>
      </w:r>
    </w:p>
    <w:p w14:paraId="1B68444A" w14:textId="77777777" w:rsidR="00D4531E" w:rsidRPr="00F17EF5" w:rsidRDefault="00D4531E" w:rsidP="00DD6CFB">
      <w:r w:rsidRPr="00F17EF5">
        <w:rPr>
          <w:b/>
        </w:rPr>
        <w:t>Switch:</w:t>
      </w:r>
      <w:r w:rsidRPr="00F17EF5">
        <w:t xml:space="preserve"> contacts a sink (or source) alternatively to two or more sources (or sinks).</w:t>
      </w:r>
    </w:p>
    <w:p w14:paraId="0A107AFE" w14:textId="77777777" w:rsidR="00D4531E" w:rsidRPr="00F17EF5" w:rsidRDefault="00D4531E" w:rsidP="00DD6CFB">
      <w:r w:rsidRPr="00F17EF5">
        <w:rPr>
          <w:b/>
        </w:rPr>
        <w:t xml:space="preserve">Fader: </w:t>
      </w:r>
      <w:r w:rsidRPr="00F17EF5">
        <w:t>The fader has one input and one output. The MIMO fading channel is represented by several single faders (e.g. 8 in case of a MIMO antenna configuration 4x2) The correlation among the faders is described in TS 36.521-1 clause B.2.2. In some cases, for some tests, diagrams with fader(s) are referenced when no fading is required; in this case the fader(s) is omitted.</w:t>
      </w:r>
    </w:p>
    <w:p w14:paraId="354B06EA" w14:textId="77777777" w:rsidR="00D4531E" w:rsidRPr="00F17EF5" w:rsidRDefault="00D4531E" w:rsidP="00DD6CFB">
      <w:r w:rsidRPr="00F17EF5">
        <w:t>Attenuator: TBD</w:t>
      </w:r>
    </w:p>
    <w:p w14:paraId="1A551208" w14:textId="77777777" w:rsidR="00D4531E" w:rsidRPr="00F17EF5" w:rsidRDefault="00D4531E" w:rsidP="00DD6CFB">
      <w:r w:rsidRPr="00F17EF5">
        <w:rPr>
          <w:b/>
        </w:rPr>
        <w:t>Test Equipment Part (TE):</w:t>
      </w:r>
      <w:r w:rsidRPr="00F17EF5">
        <w:t xml:space="preserve"> is the section of the connection diagram focused including a combination of devices to perform one or several measurements on a UE depending on the test requirements specified in 3GPP TS 38.101-1 [7], 3GPP TS 38.101-2 [8] and 3GPP TS 38.101-3 [9]. The basic TE is the system simulator to enable the connection between the gNB (and the eNB, if NSA mode) and the DUT. The number of cells, the number of streams per cell and how to combine them, channel and propagations conditions, etc. are also part of the TE. Other instruments as external </w:t>
      </w:r>
      <w:r w:rsidRPr="00F17EF5">
        <w:lastRenderedPageBreak/>
        <w:t>spectrum analyser, interferer generators, external faders or external AWGN generators can be also considered part of the TE, as these instruments allow to measure a test requirement or to set the UE under certain conditions.</w:t>
      </w:r>
    </w:p>
    <w:p w14:paraId="4CA17A46" w14:textId="77777777" w:rsidR="00D4531E" w:rsidRPr="00F17EF5" w:rsidRDefault="00D4531E" w:rsidP="00DD6CFB">
      <w:r w:rsidRPr="00F17EF5">
        <w:rPr>
          <w:b/>
        </w:rPr>
        <w:t>DUT Part (UE)</w:t>
      </w:r>
      <w:r w:rsidRPr="00F17EF5">
        <w:t>: for conducted measurement this section is focused on the number of physical antenna connectors and how to combine in the DUT. For radiated measurement this section shows the connections needed to translate the UL/DL streams to the radiated part.</w:t>
      </w:r>
    </w:p>
    <w:p w14:paraId="69DCA033" w14:textId="77777777" w:rsidR="00D4531E" w:rsidRPr="00F17EF5" w:rsidRDefault="00D4531E" w:rsidP="00DD6CFB">
      <w:r w:rsidRPr="00F17EF5">
        <w:rPr>
          <w:b/>
        </w:rPr>
        <w:t>GNSS System Simulator or GSS:</w:t>
      </w:r>
      <w:r w:rsidRPr="00F17EF5">
        <w:t xml:space="preserve"> A device or system, that is capable of generating simulated GNSS satellite transmissions in order to create the required test environment for the UE under test. It will also include the following capabilities:</w:t>
      </w:r>
    </w:p>
    <w:p w14:paraId="4FFABD63" w14:textId="77777777" w:rsidR="00D4531E" w:rsidRPr="00F17EF5" w:rsidRDefault="00D4531E" w:rsidP="00DD6CFB">
      <w:pPr>
        <w:pStyle w:val="B1"/>
      </w:pPr>
      <w:r w:rsidRPr="00F17EF5">
        <w:t>1.</w:t>
      </w:r>
      <w:r w:rsidRPr="00F17EF5">
        <w:tab/>
        <w:t>Control of the output power of individual satellites and the simulation of atmospheric delays.</w:t>
      </w:r>
    </w:p>
    <w:p w14:paraId="61405847" w14:textId="77777777" w:rsidR="00D4531E" w:rsidRPr="00F17EF5" w:rsidRDefault="00D4531E" w:rsidP="00DD6CFB">
      <w:pPr>
        <w:pStyle w:val="B1"/>
      </w:pPr>
      <w:r w:rsidRPr="00F17EF5">
        <w:t>2.</w:t>
      </w:r>
      <w:r w:rsidRPr="00F17EF5">
        <w:tab/>
        <w:t>Ability to synchronize with NR timing in the SS.</w:t>
      </w:r>
    </w:p>
    <w:p w14:paraId="7C878969" w14:textId="77777777" w:rsidR="00D4531E" w:rsidRPr="00F17EF5" w:rsidRDefault="00D4531E" w:rsidP="00D4531E">
      <w:pPr>
        <w:pStyle w:val="Heading1"/>
      </w:pPr>
      <w:bookmarkStart w:id="4" w:name="_Toc21354283"/>
      <w:bookmarkStart w:id="5" w:name="_Toc27749936"/>
      <w:r w:rsidRPr="00F17EF5">
        <w:t>A.2</w:t>
      </w:r>
      <w:r w:rsidRPr="00F17EF5">
        <w:tab/>
        <w:t>General Considerations on Connections Diagram</w:t>
      </w:r>
      <w:bookmarkEnd w:id="4"/>
      <w:bookmarkEnd w:id="5"/>
    </w:p>
    <w:p w14:paraId="76AF7761" w14:textId="77777777" w:rsidR="00D4531E" w:rsidRPr="00F17EF5" w:rsidRDefault="00D4531E" w:rsidP="00DD6CFB">
      <w:r w:rsidRPr="00F17EF5">
        <w:t>In order to improve the maintainability and the readability of this section and to make easy to identify the whole connection diagram to use per each test case, several considerations have been used for this section:</w:t>
      </w:r>
    </w:p>
    <w:p w14:paraId="4483B65B" w14:textId="77777777" w:rsidR="00D4531E" w:rsidRPr="00F17EF5" w:rsidRDefault="00D4531E" w:rsidP="00DD6CFB">
      <w:pPr>
        <w:pStyle w:val="B2"/>
      </w:pPr>
      <w:r w:rsidRPr="00F17EF5">
        <w:t>-</w:t>
      </w:r>
      <w:r w:rsidRPr="00F17EF5">
        <w:tab/>
        <w:t>The whole connection diagram to use for a specific test has been split in Test Equipment (TE) and User Equipment (UE) parts.</w:t>
      </w:r>
    </w:p>
    <w:p w14:paraId="0BF78D1D" w14:textId="77777777" w:rsidR="00D4531E" w:rsidRPr="00F17EF5" w:rsidRDefault="00D4531E" w:rsidP="00DD6CFB">
      <w:pPr>
        <w:pStyle w:val="B2"/>
      </w:pPr>
      <w:r w:rsidRPr="00F17EF5">
        <w:t>-</w:t>
      </w:r>
      <w:r w:rsidRPr="00F17EF5">
        <w:tab/>
        <w:t>The same connection diagram will be used for SA and NSA, where the LTE link is specified in each connection diagram (TE and UE) with a dashed line (and this part will be only used for NSA).</w:t>
      </w:r>
    </w:p>
    <w:p w14:paraId="32ED5306" w14:textId="77777777" w:rsidR="00D4531E" w:rsidRPr="00F17EF5" w:rsidRDefault="00D4531E" w:rsidP="00DD6CFB">
      <w:pPr>
        <w:pStyle w:val="B2"/>
        <w:rPr>
          <w:b/>
          <w:u w:val="single"/>
        </w:rPr>
      </w:pPr>
      <w:r w:rsidRPr="00F17EF5">
        <w:t>-</w:t>
      </w:r>
      <w:r w:rsidRPr="00F17EF5">
        <w:tab/>
        <w:t>To obtain the whole connection diagram required per each test case is necessary to specify the TE part required for each measurement and the UE part will depend on the UE antenna implementation.</w:t>
      </w:r>
    </w:p>
    <w:p w14:paraId="5596DD94" w14:textId="77777777" w:rsidR="00D4531E" w:rsidRPr="00F17EF5" w:rsidRDefault="00D4531E" w:rsidP="00D4531E">
      <w:pPr>
        <w:pStyle w:val="Heading1"/>
      </w:pPr>
      <w:bookmarkStart w:id="6" w:name="_Toc21354284"/>
      <w:bookmarkStart w:id="7" w:name="_Toc27749937"/>
      <w:r w:rsidRPr="00F17EF5">
        <w:lastRenderedPageBreak/>
        <w:t>A.3</w:t>
      </w:r>
      <w:r w:rsidRPr="00F17EF5">
        <w:tab/>
        <w:t>Setup Diagrams</w:t>
      </w:r>
      <w:bookmarkEnd w:id="6"/>
      <w:bookmarkEnd w:id="7"/>
    </w:p>
    <w:p w14:paraId="17BF4CC9" w14:textId="77777777" w:rsidR="00D4531E" w:rsidRPr="00F17EF5" w:rsidRDefault="00D4531E" w:rsidP="00D4531E">
      <w:pPr>
        <w:pStyle w:val="Heading2"/>
      </w:pPr>
      <w:bookmarkStart w:id="8" w:name="_Toc21354285"/>
      <w:bookmarkStart w:id="9" w:name="_Toc27749938"/>
      <w:r w:rsidRPr="00F17EF5">
        <w:t>A.3.1</w:t>
      </w:r>
      <w:r w:rsidRPr="00F17EF5">
        <w:tab/>
        <w:t>Test Equipment Parts for Conducted Measurements</w:t>
      </w:r>
      <w:bookmarkEnd w:id="8"/>
      <w:bookmarkEnd w:id="9"/>
    </w:p>
    <w:p w14:paraId="20F18294" w14:textId="77777777" w:rsidR="00D4531E" w:rsidRPr="00F17EF5" w:rsidRDefault="00D4531E" w:rsidP="00D4531E">
      <w:pPr>
        <w:pStyle w:val="Heading3"/>
      </w:pPr>
      <w:bookmarkStart w:id="10" w:name="_Toc21354286"/>
      <w:bookmarkStart w:id="11" w:name="_Toc27749939"/>
      <w:r w:rsidRPr="00F17EF5">
        <w:t>A.3.1.1</w:t>
      </w:r>
      <w:r w:rsidRPr="00F17EF5">
        <w:tab/>
        <w:t>Basic Transmitter/Receiver tests</w:t>
      </w:r>
      <w:bookmarkEnd w:id="10"/>
      <w:bookmarkEnd w:id="11"/>
    </w:p>
    <w:bookmarkStart w:id="12" w:name="_MON_1587513314"/>
    <w:bookmarkEnd w:id="12"/>
    <w:p w14:paraId="6C2B2D26" w14:textId="77777777" w:rsidR="00D4531E" w:rsidRPr="00F17EF5" w:rsidRDefault="00D4531E" w:rsidP="00DD6CFB">
      <w:pPr>
        <w:pStyle w:val="TH"/>
      </w:pPr>
      <w:r w:rsidRPr="00F17EF5">
        <w:object w:dxaOrig="9506" w:dyaOrig="6706" w14:anchorId="6C6D31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9pt;height:335.85pt" o:ole="">
            <v:imagedata r:id="rId7" o:title=""/>
          </v:shape>
          <o:OLEObject Type="Embed" ProgID="Word.Document.8" ShapeID="_x0000_i1025" DrawAspect="Content" ObjectID="_1725611498" r:id="rId8">
            <o:FieldCodes>\s</o:FieldCodes>
          </o:OLEObject>
        </w:object>
      </w:r>
    </w:p>
    <w:p w14:paraId="4F6FEC49" w14:textId="77777777" w:rsidR="00D4531E" w:rsidRPr="00F17EF5" w:rsidRDefault="00D4531E" w:rsidP="00DD6CFB">
      <w:pPr>
        <w:pStyle w:val="TF"/>
      </w:pPr>
      <w:r w:rsidRPr="00F17EF5">
        <w:t>Figure A.3.1.1.1: Test Equipment connection for basic single cell, RX and TX tests</w:t>
      </w:r>
    </w:p>
    <w:p w14:paraId="13C89280" w14:textId="77777777" w:rsidR="00D4531E" w:rsidRPr="00F17EF5" w:rsidRDefault="00D4531E" w:rsidP="00DD6CFB"/>
    <w:bookmarkStart w:id="13" w:name="_MON_1599457968"/>
    <w:bookmarkEnd w:id="13"/>
    <w:p w14:paraId="10A8F425" w14:textId="77777777" w:rsidR="00D4531E" w:rsidRPr="00F17EF5" w:rsidRDefault="00D4531E" w:rsidP="00DD6CFB">
      <w:pPr>
        <w:pStyle w:val="TH"/>
        <w:rPr>
          <w:rFonts w:eastAsia="SimSun"/>
        </w:rPr>
      </w:pPr>
      <w:r w:rsidRPr="00F17EF5">
        <w:rPr>
          <w:rFonts w:eastAsia="SimSun"/>
        </w:rPr>
        <w:object w:dxaOrig="9506" w:dyaOrig="6540" w14:anchorId="340E1B88">
          <v:shape id="_x0000_i1026" type="#_x0000_t75" style="width:473.9pt;height:329.9pt" o:ole="">
            <v:imagedata r:id="rId9" o:title=""/>
          </v:shape>
          <o:OLEObject Type="Embed" ProgID="Word.Document.8" ShapeID="_x0000_i1026" DrawAspect="Content" ObjectID="_1725611499" r:id="rId10">
            <o:FieldCodes>\s</o:FieldCodes>
          </o:OLEObject>
        </w:object>
      </w:r>
    </w:p>
    <w:p w14:paraId="3CAAF965" w14:textId="479EFE70" w:rsidR="00D4531E" w:rsidRPr="00F17EF5" w:rsidRDefault="00D4531E" w:rsidP="00DD6CFB">
      <w:pPr>
        <w:pStyle w:val="TF"/>
        <w:rPr>
          <w:rFonts w:eastAsia="SimSun"/>
        </w:rPr>
      </w:pPr>
      <w:r w:rsidRPr="00F17EF5">
        <w:rPr>
          <w:rFonts w:eastAsia="SimSun"/>
        </w:rPr>
        <w:t>Figure A.3.1.1.2: Test Equipment connection for single cell, RX and TX tests for NR UL MIMO</w:t>
      </w:r>
      <w:r w:rsidR="00E013F4" w:rsidRPr="00F17EF5">
        <w:rPr>
          <w:rFonts w:eastAsia="SimSun"/>
        </w:rPr>
        <w:t xml:space="preserve"> or NR Tx diversity</w:t>
      </w:r>
    </w:p>
    <w:p w14:paraId="062E7C40" w14:textId="77777777" w:rsidR="00D4531E" w:rsidRPr="00F17EF5" w:rsidRDefault="00D4531E" w:rsidP="00DD6CFB">
      <w:pPr>
        <w:rPr>
          <w:rFonts w:eastAsia="SimSun"/>
        </w:rPr>
      </w:pPr>
    </w:p>
    <w:p w14:paraId="40614D96" w14:textId="4DE56BC7" w:rsidR="00D4531E" w:rsidRPr="00F17EF5" w:rsidRDefault="00D4531E" w:rsidP="00DD6CFB">
      <w:pPr>
        <w:pStyle w:val="TH"/>
      </w:pPr>
      <w:r w:rsidRPr="00F17EF5">
        <w:object w:dxaOrig="9361" w:dyaOrig="11911" w14:anchorId="1C4310D7">
          <v:shape id="_x0000_i1027" type="#_x0000_t75" style="width:480.3pt;height:593.75pt" o:ole="">
            <v:imagedata r:id="rId11" o:title=""/>
          </v:shape>
          <o:OLEObject Type="Embed" ProgID="Visio.Drawing.15" ShapeID="_x0000_i1027" DrawAspect="Content" ObjectID="_1725611500" r:id="rId12"/>
        </w:object>
      </w:r>
    </w:p>
    <w:p w14:paraId="6FEA3F04" w14:textId="69BB5DF1" w:rsidR="00D4531E" w:rsidRPr="00F17EF5" w:rsidRDefault="00D4531E" w:rsidP="00DD6CFB">
      <w:pPr>
        <w:pStyle w:val="TF"/>
        <w:rPr>
          <w:rFonts w:eastAsia="SimSun"/>
        </w:rPr>
      </w:pPr>
      <w:r w:rsidRPr="00F17EF5">
        <w:rPr>
          <w:rFonts w:eastAsia="SimSun"/>
        </w:rPr>
        <w:t>Figure A.3.1.1.3: Test Equipment connection for NR CA</w:t>
      </w:r>
      <w:r w:rsidR="007E1605" w:rsidRPr="00F17EF5">
        <w:rPr>
          <w:rFonts w:eastAsia="SimSun"/>
        </w:rPr>
        <w:t xml:space="preserve"> and NR-DC</w:t>
      </w:r>
      <w:r w:rsidRPr="00F17EF5">
        <w:rPr>
          <w:rFonts w:eastAsia="SimSun"/>
        </w:rPr>
        <w:t xml:space="preserve">, </w:t>
      </w:r>
      <w:r w:rsidRPr="00F17EF5">
        <w:t xml:space="preserve">basic </w:t>
      </w:r>
      <w:r w:rsidRPr="00F17EF5">
        <w:rPr>
          <w:rFonts w:eastAsia="SimSun"/>
        </w:rPr>
        <w:t>RX and TX tests</w:t>
      </w:r>
    </w:p>
    <w:p w14:paraId="08808041" w14:textId="77777777" w:rsidR="00D4531E" w:rsidRPr="00F17EF5" w:rsidRDefault="00D4531E" w:rsidP="00DD6CFB">
      <w:pPr>
        <w:rPr>
          <w:rFonts w:eastAsia="SimSun"/>
          <w:lang w:eastAsia="en-US"/>
        </w:rPr>
      </w:pPr>
    </w:p>
    <w:p w14:paraId="5FC0BE20" w14:textId="77777777" w:rsidR="00D4531E" w:rsidRPr="00F17EF5" w:rsidRDefault="00D4531E" w:rsidP="00DD6CFB">
      <w:pPr>
        <w:pStyle w:val="TH"/>
      </w:pPr>
      <w:r w:rsidRPr="00F17EF5">
        <w:object w:dxaOrig="9031" w:dyaOrig="5528" w14:anchorId="13593130">
          <v:shape id="_x0000_i1028" type="#_x0000_t75" style="width:451.6pt;height:274.35pt" o:ole="">
            <v:imagedata r:id="rId13" o:title=""/>
          </v:shape>
          <o:OLEObject Type="Embed" ProgID="Word.Picture.8" ShapeID="_x0000_i1028" DrawAspect="Content" ObjectID="_1725611501" r:id="rId14"/>
        </w:object>
      </w:r>
    </w:p>
    <w:p w14:paraId="554D2F67" w14:textId="77777777" w:rsidR="00D4531E" w:rsidRPr="00F17EF5" w:rsidRDefault="00D4531E" w:rsidP="00DD6CFB">
      <w:pPr>
        <w:pStyle w:val="TF"/>
        <w:rPr>
          <w:rFonts w:eastAsia="SimSun"/>
          <w:lang w:eastAsia="en-US"/>
        </w:rPr>
      </w:pPr>
      <w:r w:rsidRPr="00F17EF5">
        <w:rPr>
          <w:rFonts w:eastAsia="SimSun"/>
          <w:lang w:eastAsia="en-US"/>
        </w:rPr>
        <w:t>Figure A.3.1.1.4: Test Equipment connection for NR SUL, basic RX and TX tests</w:t>
      </w:r>
    </w:p>
    <w:p w14:paraId="12345BA9" w14:textId="77777777" w:rsidR="00D51CA2" w:rsidRDefault="00D51CA2" w:rsidP="00DD6CFB">
      <w:pPr>
        <w:rPr>
          <w:lang w:eastAsia="en-US"/>
        </w:rPr>
      </w:pPr>
    </w:p>
    <w:p w14:paraId="2ED272C3" w14:textId="51503254" w:rsidR="00D51CA2" w:rsidRDefault="00D51CA2" w:rsidP="00DD6CFB">
      <w:pPr>
        <w:pStyle w:val="TH"/>
      </w:pPr>
      <w:r>
        <w:rPr>
          <w:noProof/>
          <w:lang w:val="en-US" w:eastAsia="zh-CN"/>
        </w:rPr>
        <w:drawing>
          <wp:inline distT="0" distB="0" distL="0" distR="0" wp14:anchorId="5444893D" wp14:editId="567C4CEF">
            <wp:extent cx="6120130" cy="3731260"/>
            <wp:effectExtent l="0" t="0" r="0" b="254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731260"/>
                    </a:xfrm>
                    <a:prstGeom prst="rect">
                      <a:avLst/>
                    </a:prstGeom>
                    <a:noFill/>
                    <a:ln>
                      <a:noFill/>
                    </a:ln>
                  </pic:spPr>
                </pic:pic>
              </a:graphicData>
            </a:graphic>
          </wp:inline>
        </w:drawing>
      </w:r>
    </w:p>
    <w:p w14:paraId="5A896467" w14:textId="77777777" w:rsidR="00D51CA2" w:rsidRDefault="00D51CA2" w:rsidP="00DD6CFB">
      <w:pPr>
        <w:pStyle w:val="TF"/>
        <w:rPr>
          <w:rFonts w:eastAsia="SimSun"/>
        </w:rPr>
      </w:pPr>
      <w:r>
        <w:rPr>
          <w:rFonts w:eastAsia="SimSun"/>
        </w:rPr>
        <w:t>Figure A.3.1.1.5: Test Equipment connection for UL MIMO on SUL band, basic RX and TX tests</w:t>
      </w:r>
    </w:p>
    <w:p w14:paraId="0D205E82" w14:textId="41651CBF" w:rsidR="00D4531E" w:rsidRPr="00F17EF5" w:rsidRDefault="00D4531E" w:rsidP="00DD6CFB"/>
    <w:p w14:paraId="2DD65DC5" w14:textId="77777777" w:rsidR="00D4531E" w:rsidRPr="00F17EF5" w:rsidRDefault="00D4531E" w:rsidP="00D4531E">
      <w:pPr>
        <w:pStyle w:val="Heading3"/>
      </w:pPr>
      <w:bookmarkStart w:id="14" w:name="_Toc21354288"/>
      <w:bookmarkStart w:id="15" w:name="_Toc27749941"/>
      <w:r w:rsidRPr="00F17EF5">
        <w:lastRenderedPageBreak/>
        <w:t>A.3.1.2</w:t>
      </w:r>
      <w:r w:rsidRPr="00F17EF5">
        <w:tab/>
        <w:t>Transmitter tests using Spectrum Analyser</w:t>
      </w:r>
      <w:bookmarkEnd w:id="14"/>
      <w:bookmarkEnd w:id="15"/>
    </w:p>
    <w:p w14:paraId="0FD00C07" w14:textId="77777777" w:rsidR="00D4531E" w:rsidRPr="00F17EF5" w:rsidRDefault="00D4531E" w:rsidP="00DD6CFB">
      <w:pPr>
        <w:pStyle w:val="TH"/>
      </w:pPr>
      <w:r w:rsidRPr="00F17EF5">
        <w:object w:dxaOrig="9916" w:dyaOrig="7366" w14:anchorId="4D3D81B7">
          <v:shape id="_x0000_i1029" type="#_x0000_t75" style="width:479.85pt;height:5in" o:ole="">
            <v:imagedata r:id="rId16" o:title=""/>
          </v:shape>
          <o:OLEObject Type="Embed" ProgID="Visio.Drawing.15" ShapeID="_x0000_i1029" DrawAspect="Content" ObjectID="_1725611502" r:id="rId17"/>
        </w:object>
      </w:r>
    </w:p>
    <w:p w14:paraId="13D81F6B" w14:textId="77B903B4" w:rsidR="00D4531E" w:rsidRPr="00F17EF5" w:rsidRDefault="00D4531E" w:rsidP="00DD6CFB">
      <w:pPr>
        <w:pStyle w:val="TF"/>
      </w:pPr>
      <w:r w:rsidRPr="00F17EF5">
        <w:t>Figure A.3.1.2.1: Test Equipment connection for TX-tests with additional Spectrum Analyzer</w:t>
      </w:r>
    </w:p>
    <w:p w14:paraId="6539FEF8" w14:textId="77777777" w:rsidR="00D4531E" w:rsidRPr="00F17EF5" w:rsidRDefault="00D4531E" w:rsidP="00DD6CFB"/>
    <w:p w14:paraId="2EE3E445" w14:textId="77777777" w:rsidR="00D4531E" w:rsidRPr="00F17EF5" w:rsidRDefault="00D4531E" w:rsidP="00DD6CFB">
      <w:pPr>
        <w:pStyle w:val="TH"/>
      </w:pPr>
      <w:r w:rsidRPr="00F17EF5">
        <w:object w:dxaOrig="9916" w:dyaOrig="8221" w14:anchorId="4BA638AC">
          <v:shape id="_x0000_i1030" type="#_x0000_t75" style="width:479.85pt;height:401.9pt" o:ole="">
            <v:imagedata r:id="rId18" o:title=""/>
          </v:shape>
          <o:OLEObject Type="Embed" ProgID="Visio.Drawing.15" ShapeID="_x0000_i1030" DrawAspect="Content" ObjectID="_1725611503" r:id="rId19"/>
        </w:object>
      </w:r>
    </w:p>
    <w:p w14:paraId="7CF76BA6" w14:textId="75649638" w:rsidR="00D4531E" w:rsidRPr="00F17EF5" w:rsidRDefault="00D4531E" w:rsidP="00DD6CFB">
      <w:pPr>
        <w:pStyle w:val="TF"/>
        <w:rPr>
          <w:rFonts w:eastAsia="SimSun"/>
        </w:rPr>
      </w:pPr>
      <w:r w:rsidRPr="00F17EF5">
        <w:t>Figure A.3.1.2.2</w:t>
      </w:r>
      <w:r w:rsidRPr="00F17EF5">
        <w:rPr>
          <w:rFonts w:eastAsia="SimSun"/>
        </w:rPr>
        <w:t>: Test Equipment connection for TX-tests for UL MIMO with additional Spectrum Analyser</w:t>
      </w:r>
    </w:p>
    <w:p w14:paraId="3AE9AD4D" w14:textId="77777777" w:rsidR="00D4531E" w:rsidRPr="00F17EF5" w:rsidRDefault="00D4531E" w:rsidP="00DD6CFB">
      <w:pPr>
        <w:rPr>
          <w:rFonts w:eastAsia="SimSun"/>
        </w:rPr>
      </w:pPr>
    </w:p>
    <w:p w14:paraId="31AA2F53" w14:textId="77777777" w:rsidR="00D4531E" w:rsidRPr="00F17EF5" w:rsidRDefault="00D4531E" w:rsidP="00DD6CFB">
      <w:pPr>
        <w:pStyle w:val="TH"/>
      </w:pPr>
      <w:r w:rsidRPr="00F17EF5">
        <w:object w:dxaOrig="9930" w:dyaOrig="13366" w14:anchorId="42D90D9A">
          <v:shape id="_x0000_i1031" type="#_x0000_t75" style="width:480.3pt;height:648.45pt" o:ole="">
            <v:imagedata r:id="rId20" o:title=""/>
          </v:shape>
          <o:OLEObject Type="Embed" ProgID="Visio.Drawing.15" ShapeID="_x0000_i1031" DrawAspect="Content" ObjectID="_1725611504" r:id="rId21"/>
        </w:object>
      </w:r>
    </w:p>
    <w:p w14:paraId="68E66083" w14:textId="77777777" w:rsidR="00D4531E" w:rsidRPr="00F17EF5" w:rsidRDefault="00D4531E" w:rsidP="00DD6CFB">
      <w:pPr>
        <w:pStyle w:val="TF"/>
      </w:pPr>
      <w:r w:rsidRPr="00F17EF5">
        <w:t xml:space="preserve">Figure A.3.1.2.3: Test Equipment connection for </w:t>
      </w:r>
      <w:r w:rsidRPr="00F17EF5">
        <w:rPr>
          <w:rFonts w:eastAsia="SimSun"/>
        </w:rPr>
        <w:t>NR CA</w:t>
      </w:r>
      <w:r w:rsidRPr="00F17EF5">
        <w:t xml:space="preserve"> TX-tests with additional Spectrum Analyser</w:t>
      </w:r>
      <w:r w:rsidRPr="00F17EF5">
        <w:rPr>
          <w:rFonts w:eastAsia="SimSun"/>
        </w:rPr>
        <w:t xml:space="preserve"> </w:t>
      </w:r>
    </w:p>
    <w:p w14:paraId="691167DD" w14:textId="77777777" w:rsidR="00D4531E" w:rsidRPr="00F17EF5" w:rsidRDefault="00D4531E" w:rsidP="00DD6CFB"/>
    <w:bookmarkStart w:id="16" w:name="_Toc21354289"/>
    <w:bookmarkStart w:id="17" w:name="_Toc27749942"/>
    <w:p w14:paraId="031595F0" w14:textId="595E7F70" w:rsidR="00D4531E" w:rsidRPr="00F17EF5" w:rsidRDefault="00D4531E" w:rsidP="00DD6CFB">
      <w:pPr>
        <w:pStyle w:val="TH"/>
      </w:pPr>
      <w:r w:rsidRPr="00F17EF5">
        <w:object w:dxaOrig="9021" w:dyaOrig="6091" w14:anchorId="4EADF825">
          <v:shape id="_x0000_i1032" type="#_x0000_t75" style="width:450.7pt;height:302.15pt" o:ole="">
            <v:imagedata r:id="rId22" o:title=""/>
          </v:shape>
          <o:OLEObject Type="Embed" ProgID="Word.Picture.8" ShapeID="_x0000_i1032" DrawAspect="Content" ObjectID="_1725611505" r:id="rId23"/>
        </w:object>
      </w:r>
    </w:p>
    <w:p w14:paraId="03B03618" w14:textId="77777777" w:rsidR="00D4531E" w:rsidRPr="00F17EF5" w:rsidRDefault="00D4531E" w:rsidP="00DD6CFB">
      <w:pPr>
        <w:pStyle w:val="TF"/>
        <w:rPr>
          <w:rFonts w:eastAsia="SimSun"/>
          <w:lang w:eastAsia="en-US"/>
        </w:rPr>
      </w:pPr>
      <w:r w:rsidRPr="00F17EF5">
        <w:rPr>
          <w:rFonts w:eastAsia="SimSun"/>
          <w:lang w:eastAsia="en-US"/>
        </w:rPr>
        <w:t xml:space="preserve">Figure A.3.1.2.4: Test Equipment connection for NR SUL TX-tests with additional Spectrum Analyzer </w:t>
      </w:r>
    </w:p>
    <w:p w14:paraId="1A17F669" w14:textId="77777777" w:rsidR="00D4531E" w:rsidRPr="00F17EF5" w:rsidRDefault="00D4531E" w:rsidP="00DD6CFB">
      <w:pPr>
        <w:rPr>
          <w:rFonts w:eastAsia="SimSun"/>
          <w:lang w:eastAsia="en-US"/>
        </w:rPr>
      </w:pPr>
    </w:p>
    <w:p w14:paraId="2454DCC2" w14:textId="77777777" w:rsidR="00D4531E" w:rsidRPr="00F17EF5" w:rsidRDefault="00D4531E" w:rsidP="00D4531E">
      <w:pPr>
        <w:pStyle w:val="Heading3"/>
      </w:pPr>
      <w:r w:rsidRPr="00F17EF5">
        <w:lastRenderedPageBreak/>
        <w:t>A.3.1.3</w:t>
      </w:r>
      <w:r w:rsidRPr="00F17EF5">
        <w:tab/>
        <w:t>Transmitter tests using Spectrum Analyser and Signal Generator</w:t>
      </w:r>
      <w:bookmarkEnd w:id="16"/>
      <w:bookmarkEnd w:id="17"/>
    </w:p>
    <w:p w14:paraId="3AD15767" w14:textId="77777777" w:rsidR="00D4531E" w:rsidRPr="00F17EF5" w:rsidRDefault="00D4531E" w:rsidP="00DD6CFB">
      <w:pPr>
        <w:pStyle w:val="TH"/>
      </w:pPr>
      <w:r w:rsidRPr="00F17EF5">
        <w:object w:dxaOrig="9886" w:dyaOrig="8371" w14:anchorId="3C8F45FE">
          <v:shape id="_x0000_i1033" type="#_x0000_t75" style="width:479.85pt;height:408.3pt" o:ole="">
            <v:imagedata r:id="rId24" o:title=""/>
          </v:shape>
          <o:OLEObject Type="Embed" ProgID="Visio.Drawing.15" ShapeID="_x0000_i1033" DrawAspect="Content" ObjectID="_1725611506" r:id="rId25"/>
        </w:object>
      </w:r>
    </w:p>
    <w:p w14:paraId="66A5C44F" w14:textId="7810E295" w:rsidR="00D4531E" w:rsidRPr="00F17EF5" w:rsidRDefault="00D4531E" w:rsidP="00DD6CFB">
      <w:pPr>
        <w:pStyle w:val="TF"/>
        <w:rPr>
          <w:rFonts w:eastAsia="SimSun"/>
        </w:rPr>
      </w:pPr>
      <w:r w:rsidRPr="00F17EF5">
        <w:rPr>
          <w:rFonts w:eastAsia="SimSun"/>
        </w:rPr>
        <w:t>Figure A.3.1.3.1: Test Equipment connection for Transmitter tests with CW Interference and spectrum analyser</w:t>
      </w:r>
    </w:p>
    <w:p w14:paraId="0068EFA2" w14:textId="77777777" w:rsidR="00D4531E" w:rsidRPr="00F17EF5" w:rsidRDefault="00D4531E" w:rsidP="00DD6CFB">
      <w:pPr>
        <w:rPr>
          <w:rFonts w:eastAsia="SimSun"/>
        </w:rPr>
      </w:pPr>
    </w:p>
    <w:p w14:paraId="4CFC3BF0" w14:textId="77777777" w:rsidR="00D4531E" w:rsidRPr="00F17EF5" w:rsidRDefault="00D4531E" w:rsidP="00DD6CFB">
      <w:pPr>
        <w:pStyle w:val="TH"/>
      </w:pPr>
      <w:r w:rsidRPr="00F17EF5">
        <w:object w:dxaOrig="9886" w:dyaOrig="9361" w14:anchorId="5F7CE6CE">
          <v:shape id="_x0000_i1034" type="#_x0000_t75" style="width:479.85pt;height:455.7pt" o:ole="">
            <v:imagedata r:id="rId26" o:title=""/>
          </v:shape>
          <o:OLEObject Type="Embed" ProgID="Visio.Drawing.15" ShapeID="_x0000_i1034" DrawAspect="Content" ObjectID="_1725611507" r:id="rId27"/>
        </w:object>
      </w:r>
    </w:p>
    <w:p w14:paraId="54BDC0AA" w14:textId="0C12EC34" w:rsidR="00D4531E" w:rsidRPr="00F17EF5" w:rsidRDefault="00D4531E" w:rsidP="00DD6CFB">
      <w:pPr>
        <w:pStyle w:val="TF"/>
        <w:rPr>
          <w:rFonts w:eastAsia="SimSun"/>
        </w:rPr>
      </w:pPr>
      <w:r w:rsidRPr="00F17EF5">
        <w:rPr>
          <w:rFonts w:eastAsia="SimSun"/>
        </w:rPr>
        <w:t>Figure A.3.1.3.2: Test Equipment connection for Transmitter tests for UL MIMO with CW Interference and spectrum analyser</w:t>
      </w:r>
    </w:p>
    <w:p w14:paraId="0E95170C" w14:textId="77777777" w:rsidR="00D4531E" w:rsidRPr="00F17EF5" w:rsidRDefault="00D4531E" w:rsidP="00DD6CFB"/>
    <w:p w14:paraId="08A1EEB2" w14:textId="77777777" w:rsidR="00D4531E" w:rsidRPr="00F17EF5" w:rsidRDefault="00D4531E" w:rsidP="00DD6CFB">
      <w:pPr>
        <w:pStyle w:val="TH"/>
      </w:pPr>
      <w:r w:rsidRPr="00F17EF5">
        <w:object w:dxaOrig="10740" w:dyaOrig="14940" w14:anchorId="55AF5C41">
          <v:shape id="_x0000_i1035" type="#_x0000_t75" style="width:480.3pt;height:672.15pt" o:ole="">
            <v:imagedata r:id="rId28" o:title=""/>
          </v:shape>
          <o:OLEObject Type="Embed" ProgID="Visio.Drawing.15" ShapeID="_x0000_i1035" DrawAspect="Content" ObjectID="_1725611508" r:id="rId29"/>
        </w:object>
      </w:r>
    </w:p>
    <w:p w14:paraId="474ED324" w14:textId="77777777" w:rsidR="00D4531E" w:rsidRPr="00F17EF5" w:rsidRDefault="00D4531E" w:rsidP="00DD6CFB">
      <w:pPr>
        <w:pStyle w:val="TF"/>
        <w:rPr>
          <w:rFonts w:eastAsia="SimSun"/>
        </w:rPr>
      </w:pPr>
      <w:r w:rsidRPr="00F17EF5">
        <w:rPr>
          <w:rFonts w:eastAsia="SimSun"/>
        </w:rPr>
        <w:lastRenderedPageBreak/>
        <w:t>Figure A.3.1.3.3: Test Equipment connection for NR CA Transmitter tests with CW Interference and spectrum analyser</w:t>
      </w:r>
    </w:p>
    <w:p w14:paraId="3606F9ED" w14:textId="77777777" w:rsidR="00D4531E" w:rsidRPr="00F17EF5" w:rsidRDefault="00D4531E" w:rsidP="00DD6CFB">
      <w:pPr>
        <w:rPr>
          <w:rFonts w:eastAsia="SimSun"/>
          <w:lang w:eastAsia="en-US"/>
        </w:rPr>
      </w:pPr>
    </w:p>
    <w:p w14:paraId="3C4A29CA" w14:textId="2805547A" w:rsidR="00D4531E" w:rsidRPr="00F17EF5" w:rsidRDefault="00D4531E" w:rsidP="00DD6CFB">
      <w:pPr>
        <w:pStyle w:val="TH"/>
      </w:pPr>
      <w:r w:rsidRPr="00F17EF5">
        <w:object w:dxaOrig="9021" w:dyaOrig="6662" w14:anchorId="3E862BC6">
          <v:shape id="_x0000_i1036" type="#_x0000_t75" style="width:450.7pt;height:330.85pt" o:ole="">
            <v:imagedata r:id="rId30" o:title=""/>
          </v:shape>
          <o:OLEObject Type="Embed" ProgID="Word.Picture.8" ShapeID="_x0000_i1036" DrawAspect="Content" ObjectID="_1725611509" r:id="rId31"/>
        </w:object>
      </w:r>
    </w:p>
    <w:p w14:paraId="7DC30230" w14:textId="0394571C" w:rsidR="00D4531E" w:rsidRPr="00F17EF5" w:rsidRDefault="00D4531E" w:rsidP="00DD6CFB">
      <w:pPr>
        <w:pStyle w:val="TF"/>
        <w:rPr>
          <w:rFonts w:eastAsia="SimSun"/>
          <w:lang w:eastAsia="en-US"/>
        </w:rPr>
      </w:pPr>
      <w:r w:rsidRPr="00F17EF5">
        <w:rPr>
          <w:rFonts w:eastAsia="SimSun"/>
          <w:lang w:eastAsia="en-US"/>
        </w:rPr>
        <w:t xml:space="preserve">Figure A.3.1.3.4: Test Equipment connection for Transmitter tests </w:t>
      </w:r>
      <w:r w:rsidRPr="00F17EF5">
        <w:rPr>
          <w:rFonts w:eastAsia="SimSun"/>
          <w:lang w:eastAsia="zh-CN"/>
        </w:rPr>
        <w:t xml:space="preserve">for SUL </w:t>
      </w:r>
      <w:r w:rsidRPr="00F17EF5">
        <w:rPr>
          <w:rFonts w:eastAsia="SimSun"/>
          <w:lang w:eastAsia="en-US"/>
        </w:rPr>
        <w:t>with CW Interference and spectrum analyzer</w:t>
      </w:r>
    </w:p>
    <w:p w14:paraId="3D37F754" w14:textId="77777777" w:rsidR="00D4531E" w:rsidRPr="00F17EF5" w:rsidRDefault="00D4531E" w:rsidP="00DD6CFB"/>
    <w:p w14:paraId="27183027" w14:textId="77777777" w:rsidR="00D4531E" w:rsidRPr="00F17EF5" w:rsidRDefault="00D4531E" w:rsidP="00D4531E">
      <w:pPr>
        <w:pStyle w:val="Heading3"/>
      </w:pPr>
      <w:bookmarkStart w:id="18" w:name="_Toc21354290"/>
      <w:bookmarkStart w:id="19" w:name="_Toc27749943"/>
      <w:r w:rsidRPr="00F17EF5">
        <w:lastRenderedPageBreak/>
        <w:t>A.3.1.4</w:t>
      </w:r>
      <w:r w:rsidRPr="00F17EF5">
        <w:tab/>
        <w:t>Receiver tests using Signal Generator</w:t>
      </w:r>
      <w:bookmarkEnd w:id="18"/>
      <w:bookmarkEnd w:id="19"/>
    </w:p>
    <w:bookmarkStart w:id="20" w:name="_MON_1616094758"/>
    <w:bookmarkEnd w:id="20"/>
    <w:p w14:paraId="65FC0B74" w14:textId="77777777" w:rsidR="00D4531E" w:rsidRPr="00F17EF5" w:rsidRDefault="00D4531E" w:rsidP="00DD6CFB">
      <w:pPr>
        <w:pStyle w:val="TH"/>
      </w:pPr>
      <w:r w:rsidRPr="00F17EF5">
        <w:object w:dxaOrig="9641" w:dyaOrig="7961" w14:anchorId="2EEAE438">
          <v:shape id="_x0000_i1037" type="#_x0000_t75" style="width:480.3pt;height:396pt" o:ole="">
            <v:imagedata r:id="rId32" o:title=""/>
          </v:shape>
          <o:OLEObject Type="Embed" ProgID="Word.Document.8" ShapeID="_x0000_i1037" DrawAspect="Content" ObjectID="_1725611510" r:id="rId33">
            <o:FieldCodes>\s</o:FieldCodes>
          </o:OLEObject>
        </w:object>
      </w:r>
    </w:p>
    <w:p w14:paraId="11503F54" w14:textId="77777777" w:rsidR="00D4531E" w:rsidRPr="00F17EF5" w:rsidRDefault="00D4531E" w:rsidP="00DD6CFB">
      <w:pPr>
        <w:pStyle w:val="TF"/>
      </w:pPr>
      <w:r w:rsidRPr="00F17EF5">
        <w:t>Figure A.3.1.4.1: Test Equipment connection for Receiver tests with Modulated Interference</w:t>
      </w:r>
    </w:p>
    <w:p w14:paraId="4E9A395B" w14:textId="77777777" w:rsidR="00D4531E" w:rsidRPr="00F17EF5" w:rsidRDefault="00D4531E" w:rsidP="00DD6CFB"/>
    <w:bookmarkStart w:id="21" w:name="_MON_1616097720"/>
    <w:bookmarkEnd w:id="21"/>
    <w:p w14:paraId="0D97289C" w14:textId="77777777" w:rsidR="00D4531E" w:rsidRPr="00F17EF5" w:rsidRDefault="00D4531E" w:rsidP="00DD6CFB">
      <w:pPr>
        <w:pStyle w:val="TH"/>
      </w:pPr>
      <w:r w:rsidRPr="00F17EF5">
        <w:object w:dxaOrig="9641" w:dyaOrig="7703" w14:anchorId="0441FF61">
          <v:shape id="_x0000_i1038" type="#_x0000_t75" style="width:480.3pt;height:384.15pt" o:ole="">
            <v:imagedata r:id="rId34" o:title=""/>
          </v:shape>
          <o:OLEObject Type="Embed" ProgID="Word.Document.8" ShapeID="_x0000_i1038" DrawAspect="Content" ObjectID="_1725611511" r:id="rId35">
            <o:FieldCodes>\s</o:FieldCodes>
          </o:OLEObject>
        </w:object>
      </w:r>
    </w:p>
    <w:p w14:paraId="7AFDA642" w14:textId="77777777" w:rsidR="00D4531E" w:rsidRPr="00F17EF5" w:rsidRDefault="00D4531E" w:rsidP="00DD6CFB">
      <w:pPr>
        <w:pStyle w:val="TF"/>
      </w:pPr>
      <w:r w:rsidRPr="00F17EF5">
        <w:t>Figure A.3.1.4.2: Test Equipment connection for Receiver tests with CW Interference</w:t>
      </w:r>
    </w:p>
    <w:p w14:paraId="6FE03E04" w14:textId="77777777" w:rsidR="00D4531E" w:rsidRPr="00F17EF5" w:rsidRDefault="00D4531E" w:rsidP="00DD6CFB"/>
    <w:bookmarkStart w:id="22" w:name="_MON_1616098644"/>
    <w:bookmarkEnd w:id="22"/>
    <w:p w14:paraId="08B80C07" w14:textId="77777777" w:rsidR="00D4531E" w:rsidRPr="00F17EF5" w:rsidRDefault="00D4531E" w:rsidP="00DD6CFB">
      <w:pPr>
        <w:pStyle w:val="TH"/>
      </w:pPr>
      <w:r w:rsidRPr="00F17EF5">
        <w:object w:dxaOrig="9416" w:dyaOrig="7874" w14:anchorId="72EEE734">
          <v:shape id="_x0000_i1039" type="#_x0000_t75" style="width:468pt;height:390.1pt" o:ole="">
            <v:imagedata r:id="rId36" o:title=""/>
          </v:shape>
          <o:OLEObject Type="Embed" ProgID="Word.Document.8" ShapeID="_x0000_i1039" DrawAspect="Content" ObjectID="_1725611512" r:id="rId37">
            <o:FieldCodes>\s</o:FieldCodes>
          </o:OLEObject>
        </w:object>
      </w:r>
    </w:p>
    <w:p w14:paraId="17B223AA" w14:textId="77777777" w:rsidR="00D4531E" w:rsidRPr="00F17EF5" w:rsidRDefault="00D4531E" w:rsidP="00DD6CFB">
      <w:pPr>
        <w:pStyle w:val="TF"/>
      </w:pPr>
      <w:r w:rsidRPr="00F17EF5">
        <w:t>Figure A.3.1.4.3: Test Equipment connection for Receiver tests both Modulated and additional CW Interference signal</w:t>
      </w:r>
    </w:p>
    <w:p w14:paraId="280EF04C" w14:textId="77777777" w:rsidR="00D4531E" w:rsidRPr="00F17EF5" w:rsidRDefault="00D4531E" w:rsidP="00DD6CFB"/>
    <w:bookmarkStart w:id="23" w:name="_MON_1616096694"/>
    <w:bookmarkEnd w:id="23"/>
    <w:p w14:paraId="60256EA5" w14:textId="77777777" w:rsidR="00D4531E" w:rsidRPr="00F17EF5" w:rsidRDefault="00D4531E" w:rsidP="00DD6CFB">
      <w:pPr>
        <w:pStyle w:val="TH"/>
      </w:pPr>
      <w:r w:rsidRPr="00F17EF5">
        <w:object w:dxaOrig="9641" w:dyaOrig="8030" w14:anchorId="5228B438">
          <v:shape id="_x0000_i1040" type="#_x0000_t75" style="width:480.3pt;height:401.9pt" o:ole="">
            <v:imagedata r:id="rId38" o:title=""/>
          </v:shape>
          <o:OLEObject Type="Embed" ProgID="Word.Document.12" ShapeID="_x0000_i1040" DrawAspect="Content" ObjectID="_1725611513" r:id="rId39">
            <o:FieldCodes>\s</o:FieldCodes>
          </o:OLEObject>
        </w:object>
      </w:r>
    </w:p>
    <w:p w14:paraId="1712A462" w14:textId="77777777" w:rsidR="00D4531E" w:rsidRPr="00F17EF5" w:rsidRDefault="00D4531E" w:rsidP="00DD6CFB">
      <w:pPr>
        <w:pStyle w:val="TF"/>
        <w:rPr>
          <w:rFonts w:eastAsia="SimSun"/>
          <w:lang w:eastAsia="zh-CN"/>
        </w:rPr>
      </w:pPr>
      <w:r w:rsidRPr="00F17EF5">
        <w:rPr>
          <w:rFonts w:eastAsia="SimSun"/>
        </w:rPr>
        <w:t>Figure A.3.1.4.4: Test Equipment connection for Receiver tests for UL MIMO with Modulated Interference</w:t>
      </w:r>
    </w:p>
    <w:p w14:paraId="4139016B" w14:textId="77777777" w:rsidR="00D4531E" w:rsidRPr="00F17EF5" w:rsidRDefault="00D4531E" w:rsidP="00DD6CFB"/>
    <w:bookmarkStart w:id="24" w:name="_MON_1599469291"/>
    <w:bookmarkEnd w:id="24"/>
    <w:p w14:paraId="42F83A17" w14:textId="77777777" w:rsidR="00D4531E" w:rsidRPr="00F17EF5" w:rsidRDefault="00D4531E" w:rsidP="00DD6CFB">
      <w:pPr>
        <w:pStyle w:val="TH"/>
        <w:rPr>
          <w:rFonts w:eastAsia="SimSun"/>
        </w:rPr>
      </w:pPr>
      <w:r w:rsidRPr="00F17EF5">
        <w:rPr>
          <w:rFonts w:eastAsia="SimSun"/>
        </w:rPr>
        <w:object w:dxaOrig="9641" w:dyaOrig="8464" w14:anchorId="7E96ABC5">
          <v:shape id="_x0000_i1041" type="#_x0000_t75" style="width:480.3pt;height:426.1pt" o:ole="">
            <v:imagedata r:id="rId40" o:title=""/>
          </v:shape>
          <o:OLEObject Type="Embed" ProgID="Word.Document.8" ShapeID="_x0000_i1041" DrawAspect="Content" ObjectID="_1725611514" r:id="rId41">
            <o:FieldCodes>\s</o:FieldCodes>
          </o:OLEObject>
        </w:object>
      </w:r>
    </w:p>
    <w:p w14:paraId="47D9647D" w14:textId="77777777" w:rsidR="00D4531E" w:rsidRPr="00F17EF5" w:rsidRDefault="00D4531E" w:rsidP="00DD6CFB">
      <w:pPr>
        <w:pStyle w:val="TF"/>
        <w:rPr>
          <w:rFonts w:eastAsia="SimSun"/>
        </w:rPr>
      </w:pPr>
      <w:r w:rsidRPr="00F17EF5">
        <w:rPr>
          <w:rFonts w:eastAsia="SimSun"/>
        </w:rPr>
        <w:t>Figure A.3.1.4.5: Test Equipment connection for Receiver tests for UL MIMO with CW Interference</w:t>
      </w:r>
    </w:p>
    <w:p w14:paraId="79F0EAF8" w14:textId="77777777" w:rsidR="00D4531E" w:rsidRPr="00F17EF5" w:rsidRDefault="00D4531E" w:rsidP="00DD6CFB"/>
    <w:bookmarkStart w:id="25" w:name="_MON_1599469673"/>
    <w:bookmarkEnd w:id="25"/>
    <w:p w14:paraId="2A732AF3" w14:textId="77777777" w:rsidR="00D4531E" w:rsidRPr="00F17EF5" w:rsidRDefault="00D4531E" w:rsidP="00DD6CFB">
      <w:pPr>
        <w:pStyle w:val="TH"/>
        <w:rPr>
          <w:rFonts w:eastAsia="SimSun"/>
        </w:rPr>
      </w:pPr>
      <w:r w:rsidRPr="00F17EF5">
        <w:rPr>
          <w:rFonts w:eastAsia="SimSun"/>
        </w:rPr>
        <w:object w:dxaOrig="9641" w:dyaOrig="9630" w14:anchorId="7548A630">
          <v:shape id="_x0000_i1042" type="#_x0000_t75" style="width:480.3pt;height:479.85pt" o:ole="">
            <v:imagedata r:id="rId42" o:title=""/>
          </v:shape>
          <o:OLEObject Type="Embed" ProgID="Word.Document.8" ShapeID="_x0000_i1042" DrawAspect="Content" ObjectID="_1725611515" r:id="rId43">
            <o:FieldCodes>\s</o:FieldCodes>
          </o:OLEObject>
        </w:object>
      </w:r>
    </w:p>
    <w:p w14:paraId="1F4373B0" w14:textId="77777777" w:rsidR="00D4531E" w:rsidRPr="00F17EF5" w:rsidRDefault="00D4531E" w:rsidP="00DD6CFB">
      <w:pPr>
        <w:pStyle w:val="TF"/>
        <w:rPr>
          <w:rFonts w:eastAsia="SimSun"/>
        </w:rPr>
      </w:pPr>
      <w:r w:rsidRPr="00F17EF5">
        <w:rPr>
          <w:rFonts w:eastAsia="SimSun"/>
        </w:rPr>
        <w:t>Figure A.3.1.4.6: Test Equipment connection for Receiver tests for UL MIMO with both Modulated and additional CW Interference signal</w:t>
      </w:r>
    </w:p>
    <w:p w14:paraId="79B9DE62" w14:textId="77777777" w:rsidR="00D4531E" w:rsidRPr="00F17EF5" w:rsidRDefault="00D4531E" w:rsidP="00DD6CFB"/>
    <w:p w14:paraId="6A953F53" w14:textId="77777777" w:rsidR="00D4531E" w:rsidRPr="00F17EF5" w:rsidRDefault="00D4531E" w:rsidP="00DD6CFB">
      <w:pPr>
        <w:pStyle w:val="TH"/>
      </w:pPr>
      <w:r w:rsidRPr="00F17EF5">
        <w:object w:dxaOrig="9811" w:dyaOrig="16441" w14:anchorId="7F1C88ED">
          <v:shape id="_x0000_i1043" type="#_x0000_t75" style="width:425.6pt;height:714.55pt" o:ole="">
            <v:imagedata r:id="rId44" o:title=""/>
          </v:shape>
          <o:OLEObject Type="Embed" ProgID="Visio.Drawing.15" ShapeID="_x0000_i1043" DrawAspect="Content" ObjectID="_1725611516" r:id="rId45"/>
        </w:object>
      </w:r>
    </w:p>
    <w:p w14:paraId="7AAB3861" w14:textId="77777777" w:rsidR="00D4531E" w:rsidRPr="00F17EF5" w:rsidRDefault="00D4531E" w:rsidP="00DD6CFB">
      <w:pPr>
        <w:pStyle w:val="TF"/>
        <w:rPr>
          <w:rFonts w:eastAsia="SimSun"/>
        </w:rPr>
      </w:pPr>
      <w:r w:rsidRPr="00F17EF5">
        <w:rPr>
          <w:rFonts w:eastAsia="SimSun"/>
        </w:rPr>
        <w:lastRenderedPageBreak/>
        <w:t>Figure A.3.1.4.7: Test Equipment connection for NR CA Receiver tests with additional Modulated Interference signal and/or CW Interference signal</w:t>
      </w:r>
    </w:p>
    <w:p w14:paraId="159ECA4A" w14:textId="77777777" w:rsidR="00D4531E" w:rsidRPr="00F17EF5" w:rsidRDefault="00D4531E" w:rsidP="00DD6CFB">
      <w:pPr>
        <w:rPr>
          <w:rFonts w:eastAsia="SimSun"/>
        </w:rPr>
      </w:pPr>
    </w:p>
    <w:p w14:paraId="328EBFF2" w14:textId="37D1EF2E" w:rsidR="00D4531E" w:rsidRPr="00F17EF5" w:rsidRDefault="00D4531E" w:rsidP="00DD6CFB">
      <w:pPr>
        <w:pStyle w:val="TH"/>
      </w:pPr>
      <w:r w:rsidRPr="00F17EF5">
        <w:object w:dxaOrig="9021" w:dyaOrig="5528" w14:anchorId="191AC1EF">
          <v:shape id="_x0000_i1044" type="#_x0000_t75" style="width:450.7pt;height:274.35pt" o:ole="">
            <v:imagedata r:id="rId46" o:title=""/>
          </v:shape>
          <o:OLEObject Type="Embed" ProgID="Word.Picture.8" ShapeID="_x0000_i1044" DrawAspect="Content" ObjectID="_1725611517" r:id="rId47"/>
        </w:object>
      </w:r>
    </w:p>
    <w:p w14:paraId="07C345D7" w14:textId="78FD533D" w:rsidR="00D4531E" w:rsidRPr="00F17EF5" w:rsidRDefault="00D4531E" w:rsidP="00DD6CFB">
      <w:pPr>
        <w:pStyle w:val="TF"/>
      </w:pPr>
      <w:r w:rsidRPr="00F17EF5">
        <w:t>Figure A.3.1.4.8: Test Equipment connection for NR SUL Receiver tests with Modulated Interference</w:t>
      </w:r>
    </w:p>
    <w:p w14:paraId="695AEB1F" w14:textId="77777777" w:rsidR="00D4531E" w:rsidRPr="00F17EF5" w:rsidRDefault="00D4531E" w:rsidP="00DD6CFB"/>
    <w:bookmarkStart w:id="26" w:name="_MON_1706013091"/>
    <w:bookmarkEnd w:id="26"/>
    <w:p w14:paraId="5FBA0C36" w14:textId="0F718AFA" w:rsidR="00D4531E" w:rsidRPr="00F17EF5" w:rsidRDefault="00D4531E" w:rsidP="00DD6CFB">
      <w:pPr>
        <w:pStyle w:val="TH"/>
      </w:pPr>
      <w:r w:rsidRPr="00F17EF5">
        <w:object w:dxaOrig="9026" w:dyaOrig="5757" w14:anchorId="08C7454B">
          <v:shape id="_x0000_i1045" type="#_x0000_t75" style="width:451.15pt;height:286.65pt" o:ole="">
            <v:imagedata r:id="rId48" o:title=""/>
          </v:shape>
          <o:OLEObject Type="Embed" ProgID="Word.Picture.8" ShapeID="_x0000_i1045" DrawAspect="Content" ObjectID="_1725611518" r:id="rId49"/>
        </w:object>
      </w:r>
    </w:p>
    <w:p w14:paraId="38D37E57" w14:textId="77777777" w:rsidR="00D4531E" w:rsidRPr="00F17EF5" w:rsidRDefault="00D4531E" w:rsidP="00DD6CFB">
      <w:pPr>
        <w:pStyle w:val="TF"/>
      </w:pPr>
      <w:r w:rsidRPr="00F17EF5">
        <w:t>Figure A.3.1.4.9: Test Equipment connection for NR SUL Receiver tests with CW Interference</w:t>
      </w:r>
    </w:p>
    <w:p w14:paraId="24A29345" w14:textId="77777777" w:rsidR="00D4531E" w:rsidRPr="00F17EF5" w:rsidRDefault="00D4531E" w:rsidP="00DD6CFB"/>
    <w:p w14:paraId="21E0407A" w14:textId="6FD31E93" w:rsidR="00D4531E" w:rsidRPr="00F17EF5" w:rsidRDefault="00D4531E" w:rsidP="00DD6CFB">
      <w:pPr>
        <w:pStyle w:val="TH"/>
      </w:pPr>
      <w:r w:rsidRPr="00F17EF5">
        <w:object w:dxaOrig="9026" w:dyaOrig="11734" w14:anchorId="73626C43">
          <v:shape id="_x0000_i1046" type="#_x0000_t75" style="width:451.15pt;height:581.9pt" o:ole="">
            <v:imagedata r:id="rId50" o:title=""/>
          </v:shape>
          <o:OLEObject Type="Embed" ProgID="Word.Picture.8" ShapeID="_x0000_i1046" DrawAspect="Content" ObjectID="_1725611519" r:id="rId51"/>
        </w:object>
      </w:r>
    </w:p>
    <w:p w14:paraId="554851BF" w14:textId="722CE342" w:rsidR="00D4531E" w:rsidRPr="00F17EF5" w:rsidRDefault="00D4531E" w:rsidP="00DD6CFB">
      <w:pPr>
        <w:pStyle w:val="TF"/>
      </w:pPr>
      <w:r w:rsidRPr="00F17EF5">
        <w:t xml:space="preserve">Figure A.3.1.4.10: Test Equipment connection for NR SUL with DL CA Receiver tests with </w:t>
      </w:r>
      <w:r w:rsidR="00003CC7" w:rsidRPr="00F17EF5">
        <w:t>additional</w:t>
      </w:r>
      <w:r w:rsidRPr="00F17EF5">
        <w:t xml:space="preserve"> Modulated Interference and/or CW Interference signal</w:t>
      </w:r>
    </w:p>
    <w:p w14:paraId="5274DECF" w14:textId="77777777" w:rsidR="00D4531E" w:rsidRPr="00F17EF5" w:rsidRDefault="00D4531E" w:rsidP="00DD6CFB"/>
    <w:p w14:paraId="68947D8B" w14:textId="77777777" w:rsidR="00D4531E" w:rsidRPr="00F17EF5" w:rsidRDefault="00D4531E" w:rsidP="00D4531E">
      <w:pPr>
        <w:pStyle w:val="Heading3"/>
      </w:pPr>
      <w:bookmarkStart w:id="27" w:name="_Toc21354291"/>
      <w:bookmarkStart w:id="28" w:name="_Toc27749944"/>
      <w:r w:rsidRPr="00F17EF5">
        <w:lastRenderedPageBreak/>
        <w:t>A.3.1.5</w:t>
      </w:r>
      <w:r w:rsidRPr="00F17EF5">
        <w:tab/>
        <w:t>Receiver tests using Spectrum Analyser</w:t>
      </w:r>
      <w:bookmarkEnd w:id="27"/>
      <w:bookmarkEnd w:id="28"/>
    </w:p>
    <w:p w14:paraId="23A12F3D" w14:textId="77777777" w:rsidR="00D4531E" w:rsidRPr="00F17EF5" w:rsidRDefault="00D4531E" w:rsidP="00DD6CFB">
      <w:pPr>
        <w:pStyle w:val="TH"/>
        <w:rPr>
          <w:rFonts w:eastAsia="MS Mincho"/>
        </w:rPr>
      </w:pPr>
      <w:r w:rsidRPr="00F17EF5">
        <w:object w:dxaOrig="11896" w:dyaOrig="7695" w14:anchorId="2BEE8B70">
          <v:shape id="_x0000_i1047" type="#_x0000_t75" style="width:479.85pt;height:312.15pt" o:ole="">
            <v:imagedata r:id="rId52" o:title=""/>
          </v:shape>
          <o:OLEObject Type="Embed" ProgID="Visio.Drawing.15" ShapeID="_x0000_i1047" DrawAspect="Content" ObjectID="_1725611520" r:id="rId53"/>
        </w:object>
      </w:r>
    </w:p>
    <w:p w14:paraId="799E06A8" w14:textId="77777777" w:rsidR="00D4531E" w:rsidRPr="00F17EF5" w:rsidRDefault="00D4531E" w:rsidP="00DD6CFB">
      <w:pPr>
        <w:pStyle w:val="TF"/>
        <w:rPr>
          <w:rFonts w:eastAsia="MS Mincho"/>
        </w:rPr>
      </w:pPr>
      <w:r w:rsidRPr="00F17EF5">
        <w:rPr>
          <w:rFonts w:eastAsia="MS Mincho"/>
        </w:rPr>
        <w:t>Figure A.3.1.5.1: Test Equipment connection for RX-tests with additional Spectrum Analyzer</w:t>
      </w:r>
    </w:p>
    <w:p w14:paraId="3E725085" w14:textId="77777777" w:rsidR="00D4531E" w:rsidRPr="00F17EF5" w:rsidRDefault="00D4531E" w:rsidP="00DD6CFB"/>
    <w:p w14:paraId="4287D0F6" w14:textId="77777777" w:rsidR="00D4531E" w:rsidRPr="00F17EF5" w:rsidRDefault="00D4531E" w:rsidP="00DD6CFB">
      <w:pPr>
        <w:pStyle w:val="TH"/>
      </w:pPr>
      <w:r w:rsidRPr="00F17EF5">
        <w:object w:dxaOrig="11911" w:dyaOrig="14461" w14:anchorId="79681FCD">
          <v:shape id="_x0000_i1048" type="#_x0000_t75" style="width:479.85pt;height:581.9pt" o:ole="">
            <v:imagedata r:id="rId54" o:title=""/>
          </v:shape>
          <o:OLEObject Type="Embed" ProgID="Visio.Drawing.15" ShapeID="_x0000_i1048" DrawAspect="Content" ObjectID="_1725611521" r:id="rId55"/>
        </w:object>
      </w:r>
    </w:p>
    <w:p w14:paraId="6F68549E" w14:textId="77777777" w:rsidR="00D4531E" w:rsidRPr="00F17EF5" w:rsidRDefault="00D4531E" w:rsidP="00DD6CFB">
      <w:pPr>
        <w:pStyle w:val="TF"/>
        <w:rPr>
          <w:rFonts w:eastAsia="MS Mincho"/>
        </w:rPr>
      </w:pPr>
      <w:r w:rsidRPr="00F17EF5">
        <w:rPr>
          <w:rFonts w:eastAsia="MS Mincho"/>
        </w:rPr>
        <w:t>Figure A.3.1.5.2: Test Equipment connection for NR CA RX-tests with additional Spectrum Analyzer</w:t>
      </w:r>
    </w:p>
    <w:p w14:paraId="108316C8" w14:textId="77777777" w:rsidR="00D4531E" w:rsidRPr="00F17EF5" w:rsidRDefault="00D4531E" w:rsidP="00DD6CFB"/>
    <w:p w14:paraId="100DA0FE" w14:textId="77777777" w:rsidR="00D4531E" w:rsidRPr="00F17EF5" w:rsidRDefault="00D4531E" w:rsidP="00D4531E">
      <w:pPr>
        <w:pStyle w:val="Heading3"/>
      </w:pPr>
      <w:bookmarkStart w:id="29" w:name="_Toc21354292"/>
      <w:bookmarkStart w:id="30" w:name="_Toc27749945"/>
      <w:r w:rsidRPr="00F17EF5">
        <w:lastRenderedPageBreak/>
        <w:t>A.3.1.6</w:t>
      </w:r>
      <w:r w:rsidRPr="00F17EF5">
        <w:tab/>
        <w:t>Receiver Performance tests</w:t>
      </w:r>
      <w:bookmarkEnd w:id="29"/>
      <w:bookmarkEnd w:id="30"/>
    </w:p>
    <w:bookmarkStart w:id="31" w:name="_MON_1587830620"/>
    <w:bookmarkEnd w:id="31"/>
    <w:p w14:paraId="19C6FCBD" w14:textId="77A3636B" w:rsidR="00D4531E" w:rsidRPr="00F17EF5" w:rsidRDefault="00D4531E" w:rsidP="00DD6CFB">
      <w:pPr>
        <w:pStyle w:val="TH"/>
      </w:pPr>
      <w:r w:rsidRPr="00F17EF5">
        <w:object w:dxaOrig="10050" w:dyaOrig="8064" w14:anchorId="2A98F831">
          <v:shape id="_x0000_i1049" type="#_x0000_t75" style="width:479.85pt;height:401.9pt" o:ole="">
            <v:imagedata r:id="rId56" o:title=""/>
          </v:shape>
          <o:OLEObject Type="Embed" ProgID="Word.Document.8" ShapeID="_x0000_i1049" DrawAspect="Content" ObjectID="_1725611522" r:id="rId57">
            <o:FieldCodes>\s</o:FieldCodes>
          </o:OLEObject>
        </w:object>
      </w:r>
    </w:p>
    <w:p w14:paraId="75E5FBCC" w14:textId="6A92B8C3" w:rsidR="00D4531E" w:rsidRPr="00F17EF5" w:rsidRDefault="00D4531E" w:rsidP="00DD6CFB">
      <w:pPr>
        <w:pStyle w:val="TF"/>
      </w:pPr>
      <w:r w:rsidRPr="00F17EF5">
        <w:t>Figure A.3.1.6.1: Test Equipment connection for Receiver Performance tests with antenna configuration 1x2</w:t>
      </w:r>
    </w:p>
    <w:p w14:paraId="12F9C4E9" w14:textId="77777777" w:rsidR="00D4531E" w:rsidRPr="00F17EF5" w:rsidRDefault="00D4531E" w:rsidP="00DD6CFB"/>
    <w:p w14:paraId="1303E59B" w14:textId="77777777" w:rsidR="00D4531E" w:rsidRPr="00F17EF5" w:rsidRDefault="00D4531E" w:rsidP="00D4531E">
      <w:pPr>
        <w:pStyle w:val="Heading3"/>
      </w:pPr>
      <w:bookmarkStart w:id="32" w:name="_Toc21354293"/>
      <w:bookmarkStart w:id="33" w:name="_Toc27749946"/>
      <w:r w:rsidRPr="00F17EF5">
        <w:lastRenderedPageBreak/>
        <w:t>A.3.1.7</w:t>
      </w:r>
      <w:r w:rsidRPr="00F17EF5">
        <w:tab/>
        <w:t>Demodulation Performance and CSI reporting tests</w:t>
      </w:r>
      <w:bookmarkEnd w:id="32"/>
      <w:bookmarkEnd w:id="33"/>
    </w:p>
    <w:bookmarkStart w:id="34" w:name="_MON_1611767411"/>
    <w:bookmarkEnd w:id="34"/>
    <w:p w14:paraId="301DECFA" w14:textId="78FC14A1" w:rsidR="00D4531E" w:rsidRPr="00F17EF5" w:rsidRDefault="00D4531E" w:rsidP="00DD6CFB">
      <w:pPr>
        <w:pStyle w:val="TH"/>
      </w:pPr>
      <w:r w:rsidRPr="00F17EF5">
        <w:object w:dxaOrig="10050" w:dyaOrig="8064" w14:anchorId="497643A5">
          <v:shape id="_x0000_i1050" type="#_x0000_t75" style="width:479.85pt;height:401.9pt" o:ole="">
            <v:imagedata r:id="rId58" o:title=""/>
          </v:shape>
          <o:OLEObject Type="Embed" ProgID="Word.Document.8" ShapeID="_x0000_i1050" DrawAspect="Content" ObjectID="_1725611523" r:id="rId59">
            <o:FieldCodes>\s</o:FieldCodes>
          </o:OLEObject>
        </w:object>
      </w:r>
    </w:p>
    <w:p w14:paraId="178C1F50" w14:textId="5229FEB9" w:rsidR="00D4531E" w:rsidRPr="00F17EF5" w:rsidRDefault="00D4531E" w:rsidP="00DD6CFB">
      <w:pPr>
        <w:pStyle w:val="TF"/>
      </w:pPr>
      <w:r w:rsidRPr="00F17EF5">
        <w:t>Figure A.3.1.7.1: Test Equipment connection for Demodulation Performance and CSI reporting tests with antenna configuration 2x2</w:t>
      </w:r>
    </w:p>
    <w:p w14:paraId="7599F5C8" w14:textId="77777777" w:rsidR="00D4531E" w:rsidRPr="00F17EF5" w:rsidRDefault="00D4531E" w:rsidP="00DD6CFB"/>
    <w:bookmarkStart w:id="35" w:name="_MON_1615765739"/>
    <w:bookmarkEnd w:id="35"/>
    <w:p w14:paraId="27B183CB" w14:textId="4D165E4F" w:rsidR="00D4531E" w:rsidRPr="00F17EF5" w:rsidRDefault="00D4531E" w:rsidP="00DD6CFB">
      <w:pPr>
        <w:pStyle w:val="TH"/>
      </w:pPr>
      <w:r w:rsidRPr="00F17EF5">
        <w:object w:dxaOrig="10050" w:dyaOrig="8064" w14:anchorId="590DF498">
          <v:shape id="_x0000_i1051" type="#_x0000_t75" style="width:479.85pt;height:401.9pt" o:ole="">
            <v:imagedata r:id="rId60" o:title=""/>
          </v:shape>
          <o:OLEObject Type="Embed" ProgID="Word.Document.8" ShapeID="_x0000_i1051" DrawAspect="Content" ObjectID="_1725611524" r:id="rId61">
            <o:FieldCodes>\s</o:FieldCodes>
          </o:OLEObject>
        </w:object>
      </w:r>
    </w:p>
    <w:p w14:paraId="2E7702ED" w14:textId="782467DD" w:rsidR="00D4531E" w:rsidRPr="00F17EF5" w:rsidRDefault="00D4531E" w:rsidP="00DD6CFB">
      <w:pPr>
        <w:pStyle w:val="TF"/>
      </w:pPr>
      <w:r w:rsidRPr="00F17EF5">
        <w:t>Figure A.3.1.7.2: Test Equipment connection for Demodulation Performance and CSI reporting tests with antenna configuration 1x2</w:t>
      </w:r>
    </w:p>
    <w:p w14:paraId="0C15FEA8" w14:textId="77777777" w:rsidR="00407C54" w:rsidRDefault="00407C54" w:rsidP="00DD6CFB"/>
    <w:bookmarkStart w:id="36" w:name="_Hlk111830514"/>
    <w:bookmarkStart w:id="37" w:name="_MON_1719937398"/>
    <w:bookmarkEnd w:id="37"/>
    <w:p w14:paraId="55B31AF4" w14:textId="285029C6" w:rsidR="00407C54" w:rsidRPr="00F17EF5" w:rsidRDefault="00407C54" w:rsidP="00DD6CFB">
      <w:pPr>
        <w:pStyle w:val="TH"/>
      </w:pPr>
      <w:r w:rsidRPr="00680650">
        <w:object w:dxaOrig="10057" w:dyaOrig="8064" w14:anchorId="43AAD764">
          <v:shape id="_x0000_i1052" type="#_x0000_t75" style="width:502.2pt;height:403.75pt" o:ole="">
            <v:imagedata r:id="rId62" o:title=""/>
          </v:shape>
          <o:OLEObject Type="Embed" ProgID="Word.Document.8" ShapeID="_x0000_i1052" DrawAspect="Content" ObjectID="_1725611525" r:id="rId63">
            <o:FieldCodes>\s</o:FieldCodes>
          </o:OLEObject>
        </w:object>
      </w:r>
      <w:bookmarkEnd w:id="36"/>
      <w:r w:rsidRPr="00680650">
        <w:t>Figure A.3.1.7.2A: Test Equipment connection for Demodulation Performance and CSI reporting tests with antenna configuration 1x2 for nDLCA</w:t>
      </w:r>
    </w:p>
    <w:p w14:paraId="26B80EF2" w14:textId="77777777" w:rsidR="00D4531E" w:rsidRPr="00F17EF5" w:rsidRDefault="00D4531E" w:rsidP="00DD6CFB"/>
    <w:bookmarkStart w:id="38" w:name="_MON_1634480755"/>
    <w:bookmarkEnd w:id="38"/>
    <w:p w14:paraId="4C7977E9" w14:textId="7DFD5DE9" w:rsidR="00D4531E" w:rsidRPr="00F17EF5" w:rsidRDefault="00D4531E" w:rsidP="00DD6CFB">
      <w:pPr>
        <w:pStyle w:val="TH"/>
      </w:pPr>
      <w:r w:rsidRPr="00F17EF5">
        <w:object w:dxaOrig="10056" w:dyaOrig="11400" w14:anchorId="076D5B64">
          <v:shape id="_x0000_i1053" type="#_x0000_t75" style="width:480.3pt;height:570.1pt" o:ole="">
            <v:imagedata r:id="rId64" o:title=""/>
          </v:shape>
          <o:OLEObject Type="Embed" ProgID="Word.Document.8" ShapeID="_x0000_i1053" DrawAspect="Content" ObjectID="_1725611526" r:id="rId65">
            <o:FieldCodes>\s</o:FieldCodes>
          </o:OLEObject>
        </w:object>
      </w:r>
    </w:p>
    <w:p w14:paraId="7E223360" w14:textId="6E2CEC7D" w:rsidR="00D4531E" w:rsidRPr="00F17EF5" w:rsidRDefault="00D4531E" w:rsidP="00DD6CFB">
      <w:pPr>
        <w:pStyle w:val="TF"/>
      </w:pPr>
      <w:r w:rsidRPr="00F17EF5">
        <w:t>Figure A.3.1.7.3: Test Equipment connection for Demodulation Performance and CSI reporting tests with antenna configuration 1x4</w:t>
      </w:r>
    </w:p>
    <w:p w14:paraId="0119E570" w14:textId="77777777" w:rsidR="00D4531E" w:rsidRPr="00F17EF5" w:rsidRDefault="00D4531E" w:rsidP="00DD6CFB">
      <w:pPr>
        <w:pStyle w:val="NO"/>
      </w:pPr>
      <w:r w:rsidRPr="00F17EF5">
        <w:t>Note: LTE can be 2Rx or 4Rx and not dependent on NR #Rx</w:t>
      </w:r>
    </w:p>
    <w:p w14:paraId="59839B08" w14:textId="77777777" w:rsidR="00D4531E" w:rsidRPr="00F17EF5" w:rsidRDefault="00D4531E" w:rsidP="00DD6CFB"/>
    <w:bookmarkStart w:id="39" w:name="_MON_1634482010"/>
    <w:bookmarkEnd w:id="39"/>
    <w:p w14:paraId="73479067" w14:textId="5EABF07B" w:rsidR="00D4531E" w:rsidRPr="00F17EF5" w:rsidRDefault="00D4531E" w:rsidP="00DD6CFB">
      <w:pPr>
        <w:pStyle w:val="TH"/>
      </w:pPr>
      <w:r w:rsidRPr="00F17EF5">
        <w:object w:dxaOrig="10056" w:dyaOrig="11400" w14:anchorId="0957BB96">
          <v:shape id="_x0000_i1055" type="#_x0000_t75" style="width:480.3pt;height:570.1pt" o:ole="">
            <v:imagedata r:id="rId66" o:title=""/>
          </v:shape>
          <o:OLEObject Type="Embed" ProgID="Word.Document.8" ShapeID="_x0000_i1055" DrawAspect="Content" ObjectID="_1725611527" r:id="rId67">
            <o:FieldCodes>\s</o:FieldCodes>
          </o:OLEObject>
        </w:object>
      </w:r>
    </w:p>
    <w:p w14:paraId="28DF553B" w14:textId="7C08A8FB" w:rsidR="00D4531E" w:rsidRPr="00F17EF5" w:rsidRDefault="00D4531E" w:rsidP="00DD6CFB">
      <w:pPr>
        <w:pStyle w:val="TF"/>
      </w:pPr>
      <w:r w:rsidRPr="00F17EF5">
        <w:t>Figure A.3.1.7.4: Test Equipment connection for Demodulation Performance and CSI reporting tests with antenna configuration 2x4</w:t>
      </w:r>
    </w:p>
    <w:p w14:paraId="1AD576C7" w14:textId="77777777" w:rsidR="00D4531E" w:rsidRPr="00F17EF5" w:rsidRDefault="00D4531E" w:rsidP="00DD6CFB">
      <w:pPr>
        <w:pStyle w:val="NO"/>
      </w:pPr>
      <w:r w:rsidRPr="00F17EF5">
        <w:t>Note 1: LTE can be 2Rx or 4Rx and not dependent on NR #Rx</w:t>
      </w:r>
    </w:p>
    <w:p w14:paraId="0A3A6891" w14:textId="77777777" w:rsidR="00D4531E" w:rsidRPr="00F17EF5" w:rsidRDefault="00D4531E" w:rsidP="00DD6CFB">
      <w:pPr>
        <w:pStyle w:val="NO"/>
      </w:pPr>
      <w:r w:rsidRPr="00F17EF5">
        <w:t>Note 2: NR may be 2Rx on some of the CCs, in that case TE NR T</w:t>
      </w:r>
      <w:r w:rsidRPr="00F17EF5">
        <w:rPr>
          <w:rFonts w:eastAsia="SimSun"/>
          <w:lang w:eastAsia="zh-CN"/>
        </w:rPr>
        <w:t>X</w:t>
      </w:r>
      <w:r w:rsidRPr="00F17EF5">
        <w:t>3 and TE NR TR</w:t>
      </w:r>
      <w:r w:rsidRPr="00F17EF5">
        <w:rPr>
          <w:rFonts w:eastAsia="SimSun"/>
          <w:lang w:eastAsia="zh-CN"/>
        </w:rPr>
        <w:t>X</w:t>
      </w:r>
      <w:r w:rsidRPr="00F17EF5">
        <w:t>4 are not used</w:t>
      </w:r>
    </w:p>
    <w:p w14:paraId="7DCA45F5" w14:textId="77777777" w:rsidR="00D4531E" w:rsidRPr="00F17EF5" w:rsidRDefault="00D4531E" w:rsidP="00DD6CFB"/>
    <w:bookmarkStart w:id="40" w:name="_MON_1634627971"/>
    <w:bookmarkEnd w:id="40"/>
    <w:p w14:paraId="70437401" w14:textId="79EAB5A5" w:rsidR="00D4531E" w:rsidRPr="00F17EF5" w:rsidRDefault="00D4531E" w:rsidP="00DD6CFB">
      <w:pPr>
        <w:pStyle w:val="TH"/>
      </w:pPr>
      <w:r w:rsidRPr="00F17EF5">
        <w:object w:dxaOrig="10035" w:dyaOrig="12254" w14:anchorId="05C41C13">
          <v:shape id="_x0000_i1056" type="#_x0000_t75" style="width:480.3pt;height:612pt" o:ole="">
            <v:imagedata r:id="rId68" o:title=""/>
          </v:shape>
          <o:OLEObject Type="Embed" ProgID="Word.Document.8" ShapeID="_x0000_i1056" DrawAspect="Content" ObjectID="_1725611528" r:id="rId69">
            <o:FieldCodes>\s</o:FieldCodes>
          </o:OLEObject>
        </w:object>
      </w:r>
    </w:p>
    <w:p w14:paraId="53EACC8D" w14:textId="05357E85" w:rsidR="00D4531E" w:rsidRPr="00F17EF5" w:rsidRDefault="00D4531E" w:rsidP="00DD6CFB">
      <w:pPr>
        <w:pStyle w:val="TF"/>
      </w:pPr>
      <w:r w:rsidRPr="00F17EF5">
        <w:t>Figure A.3.1.7.5: Test Equipment connection for Demodulation Performance and CSI reporting tests with antenna configuration 4x4</w:t>
      </w:r>
    </w:p>
    <w:p w14:paraId="71B6237F" w14:textId="77777777" w:rsidR="00D4531E" w:rsidRPr="00F17EF5" w:rsidRDefault="00D4531E" w:rsidP="00DD6CFB">
      <w:pPr>
        <w:pStyle w:val="NO"/>
      </w:pPr>
      <w:r w:rsidRPr="00F17EF5">
        <w:t>Note 1: LTE can be 2Rx or 4Rx and not dependent on NR #Rx</w:t>
      </w:r>
    </w:p>
    <w:p w14:paraId="737CBD03" w14:textId="77777777" w:rsidR="00D4531E" w:rsidRPr="00F17EF5" w:rsidRDefault="00D4531E" w:rsidP="00DD6CFB">
      <w:pPr>
        <w:pStyle w:val="NO"/>
      </w:pPr>
      <w:r w:rsidRPr="00F17EF5">
        <w:t>Note: 2 NR may be 2Rx on some of the CCs, in that case TE NR T</w:t>
      </w:r>
      <w:r w:rsidRPr="00F17EF5">
        <w:rPr>
          <w:rFonts w:eastAsia="SimSun"/>
          <w:lang w:eastAsia="zh-CN"/>
        </w:rPr>
        <w:t>X</w:t>
      </w:r>
      <w:r w:rsidRPr="00F17EF5">
        <w:t>3 and TE NR T</w:t>
      </w:r>
      <w:r w:rsidRPr="00F17EF5">
        <w:rPr>
          <w:rFonts w:eastAsia="SimSun"/>
          <w:lang w:eastAsia="zh-CN"/>
        </w:rPr>
        <w:t>X</w:t>
      </w:r>
      <w:r w:rsidRPr="00F17EF5">
        <w:t>4 are not used</w:t>
      </w:r>
    </w:p>
    <w:p w14:paraId="136C224A" w14:textId="77777777" w:rsidR="00D4531E" w:rsidRPr="00F17EF5" w:rsidRDefault="00D4531E" w:rsidP="00DD6CFB">
      <w:pPr>
        <w:rPr>
          <w:lang w:eastAsia="en-US"/>
        </w:rPr>
      </w:pPr>
    </w:p>
    <w:p w14:paraId="196978F0" w14:textId="1644F583" w:rsidR="00D4531E" w:rsidRPr="00F17EF5" w:rsidRDefault="00D4531E" w:rsidP="00DD6CFB">
      <w:pPr>
        <w:pStyle w:val="TH"/>
      </w:pPr>
      <w:r w:rsidRPr="00F17EF5">
        <w:object w:dxaOrig="10225" w:dyaOrig="14905" w14:anchorId="4F75A951">
          <v:shape id="_x0000_i1057" type="#_x0000_t75" style="width:479.85pt;height:702.25pt" o:ole="">
            <v:imagedata r:id="rId70" o:title=""/>
          </v:shape>
          <o:OLEObject Type="Embed" ProgID="Visio.Drawing.15" ShapeID="_x0000_i1057" DrawAspect="Content" ObjectID="_1725611529" r:id="rId71"/>
        </w:object>
      </w:r>
    </w:p>
    <w:p w14:paraId="366C30A6" w14:textId="7F6F053D" w:rsidR="00D4531E" w:rsidRPr="00F17EF5" w:rsidRDefault="00D4531E" w:rsidP="00DD6CFB">
      <w:pPr>
        <w:pStyle w:val="TF"/>
      </w:pPr>
      <w:r w:rsidRPr="00F17EF5">
        <w:t>Figure A.3.1.7.6: Test Equipment connection for Demodulation Performance and CSI reporting tests with antenna configuration 2x4</w:t>
      </w:r>
      <w:r w:rsidR="00407C54">
        <w:t xml:space="preserve"> for nDL CA</w:t>
      </w:r>
    </w:p>
    <w:p w14:paraId="6F9319E2" w14:textId="77777777" w:rsidR="00D4531E" w:rsidRPr="00F17EF5" w:rsidRDefault="00D4531E" w:rsidP="00DD6CFB">
      <w:pPr>
        <w:pStyle w:val="NO"/>
      </w:pPr>
      <w:r w:rsidRPr="00F17EF5">
        <w:t>Note 1: LTE can be 2Rx or 4Rx and not dependent on NR #Rx</w:t>
      </w:r>
    </w:p>
    <w:p w14:paraId="7954DB2C" w14:textId="77777777" w:rsidR="00D4531E" w:rsidRPr="00F17EF5" w:rsidRDefault="00D4531E" w:rsidP="00DD6CFB">
      <w:pPr>
        <w:pStyle w:val="NO"/>
      </w:pPr>
      <w:r w:rsidRPr="00F17EF5">
        <w:t>Note 2: NR may be 2Rx on some of the CCs, in that case TE NR T</w:t>
      </w:r>
      <w:r w:rsidRPr="00F17EF5">
        <w:rPr>
          <w:rFonts w:eastAsia="SimSun"/>
          <w:lang w:eastAsia="zh-CN"/>
        </w:rPr>
        <w:t>X</w:t>
      </w:r>
      <w:r w:rsidRPr="00F17EF5">
        <w:t>3 and TE NR T</w:t>
      </w:r>
      <w:r w:rsidRPr="00F17EF5">
        <w:rPr>
          <w:rFonts w:eastAsia="SimSun"/>
          <w:lang w:eastAsia="zh-CN"/>
        </w:rPr>
        <w:t>X</w:t>
      </w:r>
      <w:r w:rsidRPr="00F17EF5">
        <w:t>4 are not used</w:t>
      </w:r>
    </w:p>
    <w:p w14:paraId="476932BA" w14:textId="77777777" w:rsidR="00D4531E" w:rsidRPr="00F17EF5" w:rsidRDefault="00D4531E" w:rsidP="00DD6CFB">
      <w:pPr>
        <w:rPr>
          <w:lang w:eastAsia="en-US"/>
        </w:rPr>
      </w:pPr>
    </w:p>
    <w:p w14:paraId="29CBDA45" w14:textId="77777777" w:rsidR="00D4531E" w:rsidRPr="00F17EF5" w:rsidRDefault="00D4531E" w:rsidP="00DD6CFB">
      <w:pPr>
        <w:pStyle w:val="TH"/>
        <w:rPr>
          <w:rFonts w:cs="Arial"/>
        </w:rPr>
      </w:pPr>
      <w:r w:rsidRPr="00F17EF5">
        <w:object w:dxaOrig="10225" w:dyaOrig="14893" w14:anchorId="6FED6CE7">
          <v:shape id="_x0000_i1058" type="#_x0000_t75" style="width:479.85pt;height:702.25pt" o:ole="">
            <v:imagedata r:id="rId72" o:title=""/>
          </v:shape>
          <o:OLEObject Type="Embed" ProgID="Visio.Drawing.15" ShapeID="_x0000_i1058" DrawAspect="Content" ObjectID="_1725611530" r:id="rId73"/>
        </w:object>
      </w:r>
    </w:p>
    <w:p w14:paraId="0C815499" w14:textId="0BA209F5" w:rsidR="00D4531E" w:rsidRPr="00F17EF5" w:rsidRDefault="00D4531E" w:rsidP="00DD6CFB">
      <w:pPr>
        <w:pStyle w:val="TF"/>
      </w:pPr>
      <w:bookmarkStart w:id="41" w:name="_Hlk84147878"/>
      <w:r w:rsidRPr="00F17EF5">
        <w:t>Figure A.3.1.7.7</w:t>
      </w:r>
      <w:bookmarkEnd w:id="41"/>
      <w:r w:rsidRPr="00F17EF5">
        <w:t xml:space="preserve">: Test Equipment connection for Demodulation Performance and CSI reporting tests with antenna configuration 4x4 for </w:t>
      </w:r>
      <w:r w:rsidR="001E6BD1">
        <w:t xml:space="preserve">nDL </w:t>
      </w:r>
      <w:r w:rsidRPr="00F17EF5">
        <w:t>CA</w:t>
      </w:r>
    </w:p>
    <w:p w14:paraId="589728A7" w14:textId="77777777" w:rsidR="00D4531E" w:rsidRPr="00F17EF5" w:rsidRDefault="00D4531E" w:rsidP="00DD6CFB">
      <w:pPr>
        <w:pStyle w:val="NO"/>
      </w:pPr>
      <w:r w:rsidRPr="00F17EF5">
        <w:t>Note 1: LTE can be 2Rx or 4Rx and not dependent on NR #Rx</w:t>
      </w:r>
    </w:p>
    <w:p w14:paraId="39FF7BEA" w14:textId="77777777" w:rsidR="00D4531E" w:rsidRPr="00F17EF5" w:rsidRDefault="00D4531E" w:rsidP="00DD6CFB">
      <w:pPr>
        <w:pStyle w:val="NO"/>
      </w:pPr>
      <w:r w:rsidRPr="00F17EF5">
        <w:t>Note 2: NR may be 2Rx on some of the CCs, in that case TE NR T</w:t>
      </w:r>
      <w:r w:rsidRPr="00F17EF5">
        <w:rPr>
          <w:rFonts w:eastAsia="SimSun"/>
          <w:lang w:eastAsia="zh-CN"/>
        </w:rPr>
        <w:t>X</w:t>
      </w:r>
      <w:r w:rsidRPr="00F17EF5">
        <w:t>3 and TE NR T</w:t>
      </w:r>
      <w:r w:rsidRPr="00F17EF5">
        <w:rPr>
          <w:rFonts w:eastAsia="SimSun"/>
          <w:lang w:eastAsia="zh-CN"/>
        </w:rPr>
        <w:t>X</w:t>
      </w:r>
      <w:r w:rsidRPr="00F17EF5">
        <w:t>4 are not used</w:t>
      </w:r>
    </w:p>
    <w:p w14:paraId="19419368" w14:textId="77777777" w:rsidR="00D4531E" w:rsidRPr="00F17EF5" w:rsidRDefault="00D4531E" w:rsidP="00DD6CFB">
      <w:pPr>
        <w:rPr>
          <w:lang w:eastAsia="en-US"/>
        </w:rPr>
      </w:pPr>
    </w:p>
    <w:p w14:paraId="09742E06" w14:textId="78E93987" w:rsidR="00D4531E" w:rsidRPr="00F17EF5" w:rsidRDefault="00D4531E" w:rsidP="00DD6CFB">
      <w:pPr>
        <w:pStyle w:val="TH"/>
      </w:pPr>
      <w:r w:rsidRPr="00F17EF5">
        <w:object w:dxaOrig="10029" w:dyaOrig="12254" w14:anchorId="0277CA04">
          <v:shape id="_x0000_i1059" type="#_x0000_t75" style="width:502.2pt;height:612.9pt" o:ole="">
            <v:imagedata r:id="rId74" o:title=""/>
          </v:shape>
          <o:OLEObject Type="Embed" ProgID="Word.Document.8" ShapeID="_x0000_i1059" DrawAspect="Content" ObjectID="_1725611531" r:id="rId75">
            <o:FieldCodes>\s</o:FieldCodes>
          </o:OLEObject>
        </w:object>
      </w:r>
    </w:p>
    <w:p w14:paraId="03C0B6A1" w14:textId="22A0AF5C" w:rsidR="00D4531E" w:rsidRPr="00F17EF5" w:rsidRDefault="00D4531E" w:rsidP="00DD6CFB">
      <w:pPr>
        <w:pStyle w:val="TF"/>
        <w:rPr>
          <w:rFonts w:eastAsia="MS Mincho"/>
        </w:rPr>
      </w:pPr>
      <w:r w:rsidRPr="00F17EF5">
        <w:t>Figure A.3.1.7.8: Test Equipment connection for Demodulation Performance and CSI reporting tests with antenna configuration 4x</w:t>
      </w:r>
      <w:r w:rsidRPr="00F17EF5">
        <w:rPr>
          <w:rFonts w:eastAsia="MS Mincho"/>
        </w:rPr>
        <w:t>2</w:t>
      </w:r>
    </w:p>
    <w:p w14:paraId="132AFAA9" w14:textId="77777777" w:rsidR="00D4531E" w:rsidRPr="00F17EF5" w:rsidRDefault="00D4531E" w:rsidP="00DD6CFB">
      <w:pPr>
        <w:pStyle w:val="NO"/>
      </w:pPr>
      <w:r w:rsidRPr="00F17EF5">
        <w:t>Note: LTE can be 2Rx or 4Rx and not dependent on NR #Rx</w:t>
      </w:r>
    </w:p>
    <w:p w14:paraId="72DED366" w14:textId="77777777" w:rsidR="00D4531E" w:rsidRPr="00F17EF5" w:rsidRDefault="00D4531E" w:rsidP="00DD6CFB"/>
    <w:p w14:paraId="6E8235BD" w14:textId="571215DE" w:rsidR="00D4531E" w:rsidRPr="00F17EF5" w:rsidRDefault="00D4531E" w:rsidP="00DD6CFB">
      <w:pPr>
        <w:pStyle w:val="TH"/>
        <w:rPr>
          <w:lang w:eastAsia="en-US"/>
        </w:rPr>
      </w:pPr>
      <w:r w:rsidRPr="00F17EF5">
        <w:rPr>
          <w:lang w:eastAsia="en-US"/>
        </w:rPr>
        <w:object w:dxaOrig="10029" w:dyaOrig="12254" w14:anchorId="488DA4BD">
          <v:shape id="_x0000_i1060" type="#_x0000_t75" style="width:502.2pt;height:612.9pt" o:ole="">
            <v:imagedata r:id="rId76" o:title=""/>
          </v:shape>
          <o:OLEObject Type="Embed" ProgID="Word.Document.8" ShapeID="_x0000_i1060" DrawAspect="Content" ObjectID="_1725611532" r:id="rId77">
            <o:FieldCodes>\s</o:FieldCodes>
          </o:OLEObject>
        </w:object>
      </w:r>
    </w:p>
    <w:p w14:paraId="6960DE1F" w14:textId="17107C6E" w:rsidR="00D4531E" w:rsidRPr="00F17EF5" w:rsidRDefault="00D4531E" w:rsidP="00DD6CFB">
      <w:pPr>
        <w:pStyle w:val="TF"/>
      </w:pPr>
      <w:r w:rsidRPr="00F17EF5">
        <w:t>Figure A.3.1.7.9: Test Equipment connection for Demodulation Performance and CSI reporting tests with 2 carriers or 2 TRPs (2x2 or 2x4)</w:t>
      </w:r>
    </w:p>
    <w:p w14:paraId="44364505" w14:textId="77777777" w:rsidR="00D4531E" w:rsidRPr="00F17EF5" w:rsidRDefault="00D4531E" w:rsidP="00DD6CFB">
      <w:pPr>
        <w:pStyle w:val="NO"/>
        <w:rPr>
          <w:rFonts w:eastAsia="MS Mincho"/>
        </w:rPr>
      </w:pPr>
      <w:r w:rsidRPr="00F17EF5">
        <w:t>Note 1: LTE can be 2Rx or 4Rx and not dependent on NR #Rx</w:t>
      </w:r>
    </w:p>
    <w:p w14:paraId="7102B106" w14:textId="77777777" w:rsidR="00D4531E" w:rsidRPr="00F17EF5" w:rsidRDefault="00D4531E" w:rsidP="00DD6CFB">
      <w:pPr>
        <w:pStyle w:val="NO"/>
      </w:pPr>
      <w:r w:rsidRPr="00F17EF5">
        <w:t>Note 2: NR may be 2Rx on some of the CCs, in that case TE NR TX3 and TE NR TX4 are not used</w:t>
      </w:r>
    </w:p>
    <w:p w14:paraId="2F9AE3F2" w14:textId="77777777" w:rsidR="00BF7DC6" w:rsidRPr="00F17EF5" w:rsidRDefault="00BF7DC6" w:rsidP="00DD6CFB"/>
    <w:bookmarkStart w:id="42" w:name="_MON_1701062581"/>
    <w:bookmarkEnd w:id="42"/>
    <w:p w14:paraId="642790DB" w14:textId="77777777" w:rsidR="00BF7DC6" w:rsidRPr="00F17EF5" w:rsidRDefault="00BF7DC6" w:rsidP="00DD6CFB">
      <w:pPr>
        <w:pStyle w:val="TH"/>
      </w:pPr>
      <w:r w:rsidRPr="00F17EF5">
        <w:rPr>
          <w:rFonts w:ascii="Times New Roman" w:hAnsi="Times New Roman"/>
        </w:rPr>
        <w:object w:dxaOrig="10035" w:dyaOrig="12254" w14:anchorId="7B66BE2E">
          <v:shape id="_x0000_i1061" type="#_x0000_t75" style="width:501.7pt;height:612.9pt" o:ole="">
            <v:imagedata r:id="rId78" o:title=""/>
          </v:shape>
          <o:OLEObject Type="Embed" ProgID="Word.Document.8" ShapeID="_x0000_i1061" DrawAspect="Content" ObjectID="_1725611533" r:id="rId79">
            <o:FieldCodes>\s</o:FieldCodes>
          </o:OLEObject>
        </w:object>
      </w:r>
      <w:r w:rsidRPr="00F17EF5">
        <w:t>Figure A.3.1.7.10: Test Equipment connection for Demodulation Performance and CSI reporting tests with antenna configuration Nx</w:t>
      </w:r>
      <w:r w:rsidRPr="00F17EF5">
        <w:rPr>
          <w:rFonts w:eastAsia="MS Mincho"/>
        </w:rPr>
        <w:t>2 and Nx4, N=16 or N=32</w:t>
      </w:r>
    </w:p>
    <w:p w14:paraId="5CED0882" w14:textId="77777777" w:rsidR="00BF7DC6" w:rsidRPr="00F17EF5" w:rsidRDefault="00BF7DC6" w:rsidP="00DD6CFB">
      <w:pPr>
        <w:pStyle w:val="NO"/>
        <w:rPr>
          <w:rFonts w:eastAsia="MS Mincho"/>
        </w:rPr>
      </w:pPr>
      <w:r w:rsidRPr="00F17EF5">
        <w:t>Note 1: LTE can be 2Rx or 4Rx and not dependent on NR #Rx</w:t>
      </w:r>
    </w:p>
    <w:p w14:paraId="0C6C5319" w14:textId="77777777" w:rsidR="00BF7DC6" w:rsidRPr="00F17EF5" w:rsidRDefault="00BF7DC6" w:rsidP="00DD6CFB">
      <w:pPr>
        <w:pStyle w:val="NO"/>
      </w:pPr>
      <w:r w:rsidRPr="00F17EF5">
        <w:t>Note 2: NR may be 2Rx on some of the CCs, in that case TE NR TX3 and TE NR TX4 are not used</w:t>
      </w:r>
    </w:p>
    <w:p w14:paraId="0F4E15B7" w14:textId="77777777" w:rsidR="00D4531E" w:rsidRPr="00F17EF5" w:rsidRDefault="00D4531E" w:rsidP="00DD6CFB"/>
    <w:p w14:paraId="41A3BB90" w14:textId="77777777" w:rsidR="00D4531E" w:rsidRPr="00F17EF5" w:rsidRDefault="00D4531E" w:rsidP="00D4531E">
      <w:pPr>
        <w:pStyle w:val="Heading3"/>
      </w:pPr>
      <w:bookmarkStart w:id="43" w:name="_Toc21354294"/>
      <w:bookmarkStart w:id="44" w:name="_Toc27749947"/>
      <w:r w:rsidRPr="00F17EF5">
        <w:t>A.3.1.8</w:t>
      </w:r>
      <w:r w:rsidRPr="00F17EF5">
        <w:tab/>
        <w:t>RRM tests with more than one NR cell</w:t>
      </w:r>
      <w:bookmarkEnd w:id="43"/>
      <w:bookmarkEnd w:id="44"/>
    </w:p>
    <w:p w14:paraId="415F51FD" w14:textId="77777777" w:rsidR="00D4531E" w:rsidRPr="00F17EF5" w:rsidRDefault="00D4531E" w:rsidP="00DD6CFB">
      <w:r w:rsidRPr="00F17EF5">
        <w:t xml:space="preserve">The figures in this section represent connection diagrams for test cases with more than one NR cell. The parameters in the connection diagram, e.g. the number of cells </w:t>
      </w:r>
      <w:r w:rsidRPr="00F17EF5">
        <w:rPr>
          <w:i/>
        </w:rPr>
        <w:t>n</w:t>
      </w:r>
      <w:r w:rsidRPr="00F17EF5">
        <w:t xml:space="preserve"> or the value of the phase rotator φ</w:t>
      </w:r>
      <w:r w:rsidRPr="00F17EF5">
        <w:rPr>
          <w:vertAlign w:val="subscript"/>
        </w:rPr>
        <w:t>i</w:t>
      </w:r>
      <w:r w:rsidRPr="00F17EF5">
        <w:t xml:space="preserve"> shall be defined by the test cases.</w:t>
      </w:r>
    </w:p>
    <w:p w14:paraId="4B231E9A" w14:textId="33D3CF3A" w:rsidR="00D4531E" w:rsidRPr="00F17EF5" w:rsidRDefault="00D4531E" w:rsidP="00DD6CFB">
      <w:pPr>
        <w:pStyle w:val="TH"/>
      </w:pPr>
      <w:r w:rsidRPr="00F17EF5">
        <w:object w:dxaOrig="9022" w:dyaOrig="7483" w14:anchorId="1ADA7E11">
          <v:shape id="_x0000_i1062" type="#_x0000_t75" style="width:450.7pt;height:370.95pt" o:ole="">
            <v:imagedata r:id="rId80" o:title=""/>
          </v:shape>
          <o:OLEObject Type="Embed" ProgID="Word.Picture.8" ShapeID="_x0000_i1062" DrawAspect="Content" ObjectID="_1725611534" r:id="rId81"/>
        </w:object>
      </w:r>
    </w:p>
    <w:p w14:paraId="00D9261D" w14:textId="17CA2787" w:rsidR="00D4531E" w:rsidRPr="00F17EF5" w:rsidRDefault="00D4531E" w:rsidP="00DD6CFB">
      <w:pPr>
        <w:pStyle w:val="TF"/>
      </w:pPr>
      <w:r w:rsidRPr="00F17EF5">
        <w:t>Figure A.3.1.8.1: Test Equipment connection for tests with more than one NR cell and antenna configuration 1x1</w:t>
      </w:r>
    </w:p>
    <w:p w14:paraId="2597D9CA" w14:textId="77777777" w:rsidR="00D4531E" w:rsidRPr="00F17EF5" w:rsidRDefault="00D4531E" w:rsidP="00DD6CFB"/>
    <w:bookmarkStart w:id="45" w:name="_MON_1706013394"/>
    <w:bookmarkEnd w:id="45"/>
    <w:p w14:paraId="7E3E8320" w14:textId="1BE48114" w:rsidR="00D4531E" w:rsidRPr="00F17EF5" w:rsidRDefault="00D4531E" w:rsidP="00DD6CFB">
      <w:pPr>
        <w:pStyle w:val="TH"/>
      </w:pPr>
      <w:r w:rsidRPr="00F17EF5">
        <w:object w:dxaOrig="9022" w:dyaOrig="7483" w14:anchorId="45B65097">
          <v:shape id="_x0000_i1063" type="#_x0000_t75" style="width:450.7pt;height:370.95pt" o:ole="">
            <v:imagedata r:id="rId82" o:title=""/>
          </v:shape>
          <o:OLEObject Type="Embed" ProgID="Word.Picture.8" ShapeID="_x0000_i1063" DrawAspect="Content" ObjectID="_1725611535" r:id="rId83"/>
        </w:object>
      </w:r>
    </w:p>
    <w:p w14:paraId="4D8AD726" w14:textId="3F394D66" w:rsidR="00D4531E" w:rsidRPr="00F17EF5" w:rsidRDefault="00D4531E" w:rsidP="00DD6CFB">
      <w:pPr>
        <w:pStyle w:val="TF"/>
      </w:pPr>
      <w:r w:rsidRPr="00F17EF5">
        <w:t>Figure A.3.1.8.2: Test Equipment connection for tests with more than one NR cell and antenna configuration 1x2</w:t>
      </w:r>
    </w:p>
    <w:p w14:paraId="65C039E4" w14:textId="77777777" w:rsidR="00EB48AE" w:rsidRPr="00F17EF5" w:rsidRDefault="00EB48AE" w:rsidP="00DD6CFB"/>
    <w:p w14:paraId="1A79C1E9" w14:textId="77777777" w:rsidR="00EB48AE" w:rsidRPr="00F17EF5" w:rsidRDefault="00EB48AE" w:rsidP="00DD6CFB">
      <w:pPr>
        <w:pStyle w:val="TH"/>
      </w:pPr>
      <w:r w:rsidRPr="00F17EF5">
        <w:object w:dxaOrig="11565" w:dyaOrig="11010" w14:anchorId="6BBA50F2">
          <v:shape id="_x0000_i1064" type="#_x0000_t75" style="width:508.1pt;height:484.4pt" o:ole="">
            <v:imagedata r:id="rId84" o:title=""/>
          </v:shape>
          <o:OLEObject Type="Embed" ProgID="Visio.Drawing.15" ShapeID="_x0000_i1064" DrawAspect="Content" ObjectID="_1725611536" r:id="rId85"/>
        </w:object>
      </w:r>
    </w:p>
    <w:p w14:paraId="4C10D891" w14:textId="77777777" w:rsidR="00EB48AE" w:rsidRPr="00F17EF5" w:rsidRDefault="00EB48AE" w:rsidP="00DD6CFB">
      <w:pPr>
        <w:pStyle w:val="TH"/>
      </w:pPr>
      <w:r w:rsidRPr="00F17EF5">
        <w:t>Figure A.3.1.8.2a: Test Equipment connection for tests with more than one NR cell and antenna configuration 2x2</w:t>
      </w:r>
    </w:p>
    <w:p w14:paraId="626CBE0F" w14:textId="77777777" w:rsidR="00D4531E" w:rsidRPr="00F17EF5" w:rsidRDefault="00D4531E" w:rsidP="00DD6CFB"/>
    <w:bookmarkStart w:id="46" w:name="_MON_1706013445"/>
    <w:bookmarkEnd w:id="46"/>
    <w:p w14:paraId="4440EDF4" w14:textId="1F846D52" w:rsidR="00D4531E" w:rsidRPr="00F17EF5" w:rsidRDefault="00224D90" w:rsidP="00DD6CFB">
      <w:pPr>
        <w:pStyle w:val="TH"/>
      </w:pPr>
      <w:r w:rsidRPr="00F17EF5">
        <w:object w:dxaOrig="9022" w:dyaOrig="7481" w14:anchorId="4D07EDF7">
          <v:shape id="_x0000_i1065" type="#_x0000_t75" style="width:450.7pt;height:371.4pt" o:ole="">
            <v:imagedata r:id="rId86" o:title=""/>
          </v:shape>
          <o:OLEObject Type="Embed" ProgID="Word.Picture.8" ShapeID="_x0000_i1065" DrawAspect="Content" ObjectID="_1725611537" r:id="rId87"/>
        </w:object>
      </w:r>
    </w:p>
    <w:p w14:paraId="00C4212A" w14:textId="5FED02CE" w:rsidR="00D4531E" w:rsidRPr="00F17EF5" w:rsidRDefault="00D4531E" w:rsidP="00DD6CFB">
      <w:pPr>
        <w:pStyle w:val="TF"/>
      </w:pPr>
      <w:r w:rsidRPr="00F17EF5">
        <w:t>Figure A.3.1.8.3: Test Equipment connection for tests with more than one NR cell and antenna configuration 1x2 and fading</w:t>
      </w:r>
    </w:p>
    <w:p w14:paraId="7F390851" w14:textId="77777777" w:rsidR="00D4531E" w:rsidRPr="00F17EF5" w:rsidRDefault="00D4531E" w:rsidP="00DD6CFB"/>
    <w:p w14:paraId="2C05BD3D" w14:textId="77777777" w:rsidR="00224D90" w:rsidRPr="00F17EF5" w:rsidRDefault="00D4531E" w:rsidP="00DD6CFB">
      <w:pPr>
        <w:pStyle w:val="TH"/>
      </w:pPr>
      <w:r w:rsidRPr="00F17EF5">
        <w:object w:dxaOrig="9630" w:dyaOrig="9165" w14:anchorId="3B207354">
          <v:shape id="_x0000_i1066" type="#_x0000_t75" style="width:479.85pt;height:462.1pt" o:ole="">
            <v:imagedata r:id="rId88" o:title=""/>
          </v:shape>
          <o:OLEObject Type="Embed" ProgID="Visio.Drawing.15" ShapeID="_x0000_i1066" DrawAspect="Content" ObjectID="_1725611538" r:id="rId89"/>
        </w:object>
      </w:r>
    </w:p>
    <w:p w14:paraId="4A01173E" w14:textId="1ED9FE83" w:rsidR="00D4531E" w:rsidRPr="00F17EF5" w:rsidRDefault="00D4531E" w:rsidP="00DD6CFB">
      <w:pPr>
        <w:pStyle w:val="TF"/>
      </w:pPr>
      <w:r w:rsidRPr="00F17EF5">
        <w:t>Figure A.3.1.8.4: Test Equipment connection for tests with more than one NR cell for 4Rx capable UEs with fading</w:t>
      </w:r>
    </w:p>
    <w:p w14:paraId="26E588A8" w14:textId="77777777" w:rsidR="00D4531E" w:rsidRPr="00F17EF5" w:rsidRDefault="00D4531E" w:rsidP="00DD6CFB"/>
    <w:bookmarkStart w:id="47" w:name="_MON_1633776549"/>
    <w:bookmarkEnd w:id="47"/>
    <w:p w14:paraId="4D74A827" w14:textId="03E0FB6D" w:rsidR="00224D90" w:rsidRPr="00F17EF5" w:rsidRDefault="00224D90" w:rsidP="00DD6CFB">
      <w:pPr>
        <w:pStyle w:val="TH"/>
      </w:pPr>
      <w:r w:rsidRPr="00F17EF5">
        <w:object w:dxaOrig="9870" w:dyaOrig="9306" w14:anchorId="66F5322F">
          <v:shape id="_x0000_i1067" type="#_x0000_t75" style="width:493.5pt;height:464.8pt" o:ole="">
            <v:imagedata r:id="rId90" o:title=""/>
          </v:shape>
          <o:OLEObject Type="Embed" ProgID="Word.Document.8" ShapeID="_x0000_i1067" DrawAspect="Content" ObjectID="_1725611539" r:id="rId91">
            <o:FieldCodes>\s</o:FieldCodes>
          </o:OLEObject>
        </w:object>
      </w:r>
    </w:p>
    <w:p w14:paraId="4EB8546C" w14:textId="32324458" w:rsidR="00D4531E" w:rsidRPr="00F17EF5" w:rsidRDefault="00D4531E" w:rsidP="00DD6CFB">
      <w:pPr>
        <w:pStyle w:val="TF"/>
      </w:pPr>
      <w:r w:rsidRPr="00F17EF5">
        <w:t>Figure A.3.1.8.5: Test Equipment connection for tests with more than one NR cell and antenna configuration 1x4</w:t>
      </w:r>
    </w:p>
    <w:p w14:paraId="108B8057" w14:textId="77777777" w:rsidR="00D4531E" w:rsidRPr="00F17EF5" w:rsidRDefault="00D4531E" w:rsidP="00DD6CFB"/>
    <w:p w14:paraId="52C7398F" w14:textId="77777777" w:rsidR="00D4531E" w:rsidRPr="00F17EF5" w:rsidRDefault="00D4531E" w:rsidP="00D4531E">
      <w:pPr>
        <w:pStyle w:val="Heading3"/>
      </w:pPr>
      <w:r w:rsidRPr="00F17EF5">
        <w:t>A.3.1.9</w:t>
      </w:r>
      <w:r w:rsidRPr="00F17EF5">
        <w:tab/>
        <w:t>Test Equipment supporting NR Sidelink</w:t>
      </w:r>
    </w:p>
    <w:bookmarkStart w:id="48" w:name="_MON_1678802794"/>
    <w:bookmarkEnd w:id="48"/>
    <w:p w14:paraId="3FF80661" w14:textId="77777777" w:rsidR="00D4531E" w:rsidRPr="00F17EF5" w:rsidRDefault="00D4531E" w:rsidP="00DD6CFB">
      <w:pPr>
        <w:pStyle w:val="TH"/>
      </w:pPr>
      <w:r w:rsidRPr="00F17EF5">
        <w:object w:dxaOrig="9506" w:dyaOrig="6706" w14:anchorId="679318A7">
          <v:shape id="_x0000_i1068" type="#_x0000_t75" style="width:473.9pt;height:335.85pt" o:ole="">
            <v:imagedata r:id="rId92" o:title=""/>
          </v:shape>
          <o:OLEObject Type="Embed" ProgID="Word.Document.8" ShapeID="_x0000_i1068" DrawAspect="Content" ObjectID="_1725611540" r:id="rId93">
            <o:FieldCodes>\s</o:FieldCodes>
          </o:OLEObject>
        </w:object>
      </w:r>
    </w:p>
    <w:p w14:paraId="29199281" w14:textId="77777777" w:rsidR="00D4531E" w:rsidRPr="00F17EF5" w:rsidRDefault="00D4531E" w:rsidP="00DD6CFB">
      <w:pPr>
        <w:pStyle w:val="TF"/>
      </w:pPr>
      <w:r w:rsidRPr="00F17EF5">
        <w:t>Figure A.3.1.9.1: Test Equipment connection for NR sidelink operation non-concurrent with NR UL/DL transmission</w:t>
      </w:r>
    </w:p>
    <w:p w14:paraId="3FBDB82D" w14:textId="77777777" w:rsidR="00B3154B" w:rsidRPr="00F17EF5" w:rsidRDefault="00B3154B" w:rsidP="00DD6CFB"/>
    <w:bookmarkStart w:id="49" w:name="_MON_1701532205"/>
    <w:bookmarkEnd w:id="49"/>
    <w:p w14:paraId="6C4F7834" w14:textId="77777777" w:rsidR="00B3154B" w:rsidRPr="00F17EF5" w:rsidRDefault="00B3154B" w:rsidP="00DD6CFB">
      <w:pPr>
        <w:pStyle w:val="TH"/>
      </w:pPr>
      <w:r w:rsidRPr="00F17EF5">
        <w:object w:dxaOrig="9506" w:dyaOrig="6706" w14:anchorId="442E4FF1">
          <v:shape id="_x0000_i1069" type="#_x0000_t75" style="width:475.3pt;height:335.85pt" o:ole="">
            <v:imagedata r:id="rId94" o:title=""/>
          </v:shape>
          <o:OLEObject Type="Embed" ProgID="Word.Document.8" ShapeID="_x0000_i1069" DrawAspect="Content" ObjectID="_1725611541" r:id="rId95">
            <o:FieldCodes>\s</o:FieldCodes>
          </o:OLEObject>
        </w:object>
      </w:r>
    </w:p>
    <w:p w14:paraId="3FC34546" w14:textId="77777777" w:rsidR="00B3154B" w:rsidRPr="00F17EF5" w:rsidRDefault="00B3154B" w:rsidP="00DD6CFB">
      <w:pPr>
        <w:pStyle w:val="TF"/>
      </w:pPr>
      <w:r w:rsidRPr="00F17EF5">
        <w:t>Figure A.3.1.9.2: Test Equipment connection for NR sidelink operation non-concurrent with NR UL/DL transmission SL-MIMO</w:t>
      </w:r>
    </w:p>
    <w:p w14:paraId="4F2317CF" w14:textId="77777777" w:rsidR="000C2D27" w:rsidRPr="00F17EF5" w:rsidRDefault="000C2D27" w:rsidP="00DD6CFB"/>
    <w:bookmarkStart w:id="50" w:name="_MON_1701533128"/>
    <w:bookmarkEnd w:id="50"/>
    <w:p w14:paraId="10553745" w14:textId="77777777" w:rsidR="000C2D27" w:rsidRPr="00F17EF5" w:rsidRDefault="000C2D27" w:rsidP="00DD6CFB">
      <w:pPr>
        <w:pStyle w:val="TH"/>
      </w:pPr>
      <w:r w:rsidRPr="00F17EF5">
        <w:object w:dxaOrig="9506" w:dyaOrig="6286" w14:anchorId="56644FFB">
          <v:shape id="_x0000_i1070" type="#_x0000_t75" style="width:475.3pt;height:314.45pt" o:ole="">
            <v:imagedata r:id="rId96" o:title=""/>
          </v:shape>
          <o:OLEObject Type="Embed" ProgID="Word.Document.8" ShapeID="_x0000_i1070" DrawAspect="Content" ObjectID="_1725611542" r:id="rId97">
            <o:FieldCodes>\s</o:FieldCodes>
          </o:OLEObject>
        </w:object>
      </w:r>
    </w:p>
    <w:p w14:paraId="30360817" w14:textId="77777777" w:rsidR="000C2D27" w:rsidRPr="00F17EF5" w:rsidRDefault="000C2D27" w:rsidP="00DD6CFB">
      <w:pPr>
        <w:pStyle w:val="TF"/>
      </w:pPr>
      <w:r w:rsidRPr="00F17EF5">
        <w:t>Figure A.3.1.9.3: Test Equipment connection for inter-band con-current NR V2X operation</w:t>
      </w:r>
    </w:p>
    <w:p w14:paraId="23E132C6" w14:textId="77777777" w:rsidR="000C2D27" w:rsidRPr="00F17EF5" w:rsidRDefault="000C2D27" w:rsidP="00DD6CFB"/>
    <w:bookmarkStart w:id="51" w:name="_MON_1701590883"/>
    <w:bookmarkEnd w:id="51"/>
    <w:p w14:paraId="1165964C" w14:textId="77777777" w:rsidR="000C2D27" w:rsidRPr="00F17EF5" w:rsidRDefault="000C2D27" w:rsidP="00DD6CFB">
      <w:pPr>
        <w:pStyle w:val="TH"/>
      </w:pPr>
      <w:r w:rsidRPr="00F17EF5">
        <w:object w:dxaOrig="9506" w:dyaOrig="6286" w14:anchorId="615D3376">
          <v:shape id="_x0000_i1071" type="#_x0000_t75" style="width:475.3pt;height:314.45pt" o:ole="">
            <v:imagedata r:id="rId98" o:title=""/>
          </v:shape>
          <o:OLEObject Type="Embed" ProgID="Word.Document.8" ShapeID="_x0000_i1071" DrawAspect="Content" ObjectID="_1725611543" r:id="rId99">
            <o:FieldCodes>\s</o:FieldCodes>
          </o:OLEObject>
        </w:object>
      </w:r>
    </w:p>
    <w:p w14:paraId="01439637" w14:textId="77777777" w:rsidR="000C2D27" w:rsidRPr="00F17EF5" w:rsidRDefault="000C2D27" w:rsidP="00DD6CFB">
      <w:pPr>
        <w:pStyle w:val="TF"/>
      </w:pPr>
      <w:r w:rsidRPr="00F17EF5">
        <w:t>Figure A.3.1.9.4: Test Equipment connection for con-current E-UTRA Uu and NR Sidelink operation</w:t>
      </w:r>
    </w:p>
    <w:p w14:paraId="18E65CBA" w14:textId="77777777" w:rsidR="000C2D27" w:rsidRPr="00F17EF5" w:rsidRDefault="000C2D27" w:rsidP="00DD6CFB"/>
    <w:bookmarkStart w:id="52" w:name="_MON_1701590969"/>
    <w:bookmarkEnd w:id="52"/>
    <w:p w14:paraId="58800D82" w14:textId="77777777" w:rsidR="000C2D27" w:rsidRPr="00F17EF5" w:rsidRDefault="000C2D27" w:rsidP="00DD6CFB">
      <w:pPr>
        <w:pStyle w:val="TH"/>
      </w:pPr>
      <w:r w:rsidRPr="00F17EF5">
        <w:object w:dxaOrig="9506" w:dyaOrig="6286" w14:anchorId="4F8C298E">
          <v:shape id="_x0000_i1072" type="#_x0000_t75" style="width:475.3pt;height:314.45pt" o:ole="">
            <v:imagedata r:id="rId100" o:title=""/>
          </v:shape>
          <o:OLEObject Type="Embed" ProgID="Word.Document.8" ShapeID="_x0000_i1072" DrawAspect="Content" ObjectID="_1725611544" r:id="rId101">
            <o:FieldCodes>\s</o:FieldCodes>
          </o:OLEObject>
        </w:object>
      </w:r>
    </w:p>
    <w:p w14:paraId="14D54FD5" w14:textId="589905DB" w:rsidR="000C2D27" w:rsidRPr="00F17EF5" w:rsidRDefault="000C2D27" w:rsidP="00DD6CFB">
      <w:pPr>
        <w:pStyle w:val="TF"/>
        <w:rPr>
          <w:rFonts w:cs="v5.0.0"/>
        </w:rPr>
      </w:pPr>
      <w:r w:rsidRPr="00F17EF5">
        <w:t>Figure A.3.1.9.5: Test Equipment connection for con-current E-UTRA V2X sidelink and NR Uu operation</w:t>
      </w:r>
    </w:p>
    <w:p w14:paraId="4C291580" w14:textId="77777777" w:rsidR="00D4531E" w:rsidRPr="00F17EF5" w:rsidRDefault="00D4531E" w:rsidP="00D4531E">
      <w:pPr>
        <w:pStyle w:val="Heading2"/>
      </w:pPr>
      <w:bookmarkStart w:id="53" w:name="_Toc21354295"/>
      <w:bookmarkStart w:id="54" w:name="_Toc27749948"/>
      <w:r w:rsidRPr="00F17EF5">
        <w:t>A.3.2</w:t>
      </w:r>
      <w:r w:rsidRPr="00F17EF5">
        <w:tab/>
        <w:t>User Equipment Parts for Conducted Measurements</w:t>
      </w:r>
      <w:bookmarkEnd w:id="53"/>
      <w:bookmarkEnd w:id="54"/>
    </w:p>
    <w:p w14:paraId="5F2AA4D7" w14:textId="77777777" w:rsidR="00D4531E" w:rsidRPr="00F17EF5" w:rsidRDefault="00D4531E" w:rsidP="00D4531E">
      <w:pPr>
        <w:pStyle w:val="Heading3"/>
      </w:pPr>
      <w:bookmarkStart w:id="55" w:name="_Toc21354296"/>
      <w:bookmarkStart w:id="56" w:name="_Toc27749949"/>
      <w:r w:rsidRPr="00F17EF5">
        <w:t>A.3.2.1</w:t>
      </w:r>
      <w:r w:rsidRPr="00F17EF5">
        <w:tab/>
        <w:t>General</w:t>
      </w:r>
      <w:bookmarkEnd w:id="55"/>
      <w:bookmarkEnd w:id="56"/>
    </w:p>
    <w:p w14:paraId="0202C80A" w14:textId="77777777" w:rsidR="00D4531E" w:rsidRPr="00F17EF5" w:rsidRDefault="00D4531E" w:rsidP="00DD6CFB">
      <w:r w:rsidRPr="00F17EF5">
        <w:t>The User Equipment part is focused on the number of physical antenna connectors and how to combine in the DUT. Depending on the DUT implementation only one of the following connection diagrams applies. These connection diagrams are examples of User equipment parts.</w:t>
      </w:r>
    </w:p>
    <w:p w14:paraId="3FC0EBBE" w14:textId="77777777" w:rsidR="00D4531E" w:rsidRPr="00F17EF5" w:rsidRDefault="00D4531E" w:rsidP="00D4531E">
      <w:pPr>
        <w:pStyle w:val="Heading3"/>
        <w:rPr>
          <w:lang w:eastAsia="en-US"/>
        </w:rPr>
      </w:pPr>
      <w:bookmarkStart w:id="57" w:name="_Toc21354297"/>
      <w:bookmarkStart w:id="58" w:name="_Toc27749950"/>
      <w:r w:rsidRPr="00F17EF5">
        <w:t>A.3.2.2</w:t>
      </w:r>
      <w:r w:rsidRPr="00F17EF5">
        <w:tab/>
        <w:t>One Antenna Connector</w:t>
      </w:r>
      <w:bookmarkEnd w:id="57"/>
      <w:bookmarkEnd w:id="58"/>
    </w:p>
    <w:bookmarkStart w:id="59" w:name="_MON_1587511984"/>
    <w:bookmarkEnd w:id="59"/>
    <w:p w14:paraId="6720B622" w14:textId="77777777" w:rsidR="00D4531E" w:rsidRPr="00F17EF5" w:rsidRDefault="00D4531E" w:rsidP="00DD6CFB">
      <w:pPr>
        <w:pStyle w:val="TH"/>
      </w:pPr>
      <w:r w:rsidRPr="00F17EF5">
        <w:object w:dxaOrig="8951" w:dyaOrig="5738" w14:anchorId="1125A7DF">
          <v:shape id="_x0000_i1073" type="#_x0000_t75" style="width:449.75pt;height:4in" o:ole="">
            <v:imagedata r:id="rId102" o:title=""/>
          </v:shape>
          <o:OLEObject Type="Embed" ProgID="Word.Document.8" ShapeID="_x0000_i1073" DrawAspect="Content" ObjectID="_1725611545" r:id="rId103">
            <o:FieldCodes>\s</o:FieldCodes>
          </o:OLEObject>
        </w:object>
      </w:r>
    </w:p>
    <w:p w14:paraId="6CF82C96" w14:textId="77777777" w:rsidR="00D4531E" w:rsidRPr="00F17EF5" w:rsidRDefault="00D4531E" w:rsidP="00DD6CFB">
      <w:pPr>
        <w:pStyle w:val="TF"/>
      </w:pPr>
      <w:r w:rsidRPr="00F17EF5">
        <w:t>Figure A.3.2.2.1: User Equipment connection for single basic cell</w:t>
      </w:r>
    </w:p>
    <w:p w14:paraId="07D36876" w14:textId="77777777" w:rsidR="00D4531E" w:rsidRPr="00F17EF5" w:rsidRDefault="00D4531E" w:rsidP="00DD6CFB"/>
    <w:p w14:paraId="545B34FB" w14:textId="77777777" w:rsidR="00D4531E" w:rsidRPr="00F17EF5" w:rsidRDefault="00D4531E" w:rsidP="00D4531E">
      <w:pPr>
        <w:pStyle w:val="Heading3"/>
        <w:rPr>
          <w:lang w:eastAsia="en-US"/>
        </w:rPr>
      </w:pPr>
      <w:bookmarkStart w:id="60" w:name="_Toc21354298"/>
      <w:bookmarkStart w:id="61" w:name="_Toc27749951"/>
      <w:r w:rsidRPr="00F17EF5">
        <w:t>A.3.2.3</w:t>
      </w:r>
      <w:r w:rsidRPr="00F17EF5">
        <w:tab/>
        <w:t>Two Antenna Connectors</w:t>
      </w:r>
      <w:bookmarkEnd w:id="60"/>
      <w:bookmarkEnd w:id="61"/>
    </w:p>
    <w:bookmarkStart w:id="62" w:name="_MON_1588154832"/>
    <w:bookmarkEnd w:id="62"/>
    <w:p w14:paraId="4A0C7147" w14:textId="77777777" w:rsidR="00D4531E" w:rsidRPr="00F17EF5" w:rsidRDefault="00D4531E" w:rsidP="00DD6CFB">
      <w:pPr>
        <w:pStyle w:val="TH"/>
      </w:pPr>
      <w:r w:rsidRPr="00F17EF5">
        <w:object w:dxaOrig="8951" w:dyaOrig="5931" w14:anchorId="6CA5CA62">
          <v:shape id="_x0000_i1074" type="#_x0000_t75" style="width:449.75pt;height:300.3pt" o:ole="">
            <v:imagedata r:id="rId104" o:title=""/>
          </v:shape>
          <o:OLEObject Type="Embed" ProgID="Word.Document.8" ShapeID="_x0000_i1074" DrawAspect="Content" ObjectID="_1725611546" r:id="rId105">
            <o:FieldCodes>\s</o:FieldCodes>
          </o:OLEObject>
        </w:object>
      </w:r>
    </w:p>
    <w:p w14:paraId="5A628071" w14:textId="77777777" w:rsidR="00D4531E" w:rsidRPr="00F17EF5" w:rsidRDefault="00D4531E" w:rsidP="00DD6CFB">
      <w:pPr>
        <w:pStyle w:val="TF"/>
      </w:pPr>
      <w:r w:rsidRPr="00F17EF5">
        <w:t>Figure A.3.2.3.1: User Equipment connection for single basic cell with NR and LTE cells at different separated connectors</w:t>
      </w:r>
    </w:p>
    <w:p w14:paraId="0FE64C1D" w14:textId="77777777" w:rsidR="00D4531E" w:rsidRPr="00F17EF5" w:rsidRDefault="00D4531E" w:rsidP="00DD6CFB"/>
    <w:bookmarkStart w:id="63" w:name="_MON_1587514594"/>
    <w:bookmarkEnd w:id="63"/>
    <w:p w14:paraId="1102BEF1" w14:textId="77777777" w:rsidR="00D4531E" w:rsidRPr="00F17EF5" w:rsidRDefault="00D4531E" w:rsidP="00DD6CFB">
      <w:pPr>
        <w:pStyle w:val="TH"/>
      </w:pPr>
      <w:r w:rsidRPr="00F17EF5">
        <w:object w:dxaOrig="8951" w:dyaOrig="5931" w14:anchorId="2F521088">
          <v:shape id="_x0000_i1075" type="#_x0000_t75" style="width:449.75pt;height:300.3pt" o:ole="">
            <v:imagedata r:id="rId106" o:title=""/>
          </v:shape>
          <o:OLEObject Type="Embed" ProgID="Word.Document.8" ShapeID="_x0000_i1075" DrawAspect="Content" ObjectID="_1725611547" r:id="rId107">
            <o:FieldCodes>\s</o:FieldCodes>
          </o:OLEObject>
        </w:object>
      </w:r>
    </w:p>
    <w:p w14:paraId="3163E530" w14:textId="77777777" w:rsidR="00D4531E" w:rsidRPr="00F17EF5" w:rsidRDefault="00D4531E" w:rsidP="00DD6CFB">
      <w:pPr>
        <w:pStyle w:val="TF"/>
      </w:pPr>
      <w:r w:rsidRPr="00F17EF5">
        <w:t>Figure A.3.2.3.2: User Equipment connection for single basic cell with NR and LTE cells at the same connectors for both cells</w:t>
      </w:r>
    </w:p>
    <w:p w14:paraId="605C40C5" w14:textId="77777777" w:rsidR="00D4531E" w:rsidRPr="00F17EF5" w:rsidRDefault="00D4531E" w:rsidP="00DD6CFB"/>
    <w:bookmarkStart w:id="64" w:name="_MON_1599464728"/>
    <w:bookmarkEnd w:id="64"/>
    <w:p w14:paraId="4E2DB9B4" w14:textId="77777777" w:rsidR="00D4531E" w:rsidRPr="00F17EF5" w:rsidRDefault="00D4531E" w:rsidP="00DD6CFB">
      <w:pPr>
        <w:pStyle w:val="TH"/>
        <w:rPr>
          <w:rFonts w:eastAsia="SimSun"/>
        </w:rPr>
      </w:pPr>
      <w:r w:rsidRPr="00F17EF5">
        <w:rPr>
          <w:rFonts w:eastAsia="SimSun"/>
        </w:rPr>
        <w:object w:dxaOrig="9430" w:dyaOrig="5813" w14:anchorId="7A50FFDA">
          <v:shape id="_x0000_i1076" type="#_x0000_t75" style="width:468pt;height:4in" o:ole="">
            <v:imagedata r:id="rId108" o:title=""/>
          </v:shape>
          <o:OLEObject Type="Embed" ProgID="Word.Document.8" ShapeID="_x0000_i1076" DrawAspect="Content" ObjectID="_1725611548" r:id="rId109">
            <o:FieldCodes>\s</o:FieldCodes>
          </o:OLEObject>
        </w:object>
      </w:r>
    </w:p>
    <w:p w14:paraId="4B3A1D0F" w14:textId="7CDD4157" w:rsidR="00D4531E" w:rsidRPr="00F17EF5" w:rsidRDefault="00D4531E" w:rsidP="00DD6CFB">
      <w:pPr>
        <w:pStyle w:val="TF"/>
        <w:rPr>
          <w:rFonts w:eastAsia="SimSun"/>
        </w:rPr>
      </w:pPr>
      <w:r w:rsidRPr="00F17EF5">
        <w:rPr>
          <w:rFonts w:eastAsia="SimSun"/>
        </w:rPr>
        <w:t xml:space="preserve">Figure A.3.2.3.3: 2 Tx User Equipment connection for single basic cell with NR and LTE cells at the same connectors for both cells and 2TX UL MIMO </w:t>
      </w:r>
      <w:r w:rsidR="00E013F4" w:rsidRPr="00F17EF5">
        <w:rPr>
          <w:rFonts w:eastAsia="SimSun"/>
        </w:rPr>
        <w:t xml:space="preserve">or Tx diversity </w:t>
      </w:r>
      <w:r w:rsidRPr="00F17EF5">
        <w:rPr>
          <w:rFonts w:eastAsia="SimSun"/>
        </w:rPr>
        <w:t>supported</w:t>
      </w:r>
    </w:p>
    <w:p w14:paraId="0F79AD28" w14:textId="77777777" w:rsidR="00D4531E" w:rsidRPr="00F17EF5" w:rsidRDefault="00D4531E" w:rsidP="00DD6CFB">
      <w:pPr>
        <w:rPr>
          <w:rFonts w:eastAsia="SimSun"/>
        </w:rPr>
      </w:pPr>
    </w:p>
    <w:bookmarkStart w:id="65" w:name="_MON_1612610039"/>
    <w:bookmarkEnd w:id="65"/>
    <w:p w14:paraId="49F48FCD" w14:textId="77777777" w:rsidR="00D4531E" w:rsidRPr="00F17EF5" w:rsidRDefault="00D4531E" w:rsidP="00DD6CFB">
      <w:pPr>
        <w:pStyle w:val="TH"/>
      </w:pPr>
      <w:r w:rsidRPr="00F17EF5">
        <w:object w:dxaOrig="8951" w:dyaOrig="4268" w14:anchorId="10745538">
          <v:shape id="_x0000_i1077" type="#_x0000_t75" style="width:449.75pt;height:210.1pt" o:ole="">
            <v:imagedata r:id="rId110" o:title=""/>
          </v:shape>
          <o:OLEObject Type="Embed" ProgID="Word.Document.8" ShapeID="_x0000_i1077" DrawAspect="Content" ObjectID="_1725611549" r:id="rId111">
            <o:FieldCodes>\s</o:FieldCodes>
          </o:OLEObject>
        </w:object>
      </w:r>
    </w:p>
    <w:p w14:paraId="463D951F" w14:textId="77777777" w:rsidR="00D4531E" w:rsidRPr="00F17EF5" w:rsidRDefault="00D4531E" w:rsidP="00DD6CFB">
      <w:pPr>
        <w:pStyle w:val="TF"/>
      </w:pPr>
      <w:r w:rsidRPr="00F17EF5">
        <w:t>Figure A.3.2.3.4: User Equipment connection for UEs with NR and LTE RxTx and Rx antenna at same connectors</w:t>
      </w:r>
    </w:p>
    <w:p w14:paraId="438EA472" w14:textId="77777777" w:rsidR="00D4531E" w:rsidRPr="00F17EF5" w:rsidRDefault="00D4531E" w:rsidP="00DD6CFB">
      <w:pPr>
        <w:rPr>
          <w:rFonts w:eastAsia="SimSun"/>
          <w:lang w:eastAsia="en-US"/>
        </w:rPr>
      </w:pPr>
    </w:p>
    <w:p w14:paraId="53303368" w14:textId="65FA70DC" w:rsidR="00224D90" w:rsidRPr="00F17EF5" w:rsidRDefault="00224D90" w:rsidP="00DD6CFB">
      <w:pPr>
        <w:pStyle w:val="TH"/>
      </w:pPr>
      <w:r w:rsidRPr="00F17EF5">
        <w:object w:dxaOrig="9025" w:dyaOrig="6093" w14:anchorId="3A7FC834">
          <v:shape id="_x0000_i1078" type="#_x0000_t75" style="width:451.6pt;height:301.65pt" o:ole="">
            <v:imagedata r:id="rId112" o:title=""/>
          </v:shape>
          <o:OLEObject Type="Embed" ProgID="Word.Picture.8" ShapeID="_x0000_i1078" DrawAspect="Content" ObjectID="_1725611550" r:id="rId113"/>
        </w:object>
      </w:r>
    </w:p>
    <w:p w14:paraId="1E5D70F3" w14:textId="77777777" w:rsidR="00D4531E" w:rsidRPr="00F17EF5" w:rsidRDefault="00D4531E" w:rsidP="00DD6CFB">
      <w:pPr>
        <w:pStyle w:val="TF"/>
        <w:rPr>
          <w:rFonts w:eastAsia="SimSun"/>
          <w:lang w:eastAsia="en-US"/>
        </w:rPr>
      </w:pPr>
      <w:r w:rsidRPr="00F17EF5">
        <w:rPr>
          <w:rFonts w:eastAsia="SimSun"/>
          <w:lang w:eastAsia="en-US"/>
        </w:rPr>
        <w:t xml:space="preserve">Figure A.3.2.3.5: User Equipment connection for single basic cell with NR and LTE cells at different separated connectors with NR SUL </w:t>
      </w:r>
      <w:bookmarkStart w:id="66" w:name="OLE_LINK2"/>
      <w:bookmarkStart w:id="67" w:name="OLE_LINK3"/>
      <w:r w:rsidRPr="00F17EF5">
        <w:rPr>
          <w:rFonts w:eastAsia="SimSun"/>
          <w:lang w:eastAsia="en-US"/>
        </w:rPr>
        <w:t xml:space="preserve">and NR NUL transmitted on separate antenna connectors </w:t>
      </w:r>
      <w:bookmarkEnd w:id="66"/>
      <w:bookmarkEnd w:id="67"/>
    </w:p>
    <w:p w14:paraId="01C2D7DF" w14:textId="77777777" w:rsidR="00D4531E" w:rsidRPr="00F17EF5" w:rsidRDefault="00D4531E" w:rsidP="00DD6CFB">
      <w:pPr>
        <w:rPr>
          <w:rFonts w:eastAsia="SimSun"/>
          <w:lang w:eastAsia="en-US"/>
        </w:rPr>
      </w:pPr>
    </w:p>
    <w:bookmarkStart w:id="68" w:name="_MON_1706013569"/>
    <w:bookmarkEnd w:id="68"/>
    <w:p w14:paraId="1BC8CAE4" w14:textId="3158EEA5" w:rsidR="00224D90" w:rsidRPr="00F17EF5" w:rsidRDefault="00224D90" w:rsidP="00DD6CFB">
      <w:pPr>
        <w:pStyle w:val="TH"/>
      </w:pPr>
      <w:r w:rsidRPr="00F17EF5">
        <w:object w:dxaOrig="9025" w:dyaOrig="6093" w14:anchorId="3A8BAF17">
          <v:shape id="_x0000_i1079" type="#_x0000_t75" style="width:451.6pt;height:301.65pt" o:ole="">
            <v:imagedata r:id="rId114" o:title=""/>
          </v:shape>
          <o:OLEObject Type="Embed" ProgID="Word.Picture.8" ShapeID="_x0000_i1079" DrawAspect="Content" ObjectID="_1725611551" r:id="rId115"/>
        </w:object>
      </w:r>
    </w:p>
    <w:p w14:paraId="78D06DA6" w14:textId="77777777" w:rsidR="00D4531E" w:rsidRPr="00F17EF5" w:rsidRDefault="00D4531E" w:rsidP="00DD6CFB">
      <w:pPr>
        <w:pStyle w:val="TF"/>
        <w:rPr>
          <w:rFonts w:eastAsia="SimSun"/>
          <w:lang w:eastAsia="en-US"/>
        </w:rPr>
      </w:pPr>
      <w:r w:rsidRPr="00F17EF5">
        <w:rPr>
          <w:rFonts w:eastAsia="SimSun"/>
          <w:lang w:eastAsia="en-US"/>
        </w:rPr>
        <w:t xml:space="preserve">Figure A.3.2.3.6: User Equipment connection for single basic cell with NR and LTE cells at different separated connectors with NR SUL and NR NUL transmitted on </w:t>
      </w:r>
      <w:r w:rsidRPr="00F17EF5">
        <w:rPr>
          <w:rFonts w:eastAsia="SimSun"/>
          <w:lang w:eastAsia="zh-CN"/>
        </w:rPr>
        <w:t xml:space="preserve">the </w:t>
      </w:r>
      <w:r w:rsidRPr="00F17EF5">
        <w:rPr>
          <w:rFonts w:eastAsia="SimSun"/>
          <w:lang w:eastAsia="en-US"/>
        </w:rPr>
        <w:t xml:space="preserve">same antenna connector </w:t>
      </w:r>
    </w:p>
    <w:p w14:paraId="6F0B6ABE" w14:textId="77777777" w:rsidR="00D4531E" w:rsidRPr="00F17EF5" w:rsidRDefault="00D4531E" w:rsidP="00DD6CFB">
      <w:pPr>
        <w:rPr>
          <w:rFonts w:eastAsia="SimSun"/>
          <w:lang w:eastAsia="en-US"/>
        </w:rPr>
      </w:pPr>
    </w:p>
    <w:bookmarkStart w:id="69" w:name="OLE_LINK4"/>
    <w:bookmarkStart w:id="70" w:name="OLE_LINK5"/>
    <w:bookmarkStart w:id="71" w:name="_MON_1706013602"/>
    <w:bookmarkEnd w:id="71"/>
    <w:p w14:paraId="00EB1CAE" w14:textId="1B0C7BA9" w:rsidR="00224D90" w:rsidRPr="00F17EF5" w:rsidRDefault="00224D90" w:rsidP="00DD6CFB">
      <w:pPr>
        <w:pStyle w:val="TH"/>
      </w:pPr>
      <w:r w:rsidRPr="00F17EF5">
        <w:object w:dxaOrig="8395" w:dyaOrig="6087" w14:anchorId="66B67674">
          <v:shape id="_x0000_i1080" type="#_x0000_t75" style="width:420.15pt;height:302.15pt" o:ole="">
            <v:imagedata r:id="rId116" o:title=""/>
          </v:shape>
          <o:OLEObject Type="Embed" ProgID="Word.Picture.8" ShapeID="_x0000_i1080" DrawAspect="Content" ObjectID="_1725611552" r:id="rId117"/>
        </w:object>
      </w:r>
    </w:p>
    <w:p w14:paraId="5460314D" w14:textId="77777777" w:rsidR="00D4531E" w:rsidRPr="00F17EF5" w:rsidRDefault="00D4531E" w:rsidP="00DD6CFB">
      <w:pPr>
        <w:pStyle w:val="TF"/>
        <w:rPr>
          <w:rFonts w:eastAsia="SimSun"/>
          <w:lang w:eastAsia="en-US"/>
        </w:rPr>
      </w:pPr>
      <w:r w:rsidRPr="00F17EF5">
        <w:rPr>
          <w:rFonts w:eastAsia="SimSun"/>
          <w:lang w:eastAsia="en-US"/>
        </w:rPr>
        <w:t xml:space="preserve">Figure A.3.2.3.7: User Equipment connection for single basic cell with NR and LTE cells at the same connectors for both cells with NR SUL and NR NUL transmitted on separate antenna connectors </w:t>
      </w:r>
    </w:p>
    <w:bookmarkEnd w:id="69"/>
    <w:bookmarkEnd w:id="70"/>
    <w:p w14:paraId="095026DA" w14:textId="77777777" w:rsidR="00D4531E" w:rsidRPr="00F17EF5" w:rsidRDefault="00D4531E" w:rsidP="00DD6CFB">
      <w:pPr>
        <w:rPr>
          <w:rFonts w:eastAsia="SimSun"/>
          <w:lang w:eastAsia="en-US"/>
        </w:rPr>
      </w:pPr>
    </w:p>
    <w:bookmarkStart w:id="72" w:name="_MON_1706013639"/>
    <w:bookmarkEnd w:id="72"/>
    <w:p w14:paraId="7C4B08B6" w14:textId="707A058D" w:rsidR="00224D90" w:rsidRPr="00F17EF5" w:rsidRDefault="00224D90" w:rsidP="00DD6CFB">
      <w:pPr>
        <w:pStyle w:val="TH"/>
      </w:pPr>
      <w:r w:rsidRPr="00F17EF5">
        <w:object w:dxaOrig="8594" w:dyaOrig="6231" w14:anchorId="53D70E43">
          <v:shape id="_x0000_i1081" type="#_x0000_t75" style="width:429.7pt;height:308.95pt" o:ole="">
            <v:imagedata r:id="rId118" o:title=""/>
          </v:shape>
          <o:OLEObject Type="Embed" ProgID="Word.Picture.8" ShapeID="_x0000_i1081" DrawAspect="Content" ObjectID="_1725611553" r:id="rId119"/>
        </w:object>
      </w:r>
    </w:p>
    <w:p w14:paraId="0A6F6CBB" w14:textId="77777777" w:rsidR="00D4531E" w:rsidRPr="00F17EF5" w:rsidRDefault="00D4531E" w:rsidP="00DD6CFB">
      <w:pPr>
        <w:pStyle w:val="TF"/>
        <w:rPr>
          <w:rFonts w:eastAsia="SimSun"/>
          <w:lang w:eastAsia="en-US"/>
        </w:rPr>
      </w:pPr>
      <w:r w:rsidRPr="00F17EF5">
        <w:rPr>
          <w:rFonts w:eastAsia="SimSun"/>
          <w:lang w:eastAsia="en-US"/>
        </w:rPr>
        <w:t>Figure A.3.2.3.8: User Equipment connection for single basic cell with NR and LTE cells at the same connectors for both cells with NR SUL and NR NUL transmitted on the</w:t>
      </w:r>
      <w:r w:rsidRPr="00F17EF5">
        <w:rPr>
          <w:rFonts w:eastAsia="SimSun"/>
          <w:lang w:eastAsia="zh-CN"/>
        </w:rPr>
        <w:t xml:space="preserve"> </w:t>
      </w:r>
      <w:r w:rsidRPr="00F17EF5">
        <w:rPr>
          <w:rFonts w:eastAsia="SimSun"/>
          <w:lang w:eastAsia="en-US"/>
        </w:rPr>
        <w:t>same antenna connector</w:t>
      </w:r>
    </w:p>
    <w:p w14:paraId="77DC6D0F" w14:textId="77777777" w:rsidR="00D51CA2" w:rsidRDefault="00D51CA2" w:rsidP="00DD6CFB">
      <w:pPr>
        <w:rPr>
          <w:lang w:eastAsia="en-US"/>
        </w:rPr>
      </w:pPr>
    </w:p>
    <w:p w14:paraId="5E50C5EB" w14:textId="787F017A" w:rsidR="00D51CA2" w:rsidRDefault="00D51CA2" w:rsidP="00DD6CFB">
      <w:pPr>
        <w:pStyle w:val="TH"/>
      </w:pPr>
      <w:r>
        <w:rPr>
          <w:noProof/>
          <w:lang w:val="en-US" w:eastAsia="zh-CN"/>
        </w:rPr>
        <w:drawing>
          <wp:inline distT="0" distB="0" distL="0" distR="0" wp14:anchorId="6053B7CF" wp14:editId="427E0B29">
            <wp:extent cx="6115050" cy="412432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15050" cy="4124325"/>
                    </a:xfrm>
                    <a:prstGeom prst="rect">
                      <a:avLst/>
                    </a:prstGeom>
                    <a:noFill/>
                    <a:ln>
                      <a:noFill/>
                    </a:ln>
                  </pic:spPr>
                </pic:pic>
              </a:graphicData>
            </a:graphic>
          </wp:inline>
        </w:drawing>
      </w:r>
    </w:p>
    <w:p w14:paraId="5BC5B0BF" w14:textId="77777777" w:rsidR="00D51CA2" w:rsidRDefault="00D51CA2" w:rsidP="00DD6CFB">
      <w:pPr>
        <w:pStyle w:val="TF"/>
        <w:rPr>
          <w:rFonts w:eastAsia="SimSun"/>
        </w:rPr>
      </w:pPr>
      <w:r>
        <w:rPr>
          <w:rFonts w:eastAsia="SimSun"/>
        </w:rPr>
        <w:t xml:space="preserve">Figure A.3.2.3.9: User Equipment connection for single basic cell with NR and LTE cells at different separated connectors with UE supporting UL MIMO on SUL band </w:t>
      </w:r>
    </w:p>
    <w:p w14:paraId="4A1A6A33" w14:textId="77777777" w:rsidR="00D51CA2" w:rsidRDefault="00D51CA2" w:rsidP="00DD6CFB">
      <w:pPr>
        <w:rPr>
          <w:rFonts w:eastAsiaTheme="minorEastAsia"/>
        </w:rPr>
      </w:pPr>
    </w:p>
    <w:p w14:paraId="7269060F" w14:textId="03F76E5B" w:rsidR="00D51CA2" w:rsidRDefault="00D51CA2" w:rsidP="00DD6CFB">
      <w:pPr>
        <w:pStyle w:val="TH"/>
      </w:pPr>
      <w:r>
        <w:rPr>
          <w:noProof/>
          <w:lang w:val="en-US" w:eastAsia="zh-CN"/>
        </w:rPr>
        <w:drawing>
          <wp:inline distT="0" distB="0" distL="0" distR="0" wp14:anchorId="06BF66EE" wp14:editId="3B0683B4">
            <wp:extent cx="6029325" cy="4324350"/>
            <wp:effectExtent l="0" t="0" r="9525"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29325" cy="4324350"/>
                    </a:xfrm>
                    <a:prstGeom prst="rect">
                      <a:avLst/>
                    </a:prstGeom>
                    <a:noFill/>
                    <a:ln>
                      <a:noFill/>
                    </a:ln>
                  </pic:spPr>
                </pic:pic>
              </a:graphicData>
            </a:graphic>
          </wp:inline>
        </w:drawing>
      </w:r>
    </w:p>
    <w:p w14:paraId="421A5DFE" w14:textId="77777777" w:rsidR="00D51CA2" w:rsidRDefault="00D51CA2" w:rsidP="00DD6CFB">
      <w:pPr>
        <w:pStyle w:val="TF"/>
      </w:pPr>
      <w:r>
        <w:t xml:space="preserve">Figure A.3.2.3.10: User Equipment connection for single basic cell with NR and LTE cells at the same connectors for both cells with </w:t>
      </w:r>
      <w:r>
        <w:rPr>
          <w:rFonts w:eastAsia="SimSun"/>
        </w:rPr>
        <w:t>UE supporting UL MIMO on SUL band</w:t>
      </w:r>
    </w:p>
    <w:p w14:paraId="6FAB04B1" w14:textId="77777777" w:rsidR="00D4531E" w:rsidRPr="00F17EF5" w:rsidRDefault="00D4531E" w:rsidP="00DD6CFB"/>
    <w:p w14:paraId="0EDFF470" w14:textId="77777777" w:rsidR="00D4531E" w:rsidRPr="00F17EF5" w:rsidRDefault="00D4531E" w:rsidP="00D4531E">
      <w:pPr>
        <w:pStyle w:val="Heading3"/>
      </w:pPr>
      <w:bookmarkStart w:id="73" w:name="_Toc21354299"/>
      <w:bookmarkStart w:id="74" w:name="_Toc27749952"/>
      <w:r w:rsidRPr="00F17EF5">
        <w:t>A.3.2.4</w:t>
      </w:r>
      <w:r w:rsidRPr="00F17EF5">
        <w:tab/>
        <w:t>Three Antenna Connectors</w:t>
      </w:r>
      <w:bookmarkEnd w:id="73"/>
      <w:bookmarkEnd w:id="74"/>
    </w:p>
    <w:bookmarkStart w:id="75" w:name="_MON_1599461547"/>
    <w:bookmarkEnd w:id="75"/>
    <w:p w14:paraId="40B12329" w14:textId="77777777" w:rsidR="00D4531E" w:rsidRPr="00F17EF5" w:rsidRDefault="00D4531E" w:rsidP="00DD6CFB">
      <w:pPr>
        <w:pStyle w:val="TH"/>
        <w:rPr>
          <w:rFonts w:eastAsia="SimSun"/>
        </w:rPr>
      </w:pPr>
      <w:r w:rsidRPr="00F17EF5">
        <w:rPr>
          <w:rFonts w:eastAsia="SimSun"/>
        </w:rPr>
        <w:object w:dxaOrig="8951" w:dyaOrig="6682" w14:anchorId="7B8AE8A8">
          <v:shape id="_x0000_i1082" type="#_x0000_t75" style="width:449.75pt;height:336.3pt" o:ole="">
            <v:imagedata r:id="rId122" o:title=""/>
          </v:shape>
          <o:OLEObject Type="Embed" ProgID="Word.Document.8" ShapeID="_x0000_i1082" DrawAspect="Content" ObjectID="_1725611554" r:id="rId123">
            <o:FieldCodes>\s</o:FieldCodes>
          </o:OLEObject>
        </w:object>
      </w:r>
    </w:p>
    <w:p w14:paraId="669EB7C1" w14:textId="77777777" w:rsidR="00D4531E" w:rsidRPr="00F17EF5" w:rsidRDefault="00D4531E" w:rsidP="00DD6CFB">
      <w:pPr>
        <w:pStyle w:val="TF"/>
        <w:rPr>
          <w:rFonts w:eastAsia="SimSun"/>
        </w:rPr>
      </w:pPr>
      <w:r w:rsidRPr="00F17EF5">
        <w:rPr>
          <w:rFonts w:eastAsia="SimSun"/>
        </w:rPr>
        <w:t>Figure A.3.2.4.1: 2Tx User Equipment connection for single basic cell with NR and LTE cells at different separated connectors and 2TX UL MIMO supported</w:t>
      </w:r>
    </w:p>
    <w:p w14:paraId="71FC5B79" w14:textId="77777777" w:rsidR="00D4531E" w:rsidRPr="00F17EF5" w:rsidRDefault="00D4531E" w:rsidP="00DD6CFB"/>
    <w:p w14:paraId="794E3487" w14:textId="77777777" w:rsidR="00D4531E" w:rsidRPr="00F17EF5" w:rsidRDefault="00D4531E" w:rsidP="00D4531E">
      <w:pPr>
        <w:pStyle w:val="Heading3"/>
      </w:pPr>
      <w:bookmarkStart w:id="76" w:name="_Toc21354300"/>
      <w:bookmarkStart w:id="77" w:name="_Toc27749953"/>
      <w:r w:rsidRPr="00F17EF5">
        <w:t>A.3.2.5</w:t>
      </w:r>
      <w:r w:rsidRPr="00F17EF5">
        <w:tab/>
        <w:t>Four Antenna Connectors</w:t>
      </w:r>
      <w:bookmarkEnd w:id="76"/>
      <w:bookmarkEnd w:id="77"/>
    </w:p>
    <w:bookmarkStart w:id="78" w:name="_MON_1706013677"/>
    <w:bookmarkEnd w:id="78"/>
    <w:p w14:paraId="56778B8A" w14:textId="3E221A61" w:rsidR="00224D90" w:rsidRPr="00F17EF5" w:rsidRDefault="00224D90" w:rsidP="00DD6CFB">
      <w:pPr>
        <w:pStyle w:val="TH"/>
        <w:rPr>
          <w:rFonts w:eastAsia="SimSun"/>
        </w:rPr>
      </w:pPr>
      <w:r w:rsidRPr="00F17EF5">
        <w:rPr>
          <w:rFonts w:eastAsia="SimSun"/>
        </w:rPr>
        <w:object w:dxaOrig="8997" w:dyaOrig="6002" w14:anchorId="0C954B54">
          <v:shape id="_x0000_i1083" type="#_x0000_t75" style="width:449.75pt;height:300.3pt" o:ole="">
            <v:imagedata r:id="rId124" o:title=""/>
          </v:shape>
          <o:OLEObject Type="Embed" ProgID="Word.Document.8" ShapeID="_x0000_i1083" DrawAspect="Content" ObjectID="_1725611555" r:id="rId125">
            <o:FieldCodes>\s</o:FieldCodes>
          </o:OLEObject>
        </w:object>
      </w:r>
    </w:p>
    <w:p w14:paraId="2B7C0839" w14:textId="77777777" w:rsidR="00D4531E" w:rsidRPr="00F17EF5" w:rsidRDefault="00D4531E" w:rsidP="00DD6CFB">
      <w:pPr>
        <w:pStyle w:val="TF"/>
      </w:pPr>
      <w:r w:rsidRPr="00F17EF5">
        <w:t>Figure A.3.2.5.1: User Equipment connection for UEs with NR and LTE RxTx and Rx antenna at different separated connectors</w:t>
      </w:r>
    </w:p>
    <w:p w14:paraId="50543265" w14:textId="77777777" w:rsidR="00D4531E" w:rsidRPr="00F17EF5" w:rsidRDefault="00D4531E" w:rsidP="00DD6CFB"/>
    <w:bookmarkStart w:id="79" w:name="_Hlk522801077"/>
    <w:p w14:paraId="491E35AA" w14:textId="77777777" w:rsidR="00D4531E" w:rsidRPr="00F17EF5" w:rsidRDefault="00D4531E" w:rsidP="00DD6CFB">
      <w:pPr>
        <w:pStyle w:val="TH"/>
      </w:pPr>
      <w:r w:rsidRPr="00F17EF5">
        <w:object w:dxaOrig="8951" w:dyaOrig="6395" w14:anchorId="45680E3C">
          <v:shape id="_x0000_i1084" type="#_x0000_t75" style="width:449.75pt;height:318.1pt" o:ole="">
            <v:imagedata r:id="rId126" o:title=""/>
          </v:shape>
          <o:OLEObject Type="Embed" ProgID="Word.Document.8" ShapeID="_x0000_i1084" DrawAspect="Content" ObjectID="_1725611556" r:id="rId127">
            <o:FieldCodes>\s</o:FieldCodes>
          </o:OLEObject>
        </w:object>
      </w:r>
    </w:p>
    <w:p w14:paraId="26FDA6F5" w14:textId="77777777" w:rsidR="00D4531E" w:rsidRPr="00F17EF5" w:rsidRDefault="00D4531E" w:rsidP="00DD6CFB">
      <w:pPr>
        <w:pStyle w:val="TF"/>
      </w:pPr>
      <w:r w:rsidRPr="00F17EF5">
        <w:t>Figure A.3.2.5.2: User Equipment connection for 4Rx capable UEs without any 2Rx RF bands (NR and LTE at same connectors)</w:t>
      </w:r>
    </w:p>
    <w:p w14:paraId="6BFAC391" w14:textId="77777777" w:rsidR="00D4531E" w:rsidRPr="00F17EF5" w:rsidRDefault="00D4531E" w:rsidP="00DD6CFB"/>
    <w:p w14:paraId="0E2D8538" w14:textId="77777777" w:rsidR="00D4531E" w:rsidRPr="00F17EF5" w:rsidRDefault="00D4531E" w:rsidP="00DD6CFB">
      <w:pPr>
        <w:pStyle w:val="TH"/>
      </w:pPr>
      <w:r w:rsidRPr="00F17EF5">
        <w:object w:dxaOrig="11431" w:dyaOrig="8940" w14:anchorId="43F6EBC3">
          <v:shape id="_x0000_i1085" type="#_x0000_t75" style="width:480.3pt;height:378.25pt" o:ole="">
            <v:imagedata r:id="rId128" o:title=""/>
          </v:shape>
          <o:OLEObject Type="Embed" ProgID="Visio.Drawing.15" ShapeID="_x0000_i1085" DrawAspect="Content" ObjectID="_1725611557" r:id="rId129"/>
        </w:object>
      </w:r>
    </w:p>
    <w:p w14:paraId="035C6C6C" w14:textId="77777777" w:rsidR="00D4531E" w:rsidRPr="00F17EF5" w:rsidRDefault="00D4531E" w:rsidP="00DD6CFB">
      <w:pPr>
        <w:pStyle w:val="TF"/>
      </w:pPr>
      <w:r w:rsidRPr="00F17EF5">
        <w:t>Figure A.3.2.5.3: User Equipment connection for UEs with NR CA (component carriers on common connector) and LTE</w:t>
      </w:r>
    </w:p>
    <w:p w14:paraId="0BB80BC2" w14:textId="77777777" w:rsidR="00D4531E" w:rsidRPr="00F17EF5" w:rsidRDefault="00D4531E" w:rsidP="00DD6CFB"/>
    <w:p w14:paraId="418605A7" w14:textId="5A0221B4" w:rsidR="00224D90" w:rsidRPr="00F17EF5" w:rsidRDefault="00224D90" w:rsidP="00DD6CFB">
      <w:pPr>
        <w:pStyle w:val="TH"/>
      </w:pPr>
      <w:r w:rsidRPr="00F17EF5">
        <w:object w:dxaOrig="9025" w:dyaOrig="7672" w14:anchorId="49439A5F">
          <v:shape id="_x0000_i1086" type="#_x0000_t75" style="width:451.6pt;height:380.05pt" o:ole="">
            <v:imagedata r:id="rId130" o:title=""/>
          </v:shape>
          <o:OLEObject Type="Embed" ProgID="Word.Picture.8" ShapeID="_x0000_i1086" DrawAspect="Content" ObjectID="_1725611558" r:id="rId131"/>
        </w:object>
      </w:r>
    </w:p>
    <w:p w14:paraId="7444616E" w14:textId="4FDB5698" w:rsidR="00D4531E" w:rsidRPr="00F17EF5" w:rsidRDefault="00D4531E" w:rsidP="00DD6CFB">
      <w:pPr>
        <w:pStyle w:val="TF"/>
      </w:pPr>
      <w:r w:rsidRPr="00F17EF5">
        <w:t>Figure A.3.2.5.4: User Equipment connection for UEs with NR SUL and DL CA (component carriers on common connector) and LTE</w:t>
      </w:r>
    </w:p>
    <w:p w14:paraId="7E5AC1DA" w14:textId="77777777" w:rsidR="00D4531E" w:rsidRPr="00F17EF5" w:rsidRDefault="00D4531E" w:rsidP="00DD6CFB"/>
    <w:p w14:paraId="7ACBC300" w14:textId="77777777" w:rsidR="00D4531E" w:rsidRPr="00F17EF5" w:rsidRDefault="00D4531E" w:rsidP="00D4531E">
      <w:pPr>
        <w:pStyle w:val="Heading3"/>
      </w:pPr>
      <w:bookmarkStart w:id="80" w:name="_Toc21354301"/>
      <w:bookmarkStart w:id="81" w:name="_Toc27749954"/>
      <w:r w:rsidRPr="00F17EF5">
        <w:t>A.3.2.6</w:t>
      </w:r>
      <w:r w:rsidRPr="00F17EF5">
        <w:tab/>
        <w:t>Over Four Antenna Connectors</w:t>
      </w:r>
      <w:bookmarkEnd w:id="80"/>
      <w:bookmarkEnd w:id="81"/>
    </w:p>
    <w:p w14:paraId="7604CC1C" w14:textId="77777777" w:rsidR="00D4531E" w:rsidRPr="00F17EF5" w:rsidRDefault="00D4531E" w:rsidP="00DD6CFB">
      <w:pPr>
        <w:pStyle w:val="TH"/>
      </w:pPr>
      <w:r w:rsidRPr="00F17EF5">
        <w:object w:dxaOrig="8971" w:dyaOrig="7966" w14:anchorId="36E32197">
          <v:shape id="_x0000_i1087" type="#_x0000_t75" style="width:449.75pt;height:401.9pt" o:ole="">
            <v:imagedata r:id="rId132" o:title=""/>
          </v:shape>
          <o:OLEObject Type="Embed" ProgID="Visio.Drawing.15" ShapeID="_x0000_i1087" DrawAspect="Content" ObjectID="_1725611559" r:id="rId133"/>
        </w:object>
      </w:r>
    </w:p>
    <w:p w14:paraId="31174AC7" w14:textId="77777777" w:rsidR="00D4531E" w:rsidRPr="00F17EF5" w:rsidRDefault="00D4531E" w:rsidP="00DD6CFB">
      <w:pPr>
        <w:pStyle w:val="TF"/>
      </w:pPr>
      <w:r w:rsidRPr="00F17EF5">
        <w:t>Figure A.3.2.6.1: User Equipment connection for UEs with NR CA (component carriers on separated connectors) and LTE</w:t>
      </w:r>
    </w:p>
    <w:p w14:paraId="659C90D4" w14:textId="77777777" w:rsidR="00D4531E" w:rsidRPr="00F17EF5" w:rsidRDefault="00D4531E" w:rsidP="00DD6CFB"/>
    <w:p w14:paraId="426CFB5E" w14:textId="77777777" w:rsidR="00D4531E" w:rsidRPr="00F17EF5" w:rsidRDefault="00D4531E" w:rsidP="00DD6CFB">
      <w:pPr>
        <w:pStyle w:val="TH"/>
        <w:rPr>
          <w:rFonts w:eastAsia="SimSun"/>
          <w:lang w:eastAsia="zh-CN"/>
        </w:rPr>
      </w:pPr>
      <w:r w:rsidRPr="00F17EF5">
        <w:object w:dxaOrig="10976" w:dyaOrig="17954" w14:anchorId="428C62B7">
          <v:shape id="_x0000_i1088" type="#_x0000_t75" style="width:437.9pt;height:713.6pt" o:ole="">
            <v:imagedata r:id="rId134" o:title=""/>
          </v:shape>
          <o:OLEObject Type="Embed" ProgID="Visio.Drawing.11" ShapeID="_x0000_i1088" DrawAspect="Content" ObjectID="_1725611560" r:id="rId135"/>
        </w:object>
      </w:r>
    </w:p>
    <w:p w14:paraId="69F423A1" w14:textId="77777777" w:rsidR="00D4531E" w:rsidRPr="00F17EF5" w:rsidRDefault="00D4531E" w:rsidP="00DD6CFB">
      <w:pPr>
        <w:pStyle w:val="TF"/>
        <w:rPr>
          <w:rFonts w:eastAsia="SimSun"/>
          <w:lang w:eastAsia="zh-CN"/>
        </w:rPr>
      </w:pPr>
      <w:r w:rsidRPr="00F17EF5">
        <w:t>Figure A.3.2.6.</w:t>
      </w:r>
      <w:r w:rsidRPr="00F17EF5">
        <w:rPr>
          <w:rFonts w:eastAsia="SimSun"/>
          <w:lang w:eastAsia="zh-CN"/>
        </w:rPr>
        <w:t>2</w:t>
      </w:r>
      <w:r w:rsidRPr="00F17EF5">
        <w:t>: User Equipment connection for UEs with NR CA</w:t>
      </w:r>
      <w:r w:rsidRPr="00F17EF5">
        <w:rPr>
          <w:rFonts w:eastAsia="SimSun"/>
          <w:lang w:eastAsia="zh-CN"/>
        </w:rPr>
        <w:t xml:space="preserve"> and NR 4Rx</w:t>
      </w:r>
      <w:r w:rsidRPr="00F17EF5">
        <w:t xml:space="preserve"> (component carriers on separated connectors) and LTE</w:t>
      </w:r>
    </w:p>
    <w:p w14:paraId="5607D990" w14:textId="77777777" w:rsidR="00D4531E" w:rsidRPr="00F17EF5" w:rsidRDefault="00D4531E" w:rsidP="00DD6CFB">
      <w:pPr>
        <w:pStyle w:val="NO"/>
      </w:pPr>
      <w:r w:rsidRPr="00F17EF5">
        <w:t>Note: NR may be 2Rx on some of the CCs, in that case R</w:t>
      </w:r>
      <w:r w:rsidRPr="00F17EF5">
        <w:rPr>
          <w:rFonts w:eastAsia="SimSun"/>
          <w:lang w:eastAsia="zh-CN"/>
        </w:rPr>
        <w:t>X</w:t>
      </w:r>
      <w:r w:rsidRPr="00F17EF5">
        <w:t>3 and R</w:t>
      </w:r>
      <w:r w:rsidRPr="00F17EF5">
        <w:rPr>
          <w:rFonts w:eastAsia="SimSun"/>
          <w:lang w:eastAsia="zh-CN"/>
        </w:rPr>
        <w:t>X</w:t>
      </w:r>
      <w:r w:rsidRPr="00F17EF5">
        <w:t>4 are not used</w:t>
      </w:r>
    </w:p>
    <w:p w14:paraId="06324FBE" w14:textId="77777777" w:rsidR="00D4531E" w:rsidRPr="00F17EF5" w:rsidRDefault="00D4531E" w:rsidP="00DD6CFB"/>
    <w:p w14:paraId="5329EB1D" w14:textId="77777777" w:rsidR="00D4531E" w:rsidRPr="00F17EF5" w:rsidRDefault="00D4531E" w:rsidP="00D4531E">
      <w:pPr>
        <w:pStyle w:val="Heading3"/>
      </w:pPr>
      <w:r w:rsidRPr="00F17EF5">
        <w:t>A.3.2.7</w:t>
      </w:r>
      <w:r w:rsidRPr="00F17EF5">
        <w:tab/>
        <w:t>User Equipment supporting NR Sidelink</w:t>
      </w:r>
    </w:p>
    <w:bookmarkStart w:id="82" w:name="_MON_1678801898"/>
    <w:bookmarkEnd w:id="82"/>
    <w:p w14:paraId="0A2D8F21" w14:textId="77777777" w:rsidR="00D4531E" w:rsidRPr="00F17EF5" w:rsidRDefault="00D4531E" w:rsidP="00DD6CFB">
      <w:pPr>
        <w:pStyle w:val="TH"/>
      </w:pPr>
      <w:r w:rsidRPr="00F17EF5">
        <w:object w:dxaOrig="8951" w:dyaOrig="5731" w14:anchorId="1EB3DD8D">
          <v:shape id="_x0000_i1089" type="#_x0000_t75" style="width:449.75pt;height:4in" o:ole="">
            <v:imagedata r:id="rId136" o:title=""/>
          </v:shape>
          <o:OLEObject Type="Embed" ProgID="Word.Document.8" ShapeID="_x0000_i1089" DrawAspect="Content" ObjectID="_1725611561" r:id="rId137">
            <o:FieldCodes>\s</o:FieldCodes>
          </o:OLEObject>
        </w:object>
      </w:r>
    </w:p>
    <w:p w14:paraId="10D8A56E" w14:textId="757A3F0F" w:rsidR="00D4531E" w:rsidRPr="00F17EF5" w:rsidRDefault="00D4531E" w:rsidP="00DD6CFB">
      <w:pPr>
        <w:pStyle w:val="TF"/>
      </w:pPr>
      <w:r w:rsidRPr="00F17EF5">
        <w:t>Figure A.3.2.7.1: User Equipment connection for NR sidelink operation non-concurrent with NR UL/DL transmission</w:t>
      </w:r>
    </w:p>
    <w:p w14:paraId="1019CFF5" w14:textId="77777777" w:rsidR="008D43FC" w:rsidRPr="00F17EF5" w:rsidRDefault="008D43FC" w:rsidP="00DD6CFB"/>
    <w:bookmarkStart w:id="83" w:name="_MON_1701532488"/>
    <w:bookmarkEnd w:id="83"/>
    <w:p w14:paraId="494B928A" w14:textId="77777777" w:rsidR="008D43FC" w:rsidRPr="00F17EF5" w:rsidRDefault="008D43FC" w:rsidP="00DD6CFB">
      <w:pPr>
        <w:pStyle w:val="TH"/>
      </w:pPr>
      <w:r w:rsidRPr="00F17EF5">
        <w:object w:dxaOrig="8951" w:dyaOrig="5738" w14:anchorId="2F0A0F20">
          <v:shape id="_x0000_i1090" type="#_x0000_t75" style="width:449.75pt;height:4in" o:ole="">
            <v:imagedata r:id="rId138" o:title=""/>
          </v:shape>
          <o:OLEObject Type="Embed" ProgID="Word.Document.8" ShapeID="_x0000_i1090" DrawAspect="Content" ObjectID="_1725611562" r:id="rId139">
            <o:FieldCodes>\s</o:FieldCodes>
          </o:OLEObject>
        </w:object>
      </w:r>
    </w:p>
    <w:p w14:paraId="73419C3C" w14:textId="77777777" w:rsidR="008D43FC" w:rsidRPr="00F17EF5" w:rsidRDefault="008D43FC" w:rsidP="00DD6CFB">
      <w:pPr>
        <w:pStyle w:val="TF"/>
      </w:pPr>
      <w:r w:rsidRPr="00F17EF5">
        <w:t>Figure A.3.2.7.2: User Equipment connection for NR sidelink operation non-concurrent with NR UL/DL transmission with SL-MIMO</w:t>
      </w:r>
    </w:p>
    <w:p w14:paraId="37139D69" w14:textId="77777777" w:rsidR="008D43FC" w:rsidRPr="00F17EF5" w:rsidRDefault="008D43FC" w:rsidP="00DD6CFB"/>
    <w:bookmarkStart w:id="84" w:name="_MON_1701533439"/>
    <w:bookmarkEnd w:id="84"/>
    <w:p w14:paraId="068AA97A" w14:textId="77777777" w:rsidR="008D43FC" w:rsidRPr="00F17EF5" w:rsidRDefault="008D43FC" w:rsidP="00DD6CFB">
      <w:pPr>
        <w:pStyle w:val="TH"/>
      </w:pPr>
      <w:r w:rsidRPr="00F17EF5">
        <w:object w:dxaOrig="8951" w:dyaOrig="6875" w14:anchorId="2FF31937">
          <v:shape id="_x0000_i1091" type="#_x0000_t75" style="width:449.75pt;height:342.25pt" o:ole="">
            <v:imagedata r:id="rId140" o:title=""/>
          </v:shape>
          <o:OLEObject Type="Embed" ProgID="Word.Document.8" ShapeID="_x0000_i1091" DrawAspect="Content" ObjectID="_1725611563" r:id="rId141">
            <o:FieldCodes>\s</o:FieldCodes>
          </o:OLEObject>
        </w:object>
      </w:r>
    </w:p>
    <w:p w14:paraId="1094691E" w14:textId="77777777" w:rsidR="008D43FC" w:rsidRPr="00F17EF5" w:rsidRDefault="008D43FC" w:rsidP="00DD6CFB">
      <w:pPr>
        <w:pStyle w:val="TF"/>
      </w:pPr>
      <w:r w:rsidRPr="00F17EF5">
        <w:t>Figure A.3.2.7.3: User Equipment connection for inter-band con-current NR V2X operation</w:t>
      </w:r>
    </w:p>
    <w:p w14:paraId="2891556E" w14:textId="77777777" w:rsidR="008D43FC" w:rsidRPr="00F17EF5" w:rsidRDefault="008D43FC" w:rsidP="00DD6CFB"/>
    <w:bookmarkStart w:id="85" w:name="_MON_1701591573"/>
    <w:bookmarkEnd w:id="85"/>
    <w:p w14:paraId="6A8712E8" w14:textId="77777777" w:rsidR="008D43FC" w:rsidRPr="00F17EF5" w:rsidRDefault="008D43FC" w:rsidP="00DD6CFB">
      <w:pPr>
        <w:pStyle w:val="TH"/>
      </w:pPr>
      <w:r w:rsidRPr="00F17EF5">
        <w:object w:dxaOrig="8951" w:dyaOrig="6871" w14:anchorId="1C1B1D9D">
          <v:shape id="_x0000_i1092" type="#_x0000_t75" style="width:449.75pt;height:341.75pt" o:ole="">
            <v:imagedata r:id="rId142" o:title=""/>
          </v:shape>
          <o:OLEObject Type="Embed" ProgID="Word.Document.8" ShapeID="_x0000_i1092" DrawAspect="Content" ObjectID="_1725611564" r:id="rId143">
            <o:FieldCodes>\s</o:FieldCodes>
          </o:OLEObject>
        </w:object>
      </w:r>
    </w:p>
    <w:p w14:paraId="5AED4617" w14:textId="77777777" w:rsidR="008D43FC" w:rsidRPr="00F17EF5" w:rsidRDefault="008D43FC" w:rsidP="00DD6CFB">
      <w:pPr>
        <w:pStyle w:val="TF"/>
      </w:pPr>
      <w:r w:rsidRPr="00F17EF5">
        <w:t>Figure A.3.2.7.4: User Equipment connection for con-current E-UTRA Uu and NR Sidelink operation</w:t>
      </w:r>
    </w:p>
    <w:p w14:paraId="5BA6CB34" w14:textId="77777777" w:rsidR="008D43FC" w:rsidRPr="00F17EF5" w:rsidRDefault="008D43FC" w:rsidP="00DD6CFB"/>
    <w:bookmarkStart w:id="86" w:name="_MON_1701591680"/>
    <w:bookmarkEnd w:id="86"/>
    <w:p w14:paraId="28CE647B" w14:textId="77777777" w:rsidR="008D43FC" w:rsidRPr="00F17EF5" w:rsidRDefault="008D43FC" w:rsidP="00DD6CFB">
      <w:pPr>
        <w:pStyle w:val="TH"/>
      </w:pPr>
      <w:r w:rsidRPr="00F17EF5">
        <w:object w:dxaOrig="8951" w:dyaOrig="6871" w14:anchorId="574BC037">
          <v:shape id="_x0000_i1093" type="#_x0000_t75" style="width:449.75pt;height:341.75pt" o:ole="">
            <v:imagedata r:id="rId144" o:title=""/>
          </v:shape>
          <o:OLEObject Type="Embed" ProgID="Word.Document.8" ShapeID="_x0000_i1093" DrawAspect="Content" ObjectID="_1725611565" r:id="rId145">
            <o:FieldCodes>\s</o:FieldCodes>
          </o:OLEObject>
        </w:object>
      </w:r>
    </w:p>
    <w:p w14:paraId="6DD21204" w14:textId="1A1C610F" w:rsidR="008D43FC" w:rsidRPr="00F17EF5" w:rsidRDefault="008D43FC" w:rsidP="00DD6CFB">
      <w:pPr>
        <w:pStyle w:val="TF"/>
      </w:pPr>
      <w:r w:rsidRPr="00F17EF5">
        <w:t>Figure A.3.2.7.5: User Equipment connection for con-current E-UTRA V2X sidelink and NR Uu operation</w:t>
      </w:r>
    </w:p>
    <w:p w14:paraId="624F2887" w14:textId="77777777" w:rsidR="00D4531E" w:rsidRPr="00F17EF5" w:rsidRDefault="00D4531E" w:rsidP="00DD6CFB"/>
    <w:p w14:paraId="11D2AC65" w14:textId="77777777" w:rsidR="00D4531E" w:rsidRPr="00F17EF5" w:rsidRDefault="00D4531E" w:rsidP="00D4531E">
      <w:pPr>
        <w:pStyle w:val="Heading2"/>
      </w:pPr>
      <w:bookmarkStart w:id="87" w:name="_Toc21354302"/>
      <w:bookmarkStart w:id="88" w:name="_Toc27749955"/>
      <w:r w:rsidRPr="00F17EF5">
        <w:t>A.3.3</w:t>
      </w:r>
      <w:r w:rsidRPr="00F17EF5">
        <w:tab/>
        <w:t>Test Equipment Parts for Radiated Measurements</w:t>
      </w:r>
      <w:bookmarkEnd w:id="87"/>
      <w:bookmarkEnd w:id="88"/>
    </w:p>
    <w:p w14:paraId="5A2C6100" w14:textId="4959B013" w:rsidR="00D4531E" w:rsidRPr="00F17EF5" w:rsidRDefault="00D4531E" w:rsidP="00D4531E">
      <w:pPr>
        <w:pStyle w:val="Heading3"/>
      </w:pPr>
      <w:bookmarkStart w:id="89" w:name="_Toc21354303"/>
      <w:bookmarkStart w:id="90" w:name="_Toc27749956"/>
      <w:r w:rsidRPr="00F17EF5">
        <w:t>A.3.3.1</w:t>
      </w:r>
      <w:r w:rsidRPr="00F17EF5">
        <w:tab/>
        <w:t>Transmitter/Receiver tests</w:t>
      </w:r>
      <w:bookmarkEnd w:id="89"/>
      <w:bookmarkEnd w:id="90"/>
    </w:p>
    <w:p w14:paraId="739233AF" w14:textId="77777777" w:rsidR="00D4531E" w:rsidRPr="00F17EF5" w:rsidRDefault="00D4531E" w:rsidP="00DD6CFB">
      <w:bookmarkStart w:id="91" w:name="_Hlk525844071"/>
      <w:r w:rsidRPr="00F17EF5">
        <w:t>The Test Equipment part is focused on logical representation of TE measurement and link antenna(s) and positioner controller. The Test Equipment connection diagram below is applicable for NR radiated RX and TX tests, including CA and UL MIMO tests.</w:t>
      </w:r>
    </w:p>
    <w:bookmarkStart w:id="92" w:name="_MON_1599561339"/>
    <w:bookmarkEnd w:id="92"/>
    <w:p w14:paraId="451A3C3C" w14:textId="396FCD53" w:rsidR="00224D90" w:rsidRPr="00F17EF5" w:rsidRDefault="00224D90" w:rsidP="00DD6CFB">
      <w:pPr>
        <w:pStyle w:val="TH"/>
      </w:pPr>
      <w:r w:rsidRPr="00F17EF5">
        <w:object w:dxaOrig="9590" w:dyaOrig="6841" w14:anchorId="7547203E">
          <v:shape id="_x0000_i1094" type="#_x0000_t75" style="width:479.85pt;height:342.25pt" o:ole="">
            <v:imagedata r:id="rId146" o:title=""/>
          </v:shape>
          <o:OLEObject Type="Embed" ProgID="Word.Document.8" ShapeID="_x0000_i1094" DrawAspect="Content" ObjectID="_1725611566" r:id="rId147">
            <o:FieldCodes>\s</o:FieldCodes>
          </o:OLEObject>
        </w:object>
      </w:r>
      <w:bookmarkEnd w:id="91"/>
    </w:p>
    <w:p w14:paraId="4AD5B5FD" w14:textId="7825681B" w:rsidR="00D4531E" w:rsidRPr="00F17EF5" w:rsidRDefault="00D4531E" w:rsidP="00DD6CFB">
      <w:pPr>
        <w:pStyle w:val="TF"/>
      </w:pPr>
      <w:r w:rsidRPr="00F17EF5">
        <w:t xml:space="preserve">Figure A.3.3.1.1: </w:t>
      </w:r>
      <w:r w:rsidR="00801042" w:rsidRPr="00F17EF5">
        <w:t xml:space="preserve">Basic </w:t>
      </w:r>
      <w:r w:rsidRPr="00F17EF5">
        <w:t>TE diagram for radiated RX and TX tests</w:t>
      </w:r>
    </w:p>
    <w:p w14:paraId="38710704" w14:textId="77777777" w:rsidR="00801042" w:rsidRPr="00F17EF5" w:rsidRDefault="00801042" w:rsidP="00DD6CFB">
      <w:r w:rsidRPr="00F17EF5">
        <w:t>For NR radiated RX tests requiring to simulate a modulated interference, connection diagram defined in figure A.3.3.1.2 will apply.</w:t>
      </w:r>
    </w:p>
    <w:p w14:paraId="2429A38F" w14:textId="77777777" w:rsidR="00801042" w:rsidRPr="00F17EF5" w:rsidRDefault="00801042" w:rsidP="00DD6CFB">
      <w:pPr>
        <w:pStyle w:val="TF"/>
      </w:pPr>
      <w:r w:rsidRPr="00F17EF5">
        <w:object w:dxaOrig="9624" w:dyaOrig="6841" w14:anchorId="40875DE3">
          <v:shape id="_x0000_i1095" type="#_x0000_t75" style="width:480.3pt;height:342.25pt" o:ole="">
            <v:imagedata r:id="rId148" o:title=""/>
          </v:shape>
          <o:OLEObject Type="Embed" ProgID="Word.Document.8" ShapeID="_x0000_i1095" DrawAspect="Content" ObjectID="_1725611567" r:id="rId149">
            <o:FieldCodes>\s</o:FieldCodes>
          </o:OLEObject>
        </w:object>
      </w:r>
    </w:p>
    <w:p w14:paraId="03B376AB" w14:textId="7DFF16CC" w:rsidR="00D4531E" w:rsidRPr="00F17EF5" w:rsidRDefault="00801042" w:rsidP="00DD6CFB">
      <w:pPr>
        <w:pStyle w:val="TH"/>
      </w:pPr>
      <w:r w:rsidRPr="00F17EF5">
        <w:t>Figure A.3.3.1.2: TE diagram for radiated RX tests with Modulated Interference</w:t>
      </w:r>
    </w:p>
    <w:p w14:paraId="3E1A78EF" w14:textId="77777777" w:rsidR="00801042" w:rsidRPr="00F17EF5" w:rsidRDefault="00801042" w:rsidP="00DD6CFB"/>
    <w:p w14:paraId="16DC23BD" w14:textId="77777777" w:rsidR="00D4531E" w:rsidRPr="00F17EF5" w:rsidRDefault="00D4531E" w:rsidP="00D4531E">
      <w:pPr>
        <w:pStyle w:val="Heading3"/>
      </w:pPr>
      <w:bookmarkStart w:id="93" w:name="_Toc27749957"/>
      <w:r w:rsidRPr="00F17EF5">
        <w:t>A.3.3.2</w:t>
      </w:r>
      <w:r w:rsidRPr="00F17EF5">
        <w:tab/>
        <w:t>Demodulation and CSI tests</w:t>
      </w:r>
      <w:bookmarkEnd w:id="93"/>
    </w:p>
    <w:p w14:paraId="1653C42F" w14:textId="77777777" w:rsidR="00D4531E" w:rsidRPr="00F17EF5" w:rsidRDefault="00D4531E" w:rsidP="00DD6CFB">
      <w:pPr>
        <w:pStyle w:val="TH"/>
      </w:pPr>
      <w:r w:rsidRPr="00F17EF5">
        <w:rPr>
          <w:lang w:eastAsia="en-US"/>
        </w:rPr>
        <w:object w:dxaOrig="9636" w:dyaOrig="6840" w14:anchorId="44ACE94D">
          <v:shape id="_x0000_i1096" type="#_x0000_t75" style="width:479.85pt;height:342.25pt" o:ole="">
            <v:imagedata r:id="rId150" o:title=""/>
          </v:shape>
          <o:OLEObject Type="Embed" ProgID="Word.Document.8" ShapeID="_x0000_i1096" DrawAspect="Content" ObjectID="_1725611568" r:id="rId151">
            <o:FieldCodes>\s</o:FieldCodes>
          </o:OLEObject>
        </w:object>
      </w:r>
    </w:p>
    <w:p w14:paraId="2699ED3B" w14:textId="77777777" w:rsidR="00D4531E" w:rsidRPr="00F17EF5" w:rsidRDefault="00D4531E" w:rsidP="00DD6CFB">
      <w:pPr>
        <w:pStyle w:val="TF"/>
      </w:pPr>
      <w:r w:rsidRPr="00F17EF5">
        <w:t>Figure A.3.3.2.1: Demodulation and CSI tests</w:t>
      </w:r>
    </w:p>
    <w:p w14:paraId="7A2EC613" w14:textId="77777777" w:rsidR="00D4531E" w:rsidRPr="00F17EF5" w:rsidRDefault="00D4531E" w:rsidP="00DD6CFB"/>
    <w:p w14:paraId="6F71B857" w14:textId="77777777" w:rsidR="00D4531E" w:rsidRPr="00F17EF5" w:rsidRDefault="00D4531E" w:rsidP="00DD6CFB">
      <w:bookmarkStart w:id="94" w:name="_Toc21354304"/>
      <w:bookmarkStart w:id="95" w:name="_Toc27749958"/>
      <w:r w:rsidRPr="00F17EF5">
        <w:t>Figures A.3.3.2.1-1 and A.3.3.2.1-1 show the connection diagram inside SS NR of Figure A.3.3.2.1 for downlink signal path.</w:t>
      </w:r>
    </w:p>
    <w:p w14:paraId="67FA5AFB" w14:textId="16F6CF05" w:rsidR="00224D90" w:rsidRPr="00F17EF5" w:rsidRDefault="00224D90" w:rsidP="00DD6CFB">
      <w:pPr>
        <w:pStyle w:val="TH"/>
      </w:pPr>
      <w:r w:rsidRPr="00F17EF5">
        <w:object w:dxaOrig="9023" w:dyaOrig="1919" w14:anchorId="4FFE406C">
          <v:shape id="_x0000_i1097" type="#_x0000_t75" style="width:449.75pt;height:96.15pt" o:ole="">
            <v:imagedata r:id="rId152" o:title=""/>
          </v:shape>
          <o:OLEObject Type="Embed" ProgID="Word.Picture.8" ShapeID="_x0000_i1097" DrawAspect="Content" ObjectID="_1725611569" r:id="rId153"/>
        </w:object>
      </w:r>
    </w:p>
    <w:p w14:paraId="0E24136F" w14:textId="3C13C67A" w:rsidR="00D4531E" w:rsidRPr="00F17EF5" w:rsidRDefault="00D4531E" w:rsidP="00DD6CFB">
      <w:pPr>
        <w:pStyle w:val="TF"/>
      </w:pPr>
      <w:r w:rsidRPr="00F17EF5">
        <w:t>Figure A.3.3.2.1-1: TE diagram for Demodulation and CSI tests (1x2)</w:t>
      </w:r>
    </w:p>
    <w:p w14:paraId="190A32EA" w14:textId="77777777" w:rsidR="00D4531E" w:rsidRPr="00F17EF5" w:rsidRDefault="00D4531E" w:rsidP="00DD6CFB"/>
    <w:bookmarkStart w:id="96" w:name="_MON_1706013823"/>
    <w:bookmarkEnd w:id="96"/>
    <w:p w14:paraId="5FEB776E" w14:textId="70DBD6F5" w:rsidR="00224D90" w:rsidRPr="00F17EF5" w:rsidRDefault="00224D90" w:rsidP="00DD6CFB">
      <w:pPr>
        <w:pStyle w:val="TH"/>
      </w:pPr>
      <w:r w:rsidRPr="00F17EF5">
        <w:object w:dxaOrig="9023" w:dyaOrig="1918" w14:anchorId="391B1B1A">
          <v:shape id="_x0000_i1098" type="#_x0000_t75" style="width:449.75pt;height:96.15pt" o:ole="">
            <v:imagedata r:id="rId154" o:title=""/>
          </v:shape>
          <o:OLEObject Type="Embed" ProgID="Word.Picture.8" ShapeID="_x0000_i1098" DrawAspect="Content" ObjectID="_1725611570" r:id="rId155"/>
        </w:object>
      </w:r>
    </w:p>
    <w:p w14:paraId="0F660944" w14:textId="77777777" w:rsidR="00D4531E" w:rsidRPr="00F17EF5" w:rsidRDefault="00D4531E" w:rsidP="00DD6CFB">
      <w:pPr>
        <w:pStyle w:val="TF"/>
      </w:pPr>
      <w:r w:rsidRPr="00F17EF5">
        <w:t>Figure A.3.3.2.1-2: TE diagram for Demodulation and CSI tests (2x2)</w:t>
      </w:r>
    </w:p>
    <w:p w14:paraId="587E38D6" w14:textId="77777777" w:rsidR="00D4531E" w:rsidRPr="00F17EF5" w:rsidRDefault="00D4531E" w:rsidP="00DD6CFB"/>
    <w:p w14:paraId="7D57605A" w14:textId="77777777" w:rsidR="00D4531E" w:rsidRPr="00F17EF5" w:rsidRDefault="00D4531E" w:rsidP="00D4531E">
      <w:pPr>
        <w:pStyle w:val="Heading3"/>
      </w:pPr>
      <w:r w:rsidRPr="00F17EF5">
        <w:t>A.3.3.3</w:t>
      </w:r>
      <w:r w:rsidRPr="00F17EF5">
        <w:tab/>
        <w:t>RRM tests</w:t>
      </w:r>
    </w:p>
    <w:p w14:paraId="1C184B24" w14:textId="79CD7699" w:rsidR="00D4531E" w:rsidRPr="00F17EF5" w:rsidRDefault="00D4531E" w:rsidP="00DD6CFB">
      <w:r w:rsidRPr="00F17EF5">
        <w:t xml:space="preserve">The Test Equipment part is focused on logical representation of TE antenna(s) and positioner. The Test Equipment connection diagram below is applicable for NR radiated RRM tests. SS NR uses several antennas to cover all required AoA offsets. The actual number of antennas is not determined and depends on the TE implementation. </w:t>
      </w:r>
      <w:r w:rsidR="00003CC7" w:rsidRPr="00F17EF5">
        <w:t>Positioner</w:t>
      </w:r>
      <w:r w:rsidRPr="00F17EF5">
        <w:t xml:space="preserve"> in the TE part is optional.</w:t>
      </w:r>
    </w:p>
    <w:p w14:paraId="49DFF9EF" w14:textId="77777777" w:rsidR="00224D90" w:rsidRPr="00F17EF5" w:rsidRDefault="00D4531E" w:rsidP="00DD6CFB">
      <w:pPr>
        <w:pStyle w:val="TH"/>
      </w:pPr>
      <w:r w:rsidRPr="00F17EF5">
        <w:object w:dxaOrig="9660" w:dyaOrig="7786" w14:anchorId="35932D62">
          <v:shape id="_x0000_i1099" type="#_x0000_t75" style="width:485.75pt;height:390.1pt" o:ole="">
            <v:imagedata r:id="rId156" o:title=""/>
          </v:shape>
          <o:OLEObject Type="Embed" ProgID="Visio.Drawing.15" ShapeID="_x0000_i1099" DrawAspect="Content" ObjectID="_1725611571" r:id="rId157"/>
        </w:object>
      </w:r>
    </w:p>
    <w:p w14:paraId="6B077406" w14:textId="43EBD891" w:rsidR="00D4531E" w:rsidRPr="00F17EF5" w:rsidRDefault="00D4531E" w:rsidP="00DD6CFB">
      <w:pPr>
        <w:pStyle w:val="TF"/>
      </w:pPr>
      <w:r w:rsidRPr="00F17EF5">
        <w:t>Figure A.3.3.3.1: TE diagram for radiated RRM tests</w:t>
      </w:r>
    </w:p>
    <w:p w14:paraId="17FB031E" w14:textId="77777777" w:rsidR="00D4531E" w:rsidRPr="00F17EF5" w:rsidRDefault="00D4531E" w:rsidP="00DD6CFB"/>
    <w:p w14:paraId="13B34FF9" w14:textId="28C7507D" w:rsidR="00D4531E" w:rsidRPr="00F17EF5" w:rsidRDefault="00D4531E" w:rsidP="00DD6CFB">
      <w:r w:rsidRPr="00F17EF5">
        <w:t xml:space="preserve">Figure A.3.3.3.1-1 shows the connection diagram inside the SS NR of Figure A.3.3.3.1 for downlink signal path (for single probe). 1x2 without fading in FR2 RRM test case represents the scenario with single antenna transmission from TE side and 2 antenna receptions at UE side, which is </w:t>
      </w:r>
      <w:r w:rsidR="00003CC7" w:rsidRPr="00F17EF5">
        <w:t>equivalent</w:t>
      </w:r>
      <w:r w:rsidRPr="00F17EF5">
        <w:t xml:space="preserve"> to 1x1 in conducted test case from test equipment perspective.</w:t>
      </w:r>
    </w:p>
    <w:p w14:paraId="6AADB8AA" w14:textId="3BC67437" w:rsidR="00224D90" w:rsidRPr="00F17EF5" w:rsidRDefault="00224D90" w:rsidP="00DD6CFB">
      <w:pPr>
        <w:pStyle w:val="TH"/>
      </w:pPr>
      <w:r w:rsidRPr="00F17EF5">
        <w:object w:dxaOrig="9031" w:dyaOrig="4285" w14:anchorId="2DFD54DF">
          <v:shape id="_x0000_i1100" type="#_x0000_t75" style="width:450.25pt;height:210.1pt" o:ole="">
            <v:imagedata r:id="rId158" o:title=""/>
          </v:shape>
          <o:OLEObject Type="Embed" ProgID="Word.Picture.8" ShapeID="_x0000_i1100" DrawAspect="Content" ObjectID="_1725611572" r:id="rId159"/>
        </w:object>
      </w:r>
    </w:p>
    <w:p w14:paraId="31996FA1" w14:textId="308415B3" w:rsidR="00D4531E" w:rsidRPr="00F17EF5" w:rsidRDefault="00D4531E" w:rsidP="00DD6CFB">
      <w:pPr>
        <w:pStyle w:val="TF"/>
      </w:pPr>
      <w:r w:rsidRPr="00F17EF5">
        <w:rPr>
          <w:lang w:eastAsia="en-US"/>
        </w:rPr>
        <w:t>Figure A.3.3.3.1</w:t>
      </w:r>
      <w:r w:rsidRPr="00F17EF5">
        <w:t>-1</w:t>
      </w:r>
      <w:r w:rsidRPr="00F17EF5">
        <w:rPr>
          <w:lang w:eastAsia="en-US"/>
        </w:rPr>
        <w:t xml:space="preserve">: TE diagram for radiated </w:t>
      </w:r>
      <w:r w:rsidRPr="00F17EF5">
        <w:t xml:space="preserve">1AoA </w:t>
      </w:r>
      <w:r w:rsidRPr="00F17EF5">
        <w:rPr>
          <w:lang w:eastAsia="en-US"/>
        </w:rPr>
        <w:t>RRM tests</w:t>
      </w:r>
      <w:r w:rsidRPr="00F17EF5">
        <w:t xml:space="preserve"> (1x2 without fading)</w:t>
      </w:r>
    </w:p>
    <w:p w14:paraId="665C3C51" w14:textId="77777777" w:rsidR="00D4531E" w:rsidRPr="00F17EF5" w:rsidRDefault="00D4531E" w:rsidP="00DD6CFB">
      <w:pPr>
        <w:rPr>
          <w:lang w:eastAsia="en-US"/>
        </w:rPr>
      </w:pPr>
    </w:p>
    <w:p w14:paraId="7B82DE8B" w14:textId="77777777" w:rsidR="00D4531E" w:rsidRPr="00F17EF5" w:rsidRDefault="00D4531E" w:rsidP="00D4531E">
      <w:pPr>
        <w:pStyle w:val="Heading2"/>
      </w:pPr>
      <w:r w:rsidRPr="00F17EF5">
        <w:t>A.3.4</w:t>
      </w:r>
      <w:r w:rsidRPr="00F17EF5">
        <w:tab/>
        <w:t>User Equipment Parts for Radiated Measurements</w:t>
      </w:r>
      <w:bookmarkEnd w:id="94"/>
      <w:bookmarkEnd w:id="95"/>
    </w:p>
    <w:p w14:paraId="66A062A5" w14:textId="77777777" w:rsidR="00D4531E" w:rsidRPr="00F17EF5" w:rsidRDefault="00D4531E" w:rsidP="00D4531E">
      <w:pPr>
        <w:pStyle w:val="Heading3"/>
      </w:pPr>
      <w:bookmarkStart w:id="97" w:name="_Toc21354305"/>
      <w:bookmarkStart w:id="98" w:name="_Toc27749959"/>
      <w:r w:rsidRPr="00F17EF5">
        <w:t>A.3.4.1</w:t>
      </w:r>
      <w:r w:rsidRPr="00F17EF5">
        <w:tab/>
        <w:t>Basic Transmitter/Receiver tests</w:t>
      </w:r>
      <w:bookmarkEnd w:id="97"/>
      <w:bookmarkEnd w:id="98"/>
    </w:p>
    <w:p w14:paraId="31F5405D" w14:textId="77777777" w:rsidR="00D4531E" w:rsidRPr="00F17EF5" w:rsidRDefault="00D4531E" w:rsidP="00DD6CFB">
      <w:r w:rsidRPr="00F17EF5">
        <w:t>The User Equipment part is focused on logical representation of UE antenna(s), DUT positioner and positioner controller. The UE connection diagram below is applicable for NR radiated RX and TX tests, including CA and UL MIMO tests.</w:t>
      </w:r>
    </w:p>
    <w:p w14:paraId="28B30342" w14:textId="77777777" w:rsidR="00D4531E" w:rsidRPr="00F17EF5" w:rsidRDefault="00D4531E" w:rsidP="00DD6CFB">
      <w:pPr>
        <w:pStyle w:val="TH"/>
      </w:pPr>
      <w:r w:rsidRPr="00F17EF5">
        <w:object w:dxaOrig="8761" w:dyaOrig="6841" w14:anchorId="52A9C3D9">
          <v:shape id="_x0000_i1101" type="#_x0000_t75" style="width:437.9pt;height:342.25pt" o:ole="">
            <v:imagedata r:id="rId160" o:title=""/>
          </v:shape>
          <o:OLEObject Type="Embed" ProgID="Word.Document.8" ShapeID="_x0000_i1101" DrawAspect="Content" ObjectID="_1725611573" r:id="rId161">
            <o:FieldCodes>\s</o:FieldCodes>
          </o:OLEObject>
        </w:object>
      </w:r>
    </w:p>
    <w:p w14:paraId="7690BBC9" w14:textId="77777777" w:rsidR="00D4531E" w:rsidRPr="00F17EF5" w:rsidRDefault="00D4531E" w:rsidP="00DD6CFB">
      <w:pPr>
        <w:pStyle w:val="TF"/>
      </w:pPr>
      <w:r w:rsidRPr="00F17EF5">
        <w:t>Figure A.3.4.1.1: UE diagram for radiated RX and TX tests</w:t>
      </w:r>
    </w:p>
    <w:p w14:paraId="298112CB" w14:textId="77777777" w:rsidR="00D4531E" w:rsidRPr="00F17EF5" w:rsidRDefault="00D4531E" w:rsidP="00DD6CFB"/>
    <w:p w14:paraId="57BACA7D" w14:textId="77777777" w:rsidR="00D4531E" w:rsidRPr="00F17EF5" w:rsidRDefault="00D4531E" w:rsidP="00D4531E">
      <w:pPr>
        <w:pStyle w:val="Heading3"/>
      </w:pPr>
      <w:bookmarkStart w:id="99" w:name="_Toc27749960"/>
      <w:r w:rsidRPr="00F17EF5">
        <w:t>A.3.4.2</w:t>
      </w:r>
      <w:r w:rsidRPr="00F17EF5">
        <w:tab/>
        <w:t>Demodulation and CSI tests</w:t>
      </w:r>
      <w:bookmarkEnd w:id="99"/>
    </w:p>
    <w:p w14:paraId="33F707F6" w14:textId="77777777" w:rsidR="00D4531E" w:rsidRPr="00F17EF5" w:rsidRDefault="00D4531E" w:rsidP="00DD6CFB">
      <w:r w:rsidRPr="00F17EF5">
        <w:t>Same as Figure A.3.4.1.1.</w:t>
      </w:r>
    </w:p>
    <w:p w14:paraId="26F92716" w14:textId="77777777" w:rsidR="00D4531E" w:rsidRPr="00F17EF5" w:rsidRDefault="00D4531E" w:rsidP="00D4531E">
      <w:pPr>
        <w:pStyle w:val="Heading3"/>
      </w:pPr>
      <w:r w:rsidRPr="00F17EF5">
        <w:t>A.3.4.3</w:t>
      </w:r>
      <w:r w:rsidRPr="00F17EF5">
        <w:tab/>
        <w:t>RRM tests</w:t>
      </w:r>
    </w:p>
    <w:p w14:paraId="3F5D2BBE" w14:textId="77777777" w:rsidR="00D4531E" w:rsidRPr="00F17EF5" w:rsidRDefault="00D4531E" w:rsidP="00DD6CFB">
      <w:r w:rsidRPr="00F17EF5">
        <w:t>Same as Figure A.3.4.1.1.</w:t>
      </w:r>
    </w:p>
    <w:p w14:paraId="7463ED10" w14:textId="540D0D2B" w:rsidR="00D4531E" w:rsidRPr="00F17EF5" w:rsidRDefault="00D4531E" w:rsidP="00D4531E">
      <w:pPr>
        <w:pStyle w:val="Heading8"/>
      </w:pPr>
      <w:r w:rsidRPr="00F17EF5">
        <w:br w:type="page"/>
      </w:r>
      <w:bookmarkStart w:id="100" w:name="_Toc21354306"/>
      <w:bookmarkStart w:id="101" w:name="_Toc27749961"/>
      <w:r w:rsidRPr="00F17EF5">
        <w:t>Annex B (normative):</w:t>
      </w:r>
      <w:r w:rsidR="001659EA" w:rsidRPr="00F17EF5">
        <w:br/>
      </w:r>
      <w:r w:rsidRPr="00F17EF5">
        <w:t>Permitted test methods For OTA Testing</w:t>
      </w:r>
      <w:bookmarkEnd w:id="100"/>
      <w:bookmarkEnd w:id="101"/>
    </w:p>
    <w:p w14:paraId="388A853C" w14:textId="77777777" w:rsidR="00D4531E" w:rsidRPr="00F17EF5" w:rsidRDefault="00D4531E" w:rsidP="00D4531E">
      <w:pPr>
        <w:pStyle w:val="Heading1"/>
      </w:pPr>
      <w:bookmarkStart w:id="102" w:name="_Toc21354307"/>
      <w:bookmarkStart w:id="103" w:name="_Toc27749962"/>
      <w:r w:rsidRPr="00F17EF5">
        <w:t>B.1</w:t>
      </w:r>
      <w:r w:rsidRPr="00F17EF5">
        <w:tab/>
        <w:t>General</w:t>
      </w:r>
      <w:bookmarkEnd w:id="102"/>
      <w:bookmarkEnd w:id="103"/>
    </w:p>
    <w:p w14:paraId="3526238B" w14:textId="77777777" w:rsidR="00D4531E" w:rsidRPr="00F17EF5" w:rsidRDefault="00D4531E" w:rsidP="00DD6CFB">
      <w:pPr>
        <w:pStyle w:val="EditorsNote"/>
      </w:pPr>
      <w:r w:rsidRPr="00F17EF5">
        <w:t>Editor's Note: The working assumption is that the DFF or IFF: CATR based OTA test methodologies defined in Annexes B.2.2 and B.2.4 respectively should be used for Signalling test.</w:t>
      </w:r>
      <w:bookmarkEnd w:id="79"/>
    </w:p>
    <w:p w14:paraId="132E4FAF" w14:textId="77777777" w:rsidR="00D4531E" w:rsidRPr="00F17EF5" w:rsidRDefault="00D4531E" w:rsidP="00DD6CFB">
      <w:r w:rsidRPr="00F17EF5">
        <w:t>The applicability of the permitted test methods herein is defined by the appropriate references within clauses 5, 6, and 7. A summary of the applicability is shown in Table B.1-1.</w:t>
      </w:r>
    </w:p>
    <w:p w14:paraId="72B3AB49" w14:textId="77777777" w:rsidR="00D4531E" w:rsidRPr="00F17EF5" w:rsidRDefault="00D4531E" w:rsidP="00DD6CFB">
      <w:pPr>
        <w:pStyle w:val="TH"/>
      </w:pPr>
      <w:r w:rsidRPr="00F17EF5">
        <w:t>Table B.1-1: Permitted Test Methods Applicability Summary</w:t>
      </w:r>
    </w:p>
    <w:p w14:paraId="2A84A31A" w14:textId="2898F585" w:rsidR="003143B9" w:rsidRPr="00F17EF5" w:rsidRDefault="003143B9" w:rsidP="00DD6CFB">
      <w:pPr>
        <w:pStyle w:val="TH"/>
      </w:pPr>
    </w:p>
    <w:tbl>
      <w:tblPr>
        <w:tblStyle w:val="TableGrid"/>
        <w:tblW w:w="0" w:type="auto"/>
        <w:tblInd w:w="0" w:type="dxa"/>
        <w:tblLook w:val="04A0" w:firstRow="1" w:lastRow="0" w:firstColumn="1" w:lastColumn="0" w:noHBand="0" w:noVBand="1"/>
      </w:tblPr>
      <w:tblGrid>
        <w:gridCol w:w="1604"/>
        <w:gridCol w:w="1605"/>
        <w:gridCol w:w="1605"/>
        <w:gridCol w:w="1605"/>
        <w:gridCol w:w="1676"/>
      </w:tblGrid>
      <w:tr w:rsidR="003143B9" w:rsidRPr="00F17EF5" w14:paraId="15193CB0" w14:textId="77777777" w:rsidTr="00A24B2A">
        <w:tc>
          <w:tcPr>
            <w:tcW w:w="1604" w:type="dxa"/>
            <w:vMerge w:val="restart"/>
          </w:tcPr>
          <w:p w14:paraId="3D71EB32" w14:textId="77777777" w:rsidR="003143B9" w:rsidRPr="00F17EF5" w:rsidRDefault="003143B9" w:rsidP="00DD6CFB">
            <w:pPr>
              <w:pStyle w:val="TAH"/>
            </w:pPr>
            <w:r w:rsidRPr="00F17EF5">
              <w:t>Permitted Test Methods</w:t>
            </w:r>
          </w:p>
        </w:tc>
        <w:tc>
          <w:tcPr>
            <w:tcW w:w="1605" w:type="dxa"/>
            <w:vMerge w:val="restart"/>
          </w:tcPr>
          <w:p w14:paraId="5658B355" w14:textId="77777777" w:rsidR="003143B9" w:rsidRPr="00F17EF5" w:rsidRDefault="003143B9" w:rsidP="00DD6CFB">
            <w:pPr>
              <w:pStyle w:val="TAH"/>
            </w:pPr>
            <w:r w:rsidRPr="00F17EF5">
              <w:t>UE RF</w:t>
            </w:r>
          </w:p>
        </w:tc>
        <w:tc>
          <w:tcPr>
            <w:tcW w:w="1605" w:type="dxa"/>
            <w:vMerge w:val="restart"/>
          </w:tcPr>
          <w:p w14:paraId="23E49960" w14:textId="77777777" w:rsidR="003143B9" w:rsidRPr="00F17EF5" w:rsidRDefault="003143B9" w:rsidP="00DD6CFB">
            <w:pPr>
              <w:pStyle w:val="TAH"/>
            </w:pPr>
            <w:r w:rsidRPr="00F17EF5">
              <w:t>Demodulation</w:t>
            </w:r>
          </w:p>
        </w:tc>
        <w:tc>
          <w:tcPr>
            <w:tcW w:w="3281" w:type="dxa"/>
            <w:gridSpan w:val="2"/>
          </w:tcPr>
          <w:p w14:paraId="13DCB505" w14:textId="77777777" w:rsidR="003143B9" w:rsidRPr="00F17EF5" w:rsidRDefault="003143B9" w:rsidP="00DD6CFB">
            <w:pPr>
              <w:pStyle w:val="TAH"/>
            </w:pPr>
            <w:r w:rsidRPr="00F17EF5">
              <w:t>RRM</w:t>
            </w:r>
          </w:p>
        </w:tc>
      </w:tr>
      <w:tr w:rsidR="003143B9" w:rsidRPr="00F17EF5" w14:paraId="7DD404BC" w14:textId="77777777" w:rsidTr="00A24B2A">
        <w:tc>
          <w:tcPr>
            <w:tcW w:w="1604" w:type="dxa"/>
            <w:vMerge/>
          </w:tcPr>
          <w:p w14:paraId="0439E470" w14:textId="77777777" w:rsidR="003143B9" w:rsidRPr="00F17EF5" w:rsidRDefault="003143B9" w:rsidP="00DD6CFB">
            <w:pPr>
              <w:pStyle w:val="TAH"/>
            </w:pPr>
          </w:p>
        </w:tc>
        <w:tc>
          <w:tcPr>
            <w:tcW w:w="1605" w:type="dxa"/>
            <w:vMerge/>
          </w:tcPr>
          <w:p w14:paraId="3BFD4E84" w14:textId="77777777" w:rsidR="003143B9" w:rsidRPr="00F17EF5" w:rsidRDefault="003143B9" w:rsidP="00DD6CFB">
            <w:pPr>
              <w:pStyle w:val="TAH"/>
            </w:pPr>
          </w:p>
        </w:tc>
        <w:tc>
          <w:tcPr>
            <w:tcW w:w="1605" w:type="dxa"/>
            <w:vMerge/>
          </w:tcPr>
          <w:p w14:paraId="7FB9EFC5" w14:textId="77777777" w:rsidR="003143B9" w:rsidRPr="00F17EF5" w:rsidRDefault="003143B9" w:rsidP="00DD6CFB">
            <w:pPr>
              <w:pStyle w:val="TAH"/>
            </w:pPr>
          </w:p>
        </w:tc>
        <w:tc>
          <w:tcPr>
            <w:tcW w:w="1605" w:type="dxa"/>
          </w:tcPr>
          <w:p w14:paraId="1B306642" w14:textId="77777777" w:rsidR="003143B9" w:rsidRPr="00F17EF5" w:rsidRDefault="003143B9" w:rsidP="00DD6CFB">
            <w:pPr>
              <w:pStyle w:val="TAH"/>
            </w:pPr>
            <w:r w:rsidRPr="00F17EF5">
              <w:t>1 AoA</w:t>
            </w:r>
          </w:p>
        </w:tc>
        <w:tc>
          <w:tcPr>
            <w:tcW w:w="1676" w:type="dxa"/>
          </w:tcPr>
          <w:p w14:paraId="2ACFB809" w14:textId="77777777" w:rsidR="003143B9" w:rsidRPr="00F17EF5" w:rsidRDefault="003143B9" w:rsidP="00DD6CFB">
            <w:pPr>
              <w:pStyle w:val="TAH"/>
            </w:pPr>
            <w:r w:rsidRPr="00F17EF5">
              <w:t>2 AoA</w:t>
            </w:r>
          </w:p>
        </w:tc>
      </w:tr>
      <w:tr w:rsidR="003143B9" w:rsidRPr="00F17EF5" w14:paraId="7CD7E85E" w14:textId="77777777" w:rsidTr="00A24B2A">
        <w:tc>
          <w:tcPr>
            <w:tcW w:w="1604" w:type="dxa"/>
          </w:tcPr>
          <w:p w14:paraId="49C6ADD6" w14:textId="2FE9C379" w:rsidR="003143B9" w:rsidRPr="00F17EF5" w:rsidRDefault="003143B9" w:rsidP="00DD6CFB">
            <w:pPr>
              <w:pStyle w:val="TAC"/>
            </w:pPr>
            <w:r w:rsidRPr="00F17EF5">
              <w:t>DFF</w:t>
            </w:r>
          </w:p>
        </w:tc>
        <w:tc>
          <w:tcPr>
            <w:tcW w:w="1605" w:type="dxa"/>
          </w:tcPr>
          <w:p w14:paraId="6607C93A" w14:textId="77777777" w:rsidR="003143B9" w:rsidRPr="00F17EF5" w:rsidRDefault="003143B9" w:rsidP="00DD6CFB">
            <w:pPr>
              <w:pStyle w:val="TAC"/>
            </w:pPr>
            <w:r w:rsidRPr="00F17EF5">
              <w:t>yes</w:t>
            </w:r>
          </w:p>
        </w:tc>
        <w:tc>
          <w:tcPr>
            <w:tcW w:w="1605" w:type="dxa"/>
          </w:tcPr>
          <w:p w14:paraId="53BF91C8" w14:textId="77777777" w:rsidR="003143B9" w:rsidRPr="00F17EF5" w:rsidRDefault="003143B9" w:rsidP="00DD6CFB">
            <w:pPr>
              <w:pStyle w:val="TAC"/>
            </w:pPr>
            <w:r w:rsidRPr="00F17EF5">
              <w:t>yes</w:t>
            </w:r>
          </w:p>
        </w:tc>
        <w:tc>
          <w:tcPr>
            <w:tcW w:w="1605" w:type="dxa"/>
          </w:tcPr>
          <w:p w14:paraId="77488C15" w14:textId="77777777" w:rsidR="003143B9" w:rsidRPr="00F17EF5" w:rsidRDefault="003143B9" w:rsidP="00DD6CFB">
            <w:pPr>
              <w:pStyle w:val="TAC"/>
            </w:pPr>
            <w:r w:rsidRPr="00F17EF5">
              <w:t>yes</w:t>
            </w:r>
          </w:p>
        </w:tc>
        <w:tc>
          <w:tcPr>
            <w:tcW w:w="1676" w:type="dxa"/>
          </w:tcPr>
          <w:p w14:paraId="3532E715" w14:textId="77777777" w:rsidR="003143B9" w:rsidRPr="00F17EF5" w:rsidRDefault="003143B9" w:rsidP="00DD6CFB">
            <w:pPr>
              <w:pStyle w:val="TAC"/>
            </w:pPr>
            <w:r w:rsidRPr="00F17EF5">
              <w:t>yes</w:t>
            </w:r>
          </w:p>
        </w:tc>
      </w:tr>
      <w:tr w:rsidR="003143B9" w:rsidRPr="00F17EF5" w14:paraId="7F795E92" w14:textId="77777777" w:rsidTr="00A24B2A">
        <w:tc>
          <w:tcPr>
            <w:tcW w:w="1604" w:type="dxa"/>
          </w:tcPr>
          <w:p w14:paraId="01FA52E4" w14:textId="77777777" w:rsidR="003143B9" w:rsidRPr="00F17EF5" w:rsidRDefault="003143B9" w:rsidP="00DD6CFB">
            <w:pPr>
              <w:pStyle w:val="TAC"/>
            </w:pPr>
            <w:r w:rsidRPr="00F17EF5">
              <w:t>DFF Simplification</w:t>
            </w:r>
          </w:p>
        </w:tc>
        <w:tc>
          <w:tcPr>
            <w:tcW w:w="1605" w:type="dxa"/>
          </w:tcPr>
          <w:p w14:paraId="7B4AA84D" w14:textId="77777777" w:rsidR="003143B9" w:rsidRPr="00F17EF5" w:rsidRDefault="003143B9" w:rsidP="00DD6CFB">
            <w:pPr>
              <w:pStyle w:val="TAC"/>
            </w:pPr>
            <w:r w:rsidRPr="00F17EF5">
              <w:t>yes</w:t>
            </w:r>
          </w:p>
        </w:tc>
        <w:tc>
          <w:tcPr>
            <w:tcW w:w="1605" w:type="dxa"/>
          </w:tcPr>
          <w:p w14:paraId="7A278A02" w14:textId="77777777" w:rsidR="003143B9" w:rsidRPr="00F17EF5" w:rsidRDefault="003143B9" w:rsidP="00DD6CFB">
            <w:pPr>
              <w:pStyle w:val="TAC"/>
            </w:pPr>
            <w:r w:rsidRPr="00F17EF5">
              <w:t>yes</w:t>
            </w:r>
          </w:p>
        </w:tc>
        <w:tc>
          <w:tcPr>
            <w:tcW w:w="1605" w:type="dxa"/>
          </w:tcPr>
          <w:p w14:paraId="59E65F31" w14:textId="77777777" w:rsidR="003143B9" w:rsidRPr="00F17EF5" w:rsidRDefault="003143B9" w:rsidP="00DD6CFB">
            <w:pPr>
              <w:pStyle w:val="TAC"/>
            </w:pPr>
            <w:r w:rsidRPr="00F17EF5">
              <w:t>yes</w:t>
            </w:r>
          </w:p>
        </w:tc>
        <w:tc>
          <w:tcPr>
            <w:tcW w:w="1676" w:type="dxa"/>
          </w:tcPr>
          <w:p w14:paraId="75DECD5D" w14:textId="77777777" w:rsidR="003143B9" w:rsidRPr="00F17EF5" w:rsidRDefault="003143B9" w:rsidP="00DD6CFB">
            <w:pPr>
              <w:pStyle w:val="TAC"/>
            </w:pPr>
            <w:r w:rsidRPr="00F17EF5">
              <w:t>N/A</w:t>
            </w:r>
          </w:p>
        </w:tc>
      </w:tr>
      <w:tr w:rsidR="003143B9" w:rsidRPr="00F17EF5" w14:paraId="0F5C14F3" w14:textId="77777777" w:rsidTr="00A24B2A">
        <w:tc>
          <w:tcPr>
            <w:tcW w:w="1604" w:type="dxa"/>
          </w:tcPr>
          <w:p w14:paraId="6E2DF58E" w14:textId="77777777" w:rsidR="003143B9" w:rsidRPr="00F17EF5" w:rsidRDefault="003143B9" w:rsidP="00DD6CFB">
            <w:pPr>
              <w:pStyle w:val="TAC"/>
            </w:pPr>
            <w:r w:rsidRPr="00F17EF5">
              <w:t>IFF</w:t>
            </w:r>
          </w:p>
        </w:tc>
        <w:tc>
          <w:tcPr>
            <w:tcW w:w="1605" w:type="dxa"/>
          </w:tcPr>
          <w:p w14:paraId="743245CA" w14:textId="77777777" w:rsidR="003143B9" w:rsidRPr="00F17EF5" w:rsidRDefault="003143B9" w:rsidP="00DD6CFB">
            <w:pPr>
              <w:pStyle w:val="TAC"/>
            </w:pPr>
            <w:r w:rsidRPr="00F17EF5">
              <w:t>yes</w:t>
            </w:r>
          </w:p>
        </w:tc>
        <w:tc>
          <w:tcPr>
            <w:tcW w:w="1605" w:type="dxa"/>
          </w:tcPr>
          <w:p w14:paraId="47AC444D" w14:textId="77777777" w:rsidR="003143B9" w:rsidRPr="00F17EF5" w:rsidRDefault="003143B9" w:rsidP="00DD6CFB">
            <w:pPr>
              <w:pStyle w:val="TAC"/>
            </w:pPr>
            <w:r w:rsidRPr="00F17EF5">
              <w:t>yes</w:t>
            </w:r>
          </w:p>
        </w:tc>
        <w:tc>
          <w:tcPr>
            <w:tcW w:w="1605" w:type="dxa"/>
          </w:tcPr>
          <w:p w14:paraId="36C529CC" w14:textId="77777777" w:rsidR="003143B9" w:rsidRPr="00F17EF5" w:rsidRDefault="003143B9" w:rsidP="00DD6CFB">
            <w:pPr>
              <w:pStyle w:val="TAC"/>
            </w:pPr>
            <w:r w:rsidRPr="00F17EF5">
              <w:t>yes</w:t>
            </w:r>
          </w:p>
        </w:tc>
        <w:tc>
          <w:tcPr>
            <w:tcW w:w="1676" w:type="dxa"/>
          </w:tcPr>
          <w:p w14:paraId="44E13932" w14:textId="77777777" w:rsidR="003143B9" w:rsidRPr="00F17EF5" w:rsidRDefault="003143B9" w:rsidP="00DD6CFB">
            <w:pPr>
              <w:pStyle w:val="TAC"/>
            </w:pPr>
            <w:r w:rsidRPr="00F17EF5">
              <w:t>N/A</w:t>
            </w:r>
          </w:p>
        </w:tc>
      </w:tr>
      <w:tr w:rsidR="003143B9" w:rsidRPr="00F17EF5" w14:paraId="7A7DADB6" w14:textId="77777777" w:rsidTr="00A24B2A">
        <w:tc>
          <w:tcPr>
            <w:tcW w:w="1604" w:type="dxa"/>
          </w:tcPr>
          <w:p w14:paraId="5A9C6353" w14:textId="77777777" w:rsidR="003143B9" w:rsidRPr="00F17EF5" w:rsidRDefault="003143B9" w:rsidP="00DD6CFB">
            <w:pPr>
              <w:pStyle w:val="TAC"/>
            </w:pPr>
            <w:r w:rsidRPr="00F17EF5">
              <w:t>NFTF</w:t>
            </w:r>
          </w:p>
        </w:tc>
        <w:tc>
          <w:tcPr>
            <w:tcW w:w="1605" w:type="dxa"/>
          </w:tcPr>
          <w:p w14:paraId="3C9B5812" w14:textId="77777777" w:rsidR="003143B9" w:rsidRPr="00F17EF5" w:rsidRDefault="003143B9" w:rsidP="00DD6CFB">
            <w:pPr>
              <w:pStyle w:val="TAC"/>
            </w:pPr>
            <w:r w:rsidRPr="00F17EF5">
              <w:t>yes (Note 1)</w:t>
            </w:r>
          </w:p>
        </w:tc>
        <w:tc>
          <w:tcPr>
            <w:tcW w:w="1605" w:type="dxa"/>
          </w:tcPr>
          <w:p w14:paraId="2E8E7A1D" w14:textId="77777777" w:rsidR="003143B9" w:rsidRPr="00F17EF5" w:rsidRDefault="003143B9" w:rsidP="00DD6CFB">
            <w:pPr>
              <w:pStyle w:val="TAC"/>
            </w:pPr>
            <w:r w:rsidRPr="00F17EF5">
              <w:t>N/A</w:t>
            </w:r>
          </w:p>
        </w:tc>
        <w:tc>
          <w:tcPr>
            <w:tcW w:w="1605" w:type="dxa"/>
          </w:tcPr>
          <w:p w14:paraId="2AEF80A1" w14:textId="77777777" w:rsidR="003143B9" w:rsidRPr="00F17EF5" w:rsidRDefault="003143B9" w:rsidP="00DD6CFB">
            <w:pPr>
              <w:pStyle w:val="TAC"/>
            </w:pPr>
            <w:r w:rsidRPr="00F17EF5">
              <w:t>N/A</w:t>
            </w:r>
          </w:p>
        </w:tc>
        <w:tc>
          <w:tcPr>
            <w:tcW w:w="1676" w:type="dxa"/>
          </w:tcPr>
          <w:p w14:paraId="41266F03" w14:textId="77777777" w:rsidR="003143B9" w:rsidRPr="00F17EF5" w:rsidRDefault="003143B9" w:rsidP="00DD6CFB">
            <w:pPr>
              <w:pStyle w:val="TAC"/>
            </w:pPr>
            <w:r w:rsidRPr="00F17EF5">
              <w:t>N/A</w:t>
            </w:r>
          </w:p>
        </w:tc>
      </w:tr>
      <w:tr w:rsidR="003143B9" w:rsidRPr="00F17EF5" w14:paraId="5367A56D" w14:textId="77777777" w:rsidTr="00A24B2A">
        <w:tc>
          <w:tcPr>
            <w:tcW w:w="1604" w:type="dxa"/>
          </w:tcPr>
          <w:p w14:paraId="427E2756" w14:textId="77777777" w:rsidR="003143B9" w:rsidRPr="00F17EF5" w:rsidRDefault="003143B9" w:rsidP="00DD6CFB">
            <w:pPr>
              <w:pStyle w:val="TAC"/>
            </w:pPr>
            <w:r w:rsidRPr="00F17EF5">
              <w:t>Enhanced IFF</w:t>
            </w:r>
          </w:p>
        </w:tc>
        <w:tc>
          <w:tcPr>
            <w:tcW w:w="1605" w:type="dxa"/>
          </w:tcPr>
          <w:p w14:paraId="7CB7F0C5" w14:textId="77777777" w:rsidR="003143B9" w:rsidRPr="00F17EF5" w:rsidRDefault="003143B9" w:rsidP="00DD6CFB">
            <w:pPr>
              <w:pStyle w:val="TAC"/>
            </w:pPr>
            <w:r w:rsidRPr="00F17EF5">
              <w:t>yes</w:t>
            </w:r>
          </w:p>
        </w:tc>
        <w:tc>
          <w:tcPr>
            <w:tcW w:w="1605" w:type="dxa"/>
          </w:tcPr>
          <w:p w14:paraId="379CB04D" w14:textId="77777777" w:rsidR="003143B9" w:rsidRPr="00F17EF5" w:rsidRDefault="003143B9" w:rsidP="00DD6CFB">
            <w:pPr>
              <w:pStyle w:val="TAC"/>
            </w:pPr>
            <w:r w:rsidRPr="00F17EF5">
              <w:t>yes</w:t>
            </w:r>
          </w:p>
        </w:tc>
        <w:tc>
          <w:tcPr>
            <w:tcW w:w="1605" w:type="dxa"/>
          </w:tcPr>
          <w:p w14:paraId="112441D5" w14:textId="77777777" w:rsidR="003143B9" w:rsidRPr="00F17EF5" w:rsidRDefault="003143B9" w:rsidP="00DD6CFB">
            <w:pPr>
              <w:pStyle w:val="TAC"/>
            </w:pPr>
            <w:r w:rsidRPr="00F17EF5">
              <w:t>yes</w:t>
            </w:r>
          </w:p>
        </w:tc>
        <w:tc>
          <w:tcPr>
            <w:tcW w:w="1676" w:type="dxa"/>
          </w:tcPr>
          <w:p w14:paraId="36FE4346" w14:textId="77777777" w:rsidR="003143B9" w:rsidRPr="00F17EF5" w:rsidRDefault="003143B9" w:rsidP="00DD6CFB">
            <w:pPr>
              <w:pStyle w:val="TAC"/>
            </w:pPr>
            <w:r w:rsidRPr="00F17EF5">
              <w:t>yes</w:t>
            </w:r>
          </w:p>
        </w:tc>
      </w:tr>
      <w:tr w:rsidR="003143B9" w:rsidRPr="00F17EF5" w14:paraId="58D38AC2" w14:textId="77777777" w:rsidTr="00A24B2A">
        <w:tc>
          <w:tcPr>
            <w:tcW w:w="1604" w:type="dxa"/>
          </w:tcPr>
          <w:p w14:paraId="4A422E00" w14:textId="77777777" w:rsidR="003143B9" w:rsidRPr="00F17EF5" w:rsidRDefault="003143B9" w:rsidP="00DD6CFB">
            <w:pPr>
              <w:pStyle w:val="TAC"/>
            </w:pPr>
            <w:r w:rsidRPr="00F17EF5">
              <w:t>IFF+DFF</w:t>
            </w:r>
          </w:p>
        </w:tc>
        <w:tc>
          <w:tcPr>
            <w:tcW w:w="1605" w:type="dxa"/>
          </w:tcPr>
          <w:p w14:paraId="67EB82F3" w14:textId="77777777" w:rsidR="003143B9" w:rsidRPr="00F17EF5" w:rsidRDefault="003143B9" w:rsidP="00DD6CFB">
            <w:pPr>
              <w:pStyle w:val="TAC"/>
            </w:pPr>
            <w:r w:rsidRPr="00F17EF5">
              <w:t>yes</w:t>
            </w:r>
          </w:p>
        </w:tc>
        <w:tc>
          <w:tcPr>
            <w:tcW w:w="1605" w:type="dxa"/>
          </w:tcPr>
          <w:p w14:paraId="510B9305" w14:textId="77777777" w:rsidR="003143B9" w:rsidRPr="00F17EF5" w:rsidRDefault="003143B9" w:rsidP="00DD6CFB">
            <w:pPr>
              <w:pStyle w:val="TAC"/>
            </w:pPr>
            <w:r w:rsidRPr="00F17EF5">
              <w:t>yes</w:t>
            </w:r>
          </w:p>
        </w:tc>
        <w:tc>
          <w:tcPr>
            <w:tcW w:w="1605" w:type="dxa"/>
          </w:tcPr>
          <w:p w14:paraId="4414127D" w14:textId="77777777" w:rsidR="003143B9" w:rsidRPr="00F17EF5" w:rsidRDefault="003143B9" w:rsidP="00DD6CFB">
            <w:pPr>
              <w:pStyle w:val="TAC"/>
            </w:pPr>
            <w:r w:rsidRPr="00F17EF5">
              <w:t>yes</w:t>
            </w:r>
          </w:p>
        </w:tc>
        <w:tc>
          <w:tcPr>
            <w:tcW w:w="1676" w:type="dxa"/>
          </w:tcPr>
          <w:p w14:paraId="51161FEC" w14:textId="77777777" w:rsidR="003143B9" w:rsidRPr="00F17EF5" w:rsidRDefault="003143B9" w:rsidP="00DD6CFB">
            <w:pPr>
              <w:pStyle w:val="TAC"/>
            </w:pPr>
            <w:r w:rsidRPr="00F17EF5">
              <w:t>yes</w:t>
            </w:r>
          </w:p>
        </w:tc>
      </w:tr>
      <w:tr w:rsidR="003143B9" w:rsidRPr="00F17EF5" w14:paraId="36401768" w14:textId="77777777" w:rsidTr="00A24B2A">
        <w:tc>
          <w:tcPr>
            <w:tcW w:w="8095" w:type="dxa"/>
            <w:gridSpan w:val="5"/>
          </w:tcPr>
          <w:p w14:paraId="7E1CE9BE" w14:textId="77777777" w:rsidR="003143B9" w:rsidRPr="00F17EF5" w:rsidRDefault="003143B9" w:rsidP="00DD6CFB">
            <w:pPr>
              <w:pStyle w:val="TAN"/>
            </w:pPr>
            <w:r w:rsidRPr="00F17EF5">
              <w:t>Note 1: Not applicable for EIS, Frequency Error, EVM, Carrier Leakage, In-Band Emission, EVM SF, OBW as defined in Table J-1 of TS38.521-2 [15]</w:t>
            </w:r>
          </w:p>
        </w:tc>
      </w:tr>
    </w:tbl>
    <w:p w14:paraId="71BF10FE" w14:textId="53CED483" w:rsidR="00D4531E" w:rsidRPr="00F17EF5" w:rsidRDefault="00D4531E" w:rsidP="00DD6CFB"/>
    <w:p w14:paraId="49FBDBAE" w14:textId="77777777" w:rsidR="00D4531E" w:rsidRPr="00F17EF5" w:rsidRDefault="00D4531E" w:rsidP="00D4531E">
      <w:pPr>
        <w:pStyle w:val="Heading1"/>
        <w:rPr>
          <w:rFonts w:eastAsia="??"/>
        </w:rPr>
      </w:pPr>
      <w:bookmarkStart w:id="104" w:name="_Toc21354308"/>
      <w:bookmarkStart w:id="105" w:name="_Toc27749963"/>
      <w:r w:rsidRPr="00F17EF5">
        <w:rPr>
          <w:rFonts w:eastAsia="??"/>
        </w:rPr>
        <w:t>B.2</w:t>
      </w:r>
      <w:r w:rsidRPr="00F17EF5">
        <w:rPr>
          <w:rFonts w:eastAsia="??"/>
        </w:rPr>
        <w:tab/>
        <w:t>Permitted Test Methods</w:t>
      </w:r>
      <w:bookmarkEnd w:id="104"/>
      <w:bookmarkEnd w:id="105"/>
    </w:p>
    <w:p w14:paraId="5E278258" w14:textId="77777777" w:rsidR="00D4531E" w:rsidRPr="00F17EF5" w:rsidRDefault="00D4531E" w:rsidP="00D4531E">
      <w:pPr>
        <w:pStyle w:val="Heading2"/>
        <w:rPr>
          <w:rFonts w:eastAsia="??"/>
        </w:rPr>
      </w:pPr>
      <w:bookmarkStart w:id="106" w:name="_Toc21354309"/>
      <w:bookmarkStart w:id="107" w:name="_Toc27749964"/>
      <w:r w:rsidRPr="00F17EF5">
        <w:rPr>
          <w:rFonts w:eastAsia="??"/>
        </w:rPr>
        <w:t>B.2.1</w:t>
      </w:r>
      <w:r w:rsidRPr="00F17EF5">
        <w:rPr>
          <w:rFonts w:eastAsia="??"/>
        </w:rPr>
        <w:tab/>
        <w:t>General</w:t>
      </w:r>
      <w:bookmarkEnd w:id="106"/>
      <w:bookmarkEnd w:id="107"/>
    </w:p>
    <w:p w14:paraId="2CC04588" w14:textId="77777777" w:rsidR="00D4531E" w:rsidRPr="00F17EF5" w:rsidRDefault="00D4531E" w:rsidP="00DD6CFB">
      <w:pPr>
        <w:rPr>
          <w:rFonts w:eastAsia="??"/>
        </w:rPr>
      </w:pPr>
      <w:r w:rsidRPr="00F17EF5">
        <w:rPr>
          <w:rFonts w:eastAsia="??"/>
        </w:rPr>
        <w:t>The main objective of this annex is to specify basic parameters of permitted OTA test methods suitable for RF Tx and Rx, Performance, and RRM measurements and Signalling Conformance tests performed at high frequency in the FR2 operating bands defined in clause 4.3.1.2. The applicability of each OTA test method is summarized in Table B.1-1.</w:t>
      </w:r>
    </w:p>
    <w:p w14:paraId="67384AE5" w14:textId="77777777" w:rsidR="00D4531E" w:rsidRPr="00F17EF5" w:rsidRDefault="00D4531E" w:rsidP="00D4531E">
      <w:pPr>
        <w:pStyle w:val="Heading2"/>
        <w:rPr>
          <w:rFonts w:eastAsia="??"/>
        </w:rPr>
      </w:pPr>
      <w:bookmarkStart w:id="108" w:name="_Toc21354310"/>
      <w:bookmarkStart w:id="109" w:name="_Toc27749965"/>
      <w:r w:rsidRPr="00F17EF5">
        <w:rPr>
          <w:rFonts w:eastAsia="??"/>
        </w:rPr>
        <w:t>B.2.2</w:t>
      </w:r>
      <w:r w:rsidRPr="00F17EF5">
        <w:rPr>
          <w:rFonts w:eastAsia="??"/>
        </w:rPr>
        <w:tab/>
        <w:t>Direct far field (DFF)</w:t>
      </w:r>
      <w:bookmarkEnd w:id="108"/>
      <w:bookmarkEnd w:id="109"/>
    </w:p>
    <w:p w14:paraId="759E20E2" w14:textId="77777777" w:rsidR="00D4531E" w:rsidRPr="00F17EF5" w:rsidRDefault="00D4531E" w:rsidP="00D4531E">
      <w:pPr>
        <w:pStyle w:val="Heading3"/>
        <w:rPr>
          <w:rFonts w:eastAsia="??"/>
        </w:rPr>
      </w:pPr>
      <w:bookmarkStart w:id="110" w:name="_Toc21354311"/>
      <w:bookmarkStart w:id="111" w:name="_Toc27749966"/>
      <w:r w:rsidRPr="00F17EF5">
        <w:rPr>
          <w:rFonts w:eastAsia="??"/>
        </w:rPr>
        <w:t>B.2.2.1</w:t>
      </w:r>
      <w:r w:rsidRPr="00F17EF5">
        <w:rPr>
          <w:rFonts w:eastAsia="??"/>
        </w:rPr>
        <w:tab/>
        <w:t>Description</w:t>
      </w:r>
      <w:bookmarkEnd w:id="110"/>
      <w:bookmarkEnd w:id="111"/>
    </w:p>
    <w:p w14:paraId="4E607B4E" w14:textId="77777777" w:rsidR="00D4531E" w:rsidRPr="00F17EF5" w:rsidRDefault="00D4531E" w:rsidP="00DD6CFB">
      <w:r w:rsidRPr="00F17EF5">
        <w:t>The DFF measurement setup for FR2 is capable of centre and off-centre of beam measurements and is shown in Figure B.2.2.1-1 below.</w:t>
      </w:r>
    </w:p>
    <w:p w14:paraId="66674D41" w14:textId="77777777" w:rsidR="00D4531E" w:rsidRPr="00F17EF5" w:rsidRDefault="00D4531E" w:rsidP="00DD6CFB">
      <w:pPr>
        <w:pStyle w:val="TH"/>
      </w:pPr>
      <w:r w:rsidRPr="00F17EF5">
        <w:object w:dxaOrig="6646" w:dyaOrig="4415" w14:anchorId="55CB3B5D">
          <v:shape id="_x0000_i1102" type="#_x0000_t75" style="width:329.9pt;height:221.9pt" o:ole="">
            <v:imagedata r:id="rId162" o:title=""/>
          </v:shape>
          <o:OLEObject Type="Embed" ProgID="Word.Document.12" ShapeID="_x0000_i1102" DrawAspect="Content" ObjectID="_1725611574" r:id="rId163">
            <o:FieldCodes>\s</o:FieldCodes>
          </o:OLEObject>
        </w:object>
      </w:r>
    </w:p>
    <w:p w14:paraId="240BA25D" w14:textId="77777777" w:rsidR="00D4531E" w:rsidRPr="00F17EF5" w:rsidRDefault="00D4531E" w:rsidP="00DD6CFB">
      <w:pPr>
        <w:pStyle w:val="TF"/>
      </w:pPr>
      <w:r w:rsidRPr="00F17EF5">
        <w:t>Figure B.2.2.1-1: DFF measurement setup</w:t>
      </w:r>
    </w:p>
    <w:p w14:paraId="6D6084E7" w14:textId="77777777" w:rsidR="00D4531E" w:rsidRPr="00F17EF5" w:rsidRDefault="00D4531E" w:rsidP="00DD6CFB"/>
    <w:p w14:paraId="2AD777D2" w14:textId="77777777" w:rsidR="00D4531E" w:rsidRPr="00F17EF5" w:rsidRDefault="00D4531E" w:rsidP="00DD6CFB">
      <w:r w:rsidRPr="00F17EF5">
        <w:t>The key aspects of the DFF setup are:</w:t>
      </w:r>
    </w:p>
    <w:p w14:paraId="271C8E54" w14:textId="77777777" w:rsidR="00D4531E" w:rsidRPr="00F17EF5" w:rsidRDefault="00D4531E" w:rsidP="00DD6CFB">
      <w:pPr>
        <w:pStyle w:val="B1"/>
      </w:pPr>
      <w:r w:rsidRPr="00F17EF5">
        <w:t>-</w:t>
      </w:r>
      <w:r w:rsidRPr="00F17EF5">
        <w:tab/>
        <w:t>Far-field measurement system in an anechoic chamber</w:t>
      </w:r>
    </w:p>
    <w:p w14:paraId="0D8CFA98" w14:textId="77777777" w:rsidR="00D4531E" w:rsidRPr="00F17EF5" w:rsidRDefault="00D4531E" w:rsidP="00DD6CFB">
      <w:pPr>
        <w:pStyle w:val="B2"/>
      </w:pPr>
      <w:r w:rsidRPr="00F17EF5">
        <w:t>-</w:t>
      </w:r>
      <w:r w:rsidRPr="00F17EF5">
        <w:tab/>
        <w:t>The criterion for determining the far-field distance is described in B.2.2.4.</w:t>
      </w:r>
    </w:p>
    <w:p w14:paraId="74765708" w14:textId="77777777" w:rsidR="00D4531E" w:rsidRPr="00F17EF5" w:rsidRDefault="00D4531E" w:rsidP="00DD6CFB">
      <w:pPr>
        <w:pStyle w:val="B1"/>
      </w:pPr>
      <w:r w:rsidRPr="00F17EF5">
        <w:t>-</w:t>
      </w:r>
      <w:r w:rsidRPr="00F17EF5">
        <w:tab/>
        <w:t>A positioning system such that the angle between the dual-polarized measurement antenna and the DUT has at least two axes of freedom and maintains a polarization reference.</w:t>
      </w:r>
    </w:p>
    <w:p w14:paraId="7AF5C87C" w14:textId="77777777" w:rsidR="00D4531E" w:rsidRPr="00F17EF5" w:rsidRDefault="00D4531E" w:rsidP="00DD6CFB">
      <w:pPr>
        <w:pStyle w:val="B1"/>
      </w:pPr>
      <w:r w:rsidRPr="00F17EF5">
        <w:t>-</w:t>
      </w:r>
      <w:r w:rsidRPr="00F17EF5">
        <w:tab/>
        <w:t>A positioning system such that the angle between the link antenna and the DUT has at least two axes of freedom and maintains a polarization reference; this positioning system for the link antenna is in addition to the positioning system for the measurement antenna and provides for an angular relationship independently controllable from the measurement antenna.</w:t>
      </w:r>
    </w:p>
    <w:p w14:paraId="4219438B" w14:textId="77777777" w:rsidR="00D4531E" w:rsidRPr="00F17EF5" w:rsidRDefault="00D4531E" w:rsidP="00DD6CFB">
      <w:pPr>
        <w:pStyle w:val="B1"/>
      </w:pPr>
      <w:r w:rsidRPr="00F17EF5">
        <w:t>-</w:t>
      </w:r>
      <w:r w:rsidRPr="00F17EF5">
        <w:tab/>
        <w:t>For setups intended for measurements of UE RF characteristics in non-standalone (NSA) mode with 1 UL configuration, an LTE link antenna is used to provide the LTE link to the DUT. The LTE link antenna provides a stable LTE signal without precise path loss or polarization control.</w:t>
      </w:r>
    </w:p>
    <w:p w14:paraId="5E410722" w14:textId="77777777" w:rsidR="00D4531E" w:rsidRPr="00F17EF5" w:rsidRDefault="00D4531E" w:rsidP="00DD6CFB">
      <w:pPr>
        <w:pStyle w:val="B1"/>
      </w:pPr>
      <w:r w:rsidRPr="00F17EF5">
        <w:t>-</w:t>
      </w:r>
      <w:r w:rsidRPr="00F17EF5">
        <w:tab/>
        <w:t>For setups intended for measurements in NR CA mode with FR1 and FR2 inter-band NR CA, test setup provides NR FR1 link to the DUT. The NR FR1 link has a stable and noise-free signal without precise path loss or polarization control.</w:t>
      </w:r>
    </w:p>
    <w:p w14:paraId="7FBB82CF" w14:textId="77777777" w:rsidR="00D4531E" w:rsidRPr="00F17EF5" w:rsidRDefault="00D4531E" w:rsidP="00DD6CFB">
      <w:r w:rsidRPr="00F17EF5">
        <w:t>The applicability criteria of the DFF setup are:</w:t>
      </w:r>
    </w:p>
    <w:p w14:paraId="579628C6" w14:textId="77777777" w:rsidR="00D4531E" w:rsidRPr="00F17EF5" w:rsidRDefault="00D4531E" w:rsidP="00DD6CFB">
      <w:pPr>
        <w:pStyle w:val="B1"/>
      </w:pPr>
      <w:r w:rsidRPr="00F17EF5">
        <w:t>-</w:t>
      </w:r>
      <w:r w:rsidRPr="00F17EF5">
        <w:tab/>
        <w:t>The DUT radiating aperture is D ≤ 5 cm</w:t>
      </w:r>
    </w:p>
    <w:p w14:paraId="36A70B39" w14:textId="77777777" w:rsidR="00D4531E" w:rsidRPr="00F17EF5" w:rsidRDefault="00D4531E" w:rsidP="00DD6CFB">
      <w:pPr>
        <w:pStyle w:val="B2"/>
      </w:pPr>
      <w:r w:rsidRPr="00F17EF5">
        <w:t>-</w:t>
      </w:r>
      <w:r w:rsidRPr="00F17EF5">
        <w:tab/>
        <w:t>Either a single radiating aperture, multiple non-coherent apertures, or multiple coherent apertures DUTs can be tested</w:t>
      </w:r>
    </w:p>
    <w:p w14:paraId="416654A3" w14:textId="77777777" w:rsidR="00D4531E" w:rsidRPr="00F17EF5" w:rsidRDefault="00D4531E" w:rsidP="00DD6CFB">
      <w:pPr>
        <w:pStyle w:val="B2"/>
      </w:pPr>
      <w:r w:rsidRPr="00F17EF5">
        <w:t>-</w:t>
      </w:r>
      <w:r w:rsidRPr="00F17EF5">
        <w:tab/>
        <w:t>If multiple antenna panels that are phase coherent are defined as a single array, the criterion on DUT radiating aperture applies to this single array</w:t>
      </w:r>
    </w:p>
    <w:p w14:paraId="0DC9BD45" w14:textId="77777777" w:rsidR="00D4531E" w:rsidRPr="00F17EF5" w:rsidRDefault="00D4531E" w:rsidP="00DD6CFB">
      <w:pPr>
        <w:pStyle w:val="B2"/>
      </w:pPr>
      <w:r w:rsidRPr="00F17EF5">
        <w:t>-</w:t>
      </w:r>
      <w:r w:rsidRPr="00F17EF5">
        <w:tab/>
        <w:t>D is based on the MU assessment in Annex B.1.1.3 of TR 38.810 [24]</w:t>
      </w:r>
    </w:p>
    <w:p w14:paraId="0F6EC18F" w14:textId="77777777" w:rsidR="00D4531E" w:rsidRPr="00F17EF5" w:rsidRDefault="00D4531E" w:rsidP="00DD6CFB">
      <w:pPr>
        <w:pStyle w:val="B2"/>
      </w:pPr>
      <w:r w:rsidRPr="00F17EF5">
        <w:t>-</w:t>
      </w:r>
      <w:r w:rsidRPr="00F17EF5">
        <w:tab/>
        <w:t>A measurement distance larger than the far-field criteria defined in B.2.2.4 is not precluded</w:t>
      </w:r>
    </w:p>
    <w:p w14:paraId="270434FC" w14:textId="77777777" w:rsidR="00D4531E" w:rsidRPr="00F17EF5" w:rsidRDefault="00D4531E" w:rsidP="00DD6CFB">
      <w:pPr>
        <w:pStyle w:val="B2"/>
      </w:pPr>
      <w:r w:rsidRPr="00F17EF5">
        <w:t>-</w:t>
      </w:r>
      <w:r w:rsidRPr="00F17EF5">
        <w:tab/>
        <w:t>If the uncertainties can be further optimized, the MU may be reduced or D may be increased</w:t>
      </w:r>
    </w:p>
    <w:p w14:paraId="67717D90" w14:textId="77777777" w:rsidR="00D4531E" w:rsidRPr="00F17EF5" w:rsidRDefault="00D4531E" w:rsidP="00DD6CFB">
      <w:pPr>
        <w:pStyle w:val="B1"/>
      </w:pPr>
      <w:r w:rsidRPr="00F17EF5">
        <w:t>-</w:t>
      </w:r>
      <w:r w:rsidRPr="00F17EF5">
        <w:tab/>
        <w:t>A manufacturer declaration on the following elements is needed unless the entire DUT size is contained in a sphere of diameter of ≤ 5 cm:</w:t>
      </w:r>
    </w:p>
    <w:p w14:paraId="34AB37DD" w14:textId="77777777" w:rsidR="003143B9" w:rsidRPr="00F17EF5" w:rsidRDefault="00D4531E" w:rsidP="00DD6CFB">
      <w:r w:rsidRPr="00F17EF5">
        <w:t>-</w:t>
      </w:r>
      <w:r w:rsidRPr="00F17EF5">
        <w:tab/>
        <w:t>Manufacturer declares antenna array size</w:t>
      </w:r>
    </w:p>
    <w:p w14:paraId="741117F9" w14:textId="3060EC48" w:rsidR="003143B9" w:rsidRPr="00F17EF5" w:rsidRDefault="003143B9" w:rsidP="00DD6CFB">
      <w:r w:rsidRPr="00F17EF5">
        <w:t>For RRM testing, an example baseline system with two simultaneously active AoA (N</w:t>
      </w:r>
      <w:r w:rsidRPr="00F17EF5">
        <w:rPr>
          <w:sz w:val="13"/>
          <w:szCs w:val="13"/>
        </w:rPr>
        <w:t xml:space="preserve">MAX_AoAs </w:t>
      </w:r>
      <w:r w:rsidRPr="00F17EF5">
        <w:t>= 2) as defined in Clause 7.1.3 using a DFF setup is illustrated in Figure 2.2.1-2. Implementations of the RRM baseline system with only a subset of the probes are possible as long as the system can satisfy the relative angular relationships outlined in Clause 7.1.3.2.1.</w:t>
      </w:r>
    </w:p>
    <w:p w14:paraId="16D7B8BC" w14:textId="77777777" w:rsidR="003143B9" w:rsidRPr="00F17EF5" w:rsidRDefault="003143B9" w:rsidP="00DD6CFB">
      <w:pPr>
        <w:pStyle w:val="TH"/>
      </w:pPr>
      <w:r w:rsidRPr="00F17EF5">
        <w:rPr>
          <w:noProof/>
        </w:rPr>
        <w:drawing>
          <wp:inline distT="0" distB="0" distL="0" distR="0" wp14:anchorId="041B7B31" wp14:editId="2D51BFAC">
            <wp:extent cx="4854575" cy="3585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854575" cy="3585845"/>
                    </a:xfrm>
                    <a:prstGeom prst="rect">
                      <a:avLst/>
                    </a:prstGeom>
                    <a:noFill/>
                    <a:ln>
                      <a:noFill/>
                    </a:ln>
                  </pic:spPr>
                </pic:pic>
              </a:graphicData>
            </a:graphic>
          </wp:inline>
        </w:drawing>
      </w:r>
    </w:p>
    <w:p w14:paraId="07EAEB3C" w14:textId="5C48E596" w:rsidR="00D4531E" w:rsidRPr="00F17EF5" w:rsidRDefault="003143B9" w:rsidP="00DD6CFB">
      <w:pPr>
        <w:pStyle w:val="TF"/>
      </w:pPr>
      <w:r w:rsidRPr="00F17EF5">
        <w:t>Figure B.2.2.1-2: Example RRM baseline system with two simultaneously active AoA using a DFF setup.</w:t>
      </w:r>
    </w:p>
    <w:p w14:paraId="739C863A" w14:textId="77777777" w:rsidR="003143B9" w:rsidRPr="00F17EF5" w:rsidRDefault="003143B9" w:rsidP="00DD6CFB">
      <w:pPr>
        <w:rPr>
          <w:rFonts w:eastAsia="??"/>
        </w:rPr>
      </w:pPr>
    </w:p>
    <w:p w14:paraId="5A4F222E" w14:textId="77777777" w:rsidR="00D4531E" w:rsidRPr="00F17EF5" w:rsidRDefault="00D4531E" w:rsidP="00D4531E">
      <w:pPr>
        <w:pStyle w:val="Heading3"/>
        <w:rPr>
          <w:rFonts w:eastAsia="??"/>
        </w:rPr>
      </w:pPr>
      <w:bookmarkStart w:id="112" w:name="_Toc21354312"/>
      <w:bookmarkStart w:id="113" w:name="_Toc27749967"/>
      <w:r w:rsidRPr="00F17EF5">
        <w:rPr>
          <w:rFonts w:eastAsia="??"/>
        </w:rPr>
        <w:t>B.2.2.2</w:t>
      </w:r>
      <w:r w:rsidRPr="00F17EF5">
        <w:rPr>
          <w:rFonts w:eastAsia="??"/>
        </w:rPr>
        <w:tab/>
        <w:t>Quiet zone dimension</w:t>
      </w:r>
      <w:bookmarkEnd w:id="112"/>
      <w:bookmarkEnd w:id="113"/>
    </w:p>
    <w:p w14:paraId="28DF2032" w14:textId="77777777" w:rsidR="00D4531E" w:rsidRPr="00F17EF5" w:rsidRDefault="00D4531E" w:rsidP="00DD6CFB">
      <w:r w:rsidRPr="00F17EF5">
        <w:t>In order to allow testing of DUTs of different sizes and to allow for flexibility in test chamber implementations, there will be various defined quiet zone dimensions. The smallest quiet zone shall have a radius of 100mm to accommodate DUTs such as smartphones. The next larger quiet zone shall have a radius of 150mm to accommodate larger DUTs such as tablets. To test even larger devices, e.g., larger tablets and laptops, quiet zones with 200mm and 275mm are defined The device types are listed as examples and other device types are not precluded.</w:t>
      </w:r>
    </w:p>
    <w:p w14:paraId="12E2DDB5" w14:textId="77777777" w:rsidR="00D4531E" w:rsidRPr="00F17EF5" w:rsidRDefault="00D4531E" w:rsidP="00DD6CFB">
      <w:r w:rsidRPr="00F17EF5">
        <w:t>The radiating portions of the device have to be fully enclosed within the quiet zone, but the non-radiating portions of the device can be located/placed outside the quiet zone if a vendor declaration with positioning reference points and the minimum QZ required to contain all active antennas within the quiet zone (per band) is provided. This grey-box testing approach where the declared reference point is aligned with the centre of the QZ is further illustrated in Figure B.2.2.2-1.</w:t>
      </w:r>
    </w:p>
    <w:p w14:paraId="4B2B31A2" w14:textId="1E8B2E94" w:rsidR="00224D90" w:rsidRPr="00F17EF5" w:rsidRDefault="00224D90" w:rsidP="00DD6CFB">
      <w:pPr>
        <w:pStyle w:val="TH"/>
      </w:pPr>
      <w:r w:rsidRPr="00F17EF5">
        <w:object w:dxaOrig="5403" w:dyaOrig="7200" w14:anchorId="242F71BD">
          <v:shape id="_x0000_i1103" type="#_x0000_t75" style="width:269.75pt;height:5in" o:ole="">
            <v:imagedata r:id="rId165" o:title=""/>
          </v:shape>
          <o:OLEObject Type="Embed" ProgID="Word.Picture.8" ShapeID="_x0000_i1103" DrawAspect="Content" ObjectID="_1725611575" r:id="rId166"/>
        </w:object>
      </w:r>
    </w:p>
    <w:p w14:paraId="1655D30A" w14:textId="181DD123" w:rsidR="00D4531E" w:rsidRPr="00F17EF5" w:rsidRDefault="00D4531E" w:rsidP="00DD6CFB">
      <w:pPr>
        <w:pStyle w:val="TF"/>
      </w:pPr>
      <w:r w:rsidRPr="00F17EF5">
        <w:t>Figure B.2.2.2-1: Grey-box test approach</w:t>
      </w:r>
    </w:p>
    <w:p w14:paraId="758DE472" w14:textId="77777777" w:rsidR="00D4531E" w:rsidRPr="00F17EF5" w:rsidRDefault="00D4531E" w:rsidP="00DD6CFB">
      <w:r w:rsidRPr="00F17EF5">
        <w:t>In the absence of a vendor declaration, the geometric centre of the DUT shall be aligned with the centre of the QZ and the DUT shall be fully contained within the QZ. This black-box testing approach is further illustrated in Figure B.2.2.2-2.</w:t>
      </w:r>
    </w:p>
    <w:p w14:paraId="5FCB1AD1" w14:textId="66ADD806" w:rsidR="00224D90" w:rsidRPr="00F17EF5" w:rsidRDefault="00224D90" w:rsidP="00DD6CFB">
      <w:pPr>
        <w:pStyle w:val="TH"/>
      </w:pPr>
      <w:r w:rsidRPr="00F17EF5">
        <w:object w:dxaOrig="6002" w:dyaOrig="6240" w14:anchorId="46DE78BF">
          <v:shape id="_x0000_i1104" type="#_x0000_t75" style="width:300.3pt;height:312.15pt" o:ole="">
            <v:imagedata r:id="rId167" o:title=""/>
          </v:shape>
          <o:OLEObject Type="Embed" ProgID="Word.Picture.8" ShapeID="_x0000_i1104" DrawAspect="Content" ObjectID="_1725611576" r:id="rId168"/>
        </w:object>
      </w:r>
    </w:p>
    <w:p w14:paraId="15148DC6" w14:textId="5BAE8F19" w:rsidR="00D4531E" w:rsidRPr="00F17EF5" w:rsidRDefault="00D4531E" w:rsidP="00DD6CFB">
      <w:pPr>
        <w:pStyle w:val="TF"/>
      </w:pPr>
      <w:r w:rsidRPr="00F17EF5">
        <w:t>Figure B.2.2.2-2: Black-box test approach</w:t>
      </w:r>
    </w:p>
    <w:p w14:paraId="508F9A21" w14:textId="77777777" w:rsidR="00D4531E" w:rsidRPr="00F17EF5" w:rsidRDefault="00D4531E" w:rsidP="00D4531E">
      <w:pPr>
        <w:pStyle w:val="Heading3"/>
        <w:rPr>
          <w:rFonts w:eastAsia="??"/>
        </w:rPr>
      </w:pPr>
      <w:bookmarkStart w:id="114" w:name="_Toc21354313"/>
      <w:bookmarkStart w:id="115" w:name="_Toc27749968"/>
      <w:r w:rsidRPr="00F17EF5">
        <w:rPr>
          <w:rFonts w:eastAsia="??"/>
        </w:rPr>
        <w:t>B.2.2.3</w:t>
      </w:r>
      <w:r w:rsidRPr="00F17EF5">
        <w:rPr>
          <w:rFonts w:eastAsia="??"/>
        </w:rPr>
        <w:tab/>
        <w:t>Quality of the quiet zone</w:t>
      </w:r>
      <w:bookmarkEnd w:id="114"/>
      <w:bookmarkEnd w:id="115"/>
    </w:p>
    <w:p w14:paraId="3018BC7B" w14:textId="77777777" w:rsidR="00D4531E" w:rsidRPr="00F17EF5" w:rsidRDefault="00D4531E" w:rsidP="00DD6CFB">
      <w:pPr>
        <w:rPr>
          <w:rFonts w:eastAsia="??"/>
        </w:rPr>
      </w:pPr>
      <w:r w:rsidRPr="00F17EF5">
        <w:t>The quality of the quiet zone shall be measured for the frequencies defined in FFS. The measured quality of the quiet zone performance is used in uncertainty calculations for the appropriate quality of the quiet zone dimension utilized for the DUT.</w:t>
      </w:r>
    </w:p>
    <w:p w14:paraId="40038204" w14:textId="77777777" w:rsidR="00D4531E" w:rsidRPr="00F17EF5" w:rsidRDefault="00D4531E" w:rsidP="00D4531E">
      <w:pPr>
        <w:pStyle w:val="Heading3"/>
        <w:rPr>
          <w:rFonts w:eastAsia="??"/>
        </w:rPr>
      </w:pPr>
      <w:bookmarkStart w:id="116" w:name="_Toc21354314"/>
      <w:bookmarkStart w:id="117" w:name="_Toc27749969"/>
      <w:r w:rsidRPr="00F17EF5">
        <w:rPr>
          <w:rFonts w:eastAsia="??"/>
        </w:rPr>
        <w:t>B.2.2.4</w:t>
      </w:r>
      <w:r w:rsidRPr="00F17EF5">
        <w:rPr>
          <w:rFonts w:eastAsia="??"/>
        </w:rPr>
        <w:tab/>
        <w:t>Measurement Distance</w:t>
      </w:r>
      <w:bookmarkEnd w:id="116"/>
      <w:bookmarkEnd w:id="117"/>
    </w:p>
    <w:p w14:paraId="619FAA4B" w14:textId="77777777" w:rsidR="00D4531E" w:rsidRPr="00F17EF5" w:rsidRDefault="00D4531E" w:rsidP="00DD6CFB">
      <w:r w:rsidRPr="00F17EF5">
        <w:t xml:space="preserve">For far-field measurements, the distance </w:t>
      </w:r>
      <w:r w:rsidRPr="00F17EF5">
        <w:rPr>
          <w:i/>
        </w:rPr>
        <w:t>R</w:t>
      </w:r>
      <w:r w:rsidRPr="00F17EF5">
        <w:t xml:space="preserve"> between the DUT and the measurement antenna shall be calculated by the following equation.</w:t>
      </w:r>
    </w:p>
    <w:p w14:paraId="4554ED17" w14:textId="77777777" w:rsidR="00D4531E" w:rsidRPr="00F17EF5" w:rsidRDefault="00D4531E" w:rsidP="00DD6CFB">
      <w:pPr>
        <w:pStyle w:val="EQ"/>
      </w:pPr>
      <w:r w:rsidRPr="00F17EF5">
        <w:object w:dxaOrig="940" w:dyaOrig="660" w14:anchorId="0C7F7773">
          <v:shape id="_x0000_i1105" type="#_x0000_t75" style="width:47.85pt;height:36pt" o:ole="">
            <v:imagedata r:id="rId169" o:title=""/>
          </v:shape>
          <o:OLEObject Type="Embed" ProgID="Equation.3" ShapeID="_x0000_i1105" DrawAspect="Content" ObjectID="_1725611577" r:id="rId170"/>
        </w:object>
      </w:r>
    </w:p>
    <w:p w14:paraId="66187022" w14:textId="77777777" w:rsidR="00D4531E" w:rsidRPr="00F17EF5" w:rsidRDefault="00D4531E" w:rsidP="00DD6CFB">
      <w:pPr>
        <w:rPr>
          <w:rFonts w:cs="v4.2.0"/>
        </w:rPr>
      </w:pPr>
      <w:r w:rsidRPr="00F17EF5">
        <w:rPr>
          <w:rFonts w:cs="v4.2.0"/>
        </w:rPr>
        <w:t xml:space="preserve">where </w:t>
      </w:r>
      <w:r w:rsidRPr="00F17EF5">
        <w:rPr>
          <w:rFonts w:ascii="Symbol" w:hAnsi="Symbol" w:cs="v4.2.0"/>
          <w:i/>
        </w:rPr>
        <w:t></w:t>
      </w:r>
      <w:r w:rsidRPr="00F17EF5">
        <w:rPr>
          <w:rFonts w:cs="v4.2.0"/>
        </w:rPr>
        <w:t xml:space="preserve"> is the largest wavelength within the frequency band of interest and </w:t>
      </w:r>
      <w:r w:rsidRPr="00F17EF5">
        <w:rPr>
          <w:rFonts w:cs="v4.2.0"/>
          <w:i/>
        </w:rPr>
        <w:t>D</w:t>
      </w:r>
      <w:r w:rsidRPr="00F17EF5">
        <w:rPr>
          <w:rFonts w:cs="v4.2.0"/>
        </w:rPr>
        <w:t xml:space="preserve"> </w:t>
      </w:r>
      <w:r w:rsidRPr="00F17EF5">
        <w:t>is the diameter of the smallest sphere that encloses the radiating parts of the DUT</w:t>
      </w:r>
      <w:r w:rsidRPr="00F17EF5">
        <w:rPr>
          <w:rFonts w:cs="v4.2.0"/>
        </w:rPr>
        <w:t>.</w:t>
      </w:r>
    </w:p>
    <w:p w14:paraId="5292ADF4" w14:textId="48668288" w:rsidR="00D4531E" w:rsidRPr="00F17EF5" w:rsidRDefault="00D4531E" w:rsidP="00DD6CFB">
      <w:pPr>
        <w:rPr>
          <w:rFonts w:eastAsia="Batang"/>
        </w:rPr>
      </w:pPr>
      <w:r w:rsidRPr="00F17EF5">
        <w:t xml:space="preserve">For DFF, free space path loss is calculated by applying the Free Space Loss formula with </w:t>
      </w:r>
      <w:r w:rsidRPr="00F17EF5">
        <w:rPr>
          <w:i/>
        </w:rPr>
        <w:t>R</w:t>
      </w:r>
      <w:r w:rsidRPr="00F17EF5">
        <w:t xml:space="preserve"> equal to the far field distance: </w:t>
      </w:r>
      <w:bookmarkStart w:id="118" w:name="_MON_1706014052"/>
      <w:bookmarkEnd w:id="118"/>
      <w:r w:rsidR="00BB0820" w:rsidRPr="00F17EF5">
        <w:object w:dxaOrig="722" w:dyaOrig="600" w14:anchorId="62D2B494">
          <v:shape id="_x0000_i1106" type="#_x0000_t75" style="width:36pt;height:30.1pt" o:ole="">
            <v:imagedata r:id="rId171" o:title=""/>
          </v:shape>
          <o:OLEObject Type="Embed" ProgID="Word.Picture.8" ShapeID="_x0000_i1106" DrawAspect="Content" ObjectID="_1725611578" r:id="rId172"/>
        </w:object>
      </w:r>
      <w:r w:rsidRPr="00F17EF5">
        <w:t>.</w:t>
      </w:r>
    </w:p>
    <w:p w14:paraId="6B800B1D" w14:textId="77777777" w:rsidR="00BB0820" w:rsidRPr="00F17EF5" w:rsidRDefault="00BB0820" w:rsidP="00DD6CFB"/>
    <w:p w14:paraId="0572032F" w14:textId="1FAA8369" w:rsidR="00D4531E" w:rsidRPr="00F17EF5" w:rsidRDefault="00D4531E" w:rsidP="00DD6CFB">
      <w:r w:rsidRPr="00F17EF5">
        <w:t>The minimum range length of a DFF system, i.e., the minimum distance between the centre of the quiet zone and the measurement antenna, needs to take into account the unknown offset of the antenna aperture from the centre of quiet zone in order to guarantee far-field conditions for any antenna array integrated inside the DUT. The distance between the centre of the quiet zone to the measurement antenna is referenced as R</w:t>
      </w:r>
      <w:r w:rsidRPr="00F17EF5">
        <w:rPr>
          <w:vertAlign w:val="subscript"/>
        </w:rPr>
        <w:t>DFF</w:t>
      </w:r>
      <w:r w:rsidRPr="00F17EF5">
        <w:t>, while the radius of the quiet zone is R</w:t>
      </w:r>
      <w:r w:rsidRPr="00F17EF5">
        <w:rPr>
          <w:vertAlign w:val="subscript"/>
        </w:rPr>
        <w:t>QZ</w:t>
      </w:r>
      <w:r w:rsidRPr="00F17EF5">
        <w:t xml:space="preserve"> as illustrated in Figure B.2.2.4-1. The minimum distance between the antenna array integrated anywhere within the DUT and the measurement antenna needs to meet the far-field distance, R</w:t>
      </w:r>
      <w:r w:rsidRPr="00F17EF5">
        <w:rPr>
          <w:vertAlign w:val="subscript"/>
        </w:rPr>
        <w:t>FF</w:t>
      </w:r>
      <w:r w:rsidRPr="00F17EF5">
        <w:t xml:space="preserve"> = 2D</w:t>
      </w:r>
      <w:r w:rsidRPr="00F17EF5">
        <w:rPr>
          <w:vertAlign w:val="superscript"/>
        </w:rPr>
        <w:t>2</w:t>
      </w:r>
      <w:r w:rsidRPr="00F17EF5">
        <w:t>/</w:t>
      </w:r>
      <w:r w:rsidRPr="00F17EF5">
        <w:rPr>
          <w:rFonts w:ascii="Symbol" w:hAnsi="Symbol"/>
        </w:rPr>
        <w:t></w:t>
      </w:r>
      <w:r w:rsidRPr="00F17EF5">
        <w:t xml:space="preserve">. </w:t>
      </w:r>
    </w:p>
    <w:p w14:paraId="01F0DE65" w14:textId="6F54742F" w:rsidR="00D4531E" w:rsidRPr="00F17EF5" w:rsidRDefault="00D4531E" w:rsidP="00DD6CFB">
      <w:pPr>
        <w:pStyle w:val="TH"/>
      </w:pPr>
    </w:p>
    <w:p w14:paraId="30FBE7C5" w14:textId="712077FD" w:rsidR="00BB0820" w:rsidRPr="00F17EF5" w:rsidRDefault="00BB0820" w:rsidP="00DD6CFB">
      <w:pPr>
        <w:pStyle w:val="TH"/>
      </w:pPr>
      <w:r w:rsidRPr="00F17EF5">
        <w:object w:dxaOrig="5998" w:dyaOrig="4203" w14:anchorId="3DC1057A">
          <v:shape id="_x0000_i1107" type="#_x0000_t75" style="width:299.85pt;height:210.1pt" o:ole="">
            <v:imagedata r:id="rId173" o:title=""/>
          </v:shape>
          <o:OLEObject Type="Embed" ProgID="Word.Picture.8" ShapeID="_x0000_i1107" DrawAspect="Content" ObjectID="_1725611579" r:id="rId174"/>
        </w:object>
      </w:r>
    </w:p>
    <w:p w14:paraId="109084A3" w14:textId="495B7299" w:rsidR="00D4531E" w:rsidRPr="00F17EF5" w:rsidRDefault="00D4531E" w:rsidP="00DD6CFB">
      <w:pPr>
        <w:pStyle w:val="TF"/>
      </w:pPr>
      <w:r w:rsidRPr="00F17EF5">
        <w:t xml:space="preserve">Figure </w:t>
      </w:r>
      <w:bookmarkStart w:id="119" w:name="_Hlk32321321"/>
      <w:r w:rsidRPr="00F17EF5">
        <w:rPr>
          <w:rFonts w:eastAsia="??"/>
        </w:rPr>
        <w:t>B.2.2.4-1</w:t>
      </w:r>
      <w:bookmarkEnd w:id="119"/>
      <w:r w:rsidRPr="00F17EF5">
        <w:t>: Illustration of DFF System for range length definition</w:t>
      </w:r>
    </w:p>
    <w:p w14:paraId="133D20AF" w14:textId="77777777" w:rsidR="00D4531E" w:rsidRPr="00F17EF5" w:rsidRDefault="00D4531E" w:rsidP="00DD6CFB"/>
    <w:p w14:paraId="2B1B9E49" w14:textId="77777777" w:rsidR="00D4531E" w:rsidRPr="00F17EF5" w:rsidRDefault="00D4531E" w:rsidP="00DD6CFB">
      <w:r w:rsidRPr="00F17EF5">
        <w:t xml:space="preserve">The setup in Figure </w:t>
      </w:r>
      <w:r w:rsidRPr="00F17EF5">
        <w:rPr>
          <w:rFonts w:eastAsia="??"/>
        </w:rPr>
        <w:t xml:space="preserve">B.2.2.4-2 </w:t>
      </w:r>
      <w:r w:rsidRPr="00F17EF5">
        <w:t>is used to derive the minimum range length for NR FR2 DFF systems where the sphere enclosing the DUT matches the QZ and the DUT antenna with radiating aperture diameter D located in the corner of the DUT. With this setup, the minimum range length, R</w:t>
      </w:r>
      <w:r w:rsidRPr="00F17EF5">
        <w:rPr>
          <w:vertAlign w:val="subscript"/>
        </w:rPr>
        <w:t>DFF</w:t>
      </w:r>
      <w:r w:rsidRPr="00F17EF5">
        <w:t>, can be determined as</w:t>
      </w:r>
    </w:p>
    <w:p w14:paraId="5D941FA6" w14:textId="77777777" w:rsidR="00D4531E" w:rsidRPr="00F17EF5" w:rsidRDefault="00D4531E" w:rsidP="00DD6CFB">
      <w:pPr>
        <w:pStyle w:val="EQ"/>
        <w:rPr>
          <w:rFonts w:ascii="Symbol" w:hAnsi="Symbol"/>
        </w:rPr>
      </w:pPr>
      <w:r w:rsidRPr="00F17EF5">
        <w:t>R</w:t>
      </w:r>
      <w:r w:rsidRPr="00F17EF5">
        <w:rPr>
          <w:vertAlign w:val="subscript"/>
        </w:rPr>
        <w:t>DFF</w:t>
      </w:r>
      <w:r w:rsidRPr="00F17EF5">
        <w:t xml:space="preserve"> = R</w:t>
      </w:r>
      <w:r w:rsidRPr="00F17EF5">
        <w:rPr>
          <w:vertAlign w:val="subscript"/>
        </w:rPr>
        <w:t>QZ</w:t>
      </w:r>
      <w:r w:rsidRPr="00F17EF5">
        <w:t xml:space="preserve"> – D/2 + R</w:t>
      </w:r>
      <w:r w:rsidRPr="00F17EF5">
        <w:rPr>
          <w:vertAlign w:val="subscript"/>
        </w:rPr>
        <w:t>FF</w:t>
      </w:r>
      <w:r w:rsidRPr="00F17EF5">
        <w:t xml:space="preserve"> = R</w:t>
      </w:r>
      <w:r w:rsidRPr="00F17EF5">
        <w:rPr>
          <w:vertAlign w:val="subscript"/>
        </w:rPr>
        <w:t>QZ</w:t>
      </w:r>
      <w:r w:rsidRPr="00F17EF5">
        <w:t xml:space="preserve"> – D/2 + 2D</w:t>
      </w:r>
      <w:r w:rsidRPr="00F17EF5">
        <w:rPr>
          <w:vertAlign w:val="superscript"/>
        </w:rPr>
        <w:t>2</w:t>
      </w:r>
      <w:r w:rsidRPr="00F17EF5">
        <w:t>/</w:t>
      </w:r>
      <w:r w:rsidRPr="00F17EF5">
        <w:rPr>
          <w:rFonts w:ascii="Symbol" w:hAnsi="Symbol"/>
        </w:rPr>
        <w:t></w:t>
      </w:r>
    </w:p>
    <w:p w14:paraId="168F07F0" w14:textId="77777777" w:rsidR="00D4531E" w:rsidRPr="00F17EF5" w:rsidRDefault="00D4531E" w:rsidP="00DD6CFB">
      <w:r w:rsidRPr="00F17EF5">
        <w:t>which is tabulated in Table B.2.2.4-1 for two different QZ sizes assuming D=5cm.</w:t>
      </w:r>
    </w:p>
    <w:bookmarkStart w:id="120" w:name="_MON_1706014169"/>
    <w:bookmarkEnd w:id="120"/>
    <w:p w14:paraId="3E7C15DE" w14:textId="30FDDBD1" w:rsidR="00BB0820" w:rsidRPr="00F17EF5" w:rsidRDefault="00BB0820" w:rsidP="00DD6CFB">
      <w:pPr>
        <w:pStyle w:val="TH"/>
      </w:pPr>
      <w:r w:rsidRPr="00F17EF5">
        <w:object w:dxaOrig="9025" w:dyaOrig="4285" w14:anchorId="2E4C4191">
          <v:shape id="_x0000_i1108" type="#_x0000_t75" style="width:449.75pt;height:210.1pt" o:ole="">
            <v:imagedata r:id="rId175" o:title=""/>
          </v:shape>
          <o:OLEObject Type="Embed" ProgID="Word.Picture.8" ShapeID="_x0000_i1108" DrawAspect="Content" ObjectID="_1725611580" r:id="rId176"/>
        </w:object>
      </w:r>
    </w:p>
    <w:p w14:paraId="3C34302E" w14:textId="77777777" w:rsidR="00D4531E" w:rsidRPr="00F17EF5" w:rsidRDefault="00D4531E" w:rsidP="00DD6CFB">
      <w:pPr>
        <w:pStyle w:val="TF"/>
      </w:pPr>
      <w:r w:rsidRPr="00F17EF5">
        <w:t>Figure B.2.2.4-2: Illustration of DFF System for minimum range length definition</w:t>
      </w:r>
    </w:p>
    <w:p w14:paraId="39293286" w14:textId="77777777" w:rsidR="00D4531E" w:rsidRPr="00F17EF5" w:rsidRDefault="00D4531E" w:rsidP="00DD6CFB"/>
    <w:p w14:paraId="7C840209" w14:textId="77777777" w:rsidR="00D4531E" w:rsidRPr="00F17EF5" w:rsidRDefault="00D4531E" w:rsidP="00DD6CFB">
      <w:pPr>
        <w:pStyle w:val="TH"/>
      </w:pPr>
      <w:r w:rsidRPr="00F17EF5">
        <w:t xml:space="preserve">Table </w:t>
      </w:r>
      <w:r w:rsidRPr="00F17EF5">
        <w:rPr>
          <w:rFonts w:eastAsia="??"/>
        </w:rPr>
        <w:t>B.2.2.4-1</w:t>
      </w:r>
      <w:r w:rsidRPr="00F17EF5">
        <w:t xml:space="preserve">: Minimum Range Length of DFF System for </w:t>
      </w:r>
      <w:r w:rsidRPr="00F17EF5">
        <w:rPr>
          <w:i/>
          <w:iCs/>
        </w:rPr>
        <w:t>D</w:t>
      </w:r>
      <w:r w:rsidRPr="00F17EF5">
        <w:t> = 5cm</w:t>
      </w:r>
    </w:p>
    <w:tbl>
      <w:tblPr>
        <w:tblW w:w="6600" w:type="dxa"/>
        <w:jc w:val="center"/>
        <w:tblLook w:val="04A0" w:firstRow="1" w:lastRow="0" w:firstColumn="1" w:lastColumn="0" w:noHBand="0" w:noVBand="1"/>
      </w:tblPr>
      <w:tblGrid>
        <w:gridCol w:w="1800"/>
        <w:gridCol w:w="960"/>
        <w:gridCol w:w="960"/>
        <w:gridCol w:w="960"/>
        <w:gridCol w:w="960"/>
        <w:gridCol w:w="960"/>
      </w:tblGrid>
      <w:tr w:rsidR="00D4531E" w:rsidRPr="00F17EF5" w14:paraId="04E5F392" w14:textId="77777777" w:rsidTr="003D3315">
        <w:trPr>
          <w:trHeight w:val="408"/>
          <w:jc w:val="center"/>
        </w:trPr>
        <w:tc>
          <w:tcPr>
            <w:tcW w:w="1800" w:type="dxa"/>
            <w:vMerge w:val="restart"/>
            <w:tcBorders>
              <w:top w:val="single" w:sz="8" w:space="0" w:color="auto"/>
              <w:left w:val="single" w:sz="8" w:space="0" w:color="auto"/>
              <w:bottom w:val="single" w:sz="8" w:space="0" w:color="000000"/>
              <w:right w:val="single" w:sz="8" w:space="0" w:color="auto"/>
              <w:tl2br w:val="single" w:sz="4" w:space="0" w:color="auto"/>
            </w:tcBorders>
            <w:shd w:val="clear" w:color="auto" w:fill="auto"/>
            <w:vAlign w:val="center"/>
            <w:hideMark/>
          </w:tcPr>
          <w:p w14:paraId="6F4F1EC9" w14:textId="77777777" w:rsidR="00D4531E" w:rsidRPr="00F17EF5" w:rsidRDefault="00D4531E" w:rsidP="00DD6CFB">
            <w:pPr>
              <w:pStyle w:val="TAC"/>
              <w:rPr>
                <w:lang w:eastAsia="en-US"/>
              </w:rPr>
            </w:pPr>
            <w:r w:rsidRPr="00F17EF5">
              <w:rPr>
                <w:lang w:eastAsia="en-US"/>
              </w:rPr>
              <w:t xml:space="preserve">                    </w:t>
            </w:r>
            <w:r w:rsidRPr="00F17EF5">
              <w:rPr>
                <w:i/>
                <w:iCs/>
                <w:lang w:eastAsia="en-US"/>
              </w:rPr>
              <w:t>f</w:t>
            </w:r>
            <w:r w:rsidRPr="00F17EF5">
              <w:rPr>
                <w:lang w:eastAsia="en-US"/>
              </w:rPr>
              <w:t xml:space="preserve"> [GHz]</w:t>
            </w:r>
            <w:r w:rsidRPr="00F17EF5">
              <w:rPr>
                <w:lang w:eastAsia="en-US"/>
              </w:rPr>
              <w:br/>
              <w:t>QZ [cm]</w:t>
            </w:r>
          </w:p>
        </w:tc>
        <w:tc>
          <w:tcPr>
            <w:tcW w:w="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95CE740" w14:textId="77777777" w:rsidR="00D4531E" w:rsidRPr="00F17EF5" w:rsidRDefault="00D4531E" w:rsidP="00DD6CFB">
            <w:pPr>
              <w:pStyle w:val="TAC"/>
              <w:rPr>
                <w:lang w:eastAsia="en-US"/>
              </w:rPr>
            </w:pPr>
            <w:r w:rsidRPr="00F17EF5">
              <w:rPr>
                <w:lang w:eastAsia="en-US"/>
              </w:rPr>
              <w:t>24.25</w:t>
            </w:r>
          </w:p>
        </w:tc>
        <w:tc>
          <w:tcPr>
            <w:tcW w:w="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0C206130" w14:textId="77777777" w:rsidR="00D4531E" w:rsidRPr="00F17EF5" w:rsidRDefault="00D4531E" w:rsidP="00DD6CFB">
            <w:pPr>
              <w:pStyle w:val="TAC"/>
              <w:rPr>
                <w:lang w:eastAsia="en-US"/>
              </w:rPr>
            </w:pPr>
            <w:r w:rsidRPr="00F17EF5">
              <w:rPr>
                <w:lang w:eastAsia="en-US"/>
              </w:rPr>
              <w:t>30</w:t>
            </w:r>
          </w:p>
        </w:tc>
        <w:tc>
          <w:tcPr>
            <w:tcW w:w="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13D273C" w14:textId="77777777" w:rsidR="00D4531E" w:rsidRPr="00F17EF5" w:rsidRDefault="00D4531E" w:rsidP="00DD6CFB">
            <w:pPr>
              <w:pStyle w:val="TAC"/>
              <w:rPr>
                <w:lang w:eastAsia="en-US"/>
              </w:rPr>
            </w:pPr>
            <w:r w:rsidRPr="00F17EF5">
              <w:rPr>
                <w:lang w:eastAsia="en-US"/>
              </w:rPr>
              <w:t>40</w:t>
            </w:r>
          </w:p>
        </w:tc>
        <w:tc>
          <w:tcPr>
            <w:tcW w:w="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3216F680" w14:textId="77777777" w:rsidR="00D4531E" w:rsidRPr="00F17EF5" w:rsidRDefault="00D4531E" w:rsidP="00DD6CFB">
            <w:pPr>
              <w:pStyle w:val="TAC"/>
              <w:rPr>
                <w:lang w:eastAsia="en-US"/>
              </w:rPr>
            </w:pPr>
            <w:r w:rsidRPr="00F17EF5">
              <w:rPr>
                <w:lang w:eastAsia="en-US"/>
              </w:rPr>
              <w:t>50</w:t>
            </w:r>
          </w:p>
        </w:tc>
        <w:tc>
          <w:tcPr>
            <w:tcW w:w="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35FB4DD7" w14:textId="77777777" w:rsidR="00D4531E" w:rsidRPr="00F17EF5" w:rsidRDefault="00D4531E" w:rsidP="00DD6CFB">
            <w:pPr>
              <w:pStyle w:val="TAC"/>
              <w:rPr>
                <w:lang w:eastAsia="en-US"/>
              </w:rPr>
            </w:pPr>
            <w:r w:rsidRPr="00F17EF5">
              <w:rPr>
                <w:lang w:eastAsia="en-US"/>
              </w:rPr>
              <w:t>52.6</w:t>
            </w:r>
          </w:p>
        </w:tc>
      </w:tr>
      <w:tr w:rsidR="00D4531E" w:rsidRPr="00F17EF5" w14:paraId="3C85FDAF" w14:textId="77777777" w:rsidTr="003D3315">
        <w:trPr>
          <w:trHeight w:val="408"/>
          <w:jc w:val="center"/>
        </w:trPr>
        <w:tc>
          <w:tcPr>
            <w:tcW w:w="1800" w:type="dxa"/>
            <w:vMerge/>
            <w:tcBorders>
              <w:top w:val="single" w:sz="8" w:space="0" w:color="auto"/>
              <w:left w:val="single" w:sz="8" w:space="0" w:color="auto"/>
              <w:bottom w:val="single" w:sz="8" w:space="0" w:color="000000"/>
              <w:right w:val="single" w:sz="8" w:space="0" w:color="auto"/>
            </w:tcBorders>
            <w:vAlign w:val="center"/>
            <w:hideMark/>
          </w:tcPr>
          <w:p w14:paraId="04BDDFF1" w14:textId="77777777" w:rsidR="00D4531E" w:rsidRPr="00F17EF5" w:rsidRDefault="00D4531E" w:rsidP="00DD6CFB">
            <w:pPr>
              <w:pStyle w:val="TAC"/>
              <w:rPr>
                <w:lang w:eastAsia="en-US"/>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0344C100" w14:textId="77777777" w:rsidR="00D4531E" w:rsidRPr="00F17EF5" w:rsidRDefault="00D4531E" w:rsidP="00DD6CFB">
            <w:pPr>
              <w:pStyle w:val="TAC"/>
              <w:rPr>
                <w:lang w:eastAsia="en-US"/>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FACC30F" w14:textId="77777777" w:rsidR="00D4531E" w:rsidRPr="00F17EF5" w:rsidRDefault="00D4531E" w:rsidP="00DD6CFB">
            <w:pPr>
              <w:pStyle w:val="TAC"/>
              <w:rPr>
                <w:lang w:eastAsia="en-US"/>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21C42125" w14:textId="77777777" w:rsidR="00D4531E" w:rsidRPr="00F17EF5" w:rsidRDefault="00D4531E" w:rsidP="00DD6CFB">
            <w:pPr>
              <w:pStyle w:val="TAC"/>
              <w:rPr>
                <w:lang w:eastAsia="en-US"/>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7C385B3C" w14:textId="77777777" w:rsidR="00D4531E" w:rsidRPr="00F17EF5" w:rsidRDefault="00D4531E" w:rsidP="00DD6CFB">
            <w:pPr>
              <w:pStyle w:val="TAC"/>
              <w:rPr>
                <w:lang w:eastAsia="en-US"/>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191101FD" w14:textId="77777777" w:rsidR="00D4531E" w:rsidRPr="00F17EF5" w:rsidRDefault="00D4531E" w:rsidP="00DD6CFB">
            <w:pPr>
              <w:pStyle w:val="TAC"/>
              <w:rPr>
                <w:lang w:eastAsia="en-US"/>
              </w:rPr>
            </w:pPr>
          </w:p>
        </w:tc>
      </w:tr>
      <w:tr w:rsidR="00D4531E" w:rsidRPr="00F17EF5" w14:paraId="265124CB" w14:textId="77777777" w:rsidTr="003D3315">
        <w:trPr>
          <w:trHeight w:val="300"/>
          <w:jc w:val="center"/>
        </w:trPr>
        <w:tc>
          <w:tcPr>
            <w:tcW w:w="1800" w:type="dxa"/>
            <w:tcBorders>
              <w:top w:val="nil"/>
              <w:left w:val="single" w:sz="8" w:space="0" w:color="auto"/>
              <w:bottom w:val="single" w:sz="8" w:space="0" w:color="auto"/>
              <w:right w:val="single" w:sz="8" w:space="0" w:color="auto"/>
            </w:tcBorders>
            <w:shd w:val="clear" w:color="auto" w:fill="auto"/>
            <w:noWrap/>
            <w:vAlign w:val="center"/>
            <w:hideMark/>
          </w:tcPr>
          <w:p w14:paraId="7B61F3F1" w14:textId="77777777" w:rsidR="00D4531E" w:rsidRPr="00F17EF5" w:rsidRDefault="00D4531E" w:rsidP="00DD6CFB">
            <w:pPr>
              <w:pStyle w:val="TAC"/>
              <w:rPr>
                <w:lang w:eastAsia="en-US"/>
              </w:rPr>
            </w:pPr>
            <w:r w:rsidRPr="00F17EF5">
              <w:rPr>
                <w:lang w:eastAsia="en-US"/>
              </w:rPr>
              <w:t>20</w:t>
            </w:r>
          </w:p>
        </w:tc>
        <w:tc>
          <w:tcPr>
            <w:tcW w:w="960" w:type="dxa"/>
            <w:tcBorders>
              <w:top w:val="nil"/>
              <w:left w:val="nil"/>
              <w:bottom w:val="single" w:sz="8" w:space="0" w:color="auto"/>
              <w:right w:val="single" w:sz="8" w:space="0" w:color="auto"/>
            </w:tcBorders>
            <w:shd w:val="clear" w:color="auto" w:fill="auto"/>
            <w:noWrap/>
            <w:vAlign w:val="center"/>
            <w:hideMark/>
          </w:tcPr>
          <w:p w14:paraId="77D86ECA" w14:textId="77777777" w:rsidR="00D4531E" w:rsidRPr="00F17EF5" w:rsidRDefault="00D4531E" w:rsidP="00DD6CFB">
            <w:pPr>
              <w:pStyle w:val="TAC"/>
              <w:rPr>
                <w:lang w:eastAsia="en-US"/>
              </w:rPr>
            </w:pPr>
            <w:r w:rsidRPr="00F17EF5">
              <w:rPr>
                <w:lang w:eastAsia="en-US"/>
              </w:rPr>
              <w:t>0.48</w:t>
            </w:r>
          </w:p>
        </w:tc>
        <w:tc>
          <w:tcPr>
            <w:tcW w:w="960" w:type="dxa"/>
            <w:tcBorders>
              <w:top w:val="nil"/>
              <w:left w:val="nil"/>
              <w:bottom w:val="single" w:sz="8" w:space="0" w:color="auto"/>
              <w:right w:val="single" w:sz="8" w:space="0" w:color="auto"/>
            </w:tcBorders>
            <w:shd w:val="clear" w:color="auto" w:fill="auto"/>
            <w:noWrap/>
            <w:vAlign w:val="center"/>
            <w:hideMark/>
          </w:tcPr>
          <w:p w14:paraId="451F4088" w14:textId="77777777" w:rsidR="00D4531E" w:rsidRPr="00F17EF5" w:rsidRDefault="00D4531E" w:rsidP="00DD6CFB">
            <w:pPr>
              <w:pStyle w:val="TAC"/>
              <w:rPr>
                <w:lang w:eastAsia="en-US"/>
              </w:rPr>
            </w:pPr>
            <w:r w:rsidRPr="00F17EF5">
              <w:rPr>
                <w:lang w:eastAsia="en-US"/>
              </w:rPr>
              <w:t>0.58</w:t>
            </w:r>
          </w:p>
        </w:tc>
        <w:tc>
          <w:tcPr>
            <w:tcW w:w="960" w:type="dxa"/>
            <w:tcBorders>
              <w:top w:val="nil"/>
              <w:left w:val="nil"/>
              <w:bottom w:val="single" w:sz="8" w:space="0" w:color="auto"/>
              <w:right w:val="single" w:sz="8" w:space="0" w:color="auto"/>
            </w:tcBorders>
            <w:shd w:val="clear" w:color="auto" w:fill="auto"/>
            <w:noWrap/>
            <w:vAlign w:val="center"/>
            <w:hideMark/>
          </w:tcPr>
          <w:p w14:paraId="5AFB72B4" w14:textId="77777777" w:rsidR="00D4531E" w:rsidRPr="00F17EF5" w:rsidRDefault="00D4531E" w:rsidP="00DD6CFB">
            <w:pPr>
              <w:pStyle w:val="TAC"/>
              <w:rPr>
                <w:lang w:eastAsia="en-US"/>
              </w:rPr>
            </w:pPr>
            <w:r w:rsidRPr="00F17EF5">
              <w:rPr>
                <w:lang w:eastAsia="en-US"/>
              </w:rPr>
              <w:t>0.74</w:t>
            </w:r>
          </w:p>
        </w:tc>
        <w:tc>
          <w:tcPr>
            <w:tcW w:w="960" w:type="dxa"/>
            <w:tcBorders>
              <w:top w:val="nil"/>
              <w:left w:val="nil"/>
              <w:bottom w:val="single" w:sz="8" w:space="0" w:color="auto"/>
              <w:right w:val="single" w:sz="8" w:space="0" w:color="auto"/>
            </w:tcBorders>
            <w:shd w:val="clear" w:color="auto" w:fill="auto"/>
            <w:noWrap/>
            <w:vAlign w:val="center"/>
            <w:hideMark/>
          </w:tcPr>
          <w:p w14:paraId="7B6C404C" w14:textId="77777777" w:rsidR="00D4531E" w:rsidRPr="00F17EF5" w:rsidRDefault="00D4531E" w:rsidP="00DD6CFB">
            <w:pPr>
              <w:pStyle w:val="TAC"/>
              <w:rPr>
                <w:lang w:eastAsia="en-US"/>
              </w:rPr>
            </w:pPr>
            <w:r w:rsidRPr="00F17EF5">
              <w:rPr>
                <w:lang w:eastAsia="en-US"/>
              </w:rPr>
              <w:t>0.91</w:t>
            </w:r>
          </w:p>
        </w:tc>
        <w:tc>
          <w:tcPr>
            <w:tcW w:w="960" w:type="dxa"/>
            <w:tcBorders>
              <w:top w:val="nil"/>
              <w:left w:val="nil"/>
              <w:bottom w:val="single" w:sz="8" w:space="0" w:color="auto"/>
              <w:right w:val="single" w:sz="8" w:space="0" w:color="auto"/>
            </w:tcBorders>
            <w:shd w:val="clear" w:color="auto" w:fill="auto"/>
            <w:noWrap/>
            <w:vAlign w:val="center"/>
            <w:hideMark/>
          </w:tcPr>
          <w:p w14:paraId="02EBACCF" w14:textId="77777777" w:rsidR="00D4531E" w:rsidRPr="00F17EF5" w:rsidRDefault="00D4531E" w:rsidP="00DD6CFB">
            <w:pPr>
              <w:pStyle w:val="TAC"/>
              <w:rPr>
                <w:lang w:eastAsia="en-US"/>
              </w:rPr>
            </w:pPr>
            <w:r w:rsidRPr="00F17EF5">
              <w:rPr>
                <w:lang w:eastAsia="en-US"/>
              </w:rPr>
              <w:t>0.95</w:t>
            </w:r>
          </w:p>
        </w:tc>
      </w:tr>
      <w:tr w:rsidR="00D4531E" w:rsidRPr="00F17EF5" w14:paraId="4304CB0C" w14:textId="77777777" w:rsidTr="003D3315">
        <w:trPr>
          <w:trHeight w:val="300"/>
          <w:jc w:val="center"/>
        </w:trPr>
        <w:tc>
          <w:tcPr>
            <w:tcW w:w="1800" w:type="dxa"/>
            <w:tcBorders>
              <w:top w:val="nil"/>
              <w:left w:val="single" w:sz="8" w:space="0" w:color="auto"/>
              <w:bottom w:val="single" w:sz="8" w:space="0" w:color="auto"/>
              <w:right w:val="single" w:sz="8" w:space="0" w:color="auto"/>
            </w:tcBorders>
            <w:shd w:val="clear" w:color="auto" w:fill="auto"/>
            <w:noWrap/>
            <w:vAlign w:val="center"/>
            <w:hideMark/>
          </w:tcPr>
          <w:p w14:paraId="11FD3DF1" w14:textId="77777777" w:rsidR="00D4531E" w:rsidRPr="00F17EF5" w:rsidRDefault="00D4531E" w:rsidP="00DD6CFB">
            <w:pPr>
              <w:pStyle w:val="TAC"/>
              <w:rPr>
                <w:lang w:eastAsia="en-US"/>
              </w:rPr>
            </w:pPr>
            <w:r w:rsidRPr="00F17EF5">
              <w:rPr>
                <w:lang w:eastAsia="en-US"/>
              </w:rPr>
              <w:t>30</w:t>
            </w:r>
          </w:p>
        </w:tc>
        <w:tc>
          <w:tcPr>
            <w:tcW w:w="960" w:type="dxa"/>
            <w:tcBorders>
              <w:top w:val="nil"/>
              <w:left w:val="nil"/>
              <w:bottom w:val="single" w:sz="8" w:space="0" w:color="auto"/>
              <w:right w:val="single" w:sz="8" w:space="0" w:color="auto"/>
            </w:tcBorders>
            <w:shd w:val="clear" w:color="auto" w:fill="auto"/>
            <w:noWrap/>
            <w:vAlign w:val="center"/>
            <w:hideMark/>
          </w:tcPr>
          <w:p w14:paraId="3B3E07E4" w14:textId="77777777" w:rsidR="00D4531E" w:rsidRPr="00F17EF5" w:rsidRDefault="00D4531E" w:rsidP="00DD6CFB">
            <w:pPr>
              <w:pStyle w:val="TAC"/>
              <w:rPr>
                <w:lang w:eastAsia="en-US"/>
              </w:rPr>
            </w:pPr>
            <w:r w:rsidRPr="00F17EF5">
              <w:rPr>
                <w:lang w:eastAsia="en-US"/>
              </w:rPr>
              <w:t>0.53</w:t>
            </w:r>
          </w:p>
        </w:tc>
        <w:tc>
          <w:tcPr>
            <w:tcW w:w="960" w:type="dxa"/>
            <w:tcBorders>
              <w:top w:val="nil"/>
              <w:left w:val="nil"/>
              <w:bottom w:val="single" w:sz="8" w:space="0" w:color="auto"/>
              <w:right w:val="single" w:sz="8" w:space="0" w:color="auto"/>
            </w:tcBorders>
            <w:shd w:val="clear" w:color="auto" w:fill="auto"/>
            <w:noWrap/>
            <w:vAlign w:val="center"/>
            <w:hideMark/>
          </w:tcPr>
          <w:p w14:paraId="55C1784A" w14:textId="77777777" w:rsidR="00D4531E" w:rsidRPr="00F17EF5" w:rsidRDefault="00D4531E" w:rsidP="00DD6CFB">
            <w:pPr>
              <w:pStyle w:val="TAC"/>
              <w:rPr>
                <w:lang w:eastAsia="en-US"/>
              </w:rPr>
            </w:pPr>
            <w:r w:rsidRPr="00F17EF5">
              <w:rPr>
                <w:lang w:eastAsia="en-US"/>
              </w:rPr>
              <w:t>0.63</w:t>
            </w:r>
          </w:p>
        </w:tc>
        <w:tc>
          <w:tcPr>
            <w:tcW w:w="960" w:type="dxa"/>
            <w:tcBorders>
              <w:top w:val="nil"/>
              <w:left w:val="nil"/>
              <w:bottom w:val="single" w:sz="8" w:space="0" w:color="auto"/>
              <w:right w:val="single" w:sz="8" w:space="0" w:color="auto"/>
            </w:tcBorders>
            <w:shd w:val="clear" w:color="auto" w:fill="auto"/>
            <w:noWrap/>
            <w:vAlign w:val="center"/>
            <w:hideMark/>
          </w:tcPr>
          <w:p w14:paraId="7A308D24" w14:textId="77777777" w:rsidR="00D4531E" w:rsidRPr="00F17EF5" w:rsidRDefault="00D4531E" w:rsidP="00DD6CFB">
            <w:pPr>
              <w:pStyle w:val="TAC"/>
              <w:rPr>
                <w:lang w:eastAsia="en-US"/>
              </w:rPr>
            </w:pPr>
            <w:r w:rsidRPr="00F17EF5">
              <w:rPr>
                <w:lang w:eastAsia="en-US"/>
              </w:rPr>
              <w:t>0.79</w:t>
            </w:r>
          </w:p>
        </w:tc>
        <w:tc>
          <w:tcPr>
            <w:tcW w:w="960" w:type="dxa"/>
            <w:tcBorders>
              <w:top w:val="nil"/>
              <w:left w:val="nil"/>
              <w:bottom w:val="single" w:sz="8" w:space="0" w:color="auto"/>
              <w:right w:val="single" w:sz="8" w:space="0" w:color="auto"/>
            </w:tcBorders>
            <w:shd w:val="clear" w:color="auto" w:fill="auto"/>
            <w:noWrap/>
            <w:vAlign w:val="center"/>
            <w:hideMark/>
          </w:tcPr>
          <w:p w14:paraId="33A38B40" w14:textId="77777777" w:rsidR="00D4531E" w:rsidRPr="00F17EF5" w:rsidRDefault="00D4531E" w:rsidP="00DD6CFB">
            <w:pPr>
              <w:pStyle w:val="TAC"/>
              <w:rPr>
                <w:lang w:eastAsia="en-US"/>
              </w:rPr>
            </w:pPr>
            <w:r w:rsidRPr="00F17EF5">
              <w:rPr>
                <w:lang w:eastAsia="en-US"/>
              </w:rPr>
              <w:t>0.96</w:t>
            </w:r>
          </w:p>
        </w:tc>
        <w:tc>
          <w:tcPr>
            <w:tcW w:w="960" w:type="dxa"/>
            <w:tcBorders>
              <w:top w:val="nil"/>
              <w:left w:val="nil"/>
              <w:bottom w:val="single" w:sz="8" w:space="0" w:color="auto"/>
              <w:right w:val="single" w:sz="8" w:space="0" w:color="auto"/>
            </w:tcBorders>
            <w:shd w:val="clear" w:color="auto" w:fill="auto"/>
            <w:noWrap/>
            <w:vAlign w:val="center"/>
            <w:hideMark/>
          </w:tcPr>
          <w:p w14:paraId="2421E2C1" w14:textId="77777777" w:rsidR="00D4531E" w:rsidRPr="00F17EF5" w:rsidRDefault="00D4531E" w:rsidP="00DD6CFB">
            <w:pPr>
              <w:pStyle w:val="TAC"/>
              <w:rPr>
                <w:lang w:eastAsia="en-US"/>
              </w:rPr>
            </w:pPr>
            <w:r w:rsidRPr="00F17EF5">
              <w:rPr>
                <w:lang w:eastAsia="en-US"/>
              </w:rPr>
              <w:t>1.00</w:t>
            </w:r>
          </w:p>
        </w:tc>
      </w:tr>
    </w:tbl>
    <w:p w14:paraId="29EE6965" w14:textId="77777777" w:rsidR="00D4531E" w:rsidRPr="00F17EF5" w:rsidRDefault="00D4531E" w:rsidP="00DD6CFB"/>
    <w:p w14:paraId="3A4E1FF5" w14:textId="77777777" w:rsidR="00D4531E" w:rsidRPr="00F17EF5" w:rsidRDefault="00D4531E" w:rsidP="00DD6CFB">
      <w:pPr>
        <w:rPr>
          <w:rFonts w:eastAsia="??"/>
        </w:rPr>
      </w:pPr>
      <w:r w:rsidRPr="00F17EF5">
        <w:t>The influence of measurement distance on measurement uncertainty is discussed in Annex B.2.1 of TR 38.903 [XX].</w:t>
      </w:r>
    </w:p>
    <w:p w14:paraId="622CD2CB" w14:textId="77777777" w:rsidR="00D4531E" w:rsidRPr="00F17EF5" w:rsidRDefault="00D4531E" w:rsidP="00D4531E">
      <w:pPr>
        <w:pStyle w:val="Heading2"/>
        <w:rPr>
          <w:rFonts w:eastAsia="??"/>
        </w:rPr>
      </w:pPr>
      <w:bookmarkStart w:id="121" w:name="_Toc21354315"/>
      <w:bookmarkStart w:id="122" w:name="_Toc27749970"/>
      <w:r w:rsidRPr="00F17EF5">
        <w:rPr>
          <w:rFonts w:eastAsia="??"/>
        </w:rPr>
        <w:t>B.2.3</w:t>
      </w:r>
      <w:r w:rsidRPr="00F17EF5">
        <w:rPr>
          <w:rFonts w:eastAsia="??"/>
        </w:rPr>
        <w:tab/>
        <w:t>Direct far field (DFF) setup simplification for centre of beam measurements</w:t>
      </w:r>
      <w:bookmarkEnd w:id="121"/>
      <w:bookmarkEnd w:id="122"/>
    </w:p>
    <w:p w14:paraId="6C9F98F3" w14:textId="77777777" w:rsidR="00D4531E" w:rsidRPr="00F17EF5" w:rsidRDefault="00D4531E" w:rsidP="00D4531E">
      <w:pPr>
        <w:pStyle w:val="Heading3"/>
        <w:rPr>
          <w:rFonts w:eastAsia="??"/>
        </w:rPr>
      </w:pPr>
      <w:bookmarkStart w:id="123" w:name="_Toc21354316"/>
      <w:bookmarkStart w:id="124" w:name="_Toc27749971"/>
      <w:r w:rsidRPr="00F17EF5">
        <w:rPr>
          <w:rFonts w:eastAsia="??"/>
        </w:rPr>
        <w:t>B.2.3.1</w:t>
      </w:r>
      <w:r w:rsidRPr="00F17EF5">
        <w:rPr>
          <w:rFonts w:eastAsia="??"/>
        </w:rPr>
        <w:tab/>
        <w:t>Description</w:t>
      </w:r>
      <w:bookmarkEnd w:id="123"/>
      <w:bookmarkEnd w:id="124"/>
    </w:p>
    <w:p w14:paraId="41BB8F00" w14:textId="77777777" w:rsidR="00D4531E" w:rsidRPr="00F17EF5" w:rsidRDefault="00D4531E" w:rsidP="00DD6CFB">
      <w:r w:rsidRPr="00F17EF5">
        <w:t xml:space="preserve">The DFF setup in Annex B.2.2 can be simplified in the following way to perform centre of the beam measurements: </w:t>
      </w:r>
    </w:p>
    <w:p w14:paraId="5369BC0E" w14:textId="77777777" w:rsidR="00D4531E" w:rsidRPr="00F17EF5" w:rsidRDefault="00D4531E" w:rsidP="00DD6CFB">
      <w:pPr>
        <w:pStyle w:val="B1"/>
      </w:pPr>
      <w:r w:rsidRPr="00F17EF5">
        <w:t>-</w:t>
      </w:r>
      <w:r w:rsidRPr="00F17EF5">
        <w:tab/>
        <w:t>The measurement and the link antenna can be combined so that the single antenna is used to steer the beam and to perform UE measurements.</w:t>
      </w:r>
    </w:p>
    <w:p w14:paraId="1A6042C0" w14:textId="77777777" w:rsidR="00D4531E" w:rsidRPr="00F17EF5" w:rsidRDefault="00D4531E" w:rsidP="00DD6CFB">
      <w:r w:rsidRPr="00F17EF5">
        <w:t>The measurement setup for FR2 capable of centre of beam measurements is shown in Figure B.2.3.1-1 below.</w:t>
      </w:r>
    </w:p>
    <w:p w14:paraId="79ED752C" w14:textId="77777777" w:rsidR="00D4531E" w:rsidRPr="00F17EF5" w:rsidRDefault="00D4531E" w:rsidP="00DD6CFB">
      <w:pPr>
        <w:pStyle w:val="TH"/>
      </w:pPr>
      <w:r w:rsidRPr="00F17EF5">
        <w:object w:dxaOrig="5926" w:dyaOrig="3927" w14:anchorId="4A73D60A">
          <v:shape id="_x0000_i1109" type="#_x0000_t75" style="width:293.9pt;height:197.75pt" o:ole="">
            <v:imagedata r:id="rId177" o:title=""/>
          </v:shape>
          <o:OLEObject Type="Embed" ProgID="Word.Document.12" ShapeID="_x0000_i1109" DrawAspect="Content" ObjectID="_1725611581" r:id="rId178">
            <o:FieldCodes>\s</o:FieldCodes>
          </o:OLEObject>
        </w:object>
      </w:r>
    </w:p>
    <w:p w14:paraId="25B50662" w14:textId="77777777" w:rsidR="00D4531E" w:rsidRPr="00F17EF5" w:rsidRDefault="00D4531E" w:rsidP="00DD6CFB">
      <w:pPr>
        <w:pStyle w:val="TF"/>
      </w:pPr>
      <w:r w:rsidRPr="00F17EF5">
        <w:t>Figure B.2.3.1-1: DFF simplification for centre of beam measurement setup</w:t>
      </w:r>
    </w:p>
    <w:p w14:paraId="2CC29892" w14:textId="77777777" w:rsidR="00D4531E" w:rsidRPr="00F17EF5" w:rsidRDefault="00D4531E" w:rsidP="00DD6CFB"/>
    <w:p w14:paraId="4063F101" w14:textId="77777777" w:rsidR="00D4531E" w:rsidRPr="00F17EF5" w:rsidRDefault="00D4531E" w:rsidP="00DD6CFB">
      <w:pPr>
        <w:rPr>
          <w:rFonts w:eastAsia="??"/>
        </w:rPr>
      </w:pPr>
      <w:r w:rsidRPr="00F17EF5">
        <w:t>The applicability criteria of the simplified DFF setup for centre of beam measurements are defined in B.2.2.1.</w:t>
      </w:r>
    </w:p>
    <w:p w14:paraId="552196A4" w14:textId="77777777" w:rsidR="00D4531E" w:rsidRPr="00F17EF5" w:rsidRDefault="00D4531E" w:rsidP="00D4531E">
      <w:pPr>
        <w:pStyle w:val="Heading3"/>
        <w:rPr>
          <w:rFonts w:eastAsia="??"/>
        </w:rPr>
      </w:pPr>
      <w:bookmarkStart w:id="125" w:name="_Toc21354317"/>
      <w:bookmarkStart w:id="126" w:name="_Toc27749972"/>
      <w:r w:rsidRPr="00F17EF5">
        <w:rPr>
          <w:rFonts w:eastAsia="??"/>
        </w:rPr>
        <w:t>B.2.3.2</w:t>
      </w:r>
      <w:r w:rsidRPr="00F17EF5">
        <w:rPr>
          <w:rFonts w:eastAsia="??"/>
        </w:rPr>
        <w:tab/>
        <w:t>Quiet zone dimension</w:t>
      </w:r>
      <w:bookmarkEnd w:id="125"/>
      <w:bookmarkEnd w:id="126"/>
    </w:p>
    <w:p w14:paraId="049D0545" w14:textId="77777777" w:rsidR="00D4531E" w:rsidRPr="00F17EF5" w:rsidRDefault="00D4531E" w:rsidP="00DD6CFB">
      <w:pPr>
        <w:rPr>
          <w:rFonts w:eastAsia="??"/>
        </w:rPr>
      </w:pPr>
      <w:r w:rsidRPr="00F17EF5">
        <w:rPr>
          <w:rFonts w:eastAsia="??"/>
        </w:rPr>
        <w:t>Same as Annex B.2.2.2.</w:t>
      </w:r>
    </w:p>
    <w:p w14:paraId="16DFECEE" w14:textId="77777777" w:rsidR="00D4531E" w:rsidRPr="00F17EF5" w:rsidRDefault="00D4531E" w:rsidP="00D4531E">
      <w:pPr>
        <w:pStyle w:val="Heading3"/>
        <w:rPr>
          <w:rFonts w:eastAsia="??"/>
        </w:rPr>
      </w:pPr>
      <w:bookmarkStart w:id="127" w:name="_Toc21354318"/>
      <w:bookmarkStart w:id="128" w:name="_Toc27749973"/>
      <w:r w:rsidRPr="00F17EF5">
        <w:rPr>
          <w:rFonts w:eastAsia="??"/>
        </w:rPr>
        <w:t>B.2.3.3</w:t>
      </w:r>
      <w:r w:rsidRPr="00F17EF5">
        <w:rPr>
          <w:rFonts w:eastAsia="??"/>
        </w:rPr>
        <w:tab/>
        <w:t>Quality of the quiet zone</w:t>
      </w:r>
      <w:bookmarkEnd w:id="127"/>
      <w:bookmarkEnd w:id="128"/>
    </w:p>
    <w:p w14:paraId="2791172B" w14:textId="77777777" w:rsidR="00D4531E" w:rsidRPr="00F17EF5" w:rsidRDefault="00D4531E" w:rsidP="00DD6CFB">
      <w:pPr>
        <w:rPr>
          <w:rFonts w:eastAsia="??"/>
        </w:rPr>
      </w:pPr>
      <w:r w:rsidRPr="00F17EF5">
        <w:rPr>
          <w:rFonts w:eastAsia="??"/>
        </w:rPr>
        <w:t>Same as Annex B.2.2.3.</w:t>
      </w:r>
    </w:p>
    <w:p w14:paraId="043282A6" w14:textId="77777777" w:rsidR="00D4531E" w:rsidRPr="00F17EF5" w:rsidRDefault="00D4531E" w:rsidP="00D4531E">
      <w:pPr>
        <w:pStyle w:val="Heading3"/>
        <w:rPr>
          <w:rFonts w:eastAsia="??"/>
        </w:rPr>
      </w:pPr>
      <w:bookmarkStart w:id="129" w:name="_Toc21354319"/>
      <w:bookmarkStart w:id="130" w:name="_Toc27749974"/>
      <w:r w:rsidRPr="00F17EF5">
        <w:rPr>
          <w:rFonts w:eastAsia="??"/>
        </w:rPr>
        <w:t>B.2.3.4</w:t>
      </w:r>
      <w:r w:rsidRPr="00F17EF5">
        <w:rPr>
          <w:rFonts w:eastAsia="??"/>
        </w:rPr>
        <w:tab/>
        <w:t>Measurement Distance</w:t>
      </w:r>
      <w:bookmarkEnd w:id="129"/>
      <w:bookmarkEnd w:id="130"/>
    </w:p>
    <w:p w14:paraId="20CACC5C" w14:textId="77777777" w:rsidR="00D4531E" w:rsidRPr="00F17EF5" w:rsidRDefault="00D4531E" w:rsidP="00DD6CFB">
      <w:pPr>
        <w:rPr>
          <w:rFonts w:eastAsia="??"/>
        </w:rPr>
      </w:pPr>
      <w:r w:rsidRPr="00F17EF5">
        <w:rPr>
          <w:rFonts w:eastAsia="??"/>
        </w:rPr>
        <w:t>Same as Annex B.2.2.4.</w:t>
      </w:r>
    </w:p>
    <w:p w14:paraId="1F0EA5CA" w14:textId="77777777" w:rsidR="00D4531E" w:rsidRPr="00F17EF5" w:rsidRDefault="00D4531E" w:rsidP="00D4531E">
      <w:pPr>
        <w:pStyle w:val="Heading2"/>
        <w:rPr>
          <w:rFonts w:eastAsia="??"/>
        </w:rPr>
      </w:pPr>
      <w:bookmarkStart w:id="131" w:name="_Toc21354320"/>
      <w:bookmarkStart w:id="132" w:name="_Toc27749975"/>
      <w:r w:rsidRPr="00F17EF5">
        <w:rPr>
          <w:rFonts w:eastAsia="??"/>
        </w:rPr>
        <w:t>B.2.4</w:t>
      </w:r>
      <w:r w:rsidRPr="00F17EF5">
        <w:rPr>
          <w:rFonts w:eastAsia="??"/>
        </w:rPr>
        <w:tab/>
        <w:t>Indirect far field (IFF): Compact Antenna Test Range (CATR)</w:t>
      </w:r>
      <w:bookmarkEnd w:id="131"/>
      <w:bookmarkEnd w:id="132"/>
    </w:p>
    <w:p w14:paraId="0FFAEAFC" w14:textId="77777777" w:rsidR="00D4531E" w:rsidRPr="00F17EF5" w:rsidRDefault="00D4531E" w:rsidP="00D4531E">
      <w:pPr>
        <w:pStyle w:val="Heading3"/>
        <w:rPr>
          <w:rFonts w:eastAsia="??"/>
        </w:rPr>
      </w:pPr>
      <w:bookmarkStart w:id="133" w:name="_Toc21354321"/>
      <w:bookmarkStart w:id="134" w:name="_Toc27749976"/>
      <w:r w:rsidRPr="00F17EF5">
        <w:rPr>
          <w:rFonts w:eastAsia="??"/>
        </w:rPr>
        <w:t>B.2.4.1</w:t>
      </w:r>
      <w:r w:rsidRPr="00F17EF5">
        <w:rPr>
          <w:rFonts w:eastAsia="??"/>
        </w:rPr>
        <w:tab/>
        <w:t>Description</w:t>
      </w:r>
      <w:bookmarkEnd w:id="133"/>
      <w:bookmarkEnd w:id="134"/>
    </w:p>
    <w:p w14:paraId="28158CA8" w14:textId="77777777" w:rsidR="00D4531E" w:rsidRPr="00F17EF5" w:rsidRDefault="00D4531E" w:rsidP="00DD6CFB">
      <w:r w:rsidRPr="00F17EF5">
        <w:t>The IFF method utilizing a compact antenna test range (CATR) creates the far field environment using a transformation with a parabolic reflector.</w:t>
      </w:r>
    </w:p>
    <w:p w14:paraId="5DC1CAF7" w14:textId="77777777" w:rsidR="00D4531E" w:rsidRPr="00F17EF5" w:rsidRDefault="00D4531E" w:rsidP="00DD6CFB">
      <w:r w:rsidRPr="00F17EF5">
        <w:t>The IFF CATR measurement setup for FR2 is capable of centre and off-centre of beam measurements and an example setup is shown in Figure B.2.4.1-1 below. The relative orientation of the coordinate system with respect to the reflector and the axes of rotation apply to any CATR measurement setup.</w:t>
      </w:r>
    </w:p>
    <w:p w14:paraId="6E945FF0" w14:textId="77777777" w:rsidR="00D4531E" w:rsidRPr="00F17EF5" w:rsidRDefault="00D4531E" w:rsidP="00DD6CFB">
      <w:pPr>
        <w:pStyle w:val="TH"/>
      </w:pPr>
      <w:r w:rsidRPr="00F17EF5">
        <w:object w:dxaOrig="7456" w:dyaOrig="4223" w14:anchorId="58E72123">
          <v:shape id="_x0000_i1110" type="#_x0000_t75" style="width:378.25pt;height:210.1pt" o:ole="">
            <v:imagedata r:id="rId179" o:title=""/>
          </v:shape>
          <o:OLEObject Type="Embed" ProgID="Word.Document.12" ShapeID="_x0000_i1110" DrawAspect="Content" ObjectID="_1725611582" r:id="rId180">
            <o:FieldCodes>\s</o:FieldCodes>
          </o:OLEObject>
        </w:object>
      </w:r>
    </w:p>
    <w:p w14:paraId="4D315DD7" w14:textId="77777777" w:rsidR="00D4531E" w:rsidRPr="00F17EF5" w:rsidRDefault="00D4531E" w:rsidP="00DD6CFB">
      <w:pPr>
        <w:pStyle w:val="TF"/>
      </w:pPr>
      <w:r w:rsidRPr="00F17EF5">
        <w:t>Figure B.2.4.1-1: Example of IFF: CATR measurement setup</w:t>
      </w:r>
    </w:p>
    <w:p w14:paraId="79E9F16B" w14:textId="77777777" w:rsidR="00D4531E" w:rsidRPr="00F17EF5" w:rsidRDefault="00D4531E" w:rsidP="00DD6CFB"/>
    <w:p w14:paraId="1EDFA0CA" w14:textId="77777777" w:rsidR="00D4531E" w:rsidRPr="00F17EF5" w:rsidRDefault="00D4531E" w:rsidP="00DD6CFB">
      <w:r w:rsidRPr="00F17EF5">
        <w:t>The key aspects of this test method setup are:</w:t>
      </w:r>
    </w:p>
    <w:p w14:paraId="0428363C" w14:textId="77777777" w:rsidR="00D4531E" w:rsidRPr="00F17EF5" w:rsidRDefault="00D4531E" w:rsidP="00DD6CFB">
      <w:pPr>
        <w:pStyle w:val="List"/>
      </w:pPr>
      <w:r w:rsidRPr="00F17EF5">
        <w:t>-</w:t>
      </w:r>
      <w:r w:rsidRPr="00F17EF5">
        <w:tab/>
        <w:t>Indirect Far Field using Compact Antenna Test Range as described in TR 38.810 [24] with quiet zone diameter that meets the requirements of B.2.4.2.</w:t>
      </w:r>
    </w:p>
    <w:p w14:paraId="15B54EE7" w14:textId="77777777" w:rsidR="00D4531E" w:rsidRPr="00F17EF5" w:rsidRDefault="00D4531E" w:rsidP="00DD6CFB">
      <w:pPr>
        <w:pStyle w:val="List"/>
      </w:pPr>
      <w:r w:rsidRPr="00F17EF5">
        <w:t>-</w:t>
      </w:r>
      <w:r w:rsidRPr="00F17EF5">
        <w:tab/>
        <w:t>A positioning system such that the angle between the dual-polarized measurement antenna and the DUT has at least two axes of freedom and maintains a polarization reference.</w:t>
      </w:r>
    </w:p>
    <w:p w14:paraId="67A0A2BF" w14:textId="77777777" w:rsidR="00D4531E" w:rsidRPr="00F17EF5" w:rsidRDefault="00D4531E" w:rsidP="00DD6CFB">
      <w:pPr>
        <w:pStyle w:val="List"/>
      </w:pPr>
      <w:r w:rsidRPr="00F17EF5">
        <w:t>-</w:t>
      </w:r>
      <w:r w:rsidRPr="00F17EF5">
        <w:tab/>
        <w:t>Before performing the UE Beamlock Test Function as defined in clause 4.9.2, the measurement probe acts as a link antenna maintaining polarization reference with respect to the DUT. Once the beam is locked then the link is to be passed to the link antenna which maintains reliable signal level with respect to the DUT.</w:t>
      </w:r>
    </w:p>
    <w:p w14:paraId="18906762" w14:textId="77777777" w:rsidR="00D4531E" w:rsidRPr="00F17EF5" w:rsidRDefault="00D4531E" w:rsidP="00DD6CFB">
      <w:pPr>
        <w:pStyle w:val="List"/>
      </w:pPr>
      <w:r w:rsidRPr="00F17EF5">
        <w:t>-</w:t>
      </w:r>
      <w:r w:rsidRPr="00F17EF5">
        <w:tab/>
        <w:t>For setups intended for measurements of UE RF characteristics in non-standalone (NSA) mode with 1UL configuration, an LTE link antenna is used to provide the LTE link to the DUT. The LTE link antenna provides a stable LTE signal without precise path loss or polarization control.</w:t>
      </w:r>
    </w:p>
    <w:p w14:paraId="76DAE6F3" w14:textId="77777777" w:rsidR="00D4531E" w:rsidRPr="00F17EF5" w:rsidRDefault="00D4531E" w:rsidP="00DD6CFB">
      <w:pPr>
        <w:pStyle w:val="B1"/>
      </w:pPr>
      <w:r w:rsidRPr="00F17EF5">
        <w:t>-</w:t>
      </w:r>
      <w:r w:rsidRPr="00F17EF5">
        <w:tab/>
        <w:t>For setups intended for measurements in NR CA mode with FR1 and FR2 inter-band NR CA, test setup provides NR FR1 link to the DUT. The NR FR1 link has a stable and noise-free signal without precise path loss or polarization control.</w:t>
      </w:r>
    </w:p>
    <w:p w14:paraId="46DAFC00" w14:textId="77777777" w:rsidR="00D4531E" w:rsidRPr="00F17EF5" w:rsidRDefault="00D4531E" w:rsidP="00DD6CFB">
      <w:r w:rsidRPr="00F17EF5">
        <w:t>The applicability criteria of this test method are:</w:t>
      </w:r>
    </w:p>
    <w:p w14:paraId="5A02726D" w14:textId="77777777" w:rsidR="00D4531E" w:rsidRPr="00F17EF5" w:rsidRDefault="00D4531E" w:rsidP="00DD6CFB">
      <w:pPr>
        <w:pStyle w:val="B1"/>
      </w:pPr>
      <w:r w:rsidRPr="00F17EF5">
        <w:t>-</w:t>
      </w:r>
      <w:r w:rsidRPr="00F17EF5">
        <w:tab/>
        <w:t>The total test volume, i.e., the quiet zone is defined as a sphere with radius R.</w:t>
      </w:r>
    </w:p>
    <w:p w14:paraId="2AECA50D" w14:textId="77777777" w:rsidR="00D4531E" w:rsidRPr="00F17EF5" w:rsidRDefault="00D4531E" w:rsidP="00DD6CFB">
      <w:pPr>
        <w:pStyle w:val="B1"/>
      </w:pPr>
      <w:r w:rsidRPr="00F17EF5">
        <w:t>-</w:t>
      </w:r>
      <w:r w:rsidRPr="00F17EF5">
        <w:tab/>
        <w:t>DUT must fit within the quiet zone for the entire duration of the test.</w:t>
      </w:r>
    </w:p>
    <w:p w14:paraId="5384BB50" w14:textId="77777777" w:rsidR="00D4531E" w:rsidRPr="00F17EF5" w:rsidRDefault="00D4531E" w:rsidP="00DD6CFB">
      <w:pPr>
        <w:pStyle w:val="B1"/>
      </w:pPr>
      <w:r w:rsidRPr="00F17EF5">
        <w:t>-</w:t>
      </w:r>
      <w:r w:rsidRPr="00F17EF5">
        <w:tab/>
        <w:t>Either a single radiating aperture, multiple non-coherent apertures or multiple coherent apertures DUTs can be tested.</w:t>
      </w:r>
    </w:p>
    <w:p w14:paraId="2612D2DE" w14:textId="77777777" w:rsidR="00D4531E" w:rsidRPr="00F17EF5" w:rsidRDefault="00D4531E" w:rsidP="00DD6CFB">
      <w:pPr>
        <w:pStyle w:val="B1"/>
      </w:pPr>
      <w:r w:rsidRPr="00F17EF5">
        <w:t>-</w:t>
      </w:r>
      <w:r w:rsidRPr="00F17EF5">
        <w:tab/>
        <w:t>No manufacturer declaration of the antenna array size is needed.</w:t>
      </w:r>
    </w:p>
    <w:p w14:paraId="3B304A38" w14:textId="77777777" w:rsidR="00D4531E" w:rsidRPr="00F17EF5" w:rsidRDefault="00D4531E" w:rsidP="00D4531E">
      <w:pPr>
        <w:pStyle w:val="Heading3"/>
        <w:rPr>
          <w:rFonts w:eastAsia="??"/>
        </w:rPr>
      </w:pPr>
      <w:bookmarkStart w:id="135" w:name="_Toc21354322"/>
      <w:bookmarkStart w:id="136" w:name="_Toc27749977"/>
      <w:r w:rsidRPr="00F17EF5">
        <w:rPr>
          <w:rFonts w:eastAsia="??"/>
        </w:rPr>
        <w:t>B.2.4.2</w:t>
      </w:r>
      <w:r w:rsidRPr="00F17EF5">
        <w:rPr>
          <w:rFonts w:eastAsia="??"/>
        </w:rPr>
        <w:tab/>
        <w:t>Quiet zone dimension</w:t>
      </w:r>
      <w:bookmarkEnd w:id="135"/>
      <w:bookmarkEnd w:id="136"/>
    </w:p>
    <w:p w14:paraId="469C0954" w14:textId="77777777" w:rsidR="00D4531E" w:rsidRPr="00F17EF5" w:rsidRDefault="00D4531E" w:rsidP="00DD6CFB">
      <w:pPr>
        <w:rPr>
          <w:rFonts w:eastAsia="??"/>
        </w:rPr>
      </w:pPr>
      <w:r w:rsidRPr="00F17EF5">
        <w:rPr>
          <w:rFonts w:eastAsia="??"/>
        </w:rPr>
        <w:t>Same as Annex B.2.2.2.</w:t>
      </w:r>
    </w:p>
    <w:p w14:paraId="6B1EC430" w14:textId="77777777" w:rsidR="00D4531E" w:rsidRPr="00F17EF5" w:rsidRDefault="00D4531E" w:rsidP="00F17EF5">
      <w:pPr>
        <w:pStyle w:val="Heading3"/>
        <w:rPr>
          <w:rFonts w:eastAsia="??"/>
        </w:rPr>
      </w:pPr>
      <w:bookmarkStart w:id="137" w:name="_Toc21354323"/>
      <w:bookmarkStart w:id="138" w:name="_Toc27749978"/>
      <w:r w:rsidRPr="00F17EF5">
        <w:rPr>
          <w:rFonts w:eastAsia="??"/>
        </w:rPr>
        <w:t>B.2.4.3</w:t>
      </w:r>
      <w:r w:rsidRPr="00F17EF5">
        <w:rPr>
          <w:rFonts w:eastAsia="??"/>
        </w:rPr>
        <w:tab/>
        <w:t>Quality of the quiet zone</w:t>
      </w:r>
      <w:bookmarkEnd w:id="137"/>
      <w:bookmarkEnd w:id="138"/>
    </w:p>
    <w:p w14:paraId="16595C20" w14:textId="77777777" w:rsidR="00D4531E" w:rsidRPr="00F17EF5" w:rsidRDefault="00D4531E" w:rsidP="00DD6CFB">
      <w:pPr>
        <w:rPr>
          <w:rFonts w:eastAsia="??"/>
        </w:rPr>
      </w:pPr>
      <w:r w:rsidRPr="00F17EF5">
        <w:rPr>
          <w:rFonts w:eastAsia="??"/>
        </w:rPr>
        <w:t>Same as Annex B.2.2.3.</w:t>
      </w:r>
    </w:p>
    <w:p w14:paraId="7D3006AC" w14:textId="77777777" w:rsidR="00D4531E" w:rsidRPr="00F17EF5" w:rsidRDefault="00D4531E" w:rsidP="00D4531E">
      <w:pPr>
        <w:pStyle w:val="Heading3"/>
        <w:rPr>
          <w:rFonts w:eastAsia="??"/>
        </w:rPr>
      </w:pPr>
      <w:bookmarkStart w:id="139" w:name="_Toc21354324"/>
      <w:bookmarkStart w:id="140" w:name="_Toc27749979"/>
      <w:r w:rsidRPr="00F17EF5">
        <w:rPr>
          <w:rFonts w:eastAsia="??"/>
        </w:rPr>
        <w:t>B.2.4.4</w:t>
      </w:r>
      <w:r w:rsidRPr="00F17EF5">
        <w:rPr>
          <w:rFonts w:eastAsia="??"/>
        </w:rPr>
        <w:tab/>
        <w:t>Measurement Distance</w:t>
      </w:r>
      <w:bookmarkEnd w:id="139"/>
      <w:bookmarkEnd w:id="140"/>
    </w:p>
    <w:p w14:paraId="367CE687" w14:textId="77777777" w:rsidR="00D4531E" w:rsidRPr="00F17EF5" w:rsidRDefault="00D4531E" w:rsidP="00DD6CFB">
      <w:bookmarkStart w:id="141" w:name="_Hlk2066730"/>
      <w:r w:rsidRPr="00F17EF5">
        <w:t xml:space="preserve">The CATR system does not require a measurement distance of </w:t>
      </w:r>
      <w:r w:rsidRPr="00F17EF5">
        <w:rPr>
          <w:position w:val="-24"/>
        </w:rPr>
        <w:object w:dxaOrig="940" w:dyaOrig="660" w14:anchorId="35EF1DF2">
          <v:shape id="_x0000_i1111" type="#_x0000_t75" style="width:47.85pt;height:36pt" o:ole="">
            <v:imagedata r:id="rId169" o:title=""/>
          </v:shape>
          <o:OLEObject Type="Embed" ProgID="Equation.3" ShapeID="_x0000_i1111" DrawAspect="Content" ObjectID="_1725611583" r:id="rId181"/>
        </w:object>
      </w:r>
      <w:r w:rsidRPr="00F17EF5">
        <w:t xml:space="preserve"> to achieve a plane wave as in a standard far field range.</w:t>
      </w:r>
      <w:bookmarkEnd w:id="141"/>
    </w:p>
    <w:p w14:paraId="70A48E33" w14:textId="77777777" w:rsidR="00D4531E" w:rsidRPr="00F17EF5" w:rsidRDefault="00D4531E" w:rsidP="00DD6CFB">
      <w:r w:rsidRPr="00F17EF5">
        <w:t xml:space="preserve">For the CATR system, the far-field distance is seen as the focal length. The focal length is the distance between the feed and the reflector of the CATR. Further information on the focal length of a CATR system can be found in </w:t>
      </w:r>
      <w:r w:rsidRPr="00F17EF5">
        <w:rPr>
          <w:rFonts w:cs="v4.2.0"/>
        </w:rPr>
        <w:t>clause 5.2.3.2 of TR 38.810 [24].</w:t>
      </w:r>
    </w:p>
    <w:p w14:paraId="73F02D77" w14:textId="77777777" w:rsidR="00D4531E" w:rsidRPr="00F17EF5" w:rsidRDefault="00D4531E" w:rsidP="00DD6CFB">
      <w:r w:rsidRPr="00F17EF5">
        <w:t xml:space="preserve">The measurement distance for any CATR system implementation shall be adequate to meet the quiet zone dimensions defined in B.2.4.2. </w:t>
      </w:r>
    </w:p>
    <w:p w14:paraId="600D20A5" w14:textId="77777777" w:rsidR="00D4531E" w:rsidRPr="00F17EF5" w:rsidRDefault="00D4531E" w:rsidP="00DD6CFB">
      <w:r w:rsidRPr="00F17EF5">
        <w:t>In a CATR, from the reflector to the quiet zone, there is a plane wave with no free space path loss.</w:t>
      </w:r>
    </w:p>
    <w:p w14:paraId="72AA41DD" w14:textId="55C18635" w:rsidR="00D4531E" w:rsidRPr="00F17EF5" w:rsidRDefault="00D4531E" w:rsidP="00DD6CFB">
      <w:r w:rsidRPr="00F17EF5">
        <w:t xml:space="preserve">For CATR, free space path loss is calculated by applying the Free Space Loss formula with </w:t>
      </w:r>
      <w:r w:rsidRPr="00F17EF5">
        <w:rPr>
          <w:i/>
        </w:rPr>
        <w:t>R</w:t>
      </w:r>
      <w:r w:rsidRPr="00F17EF5">
        <w:t xml:space="preserve"> equal to the far field distance based on the focal length: </w:t>
      </w:r>
      <w:r w:rsidRPr="00F17EF5">
        <w:rPr>
          <w:noProof/>
        </w:rPr>
        <w:drawing>
          <wp:inline distT="0" distB="0" distL="0" distR="0" wp14:anchorId="315CABC6" wp14:editId="3ACFECF0">
            <wp:extent cx="457200" cy="38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2" cstate="print">
                      <a:extLst>
                        <a:ext uri="{28A0092B-C50C-407E-A947-70E740481C1C}">
                          <a14:useLocalDpi xmlns:a14="http://schemas.microsoft.com/office/drawing/2010/main" val="0"/>
                        </a:ext>
                      </a:extLst>
                    </a:blip>
                    <a:srcRect l="45737" r="46278" b="18715"/>
                    <a:stretch>
                      <a:fillRect/>
                    </a:stretch>
                  </pic:blipFill>
                  <pic:spPr bwMode="auto">
                    <a:xfrm>
                      <a:off x="0" y="0"/>
                      <a:ext cx="457200" cy="381000"/>
                    </a:xfrm>
                    <a:prstGeom prst="rect">
                      <a:avLst/>
                    </a:prstGeom>
                    <a:noFill/>
                    <a:ln>
                      <a:noFill/>
                    </a:ln>
                  </pic:spPr>
                </pic:pic>
              </a:graphicData>
            </a:graphic>
          </wp:inline>
        </w:drawing>
      </w:r>
      <w:r w:rsidRPr="00F17EF5">
        <w:t>.</w:t>
      </w:r>
    </w:p>
    <w:p w14:paraId="08ADB905" w14:textId="77777777" w:rsidR="00D4531E" w:rsidRPr="00F17EF5" w:rsidRDefault="00D4531E" w:rsidP="00DD6CFB">
      <w:r w:rsidRPr="00F17EF5">
        <w:t>A summary of the comparison of path losses which can be expected for the CATR compared to a Fraunhofer limit distance (</w:t>
      </w:r>
      <w:r w:rsidRPr="00F17EF5">
        <w:rPr>
          <w:position w:val="-24"/>
        </w:rPr>
        <w:object w:dxaOrig="940" w:dyaOrig="660" w14:anchorId="4B36A31F">
          <v:shape id="_x0000_i1112" type="#_x0000_t75" style="width:47.85pt;height:36pt" o:ole="">
            <v:imagedata r:id="rId169" o:title=""/>
          </v:shape>
          <o:OLEObject Type="Embed" ProgID="Equation.3" ShapeID="_x0000_i1112" DrawAspect="Content" ObjectID="_1725611584" r:id="rId183"/>
        </w:object>
      </w:r>
      <w:r w:rsidRPr="00F17EF5">
        <w:t>) for different antenna sizes and frequencies can be found in clause 5.2.3.2 of TR 38.810 [24].</w:t>
      </w:r>
    </w:p>
    <w:p w14:paraId="0B9FA081" w14:textId="77777777" w:rsidR="00D4531E" w:rsidRPr="00F17EF5" w:rsidRDefault="00D4531E" w:rsidP="00DD6CFB">
      <w:pPr>
        <w:rPr>
          <w:rFonts w:eastAsia="??"/>
        </w:rPr>
      </w:pPr>
      <w:r w:rsidRPr="00F17EF5">
        <w:t>The influence of measurement distance on measurement uncertainty can be considered as zero as defined in Annex B.2.2 of TR 38.903 [XX].</w:t>
      </w:r>
    </w:p>
    <w:p w14:paraId="05DD245F" w14:textId="77777777" w:rsidR="00D4531E" w:rsidRPr="00F17EF5" w:rsidRDefault="00D4531E" w:rsidP="00D4531E">
      <w:pPr>
        <w:pStyle w:val="Heading2"/>
        <w:rPr>
          <w:rFonts w:eastAsia="??"/>
        </w:rPr>
      </w:pPr>
      <w:bookmarkStart w:id="142" w:name="_Toc21354325"/>
      <w:bookmarkStart w:id="143" w:name="_Toc27749980"/>
      <w:r w:rsidRPr="00F17EF5">
        <w:rPr>
          <w:rFonts w:eastAsia="??"/>
        </w:rPr>
        <w:t>B.2.5</w:t>
      </w:r>
      <w:r w:rsidRPr="00F17EF5">
        <w:rPr>
          <w:rFonts w:eastAsia="??"/>
        </w:rPr>
        <w:tab/>
        <w:t>Near field to far field transform (NFTF)</w:t>
      </w:r>
      <w:bookmarkEnd w:id="142"/>
      <w:bookmarkEnd w:id="143"/>
    </w:p>
    <w:p w14:paraId="0FC90A23" w14:textId="77777777" w:rsidR="00D4531E" w:rsidRPr="00F17EF5" w:rsidRDefault="00D4531E" w:rsidP="00D4531E">
      <w:pPr>
        <w:pStyle w:val="Heading3"/>
        <w:rPr>
          <w:rFonts w:eastAsia="??"/>
        </w:rPr>
      </w:pPr>
      <w:bookmarkStart w:id="144" w:name="_Toc21354326"/>
      <w:bookmarkStart w:id="145" w:name="_Toc27749981"/>
      <w:r w:rsidRPr="00F17EF5">
        <w:rPr>
          <w:rFonts w:eastAsia="??"/>
        </w:rPr>
        <w:t>B.2.5.1</w:t>
      </w:r>
      <w:r w:rsidRPr="00F17EF5">
        <w:rPr>
          <w:rFonts w:eastAsia="??"/>
        </w:rPr>
        <w:tab/>
        <w:t>Description</w:t>
      </w:r>
      <w:bookmarkEnd w:id="144"/>
      <w:bookmarkEnd w:id="145"/>
    </w:p>
    <w:p w14:paraId="2E9687FB" w14:textId="77777777" w:rsidR="00D4531E" w:rsidRPr="00F17EF5" w:rsidRDefault="00D4531E" w:rsidP="00DD6CFB">
      <w:r w:rsidRPr="00F17EF5">
        <w:t>The NFTF method computes the metrics defined in Far Field by using the Near Field to Far Field transformation.</w:t>
      </w:r>
    </w:p>
    <w:p w14:paraId="5FEB628D" w14:textId="77777777" w:rsidR="00D4531E" w:rsidRPr="00F17EF5" w:rsidRDefault="00D4531E" w:rsidP="00DD6CFB">
      <w:r w:rsidRPr="00F17EF5">
        <w:t>The NFTF measurement setup of UE RF characteristics for FR2 is capable of centre and off centre of beam measurements and an example setup is shown in Figure B.2.5.1-1:</w:t>
      </w:r>
    </w:p>
    <w:bookmarkStart w:id="146" w:name="_MON_1684549432"/>
    <w:bookmarkEnd w:id="146"/>
    <w:p w14:paraId="7A4CE0FA" w14:textId="10003297" w:rsidR="00BB0820" w:rsidRPr="00F17EF5" w:rsidRDefault="00BB0820" w:rsidP="00DD6CFB">
      <w:pPr>
        <w:pStyle w:val="TH"/>
      </w:pPr>
      <w:r w:rsidRPr="00F17EF5">
        <w:object w:dxaOrig="5878" w:dyaOrig="5041" w14:anchorId="697CF842">
          <v:shape id="_x0000_i1113" type="#_x0000_t75" style="width:293.9pt;height:252pt" o:ole="">
            <v:imagedata r:id="rId184" o:title=""/>
          </v:shape>
          <o:OLEObject Type="Embed" ProgID="Word.Picture.8" ShapeID="_x0000_i1113" DrawAspect="Content" ObjectID="_1725611585" r:id="rId185"/>
        </w:object>
      </w:r>
    </w:p>
    <w:p w14:paraId="39B05782" w14:textId="17E29479" w:rsidR="00D4531E" w:rsidRPr="00F17EF5" w:rsidRDefault="00D4531E" w:rsidP="00DD6CFB">
      <w:pPr>
        <w:pStyle w:val="TF"/>
      </w:pPr>
      <w:r w:rsidRPr="00F17EF5">
        <w:t>Figure B.2.5.1-1: Example of NFTF measurement setup</w:t>
      </w:r>
    </w:p>
    <w:p w14:paraId="3D19E08E" w14:textId="77777777" w:rsidR="00D4531E" w:rsidRPr="00F17EF5" w:rsidRDefault="00D4531E" w:rsidP="00DD6CFB"/>
    <w:p w14:paraId="24C8889F" w14:textId="77777777" w:rsidR="00D4531E" w:rsidRPr="00F17EF5" w:rsidRDefault="00D4531E" w:rsidP="00DD6CFB">
      <w:r w:rsidRPr="00F17EF5">
        <w:t>The key aspects of the Near Field test range are:</w:t>
      </w:r>
    </w:p>
    <w:p w14:paraId="3C2DF7DB" w14:textId="77777777" w:rsidR="00D4531E" w:rsidRPr="00F17EF5" w:rsidRDefault="00D4531E" w:rsidP="00DD6CFB">
      <w:pPr>
        <w:pStyle w:val="B1"/>
      </w:pPr>
      <w:r w:rsidRPr="00F17EF5">
        <w:t>-</w:t>
      </w:r>
      <w:r w:rsidRPr="00F17EF5">
        <w:tab/>
        <w:t>Radiated Near Field UE beam pattern is measured and based on the NFTF mathematical transform, the final metric such as EIRP is the same as the metric for the baseline setup</w:t>
      </w:r>
    </w:p>
    <w:p w14:paraId="4A8A59F6" w14:textId="77777777" w:rsidR="00D4531E" w:rsidRPr="00F17EF5" w:rsidRDefault="00D4531E" w:rsidP="00DD6CFB">
      <w:pPr>
        <w:pStyle w:val="B1"/>
      </w:pPr>
      <w:r w:rsidRPr="00F17EF5">
        <w:t>-</w:t>
      </w:r>
      <w:r w:rsidRPr="00F17EF5">
        <w:tab/>
        <w:t>A positioning system such as the angle between the dual-polarized measurement/link antenna and the DUT has at least two axes of freedom and maintains a polarization reference</w:t>
      </w:r>
    </w:p>
    <w:p w14:paraId="38A9FE32" w14:textId="77777777" w:rsidR="00D4531E" w:rsidRPr="00F17EF5" w:rsidRDefault="00D4531E" w:rsidP="00DD6CFB">
      <w:pPr>
        <w:pStyle w:val="B1"/>
      </w:pPr>
      <w:r w:rsidRPr="00F17EF5">
        <w:t>-</w:t>
      </w:r>
      <w:r w:rsidRPr="00F17EF5">
        <w:tab/>
        <w:t>For setups intended for measurements of UE RF characteristics in non-standalone (NSA) mode with 1UL configuration, an LTE link antenna is used to provide the LTE link to the DUT. The LTE link antenna provides a stable LTE signal without precise path loss or polarization control.</w:t>
      </w:r>
    </w:p>
    <w:p w14:paraId="6C89971B" w14:textId="77777777" w:rsidR="00D4531E" w:rsidRPr="00F17EF5" w:rsidRDefault="00D4531E" w:rsidP="00DD6CFB">
      <w:pPr>
        <w:pStyle w:val="B1"/>
      </w:pPr>
      <w:r w:rsidRPr="00F17EF5">
        <w:t>-</w:t>
      </w:r>
      <w:r w:rsidRPr="00F17EF5">
        <w:tab/>
        <w:t>For setups intended for measurements in NR CA mode with FR1 and FR2 inter-band NR CA, test setup provides NR FR1 link to the DUT. The NR FR1 link has a stable and noise-free signal without precise path loss or polarization control.</w:t>
      </w:r>
    </w:p>
    <w:p w14:paraId="7576E9EE" w14:textId="77777777" w:rsidR="00D4531E" w:rsidRPr="00F17EF5" w:rsidRDefault="00D4531E" w:rsidP="00DD6CFB">
      <w:r w:rsidRPr="00F17EF5">
        <w:t>The applicability criteria of the NFTF setup are:</w:t>
      </w:r>
    </w:p>
    <w:p w14:paraId="6DF94ADE" w14:textId="77777777" w:rsidR="00D4531E" w:rsidRPr="00F17EF5" w:rsidRDefault="00D4531E" w:rsidP="00DD6CFB">
      <w:pPr>
        <w:pStyle w:val="B1"/>
      </w:pPr>
      <w:r w:rsidRPr="00F17EF5">
        <w:t>-</w:t>
      </w:r>
      <w:r w:rsidRPr="00F17EF5">
        <w:tab/>
        <w:t>The DUT radiating aperture is D ≤ 5 cm</w:t>
      </w:r>
    </w:p>
    <w:p w14:paraId="0FBA06C9" w14:textId="77777777" w:rsidR="00D4531E" w:rsidRPr="00F17EF5" w:rsidRDefault="00D4531E" w:rsidP="00DD6CFB">
      <w:pPr>
        <w:pStyle w:val="B2"/>
      </w:pPr>
      <w:r w:rsidRPr="00F17EF5">
        <w:t>-</w:t>
      </w:r>
      <w:r w:rsidRPr="00F17EF5">
        <w:tab/>
        <w:t>Either a single radiating aperture, multiple non-coherent apertures or multiple coherent apertures DUTs can be tested</w:t>
      </w:r>
    </w:p>
    <w:p w14:paraId="6EA3024B" w14:textId="77777777" w:rsidR="00D4531E" w:rsidRPr="00F17EF5" w:rsidRDefault="00D4531E" w:rsidP="00DD6CFB">
      <w:pPr>
        <w:pStyle w:val="B2"/>
      </w:pPr>
      <w:r w:rsidRPr="00F17EF5">
        <w:t>-</w:t>
      </w:r>
      <w:r w:rsidRPr="00F17EF5">
        <w:tab/>
        <w:t>If multiple antenna panels that are phase coherent are defined as a single array, the criterion on DUT radiating aperture applies to this single array</w:t>
      </w:r>
    </w:p>
    <w:p w14:paraId="7E9BD6B4" w14:textId="77777777" w:rsidR="00D4531E" w:rsidRPr="00F17EF5" w:rsidRDefault="00D4531E" w:rsidP="00DD6CFB">
      <w:pPr>
        <w:pStyle w:val="B2"/>
      </w:pPr>
      <w:r w:rsidRPr="00F17EF5">
        <w:t>-</w:t>
      </w:r>
      <w:r w:rsidRPr="00F17EF5">
        <w:tab/>
        <w:t>D is based on the MU assessment in Annex B.1.4.3 of TR 38.810 [24]</w:t>
      </w:r>
    </w:p>
    <w:p w14:paraId="3B88A11D" w14:textId="77777777" w:rsidR="00D4531E" w:rsidRPr="00F17EF5" w:rsidRDefault="00D4531E" w:rsidP="00DD6CFB">
      <w:pPr>
        <w:pStyle w:val="B2"/>
      </w:pPr>
      <w:r w:rsidRPr="00F17EF5">
        <w:t>-</w:t>
      </w:r>
      <w:r w:rsidRPr="00F17EF5">
        <w:tab/>
        <w:t>If the uncertainties can be further optimized, the MU may be reduced or D may be increased</w:t>
      </w:r>
    </w:p>
    <w:p w14:paraId="0399BAC4" w14:textId="77777777" w:rsidR="00D4531E" w:rsidRPr="00F17EF5" w:rsidRDefault="00D4531E" w:rsidP="00DD6CFB">
      <w:pPr>
        <w:pStyle w:val="B1"/>
      </w:pPr>
      <w:r w:rsidRPr="00F17EF5">
        <w:t>-</w:t>
      </w:r>
      <w:r w:rsidRPr="00F17EF5">
        <w:tab/>
        <w:t>A manufacturer declaration on the following elements is needed unless the entire DUT size is contained in a sphere of diameter of ≤ 5 cm:</w:t>
      </w:r>
    </w:p>
    <w:p w14:paraId="3B9EB3E4" w14:textId="77777777" w:rsidR="00D4531E" w:rsidRPr="00F17EF5" w:rsidRDefault="00D4531E" w:rsidP="00DD6CFB">
      <w:pPr>
        <w:pStyle w:val="B2"/>
      </w:pPr>
      <w:r w:rsidRPr="00F17EF5">
        <w:t>-</w:t>
      </w:r>
      <w:r w:rsidRPr="00F17EF5">
        <w:tab/>
        <w:t>Manufacturer declares antenna array size</w:t>
      </w:r>
    </w:p>
    <w:p w14:paraId="5267FEA1" w14:textId="77777777" w:rsidR="00D4531E" w:rsidRPr="00F17EF5" w:rsidRDefault="00D4531E" w:rsidP="00DD6CFB">
      <w:pPr>
        <w:pStyle w:val="B1"/>
        <w:rPr>
          <w:rFonts w:eastAsia="??"/>
        </w:rPr>
      </w:pPr>
      <w:r w:rsidRPr="00F17EF5">
        <w:t>-</w:t>
      </w:r>
      <w:r w:rsidRPr="00F17EF5">
        <w:tab/>
        <w:t>EIRP, TRP, and spurious emissions metrics can be tested.</w:t>
      </w:r>
    </w:p>
    <w:p w14:paraId="7AA0474B" w14:textId="77777777" w:rsidR="00D4531E" w:rsidRPr="00F17EF5" w:rsidRDefault="00D4531E" w:rsidP="00D4531E">
      <w:pPr>
        <w:pStyle w:val="Heading3"/>
        <w:rPr>
          <w:rFonts w:eastAsia="??"/>
        </w:rPr>
      </w:pPr>
      <w:bookmarkStart w:id="147" w:name="_Toc21354327"/>
      <w:bookmarkStart w:id="148" w:name="_Toc27749982"/>
      <w:r w:rsidRPr="00F17EF5">
        <w:rPr>
          <w:rFonts w:eastAsia="??"/>
        </w:rPr>
        <w:t>B.2.5.2</w:t>
      </w:r>
      <w:r w:rsidRPr="00F17EF5">
        <w:rPr>
          <w:rFonts w:eastAsia="??"/>
        </w:rPr>
        <w:tab/>
        <w:t>Quiet zone dimension</w:t>
      </w:r>
      <w:bookmarkEnd w:id="147"/>
      <w:bookmarkEnd w:id="148"/>
    </w:p>
    <w:p w14:paraId="71DBFC28" w14:textId="77777777" w:rsidR="00D4531E" w:rsidRPr="00F17EF5" w:rsidRDefault="00D4531E" w:rsidP="00DD6CFB">
      <w:pPr>
        <w:rPr>
          <w:rFonts w:eastAsia="??"/>
        </w:rPr>
      </w:pPr>
      <w:r w:rsidRPr="00F17EF5">
        <w:rPr>
          <w:rFonts w:eastAsia="??"/>
        </w:rPr>
        <w:t>Same as Annex B.2.2.2.</w:t>
      </w:r>
    </w:p>
    <w:p w14:paraId="1F658ABC" w14:textId="77777777" w:rsidR="00D4531E" w:rsidRPr="00F17EF5" w:rsidRDefault="00D4531E" w:rsidP="00D4531E">
      <w:pPr>
        <w:pStyle w:val="Heading3"/>
        <w:rPr>
          <w:rFonts w:eastAsia="??"/>
        </w:rPr>
      </w:pPr>
      <w:bookmarkStart w:id="149" w:name="_Toc21354328"/>
      <w:bookmarkStart w:id="150" w:name="_Toc27749983"/>
      <w:r w:rsidRPr="00F17EF5">
        <w:rPr>
          <w:rFonts w:eastAsia="??"/>
        </w:rPr>
        <w:t>B.2.5.3</w:t>
      </w:r>
      <w:r w:rsidRPr="00F17EF5">
        <w:rPr>
          <w:rFonts w:eastAsia="??"/>
        </w:rPr>
        <w:tab/>
        <w:t>Quality of the quiet zone</w:t>
      </w:r>
      <w:bookmarkEnd w:id="149"/>
      <w:bookmarkEnd w:id="150"/>
    </w:p>
    <w:p w14:paraId="1588200C" w14:textId="77777777" w:rsidR="00D4531E" w:rsidRPr="00F17EF5" w:rsidRDefault="00D4531E" w:rsidP="00DD6CFB">
      <w:pPr>
        <w:rPr>
          <w:rFonts w:eastAsia="??"/>
        </w:rPr>
      </w:pPr>
      <w:r w:rsidRPr="00F17EF5">
        <w:rPr>
          <w:rFonts w:eastAsia="??"/>
        </w:rPr>
        <w:t>Same as Annex B.2.2.3.</w:t>
      </w:r>
    </w:p>
    <w:p w14:paraId="2242265B" w14:textId="77777777" w:rsidR="00D4531E" w:rsidRPr="00F17EF5" w:rsidRDefault="00D4531E" w:rsidP="00D4531E">
      <w:pPr>
        <w:pStyle w:val="Heading3"/>
        <w:rPr>
          <w:rFonts w:eastAsia="??"/>
        </w:rPr>
      </w:pPr>
      <w:bookmarkStart w:id="151" w:name="_Toc21354329"/>
      <w:bookmarkStart w:id="152" w:name="_Toc27749984"/>
      <w:r w:rsidRPr="00F17EF5">
        <w:rPr>
          <w:rFonts w:eastAsia="??"/>
        </w:rPr>
        <w:t>B.2.5.4</w:t>
      </w:r>
      <w:r w:rsidRPr="00F17EF5">
        <w:rPr>
          <w:rFonts w:eastAsia="??"/>
        </w:rPr>
        <w:tab/>
        <w:t>Measurement Distance</w:t>
      </w:r>
      <w:bookmarkEnd w:id="151"/>
      <w:bookmarkEnd w:id="152"/>
    </w:p>
    <w:p w14:paraId="5EC63B29" w14:textId="77777777" w:rsidR="00D4531E" w:rsidRPr="00F17EF5" w:rsidRDefault="00D4531E" w:rsidP="00DD6CFB">
      <w:pPr>
        <w:rPr>
          <w:rFonts w:eastAsia="??"/>
        </w:rPr>
      </w:pPr>
      <w:r w:rsidRPr="00F17EF5">
        <w:rPr>
          <w:rFonts w:eastAsia="??"/>
        </w:rPr>
        <w:t xml:space="preserve">The NFTF system does not require a measurement distance of </w:t>
      </w:r>
      <w:r w:rsidRPr="00F17EF5">
        <w:rPr>
          <w:position w:val="-24"/>
        </w:rPr>
        <w:object w:dxaOrig="940" w:dyaOrig="660" w14:anchorId="094F42F5">
          <v:shape id="_x0000_i1114" type="#_x0000_t75" style="width:47.85pt;height:36pt" o:ole="">
            <v:imagedata r:id="rId169" o:title=""/>
          </v:shape>
          <o:OLEObject Type="Embed" ProgID="Equation.3" ShapeID="_x0000_i1114" DrawAspect="Content" ObjectID="_1725611586" r:id="rId186"/>
        </w:object>
      </w:r>
      <w:r w:rsidRPr="00F17EF5">
        <w:t xml:space="preserve"> </w:t>
      </w:r>
      <w:r w:rsidRPr="00F17EF5">
        <w:rPr>
          <w:rFonts w:eastAsia="??"/>
        </w:rPr>
        <w:t xml:space="preserve">as in a standard far field range due to the use of the </w:t>
      </w:r>
      <w:r w:rsidRPr="00F17EF5">
        <w:t>Near Field to Far Field transformation</w:t>
      </w:r>
      <w:r w:rsidRPr="00F17EF5">
        <w:rPr>
          <w:rFonts w:eastAsia="??"/>
        </w:rPr>
        <w:t>.</w:t>
      </w:r>
    </w:p>
    <w:p w14:paraId="75D88662" w14:textId="11555FD9" w:rsidR="00D4531E" w:rsidRPr="00F17EF5" w:rsidRDefault="00D4531E" w:rsidP="00DD6CFB">
      <w:r w:rsidRPr="00F17EF5">
        <w:t>The measurement distance for any NFTF system implementation shall ensure that the DUT is not measured in the reactive near-field region and is adequate to meet the quiet zone dimensions defined in B.2.5.2.</w:t>
      </w:r>
    </w:p>
    <w:p w14:paraId="35B18584" w14:textId="77777777" w:rsidR="003143B9" w:rsidRPr="00F17EF5" w:rsidRDefault="003143B9" w:rsidP="003143B9">
      <w:pPr>
        <w:pStyle w:val="Heading2"/>
        <w:rPr>
          <w:rFonts w:eastAsia="??"/>
        </w:rPr>
      </w:pPr>
      <w:r w:rsidRPr="00F17EF5">
        <w:rPr>
          <w:rFonts w:eastAsia="??"/>
        </w:rPr>
        <w:t>B.2.6</w:t>
      </w:r>
      <w:r w:rsidRPr="00F17EF5">
        <w:rPr>
          <w:rFonts w:eastAsia="??"/>
        </w:rPr>
        <w:tab/>
        <w:t>Enhanced IFF</w:t>
      </w:r>
    </w:p>
    <w:p w14:paraId="765BDC63" w14:textId="77777777" w:rsidR="003143B9" w:rsidRPr="00F17EF5" w:rsidRDefault="003143B9" w:rsidP="003143B9">
      <w:pPr>
        <w:pStyle w:val="Heading3"/>
        <w:rPr>
          <w:rFonts w:eastAsia="??"/>
        </w:rPr>
      </w:pPr>
      <w:r w:rsidRPr="00F17EF5">
        <w:rPr>
          <w:rFonts w:eastAsia="??"/>
        </w:rPr>
        <w:t>B.2.6.1</w:t>
      </w:r>
      <w:r w:rsidRPr="00F17EF5">
        <w:rPr>
          <w:rFonts w:eastAsia="??"/>
        </w:rPr>
        <w:tab/>
        <w:t>Description</w:t>
      </w:r>
    </w:p>
    <w:p w14:paraId="3D22AE16" w14:textId="77777777" w:rsidR="003143B9" w:rsidRPr="00F17EF5" w:rsidRDefault="003143B9" w:rsidP="00DD6CFB">
      <w:r w:rsidRPr="00F17EF5">
        <w:t>The Enhanced IFF method utilizing multiple compact antenna test ranges (CATRs) creates the far field environment using a transformation with 2 or more parabolic reflectors for RRM testing with two simultaneously active AoA (N</w:t>
      </w:r>
      <w:r w:rsidRPr="00F17EF5">
        <w:rPr>
          <w:sz w:val="13"/>
          <w:szCs w:val="13"/>
        </w:rPr>
        <w:t xml:space="preserve">MAX_AoAs </w:t>
      </w:r>
      <w:r w:rsidRPr="00F17EF5">
        <w:t>= 2) as defined in Clause 7.1.3.</w:t>
      </w:r>
    </w:p>
    <w:p w14:paraId="767D6006" w14:textId="77777777" w:rsidR="003143B9" w:rsidRPr="00F17EF5" w:rsidRDefault="003143B9" w:rsidP="00DD6CFB">
      <w:r w:rsidRPr="00F17EF5">
        <w:t>An example RRM baseline system using an Enhanced IFF setup are shown in Figure B.2.6.1-1. Implementations of the RRM baseline system with only a subset of the reflectors/probes are possible as long as the system can satisfy the relative angular relationships outlined in Clause 7.1.3.2.1.</w:t>
      </w:r>
    </w:p>
    <w:p w14:paraId="42D9C4CF" w14:textId="77777777" w:rsidR="003143B9" w:rsidRPr="00F17EF5" w:rsidRDefault="003143B9" w:rsidP="00DD6CFB">
      <w:pPr>
        <w:pStyle w:val="TH"/>
      </w:pPr>
      <w:r w:rsidRPr="00F17EF5">
        <w:rPr>
          <w:noProof/>
        </w:rPr>
        <w:drawing>
          <wp:inline distT="0" distB="0" distL="0" distR="0" wp14:anchorId="306E9206" wp14:editId="1CE4ABAD">
            <wp:extent cx="4714875" cy="3486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714875" cy="3486785"/>
                    </a:xfrm>
                    <a:prstGeom prst="rect">
                      <a:avLst/>
                    </a:prstGeom>
                    <a:noFill/>
                    <a:ln>
                      <a:noFill/>
                    </a:ln>
                  </pic:spPr>
                </pic:pic>
              </a:graphicData>
            </a:graphic>
          </wp:inline>
        </w:drawing>
      </w:r>
    </w:p>
    <w:p w14:paraId="37601224" w14:textId="3C78AE01" w:rsidR="003143B9" w:rsidRPr="00F17EF5" w:rsidRDefault="003143B9" w:rsidP="00DD6CFB">
      <w:pPr>
        <w:pStyle w:val="TF"/>
      </w:pPr>
      <w:r w:rsidRPr="00F17EF5">
        <w:t xml:space="preserve">Figure B.2.6.1-1: Example RRM baseline system with two simultaneously active AoA using an </w:t>
      </w:r>
      <w:r w:rsidR="00F17EF5" w:rsidRPr="00F17EF5">
        <w:t>Enhanced</w:t>
      </w:r>
      <w:r w:rsidRPr="00F17EF5">
        <w:t xml:space="preserve"> IFF setup</w:t>
      </w:r>
    </w:p>
    <w:p w14:paraId="7BA4B9DA" w14:textId="77777777" w:rsidR="003143B9" w:rsidRPr="00F17EF5" w:rsidRDefault="003143B9" w:rsidP="00DD6CFB"/>
    <w:p w14:paraId="797AEB09" w14:textId="77777777" w:rsidR="003143B9" w:rsidRPr="00F17EF5" w:rsidRDefault="003143B9" w:rsidP="00DD6CFB">
      <w:r w:rsidRPr="00F17EF5">
        <w:t xml:space="preserve">The key aspects of this test method setup are the same as the IFF setup, outlined in </w:t>
      </w:r>
      <w:r w:rsidRPr="00F17EF5">
        <w:rPr>
          <w:rFonts w:eastAsia="??"/>
        </w:rPr>
        <w:t xml:space="preserve">Clause </w:t>
      </w:r>
      <w:r w:rsidRPr="00F17EF5">
        <w:t xml:space="preserve">B.2.4.1. </w:t>
      </w:r>
    </w:p>
    <w:p w14:paraId="7B97A86F" w14:textId="77777777" w:rsidR="003143B9" w:rsidRPr="00F17EF5" w:rsidRDefault="003143B9" w:rsidP="003143B9">
      <w:pPr>
        <w:pStyle w:val="Heading3"/>
        <w:rPr>
          <w:rFonts w:eastAsia="??"/>
        </w:rPr>
      </w:pPr>
      <w:r w:rsidRPr="00F17EF5">
        <w:rPr>
          <w:rFonts w:eastAsia="??"/>
        </w:rPr>
        <w:t>B.2.6.2</w:t>
      </w:r>
      <w:r w:rsidRPr="00F17EF5">
        <w:rPr>
          <w:rFonts w:eastAsia="??"/>
        </w:rPr>
        <w:tab/>
        <w:t>Quiet zone dimension</w:t>
      </w:r>
    </w:p>
    <w:p w14:paraId="0425A762" w14:textId="77777777" w:rsidR="003143B9" w:rsidRPr="00F17EF5" w:rsidRDefault="003143B9" w:rsidP="00DD6CFB">
      <w:pPr>
        <w:rPr>
          <w:rFonts w:eastAsia="??"/>
        </w:rPr>
      </w:pPr>
      <w:r w:rsidRPr="00F17EF5">
        <w:rPr>
          <w:rFonts w:eastAsia="??"/>
        </w:rPr>
        <w:t>Same as Clause B.2.2.2.</w:t>
      </w:r>
    </w:p>
    <w:p w14:paraId="33931439" w14:textId="77777777" w:rsidR="003143B9" w:rsidRPr="00F17EF5" w:rsidRDefault="003143B9" w:rsidP="003143B9">
      <w:pPr>
        <w:pStyle w:val="Heading3"/>
        <w:rPr>
          <w:rFonts w:eastAsia="??"/>
        </w:rPr>
      </w:pPr>
      <w:r w:rsidRPr="00F17EF5">
        <w:rPr>
          <w:rFonts w:eastAsia="??"/>
        </w:rPr>
        <w:t>B.2.6.3</w:t>
      </w:r>
      <w:r w:rsidRPr="00F17EF5">
        <w:rPr>
          <w:rFonts w:eastAsia="??"/>
        </w:rPr>
        <w:tab/>
        <w:t>Quality of the quiet zone</w:t>
      </w:r>
    </w:p>
    <w:p w14:paraId="2C7B9C56" w14:textId="77777777" w:rsidR="003143B9" w:rsidRPr="00F17EF5" w:rsidRDefault="003143B9" w:rsidP="00DD6CFB">
      <w:pPr>
        <w:rPr>
          <w:rFonts w:eastAsia="??"/>
        </w:rPr>
      </w:pPr>
      <w:r w:rsidRPr="00F17EF5">
        <w:rPr>
          <w:rFonts w:eastAsia="??"/>
        </w:rPr>
        <w:t>Same as Clause B.2.2.3.</w:t>
      </w:r>
    </w:p>
    <w:p w14:paraId="1D29499D" w14:textId="77777777" w:rsidR="003143B9" w:rsidRPr="00F17EF5" w:rsidRDefault="003143B9" w:rsidP="003143B9">
      <w:pPr>
        <w:pStyle w:val="Heading3"/>
        <w:rPr>
          <w:rFonts w:eastAsia="??"/>
        </w:rPr>
      </w:pPr>
      <w:r w:rsidRPr="00F17EF5">
        <w:rPr>
          <w:rFonts w:eastAsia="??"/>
        </w:rPr>
        <w:t>B.2.6.4</w:t>
      </w:r>
      <w:r w:rsidRPr="00F17EF5">
        <w:rPr>
          <w:rFonts w:eastAsia="??"/>
        </w:rPr>
        <w:tab/>
        <w:t>Measurement Distance</w:t>
      </w:r>
    </w:p>
    <w:p w14:paraId="53F9D29E" w14:textId="77777777" w:rsidR="003143B9" w:rsidRPr="00F17EF5" w:rsidRDefault="003143B9" w:rsidP="00DD6CFB">
      <w:pPr>
        <w:rPr>
          <w:rFonts w:eastAsia="??"/>
        </w:rPr>
      </w:pPr>
      <w:r w:rsidRPr="00F17EF5">
        <w:rPr>
          <w:rFonts w:eastAsia="??"/>
        </w:rPr>
        <w:t>Same as Clause B.2.4.4.</w:t>
      </w:r>
    </w:p>
    <w:p w14:paraId="3211D549" w14:textId="77777777" w:rsidR="003143B9" w:rsidRPr="00F17EF5" w:rsidRDefault="003143B9" w:rsidP="003143B9">
      <w:pPr>
        <w:pStyle w:val="Heading2"/>
        <w:rPr>
          <w:rFonts w:eastAsia="??"/>
        </w:rPr>
      </w:pPr>
      <w:r w:rsidRPr="00F17EF5">
        <w:rPr>
          <w:rFonts w:eastAsia="??"/>
        </w:rPr>
        <w:t>B.2.7</w:t>
      </w:r>
      <w:r w:rsidRPr="00F17EF5">
        <w:rPr>
          <w:rFonts w:eastAsia="??"/>
        </w:rPr>
        <w:tab/>
        <w:t>IFF+DFF</w:t>
      </w:r>
    </w:p>
    <w:p w14:paraId="71301BD9" w14:textId="77777777" w:rsidR="003143B9" w:rsidRPr="00F17EF5" w:rsidRDefault="003143B9" w:rsidP="003143B9">
      <w:pPr>
        <w:pStyle w:val="Heading3"/>
        <w:rPr>
          <w:rFonts w:eastAsia="??"/>
        </w:rPr>
      </w:pPr>
      <w:r w:rsidRPr="00F17EF5">
        <w:rPr>
          <w:rFonts w:eastAsia="??"/>
        </w:rPr>
        <w:t>B.2.7.1</w:t>
      </w:r>
      <w:r w:rsidRPr="00F17EF5">
        <w:rPr>
          <w:rFonts w:eastAsia="??"/>
        </w:rPr>
        <w:tab/>
        <w:t>Description</w:t>
      </w:r>
    </w:p>
    <w:p w14:paraId="5DA934DD" w14:textId="77777777" w:rsidR="003143B9" w:rsidRPr="00F17EF5" w:rsidRDefault="003143B9" w:rsidP="00DD6CFB">
      <w:r w:rsidRPr="00F17EF5">
        <w:t>The IFF+DFF method is utilizing a combination of compact antenna test ranges (CATRs) and DFF probes for RRM testing with two simultaneously active AoA (N</w:t>
      </w:r>
      <w:r w:rsidRPr="00F17EF5">
        <w:rPr>
          <w:sz w:val="13"/>
          <w:szCs w:val="13"/>
        </w:rPr>
        <w:t xml:space="preserve">MAX_AoAs </w:t>
      </w:r>
      <w:r w:rsidRPr="00F17EF5">
        <w:t>= 2) as defined in Clause 7.1.3.</w:t>
      </w:r>
    </w:p>
    <w:p w14:paraId="3F5DE4D1" w14:textId="77777777" w:rsidR="003143B9" w:rsidRPr="00F17EF5" w:rsidRDefault="003143B9" w:rsidP="00DD6CFB">
      <w:r w:rsidRPr="00F17EF5">
        <w:t>An example RRM baseline system using the IFF+DFF setup is shown in Figure B.2.7.1-1. Implementations of the RRM baseline system with only a subset of the probes are possible as long as the system can satisfy the relative angular relationships outlined in Clause 7.1.3.2.1.</w:t>
      </w:r>
    </w:p>
    <w:p w14:paraId="101FFA4C" w14:textId="77777777" w:rsidR="003143B9" w:rsidRPr="00F17EF5" w:rsidRDefault="003143B9" w:rsidP="00DD6CFB">
      <w:pPr>
        <w:pStyle w:val="TH"/>
      </w:pPr>
      <w:r w:rsidRPr="00F17EF5">
        <w:rPr>
          <w:noProof/>
        </w:rPr>
        <w:drawing>
          <wp:inline distT="0" distB="0" distL="0" distR="0" wp14:anchorId="0B9AC7DE" wp14:editId="4BF25615">
            <wp:extent cx="5057140" cy="3585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057140" cy="3585845"/>
                    </a:xfrm>
                    <a:prstGeom prst="rect">
                      <a:avLst/>
                    </a:prstGeom>
                    <a:noFill/>
                    <a:ln>
                      <a:noFill/>
                    </a:ln>
                  </pic:spPr>
                </pic:pic>
              </a:graphicData>
            </a:graphic>
          </wp:inline>
        </w:drawing>
      </w:r>
    </w:p>
    <w:p w14:paraId="35D1FD51" w14:textId="2A687419" w:rsidR="003143B9" w:rsidRPr="00F17EF5" w:rsidRDefault="003143B9" w:rsidP="00DD6CFB">
      <w:pPr>
        <w:pStyle w:val="TF"/>
      </w:pPr>
      <w:r w:rsidRPr="00F17EF5">
        <w:t>Figure B.2.7.1-1: Example RRM baseline system with two simultaneously active AoA using an IFF+DFF setup</w:t>
      </w:r>
    </w:p>
    <w:p w14:paraId="5C0F9FAC" w14:textId="77777777" w:rsidR="00F17EF5" w:rsidRDefault="00F17EF5" w:rsidP="00DD6CFB"/>
    <w:p w14:paraId="53EFDFBF" w14:textId="043ABA74" w:rsidR="003143B9" w:rsidRPr="00F17EF5" w:rsidRDefault="003143B9" w:rsidP="00DD6CFB">
      <w:r w:rsidRPr="00F17EF5">
        <w:t xml:space="preserve">The key aspects of this test method setup are the same as the IFF setup for the probes based on the IFF method, outlined in B.2.4.1 and the DFF setup for the probes based on the DFF method, outlined in </w:t>
      </w:r>
      <w:r w:rsidRPr="00F17EF5">
        <w:rPr>
          <w:rFonts w:eastAsia="??"/>
        </w:rPr>
        <w:t xml:space="preserve">Clause </w:t>
      </w:r>
      <w:r w:rsidRPr="00F17EF5">
        <w:t xml:space="preserve">B.2.2.1. </w:t>
      </w:r>
    </w:p>
    <w:p w14:paraId="34677BA1" w14:textId="77777777" w:rsidR="003143B9" w:rsidRPr="00F17EF5" w:rsidRDefault="003143B9" w:rsidP="003143B9">
      <w:pPr>
        <w:pStyle w:val="Heading3"/>
        <w:rPr>
          <w:rFonts w:eastAsia="??"/>
        </w:rPr>
      </w:pPr>
      <w:r w:rsidRPr="00F17EF5">
        <w:rPr>
          <w:rFonts w:eastAsia="??"/>
        </w:rPr>
        <w:t>B.2.7.2</w:t>
      </w:r>
      <w:r w:rsidRPr="00F17EF5">
        <w:rPr>
          <w:rFonts w:eastAsia="??"/>
        </w:rPr>
        <w:tab/>
        <w:t>Quiet zone dimension</w:t>
      </w:r>
    </w:p>
    <w:p w14:paraId="00FE8FC8" w14:textId="77777777" w:rsidR="003143B9" w:rsidRPr="00F17EF5" w:rsidRDefault="003143B9" w:rsidP="00DD6CFB">
      <w:pPr>
        <w:rPr>
          <w:rFonts w:eastAsia="??"/>
        </w:rPr>
      </w:pPr>
      <w:r w:rsidRPr="00F17EF5">
        <w:rPr>
          <w:rFonts w:eastAsia="??"/>
        </w:rPr>
        <w:t>Same as Clause B.2.2.2.</w:t>
      </w:r>
    </w:p>
    <w:p w14:paraId="40DE994A" w14:textId="77777777" w:rsidR="003143B9" w:rsidRPr="00F17EF5" w:rsidRDefault="003143B9" w:rsidP="003143B9">
      <w:pPr>
        <w:pStyle w:val="Heading3"/>
        <w:rPr>
          <w:rFonts w:eastAsia="??"/>
        </w:rPr>
      </w:pPr>
      <w:r w:rsidRPr="00F17EF5">
        <w:rPr>
          <w:rFonts w:eastAsia="??"/>
        </w:rPr>
        <w:t>B.2.7.3</w:t>
      </w:r>
      <w:r w:rsidRPr="00F17EF5">
        <w:rPr>
          <w:rFonts w:eastAsia="??"/>
        </w:rPr>
        <w:tab/>
        <w:t>Quality of the quiet zone</w:t>
      </w:r>
    </w:p>
    <w:p w14:paraId="36AB771D" w14:textId="77777777" w:rsidR="003143B9" w:rsidRPr="00F17EF5" w:rsidRDefault="003143B9" w:rsidP="00DD6CFB">
      <w:pPr>
        <w:rPr>
          <w:rFonts w:eastAsia="??"/>
        </w:rPr>
      </w:pPr>
      <w:r w:rsidRPr="00F17EF5">
        <w:rPr>
          <w:rFonts w:eastAsia="??"/>
        </w:rPr>
        <w:t>Same as Clause B.2.2.3.</w:t>
      </w:r>
    </w:p>
    <w:p w14:paraId="6B05608F" w14:textId="77777777" w:rsidR="003143B9" w:rsidRPr="00F17EF5" w:rsidRDefault="003143B9" w:rsidP="003143B9">
      <w:pPr>
        <w:pStyle w:val="Heading3"/>
        <w:rPr>
          <w:rFonts w:eastAsia="??"/>
        </w:rPr>
      </w:pPr>
      <w:r w:rsidRPr="00F17EF5">
        <w:rPr>
          <w:rFonts w:eastAsia="??"/>
        </w:rPr>
        <w:t>B.2.7.4</w:t>
      </w:r>
      <w:r w:rsidRPr="00F17EF5">
        <w:rPr>
          <w:rFonts w:eastAsia="??"/>
        </w:rPr>
        <w:tab/>
        <w:t>Measurement Distance</w:t>
      </w:r>
    </w:p>
    <w:p w14:paraId="134ACB92" w14:textId="2C24CE87" w:rsidR="003143B9" w:rsidRPr="00F17EF5" w:rsidRDefault="003143B9" w:rsidP="00DD6CFB">
      <w:pPr>
        <w:rPr>
          <w:rFonts w:eastAsia="??"/>
        </w:rPr>
      </w:pPr>
      <w:r w:rsidRPr="00F17EF5">
        <w:rPr>
          <w:rFonts w:eastAsia="??"/>
        </w:rPr>
        <w:t xml:space="preserve">Same as Clause B.2.4.4 for the IFF setup </w:t>
      </w:r>
      <w:r w:rsidRPr="00F17EF5">
        <w:t>for the probes based on the IFF method</w:t>
      </w:r>
      <w:r w:rsidRPr="00F17EF5">
        <w:rPr>
          <w:rFonts w:eastAsia="??"/>
        </w:rPr>
        <w:t xml:space="preserve"> and Clause B.2.2.4 for the DFF setup</w:t>
      </w:r>
      <w:r w:rsidRPr="00F17EF5">
        <w:t xml:space="preserve"> for the probes based on the DFF method</w:t>
      </w:r>
      <w:r w:rsidRPr="00F17EF5">
        <w:rPr>
          <w:rFonts w:eastAsia="??"/>
        </w:rPr>
        <w:t>.</w:t>
      </w:r>
    </w:p>
    <w:p w14:paraId="0EA84C6D" w14:textId="24BE7626" w:rsidR="00D4531E" w:rsidRPr="00F17EF5" w:rsidRDefault="00D4531E" w:rsidP="00D4531E">
      <w:pPr>
        <w:pStyle w:val="Heading8"/>
      </w:pPr>
      <w:r w:rsidRPr="00F17EF5">
        <w:br w:type="page"/>
      </w:r>
      <w:bookmarkStart w:id="153" w:name="_Toc21354330"/>
      <w:bookmarkStart w:id="154" w:name="_Toc27749985"/>
      <w:r w:rsidRPr="00F17EF5">
        <w:t>Annex C (informative):</w:t>
      </w:r>
      <w:r w:rsidR="001659EA" w:rsidRPr="00F17EF5">
        <w:br/>
      </w:r>
      <w:r w:rsidRPr="00F17EF5">
        <w:t>Calculation of test frequencies</w:t>
      </w:r>
      <w:bookmarkEnd w:id="153"/>
      <w:bookmarkEnd w:id="154"/>
    </w:p>
    <w:p w14:paraId="69889796" w14:textId="77777777" w:rsidR="00D4531E" w:rsidRPr="00F17EF5" w:rsidRDefault="00D4531E" w:rsidP="00D4531E">
      <w:pPr>
        <w:pStyle w:val="Heading1"/>
      </w:pPr>
      <w:r w:rsidRPr="00F17EF5">
        <w:t>C.0</w:t>
      </w:r>
      <w:r w:rsidRPr="00F17EF5">
        <w:tab/>
        <w:t>General</w:t>
      </w:r>
    </w:p>
    <w:p w14:paraId="382C32DB" w14:textId="77777777" w:rsidR="00D4531E" w:rsidRPr="00F17EF5" w:rsidRDefault="00D4531E" w:rsidP="00DD6CFB">
      <w:r w:rsidRPr="00F17EF5">
        <w:t>Test frequencies are defined in clause 4.3.1 with extensions for signalling test cases in clause 6.2.3. This annex gives a guideline to determine these test frequencies and the associated signalling parameters for a given NR band, NR CA or NR DC band combination.</w:t>
      </w:r>
    </w:p>
    <w:p w14:paraId="12A7BB7A" w14:textId="77777777" w:rsidR="00D4531E" w:rsidRPr="00F17EF5" w:rsidRDefault="00D4531E" w:rsidP="00DD6CFB">
      <w:r w:rsidRPr="00F17EF5">
        <w:t>Clause C.1 describes definitions and parameters used by the procedures to determine test frequencies, SS/PBCH Block (SSB) and CORESET#0 configuration parameters.</w:t>
      </w:r>
    </w:p>
    <w:p w14:paraId="47CFE879" w14:textId="77777777" w:rsidR="00D4531E" w:rsidRPr="00F17EF5" w:rsidRDefault="00D4531E" w:rsidP="00DD6CFB">
      <w:r w:rsidRPr="00F17EF5">
        <w:t xml:space="preserve">Clause C.2 describes how to calculate test frequencies for symmetric NR bands, asymmetric NR bands, NR CA and NR DC configurations.   </w:t>
      </w:r>
    </w:p>
    <w:p w14:paraId="0E1649CB" w14:textId="72DA99A7" w:rsidR="00D4531E" w:rsidRPr="00F17EF5" w:rsidRDefault="00D4531E" w:rsidP="00DD6CFB">
      <w:r w:rsidRPr="00F17EF5">
        <w:t xml:space="preserve">Clause C.3.2 describes how to determine the SSB, CORESET#0 and signalling parameters for </w:t>
      </w:r>
      <w:r w:rsidR="007E1605" w:rsidRPr="00F17EF5">
        <w:t xml:space="preserve">FR1 carriers with SCS=15 kHz or SCS=30 kHz, and for FR2 carriers with SCS=60 kHz or SCS=120 kHz. CORESET#0 is required for a carrier to be used as </w:t>
      </w:r>
      <w:r w:rsidRPr="00F17EF5">
        <w:t>a P</w:t>
      </w:r>
      <w:r w:rsidR="007E1605" w:rsidRPr="00F17EF5">
        <w:t>c</w:t>
      </w:r>
      <w:r w:rsidRPr="00F17EF5">
        <w:t>ell.</w:t>
      </w:r>
    </w:p>
    <w:p w14:paraId="0819B070" w14:textId="47458C23" w:rsidR="00D4531E" w:rsidRPr="00F17EF5" w:rsidRDefault="00D4531E" w:rsidP="00DD6CFB">
      <w:r w:rsidRPr="00F17EF5">
        <w:t xml:space="preserve">Clause C.3.3 describes how to determine the SSB and signalling parameters for a </w:t>
      </w:r>
      <w:r w:rsidR="007E1605" w:rsidRPr="00F17EF5">
        <w:t>carriers</w:t>
      </w:r>
      <w:r w:rsidRPr="00F17EF5">
        <w:t xml:space="preserve"> without CORESET#0.</w:t>
      </w:r>
    </w:p>
    <w:p w14:paraId="5C927B4C" w14:textId="77777777" w:rsidR="00D4531E" w:rsidRPr="00F17EF5" w:rsidRDefault="00D4531E" w:rsidP="00DD6CFB">
      <w:r w:rsidRPr="00F17EF5">
        <w:t>Clause C</w:t>
      </w:r>
      <w:r w:rsidRPr="00F17EF5">
        <w:rPr>
          <w:lang w:eastAsia="zh-CN"/>
        </w:rPr>
        <w:t>.5 describes how to calculate test frequencies for NR V2X bands.</w:t>
      </w:r>
    </w:p>
    <w:p w14:paraId="7A90FECD" w14:textId="77777777" w:rsidR="00D4531E" w:rsidRPr="00F17EF5" w:rsidRDefault="00D4531E" w:rsidP="00D4531E">
      <w:pPr>
        <w:pStyle w:val="Heading1"/>
      </w:pPr>
      <w:bookmarkStart w:id="155" w:name="_Toc21354331"/>
      <w:bookmarkStart w:id="156" w:name="_Toc27749986"/>
      <w:r w:rsidRPr="00F17EF5">
        <w:t>C.1</w:t>
      </w:r>
      <w:r w:rsidRPr="00F17EF5">
        <w:tab/>
        <w:t>Definitions and Parameters</w:t>
      </w:r>
      <w:bookmarkEnd w:id="155"/>
      <w:bookmarkEnd w:id="156"/>
    </w:p>
    <w:p w14:paraId="278C09C4" w14:textId="5A67974D" w:rsidR="00D4531E" w:rsidRPr="00F17EF5" w:rsidRDefault="00D4531E" w:rsidP="00DD6CFB">
      <w:r w:rsidRPr="00F17EF5">
        <w:t xml:space="preserve">Figure C.1-1 shows SSB and </w:t>
      </w:r>
      <w:r w:rsidRPr="00F17EF5">
        <w:rPr>
          <w:lang w:eastAsia="zh-CN"/>
        </w:rPr>
        <w:t xml:space="preserve">CORESET#0 </w:t>
      </w:r>
      <w:r w:rsidRPr="00F17EF5">
        <w:t>and related parameters.</w:t>
      </w:r>
      <w:r w:rsidR="007E1605" w:rsidRPr="00F17EF5">
        <w:t>CORESET#0 is required for a carrier to be used as a PCell.</w:t>
      </w:r>
    </w:p>
    <w:bookmarkStart w:id="157" w:name="_Hlk54671922"/>
    <w:p w14:paraId="425F7174" w14:textId="77777777" w:rsidR="00D4531E" w:rsidRPr="00F17EF5" w:rsidRDefault="00D4531E" w:rsidP="00DD6CFB">
      <w:pPr>
        <w:pStyle w:val="TH"/>
      </w:pPr>
      <w:r w:rsidRPr="00F17EF5">
        <w:object w:dxaOrig="8227" w:dyaOrig="8281" w14:anchorId="40C876FD">
          <v:shape id="_x0000_i1115" type="#_x0000_t75" style="width:407.85pt;height:414.25pt" o:ole="">
            <v:imagedata r:id="rId189" o:title=""/>
          </v:shape>
          <o:OLEObject Type="Embed" ProgID="Word.Document.12" ShapeID="_x0000_i1115" DrawAspect="Content" ObjectID="_1725611587" r:id="rId190">
            <o:FieldCodes>\s</o:FieldCodes>
          </o:OLEObject>
        </w:object>
      </w:r>
      <w:bookmarkEnd w:id="157"/>
    </w:p>
    <w:p w14:paraId="62905365" w14:textId="77777777" w:rsidR="00D4531E" w:rsidRPr="00F17EF5" w:rsidRDefault="00D4531E" w:rsidP="00DD6CFB">
      <w:pPr>
        <w:pStyle w:val="TF"/>
      </w:pPr>
      <w:r w:rsidRPr="00F17EF5">
        <w:t>Figure C.1-1: location of SSB and CORESET#0 within a channel</w:t>
      </w:r>
    </w:p>
    <w:p w14:paraId="55DC24E1" w14:textId="77777777" w:rsidR="00D4531E" w:rsidRPr="00F17EF5" w:rsidRDefault="00D4531E" w:rsidP="00DD6CFB"/>
    <w:p w14:paraId="797FA7BF" w14:textId="77777777" w:rsidR="00D4531E" w:rsidRPr="00F17EF5" w:rsidRDefault="00D4531E" w:rsidP="00DD6CFB">
      <w:r w:rsidRPr="00F17EF5">
        <w:t>The parameters referenced in figure C.1-1 are defined in Table C.1-1.</w:t>
      </w:r>
    </w:p>
    <w:p w14:paraId="31534CB0" w14:textId="77777777" w:rsidR="00D4531E" w:rsidRPr="00F17EF5" w:rsidRDefault="00D4531E" w:rsidP="00DD6CFB"/>
    <w:p w14:paraId="63B1D0FB" w14:textId="5E6D77C7" w:rsidR="00D4531E" w:rsidRPr="00F17EF5" w:rsidRDefault="00D4531E" w:rsidP="00DD6CFB">
      <w:pPr>
        <w:pStyle w:val="TH"/>
      </w:pPr>
      <w:r w:rsidRPr="00F17EF5">
        <w:t>Table C.1-1: Definition of parameters in Figure C.1-1 used in Annex 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D4531E" w:rsidRPr="00F17EF5" w14:paraId="6B9AD382"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37AB0D3E" w14:textId="77777777" w:rsidR="00D4531E" w:rsidRPr="00F17EF5" w:rsidRDefault="00D4531E" w:rsidP="00DD6CFB">
            <w:pPr>
              <w:pStyle w:val="TAH"/>
            </w:pPr>
            <w:r w:rsidRPr="00F17EF5">
              <w:t>Parameter</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3827D81E" w14:textId="77777777" w:rsidR="00D4531E" w:rsidRPr="00F17EF5" w:rsidRDefault="00D4531E" w:rsidP="00DD6CFB">
            <w:pPr>
              <w:pStyle w:val="TAH"/>
            </w:pPr>
            <w:r w:rsidRPr="00F17EF5">
              <w:t>Description</w:t>
            </w:r>
          </w:p>
        </w:tc>
      </w:tr>
      <w:tr w:rsidR="00D4531E" w:rsidRPr="00F17EF5" w14:paraId="45186EAA"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2DB10F8C" w14:textId="77777777" w:rsidR="00D4531E" w:rsidRPr="00F17EF5" w:rsidRDefault="00D4531E" w:rsidP="00DD6CFB">
            <w:pPr>
              <w:pStyle w:val="TAL"/>
            </w:pPr>
            <w:r w:rsidRPr="00F17EF5">
              <w:t>FPointA</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7CAE484B" w14:textId="77777777" w:rsidR="00D4531E" w:rsidRPr="00F17EF5" w:rsidRDefault="00D4531E" w:rsidP="00DD6CFB">
            <w:pPr>
              <w:pStyle w:val="TAL"/>
            </w:pPr>
            <w:r w:rsidRPr="00F17EF5">
              <w:t>Reference Point A frequency.</w:t>
            </w:r>
          </w:p>
        </w:tc>
      </w:tr>
      <w:tr w:rsidR="00D4531E" w:rsidRPr="00F17EF5" w14:paraId="32E96B92" w14:textId="77777777" w:rsidTr="003D3315">
        <w:tc>
          <w:tcPr>
            <w:tcW w:w="2122" w:type="dxa"/>
            <w:shd w:val="clear" w:color="auto" w:fill="auto"/>
          </w:tcPr>
          <w:p w14:paraId="555A4EB1" w14:textId="77777777" w:rsidR="00D4531E" w:rsidRPr="00F17EF5" w:rsidRDefault="00D4531E" w:rsidP="00DD6CFB">
            <w:pPr>
              <w:pStyle w:val="TAL"/>
              <w:rPr>
                <w:lang w:eastAsia="en-US"/>
              </w:rPr>
            </w:pPr>
            <w:r w:rsidRPr="00F17EF5">
              <w:rPr>
                <w:lang w:eastAsia="en-US"/>
              </w:rPr>
              <w:t>F</w:t>
            </w:r>
            <w:r w:rsidRPr="00F17EF5">
              <w:rPr>
                <w:vertAlign w:val="subscript"/>
                <w:lang w:eastAsia="en-US"/>
              </w:rPr>
              <w:t>carrier</w:t>
            </w:r>
          </w:p>
        </w:tc>
        <w:tc>
          <w:tcPr>
            <w:tcW w:w="6894" w:type="dxa"/>
            <w:shd w:val="clear" w:color="auto" w:fill="auto"/>
          </w:tcPr>
          <w:p w14:paraId="0489BB77" w14:textId="77777777" w:rsidR="00D4531E" w:rsidRPr="00F17EF5" w:rsidRDefault="00D4531E" w:rsidP="00DD6CFB">
            <w:pPr>
              <w:pStyle w:val="TAL"/>
              <w:rPr>
                <w:lang w:eastAsia="en-US"/>
              </w:rPr>
            </w:pPr>
            <w:r w:rsidRPr="00F17EF5">
              <w:rPr>
                <w:lang w:eastAsia="en-US"/>
              </w:rPr>
              <w:t>F</w:t>
            </w:r>
            <w:r w:rsidRPr="00F17EF5">
              <w:rPr>
                <w:vertAlign w:val="subscript"/>
                <w:lang w:eastAsia="en-US"/>
              </w:rPr>
              <w:t>carrier</w:t>
            </w:r>
            <w:r w:rsidRPr="00F17EF5">
              <w:rPr>
                <w:lang w:eastAsia="en-US"/>
              </w:rPr>
              <w:t xml:space="preserve">  </w:t>
            </w:r>
            <w:bookmarkStart w:id="158" w:name="_Hlk31790584"/>
            <w:r w:rsidRPr="00F17EF5">
              <w:rPr>
                <w:lang w:eastAsia="en-US"/>
              </w:rPr>
              <w:t xml:space="preserve">is the centre frequency of a carrier </w:t>
            </w:r>
            <w:bookmarkEnd w:id="158"/>
            <w:r w:rsidRPr="00F17EF5">
              <w:rPr>
                <w:lang w:eastAsia="en-US"/>
              </w:rPr>
              <w:t>corresponding to its NR-ARFCN value.</w:t>
            </w:r>
          </w:p>
        </w:tc>
      </w:tr>
      <w:tr w:rsidR="00D4531E" w:rsidRPr="00F17EF5" w14:paraId="4A263949" w14:textId="77777777" w:rsidTr="003D3315">
        <w:tc>
          <w:tcPr>
            <w:tcW w:w="2122" w:type="dxa"/>
            <w:shd w:val="clear" w:color="auto" w:fill="auto"/>
          </w:tcPr>
          <w:p w14:paraId="3FD08160" w14:textId="77777777" w:rsidR="00D4531E" w:rsidRPr="00F17EF5" w:rsidRDefault="00D4531E" w:rsidP="00DD6CFB">
            <w:pPr>
              <w:pStyle w:val="TAL"/>
              <w:rPr>
                <w:lang w:eastAsia="en-US"/>
              </w:rPr>
            </w:pPr>
            <w:r w:rsidRPr="00F17EF5">
              <w:rPr>
                <w:lang w:eastAsia="en-US"/>
              </w:rPr>
              <w:t>F</w:t>
            </w:r>
            <w:r w:rsidRPr="00F17EF5">
              <w:rPr>
                <w:vertAlign w:val="subscript"/>
                <w:lang w:eastAsia="en-US"/>
              </w:rPr>
              <w:t>carrierLow</w:t>
            </w:r>
          </w:p>
        </w:tc>
        <w:tc>
          <w:tcPr>
            <w:tcW w:w="6894" w:type="dxa"/>
            <w:shd w:val="clear" w:color="auto" w:fill="auto"/>
          </w:tcPr>
          <w:p w14:paraId="3D0028B3" w14:textId="77777777" w:rsidR="00D4531E" w:rsidRPr="00F17EF5" w:rsidRDefault="00D4531E" w:rsidP="00DD6CFB">
            <w:pPr>
              <w:pStyle w:val="TAL"/>
              <w:rPr>
                <w:lang w:eastAsia="en-US"/>
              </w:rPr>
            </w:pPr>
            <w:r w:rsidRPr="00F17EF5">
              <w:rPr>
                <w:lang w:eastAsia="en-US"/>
              </w:rPr>
              <w:t>F</w:t>
            </w:r>
            <w:r w:rsidRPr="00F17EF5">
              <w:rPr>
                <w:vertAlign w:val="subscript"/>
                <w:lang w:eastAsia="en-US"/>
              </w:rPr>
              <w:t>carrierLow</w:t>
            </w:r>
            <w:r w:rsidRPr="00F17EF5">
              <w:rPr>
                <w:lang w:eastAsia="en-US"/>
              </w:rPr>
              <w:t xml:space="preserve">  is the centre frequency of lowest subcarrier of the carrier.</w:t>
            </w:r>
            <w:r w:rsidRPr="00F17EF5">
              <w:rPr>
                <w:lang w:eastAsia="en-US"/>
              </w:rPr>
              <w:br/>
              <w:t>F</w:t>
            </w:r>
            <w:r w:rsidRPr="00F17EF5">
              <w:rPr>
                <w:vertAlign w:val="subscript"/>
                <w:lang w:eastAsia="en-US"/>
              </w:rPr>
              <w:t>carrierLow</w:t>
            </w:r>
            <w:r w:rsidRPr="00F17EF5">
              <w:rPr>
                <w:lang w:eastAsia="en-US"/>
              </w:rPr>
              <w:t xml:space="preserve"> = </w:t>
            </w:r>
            <w:bookmarkStart w:id="159" w:name="_Hlk31790518"/>
            <w:r w:rsidRPr="00F17EF5">
              <w:rPr>
                <w:lang w:eastAsia="en-US"/>
              </w:rPr>
              <w:t>F</w:t>
            </w:r>
            <w:r w:rsidRPr="00F17EF5">
              <w:rPr>
                <w:vertAlign w:val="subscript"/>
                <w:lang w:eastAsia="en-US"/>
              </w:rPr>
              <w:t>carrier</w:t>
            </w:r>
            <w:r w:rsidRPr="00F17EF5">
              <w:rPr>
                <w:lang w:eastAsia="en-US"/>
              </w:rPr>
              <w:t xml:space="preserve"> - 12 * SCS</w:t>
            </w:r>
            <w:r w:rsidRPr="00F17EF5">
              <w:rPr>
                <w:vertAlign w:val="subscript"/>
                <w:lang w:eastAsia="en-US"/>
              </w:rPr>
              <w:t>Carrier</w:t>
            </w:r>
            <w:r w:rsidRPr="00F17EF5">
              <w:rPr>
                <w:lang w:eastAsia="en-US"/>
              </w:rPr>
              <w:t xml:space="preserve"> * (N</w:t>
            </w:r>
            <w:r w:rsidRPr="00F17EF5">
              <w:rPr>
                <w:vertAlign w:val="subscript"/>
                <w:lang w:eastAsia="en-US"/>
              </w:rPr>
              <w:t>RB</w:t>
            </w:r>
            <w:r w:rsidRPr="00F17EF5">
              <w:rPr>
                <w:lang w:eastAsia="en-US"/>
              </w:rPr>
              <w:t xml:space="preserve"> / 2) with N</w:t>
            </w:r>
            <w:r w:rsidRPr="00F17EF5">
              <w:rPr>
                <w:vertAlign w:val="subscript"/>
                <w:lang w:eastAsia="en-US"/>
              </w:rPr>
              <w:t>RB</w:t>
            </w:r>
            <w:r w:rsidRPr="00F17EF5">
              <w:rPr>
                <w:lang w:eastAsia="en-US"/>
              </w:rPr>
              <w:t xml:space="preserve"> according to Table 5.3.2-1 of TS 38.101-1 [7] and TS 38.101-2 [8]</w:t>
            </w:r>
            <w:bookmarkEnd w:id="159"/>
            <w:r w:rsidRPr="00F17EF5">
              <w:rPr>
                <w:lang w:eastAsia="en-US"/>
              </w:rPr>
              <w:t xml:space="preserve"> for the channel bandwidth of the carrier.</w:t>
            </w:r>
          </w:p>
        </w:tc>
      </w:tr>
      <w:tr w:rsidR="00D4531E" w:rsidRPr="00F17EF5" w14:paraId="5FCA2FE6" w14:textId="77777777" w:rsidTr="003D3315">
        <w:tc>
          <w:tcPr>
            <w:tcW w:w="2122" w:type="dxa"/>
            <w:shd w:val="clear" w:color="auto" w:fill="auto"/>
          </w:tcPr>
          <w:p w14:paraId="377092B1" w14:textId="77777777" w:rsidR="00D4531E" w:rsidRPr="00F17EF5" w:rsidRDefault="00D4531E" w:rsidP="00DD6CFB">
            <w:pPr>
              <w:pStyle w:val="TAL"/>
              <w:rPr>
                <w:rFonts w:eastAsia="Yu Mincho"/>
              </w:rPr>
            </w:pPr>
            <w:r w:rsidRPr="00F17EF5">
              <w:t>ΔF</w:t>
            </w:r>
            <w:r w:rsidRPr="00F17EF5">
              <w:rPr>
                <w:vertAlign w:val="subscript"/>
              </w:rPr>
              <w:t>carrierBandwidth</w:t>
            </w:r>
          </w:p>
        </w:tc>
        <w:tc>
          <w:tcPr>
            <w:tcW w:w="6894" w:type="dxa"/>
            <w:shd w:val="clear" w:color="auto" w:fill="auto"/>
          </w:tcPr>
          <w:p w14:paraId="74B85CBA" w14:textId="77777777" w:rsidR="00D4531E" w:rsidRPr="00F17EF5" w:rsidRDefault="00D4531E" w:rsidP="00DD6CFB">
            <w:pPr>
              <w:pStyle w:val="TAL"/>
            </w:pPr>
            <w:r w:rsidRPr="00F17EF5">
              <w:t>ΔF</w:t>
            </w:r>
            <w:r w:rsidRPr="00F17EF5">
              <w:rPr>
                <w:vertAlign w:val="subscript"/>
              </w:rPr>
              <w:t>carrierBandwidth</w:t>
            </w:r>
            <w:r w:rsidRPr="00F17EF5">
              <w:t xml:space="preserve"> is the carrier’s channel bandwidth as provided in </w:t>
            </w:r>
            <w:r w:rsidRPr="00F17EF5">
              <w:rPr>
                <w:i/>
              </w:rPr>
              <w:t>carrierBandwidth</w:t>
            </w:r>
            <w:r w:rsidRPr="00F17EF5">
              <w:t xml:space="preserve"> to the UE (</w:t>
            </w:r>
            <w:r w:rsidRPr="00F17EF5">
              <w:rPr>
                <w:i/>
              </w:rPr>
              <w:t>SCS-SpecificCarrier</w:t>
            </w:r>
            <w:r w:rsidRPr="00F17EF5">
              <w:t>).</w:t>
            </w:r>
          </w:p>
        </w:tc>
      </w:tr>
      <w:tr w:rsidR="00D4531E" w:rsidRPr="00F17EF5" w14:paraId="1FE744EE" w14:textId="77777777" w:rsidTr="003D3315">
        <w:tc>
          <w:tcPr>
            <w:tcW w:w="2122" w:type="dxa"/>
            <w:shd w:val="clear" w:color="auto" w:fill="auto"/>
          </w:tcPr>
          <w:p w14:paraId="6A9C6CC9" w14:textId="77777777" w:rsidR="00D4531E" w:rsidRPr="00F17EF5" w:rsidRDefault="00D4531E" w:rsidP="00DD6CFB">
            <w:pPr>
              <w:pStyle w:val="TAL"/>
            </w:pPr>
            <w:r w:rsidRPr="00F17EF5">
              <w:t>ΔF</w:t>
            </w:r>
            <w:r w:rsidRPr="00F17EF5">
              <w:rPr>
                <w:vertAlign w:val="subscript"/>
              </w:rPr>
              <w:t>offsetToCarrier</w:t>
            </w:r>
          </w:p>
        </w:tc>
        <w:tc>
          <w:tcPr>
            <w:tcW w:w="6894" w:type="dxa"/>
            <w:shd w:val="clear" w:color="auto" w:fill="auto"/>
          </w:tcPr>
          <w:p w14:paraId="0E0639E2" w14:textId="77777777" w:rsidR="00D4531E" w:rsidRPr="00F17EF5" w:rsidRDefault="00D4531E" w:rsidP="00DD6CFB">
            <w:pPr>
              <w:pStyle w:val="TAL"/>
            </w:pPr>
            <w:r w:rsidRPr="00F17EF5">
              <w:t>ΔF</w:t>
            </w:r>
            <w:r w:rsidRPr="00F17EF5">
              <w:rPr>
                <w:vertAlign w:val="subscript"/>
              </w:rPr>
              <w:t>offsetToCarrier</w:t>
            </w:r>
            <w:r w:rsidRPr="00F17EF5">
              <w:rPr>
                <w:i/>
              </w:rPr>
              <w:t xml:space="preserve"> </w:t>
            </w:r>
            <w:r w:rsidRPr="00F17EF5">
              <w:t>is the frequency offset between Point A and the lower edge of the carrier. F</w:t>
            </w:r>
            <w:r w:rsidRPr="00F17EF5">
              <w:rPr>
                <w:vertAlign w:val="subscript"/>
              </w:rPr>
              <w:t>offsetToCarrier</w:t>
            </w:r>
            <w:r w:rsidRPr="00F17EF5">
              <w:t xml:space="preserve"> = </w:t>
            </w:r>
            <w:r w:rsidRPr="00F17EF5">
              <w:rPr>
                <w:i/>
              </w:rPr>
              <w:t>offsetToCarrier</w:t>
            </w:r>
            <w:r w:rsidRPr="00F17EF5">
              <w:t xml:space="preserve"> * PRB size, where PRB size according to the subcarrier spacing of the carrier. </w:t>
            </w:r>
            <w:r w:rsidRPr="00F17EF5">
              <w:rPr>
                <w:i/>
              </w:rPr>
              <w:t>offsetToCarrier</w:t>
            </w:r>
            <w:r w:rsidRPr="00F17EF5">
              <w:t xml:space="preserve"> is signalled to the UE (</w:t>
            </w:r>
            <w:r w:rsidRPr="00F17EF5">
              <w:rPr>
                <w:i/>
              </w:rPr>
              <w:t>SCS-SpecificCarrier</w:t>
            </w:r>
            <w:r w:rsidRPr="00F17EF5">
              <w:t>).</w:t>
            </w:r>
          </w:p>
        </w:tc>
      </w:tr>
      <w:tr w:rsidR="00D4531E" w:rsidRPr="00F17EF5" w14:paraId="78425807"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064C3049" w14:textId="77777777" w:rsidR="00D4531E" w:rsidRPr="00F17EF5" w:rsidRDefault="00D4531E" w:rsidP="00DD6CFB">
            <w:pPr>
              <w:pStyle w:val="TAL"/>
              <w:rPr>
                <w:lang w:eastAsia="en-US"/>
              </w:rPr>
            </w:pPr>
            <w:r w:rsidRPr="00F17EF5">
              <w:rPr>
                <w:lang w:eastAsia="en-US"/>
              </w:rPr>
              <w:t>F</w:t>
            </w:r>
            <w:r w:rsidRPr="00F17EF5">
              <w:rPr>
                <w:vertAlign w:val="subscript"/>
                <w:lang w:eastAsia="en-US"/>
              </w:rPr>
              <w:t>SSref</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33E5217C" w14:textId="77777777" w:rsidR="00D4531E" w:rsidRPr="00F17EF5" w:rsidRDefault="00D4531E" w:rsidP="00DD6CFB">
            <w:pPr>
              <w:pStyle w:val="TAL"/>
              <w:rPr>
                <w:lang w:eastAsia="en-US"/>
              </w:rPr>
            </w:pPr>
            <w:r w:rsidRPr="00F17EF5">
              <w:rPr>
                <w:lang w:eastAsia="en-US"/>
              </w:rPr>
              <w:t>Centre frequency of SSB. For a cell selectable as PCell the F</w:t>
            </w:r>
            <w:r w:rsidRPr="00F17EF5">
              <w:rPr>
                <w:vertAlign w:val="subscript"/>
                <w:lang w:eastAsia="en-US"/>
              </w:rPr>
              <w:t>SSref</w:t>
            </w:r>
            <w:r w:rsidRPr="00F17EF5">
              <w:rPr>
                <w:lang w:eastAsia="en-US"/>
              </w:rPr>
              <w:t xml:space="preserve"> </w:t>
            </w:r>
            <w:bookmarkStart w:id="160" w:name="_Hlk31865639"/>
            <w:r w:rsidRPr="00F17EF5">
              <w:rPr>
                <w:lang w:eastAsia="en-US"/>
              </w:rPr>
              <w:t>corresponds to a valid GSCN value according to clause 5.4.3.1 of TS 38.101-1 [7] and TS 38.101-2 [8].</w:t>
            </w:r>
            <w:bookmarkEnd w:id="160"/>
          </w:p>
        </w:tc>
      </w:tr>
      <w:tr w:rsidR="00D4531E" w:rsidRPr="00F17EF5" w14:paraId="39DF892C" w14:textId="77777777" w:rsidTr="003D3315">
        <w:tc>
          <w:tcPr>
            <w:tcW w:w="2122" w:type="dxa"/>
            <w:shd w:val="clear" w:color="auto" w:fill="auto"/>
          </w:tcPr>
          <w:p w14:paraId="2437F769" w14:textId="77777777" w:rsidR="00D4531E" w:rsidRPr="00F17EF5" w:rsidRDefault="00D4531E" w:rsidP="00DD6CFB">
            <w:pPr>
              <w:pStyle w:val="TAL"/>
              <w:rPr>
                <w:lang w:eastAsia="en-US"/>
              </w:rPr>
            </w:pPr>
            <w:r w:rsidRPr="00F17EF5">
              <w:rPr>
                <w:lang w:eastAsia="en-US"/>
              </w:rPr>
              <w:t>Δ</w:t>
            </w:r>
            <w:r w:rsidRPr="00F17EF5">
              <w:rPr>
                <w:rFonts w:eastAsia="Calibri"/>
                <w:lang w:eastAsia="en-US"/>
              </w:rPr>
              <w:t>F</w:t>
            </w:r>
            <w:r w:rsidRPr="00F17EF5">
              <w:rPr>
                <w:rFonts w:eastAsia="Calibri"/>
                <w:vertAlign w:val="subscript"/>
                <w:lang w:eastAsia="en-US"/>
              </w:rPr>
              <w:t>Offset(RBs)</w:t>
            </w:r>
          </w:p>
        </w:tc>
        <w:tc>
          <w:tcPr>
            <w:tcW w:w="6894" w:type="dxa"/>
            <w:shd w:val="clear" w:color="auto" w:fill="auto"/>
          </w:tcPr>
          <w:p w14:paraId="121B3C28" w14:textId="77777777" w:rsidR="00D4531E" w:rsidRPr="00F17EF5" w:rsidRDefault="00D4531E" w:rsidP="00DD6CFB">
            <w:pPr>
              <w:pStyle w:val="TAL"/>
              <w:rPr>
                <w:lang w:eastAsia="en-US"/>
              </w:rPr>
            </w:pPr>
            <w:r w:rsidRPr="00F17EF5">
              <w:rPr>
                <w:lang w:eastAsia="en-US"/>
              </w:rPr>
              <w:t>Δ</w:t>
            </w:r>
            <w:r w:rsidRPr="00F17EF5">
              <w:rPr>
                <w:rFonts w:ascii="Calibri" w:eastAsia="Calibri" w:hAnsi="Calibri"/>
                <w:sz w:val="22"/>
                <w:szCs w:val="22"/>
                <w:lang w:eastAsia="en-US"/>
              </w:rPr>
              <w:t>F</w:t>
            </w:r>
            <w:r w:rsidRPr="00F17EF5">
              <w:rPr>
                <w:rFonts w:ascii="Calibri" w:eastAsia="Calibri" w:hAnsi="Calibri"/>
                <w:sz w:val="22"/>
                <w:szCs w:val="22"/>
                <w:vertAlign w:val="subscript"/>
                <w:lang w:eastAsia="en-US"/>
              </w:rPr>
              <w:t>Offset(RBs)</w:t>
            </w:r>
            <w:r w:rsidRPr="00F17EF5">
              <w:rPr>
                <w:lang w:eastAsia="en-US"/>
              </w:rPr>
              <w:t xml:space="preserve"> =  12* Offset(RBs) * </w:t>
            </w:r>
            <w:r w:rsidRPr="00F17EF5">
              <w:rPr>
                <w:i/>
                <w:lang w:eastAsia="en-US"/>
              </w:rPr>
              <w:t>subCarrierSpacingCommon</w:t>
            </w:r>
            <w:r w:rsidRPr="00F17EF5">
              <w:rPr>
                <w:lang w:eastAsia="en-US"/>
              </w:rPr>
              <w:t>, where Offset(RBs) is given in tables 13-1 to 13-10 of TS 38.213 [22].</w:t>
            </w:r>
          </w:p>
        </w:tc>
      </w:tr>
      <w:tr w:rsidR="00D4531E" w:rsidRPr="00F17EF5" w14:paraId="710CEFD9" w14:textId="77777777" w:rsidTr="003D3315">
        <w:tc>
          <w:tcPr>
            <w:tcW w:w="2122" w:type="dxa"/>
            <w:shd w:val="clear" w:color="auto" w:fill="auto"/>
          </w:tcPr>
          <w:p w14:paraId="4F9E3121" w14:textId="77777777" w:rsidR="00D4531E" w:rsidRPr="00F17EF5" w:rsidRDefault="00D4531E" w:rsidP="00DD6CFB">
            <w:pPr>
              <w:pStyle w:val="TAL"/>
              <w:rPr>
                <w:lang w:eastAsia="en-US"/>
              </w:rPr>
            </w:pPr>
            <w:r w:rsidRPr="00F17EF5">
              <w:rPr>
                <w:lang w:eastAsia="en-US"/>
              </w:rPr>
              <w:t>ΔF</w:t>
            </w:r>
            <w:r w:rsidRPr="00F17EF5">
              <w:rPr>
                <w:vertAlign w:val="subscript"/>
                <w:lang w:eastAsia="en-US"/>
              </w:rPr>
              <w:t>kSSB</w:t>
            </w:r>
          </w:p>
        </w:tc>
        <w:tc>
          <w:tcPr>
            <w:tcW w:w="6894" w:type="dxa"/>
            <w:shd w:val="clear" w:color="auto" w:fill="auto"/>
          </w:tcPr>
          <w:p w14:paraId="02CF9828" w14:textId="77777777" w:rsidR="00D4531E" w:rsidRPr="00F17EF5" w:rsidRDefault="00D4531E" w:rsidP="00DD6CFB">
            <w:pPr>
              <w:pStyle w:val="TAL"/>
              <w:rPr>
                <w:lang w:eastAsia="en-US"/>
              </w:rPr>
            </w:pPr>
            <w:r w:rsidRPr="00F17EF5">
              <w:rPr>
                <w:lang w:eastAsia="en-US"/>
              </w:rPr>
              <w:t>ΔF</w:t>
            </w:r>
            <w:r w:rsidRPr="00F17EF5">
              <w:rPr>
                <w:vertAlign w:val="subscript"/>
                <w:lang w:eastAsia="en-US"/>
              </w:rPr>
              <w:t xml:space="preserve">KSSB </w:t>
            </w:r>
            <w:r w:rsidRPr="00F17EF5">
              <w:rPr>
                <w:lang w:eastAsia="en-US"/>
              </w:rPr>
              <w:t>= k</w:t>
            </w:r>
            <w:r w:rsidRPr="00F17EF5">
              <w:rPr>
                <w:vertAlign w:val="subscript"/>
                <w:lang w:eastAsia="en-US"/>
              </w:rPr>
              <w:t>SSB</w:t>
            </w:r>
            <w:r w:rsidRPr="00F17EF5">
              <w:rPr>
                <w:lang w:eastAsia="en-US"/>
              </w:rPr>
              <w:t xml:space="preserve"> * subcarrier spacing of SSB (SCS</w:t>
            </w:r>
            <w:r w:rsidRPr="00F17EF5">
              <w:rPr>
                <w:vertAlign w:val="subscript"/>
                <w:lang w:eastAsia="en-US"/>
              </w:rPr>
              <w:t>SSB)</w:t>
            </w:r>
            <w:r w:rsidRPr="00F17EF5">
              <w:rPr>
                <w:lang w:eastAsia="en-US"/>
              </w:rPr>
              <w:t>.</w:t>
            </w:r>
          </w:p>
        </w:tc>
      </w:tr>
      <w:tr w:rsidR="00D4531E" w:rsidRPr="00F17EF5" w14:paraId="1E9B25A0" w14:textId="77777777" w:rsidTr="003D3315">
        <w:tc>
          <w:tcPr>
            <w:tcW w:w="2122" w:type="dxa"/>
            <w:shd w:val="clear" w:color="auto" w:fill="auto"/>
          </w:tcPr>
          <w:p w14:paraId="185A5651" w14:textId="77777777" w:rsidR="00D4531E" w:rsidRPr="00F17EF5" w:rsidRDefault="00D4531E" w:rsidP="00DD6CFB">
            <w:pPr>
              <w:pStyle w:val="TAL"/>
            </w:pPr>
            <w:r w:rsidRPr="00F17EF5">
              <w:t>ΔF</w:t>
            </w:r>
            <w:r w:rsidRPr="00F17EF5">
              <w:rPr>
                <w:vertAlign w:val="subscript"/>
              </w:rPr>
              <w:t>OffsetSSB-CORESET0</w:t>
            </w:r>
          </w:p>
        </w:tc>
        <w:tc>
          <w:tcPr>
            <w:tcW w:w="6894" w:type="dxa"/>
            <w:shd w:val="clear" w:color="auto" w:fill="auto"/>
          </w:tcPr>
          <w:p w14:paraId="5CAE1CFE" w14:textId="77777777" w:rsidR="00D4531E" w:rsidRPr="00F17EF5" w:rsidRDefault="00D4531E" w:rsidP="00DD6CFB">
            <w:pPr>
              <w:pStyle w:val="TAL"/>
            </w:pPr>
            <w:r w:rsidRPr="00F17EF5">
              <w:t>Frequency offset between the lowest subcarrier of the SSB and the lowest subcarrier of CORESET#0. ΔF</w:t>
            </w:r>
            <w:r w:rsidRPr="00F17EF5">
              <w:rPr>
                <w:vertAlign w:val="subscript"/>
              </w:rPr>
              <w:t>OffsetSSB-CORESET0</w:t>
            </w:r>
            <w:r w:rsidRPr="00F17EF5">
              <w:t xml:space="preserve"> = Δ</w:t>
            </w:r>
            <w:r w:rsidRPr="00F17EF5">
              <w:rPr>
                <w:rFonts w:ascii="Calibri" w:eastAsia="Calibri" w:hAnsi="Calibri"/>
                <w:sz w:val="22"/>
                <w:szCs w:val="22"/>
              </w:rPr>
              <w:t>F</w:t>
            </w:r>
            <w:r w:rsidRPr="00F17EF5">
              <w:rPr>
                <w:rFonts w:ascii="Calibri" w:eastAsia="Calibri" w:hAnsi="Calibri"/>
                <w:sz w:val="22"/>
                <w:szCs w:val="22"/>
                <w:vertAlign w:val="subscript"/>
              </w:rPr>
              <w:t>Offset(RBs)</w:t>
            </w:r>
            <w:r w:rsidRPr="00F17EF5">
              <w:t xml:space="preserve"> + ΔF</w:t>
            </w:r>
            <w:r w:rsidRPr="00F17EF5">
              <w:rPr>
                <w:vertAlign w:val="subscript"/>
              </w:rPr>
              <w:t>kSSB.</w:t>
            </w:r>
          </w:p>
        </w:tc>
      </w:tr>
      <w:tr w:rsidR="00D4531E" w:rsidRPr="00F17EF5" w14:paraId="59172C23" w14:textId="77777777" w:rsidTr="003D3315">
        <w:tc>
          <w:tcPr>
            <w:tcW w:w="2122" w:type="dxa"/>
            <w:shd w:val="clear" w:color="auto" w:fill="auto"/>
          </w:tcPr>
          <w:p w14:paraId="40FF2D70" w14:textId="77777777" w:rsidR="00D4531E" w:rsidRPr="00F17EF5" w:rsidRDefault="00D4531E" w:rsidP="00DD6CFB">
            <w:pPr>
              <w:pStyle w:val="TAL"/>
            </w:pPr>
            <w:r w:rsidRPr="00F17EF5">
              <w:t>ΔF</w:t>
            </w:r>
            <w:r w:rsidRPr="00F17EF5">
              <w:rPr>
                <w:vertAlign w:val="subscript"/>
              </w:rPr>
              <w:t>OffsetCORESET-0-Carrier</w:t>
            </w:r>
          </w:p>
        </w:tc>
        <w:tc>
          <w:tcPr>
            <w:tcW w:w="6894" w:type="dxa"/>
            <w:shd w:val="clear" w:color="auto" w:fill="auto"/>
          </w:tcPr>
          <w:p w14:paraId="187EF203" w14:textId="77777777" w:rsidR="00D4531E" w:rsidRPr="00F17EF5" w:rsidRDefault="00D4531E" w:rsidP="00DD6CFB">
            <w:pPr>
              <w:pStyle w:val="TAL"/>
              <w:rPr>
                <w:i/>
                <w:vertAlign w:val="subscript"/>
              </w:rPr>
            </w:pPr>
            <w:r w:rsidRPr="00F17EF5">
              <w:rPr>
                <w:lang w:eastAsia="en-US"/>
              </w:rPr>
              <w:t>Frequency offset, F</w:t>
            </w:r>
            <w:r w:rsidRPr="00F17EF5">
              <w:rPr>
                <w:vertAlign w:val="subscript"/>
                <w:lang w:eastAsia="en-US"/>
              </w:rPr>
              <w:t>OffsetCORESET#0-Carrier</w:t>
            </w:r>
            <w:r w:rsidRPr="00F17EF5">
              <w:rPr>
                <w:lang w:eastAsia="en-US"/>
              </w:rPr>
              <w:t>, between the lowest subcarrier of CORESET#0 and the lowest subcarrier</w:t>
            </w:r>
            <w:r w:rsidRPr="00F17EF5">
              <w:t xml:space="preserve"> of the carrier</w:t>
            </w:r>
            <w:r w:rsidRPr="00F17EF5">
              <w:rPr>
                <w:lang w:eastAsia="en-US"/>
              </w:rPr>
              <w:t>.</w:t>
            </w:r>
          </w:p>
        </w:tc>
      </w:tr>
      <w:tr w:rsidR="00D4531E" w:rsidRPr="00F17EF5" w14:paraId="49C8210D" w14:textId="77777777" w:rsidTr="003D3315">
        <w:tc>
          <w:tcPr>
            <w:tcW w:w="2122" w:type="dxa"/>
            <w:shd w:val="clear" w:color="auto" w:fill="auto"/>
          </w:tcPr>
          <w:p w14:paraId="69052CC1" w14:textId="77777777" w:rsidR="00D4531E" w:rsidRPr="00F17EF5" w:rsidRDefault="00D4531E" w:rsidP="00DD6CFB">
            <w:pPr>
              <w:pStyle w:val="TAL"/>
            </w:pPr>
            <w:r w:rsidRPr="00F17EF5">
              <w:t>ΔF</w:t>
            </w:r>
            <w:r w:rsidRPr="00F17EF5">
              <w:rPr>
                <w:vertAlign w:val="subscript"/>
              </w:rPr>
              <w:t>OffsetSSB-Carrier</w:t>
            </w:r>
          </w:p>
        </w:tc>
        <w:tc>
          <w:tcPr>
            <w:tcW w:w="6894" w:type="dxa"/>
            <w:shd w:val="clear" w:color="auto" w:fill="auto"/>
          </w:tcPr>
          <w:p w14:paraId="0692D37D" w14:textId="77777777" w:rsidR="00D4531E" w:rsidRPr="00F17EF5" w:rsidRDefault="00D4531E" w:rsidP="00DD6CFB">
            <w:pPr>
              <w:pStyle w:val="TAL"/>
              <w:rPr>
                <w:i/>
              </w:rPr>
            </w:pPr>
            <w:r w:rsidRPr="00F17EF5">
              <w:rPr>
                <w:lang w:eastAsia="en-US"/>
              </w:rPr>
              <w:t>Frequency offset between the lowest subcarrier of the SSB and the lowest subcarrier of the carrier.</w:t>
            </w:r>
          </w:p>
        </w:tc>
      </w:tr>
      <w:tr w:rsidR="00D4531E" w:rsidRPr="00F17EF5" w14:paraId="31B2AF3F"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1DA8C3DF" w14:textId="77777777" w:rsidR="00D4531E" w:rsidRPr="00F17EF5" w:rsidRDefault="00D4531E" w:rsidP="00DD6CFB">
            <w:pPr>
              <w:pStyle w:val="TAL"/>
              <w:rPr>
                <w:lang w:eastAsia="en-US"/>
              </w:rPr>
            </w:pPr>
            <w:r w:rsidRPr="00F17EF5">
              <w:rPr>
                <w:lang w:eastAsia="en-US"/>
              </w:rPr>
              <w:t>F</w:t>
            </w:r>
            <w:r w:rsidRPr="00F17EF5">
              <w:rPr>
                <w:vertAlign w:val="subscript"/>
                <w:lang w:eastAsia="en-US"/>
              </w:rPr>
              <w:t>CORESET0Low</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6E6EF4D0" w14:textId="77777777" w:rsidR="00D4531E" w:rsidRPr="00F17EF5" w:rsidRDefault="00D4531E" w:rsidP="00DD6CFB">
            <w:pPr>
              <w:pStyle w:val="TAL"/>
              <w:rPr>
                <w:lang w:eastAsia="en-US"/>
              </w:rPr>
            </w:pPr>
            <w:r w:rsidRPr="00F17EF5">
              <w:rPr>
                <w:lang w:eastAsia="en-US"/>
              </w:rPr>
              <w:t>Centre frequency of subcarrier 0 of CORESET#0.</w:t>
            </w:r>
          </w:p>
        </w:tc>
      </w:tr>
      <w:tr w:rsidR="00D4531E" w:rsidRPr="00F17EF5" w14:paraId="466EDC51"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2EF9DC14" w14:textId="77777777" w:rsidR="00D4531E" w:rsidRPr="00F17EF5" w:rsidRDefault="00D4531E" w:rsidP="00DD6CFB">
            <w:pPr>
              <w:pStyle w:val="TAL"/>
              <w:rPr>
                <w:lang w:eastAsia="en-US"/>
              </w:rPr>
            </w:pPr>
            <w:r w:rsidRPr="00F17EF5">
              <w:rPr>
                <w:lang w:eastAsia="en-US"/>
              </w:rPr>
              <w:t>F</w:t>
            </w:r>
            <w:r w:rsidRPr="00F17EF5">
              <w:rPr>
                <w:vertAlign w:val="subscript"/>
                <w:lang w:eastAsia="en-US"/>
              </w:rPr>
              <w:t>OffsetToPointA</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427CBD16" w14:textId="77777777" w:rsidR="00D4531E" w:rsidRPr="00F17EF5" w:rsidRDefault="00D4531E" w:rsidP="00DD6CFB">
            <w:pPr>
              <w:pStyle w:val="TAL"/>
              <w:rPr>
                <w:lang w:eastAsia="en-US"/>
              </w:rPr>
            </w:pPr>
            <w:r w:rsidRPr="00F17EF5">
              <w:rPr>
                <w:lang w:eastAsia="en-US"/>
              </w:rPr>
              <w:t>Frequency of the lowest subcarrier of the lowest resource block, which has the subcarrier spacing provided by the higher-layer parameter subCarrierSpacingCommon and overlaps with the SS/PBCH block used by the UE for initial cell selection, expressed in units of resource blocks assuming 15 kHz subcarrier spacing for FR1 and 60 kHz subcarrier spacing for FR2 (TS 38.211 [29] clause 4.4.4.2).</w:t>
            </w:r>
          </w:p>
        </w:tc>
      </w:tr>
      <w:tr w:rsidR="00D4531E" w:rsidRPr="00F17EF5" w14:paraId="0F251243"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2606FBC6" w14:textId="77777777" w:rsidR="00D4531E" w:rsidRPr="00F17EF5" w:rsidRDefault="00D4531E" w:rsidP="00DD6CFB">
            <w:pPr>
              <w:pStyle w:val="TAL"/>
            </w:pPr>
            <w:r w:rsidRPr="00F17EF5">
              <w:t>ΔF</w:t>
            </w:r>
            <w:r w:rsidRPr="00F17EF5">
              <w:rPr>
                <w:vertAlign w:val="subscript"/>
              </w:rPr>
              <w:t>OffsetToPointA</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74F5A76E" w14:textId="77777777" w:rsidR="00D4531E" w:rsidRPr="00F17EF5" w:rsidRDefault="00D4531E" w:rsidP="00DD6CFB">
            <w:pPr>
              <w:pStyle w:val="TAL"/>
              <w:rPr>
                <w:lang w:eastAsia="en-US"/>
              </w:rPr>
            </w:pPr>
            <w:r w:rsidRPr="00F17EF5">
              <w:rPr>
                <w:lang w:eastAsia="en-US"/>
              </w:rPr>
              <w:t xml:space="preserve">Frequency offset between </w:t>
            </w:r>
            <w:r w:rsidRPr="00F17EF5">
              <w:t>F</w:t>
            </w:r>
            <w:r w:rsidRPr="00F17EF5">
              <w:rPr>
                <w:vertAlign w:val="subscript"/>
              </w:rPr>
              <w:t>OffsetToPointA</w:t>
            </w:r>
            <w:r w:rsidRPr="00F17EF5">
              <w:t xml:space="preserve"> and </w:t>
            </w:r>
            <w:r w:rsidRPr="00F17EF5">
              <w:rPr>
                <w:lang w:eastAsia="en-US"/>
              </w:rPr>
              <w:t>point A</w:t>
            </w:r>
            <w:r w:rsidRPr="00F17EF5">
              <w:t>. ΔF</w:t>
            </w:r>
            <w:r w:rsidRPr="00F17EF5">
              <w:rPr>
                <w:vertAlign w:val="subscript"/>
              </w:rPr>
              <w:t>OffsetToPointA</w:t>
            </w:r>
            <w:r w:rsidRPr="00F17EF5">
              <w:t xml:space="preserve"> = </w:t>
            </w:r>
            <w:r w:rsidRPr="00F17EF5">
              <w:rPr>
                <w:i/>
                <w:iCs/>
              </w:rPr>
              <w:t>offsetToPointA</w:t>
            </w:r>
            <w:r w:rsidRPr="00F17EF5">
              <w:t xml:space="preserve"> * {</w:t>
            </w:r>
            <w:r w:rsidRPr="00F17EF5">
              <w:rPr>
                <w:lang w:eastAsia="en-US"/>
              </w:rPr>
              <w:t xml:space="preserve">15 kHz </w:t>
            </w:r>
            <w:r w:rsidRPr="00F17EF5">
              <w:t xml:space="preserve">for </w:t>
            </w:r>
            <w:r w:rsidRPr="00F17EF5">
              <w:rPr>
                <w:lang w:eastAsia="en-US"/>
              </w:rPr>
              <w:t>FR1</w:t>
            </w:r>
            <w:r w:rsidRPr="00F17EF5">
              <w:t>;</w:t>
            </w:r>
            <w:r w:rsidRPr="00F17EF5">
              <w:rPr>
                <w:lang w:eastAsia="en-US"/>
              </w:rPr>
              <w:t xml:space="preserve"> 60 kHz for FR2</w:t>
            </w:r>
            <w:r w:rsidRPr="00F17EF5">
              <w:t>}</w:t>
            </w:r>
            <w:r w:rsidRPr="00F17EF5">
              <w:rPr>
                <w:lang w:eastAsia="en-US"/>
              </w:rPr>
              <w:t xml:space="preserve"> (TS 38.211 [29] clause 4.4.4.2).</w:t>
            </w:r>
          </w:p>
        </w:tc>
      </w:tr>
    </w:tbl>
    <w:p w14:paraId="1C3A4C04" w14:textId="77777777" w:rsidR="00D4531E" w:rsidRPr="00F17EF5" w:rsidRDefault="00D4531E" w:rsidP="00DD6CFB"/>
    <w:p w14:paraId="0382E75C" w14:textId="77777777" w:rsidR="00D4531E" w:rsidRPr="00F17EF5" w:rsidRDefault="00D4531E" w:rsidP="00DD6CFB">
      <w:r w:rsidRPr="00F17EF5">
        <w:t>Additional parameters used in this annex are defined in Table C.1-2.</w:t>
      </w:r>
    </w:p>
    <w:p w14:paraId="4FF266D9" w14:textId="77777777" w:rsidR="00D4531E" w:rsidRPr="00F17EF5" w:rsidRDefault="00D4531E" w:rsidP="00DD6CFB">
      <w:pPr>
        <w:pStyle w:val="TH"/>
      </w:pPr>
      <w:r w:rsidRPr="00F17EF5">
        <w:t>Table C.1-2: Definition of additional parameters used in Annex 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8"/>
        <w:gridCol w:w="6589"/>
      </w:tblGrid>
      <w:tr w:rsidR="00D4531E" w:rsidRPr="00F17EF5" w14:paraId="037A9042" w14:textId="77777777" w:rsidTr="003D3315">
        <w:tc>
          <w:tcPr>
            <w:tcW w:w="3268" w:type="dxa"/>
            <w:shd w:val="clear" w:color="auto" w:fill="auto"/>
          </w:tcPr>
          <w:p w14:paraId="2160760A" w14:textId="77777777" w:rsidR="00D4531E" w:rsidRPr="00F17EF5" w:rsidRDefault="00D4531E" w:rsidP="00DD6CFB">
            <w:pPr>
              <w:pStyle w:val="TAL"/>
              <w:rPr>
                <w:lang w:eastAsia="en-US"/>
              </w:rPr>
            </w:pPr>
            <w:r w:rsidRPr="00F17EF5">
              <w:rPr>
                <w:lang w:eastAsia="en-US"/>
              </w:rPr>
              <w:t>k</w:t>
            </w:r>
            <w:r w:rsidRPr="00F17EF5">
              <w:rPr>
                <w:vertAlign w:val="subscript"/>
                <w:lang w:eastAsia="en-US"/>
              </w:rPr>
              <w:t>SSB</w:t>
            </w:r>
          </w:p>
        </w:tc>
        <w:tc>
          <w:tcPr>
            <w:tcW w:w="6589" w:type="dxa"/>
            <w:shd w:val="clear" w:color="auto" w:fill="auto"/>
          </w:tcPr>
          <w:p w14:paraId="0C9D23FE" w14:textId="77777777" w:rsidR="00D4531E" w:rsidRPr="00F17EF5" w:rsidRDefault="00D4531E" w:rsidP="00DD6CFB">
            <w:pPr>
              <w:pStyle w:val="TAL"/>
              <w:rPr>
                <w:lang w:eastAsia="en-US"/>
              </w:rPr>
            </w:pPr>
            <w:r w:rsidRPr="00F17EF5">
              <w:rPr>
                <w:lang w:eastAsia="en-US"/>
              </w:rPr>
              <w:t>as defined in TS 38.211 [29] clause 7.4.3.1</w:t>
            </w:r>
          </w:p>
        </w:tc>
      </w:tr>
      <w:tr w:rsidR="00D4531E" w:rsidRPr="00F17EF5" w14:paraId="6507386C" w14:textId="77777777" w:rsidTr="003D3315">
        <w:tc>
          <w:tcPr>
            <w:tcW w:w="3268" w:type="dxa"/>
            <w:shd w:val="clear" w:color="auto" w:fill="auto"/>
          </w:tcPr>
          <w:p w14:paraId="0FFCE44F" w14:textId="77777777" w:rsidR="00D4531E" w:rsidRPr="00F17EF5" w:rsidRDefault="00D4531E" w:rsidP="00DD6CFB">
            <w:pPr>
              <w:pStyle w:val="TAL"/>
              <w:rPr>
                <w:vertAlign w:val="subscript"/>
                <w:lang w:eastAsia="en-US"/>
              </w:rPr>
            </w:pPr>
            <w:r w:rsidRPr="00F17EF5">
              <w:rPr>
                <w:lang w:eastAsia="en-US"/>
              </w:rPr>
              <w:t>SCS</w:t>
            </w:r>
            <w:r w:rsidRPr="00F17EF5">
              <w:rPr>
                <w:vertAlign w:val="subscript"/>
                <w:lang w:eastAsia="en-US"/>
              </w:rPr>
              <w:t>Carrier</w:t>
            </w:r>
          </w:p>
        </w:tc>
        <w:tc>
          <w:tcPr>
            <w:tcW w:w="6589" w:type="dxa"/>
            <w:shd w:val="clear" w:color="auto" w:fill="auto"/>
          </w:tcPr>
          <w:p w14:paraId="73CF643E" w14:textId="77777777" w:rsidR="00D4531E" w:rsidRPr="00F17EF5" w:rsidRDefault="00D4531E" w:rsidP="00DD6CFB">
            <w:pPr>
              <w:pStyle w:val="TAL"/>
              <w:rPr>
                <w:rFonts w:eastAsia="Yu Mincho"/>
                <w:lang w:eastAsia="en-US"/>
              </w:rPr>
            </w:pPr>
            <w:r w:rsidRPr="00F17EF5">
              <w:rPr>
                <w:lang w:eastAsia="en-US"/>
              </w:rPr>
              <w:t>subcarrier spacing for the carrier</w:t>
            </w:r>
            <w:r w:rsidRPr="00F17EF5">
              <w:t xml:space="preserve"> (</w:t>
            </w:r>
            <w:r w:rsidRPr="00F17EF5">
              <w:rPr>
                <w:i/>
                <w:iCs/>
              </w:rPr>
              <w:t>SCS-SpecificCarrier</w:t>
            </w:r>
            <w:r w:rsidRPr="00F17EF5">
              <w:t>)</w:t>
            </w:r>
            <w:r w:rsidRPr="00F17EF5">
              <w:rPr>
                <w:lang w:eastAsia="en-US"/>
              </w:rPr>
              <w:t>:</w:t>
            </w:r>
            <w:r w:rsidRPr="00F17EF5">
              <w:rPr>
                <w:lang w:eastAsia="en-US"/>
              </w:rPr>
              <w:br/>
              <w:t>FR1:</w:t>
            </w:r>
            <w:r w:rsidRPr="00F17EF5">
              <w:rPr>
                <w:lang w:eastAsia="en-US"/>
              </w:rPr>
              <w:tab/>
              <w:t xml:space="preserve">15kHz, 30kHz or 60kHz according to TS 38.101-1 [7] Table </w:t>
            </w:r>
            <w:r w:rsidRPr="00F17EF5">
              <w:rPr>
                <w:rFonts w:eastAsia="Yu Mincho"/>
                <w:lang w:eastAsia="en-US"/>
              </w:rPr>
              <w:t xml:space="preserve">5.3.5-1 </w:t>
            </w:r>
          </w:p>
          <w:p w14:paraId="76458B8B" w14:textId="77777777" w:rsidR="00D4531E" w:rsidRPr="00F17EF5" w:rsidRDefault="00D4531E" w:rsidP="00DD6CFB">
            <w:pPr>
              <w:pStyle w:val="TAL"/>
              <w:rPr>
                <w:lang w:eastAsia="en-US"/>
              </w:rPr>
            </w:pPr>
            <w:r w:rsidRPr="00F17EF5">
              <w:rPr>
                <w:lang w:eastAsia="en-US"/>
              </w:rPr>
              <w:t>FR2:</w:t>
            </w:r>
            <w:r w:rsidRPr="00F17EF5">
              <w:rPr>
                <w:lang w:eastAsia="en-US"/>
              </w:rPr>
              <w:tab/>
              <w:t xml:space="preserve">60kHz or 120kHz according to TS 38.101-2 [8] Table </w:t>
            </w:r>
            <w:r w:rsidRPr="00F17EF5">
              <w:rPr>
                <w:rFonts w:eastAsia="Yu Mincho"/>
                <w:lang w:eastAsia="en-US"/>
              </w:rPr>
              <w:t>5.3.5-1</w:t>
            </w:r>
          </w:p>
        </w:tc>
      </w:tr>
      <w:tr w:rsidR="00D4531E" w:rsidRPr="00F17EF5" w14:paraId="646FAF68" w14:textId="77777777" w:rsidTr="003D3315">
        <w:tc>
          <w:tcPr>
            <w:tcW w:w="3268" w:type="dxa"/>
            <w:shd w:val="clear" w:color="auto" w:fill="auto"/>
          </w:tcPr>
          <w:p w14:paraId="610C7AD9" w14:textId="77777777" w:rsidR="00D4531E" w:rsidRPr="00F17EF5" w:rsidRDefault="00D4531E" w:rsidP="00DD6CFB">
            <w:pPr>
              <w:pStyle w:val="TAL"/>
              <w:rPr>
                <w:lang w:eastAsia="en-US"/>
              </w:rPr>
            </w:pPr>
            <w:r w:rsidRPr="00F17EF5">
              <w:rPr>
                <w:lang w:eastAsia="en-US"/>
              </w:rPr>
              <w:t>SCS</w:t>
            </w:r>
            <w:r w:rsidRPr="00F17EF5">
              <w:rPr>
                <w:vertAlign w:val="subscript"/>
                <w:lang w:eastAsia="en-US"/>
              </w:rPr>
              <w:t>SSB</w:t>
            </w:r>
          </w:p>
        </w:tc>
        <w:tc>
          <w:tcPr>
            <w:tcW w:w="6589" w:type="dxa"/>
            <w:shd w:val="clear" w:color="auto" w:fill="auto"/>
          </w:tcPr>
          <w:p w14:paraId="36D1BB16" w14:textId="77777777" w:rsidR="00D4531E" w:rsidRPr="00F17EF5" w:rsidRDefault="00D4531E" w:rsidP="00DD6CFB">
            <w:pPr>
              <w:pStyle w:val="TAL"/>
              <w:rPr>
                <w:lang w:eastAsia="en-US"/>
              </w:rPr>
            </w:pPr>
            <w:r w:rsidRPr="00F17EF5">
              <w:rPr>
                <w:lang w:eastAsia="en-US"/>
              </w:rPr>
              <w:t>SS/PBCH block subcarrier spacing</w:t>
            </w:r>
          </w:p>
          <w:p w14:paraId="2703162F" w14:textId="77777777" w:rsidR="00D4531E" w:rsidRPr="00F17EF5" w:rsidRDefault="00D4531E" w:rsidP="00DD6CFB">
            <w:pPr>
              <w:pStyle w:val="TAL"/>
              <w:rPr>
                <w:rFonts w:eastAsia="Yu Mincho"/>
                <w:lang w:eastAsia="en-US"/>
              </w:rPr>
            </w:pPr>
            <w:r w:rsidRPr="00F17EF5">
              <w:rPr>
                <w:lang w:eastAsia="en-US"/>
              </w:rPr>
              <w:t>FR1:</w:t>
            </w:r>
            <w:r w:rsidRPr="00F17EF5">
              <w:rPr>
                <w:lang w:eastAsia="en-US"/>
              </w:rPr>
              <w:tab/>
              <w:t xml:space="preserve">15kHz or 30kHz according to TS 38.101-1 [7] Table </w:t>
            </w:r>
            <w:r w:rsidRPr="00F17EF5">
              <w:rPr>
                <w:rFonts w:eastAsia="Yu Mincho"/>
                <w:lang w:eastAsia="en-US"/>
              </w:rPr>
              <w:t>5.4.3.3-1</w:t>
            </w:r>
          </w:p>
          <w:p w14:paraId="3C76BEB9" w14:textId="77777777" w:rsidR="00D4531E" w:rsidRPr="00F17EF5" w:rsidRDefault="00D4531E" w:rsidP="00DD6CFB">
            <w:pPr>
              <w:pStyle w:val="TAL"/>
              <w:rPr>
                <w:rFonts w:eastAsia="Yu Mincho"/>
                <w:lang w:eastAsia="en-US"/>
              </w:rPr>
            </w:pPr>
            <w:r w:rsidRPr="00F17EF5">
              <w:rPr>
                <w:lang w:eastAsia="en-US"/>
              </w:rPr>
              <w:t>FR2:</w:t>
            </w:r>
            <w:r w:rsidRPr="00F17EF5">
              <w:rPr>
                <w:lang w:eastAsia="en-US"/>
              </w:rPr>
              <w:tab/>
              <w:t xml:space="preserve">120kHz or 240kHz according to TS 38.101-2 [8] Table </w:t>
            </w:r>
            <w:r w:rsidRPr="00F17EF5">
              <w:rPr>
                <w:rFonts w:eastAsia="Yu Mincho"/>
                <w:lang w:eastAsia="en-US"/>
              </w:rPr>
              <w:t>5.4.3.3-1</w:t>
            </w:r>
          </w:p>
          <w:p w14:paraId="327F9B25" w14:textId="77777777" w:rsidR="00D4531E" w:rsidRPr="00F17EF5" w:rsidRDefault="00D4531E" w:rsidP="00DD6CFB">
            <w:pPr>
              <w:pStyle w:val="TAL"/>
              <w:rPr>
                <w:lang w:eastAsia="en-US"/>
              </w:rPr>
            </w:pPr>
            <w:r w:rsidRPr="00F17EF5">
              <w:rPr>
                <w:lang w:eastAsia="en-US"/>
              </w:rPr>
              <w:t>NOTE: According to the tables in clause 13 of TS 38.213 [22] not all combinations of SCS</w:t>
            </w:r>
            <w:r w:rsidRPr="00F17EF5">
              <w:rPr>
                <w:vertAlign w:val="subscript"/>
                <w:lang w:eastAsia="en-US"/>
              </w:rPr>
              <w:t>SSB</w:t>
            </w:r>
            <w:r w:rsidRPr="00F17EF5">
              <w:rPr>
                <w:lang w:eastAsia="en-US"/>
              </w:rPr>
              <w:t xml:space="preserve"> and SCS</w:t>
            </w:r>
            <w:r w:rsidRPr="00F17EF5">
              <w:rPr>
                <w:vertAlign w:val="subscript"/>
                <w:lang w:eastAsia="en-US"/>
              </w:rPr>
              <w:t>Carrier</w:t>
            </w:r>
            <w:r w:rsidRPr="00F17EF5">
              <w:rPr>
                <w:lang w:eastAsia="en-US"/>
              </w:rPr>
              <w:t xml:space="preserve"> are applicable.</w:t>
            </w:r>
          </w:p>
        </w:tc>
      </w:tr>
      <w:tr w:rsidR="00D4531E" w:rsidRPr="00F17EF5" w14:paraId="322BA3D4" w14:textId="77777777" w:rsidTr="003D3315">
        <w:tc>
          <w:tcPr>
            <w:tcW w:w="3268" w:type="dxa"/>
            <w:shd w:val="clear" w:color="auto" w:fill="auto"/>
          </w:tcPr>
          <w:p w14:paraId="2BA9283C" w14:textId="77777777" w:rsidR="00D4531E" w:rsidRPr="00F17EF5" w:rsidRDefault="00D4531E" w:rsidP="00DD6CFB">
            <w:pPr>
              <w:pStyle w:val="TAL"/>
              <w:rPr>
                <w:i/>
              </w:rPr>
            </w:pPr>
            <w:r w:rsidRPr="00F17EF5">
              <w:t>SCS</w:t>
            </w:r>
            <w:r w:rsidRPr="00F17EF5">
              <w:rPr>
                <w:vertAlign w:val="subscript"/>
              </w:rPr>
              <w:t>common</w:t>
            </w:r>
          </w:p>
        </w:tc>
        <w:tc>
          <w:tcPr>
            <w:tcW w:w="6589" w:type="dxa"/>
            <w:shd w:val="clear" w:color="auto" w:fill="auto"/>
          </w:tcPr>
          <w:p w14:paraId="13795E84" w14:textId="77777777" w:rsidR="00D4531E" w:rsidRPr="00F17EF5" w:rsidRDefault="00D4531E" w:rsidP="00DD6CFB">
            <w:pPr>
              <w:pStyle w:val="TAL"/>
            </w:pPr>
            <w:r w:rsidRPr="00F17EF5">
              <w:t xml:space="preserve">Subcarrier spacing for SIB1, Msg.2/4 for initial access, paging and broadcast SI-messages. Provided to the UE in the MIB in IE </w:t>
            </w:r>
            <w:r w:rsidRPr="00F17EF5">
              <w:rPr>
                <w:i/>
              </w:rPr>
              <w:t>subCarrierSpacingCommon</w:t>
            </w:r>
            <w:r w:rsidRPr="00F17EF5">
              <w:t>.</w:t>
            </w:r>
          </w:p>
        </w:tc>
      </w:tr>
      <w:tr w:rsidR="00D4531E" w:rsidRPr="00F17EF5" w14:paraId="0659593E" w14:textId="77777777" w:rsidTr="003D3315">
        <w:tc>
          <w:tcPr>
            <w:tcW w:w="3268" w:type="dxa"/>
            <w:shd w:val="clear" w:color="auto" w:fill="auto"/>
          </w:tcPr>
          <w:p w14:paraId="4F38C67E" w14:textId="77777777" w:rsidR="00D4531E" w:rsidRPr="00F17EF5" w:rsidRDefault="00D4531E" w:rsidP="00DD6CFB">
            <w:pPr>
              <w:pStyle w:val="TAL"/>
            </w:pPr>
            <w:r w:rsidRPr="00F17EF5">
              <w:t>PRB</w:t>
            </w:r>
            <w:r w:rsidRPr="00F17EF5">
              <w:rPr>
                <w:vertAlign w:val="subscript"/>
              </w:rPr>
              <w:t>size</w:t>
            </w:r>
          </w:p>
        </w:tc>
        <w:tc>
          <w:tcPr>
            <w:tcW w:w="6589" w:type="dxa"/>
            <w:shd w:val="clear" w:color="auto" w:fill="auto"/>
          </w:tcPr>
          <w:p w14:paraId="5023BEBE" w14:textId="77777777" w:rsidR="00D4531E" w:rsidRPr="00F17EF5" w:rsidRDefault="00D4531E" w:rsidP="00DD6CFB">
            <w:pPr>
              <w:pStyle w:val="TAL"/>
            </w:pPr>
            <w:r w:rsidRPr="00F17EF5">
              <w:t>Physical Resource Block size of the carrier = 12 * SCS</w:t>
            </w:r>
            <w:r w:rsidRPr="00F17EF5">
              <w:rPr>
                <w:vertAlign w:val="subscript"/>
              </w:rPr>
              <w:t>Carrier</w:t>
            </w:r>
            <w:r w:rsidRPr="00F17EF5">
              <w:t>.</w:t>
            </w:r>
          </w:p>
        </w:tc>
      </w:tr>
      <w:tr w:rsidR="00D4531E" w:rsidRPr="00F17EF5" w14:paraId="6DFD30EE" w14:textId="77777777" w:rsidTr="003D3315">
        <w:tc>
          <w:tcPr>
            <w:tcW w:w="3268" w:type="dxa"/>
            <w:shd w:val="clear" w:color="auto" w:fill="auto"/>
          </w:tcPr>
          <w:p w14:paraId="2CC14750" w14:textId="77777777" w:rsidR="00D4531E" w:rsidRPr="00F17EF5" w:rsidRDefault="00D4531E" w:rsidP="00DD6CFB">
            <w:pPr>
              <w:pStyle w:val="TAL"/>
            </w:pPr>
            <w:r w:rsidRPr="00F17EF5">
              <w:t>CRB</w:t>
            </w:r>
            <w:r w:rsidRPr="00F17EF5">
              <w:rPr>
                <w:vertAlign w:val="subscript"/>
              </w:rPr>
              <w:t>size</w:t>
            </w:r>
          </w:p>
        </w:tc>
        <w:tc>
          <w:tcPr>
            <w:tcW w:w="6589" w:type="dxa"/>
            <w:shd w:val="clear" w:color="auto" w:fill="auto"/>
          </w:tcPr>
          <w:p w14:paraId="0DD98CDA" w14:textId="77777777" w:rsidR="00D4531E" w:rsidRPr="00F17EF5" w:rsidRDefault="00D4531E" w:rsidP="00DD6CFB">
            <w:pPr>
              <w:pStyle w:val="TAL"/>
            </w:pPr>
            <w:r w:rsidRPr="00F17EF5">
              <w:t>Common Resource Block size = 12 * SCS</w:t>
            </w:r>
            <w:r w:rsidRPr="00F17EF5">
              <w:rPr>
                <w:vertAlign w:val="subscript"/>
              </w:rPr>
              <w:t>common</w:t>
            </w:r>
            <w:r w:rsidRPr="00F17EF5">
              <w:t>.</w:t>
            </w:r>
          </w:p>
        </w:tc>
      </w:tr>
      <w:tr w:rsidR="00D4531E" w:rsidRPr="00F17EF5" w14:paraId="10F9069A" w14:textId="77777777" w:rsidTr="003D3315">
        <w:tc>
          <w:tcPr>
            <w:tcW w:w="3268" w:type="dxa"/>
            <w:shd w:val="clear" w:color="auto" w:fill="auto"/>
          </w:tcPr>
          <w:p w14:paraId="254AFAF8" w14:textId="77777777" w:rsidR="00D4531E" w:rsidRPr="00F17EF5" w:rsidRDefault="00D4531E" w:rsidP="00DD6CFB">
            <w:pPr>
              <w:pStyle w:val="TAL"/>
            </w:pPr>
            <w:r w:rsidRPr="00F17EF5">
              <w:t>F</w:t>
            </w:r>
            <w:r w:rsidRPr="00F17EF5">
              <w:rPr>
                <w:vertAlign w:val="subscript"/>
              </w:rPr>
              <w:t xml:space="preserve">DL_Low, </w:t>
            </w:r>
            <w:r w:rsidRPr="00F17EF5">
              <w:t>F</w:t>
            </w:r>
            <w:r w:rsidRPr="00F17EF5">
              <w:rPr>
                <w:vertAlign w:val="subscript"/>
              </w:rPr>
              <w:t>UL_Low</w:t>
            </w:r>
          </w:p>
        </w:tc>
        <w:tc>
          <w:tcPr>
            <w:tcW w:w="6589" w:type="dxa"/>
            <w:shd w:val="clear" w:color="auto" w:fill="auto"/>
          </w:tcPr>
          <w:p w14:paraId="488AD422" w14:textId="77777777" w:rsidR="00D4531E" w:rsidRPr="00F17EF5" w:rsidRDefault="00D4531E" w:rsidP="00DD6CFB">
            <w:pPr>
              <w:pStyle w:val="TAL"/>
            </w:pPr>
            <w:r w:rsidRPr="00F17EF5">
              <w:t>Lowest frequency of the downlink and uplink frequency range of the band as defined in clause 5.2 of TS 38.101-1 [7] and TS 38.101-2 [8].</w:t>
            </w:r>
          </w:p>
        </w:tc>
      </w:tr>
      <w:tr w:rsidR="00D4531E" w:rsidRPr="00F17EF5" w14:paraId="340BEEF7" w14:textId="77777777" w:rsidTr="003D3315">
        <w:tc>
          <w:tcPr>
            <w:tcW w:w="3268" w:type="dxa"/>
            <w:shd w:val="clear" w:color="auto" w:fill="auto"/>
          </w:tcPr>
          <w:p w14:paraId="3C7F0B27" w14:textId="77777777" w:rsidR="00D4531E" w:rsidRPr="00F17EF5" w:rsidRDefault="00D4531E" w:rsidP="00DD6CFB">
            <w:pPr>
              <w:pStyle w:val="TAL"/>
            </w:pPr>
            <w:r w:rsidRPr="00F17EF5">
              <w:t>F</w:t>
            </w:r>
            <w:r w:rsidRPr="00F17EF5">
              <w:rPr>
                <w:vertAlign w:val="subscript"/>
              </w:rPr>
              <w:t xml:space="preserve">DL_High, </w:t>
            </w:r>
            <w:r w:rsidRPr="00F17EF5">
              <w:t>F</w:t>
            </w:r>
            <w:r w:rsidRPr="00F17EF5">
              <w:rPr>
                <w:vertAlign w:val="subscript"/>
              </w:rPr>
              <w:t>UL_High</w:t>
            </w:r>
          </w:p>
        </w:tc>
        <w:tc>
          <w:tcPr>
            <w:tcW w:w="6589" w:type="dxa"/>
            <w:shd w:val="clear" w:color="auto" w:fill="auto"/>
          </w:tcPr>
          <w:p w14:paraId="70DB9C66" w14:textId="77777777" w:rsidR="00D4531E" w:rsidRPr="00F17EF5" w:rsidRDefault="00D4531E" w:rsidP="00DD6CFB">
            <w:pPr>
              <w:pStyle w:val="TAL"/>
            </w:pPr>
            <w:r w:rsidRPr="00F17EF5">
              <w:t>Highest frequency of the downlink and uplink frequency range of the band as defined in clause 5.2 of TS 38.101-1 [7] and TS 38.101-2 [8].</w:t>
            </w:r>
          </w:p>
        </w:tc>
      </w:tr>
      <w:tr w:rsidR="00D4531E" w:rsidRPr="00F17EF5" w14:paraId="48A6AEBF" w14:textId="77777777" w:rsidTr="003D3315">
        <w:tc>
          <w:tcPr>
            <w:tcW w:w="3268" w:type="dxa"/>
            <w:shd w:val="clear" w:color="auto" w:fill="auto"/>
          </w:tcPr>
          <w:p w14:paraId="48DB4196" w14:textId="77777777" w:rsidR="00D4531E" w:rsidRPr="00F17EF5" w:rsidRDefault="00D4531E" w:rsidP="00DD6CFB">
            <w:pPr>
              <w:pStyle w:val="TAL"/>
            </w:pPr>
            <w:r w:rsidRPr="00F17EF5">
              <w:t>ΔF</w:t>
            </w:r>
            <w:r w:rsidRPr="00F17EF5">
              <w:rPr>
                <w:vertAlign w:val="subscript"/>
              </w:rPr>
              <w:t>Raster</w:t>
            </w:r>
          </w:p>
        </w:tc>
        <w:tc>
          <w:tcPr>
            <w:tcW w:w="6589" w:type="dxa"/>
            <w:shd w:val="clear" w:color="auto" w:fill="auto"/>
          </w:tcPr>
          <w:p w14:paraId="1E6FF8C0" w14:textId="77777777" w:rsidR="00D4531E" w:rsidRPr="00F17EF5" w:rsidRDefault="00D4531E" w:rsidP="00DD6CFB">
            <w:pPr>
              <w:pStyle w:val="TAL"/>
            </w:pPr>
            <w:r w:rsidRPr="00F17EF5">
              <w:t>Frequency raster of the band as defined in clause 5.4.2.3 of TS 38.101-1 [7] and TS 38.101-2 [8].</w:t>
            </w:r>
          </w:p>
        </w:tc>
      </w:tr>
      <w:tr w:rsidR="00D4531E" w:rsidRPr="00F17EF5" w14:paraId="6124D19F" w14:textId="77777777" w:rsidTr="003D3315">
        <w:tc>
          <w:tcPr>
            <w:tcW w:w="3268" w:type="dxa"/>
            <w:shd w:val="clear" w:color="auto" w:fill="auto"/>
          </w:tcPr>
          <w:p w14:paraId="3D8ABCCA" w14:textId="77777777" w:rsidR="00D4531E" w:rsidRPr="00F17EF5" w:rsidRDefault="00D4531E" w:rsidP="00DD6CFB">
            <w:pPr>
              <w:pStyle w:val="TAL"/>
              <w:rPr>
                <w:vertAlign w:val="subscript"/>
              </w:rPr>
            </w:pPr>
            <w:r w:rsidRPr="00F17EF5">
              <w:t>BW</w:t>
            </w:r>
            <w:r w:rsidRPr="00F17EF5">
              <w:rPr>
                <w:vertAlign w:val="subscript"/>
              </w:rPr>
              <w:t>DL</w:t>
            </w:r>
          </w:p>
        </w:tc>
        <w:tc>
          <w:tcPr>
            <w:tcW w:w="6589" w:type="dxa"/>
            <w:shd w:val="clear" w:color="auto" w:fill="auto"/>
          </w:tcPr>
          <w:p w14:paraId="0E795E56" w14:textId="77777777" w:rsidR="00D4531E" w:rsidRPr="00F17EF5" w:rsidRDefault="00D4531E" w:rsidP="00DD6CFB">
            <w:pPr>
              <w:pStyle w:val="TAL"/>
            </w:pPr>
            <w:r w:rsidRPr="00F17EF5">
              <w:t>Bandwidth of downlink frequency range of the band.</w:t>
            </w:r>
          </w:p>
        </w:tc>
      </w:tr>
      <w:tr w:rsidR="00D4531E" w:rsidRPr="00F17EF5" w14:paraId="332813C4" w14:textId="77777777" w:rsidTr="003D3315">
        <w:tc>
          <w:tcPr>
            <w:tcW w:w="3268" w:type="dxa"/>
            <w:shd w:val="clear" w:color="auto" w:fill="auto"/>
          </w:tcPr>
          <w:p w14:paraId="5C8AAC6F" w14:textId="77777777" w:rsidR="00D4531E" w:rsidRPr="00F17EF5" w:rsidRDefault="00D4531E" w:rsidP="00DD6CFB">
            <w:pPr>
              <w:pStyle w:val="TAL"/>
              <w:rPr>
                <w:vertAlign w:val="subscript"/>
              </w:rPr>
            </w:pPr>
            <w:r w:rsidRPr="00F17EF5">
              <w:t>BW</w:t>
            </w:r>
            <w:r w:rsidRPr="00F17EF5">
              <w:rPr>
                <w:vertAlign w:val="subscript"/>
              </w:rPr>
              <w:t>UL</w:t>
            </w:r>
          </w:p>
        </w:tc>
        <w:tc>
          <w:tcPr>
            <w:tcW w:w="6589" w:type="dxa"/>
            <w:shd w:val="clear" w:color="auto" w:fill="auto"/>
          </w:tcPr>
          <w:p w14:paraId="4F05F8D6" w14:textId="77777777" w:rsidR="00D4531E" w:rsidRPr="00F17EF5" w:rsidRDefault="00D4531E" w:rsidP="00DD6CFB">
            <w:pPr>
              <w:pStyle w:val="TAL"/>
            </w:pPr>
            <w:r w:rsidRPr="00F17EF5">
              <w:t>Bandwidth of uplink frequency range of the band.</w:t>
            </w:r>
          </w:p>
        </w:tc>
      </w:tr>
      <w:tr w:rsidR="00D4531E" w:rsidRPr="00F17EF5" w14:paraId="50F4614F" w14:textId="77777777" w:rsidTr="003D3315">
        <w:tc>
          <w:tcPr>
            <w:tcW w:w="3268" w:type="dxa"/>
            <w:tcBorders>
              <w:top w:val="single" w:sz="4" w:space="0" w:color="auto"/>
              <w:left w:val="single" w:sz="4" w:space="0" w:color="auto"/>
              <w:bottom w:val="single" w:sz="4" w:space="0" w:color="auto"/>
              <w:right w:val="single" w:sz="4" w:space="0" w:color="auto"/>
            </w:tcBorders>
            <w:shd w:val="clear" w:color="auto" w:fill="auto"/>
          </w:tcPr>
          <w:p w14:paraId="238B20DE" w14:textId="77777777" w:rsidR="00D4531E" w:rsidRPr="00F17EF5" w:rsidRDefault="00D4531E" w:rsidP="00DD6CFB">
            <w:pPr>
              <w:pStyle w:val="TAL"/>
            </w:pPr>
            <w:r w:rsidRPr="00F17EF5">
              <w:t>CBW</w:t>
            </w:r>
            <w:r w:rsidRPr="00F17EF5">
              <w:rPr>
                <w:vertAlign w:val="subscript"/>
              </w:rPr>
              <w:t>DL</w:t>
            </w:r>
          </w:p>
        </w:tc>
        <w:tc>
          <w:tcPr>
            <w:tcW w:w="6589" w:type="dxa"/>
            <w:tcBorders>
              <w:top w:val="single" w:sz="4" w:space="0" w:color="auto"/>
              <w:left w:val="single" w:sz="4" w:space="0" w:color="auto"/>
              <w:bottom w:val="single" w:sz="4" w:space="0" w:color="auto"/>
              <w:right w:val="single" w:sz="4" w:space="0" w:color="auto"/>
            </w:tcBorders>
            <w:shd w:val="clear" w:color="auto" w:fill="auto"/>
          </w:tcPr>
          <w:p w14:paraId="2B78B63F" w14:textId="77777777" w:rsidR="00D4531E" w:rsidRPr="00F17EF5" w:rsidRDefault="00D4531E" w:rsidP="00DD6CFB">
            <w:pPr>
              <w:pStyle w:val="TAL"/>
            </w:pPr>
            <w:r w:rsidRPr="00F17EF5">
              <w:t>Downlink channel bandwidth (MHz) of the carrier according to Table 5.3.2-1 of TS 38.101-1 [7] and TS 38.101-2 [8].</w:t>
            </w:r>
          </w:p>
        </w:tc>
      </w:tr>
      <w:tr w:rsidR="00D4531E" w:rsidRPr="00F17EF5" w14:paraId="1F8F9329" w14:textId="77777777" w:rsidTr="003D3315">
        <w:tc>
          <w:tcPr>
            <w:tcW w:w="3268" w:type="dxa"/>
            <w:tcBorders>
              <w:top w:val="single" w:sz="4" w:space="0" w:color="auto"/>
              <w:left w:val="single" w:sz="4" w:space="0" w:color="auto"/>
              <w:bottom w:val="single" w:sz="4" w:space="0" w:color="auto"/>
              <w:right w:val="single" w:sz="4" w:space="0" w:color="auto"/>
            </w:tcBorders>
            <w:shd w:val="clear" w:color="auto" w:fill="auto"/>
          </w:tcPr>
          <w:p w14:paraId="4A45E60C" w14:textId="77777777" w:rsidR="00D4531E" w:rsidRPr="00F17EF5" w:rsidRDefault="00D4531E" w:rsidP="00DD6CFB">
            <w:pPr>
              <w:pStyle w:val="TAL"/>
            </w:pPr>
            <w:r w:rsidRPr="00F17EF5">
              <w:t>CBW</w:t>
            </w:r>
            <w:r w:rsidRPr="00F17EF5">
              <w:rPr>
                <w:vertAlign w:val="subscript"/>
              </w:rPr>
              <w:t>UL</w:t>
            </w:r>
          </w:p>
        </w:tc>
        <w:tc>
          <w:tcPr>
            <w:tcW w:w="6589" w:type="dxa"/>
            <w:tcBorders>
              <w:top w:val="single" w:sz="4" w:space="0" w:color="auto"/>
              <w:left w:val="single" w:sz="4" w:space="0" w:color="auto"/>
              <w:bottom w:val="single" w:sz="4" w:space="0" w:color="auto"/>
              <w:right w:val="single" w:sz="4" w:space="0" w:color="auto"/>
            </w:tcBorders>
            <w:shd w:val="clear" w:color="auto" w:fill="auto"/>
          </w:tcPr>
          <w:p w14:paraId="769725BC" w14:textId="77777777" w:rsidR="00D4531E" w:rsidRPr="00F17EF5" w:rsidRDefault="00D4531E" w:rsidP="00DD6CFB">
            <w:pPr>
              <w:pStyle w:val="TAL"/>
            </w:pPr>
            <w:r w:rsidRPr="00F17EF5">
              <w:t>Uplink channel bandwidth (MHz) of the carrier according to Table 5.3.2-1 of TS 38.101-1 [7] and TS 38.101-2 [8].</w:t>
            </w:r>
          </w:p>
        </w:tc>
      </w:tr>
      <w:tr w:rsidR="00D4531E" w:rsidRPr="00F17EF5" w14:paraId="1EAA7D03" w14:textId="77777777" w:rsidTr="003D3315">
        <w:tc>
          <w:tcPr>
            <w:tcW w:w="3268" w:type="dxa"/>
            <w:shd w:val="clear" w:color="auto" w:fill="auto"/>
          </w:tcPr>
          <w:p w14:paraId="620D5B18" w14:textId="77777777" w:rsidR="00D4531E" w:rsidRPr="00F17EF5" w:rsidRDefault="00D4531E" w:rsidP="00DD6CFB">
            <w:pPr>
              <w:pStyle w:val="TAL"/>
            </w:pPr>
            <w:r w:rsidRPr="00F17EF5">
              <w:t>F</w:t>
            </w:r>
            <w:r w:rsidRPr="00F17EF5">
              <w:rPr>
                <w:vertAlign w:val="subscript"/>
              </w:rPr>
              <w:t>Tx-Rx_separation</w:t>
            </w:r>
          </w:p>
        </w:tc>
        <w:tc>
          <w:tcPr>
            <w:tcW w:w="6589" w:type="dxa"/>
            <w:shd w:val="clear" w:color="auto" w:fill="auto"/>
          </w:tcPr>
          <w:p w14:paraId="356C8155" w14:textId="77777777" w:rsidR="00D4531E" w:rsidRPr="00F17EF5" w:rsidRDefault="00D4531E" w:rsidP="00DD6CFB">
            <w:pPr>
              <w:pStyle w:val="TAL"/>
            </w:pPr>
            <w:r w:rsidRPr="00F17EF5">
              <w:t>Default Tx – Rx carrier centre frequency separation of the band as defined in clause 5.4.4 of TS 38.101-1 [7]. For TDD bands F</w:t>
            </w:r>
            <w:r w:rsidRPr="00F17EF5">
              <w:rPr>
                <w:vertAlign w:val="subscript"/>
              </w:rPr>
              <w:t>Tx-Rx_separation</w:t>
            </w:r>
            <w:r w:rsidRPr="00F17EF5">
              <w:t xml:space="preserve"> = 0.</w:t>
            </w:r>
          </w:p>
        </w:tc>
      </w:tr>
      <w:tr w:rsidR="00D4531E" w:rsidRPr="00F17EF5" w14:paraId="33881757" w14:textId="77777777" w:rsidTr="003D3315">
        <w:tc>
          <w:tcPr>
            <w:tcW w:w="3268" w:type="dxa"/>
            <w:shd w:val="clear" w:color="auto" w:fill="auto"/>
          </w:tcPr>
          <w:p w14:paraId="0D8A9B7C" w14:textId="77777777" w:rsidR="00D4531E" w:rsidRPr="00F17EF5" w:rsidRDefault="00D4531E" w:rsidP="00DD6CFB">
            <w:pPr>
              <w:pStyle w:val="TAL"/>
              <w:rPr>
                <w:vertAlign w:val="subscript"/>
              </w:rPr>
            </w:pPr>
            <w:r w:rsidRPr="00F17EF5">
              <w:t>ΔF</w:t>
            </w:r>
            <w:r w:rsidRPr="00F17EF5">
              <w:rPr>
                <w:vertAlign w:val="subscript"/>
              </w:rPr>
              <w:t>Tx-Rx_separation</w:t>
            </w:r>
          </w:p>
        </w:tc>
        <w:tc>
          <w:tcPr>
            <w:tcW w:w="6589" w:type="dxa"/>
            <w:shd w:val="clear" w:color="auto" w:fill="auto"/>
          </w:tcPr>
          <w:p w14:paraId="197B8ACA" w14:textId="77777777" w:rsidR="00D4531E" w:rsidRPr="00F17EF5" w:rsidRDefault="00D4531E" w:rsidP="00DD6CFB">
            <w:pPr>
              <w:pStyle w:val="TAL"/>
            </w:pPr>
            <w:r w:rsidRPr="00F17EF5">
              <w:t>ΔF</w:t>
            </w:r>
            <w:r w:rsidRPr="00F17EF5">
              <w:rPr>
                <w:vertAlign w:val="subscript"/>
              </w:rPr>
              <w:t>Tx-Rx</w:t>
            </w:r>
            <w:r w:rsidRPr="00F17EF5">
              <w:t xml:space="preserve"> </w:t>
            </w:r>
            <w:r w:rsidRPr="00F17EF5">
              <w:rPr>
                <w:vertAlign w:val="subscript"/>
              </w:rPr>
              <w:t xml:space="preserve"> </w:t>
            </w:r>
            <w:r w:rsidRPr="00F17EF5">
              <w:t>= | (BW</w:t>
            </w:r>
            <w:r w:rsidRPr="00F17EF5">
              <w:rPr>
                <w:vertAlign w:val="subscript"/>
              </w:rPr>
              <w:t>DL</w:t>
            </w:r>
            <w:r w:rsidRPr="00F17EF5">
              <w:t xml:space="preserve"> – BW</w:t>
            </w:r>
            <w:r w:rsidRPr="00F17EF5">
              <w:rPr>
                <w:vertAlign w:val="subscript"/>
              </w:rPr>
              <w:t>UL</w:t>
            </w:r>
            <w:r w:rsidRPr="00F17EF5">
              <w:t>)/2 | is the deviation to the default Tx-Rx carrier centre frequency separation (F</w:t>
            </w:r>
            <w:r w:rsidRPr="00F17EF5">
              <w:rPr>
                <w:vertAlign w:val="subscript"/>
              </w:rPr>
              <w:t>Tx-Rx_separation</w:t>
            </w:r>
            <w:r w:rsidRPr="00F17EF5">
              <w:t>) for FDD FR1 bands supporting asymmetric channel bandwidths as defined in clause 5.3.6 of TS 38.101-1 [7].</w:t>
            </w:r>
          </w:p>
        </w:tc>
      </w:tr>
      <w:tr w:rsidR="00D4531E" w:rsidRPr="00F17EF5" w14:paraId="0522E85F" w14:textId="77777777" w:rsidTr="003D3315">
        <w:tc>
          <w:tcPr>
            <w:tcW w:w="3268" w:type="dxa"/>
            <w:shd w:val="clear" w:color="auto" w:fill="auto"/>
          </w:tcPr>
          <w:p w14:paraId="06F421AD" w14:textId="77777777" w:rsidR="00D4531E" w:rsidRPr="00F17EF5" w:rsidRDefault="00D4531E" w:rsidP="00DD6CFB">
            <w:pPr>
              <w:pStyle w:val="TAL"/>
            </w:pPr>
            <w:r w:rsidRPr="00F17EF5">
              <w:t>BW</w:t>
            </w:r>
            <w:r w:rsidRPr="00F17EF5">
              <w:rPr>
                <w:vertAlign w:val="subscript"/>
              </w:rPr>
              <w:t>SSB</w:t>
            </w:r>
          </w:p>
        </w:tc>
        <w:tc>
          <w:tcPr>
            <w:tcW w:w="6589" w:type="dxa"/>
            <w:shd w:val="clear" w:color="auto" w:fill="auto"/>
          </w:tcPr>
          <w:p w14:paraId="5EBC9EBF" w14:textId="77777777" w:rsidR="00D4531E" w:rsidRPr="00F17EF5" w:rsidRDefault="00D4531E" w:rsidP="00DD6CFB">
            <w:pPr>
              <w:pStyle w:val="TAL"/>
              <w:rPr>
                <w:b/>
              </w:rPr>
            </w:pPr>
            <w:r w:rsidRPr="00F17EF5">
              <w:rPr>
                <w:bCs/>
              </w:rPr>
              <w:t xml:space="preserve">Bandwidth of the SSB. </w:t>
            </w:r>
            <w:r w:rsidRPr="00F17EF5">
              <w:rPr>
                <w:b/>
              </w:rPr>
              <w:t>BW</w:t>
            </w:r>
            <w:r w:rsidRPr="00F17EF5">
              <w:rPr>
                <w:b/>
                <w:vertAlign w:val="subscript"/>
              </w:rPr>
              <w:t>SSB</w:t>
            </w:r>
            <w:r w:rsidRPr="00F17EF5">
              <w:rPr>
                <w:b/>
              </w:rPr>
              <w:t xml:space="preserve"> </w:t>
            </w:r>
            <w:r w:rsidRPr="00F17EF5">
              <w:t>= 12 * SCS</w:t>
            </w:r>
            <w:r w:rsidRPr="00F17EF5">
              <w:rPr>
                <w:vertAlign w:val="subscript"/>
              </w:rPr>
              <w:t>SSB</w:t>
            </w:r>
            <w:r w:rsidRPr="00F17EF5">
              <w:t xml:space="preserve"> * 20</w:t>
            </w:r>
          </w:p>
        </w:tc>
      </w:tr>
      <w:tr w:rsidR="00D4531E" w:rsidRPr="00F17EF5" w14:paraId="756D2078" w14:textId="77777777" w:rsidTr="003D3315">
        <w:tc>
          <w:tcPr>
            <w:tcW w:w="3268" w:type="dxa"/>
            <w:shd w:val="clear" w:color="auto" w:fill="auto"/>
          </w:tcPr>
          <w:p w14:paraId="273935F7" w14:textId="77777777" w:rsidR="00D4531E" w:rsidRPr="00F17EF5" w:rsidRDefault="00D4531E" w:rsidP="00DD6CFB">
            <w:pPr>
              <w:pStyle w:val="TAL"/>
            </w:pPr>
            <w:r w:rsidRPr="00F17EF5">
              <w:t>ΔGSCN, GSCN</w:t>
            </w:r>
            <w:r w:rsidRPr="00F17EF5">
              <w:rPr>
                <w:vertAlign w:val="subscript"/>
              </w:rPr>
              <w:t xml:space="preserve">MIN, </w:t>
            </w:r>
            <w:r w:rsidRPr="00F17EF5">
              <w:t>GSCN</w:t>
            </w:r>
            <w:r w:rsidRPr="00F17EF5">
              <w:rPr>
                <w:vertAlign w:val="subscript"/>
              </w:rPr>
              <w:t>MAX</w:t>
            </w:r>
          </w:p>
        </w:tc>
        <w:tc>
          <w:tcPr>
            <w:tcW w:w="6589" w:type="dxa"/>
            <w:shd w:val="clear" w:color="auto" w:fill="auto"/>
          </w:tcPr>
          <w:p w14:paraId="58D81A13" w14:textId="77777777" w:rsidR="00D4531E" w:rsidRPr="00F17EF5" w:rsidRDefault="00D4531E" w:rsidP="00DD6CFB">
            <w:pPr>
              <w:pStyle w:val="TAL"/>
            </w:pPr>
            <w:r w:rsidRPr="00F17EF5">
              <w:t>GSCN step size, GSCN minimum and GSCN maximum values for the NR band according to table 5.4.3.3-1 of TS 38.101-1 [7] and TS 38.101-2 [8]</w:t>
            </w:r>
          </w:p>
        </w:tc>
      </w:tr>
      <w:tr w:rsidR="00D4531E" w:rsidRPr="00F17EF5" w14:paraId="5AA267B3" w14:textId="77777777" w:rsidTr="003D3315">
        <w:tc>
          <w:tcPr>
            <w:tcW w:w="3268" w:type="dxa"/>
            <w:shd w:val="clear" w:color="auto" w:fill="auto"/>
          </w:tcPr>
          <w:p w14:paraId="76838610" w14:textId="77777777" w:rsidR="00D4531E" w:rsidRPr="00F17EF5" w:rsidRDefault="00D4531E" w:rsidP="00DD6CFB">
            <w:pPr>
              <w:pStyle w:val="TAL"/>
              <w:rPr>
                <w:lang w:eastAsia="en-US"/>
              </w:rPr>
            </w:pPr>
            <w:r w:rsidRPr="00F17EF5">
              <w:rPr>
                <w:lang w:eastAsia="en-US"/>
              </w:rPr>
              <w:t>Offset</w:t>
            </w:r>
            <w:r w:rsidRPr="00F17EF5">
              <w:rPr>
                <w:vertAlign w:val="subscript"/>
                <w:lang w:eastAsia="en-US"/>
              </w:rPr>
              <w:t>RBs</w:t>
            </w:r>
          </w:p>
        </w:tc>
        <w:tc>
          <w:tcPr>
            <w:tcW w:w="6589" w:type="dxa"/>
            <w:shd w:val="clear" w:color="auto" w:fill="auto"/>
          </w:tcPr>
          <w:p w14:paraId="2EBB185D" w14:textId="77777777" w:rsidR="00D4531E" w:rsidRPr="00F17EF5" w:rsidRDefault="00D4531E" w:rsidP="00DD6CFB">
            <w:pPr>
              <w:pStyle w:val="TAL"/>
              <w:rPr>
                <w:lang w:eastAsia="en-US"/>
              </w:rPr>
            </w:pPr>
            <w:r w:rsidRPr="00F17EF5">
              <w:rPr>
                <w:lang w:eastAsia="en-US"/>
              </w:rPr>
              <w:t xml:space="preserve">Offset (RBs) according to </w:t>
            </w:r>
            <w:r w:rsidRPr="00F17EF5">
              <w:t xml:space="preserve">the applicable </w:t>
            </w:r>
            <w:r w:rsidRPr="00F17EF5">
              <w:rPr>
                <w:lang w:eastAsia="en-US"/>
              </w:rPr>
              <w:t xml:space="preserve">table </w:t>
            </w:r>
            <w:r w:rsidRPr="00F17EF5">
              <w:t xml:space="preserve">13-1 to 13-10 </w:t>
            </w:r>
            <w:r w:rsidRPr="00F17EF5">
              <w:rPr>
                <w:lang w:eastAsia="en-US"/>
              </w:rPr>
              <w:t>in TS 38.213 [22]</w:t>
            </w:r>
            <w:r w:rsidRPr="00F17EF5">
              <w:t xml:space="preserve"> for the given band and {SCS</w:t>
            </w:r>
            <w:r w:rsidRPr="00F17EF5">
              <w:rPr>
                <w:vertAlign w:val="subscript"/>
              </w:rPr>
              <w:t>SSB</w:t>
            </w:r>
            <w:r w:rsidRPr="00F17EF5">
              <w:t>, SCS</w:t>
            </w:r>
            <w:r w:rsidRPr="00F17EF5">
              <w:rPr>
                <w:vertAlign w:val="subscript"/>
              </w:rPr>
              <w:t>Carrier</w:t>
            </w:r>
            <w:r w:rsidRPr="00F17EF5">
              <w:t>} combination of the carrier.</w:t>
            </w:r>
          </w:p>
        </w:tc>
      </w:tr>
      <w:tr w:rsidR="00D4531E" w:rsidRPr="00F17EF5" w14:paraId="725A5D91" w14:textId="77777777" w:rsidTr="003D3315">
        <w:tc>
          <w:tcPr>
            <w:tcW w:w="3268" w:type="dxa"/>
            <w:shd w:val="clear" w:color="auto" w:fill="auto"/>
          </w:tcPr>
          <w:p w14:paraId="2371158C" w14:textId="77777777" w:rsidR="00D4531E" w:rsidRPr="00F17EF5" w:rsidRDefault="00D4531E" w:rsidP="00DD6CFB">
            <w:pPr>
              <w:pStyle w:val="TAL"/>
              <w:rPr>
                <w:lang w:eastAsia="en-US"/>
              </w:rPr>
            </w:pPr>
            <w:r w:rsidRPr="00F17EF5">
              <w:t>Offset</w:t>
            </w:r>
            <w:r w:rsidRPr="00F17EF5">
              <w:rPr>
                <w:vertAlign w:val="subscript"/>
              </w:rPr>
              <w:t>RBs,max</w:t>
            </w:r>
          </w:p>
        </w:tc>
        <w:tc>
          <w:tcPr>
            <w:tcW w:w="6589" w:type="dxa"/>
            <w:shd w:val="clear" w:color="auto" w:fill="auto"/>
          </w:tcPr>
          <w:p w14:paraId="44545554" w14:textId="77777777" w:rsidR="00D4531E" w:rsidRPr="00F17EF5" w:rsidRDefault="00D4531E" w:rsidP="00DD6CFB">
            <w:pPr>
              <w:pStyle w:val="TAL"/>
              <w:rPr>
                <w:lang w:eastAsia="en-US"/>
              </w:rPr>
            </w:pPr>
            <w:r w:rsidRPr="00F17EF5">
              <w:t>Maximum value for Offset (RBs) according to the applicable table 13-1 to 13-1o in TS 38.213 [22] for the given band and {SCS</w:t>
            </w:r>
            <w:r w:rsidRPr="00F17EF5">
              <w:rPr>
                <w:vertAlign w:val="subscript"/>
              </w:rPr>
              <w:t>SSB</w:t>
            </w:r>
            <w:r w:rsidRPr="00F17EF5">
              <w:t>, SCS</w:t>
            </w:r>
            <w:r w:rsidRPr="00F17EF5">
              <w:rPr>
                <w:vertAlign w:val="subscript"/>
              </w:rPr>
              <w:t>Carrier</w:t>
            </w:r>
            <w:r w:rsidRPr="00F17EF5">
              <w:t xml:space="preserve">} combination of the carrier limited to the table indexes with number of RBs </w:t>
            </w:r>
            <w:r w:rsidRPr="00F17EF5">
              <w:rPr>
                <w:rFonts w:ascii="Times New Roman" w:hAnsi="Times New Roman"/>
                <w:position w:val="-10"/>
                <w:sz w:val="20"/>
              </w:rPr>
              <w:object w:dxaOrig="870" w:dyaOrig="300" w14:anchorId="65899469">
                <v:shape id="_x0000_i1116" type="#_x0000_t75" style="width:41.9pt;height:11.85pt" o:ole="">
                  <v:imagedata r:id="rId191" o:title=""/>
                </v:shape>
                <o:OLEObject Type="Embed" ProgID="Equation.3" ShapeID="_x0000_i1116" DrawAspect="Content" ObjectID="_1725611588" r:id="rId192"/>
              </w:object>
            </w:r>
            <w:r w:rsidRPr="00F17EF5">
              <w:rPr>
                <w:rFonts w:ascii="Times New Roman" w:hAnsi="Times New Roman"/>
                <w:sz w:val="20"/>
              </w:rPr>
              <w:t xml:space="preserve"> </w:t>
            </w:r>
            <w:r w:rsidRPr="00F17EF5">
              <w:t xml:space="preserve">equal to the minimum value of </w:t>
            </w:r>
            <w:r w:rsidRPr="00F17EF5">
              <w:rPr>
                <w:rFonts w:ascii="Times New Roman" w:hAnsi="Times New Roman"/>
                <w:position w:val="-10"/>
                <w:sz w:val="20"/>
              </w:rPr>
              <w:object w:dxaOrig="870" w:dyaOrig="300" w14:anchorId="6A0F6B71">
                <v:shape id="_x0000_i1117" type="#_x0000_t75" style="width:41.9pt;height:11.85pt" o:ole="">
                  <v:imagedata r:id="rId191" o:title=""/>
                </v:shape>
                <o:OLEObject Type="Embed" ProgID="Equation.3" ShapeID="_x0000_i1117" DrawAspect="Content" ObjectID="_1725611589" r:id="rId193"/>
              </w:object>
            </w:r>
            <w:r w:rsidRPr="00F17EF5">
              <w:t xml:space="preserve"> in the table.</w:t>
            </w:r>
          </w:p>
        </w:tc>
      </w:tr>
      <w:tr w:rsidR="00D4531E" w:rsidRPr="00F17EF5" w14:paraId="0D1ADB4D" w14:textId="77777777" w:rsidTr="003D3315">
        <w:tc>
          <w:tcPr>
            <w:tcW w:w="3268" w:type="dxa"/>
            <w:shd w:val="clear" w:color="auto" w:fill="auto"/>
          </w:tcPr>
          <w:p w14:paraId="0FC46CA7" w14:textId="77777777" w:rsidR="00D4531E" w:rsidRPr="00F17EF5" w:rsidRDefault="00D4531E" w:rsidP="00DD6CFB">
            <w:pPr>
              <w:pStyle w:val="TAL"/>
              <w:rPr>
                <w:lang w:eastAsia="en-US"/>
              </w:rPr>
            </w:pPr>
            <w:r w:rsidRPr="00F17EF5">
              <w:t>Offset</w:t>
            </w:r>
            <w:r w:rsidRPr="00F17EF5">
              <w:rPr>
                <w:vertAlign w:val="subscript"/>
              </w:rPr>
              <w:t>RBs,min</w:t>
            </w:r>
          </w:p>
        </w:tc>
        <w:tc>
          <w:tcPr>
            <w:tcW w:w="6589" w:type="dxa"/>
            <w:shd w:val="clear" w:color="auto" w:fill="auto"/>
          </w:tcPr>
          <w:p w14:paraId="7D890893" w14:textId="77777777" w:rsidR="00D4531E" w:rsidRPr="00F17EF5" w:rsidRDefault="00D4531E" w:rsidP="00DD6CFB">
            <w:pPr>
              <w:pStyle w:val="TAL"/>
              <w:rPr>
                <w:lang w:eastAsia="en-US"/>
              </w:rPr>
            </w:pPr>
            <w:r w:rsidRPr="00F17EF5">
              <w:t>Minimum value for Offset (RBs) according to the applicable table 13-1 to 13-1o in TS 38.213 [22] for the given band and {SCS</w:t>
            </w:r>
            <w:r w:rsidRPr="00F17EF5">
              <w:rPr>
                <w:vertAlign w:val="subscript"/>
              </w:rPr>
              <w:t>SSB</w:t>
            </w:r>
            <w:r w:rsidRPr="00F17EF5">
              <w:t>, SCS</w:t>
            </w:r>
            <w:r w:rsidRPr="00F17EF5">
              <w:rPr>
                <w:vertAlign w:val="subscript"/>
              </w:rPr>
              <w:t>Carrier</w:t>
            </w:r>
            <w:r w:rsidRPr="00F17EF5">
              <w:t xml:space="preserve">} combination of the carrier limited to the table indexes with number of RBs </w:t>
            </w:r>
            <w:r w:rsidRPr="00F17EF5">
              <w:rPr>
                <w:rFonts w:ascii="Times New Roman" w:hAnsi="Times New Roman"/>
                <w:position w:val="-10"/>
                <w:sz w:val="20"/>
              </w:rPr>
              <w:object w:dxaOrig="870" w:dyaOrig="300" w14:anchorId="6C99AC15">
                <v:shape id="_x0000_i1118" type="#_x0000_t75" style="width:41.9pt;height:11.85pt" o:ole="">
                  <v:imagedata r:id="rId191" o:title=""/>
                </v:shape>
                <o:OLEObject Type="Embed" ProgID="Equation.3" ShapeID="_x0000_i1118" DrawAspect="Content" ObjectID="_1725611590" r:id="rId194"/>
              </w:object>
            </w:r>
            <w:r w:rsidRPr="00F17EF5">
              <w:rPr>
                <w:rFonts w:ascii="Times New Roman" w:hAnsi="Times New Roman"/>
                <w:sz w:val="20"/>
              </w:rPr>
              <w:t xml:space="preserve"> </w:t>
            </w:r>
            <w:r w:rsidRPr="00F17EF5">
              <w:t xml:space="preserve">equal to the minimum value of </w:t>
            </w:r>
            <w:r w:rsidRPr="00F17EF5">
              <w:rPr>
                <w:rFonts w:ascii="Times New Roman" w:hAnsi="Times New Roman"/>
                <w:position w:val="-10"/>
                <w:sz w:val="20"/>
              </w:rPr>
              <w:object w:dxaOrig="870" w:dyaOrig="300" w14:anchorId="5E6BA042">
                <v:shape id="_x0000_i1119" type="#_x0000_t75" style="width:41.9pt;height:11.85pt" o:ole="">
                  <v:imagedata r:id="rId191" o:title=""/>
                </v:shape>
                <o:OLEObject Type="Embed" ProgID="Equation.3" ShapeID="_x0000_i1119" DrawAspect="Content" ObjectID="_1725611591" r:id="rId195"/>
              </w:object>
            </w:r>
            <w:r w:rsidRPr="00F17EF5">
              <w:t xml:space="preserve"> in the table.</w:t>
            </w:r>
          </w:p>
        </w:tc>
      </w:tr>
    </w:tbl>
    <w:p w14:paraId="5A5BE207" w14:textId="77777777" w:rsidR="00D4531E" w:rsidRPr="00F17EF5" w:rsidRDefault="00D4531E" w:rsidP="00DD6CFB"/>
    <w:p w14:paraId="11FB0435" w14:textId="77777777" w:rsidR="00D4531E" w:rsidRPr="00F17EF5" w:rsidRDefault="00D4531E" w:rsidP="00D4531E">
      <w:pPr>
        <w:pStyle w:val="Heading1"/>
      </w:pPr>
      <w:bookmarkStart w:id="161" w:name="_Toc21354332"/>
      <w:bookmarkStart w:id="162" w:name="_Toc27749987"/>
      <w:r w:rsidRPr="00F17EF5">
        <w:t>C.2</w:t>
      </w:r>
      <w:r w:rsidRPr="00F17EF5">
        <w:tab/>
        <w:t>Determination of test frequencies</w:t>
      </w:r>
      <w:bookmarkEnd w:id="161"/>
      <w:bookmarkEnd w:id="162"/>
    </w:p>
    <w:p w14:paraId="65DD1AAD" w14:textId="77777777" w:rsidR="00D4531E" w:rsidRPr="00F17EF5" w:rsidRDefault="00D4531E" w:rsidP="00D4531E">
      <w:pPr>
        <w:pStyle w:val="Heading2"/>
      </w:pPr>
      <w:bookmarkStart w:id="163" w:name="_Toc21354333"/>
      <w:bookmarkStart w:id="164" w:name="_Toc27749988"/>
      <w:r w:rsidRPr="00F17EF5">
        <w:t>C.2.0</w:t>
      </w:r>
      <w:r w:rsidRPr="00F17EF5">
        <w:tab/>
        <w:t>General</w:t>
      </w:r>
      <w:bookmarkEnd w:id="163"/>
      <w:bookmarkEnd w:id="164"/>
    </w:p>
    <w:p w14:paraId="6E554C3E" w14:textId="77777777" w:rsidR="00D4531E" w:rsidRPr="00F17EF5" w:rsidRDefault="00D4531E" w:rsidP="00DD6CFB">
      <w:r w:rsidRPr="00F17EF5">
        <w:t>Test frequencies are determined as:</w:t>
      </w:r>
    </w:p>
    <w:p w14:paraId="595AC7DB" w14:textId="77777777" w:rsidR="00D4531E" w:rsidRPr="00F17EF5" w:rsidRDefault="00D4531E" w:rsidP="00DD6CFB">
      <w:pPr>
        <w:pStyle w:val="B1"/>
      </w:pPr>
      <w:r w:rsidRPr="00F17EF5">
        <w:t>For symmetric NR bands (supporting same bandwidth in UL and DL):</w:t>
      </w:r>
    </w:p>
    <w:p w14:paraId="0AB1F49A" w14:textId="77777777" w:rsidR="00D4531E" w:rsidRPr="00F17EF5" w:rsidRDefault="00D4531E" w:rsidP="00DD6CFB">
      <w:pPr>
        <w:pStyle w:val="B2"/>
      </w:pPr>
      <w:r w:rsidRPr="00F17EF5">
        <w:t>-</w:t>
      </w:r>
      <w:r w:rsidRPr="00F17EF5">
        <w:tab/>
        <w:t xml:space="preserve">test frequencies for the supported symmetric channel bandwidth combinations are determined as described in clause C.2.1; and </w:t>
      </w:r>
    </w:p>
    <w:p w14:paraId="68017BD4" w14:textId="77777777" w:rsidR="00D4531E" w:rsidRPr="00F17EF5" w:rsidRDefault="00D4531E" w:rsidP="00DD6CFB">
      <w:pPr>
        <w:pStyle w:val="B2"/>
      </w:pPr>
      <w:r w:rsidRPr="00F17EF5">
        <w:t>-</w:t>
      </w:r>
      <w:r w:rsidRPr="00F17EF5">
        <w:tab/>
        <w:t xml:space="preserve">the test frequencies for the supported asymmetric channel bandwidth combinations are determined as described in clause C.2.3. </w:t>
      </w:r>
    </w:p>
    <w:p w14:paraId="1BF86396" w14:textId="77777777" w:rsidR="00D4531E" w:rsidRPr="00F17EF5" w:rsidRDefault="00D4531E" w:rsidP="00DD6CFB">
      <w:pPr>
        <w:pStyle w:val="B1"/>
      </w:pPr>
      <w:r w:rsidRPr="00F17EF5">
        <w:t>For asymmetric NR bands (supporting different bandwidth in UL and DL):</w:t>
      </w:r>
    </w:p>
    <w:p w14:paraId="231136BA" w14:textId="77777777" w:rsidR="00D4531E" w:rsidRPr="00F17EF5" w:rsidRDefault="00D4531E" w:rsidP="00DD6CFB">
      <w:pPr>
        <w:pStyle w:val="B2"/>
      </w:pPr>
      <w:r w:rsidRPr="00F17EF5">
        <w:t>-</w:t>
      </w:r>
      <w:r w:rsidRPr="00F17EF5">
        <w:tab/>
        <w:t xml:space="preserve">the test frequencies for the supported symmetric channel bandwidth combinations are determined as described in clause C.2.2; and </w:t>
      </w:r>
    </w:p>
    <w:p w14:paraId="666D511D" w14:textId="77777777" w:rsidR="00D4531E" w:rsidRPr="00F17EF5" w:rsidRDefault="00D4531E" w:rsidP="00DD6CFB">
      <w:pPr>
        <w:pStyle w:val="B2"/>
      </w:pPr>
      <w:r w:rsidRPr="00F17EF5">
        <w:t>-</w:t>
      </w:r>
      <w:r w:rsidRPr="00F17EF5">
        <w:tab/>
        <w:t xml:space="preserve">the test frequencies for the supported asymmetric channel bandwidth combinations are determined as described in clause C.2.3. </w:t>
      </w:r>
    </w:p>
    <w:p w14:paraId="0ACDB3AF" w14:textId="77777777" w:rsidR="00D4531E" w:rsidRPr="00F17EF5" w:rsidRDefault="00D4531E" w:rsidP="00DD6CFB">
      <w:pPr>
        <w:pStyle w:val="B1"/>
      </w:pPr>
      <w:r w:rsidRPr="00F17EF5">
        <w:t xml:space="preserve">For NR CA and NR DC: </w:t>
      </w:r>
    </w:p>
    <w:p w14:paraId="1072F481" w14:textId="77777777" w:rsidR="00D4531E" w:rsidRPr="00F17EF5" w:rsidRDefault="00D4531E" w:rsidP="00DD6CFB">
      <w:pPr>
        <w:pStyle w:val="B2"/>
      </w:pPr>
      <w:r w:rsidRPr="00F17EF5">
        <w:t>-</w:t>
      </w:r>
      <w:r w:rsidRPr="00F17EF5">
        <w:tab/>
        <w:t>the test frequencies are determined as described in the relevant subclause in C.2.4 depending to the type of configuration.</w:t>
      </w:r>
    </w:p>
    <w:p w14:paraId="251AA79F" w14:textId="77777777" w:rsidR="00D4531E" w:rsidRPr="00F17EF5" w:rsidRDefault="00D4531E" w:rsidP="00DD6CFB">
      <w:pPr>
        <w:rPr>
          <w:lang w:eastAsia="x-none"/>
        </w:rPr>
      </w:pPr>
      <w:r w:rsidRPr="00F17EF5">
        <w:rPr>
          <w:lang w:eastAsia="x-none"/>
        </w:rPr>
        <w:t xml:space="preserve">The carrier test frequencies are determined considering the channel raster </w:t>
      </w:r>
      <w:r w:rsidRPr="00F17EF5">
        <w:t xml:space="preserve">according to clause 5.4.2.3 in TS 38.101-1 [7] for FR1 and in TS 38.101-2 [8] for FR2. </w:t>
      </w:r>
    </w:p>
    <w:p w14:paraId="0A9D3F6E" w14:textId="77777777" w:rsidR="00D4531E" w:rsidRPr="00F17EF5" w:rsidRDefault="00D4531E" w:rsidP="00D4531E">
      <w:pPr>
        <w:pStyle w:val="Heading2"/>
      </w:pPr>
      <w:bookmarkStart w:id="165" w:name="_Toc21354334"/>
      <w:bookmarkStart w:id="166" w:name="_Toc27749989"/>
      <w:r w:rsidRPr="00F17EF5">
        <w:t>C.2.1</w:t>
      </w:r>
      <w:r w:rsidRPr="00F17EF5">
        <w:tab/>
        <w:t>Determination of test frequencies for symmetric NR bands and symmetric uplink and downlink channel bandwidth combinations</w:t>
      </w:r>
      <w:bookmarkEnd w:id="165"/>
      <w:bookmarkEnd w:id="166"/>
    </w:p>
    <w:p w14:paraId="4D970912" w14:textId="77777777" w:rsidR="00D4531E" w:rsidRPr="00F17EF5" w:rsidRDefault="00D4531E" w:rsidP="00D4531E">
      <w:pPr>
        <w:pStyle w:val="Heading3"/>
      </w:pPr>
      <w:bookmarkStart w:id="167" w:name="_Toc21354335"/>
      <w:bookmarkStart w:id="168" w:name="_Toc27749990"/>
      <w:r w:rsidRPr="00F17EF5">
        <w:t>C.2.1.1</w:t>
      </w:r>
      <w:r w:rsidRPr="00F17EF5">
        <w:tab/>
        <w:t>Determination of test frequencies for Low-, Mid- and High-Range</w:t>
      </w:r>
      <w:bookmarkEnd w:id="167"/>
      <w:bookmarkEnd w:id="168"/>
    </w:p>
    <w:p w14:paraId="3643D487" w14:textId="77777777" w:rsidR="00D4531E" w:rsidRPr="00F17EF5" w:rsidRDefault="00D4531E" w:rsidP="00DD6CFB">
      <w:r w:rsidRPr="00F17EF5">
        <w:t>Downlink: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5"/>
        <w:gridCol w:w="1701"/>
      </w:tblGrid>
      <w:tr w:rsidR="00D4531E" w:rsidRPr="00F17EF5" w14:paraId="0A8C4304" w14:textId="77777777" w:rsidTr="003D3315">
        <w:tc>
          <w:tcPr>
            <w:tcW w:w="7225" w:type="dxa"/>
            <w:shd w:val="clear" w:color="auto" w:fill="auto"/>
            <w:vAlign w:val="center"/>
          </w:tcPr>
          <w:p w14:paraId="633D027A" w14:textId="77777777" w:rsidR="00D4531E" w:rsidRPr="00F17EF5" w:rsidRDefault="00D4531E" w:rsidP="00DD6CFB">
            <w:pPr>
              <w:pStyle w:val="TAL"/>
            </w:pPr>
            <w:r w:rsidRPr="00F17EF5">
              <w:rPr>
                <w:b/>
              </w:rPr>
              <w:t>F</w:t>
            </w:r>
            <w:r w:rsidRPr="00F17EF5">
              <w:rPr>
                <w:b/>
                <w:vertAlign w:val="subscript"/>
              </w:rPr>
              <w:t>DL_LowRange</w:t>
            </w:r>
            <w:r w:rsidRPr="00F17EF5">
              <w:rPr>
                <w:b/>
              </w:rPr>
              <w:t xml:space="preserve"> </w:t>
            </w:r>
            <w:r w:rsidRPr="00F17EF5">
              <w:t xml:space="preserve">= </w:t>
            </w:r>
            <w:r w:rsidRPr="00F17EF5">
              <w:rPr>
                <w:b/>
              </w:rPr>
              <w:t>Ceil</w:t>
            </w:r>
            <w:r w:rsidRPr="00F17EF5">
              <w:t>((F</w:t>
            </w:r>
            <w:r w:rsidRPr="00F17EF5">
              <w:rPr>
                <w:vertAlign w:val="subscript"/>
              </w:rPr>
              <w:t>DL_Low</w:t>
            </w:r>
            <w:r w:rsidRPr="00F17EF5">
              <w:t xml:space="preserve"> + CBW</w:t>
            </w:r>
            <w:r w:rsidRPr="00F17EF5">
              <w:rPr>
                <w:vertAlign w:val="subscript"/>
              </w:rPr>
              <w:t>DL</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3694EE71" w14:textId="77777777" w:rsidR="00D4531E" w:rsidRPr="00F17EF5" w:rsidRDefault="00D4531E" w:rsidP="00DD6CFB">
            <w:pPr>
              <w:pStyle w:val="TAL"/>
            </w:pPr>
            <w:r w:rsidRPr="00F17EF5">
              <w:t>C.2.1.1-Eq1</w:t>
            </w:r>
          </w:p>
        </w:tc>
      </w:tr>
      <w:tr w:rsidR="00D4531E" w:rsidRPr="00F17EF5" w14:paraId="575DD134" w14:textId="77777777" w:rsidTr="003D3315">
        <w:tc>
          <w:tcPr>
            <w:tcW w:w="7225" w:type="dxa"/>
            <w:shd w:val="clear" w:color="auto" w:fill="auto"/>
            <w:vAlign w:val="center"/>
          </w:tcPr>
          <w:p w14:paraId="41F39B63" w14:textId="77777777" w:rsidR="00D4531E" w:rsidRPr="00F17EF5" w:rsidRDefault="00D4531E" w:rsidP="00DD6CFB">
            <w:pPr>
              <w:pStyle w:val="TAL"/>
            </w:pPr>
            <w:r w:rsidRPr="00F17EF5">
              <w:rPr>
                <w:b/>
              </w:rPr>
              <w:t>F</w:t>
            </w:r>
            <w:r w:rsidRPr="00F17EF5">
              <w:rPr>
                <w:b/>
                <w:vertAlign w:val="subscript"/>
              </w:rPr>
              <w:t>DL_MidRange</w:t>
            </w:r>
            <w:r w:rsidRPr="00F17EF5">
              <w:t xml:space="preserve"> = </w:t>
            </w:r>
            <w:r w:rsidRPr="00F17EF5">
              <w:rPr>
                <w:b/>
              </w:rPr>
              <w:t>Round</w:t>
            </w:r>
            <w:r w:rsidRPr="00F17EF5">
              <w:t>((F</w:t>
            </w:r>
            <w:r w:rsidRPr="00F17EF5">
              <w:rPr>
                <w:vertAlign w:val="subscript"/>
              </w:rPr>
              <w:t>DL_Low</w:t>
            </w:r>
            <w:r w:rsidRPr="00F17EF5">
              <w:t xml:space="preserve"> + BW</w:t>
            </w:r>
            <w:r w:rsidRPr="00F17EF5">
              <w:rPr>
                <w:vertAlign w:val="subscript"/>
              </w:rPr>
              <w:t>DL</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399D01E0" w14:textId="77777777" w:rsidR="00D4531E" w:rsidRPr="00F17EF5" w:rsidRDefault="00D4531E" w:rsidP="00DD6CFB">
            <w:pPr>
              <w:pStyle w:val="TAL"/>
            </w:pPr>
            <w:r w:rsidRPr="00F17EF5">
              <w:t>C.2.1.1-Eq2</w:t>
            </w:r>
          </w:p>
        </w:tc>
      </w:tr>
      <w:tr w:rsidR="00D4531E" w:rsidRPr="00F17EF5" w14:paraId="7487B501" w14:textId="77777777" w:rsidTr="003D3315">
        <w:tc>
          <w:tcPr>
            <w:tcW w:w="7225" w:type="dxa"/>
            <w:shd w:val="clear" w:color="auto" w:fill="auto"/>
            <w:vAlign w:val="center"/>
          </w:tcPr>
          <w:p w14:paraId="452FA822" w14:textId="77777777" w:rsidR="00D4531E" w:rsidRPr="00F17EF5" w:rsidRDefault="00D4531E" w:rsidP="00DD6CFB">
            <w:pPr>
              <w:pStyle w:val="TAL"/>
            </w:pPr>
            <w:r w:rsidRPr="00F17EF5">
              <w:rPr>
                <w:b/>
              </w:rPr>
              <w:t>F</w:t>
            </w:r>
            <w:r w:rsidRPr="00F17EF5">
              <w:rPr>
                <w:b/>
                <w:vertAlign w:val="subscript"/>
              </w:rPr>
              <w:t>DL_HighRange</w:t>
            </w:r>
            <w:r w:rsidRPr="00F17EF5">
              <w:t xml:space="preserve"> = </w:t>
            </w:r>
            <w:r w:rsidRPr="00F17EF5">
              <w:rPr>
                <w:b/>
              </w:rPr>
              <w:t>Floor(</w:t>
            </w:r>
            <w:r w:rsidRPr="00F17EF5">
              <w:t>(F</w:t>
            </w:r>
            <w:r w:rsidRPr="00F17EF5">
              <w:rPr>
                <w:vertAlign w:val="subscript"/>
              </w:rPr>
              <w:t xml:space="preserve">DL_High </w:t>
            </w:r>
            <w:r w:rsidRPr="00F17EF5">
              <w:t>- CBW</w:t>
            </w:r>
            <w:r w:rsidRPr="00F17EF5">
              <w:rPr>
                <w:vertAlign w:val="subscript"/>
              </w:rPr>
              <w:t>DL</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5051FDF0" w14:textId="77777777" w:rsidR="00D4531E" w:rsidRPr="00F17EF5" w:rsidRDefault="00D4531E" w:rsidP="00DD6CFB">
            <w:pPr>
              <w:pStyle w:val="TAL"/>
            </w:pPr>
            <w:r w:rsidRPr="00F17EF5">
              <w:t>C.2.1.1-Eq3</w:t>
            </w:r>
          </w:p>
        </w:tc>
      </w:tr>
    </w:tbl>
    <w:p w14:paraId="1537D8E2" w14:textId="77777777" w:rsidR="00D4531E" w:rsidRPr="00F17EF5" w:rsidRDefault="00D4531E" w:rsidP="00DD6CFB"/>
    <w:p w14:paraId="1A8810C6" w14:textId="77777777" w:rsidR="00D4531E" w:rsidRPr="00F17EF5" w:rsidRDefault="00D4531E" w:rsidP="00DD6CFB">
      <w:r w:rsidRPr="00F17EF5">
        <w:t>F</w:t>
      </w:r>
      <w:r w:rsidRPr="00F17EF5">
        <w:rPr>
          <w:vertAlign w:val="subscript"/>
        </w:rPr>
        <w:t>DL_LowRange</w:t>
      </w:r>
      <w:r w:rsidRPr="00F17EF5">
        <w:t xml:space="preserve"> is rounded up and F</w:t>
      </w:r>
      <w:r w:rsidRPr="00F17EF5">
        <w:rPr>
          <w:vertAlign w:val="subscript"/>
        </w:rPr>
        <w:t>DL_HighRange</w:t>
      </w:r>
      <w:r w:rsidRPr="00F17EF5">
        <w:t xml:space="preserve"> is rounded down to obey to the minimum guard band according to clause </w:t>
      </w:r>
      <w:r w:rsidRPr="00F17EF5">
        <w:rPr>
          <w:rFonts w:eastAsia="Yu Mincho"/>
        </w:rPr>
        <w:t xml:space="preserve">5.3.3 </w:t>
      </w:r>
      <w:r w:rsidRPr="00F17EF5">
        <w:t>of TS 38.101-1 [7] and TS 38.101-2 [8].</w:t>
      </w:r>
    </w:p>
    <w:p w14:paraId="70F83805" w14:textId="77777777" w:rsidR="00D4531E" w:rsidRPr="00F17EF5" w:rsidRDefault="00D4531E" w:rsidP="00DD6CFB">
      <w:pPr>
        <w:rPr>
          <w:lang w:eastAsia="x-none"/>
        </w:rPr>
      </w:pPr>
      <w:r w:rsidRPr="00F17EF5">
        <w:t>Uplink: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5"/>
        <w:gridCol w:w="1701"/>
      </w:tblGrid>
      <w:tr w:rsidR="00D4531E" w:rsidRPr="00F17EF5" w14:paraId="5E124FE5" w14:textId="77777777" w:rsidTr="003D3315">
        <w:tc>
          <w:tcPr>
            <w:tcW w:w="7225" w:type="dxa"/>
            <w:shd w:val="clear" w:color="auto" w:fill="auto"/>
            <w:vAlign w:val="center"/>
          </w:tcPr>
          <w:p w14:paraId="7D8A0B94" w14:textId="77777777" w:rsidR="00D4531E" w:rsidRPr="00F17EF5" w:rsidRDefault="00D4531E" w:rsidP="00DD6CFB">
            <w:pPr>
              <w:pStyle w:val="TAL"/>
            </w:pPr>
            <w:r w:rsidRPr="00F17EF5">
              <w:rPr>
                <w:b/>
              </w:rPr>
              <w:t>F</w:t>
            </w:r>
            <w:r w:rsidRPr="00F17EF5">
              <w:rPr>
                <w:b/>
                <w:vertAlign w:val="subscript"/>
              </w:rPr>
              <w:t>UL_LowRange</w:t>
            </w:r>
            <w:r w:rsidRPr="00F17EF5">
              <w:rPr>
                <w:b/>
              </w:rPr>
              <w:t xml:space="preserve"> </w:t>
            </w:r>
            <w:r w:rsidRPr="00F17EF5">
              <w:t>= F</w:t>
            </w:r>
            <w:r w:rsidRPr="00F17EF5">
              <w:rPr>
                <w:vertAlign w:val="subscript"/>
              </w:rPr>
              <w:t>DL_LowRange</w:t>
            </w:r>
            <w:r w:rsidRPr="00F17EF5">
              <w:t xml:space="preserve"> - F</w:t>
            </w:r>
            <w:r w:rsidRPr="00F17EF5">
              <w:rPr>
                <w:vertAlign w:val="subscript"/>
              </w:rPr>
              <w:t>Tx-Rx_separation</w:t>
            </w:r>
          </w:p>
        </w:tc>
        <w:tc>
          <w:tcPr>
            <w:tcW w:w="1701" w:type="dxa"/>
            <w:vAlign w:val="center"/>
          </w:tcPr>
          <w:p w14:paraId="33EB1F08" w14:textId="77777777" w:rsidR="00D4531E" w:rsidRPr="00F17EF5" w:rsidRDefault="00D4531E" w:rsidP="00DD6CFB">
            <w:pPr>
              <w:pStyle w:val="TAL"/>
            </w:pPr>
            <w:r w:rsidRPr="00F17EF5">
              <w:t>C.2.1.1-Eq4</w:t>
            </w:r>
          </w:p>
        </w:tc>
      </w:tr>
      <w:tr w:rsidR="00D4531E" w:rsidRPr="00F17EF5" w14:paraId="2FDBA2D0" w14:textId="77777777" w:rsidTr="003D3315">
        <w:tc>
          <w:tcPr>
            <w:tcW w:w="7225" w:type="dxa"/>
            <w:shd w:val="clear" w:color="auto" w:fill="auto"/>
            <w:vAlign w:val="center"/>
          </w:tcPr>
          <w:p w14:paraId="7F8FE3CC" w14:textId="77777777" w:rsidR="00D4531E" w:rsidRPr="00F17EF5" w:rsidRDefault="00D4531E" w:rsidP="00DD6CFB">
            <w:pPr>
              <w:pStyle w:val="TAL"/>
            </w:pPr>
            <w:r w:rsidRPr="00F17EF5">
              <w:rPr>
                <w:b/>
              </w:rPr>
              <w:t>F</w:t>
            </w:r>
            <w:r w:rsidRPr="00F17EF5">
              <w:rPr>
                <w:b/>
                <w:vertAlign w:val="subscript"/>
              </w:rPr>
              <w:t>UL_MidRange</w:t>
            </w:r>
            <w:r w:rsidRPr="00F17EF5">
              <w:t xml:space="preserve"> = F</w:t>
            </w:r>
            <w:r w:rsidRPr="00F17EF5">
              <w:rPr>
                <w:vertAlign w:val="subscript"/>
              </w:rPr>
              <w:t>DL_MidRange</w:t>
            </w:r>
            <w:r w:rsidRPr="00F17EF5">
              <w:t xml:space="preserve"> - F</w:t>
            </w:r>
            <w:r w:rsidRPr="00F17EF5">
              <w:rPr>
                <w:vertAlign w:val="subscript"/>
              </w:rPr>
              <w:t>Tx-Rx_separation</w:t>
            </w:r>
          </w:p>
        </w:tc>
        <w:tc>
          <w:tcPr>
            <w:tcW w:w="1701" w:type="dxa"/>
            <w:vAlign w:val="center"/>
          </w:tcPr>
          <w:p w14:paraId="4E23009F" w14:textId="77777777" w:rsidR="00D4531E" w:rsidRPr="00F17EF5" w:rsidRDefault="00D4531E" w:rsidP="00DD6CFB">
            <w:pPr>
              <w:pStyle w:val="TAL"/>
            </w:pPr>
            <w:r w:rsidRPr="00F17EF5">
              <w:t>C.2.1.1-Eq5</w:t>
            </w:r>
          </w:p>
        </w:tc>
      </w:tr>
      <w:tr w:rsidR="00D4531E" w:rsidRPr="00F17EF5" w14:paraId="5818D269" w14:textId="77777777" w:rsidTr="003D3315">
        <w:tc>
          <w:tcPr>
            <w:tcW w:w="7225" w:type="dxa"/>
            <w:shd w:val="clear" w:color="auto" w:fill="auto"/>
            <w:vAlign w:val="center"/>
          </w:tcPr>
          <w:p w14:paraId="1801D13E" w14:textId="77777777" w:rsidR="00D4531E" w:rsidRPr="00F17EF5" w:rsidRDefault="00D4531E" w:rsidP="00DD6CFB">
            <w:pPr>
              <w:pStyle w:val="TAL"/>
            </w:pPr>
            <w:r w:rsidRPr="00F17EF5">
              <w:rPr>
                <w:b/>
              </w:rPr>
              <w:t>F</w:t>
            </w:r>
            <w:r w:rsidRPr="00F17EF5">
              <w:rPr>
                <w:b/>
                <w:vertAlign w:val="subscript"/>
              </w:rPr>
              <w:t>UL_HighRange</w:t>
            </w:r>
            <w:r w:rsidRPr="00F17EF5">
              <w:t xml:space="preserve"> = F</w:t>
            </w:r>
            <w:r w:rsidRPr="00F17EF5">
              <w:rPr>
                <w:vertAlign w:val="subscript"/>
              </w:rPr>
              <w:t>DL_HighRange</w:t>
            </w:r>
            <w:r w:rsidRPr="00F17EF5">
              <w:t xml:space="preserve"> - F</w:t>
            </w:r>
            <w:r w:rsidRPr="00F17EF5">
              <w:rPr>
                <w:vertAlign w:val="subscript"/>
              </w:rPr>
              <w:t>Tx-Rx_separation</w:t>
            </w:r>
          </w:p>
        </w:tc>
        <w:tc>
          <w:tcPr>
            <w:tcW w:w="1701" w:type="dxa"/>
            <w:vAlign w:val="center"/>
          </w:tcPr>
          <w:p w14:paraId="18C4FC89" w14:textId="77777777" w:rsidR="00D4531E" w:rsidRPr="00F17EF5" w:rsidRDefault="00D4531E" w:rsidP="00DD6CFB">
            <w:pPr>
              <w:pStyle w:val="TAL"/>
            </w:pPr>
            <w:r w:rsidRPr="00F17EF5">
              <w:t>C.2.1.1-Eq6</w:t>
            </w:r>
          </w:p>
        </w:tc>
      </w:tr>
    </w:tbl>
    <w:p w14:paraId="4B4CDA4A" w14:textId="77777777" w:rsidR="00D4531E" w:rsidRPr="00F17EF5" w:rsidRDefault="00D4531E" w:rsidP="00DD6CFB"/>
    <w:p w14:paraId="5E5F220C" w14:textId="77777777" w:rsidR="00D4531E" w:rsidRPr="00F17EF5" w:rsidRDefault="00D4531E" w:rsidP="00D4531E">
      <w:pPr>
        <w:pStyle w:val="Heading3"/>
      </w:pPr>
      <w:bookmarkStart w:id="169" w:name="_Toc21354336"/>
      <w:bookmarkStart w:id="170" w:name="_Toc27749991"/>
      <w:r w:rsidRPr="00F17EF5">
        <w:t>C.2.1.2</w:t>
      </w:r>
      <w:r w:rsidRPr="00F17EF5">
        <w:tab/>
        <w:t>Determination test frequencies for of Mid-Low and Mid-High-Range for signalling tests</w:t>
      </w:r>
      <w:bookmarkEnd w:id="169"/>
      <w:bookmarkEnd w:id="170"/>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8"/>
        <w:gridCol w:w="1418"/>
      </w:tblGrid>
      <w:tr w:rsidR="00D4531E" w:rsidRPr="00F17EF5" w14:paraId="2DF59F64" w14:textId="77777777" w:rsidTr="003D3315">
        <w:tc>
          <w:tcPr>
            <w:tcW w:w="7508" w:type="dxa"/>
            <w:shd w:val="clear" w:color="auto" w:fill="auto"/>
          </w:tcPr>
          <w:p w14:paraId="02AA060C" w14:textId="77777777" w:rsidR="00D4531E" w:rsidRPr="00F17EF5" w:rsidRDefault="00D4531E" w:rsidP="00DD6CFB">
            <w:pPr>
              <w:pStyle w:val="TAL"/>
              <w:rPr>
                <w:lang w:eastAsia="en-US"/>
              </w:rPr>
            </w:pPr>
            <w:r w:rsidRPr="00F17EF5">
              <w:rPr>
                <w:b/>
                <w:lang w:eastAsia="en-US"/>
              </w:rPr>
              <w:t>F</w:t>
            </w:r>
            <w:r w:rsidRPr="00F17EF5">
              <w:rPr>
                <w:b/>
                <w:vertAlign w:val="subscript"/>
                <w:lang w:eastAsia="en-US"/>
              </w:rPr>
              <w:t>Mid-LowRange</w:t>
            </w:r>
            <w:r w:rsidRPr="00F17EF5">
              <w:rPr>
                <w:lang w:eastAsia="en-US"/>
              </w:rPr>
              <w:t xml:space="preserve"> = </w:t>
            </w:r>
            <w:r w:rsidRPr="00F17EF5">
              <w:rPr>
                <w:b/>
                <w:lang w:eastAsia="en-US"/>
              </w:rPr>
              <w:t>Round</w:t>
            </w:r>
            <w:r w:rsidRPr="00F17EF5">
              <w:rPr>
                <w:lang w:eastAsia="en-US"/>
              </w:rPr>
              <w:t>((F</w:t>
            </w:r>
            <w:r w:rsidRPr="00F17EF5">
              <w:rPr>
                <w:vertAlign w:val="subscript"/>
                <w:lang w:eastAsia="en-US"/>
              </w:rPr>
              <w:t>LowRange</w:t>
            </w:r>
            <w:r w:rsidRPr="00F17EF5">
              <w:rPr>
                <w:lang w:eastAsia="en-US"/>
              </w:rPr>
              <w:t>+ (F</w:t>
            </w:r>
            <w:r w:rsidRPr="00F17EF5">
              <w:rPr>
                <w:vertAlign w:val="subscript"/>
                <w:lang w:eastAsia="en-US"/>
              </w:rPr>
              <w:t xml:space="preserve">HighRange </w:t>
            </w:r>
            <w:r w:rsidRPr="00F17EF5">
              <w:rPr>
                <w:lang w:eastAsia="en-US"/>
              </w:rPr>
              <w:t>- F</w:t>
            </w:r>
            <w:r w:rsidRPr="00F17EF5">
              <w:rPr>
                <w:vertAlign w:val="subscript"/>
                <w:lang w:eastAsia="en-US"/>
              </w:rPr>
              <w:t>LowRange</w:t>
            </w:r>
            <w:r w:rsidRPr="00F17EF5">
              <w:rPr>
                <w:lang w:eastAsia="en-US"/>
              </w:rPr>
              <w:t xml:space="preserve"> )/3) / ΔF</w:t>
            </w:r>
            <w:r w:rsidRPr="00F17EF5">
              <w:rPr>
                <w:vertAlign w:val="subscript"/>
                <w:lang w:eastAsia="en-US"/>
              </w:rPr>
              <w:t>Raster</w:t>
            </w:r>
            <w:r w:rsidRPr="00F17EF5">
              <w:rPr>
                <w:lang w:eastAsia="en-US"/>
              </w:rPr>
              <w:t>) * ΔF</w:t>
            </w:r>
            <w:r w:rsidRPr="00F17EF5">
              <w:rPr>
                <w:vertAlign w:val="subscript"/>
                <w:lang w:eastAsia="en-US"/>
              </w:rPr>
              <w:t>Raster</w:t>
            </w:r>
          </w:p>
        </w:tc>
        <w:tc>
          <w:tcPr>
            <w:tcW w:w="1418" w:type="dxa"/>
            <w:vAlign w:val="center"/>
          </w:tcPr>
          <w:p w14:paraId="4FB6AC1C" w14:textId="77777777" w:rsidR="00D4531E" w:rsidRPr="00F17EF5" w:rsidRDefault="00D4531E" w:rsidP="00DD6CFB">
            <w:pPr>
              <w:pStyle w:val="TAL"/>
              <w:rPr>
                <w:lang w:eastAsia="en-US"/>
              </w:rPr>
            </w:pPr>
            <w:r w:rsidRPr="00F17EF5">
              <w:rPr>
                <w:lang w:eastAsia="en-US"/>
              </w:rPr>
              <w:t>C.2.1.2-Eq1</w:t>
            </w:r>
          </w:p>
        </w:tc>
      </w:tr>
      <w:tr w:rsidR="00D4531E" w:rsidRPr="00F17EF5" w14:paraId="1026F75C" w14:textId="77777777" w:rsidTr="003D3315">
        <w:tc>
          <w:tcPr>
            <w:tcW w:w="7508" w:type="dxa"/>
            <w:shd w:val="clear" w:color="auto" w:fill="auto"/>
          </w:tcPr>
          <w:p w14:paraId="42F09B6A" w14:textId="77777777" w:rsidR="00D4531E" w:rsidRPr="00F17EF5" w:rsidRDefault="00D4531E" w:rsidP="00DD6CFB">
            <w:pPr>
              <w:pStyle w:val="TAL"/>
              <w:rPr>
                <w:lang w:eastAsia="en-US"/>
              </w:rPr>
            </w:pPr>
            <w:r w:rsidRPr="00F17EF5">
              <w:rPr>
                <w:b/>
                <w:lang w:eastAsia="en-US"/>
              </w:rPr>
              <w:t>F</w:t>
            </w:r>
            <w:r w:rsidRPr="00F17EF5">
              <w:rPr>
                <w:b/>
                <w:vertAlign w:val="subscript"/>
                <w:lang w:eastAsia="en-US"/>
              </w:rPr>
              <w:t>Mid-HighRange</w:t>
            </w:r>
            <w:r w:rsidRPr="00F17EF5">
              <w:rPr>
                <w:lang w:eastAsia="en-US"/>
              </w:rPr>
              <w:t xml:space="preserve"> = </w:t>
            </w:r>
            <w:r w:rsidRPr="00F17EF5">
              <w:rPr>
                <w:b/>
                <w:lang w:eastAsia="en-US"/>
              </w:rPr>
              <w:t>Round</w:t>
            </w:r>
            <w:r w:rsidRPr="00F17EF5">
              <w:rPr>
                <w:lang w:eastAsia="en-US"/>
              </w:rPr>
              <w:t>((F</w:t>
            </w:r>
            <w:r w:rsidRPr="00F17EF5">
              <w:rPr>
                <w:vertAlign w:val="subscript"/>
                <w:lang w:eastAsia="en-US"/>
              </w:rPr>
              <w:t>LowRange</w:t>
            </w:r>
            <w:r w:rsidRPr="00F17EF5">
              <w:rPr>
                <w:lang w:eastAsia="en-US"/>
              </w:rPr>
              <w:t xml:space="preserve"> + 2*(F</w:t>
            </w:r>
            <w:r w:rsidRPr="00F17EF5">
              <w:rPr>
                <w:vertAlign w:val="subscript"/>
                <w:lang w:eastAsia="en-US"/>
              </w:rPr>
              <w:t xml:space="preserve">HighRange </w:t>
            </w:r>
            <w:r w:rsidRPr="00F17EF5">
              <w:rPr>
                <w:lang w:eastAsia="en-US"/>
              </w:rPr>
              <w:t>- F</w:t>
            </w:r>
            <w:r w:rsidRPr="00F17EF5">
              <w:rPr>
                <w:vertAlign w:val="subscript"/>
                <w:lang w:eastAsia="en-US"/>
              </w:rPr>
              <w:t>LowRange</w:t>
            </w:r>
            <w:r w:rsidRPr="00F17EF5">
              <w:rPr>
                <w:lang w:eastAsia="en-US"/>
              </w:rPr>
              <w:t xml:space="preserve"> )/3) / ΔF</w:t>
            </w:r>
            <w:r w:rsidRPr="00F17EF5">
              <w:rPr>
                <w:vertAlign w:val="subscript"/>
                <w:lang w:eastAsia="en-US"/>
              </w:rPr>
              <w:t>Raster</w:t>
            </w:r>
            <w:r w:rsidRPr="00F17EF5">
              <w:rPr>
                <w:lang w:eastAsia="en-US"/>
              </w:rPr>
              <w:t>) * ΔF</w:t>
            </w:r>
            <w:r w:rsidRPr="00F17EF5">
              <w:rPr>
                <w:vertAlign w:val="subscript"/>
                <w:lang w:eastAsia="en-US"/>
              </w:rPr>
              <w:t>Raster</w:t>
            </w:r>
          </w:p>
        </w:tc>
        <w:tc>
          <w:tcPr>
            <w:tcW w:w="1418" w:type="dxa"/>
            <w:vAlign w:val="center"/>
          </w:tcPr>
          <w:p w14:paraId="2387146A" w14:textId="77777777" w:rsidR="00D4531E" w:rsidRPr="00F17EF5" w:rsidRDefault="00D4531E" w:rsidP="00DD6CFB">
            <w:pPr>
              <w:pStyle w:val="TAL"/>
              <w:rPr>
                <w:lang w:eastAsia="en-US"/>
              </w:rPr>
            </w:pPr>
            <w:r w:rsidRPr="00F17EF5">
              <w:rPr>
                <w:lang w:eastAsia="en-US"/>
              </w:rPr>
              <w:t>C.2.1.2-Eq2</w:t>
            </w:r>
          </w:p>
        </w:tc>
      </w:tr>
    </w:tbl>
    <w:p w14:paraId="41EC3786" w14:textId="77777777" w:rsidR="00D4531E" w:rsidRPr="00F17EF5" w:rsidRDefault="00D4531E" w:rsidP="00DD6CFB"/>
    <w:p w14:paraId="1E1AE4E0" w14:textId="77777777" w:rsidR="00D4531E" w:rsidRPr="00F17EF5" w:rsidRDefault="00D4531E" w:rsidP="00D4531E">
      <w:pPr>
        <w:pStyle w:val="Heading2"/>
      </w:pPr>
      <w:bookmarkStart w:id="171" w:name="_Toc21354337"/>
      <w:bookmarkStart w:id="172" w:name="_Toc27749992"/>
      <w:r w:rsidRPr="00F17EF5">
        <w:t>C.2.2</w:t>
      </w:r>
      <w:r w:rsidRPr="00F17EF5">
        <w:tab/>
        <w:t>Determination of test frequencies for asymmetric NR bands and symmetric uplink and downlink channel bandwidth combinations</w:t>
      </w:r>
      <w:bookmarkEnd w:id="171"/>
      <w:bookmarkEnd w:id="172"/>
    </w:p>
    <w:p w14:paraId="08CB2D03" w14:textId="77777777" w:rsidR="00D4531E" w:rsidRPr="00F17EF5" w:rsidRDefault="00D4531E" w:rsidP="00DD6CFB">
      <w:pPr>
        <w:rPr>
          <w:lang w:eastAsia="en-US"/>
        </w:rPr>
      </w:pPr>
      <w:bookmarkStart w:id="173" w:name="_Toc21354338"/>
      <w:bookmarkStart w:id="174" w:name="_Toc27749993"/>
      <w:r w:rsidRPr="00F17EF5">
        <w:rPr>
          <w:lang w:eastAsia="en-US"/>
        </w:rPr>
        <w:t xml:space="preserve">Determination of </w:t>
      </w:r>
      <w:r w:rsidRPr="00F17EF5">
        <w:t xml:space="preserve">test frequencies for asymmetric NR bands, and symmetric </w:t>
      </w:r>
      <w:r w:rsidRPr="00F17EF5">
        <w:rPr>
          <w:lang w:eastAsia="en-US"/>
        </w:rPr>
        <w:t>uplink and downlink channel bandwidth combinations are determined using the procedure in clause C.2.3 with ΔF</w:t>
      </w:r>
      <w:r w:rsidRPr="00F17EF5">
        <w:rPr>
          <w:vertAlign w:val="subscript"/>
          <w:lang w:eastAsia="en-US"/>
        </w:rPr>
        <w:t>Tx-Rx</w:t>
      </w:r>
      <w:r w:rsidRPr="00F17EF5">
        <w:rPr>
          <w:lang w:eastAsia="en-US"/>
        </w:rPr>
        <w:t xml:space="preserve"> = 0.</w:t>
      </w:r>
    </w:p>
    <w:p w14:paraId="758A7213" w14:textId="77777777" w:rsidR="00D4531E" w:rsidRPr="00F17EF5" w:rsidRDefault="00D4531E" w:rsidP="00D4531E">
      <w:pPr>
        <w:pStyle w:val="Heading2"/>
      </w:pPr>
      <w:bookmarkStart w:id="175" w:name="_Toc21354347"/>
      <w:bookmarkStart w:id="176" w:name="_Toc27750003"/>
      <w:bookmarkEnd w:id="173"/>
      <w:bookmarkEnd w:id="174"/>
      <w:r w:rsidRPr="00F17EF5">
        <w:t>C.2.3</w:t>
      </w:r>
      <w:r w:rsidRPr="00F17EF5">
        <w:tab/>
        <w:t>Determination of test frequencies for bands</w:t>
      </w:r>
      <w:r w:rsidRPr="00F17EF5" w:rsidDel="001B6C51">
        <w:t xml:space="preserve"> </w:t>
      </w:r>
      <w:r w:rsidRPr="00F17EF5">
        <w:t>supporting asymmetric channel bandwidth combinations</w:t>
      </w:r>
    </w:p>
    <w:p w14:paraId="5B4746A0" w14:textId="77777777" w:rsidR="00D4531E" w:rsidRPr="00F17EF5" w:rsidRDefault="00D4531E" w:rsidP="00D4531E">
      <w:pPr>
        <w:pStyle w:val="Heading3"/>
      </w:pPr>
      <w:r w:rsidRPr="00F17EF5">
        <w:t>C.2.3.1</w:t>
      </w:r>
      <w:r w:rsidRPr="00F17EF5">
        <w:tab/>
        <w:t>General</w:t>
      </w:r>
      <w:bookmarkEnd w:id="175"/>
      <w:bookmarkEnd w:id="176"/>
    </w:p>
    <w:p w14:paraId="586D4E8D" w14:textId="77777777" w:rsidR="00D4531E" w:rsidRPr="00F17EF5" w:rsidRDefault="00D4531E" w:rsidP="00DD6CFB">
      <w:r w:rsidRPr="00F17EF5">
        <w:t>The following procedure is used to calculate test frequencies for NR bands supporting asymmetric UL and DL channel bandwidths as described below, where CBW</w:t>
      </w:r>
      <w:r w:rsidRPr="00F17EF5">
        <w:rPr>
          <w:vertAlign w:val="subscript"/>
        </w:rPr>
        <w:t>UL</w:t>
      </w:r>
      <w:r w:rsidRPr="00F17EF5">
        <w:t xml:space="preserve"> and CBW</w:t>
      </w:r>
      <w:r w:rsidRPr="00F17EF5">
        <w:rPr>
          <w:vertAlign w:val="subscript"/>
        </w:rPr>
        <w:t>DL</w:t>
      </w:r>
      <w:r w:rsidRPr="00F17EF5">
        <w:t xml:space="preserve"> refer to the carrier’s UL and DL channel bandwidths; and BW</w:t>
      </w:r>
      <w:r w:rsidRPr="00F17EF5">
        <w:rPr>
          <w:vertAlign w:val="subscript"/>
        </w:rPr>
        <w:t xml:space="preserve">UL </w:t>
      </w:r>
      <w:r w:rsidRPr="00F17EF5">
        <w:t>and BW</w:t>
      </w:r>
      <w:r w:rsidRPr="00F17EF5">
        <w:rPr>
          <w:vertAlign w:val="subscript"/>
        </w:rPr>
        <w:t>DL</w:t>
      </w:r>
      <w:r w:rsidRPr="00F17EF5">
        <w:t xml:space="preserve"> refer to the band’s total UL and DL bandwidths.</w:t>
      </w:r>
    </w:p>
    <w:p w14:paraId="746B5CAC" w14:textId="77777777" w:rsidR="00D4531E" w:rsidRPr="00F17EF5" w:rsidRDefault="00D4531E" w:rsidP="00DD6CFB">
      <w:r w:rsidRPr="00F17EF5">
        <w:t>The procedure is also used to calculate test frequencies for symmetric UL and DL bandwidth combinations for asymmetric NR bands.</w:t>
      </w:r>
    </w:p>
    <w:p w14:paraId="55CF3070" w14:textId="77777777" w:rsidR="00D4531E" w:rsidRPr="00F17EF5" w:rsidRDefault="00D4531E" w:rsidP="00DD6CFB">
      <w:r w:rsidRPr="00F17EF5">
        <w:t>For FDD bands supporting asymmetric uplink and downlink bandwidth combinations a deviation of ΔF</w:t>
      </w:r>
      <w:r w:rsidRPr="00F17EF5">
        <w:rPr>
          <w:vertAlign w:val="subscript"/>
        </w:rPr>
        <w:t>TX-RX</w:t>
      </w:r>
      <w:r w:rsidRPr="00F17EF5">
        <w:t xml:space="preserve"> (C.2.3.1-Eq1) is to be added to the default Tx-Rx carrier centre frequency separation, F</w:t>
      </w:r>
      <w:r w:rsidRPr="00F17EF5">
        <w:rPr>
          <w:vertAlign w:val="subscript"/>
        </w:rPr>
        <w:t>Tx-Rx_separation</w:t>
      </w:r>
      <w:r w:rsidRPr="00F17EF5">
        <w:t xml:space="preserve"> (TS 38.101-1 [7] clause 5.3.6).</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17"/>
        <w:gridCol w:w="1701"/>
      </w:tblGrid>
      <w:tr w:rsidR="00D4531E" w:rsidRPr="00F17EF5" w14:paraId="7537BCD8" w14:textId="77777777" w:rsidTr="003D3315">
        <w:tc>
          <w:tcPr>
            <w:tcW w:w="7117" w:type="dxa"/>
            <w:vAlign w:val="center"/>
          </w:tcPr>
          <w:p w14:paraId="08821F91" w14:textId="77777777" w:rsidR="00D4531E" w:rsidRPr="00F17EF5" w:rsidRDefault="00D4531E" w:rsidP="00DD6CFB">
            <w:pPr>
              <w:pStyle w:val="TAL"/>
            </w:pPr>
            <w:r w:rsidRPr="00F17EF5">
              <w:t>ΔF</w:t>
            </w:r>
            <w:r w:rsidRPr="00F17EF5">
              <w:rPr>
                <w:vertAlign w:val="subscript"/>
              </w:rPr>
              <w:t>TX-RX</w:t>
            </w:r>
            <w:r w:rsidRPr="00F17EF5">
              <w:t xml:space="preserve"> = |(CBW</w:t>
            </w:r>
            <w:r w:rsidRPr="00F17EF5">
              <w:rPr>
                <w:vertAlign w:val="subscript"/>
              </w:rPr>
              <w:t>DL</w:t>
            </w:r>
            <w:r w:rsidRPr="00F17EF5">
              <w:t xml:space="preserve"> – CBW</w:t>
            </w:r>
            <w:r w:rsidRPr="00F17EF5">
              <w:rPr>
                <w:vertAlign w:val="subscript"/>
              </w:rPr>
              <w:t>UL</w:t>
            </w:r>
            <w:r w:rsidRPr="00F17EF5">
              <w:t>)/2|</w:t>
            </w:r>
          </w:p>
        </w:tc>
        <w:tc>
          <w:tcPr>
            <w:tcW w:w="1701" w:type="dxa"/>
            <w:vAlign w:val="center"/>
          </w:tcPr>
          <w:p w14:paraId="0301C037" w14:textId="77777777" w:rsidR="00D4531E" w:rsidRPr="00F17EF5" w:rsidRDefault="00D4531E" w:rsidP="00DD6CFB">
            <w:pPr>
              <w:pStyle w:val="TAL"/>
            </w:pPr>
            <w:r w:rsidRPr="00F17EF5">
              <w:t>C.2.3.1-Eq1</w:t>
            </w:r>
          </w:p>
        </w:tc>
      </w:tr>
    </w:tbl>
    <w:p w14:paraId="76549384" w14:textId="77777777" w:rsidR="00D4531E" w:rsidRPr="00F17EF5" w:rsidRDefault="00D4531E" w:rsidP="00DD6CFB"/>
    <w:p w14:paraId="25AC3933" w14:textId="77777777" w:rsidR="00D4531E" w:rsidRPr="00F17EF5" w:rsidRDefault="00D4531E" w:rsidP="00DD6CFB">
      <w:r w:rsidRPr="00F17EF5">
        <w:t>For the case of asymmetric NR bands and symmetric UL and DL bandwidth combinations ΔF</w:t>
      </w:r>
      <w:r w:rsidRPr="00F17EF5">
        <w:rPr>
          <w:vertAlign w:val="subscript"/>
        </w:rPr>
        <w:t>TX-RX</w:t>
      </w:r>
      <w:r w:rsidRPr="00F17EF5">
        <w:t xml:space="preserve"> = 0.To meet the Tx-Rx frequency separation requirement for asymmetric NR bands were the supported overall UL bandwidth is smaller than the supported overall DL bandwidth it may not be possible to cover the full DL frequency range for all UL and DL channel bandwidth combinations. For CA when such band is only used for DL CC the full range can be used for all DL channel bandwidths.</w:t>
      </w:r>
    </w:p>
    <w:p w14:paraId="5B1B11F2" w14:textId="77777777" w:rsidR="00D4531E" w:rsidRPr="00F17EF5" w:rsidRDefault="00D4531E" w:rsidP="00DD6CFB">
      <w:r w:rsidRPr="00F17EF5">
        <w:t>To maximize the tested frequency range for the non-CA case the UL frequency range, as being smaller than the DL frequency range, need to be used as the starting point to calculate the uplink and downlink test frequencies.</w:t>
      </w:r>
    </w:p>
    <w:p w14:paraId="388C6880" w14:textId="77777777" w:rsidR="00D4531E" w:rsidRPr="00F17EF5" w:rsidRDefault="00D4531E" w:rsidP="00D4531E">
      <w:pPr>
        <w:pStyle w:val="Heading3"/>
      </w:pPr>
      <w:bookmarkStart w:id="177" w:name="_Toc21354348"/>
      <w:bookmarkStart w:id="178" w:name="_Toc27750004"/>
      <w:r w:rsidRPr="00F17EF5">
        <w:t>C.2.3.2</w:t>
      </w:r>
      <w:r w:rsidRPr="00F17EF5">
        <w:tab/>
        <w:t>Determination of Low-, Mid- and High-Range for bands supporting asymmetric uplink and downlink bandwidth combinations</w:t>
      </w:r>
      <w:bookmarkEnd w:id="177"/>
      <w:bookmarkEnd w:id="178"/>
    </w:p>
    <w:p w14:paraId="7D91CC70" w14:textId="77777777" w:rsidR="00D4531E" w:rsidRPr="00F17EF5" w:rsidRDefault="00D4531E" w:rsidP="00DD6CFB">
      <w:r w:rsidRPr="00F17EF5">
        <w:t xml:space="preserve">The following procedure is used to determine the test frequencies for Low-, Mid- and High-Range for bands supporting asymmetric UL and DL bandwidth combinations. </w:t>
      </w:r>
    </w:p>
    <w:p w14:paraId="5D5CF200" w14:textId="77777777" w:rsidR="00D4531E" w:rsidRPr="00F17EF5" w:rsidRDefault="00D4531E" w:rsidP="00DD6CFB">
      <w:pPr>
        <w:pStyle w:val="B1"/>
      </w:pPr>
      <w:r w:rsidRPr="00F17EF5">
        <w:t>1.</w:t>
      </w:r>
      <w:r w:rsidRPr="00F17EF5">
        <w:tab/>
        <w:t>Calculate uplink carrier centre frequencies: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5"/>
        <w:gridCol w:w="1701"/>
      </w:tblGrid>
      <w:tr w:rsidR="00D4531E" w:rsidRPr="00F17EF5" w14:paraId="31737B52" w14:textId="77777777" w:rsidTr="003D3315">
        <w:tc>
          <w:tcPr>
            <w:tcW w:w="7225" w:type="dxa"/>
            <w:vAlign w:val="center"/>
          </w:tcPr>
          <w:p w14:paraId="51BCDA04" w14:textId="77777777" w:rsidR="00D4531E" w:rsidRPr="00F17EF5" w:rsidRDefault="00D4531E" w:rsidP="00DD6CFB">
            <w:pPr>
              <w:pStyle w:val="TAL"/>
            </w:pPr>
            <w:r w:rsidRPr="00F17EF5">
              <w:rPr>
                <w:b/>
              </w:rPr>
              <w:t>F</w:t>
            </w:r>
            <w:r w:rsidRPr="00F17EF5">
              <w:rPr>
                <w:b/>
                <w:vertAlign w:val="subscript"/>
              </w:rPr>
              <w:t>UL_LowRange</w:t>
            </w:r>
            <w:r w:rsidRPr="00F17EF5">
              <w:rPr>
                <w:b/>
              </w:rPr>
              <w:t xml:space="preserve"> </w:t>
            </w:r>
            <w:r w:rsidRPr="00F17EF5">
              <w:t xml:space="preserve">= </w:t>
            </w:r>
            <w:r w:rsidRPr="00F17EF5">
              <w:rPr>
                <w:b/>
              </w:rPr>
              <w:t>Ceil</w:t>
            </w:r>
            <w:r w:rsidRPr="00F17EF5">
              <w:t>((F</w:t>
            </w:r>
            <w:r w:rsidRPr="00F17EF5">
              <w:rPr>
                <w:vertAlign w:val="subscript"/>
              </w:rPr>
              <w:t>UL_Low</w:t>
            </w:r>
            <w:r w:rsidRPr="00F17EF5">
              <w:t xml:space="preserve"> + CBW</w:t>
            </w:r>
            <w:r w:rsidRPr="00F17EF5">
              <w:rPr>
                <w:vertAlign w:val="subscript"/>
              </w:rPr>
              <w:t>UL</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5504BA7F" w14:textId="77777777" w:rsidR="00D4531E" w:rsidRPr="00F17EF5" w:rsidRDefault="00D4531E" w:rsidP="00DD6CFB">
            <w:pPr>
              <w:pStyle w:val="TAL"/>
            </w:pPr>
            <w:r w:rsidRPr="00F17EF5">
              <w:t>C.2.3.2-Eq1</w:t>
            </w:r>
          </w:p>
        </w:tc>
      </w:tr>
      <w:tr w:rsidR="00D4531E" w:rsidRPr="00F17EF5" w14:paraId="124E835B" w14:textId="77777777" w:rsidTr="003D3315">
        <w:tc>
          <w:tcPr>
            <w:tcW w:w="7225" w:type="dxa"/>
            <w:vAlign w:val="center"/>
          </w:tcPr>
          <w:p w14:paraId="364EC2D2" w14:textId="77777777" w:rsidR="00D4531E" w:rsidRPr="00F17EF5" w:rsidRDefault="00D4531E" w:rsidP="00DD6CFB">
            <w:pPr>
              <w:pStyle w:val="TAL"/>
            </w:pPr>
            <w:r w:rsidRPr="00F17EF5">
              <w:rPr>
                <w:b/>
              </w:rPr>
              <w:t>F</w:t>
            </w:r>
            <w:r w:rsidRPr="00F17EF5">
              <w:rPr>
                <w:b/>
                <w:vertAlign w:val="subscript"/>
              </w:rPr>
              <w:t>UL_MidRange</w:t>
            </w:r>
            <w:r w:rsidRPr="00F17EF5">
              <w:t xml:space="preserve"> = </w:t>
            </w:r>
            <w:r w:rsidRPr="00F17EF5">
              <w:rPr>
                <w:b/>
              </w:rPr>
              <w:t>Round</w:t>
            </w:r>
            <w:r w:rsidRPr="00F17EF5">
              <w:t>((F</w:t>
            </w:r>
            <w:r w:rsidRPr="00F17EF5">
              <w:rPr>
                <w:vertAlign w:val="subscript"/>
              </w:rPr>
              <w:t>UL_Low</w:t>
            </w:r>
            <w:r w:rsidRPr="00F17EF5">
              <w:t xml:space="preserve"> + BW</w:t>
            </w:r>
            <w:r w:rsidRPr="00F17EF5">
              <w:rPr>
                <w:vertAlign w:val="subscript"/>
              </w:rPr>
              <w:t>UL_Band</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0694B774" w14:textId="77777777" w:rsidR="00D4531E" w:rsidRPr="00F17EF5" w:rsidRDefault="00D4531E" w:rsidP="00DD6CFB">
            <w:pPr>
              <w:pStyle w:val="TAL"/>
            </w:pPr>
            <w:r w:rsidRPr="00F17EF5">
              <w:t>C.2.3.2-Eq2</w:t>
            </w:r>
          </w:p>
        </w:tc>
      </w:tr>
      <w:tr w:rsidR="00D4531E" w:rsidRPr="00F17EF5" w14:paraId="65280ACB" w14:textId="77777777" w:rsidTr="003D3315">
        <w:tc>
          <w:tcPr>
            <w:tcW w:w="7225" w:type="dxa"/>
            <w:vAlign w:val="center"/>
          </w:tcPr>
          <w:p w14:paraId="691205F5" w14:textId="77777777" w:rsidR="00D4531E" w:rsidRPr="00F17EF5" w:rsidRDefault="00D4531E" w:rsidP="00DD6CFB">
            <w:pPr>
              <w:pStyle w:val="TAL"/>
            </w:pPr>
            <w:r w:rsidRPr="00F17EF5">
              <w:rPr>
                <w:b/>
              </w:rPr>
              <w:t>F</w:t>
            </w:r>
            <w:r w:rsidRPr="00F17EF5">
              <w:rPr>
                <w:b/>
                <w:vertAlign w:val="subscript"/>
              </w:rPr>
              <w:t>UL_HighRange</w:t>
            </w:r>
            <w:r w:rsidRPr="00F17EF5">
              <w:t xml:space="preserve"> = </w:t>
            </w:r>
            <w:r w:rsidRPr="00F17EF5">
              <w:rPr>
                <w:b/>
              </w:rPr>
              <w:t>Floor</w:t>
            </w:r>
            <w:r w:rsidRPr="00F17EF5">
              <w:t>((F</w:t>
            </w:r>
            <w:r w:rsidRPr="00F17EF5">
              <w:rPr>
                <w:vertAlign w:val="subscript"/>
              </w:rPr>
              <w:t xml:space="preserve">UL_Low </w:t>
            </w:r>
            <w:r w:rsidRPr="00F17EF5">
              <w:t>+ BW</w:t>
            </w:r>
            <w:r w:rsidRPr="00F17EF5">
              <w:rPr>
                <w:vertAlign w:val="subscript"/>
              </w:rPr>
              <w:t>UL_Band</w:t>
            </w:r>
            <w:r w:rsidRPr="00F17EF5">
              <w:t xml:space="preserve"> – CBW</w:t>
            </w:r>
            <w:r w:rsidRPr="00F17EF5">
              <w:rPr>
                <w:vertAlign w:val="subscript"/>
              </w:rPr>
              <w:t>UL</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737B8847" w14:textId="77777777" w:rsidR="00D4531E" w:rsidRPr="00F17EF5" w:rsidRDefault="00D4531E" w:rsidP="00DD6CFB">
            <w:pPr>
              <w:pStyle w:val="TAL"/>
            </w:pPr>
            <w:r w:rsidRPr="00F17EF5">
              <w:t>C.2.3.2-Eq3</w:t>
            </w:r>
          </w:p>
        </w:tc>
      </w:tr>
    </w:tbl>
    <w:p w14:paraId="4C330974" w14:textId="77777777" w:rsidR="00D4531E" w:rsidRPr="00F17EF5" w:rsidRDefault="00D4531E" w:rsidP="00DD6CFB"/>
    <w:p w14:paraId="5CFE7CB5" w14:textId="77777777" w:rsidR="00D4531E" w:rsidRPr="00F17EF5" w:rsidRDefault="00D4531E" w:rsidP="00DD6CFB">
      <w:pPr>
        <w:pStyle w:val="B1"/>
      </w:pPr>
      <w:r w:rsidRPr="00F17EF5">
        <w:t>2.</w:t>
      </w:r>
      <w:r w:rsidRPr="00F17EF5">
        <w:tab/>
        <w:t>Calculate the downlink frequencies:</w:t>
      </w:r>
    </w:p>
    <w:p w14:paraId="2A03163B" w14:textId="77777777" w:rsidR="00D4531E" w:rsidRPr="00F17EF5" w:rsidRDefault="00D4531E" w:rsidP="00DD6CFB">
      <w:r w:rsidRPr="00F17EF5">
        <w:t>Calculate the DL carrier centre frequencies from the UL frequencies in step 1.</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5"/>
        <w:gridCol w:w="1701"/>
      </w:tblGrid>
      <w:tr w:rsidR="00D4531E" w:rsidRPr="00F17EF5" w14:paraId="1D10A496" w14:textId="77777777" w:rsidTr="003D3315">
        <w:tc>
          <w:tcPr>
            <w:tcW w:w="7225" w:type="dxa"/>
            <w:vAlign w:val="center"/>
          </w:tcPr>
          <w:p w14:paraId="53788D2E" w14:textId="77777777" w:rsidR="00D4531E" w:rsidRPr="00F17EF5" w:rsidRDefault="00D4531E" w:rsidP="00DD6CFB">
            <w:pPr>
              <w:pStyle w:val="TAL"/>
              <w:rPr>
                <w:b/>
              </w:rPr>
            </w:pPr>
            <w:r w:rsidRPr="00F17EF5">
              <w:rPr>
                <w:b/>
              </w:rPr>
              <w:t>F</w:t>
            </w:r>
            <w:r w:rsidRPr="00F17EF5">
              <w:rPr>
                <w:b/>
                <w:vertAlign w:val="subscript"/>
              </w:rPr>
              <w:t>DL_LowRange</w:t>
            </w:r>
            <w:r w:rsidRPr="00F17EF5">
              <w:rPr>
                <w:b/>
              </w:rPr>
              <w:t xml:space="preserve"> </w:t>
            </w:r>
            <w:r w:rsidRPr="00F17EF5">
              <w:t>= F</w:t>
            </w:r>
            <w:r w:rsidRPr="00F17EF5">
              <w:rPr>
                <w:vertAlign w:val="subscript"/>
              </w:rPr>
              <w:t>UL_LowRange</w:t>
            </w:r>
            <w:r w:rsidRPr="00F17EF5">
              <w:t xml:space="preserve"> + F</w:t>
            </w:r>
            <w:r w:rsidRPr="00F17EF5">
              <w:rPr>
                <w:vertAlign w:val="subscript"/>
              </w:rPr>
              <w:t>Tx-Rx_separation</w:t>
            </w:r>
            <w:r w:rsidRPr="00F17EF5">
              <w:t xml:space="preserve"> + ΔF</w:t>
            </w:r>
            <w:r w:rsidRPr="00F17EF5">
              <w:rPr>
                <w:vertAlign w:val="subscript"/>
              </w:rPr>
              <w:t>Tx-Rx</w:t>
            </w:r>
          </w:p>
        </w:tc>
        <w:tc>
          <w:tcPr>
            <w:tcW w:w="1701" w:type="dxa"/>
            <w:vAlign w:val="center"/>
          </w:tcPr>
          <w:p w14:paraId="52CCFCF2" w14:textId="77777777" w:rsidR="00D4531E" w:rsidRPr="00F17EF5" w:rsidRDefault="00D4531E" w:rsidP="00DD6CFB">
            <w:pPr>
              <w:pStyle w:val="TAL"/>
            </w:pPr>
            <w:r w:rsidRPr="00F17EF5">
              <w:t>C.2.3.2-Eq4</w:t>
            </w:r>
          </w:p>
        </w:tc>
      </w:tr>
      <w:tr w:rsidR="00D4531E" w:rsidRPr="00F17EF5" w14:paraId="7EA0B660" w14:textId="77777777" w:rsidTr="003D3315">
        <w:tc>
          <w:tcPr>
            <w:tcW w:w="7225" w:type="dxa"/>
            <w:vAlign w:val="center"/>
          </w:tcPr>
          <w:p w14:paraId="2286CBB6" w14:textId="77777777" w:rsidR="00D4531E" w:rsidRPr="00F17EF5" w:rsidRDefault="00D4531E" w:rsidP="00DD6CFB">
            <w:pPr>
              <w:pStyle w:val="TAL"/>
              <w:rPr>
                <w:b/>
              </w:rPr>
            </w:pPr>
            <w:r w:rsidRPr="00F17EF5">
              <w:rPr>
                <w:b/>
              </w:rPr>
              <w:t>F</w:t>
            </w:r>
            <w:r w:rsidRPr="00F17EF5">
              <w:rPr>
                <w:b/>
                <w:vertAlign w:val="subscript"/>
              </w:rPr>
              <w:t>DL_MidRange</w:t>
            </w:r>
            <w:r w:rsidRPr="00F17EF5">
              <w:t xml:space="preserve"> = F</w:t>
            </w:r>
            <w:r w:rsidRPr="00F17EF5">
              <w:rPr>
                <w:vertAlign w:val="subscript"/>
              </w:rPr>
              <w:t>UL_MidRange</w:t>
            </w:r>
            <w:r w:rsidRPr="00F17EF5">
              <w:t xml:space="preserve"> + F</w:t>
            </w:r>
            <w:r w:rsidRPr="00F17EF5">
              <w:rPr>
                <w:vertAlign w:val="subscript"/>
              </w:rPr>
              <w:t>Tx-Rx_separation</w:t>
            </w:r>
            <w:r w:rsidRPr="00F17EF5">
              <w:t xml:space="preserve"> + ΔF</w:t>
            </w:r>
            <w:r w:rsidRPr="00F17EF5">
              <w:rPr>
                <w:vertAlign w:val="subscript"/>
              </w:rPr>
              <w:t>Tx-Rx</w:t>
            </w:r>
          </w:p>
        </w:tc>
        <w:tc>
          <w:tcPr>
            <w:tcW w:w="1701" w:type="dxa"/>
            <w:vAlign w:val="center"/>
          </w:tcPr>
          <w:p w14:paraId="2841C7F4" w14:textId="77777777" w:rsidR="00D4531E" w:rsidRPr="00F17EF5" w:rsidRDefault="00D4531E" w:rsidP="00DD6CFB">
            <w:pPr>
              <w:pStyle w:val="TAL"/>
            </w:pPr>
            <w:r w:rsidRPr="00F17EF5">
              <w:t>C.2.3.2-Eq5</w:t>
            </w:r>
          </w:p>
        </w:tc>
      </w:tr>
      <w:tr w:rsidR="00D4531E" w:rsidRPr="00F17EF5" w14:paraId="5D136140" w14:textId="77777777" w:rsidTr="003D3315">
        <w:tc>
          <w:tcPr>
            <w:tcW w:w="7225" w:type="dxa"/>
            <w:vAlign w:val="center"/>
          </w:tcPr>
          <w:p w14:paraId="76817FCD" w14:textId="77777777" w:rsidR="00D4531E" w:rsidRPr="00F17EF5" w:rsidRDefault="00D4531E" w:rsidP="00DD6CFB">
            <w:pPr>
              <w:pStyle w:val="TAL"/>
              <w:rPr>
                <w:b/>
              </w:rPr>
            </w:pPr>
            <w:r w:rsidRPr="00F17EF5">
              <w:rPr>
                <w:b/>
              </w:rPr>
              <w:t>F</w:t>
            </w:r>
            <w:r w:rsidRPr="00F17EF5">
              <w:rPr>
                <w:b/>
                <w:vertAlign w:val="subscript"/>
              </w:rPr>
              <w:t>DL_HighRange</w:t>
            </w:r>
            <w:r w:rsidRPr="00F17EF5">
              <w:t xml:space="preserve"> = F</w:t>
            </w:r>
            <w:r w:rsidRPr="00F17EF5">
              <w:rPr>
                <w:vertAlign w:val="subscript"/>
              </w:rPr>
              <w:t>UL_HighRange</w:t>
            </w:r>
            <w:r w:rsidRPr="00F17EF5">
              <w:t xml:space="preserve"> + F</w:t>
            </w:r>
            <w:r w:rsidRPr="00F17EF5">
              <w:rPr>
                <w:vertAlign w:val="subscript"/>
              </w:rPr>
              <w:t>Tx-Rx_separation</w:t>
            </w:r>
            <w:r w:rsidRPr="00F17EF5">
              <w:t xml:space="preserve"> + ΔF</w:t>
            </w:r>
            <w:r w:rsidRPr="00F17EF5">
              <w:rPr>
                <w:vertAlign w:val="subscript"/>
              </w:rPr>
              <w:t>Tx-Rx</w:t>
            </w:r>
          </w:p>
        </w:tc>
        <w:tc>
          <w:tcPr>
            <w:tcW w:w="1701" w:type="dxa"/>
            <w:vAlign w:val="center"/>
          </w:tcPr>
          <w:p w14:paraId="6110D049" w14:textId="77777777" w:rsidR="00D4531E" w:rsidRPr="00F17EF5" w:rsidRDefault="00D4531E" w:rsidP="00DD6CFB">
            <w:pPr>
              <w:pStyle w:val="TAL"/>
            </w:pPr>
            <w:r w:rsidRPr="00F17EF5">
              <w:t>C.2.3.2-Eq6</w:t>
            </w:r>
          </w:p>
        </w:tc>
      </w:tr>
    </w:tbl>
    <w:p w14:paraId="4B86C132" w14:textId="77777777" w:rsidR="00D4531E" w:rsidRPr="00F17EF5" w:rsidRDefault="00D4531E" w:rsidP="00DD6CFB"/>
    <w:p w14:paraId="0BAE790D" w14:textId="77777777" w:rsidR="00D4531E" w:rsidRPr="00F17EF5" w:rsidRDefault="00D4531E" w:rsidP="00DD6CFB">
      <w:pPr>
        <w:pStyle w:val="B1"/>
      </w:pPr>
      <w:r w:rsidRPr="00F17EF5">
        <w:t>3.</w:t>
      </w:r>
      <w:r w:rsidRPr="00F17EF5">
        <w:tab/>
        <w:t>Check that the calculated centre test frequencies in step 2 for the BW</w:t>
      </w:r>
      <w:r w:rsidRPr="00F17EF5">
        <w:rPr>
          <w:vertAlign w:val="subscript"/>
        </w:rPr>
        <w:t>DL</w:t>
      </w:r>
      <w:r w:rsidRPr="00F17EF5">
        <w:t xml:space="preserve"> fits within the bands DL frequency range: </w:t>
      </w:r>
    </w:p>
    <w:p w14:paraId="3F66B20D" w14:textId="77777777" w:rsidR="00D4531E" w:rsidRPr="00F17EF5" w:rsidRDefault="00D4531E" w:rsidP="00DD6CFB">
      <w:pPr>
        <w:pStyle w:val="B1"/>
        <w:rPr>
          <w:lang w:eastAsia="x-none"/>
        </w:rPr>
      </w:pPr>
      <w:r w:rsidRPr="00F17EF5">
        <w:rPr>
          <w:lang w:eastAsia="x-none"/>
        </w:rPr>
        <w:t xml:space="preserve">If </w:t>
      </w:r>
      <w:r w:rsidRPr="00F17EF5">
        <w:t>F</w:t>
      </w:r>
      <w:r w:rsidRPr="00F17EF5">
        <w:rPr>
          <w:vertAlign w:val="subscript"/>
        </w:rPr>
        <w:t>DL_LowRange</w:t>
      </w:r>
      <w:r w:rsidRPr="00F17EF5">
        <w:t xml:space="preserve"> is smaller than the lowest frequency of the band then recalculate the minimum F</w:t>
      </w:r>
      <w:r w:rsidRPr="00F17EF5">
        <w:rPr>
          <w:vertAlign w:val="subscript"/>
        </w:rPr>
        <w:t>DL_LowRange</w:t>
      </w:r>
      <w:r w:rsidRPr="00F17EF5">
        <w:t xml:space="preserve"> and modify the associated </w:t>
      </w:r>
      <w:r w:rsidRPr="00F17EF5">
        <w:rPr>
          <w:bCs/>
        </w:rPr>
        <w:t>F</w:t>
      </w:r>
      <w:r w:rsidRPr="00F17EF5">
        <w:rPr>
          <w:bCs/>
          <w:vertAlign w:val="subscript"/>
        </w:rPr>
        <w:t xml:space="preserve">UL_LowRange, </w:t>
      </w:r>
      <w:r w:rsidRPr="00F17EF5">
        <w:rPr>
          <w:bCs/>
        </w:rPr>
        <w:t>F</w:t>
      </w:r>
      <w:r w:rsidRPr="00F17EF5">
        <w:rPr>
          <w:bCs/>
          <w:vertAlign w:val="subscript"/>
        </w:rPr>
        <w:t xml:space="preserve">DL_MidRange </w:t>
      </w:r>
      <w:r w:rsidRPr="00F17EF5">
        <w:rPr>
          <w:bCs/>
        </w:rPr>
        <w:t>and</w:t>
      </w:r>
      <w:r w:rsidRPr="00F17EF5">
        <w:rPr>
          <w:bCs/>
          <w:vertAlign w:val="subscript"/>
        </w:rPr>
        <w:t xml:space="preserve"> </w:t>
      </w:r>
      <w:r w:rsidRPr="00F17EF5">
        <w:rPr>
          <w:bCs/>
        </w:rPr>
        <w:t>F</w:t>
      </w:r>
      <w:r w:rsidRPr="00F17EF5">
        <w:rPr>
          <w:bCs/>
          <w:vertAlign w:val="subscript"/>
        </w:rPr>
        <w:t>UL_MidRange</w:t>
      </w:r>
      <w:r w:rsidRPr="00F17EF5">
        <w:rPr>
          <w:b/>
        </w:rPr>
        <w:t xml:space="preserve"> </w:t>
      </w:r>
      <w:r w:rsidRPr="00F17EF5">
        <w:rPr>
          <w:lang w:eastAsia="x-none"/>
        </w:rPr>
        <w:t>as:</w:t>
      </w:r>
    </w:p>
    <w:tbl>
      <w:tblPr>
        <w:tblW w:w="825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50"/>
        <w:gridCol w:w="1701"/>
      </w:tblGrid>
      <w:tr w:rsidR="00D4531E" w:rsidRPr="00F17EF5" w14:paraId="7962A970" w14:textId="77777777" w:rsidTr="003D3315">
        <w:tc>
          <w:tcPr>
            <w:tcW w:w="6550" w:type="dxa"/>
            <w:vAlign w:val="center"/>
          </w:tcPr>
          <w:p w14:paraId="61C97DC1" w14:textId="77777777" w:rsidR="00D4531E" w:rsidRPr="00F17EF5" w:rsidRDefault="00D4531E" w:rsidP="00DD6CFB">
            <w:pPr>
              <w:pStyle w:val="TAL"/>
            </w:pPr>
            <w:r w:rsidRPr="00F17EF5">
              <w:t>F</w:t>
            </w:r>
            <w:r w:rsidRPr="00F17EF5">
              <w:rPr>
                <w:vertAlign w:val="subscript"/>
              </w:rPr>
              <w:t>DL_LowRange</w:t>
            </w:r>
            <w:r w:rsidRPr="00F17EF5">
              <w:t xml:space="preserve"> = Ceil((F</w:t>
            </w:r>
            <w:r w:rsidRPr="00F17EF5">
              <w:rPr>
                <w:vertAlign w:val="subscript"/>
              </w:rPr>
              <w:t>DL_Low</w:t>
            </w:r>
            <w:r w:rsidRPr="00F17EF5">
              <w:t xml:space="preserve"> + CBW</w:t>
            </w:r>
            <w:r w:rsidRPr="00F17EF5">
              <w:rPr>
                <w:vertAlign w:val="subscript"/>
              </w:rPr>
              <w:t>DL</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09EA3793" w14:textId="77777777" w:rsidR="00D4531E" w:rsidRPr="00F17EF5" w:rsidRDefault="00D4531E" w:rsidP="00DD6CFB">
            <w:pPr>
              <w:pStyle w:val="TAL"/>
            </w:pPr>
            <w:r w:rsidRPr="00F17EF5">
              <w:t>C.2.3.2-Eq7</w:t>
            </w:r>
          </w:p>
        </w:tc>
      </w:tr>
      <w:tr w:rsidR="00D4531E" w:rsidRPr="00F17EF5" w14:paraId="24298F56" w14:textId="77777777" w:rsidTr="003D3315">
        <w:tc>
          <w:tcPr>
            <w:tcW w:w="6550" w:type="dxa"/>
            <w:vAlign w:val="center"/>
          </w:tcPr>
          <w:p w14:paraId="590B1FE1" w14:textId="77777777" w:rsidR="00D4531E" w:rsidRPr="00F17EF5" w:rsidRDefault="00D4531E" w:rsidP="00DD6CFB">
            <w:pPr>
              <w:pStyle w:val="TAL"/>
            </w:pPr>
            <w:r w:rsidRPr="00F17EF5">
              <w:t>F</w:t>
            </w:r>
            <w:r w:rsidRPr="00F17EF5">
              <w:rPr>
                <w:vertAlign w:val="subscript"/>
              </w:rPr>
              <w:t>UL_LowRange</w:t>
            </w:r>
            <w:r w:rsidRPr="00F17EF5">
              <w:t xml:space="preserve"> = F</w:t>
            </w:r>
            <w:r w:rsidRPr="00F17EF5">
              <w:rPr>
                <w:vertAlign w:val="subscript"/>
              </w:rPr>
              <w:t>DL_LowRange</w:t>
            </w:r>
            <w:r w:rsidRPr="00F17EF5">
              <w:t xml:space="preserve"> - F</w:t>
            </w:r>
            <w:r w:rsidRPr="00F17EF5">
              <w:rPr>
                <w:vertAlign w:val="subscript"/>
              </w:rPr>
              <w:t>Tx-Rx_separation</w:t>
            </w:r>
            <w:r w:rsidRPr="00F17EF5">
              <w:t xml:space="preserve"> - ΔF</w:t>
            </w:r>
            <w:r w:rsidRPr="00F17EF5">
              <w:rPr>
                <w:vertAlign w:val="subscript"/>
              </w:rPr>
              <w:t>Tx-Rx</w:t>
            </w:r>
          </w:p>
        </w:tc>
        <w:tc>
          <w:tcPr>
            <w:tcW w:w="1701" w:type="dxa"/>
            <w:vAlign w:val="center"/>
          </w:tcPr>
          <w:p w14:paraId="1AD2CDB0" w14:textId="77777777" w:rsidR="00D4531E" w:rsidRPr="00F17EF5" w:rsidRDefault="00D4531E" w:rsidP="00DD6CFB">
            <w:pPr>
              <w:pStyle w:val="TAL"/>
            </w:pPr>
            <w:r w:rsidRPr="00F17EF5">
              <w:t>C.2.3.2-Eq8</w:t>
            </w:r>
          </w:p>
        </w:tc>
      </w:tr>
      <w:tr w:rsidR="00D4531E" w:rsidRPr="00F17EF5" w14:paraId="34AE0194" w14:textId="77777777" w:rsidTr="003D3315">
        <w:tc>
          <w:tcPr>
            <w:tcW w:w="6550" w:type="dxa"/>
            <w:vAlign w:val="center"/>
          </w:tcPr>
          <w:p w14:paraId="696CAB22" w14:textId="77777777" w:rsidR="00D4531E" w:rsidRPr="00F17EF5" w:rsidRDefault="00D4531E" w:rsidP="00DD6CFB">
            <w:pPr>
              <w:pStyle w:val="TAL"/>
            </w:pPr>
            <w:r w:rsidRPr="00F17EF5">
              <w:rPr>
                <w:b/>
              </w:rPr>
              <w:t>F</w:t>
            </w:r>
            <w:r w:rsidRPr="00F17EF5">
              <w:rPr>
                <w:b/>
                <w:vertAlign w:val="subscript"/>
              </w:rPr>
              <w:t>DL_MidRange</w:t>
            </w:r>
            <w:r w:rsidRPr="00F17EF5">
              <w:rPr>
                <w:vertAlign w:val="subscript"/>
              </w:rPr>
              <w:t xml:space="preserve"> </w:t>
            </w:r>
            <w:r w:rsidRPr="00F17EF5">
              <w:t xml:space="preserve">= </w:t>
            </w:r>
            <w:r w:rsidRPr="00F17EF5">
              <w:rPr>
                <w:b/>
              </w:rPr>
              <w:t>Round</w:t>
            </w:r>
            <w:r w:rsidRPr="00F17EF5">
              <w:t>((F</w:t>
            </w:r>
            <w:r w:rsidRPr="00F17EF5">
              <w:rPr>
                <w:vertAlign w:val="subscript"/>
              </w:rPr>
              <w:t>DL_LowRange</w:t>
            </w:r>
            <w:r w:rsidRPr="00F17EF5">
              <w:t xml:space="preserve"> + F</w:t>
            </w:r>
            <w:r w:rsidRPr="00F17EF5">
              <w:rPr>
                <w:vertAlign w:val="subscript"/>
              </w:rPr>
              <w:t>DL_HighRange</w:t>
            </w:r>
            <w:r w:rsidRPr="00F17EF5">
              <w:t>)/2 / ΔF</w:t>
            </w:r>
            <w:r w:rsidRPr="00F17EF5">
              <w:rPr>
                <w:vertAlign w:val="subscript"/>
              </w:rPr>
              <w:t>Raster</w:t>
            </w:r>
            <w:r w:rsidRPr="00F17EF5">
              <w:t>))* ΔF</w:t>
            </w:r>
            <w:r w:rsidRPr="00F17EF5">
              <w:rPr>
                <w:vertAlign w:val="subscript"/>
              </w:rPr>
              <w:t>Raster</w:t>
            </w:r>
          </w:p>
        </w:tc>
        <w:tc>
          <w:tcPr>
            <w:tcW w:w="1701" w:type="dxa"/>
            <w:vAlign w:val="center"/>
          </w:tcPr>
          <w:p w14:paraId="08EE2FD7" w14:textId="77777777" w:rsidR="00D4531E" w:rsidRPr="00F17EF5" w:rsidRDefault="00D4531E" w:rsidP="00DD6CFB">
            <w:pPr>
              <w:pStyle w:val="TAL"/>
            </w:pPr>
            <w:r w:rsidRPr="00F17EF5">
              <w:t>C.2.3.2-Eq8a</w:t>
            </w:r>
          </w:p>
        </w:tc>
      </w:tr>
      <w:tr w:rsidR="00D4531E" w:rsidRPr="00F17EF5" w14:paraId="213324A0" w14:textId="77777777" w:rsidTr="003D3315">
        <w:tc>
          <w:tcPr>
            <w:tcW w:w="6550" w:type="dxa"/>
            <w:vAlign w:val="center"/>
          </w:tcPr>
          <w:p w14:paraId="127F66A1" w14:textId="77777777" w:rsidR="00D4531E" w:rsidRPr="00F17EF5" w:rsidRDefault="00D4531E" w:rsidP="00DD6CFB">
            <w:pPr>
              <w:pStyle w:val="TAL"/>
              <w:rPr>
                <w:bCs/>
              </w:rPr>
            </w:pPr>
            <w:r w:rsidRPr="00F17EF5">
              <w:rPr>
                <w:b/>
              </w:rPr>
              <w:t>F</w:t>
            </w:r>
            <w:r w:rsidRPr="00F17EF5">
              <w:rPr>
                <w:b/>
                <w:vertAlign w:val="subscript"/>
              </w:rPr>
              <w:t>UL_MidRange</w:t>
            </w:r>
            <w:r w:rsidRPr="00F17EF5">
              <w:rPr>
                <w:bCs/>
                <w:vertAlign w:val="subscript"/>
              </w:rPr>
              <w:t xml:space="preserve"> </w:t>
            </w:r>
            <w:r w:rsidRPr="00F17EF5">
              <w:rPr>
                <w:bCs/>
              </w:rPr>
              <w:t xml:space="preserve">= </w:t>
            </w:r>
            <w:r w:rsidRPr="00F17EF5">
              <w:t>F</w:t>
            </w:r>
            <w:r w:rsidRPr="00F17EF5">
              <w:rPr>
                <w:vertAlign w:val="subscript"/>
              </w:rPr>
              <w:t>DL_MidRange</w:t>
            </w:r>
            <w:r w:rsidRPr="00F17EF5">
              <w:t xml:space="preserve"> - F</w:t>
            </w:r>
            <w:r w:rsidRPr="00F17EF5">
              <w:rPr>
                <w:vertAlign w:val="subscript"/>
              </w:rPr>
              <w:t>Tx-Rx_separation</w:t>
            </w:r>
            <w:r w:rsidRPr="00F17EF5">
              <w:t xml:space="preserve"> - ΔF</w:t>
            </w:r>
            <w:r w:rsidRPr="00F17EF5">
              <w:rPr>
                <w:vertAlign w:val="subscript"/>
              </w:rPr>
              <w:t>Tx-Rx</w:t>
            </w:r>
          </w:p>
        </w:tc>
        <w:tc>
          <w:tcPr>
            <w:tcW w:w="1701" w:type="dxa"/>
            <w:vAlign w:val="center"/>
          </w:tcPr>
          <w:p w14:paraId="3C90FC7D" w14:textId="77777777" w:rsidR="00D4531E" w:rsidRPr="00F17EF5" w:rsidRDefault="00D4531E" w:rsidP="00DD6CFB">
            <w:pPr>
              <w:pStyle w:val="TAL"/>
            </w:pPr>
            <w:r w:rsidRPr="00F17EF5">
              <w:t>C.2.3.2-Eq8b</w:t>
            </w:r>
          </w:p>
        </w:tc>
      </w:tr>
    </w:tbl>
    <w:p w14:paraId="4210C01A" w14:textId="77777777" w:rsidR="00D4531E" w:rsidRPr="00F17EF5" w:rsidRDefault="00D4531E" w:rsidP="00DD6CFB"/>
    <w:p w14:paraId="17A68535" w14:textId="77777777" w:rsidR="00D4531E" w:rsidRPr="00F17EF5" w:rsidRDefault="00D4531E" w:rsidP="00DD6CFB">
      <w:pPr>
        <w:pStyle w:val="B1"/>
        <w:rPr>
          <w:lang w:eastAsia="x-none"/>
        </w:rPr>
      </w:pPr>
      <w:r w:rsidRPr="00F17EF5">
        <w:rPr>
          <w:lang w:eastAsia="x-none"/>
        </w:rPr>
        <w:t xml:space="preserve">If </w:t>
      </w:r>
      <w:r w:rsidRPr="00F17EF5">
        <w:t>F</w:t>
      </w:r>
      <w:r w:rsidRPr="00F17EF5">
        <w:rPr>
          <w:vertAlign w:val="subscript"/>
        </w:rPr>
        <w:t>DL_HighRange</w:t>
      </w:r>
      <w:r w:rsidRPr="00F17EF5">
        <w:t xml:space="preserve"> is larger than the higher frequency of the band then recalculate the maximum F</w:t>
      </w:r>
      <w:r w:rsidRPr="00F17EF5">
        <w:rPr>
          <w:vertAlign w:val="subscript"/>
        </w:rPr>
        <w:t>DL_HighRange</w:t>
      </w:r>
      <w:r w:rsidRPr="00F17EF5">
        <w:t xml:space="preserve"> and modify the associated </w:t>
      </w:r>
      <w:r w:rsidRPr="00F17EF5">
        <w:rPr>
          <w:bCs/>
        </w:rPr>
        <w:t>F</w:t>
      </w:r>
      <w:r w:rsidRPr="00F17EF5">
        <w:rPr>
          <w:bCs/>
          <w:vertAlign w:val="subscript"/>
        </w:rPr>
        <w:t xml:space="preserve">UL_HighRange, </w:t>
      </w:r>
      <w:r w:rsidRPr="00F17EF5">
        <w:rPr>
          <w:bCs/>
        </w:rPr>
        <w:t>F</w:t>
      </w:r>
      <w:r w:rsidRPr="00F17EF5">
        <w:rPr>
          <w:bCs/>
          <w:vertAlign w:val="subscript"/>
        </w:rPr>
        <w:t xml:space="preserve">DL_MidRange </w:t>
      </w:r>
      <w:r w:rsidRPr="00F17EF5">
        <w:rPr>
          <w:bCs/>
        </w:rPr>
        <w:t>and</w:t>
      </w:r>
      <w:r w:rsidRPr="00F17EF5">
        <w:rPr>
          <w:bCs/>
          <w:vertAlign w:val="subscript"/>
        </w:rPr>
        <w:t xml:space="preserve"> </w:t>
      </w:r>
      <w:r w:rsidRPr="00F17EF5">
        <w:rPr>
          <w:bCs/>
        </w:rPr>
        <w:t>F</w:t>
      </w:r>
      <w:r w:rsidRPr="00F17EF5">
        <w:rPr>
          <w:bCs/>
          <w:vertAlign w:val="subscript"/>
        </w:rPr>
        <w:t>UL_MidRange</w:t>
      </w:r>
      <w:r w:rsidRPr="00F17EF5">
        <w:rPr>
          <w:b/>
        </w:rPr>
        <w:t xml:space="preserve"> </w:t>
      </w:r>
      <w:r w:rsidRPr="00F17EF5">
        <w:rPr>
          <w:lang w:eastAsia="x-none"/>
        </w:rPr>
        <w:t>as:</w:t>
      </w:r>
    </w:p>
    <w:tbl>
      <w:tblPr>
        <w:tblW w:w="825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50"/>
        <w:gridCol w:w="1701"/>
      </w:tblGrid>
      <w:tr w:rsidR="00D4531E" w:rsidRPr="00F17EF5" w14:paraId="3996800C" w14:textId="77777777" w:rsidTr="003D3315">
        <w:tc>
          <w:tcPr>
            <w:tcW w:w="6550" w:type="dxa"/>
            <w:vAlign w:val="center"/>
          </w:tcPr>
          <w:p w14:paraId="6A50FAF9" w14:textId="77777777" w:rsidR="00D4531E" w:rsidRPr="00F17EF5" w:rsidRDefault="00D4531E" w:rsidP="00DD6CFB">
            <w:pPr>
              <w:pStyle w:val="TAL"/>
            </w:pPr>
            <w:r w:rsidRPr="00F17EF5">
              <w:rPr>
                <w:b/>
              </w:rPr>
              <w:t>F</w:t>
            </w:r>
            <w:r w:rsidRPr="00F17EF5">
              <w:rPr>
                <w:b/>
                <w:vertAlign w:val="subscript"/>
              </w:rPr>
              <w:t>DL_HighRange</w:t>
            </w:r>
            <w:r w:rsidRPr="00F17EF5">
              <w:t xml:space="preserve"> = </w:t>
            </w:r>
            <w:r w:rsidRPr="00F17EF5">
              <w:rPr>
                <w:b/>
              </w:rPr>
              <w:t>Floor</w:t>
            </w:r>
            <w:r w:rsidRPr="00F17EF5">
              <w:t>((F</w:t>
            </w:r>
            <w:r w:rsidRPr="00F17EF5">
              <w:rPr>
                <w:vertAlign w:val="subscript"/>
              </w:rPr>
              <w:t xml:space="preserve">DL_Low </w:t>
            </w:r>
            <w:r w:rsidRPr="00F17EF5">
              <w:t>+ BW</w:t>
            </w:r>
            <w:r w:rsidRPr="00F17EF5">
              <w:rPr>
                <w:vertAlign w:val="subscript"/>
              </w:rPr>
              <w:t>DL_Band</w:t>
            </w:r>
            <w:r w:rsidRPr="00F17EF5">
              <w:t xml:space="preserve"> – CBW</w:t>
            </w:r>
            <w:r w:rsidRPr="00F17EF5">
              <w:rPr>
                <w:vertAlign w:val="subscript"/>
              </w:rPr>
              <w:t>DL</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3FB90F8E" w14:textId="77777777" w:rsidR="00D4531E" w:rsidRPr="00F17EF5" w:rsidRDefault="00D4531E" w:rsidP="00DD6CFB">
            <w:pPr>
              <w:pStyle w:val="TAL"/>
            </w:pPr>
            <w:r w:rsidRPr="00F17EF5">
              <w:t>C.2.3.2-Eq9</w:t>
            </w:r>
          </w:p>
        </w:tc>
      </w:tr>
      <w:tr w:rsidR="00D4531E" w:rsidRPr="00F17EF5" w14:paraId="0AD51295" w14:textId="77777777" w:rsidTr="003D3315">
        <w:tc>
          <w:tcPr>
            <w:tcW w:w="6550" w:type="dxa"/>
            <w:vAlign w:val="center"/>
          </w:tcPr>
          <w:p w14:paraId="5DBB0E72" w14:textId="77777777" w:rsidR="00D4531E" w:rsidRPr="00F17EF5" w:rsidRDefault="00D4531E" w:rsidP="00DD6CFB">
            <w:pPr>
              <w:pStyle w:val="TAL"/>
            </w:pPr>
            <w:r w:rsidRPr="00F17EF5">
              <w:t>F</w:t>
            </w:r>
            <w:r w:rsidRPr="00F17EF5">
              <w:rPr>
                <w:vertAlign w:val="subscript"/>
              </w:rPr>
              <w:t>UL_HighRange</w:t>
            </w:r>
            <w:r w:rsidRPr="00F17EF5">
              <w:t xml:space="preserve"> = F</w:t>
            </w:r>
            <w:r w:rsidRPr="00F17EF5">
              <w:rPr>
                <w:vertAlign w:val="subscript"/>
              </w:rPr>
              <w:t>DL_HighRange</w:t>
            </w:r>
            <w:r w:rsidRPr="00F17EF5">
              <w:t xml:space="preserve"> - F</w:t>
            </w:r>
            <w:r w:rsidRPr="00F17EF5">
              <w:rPr>
                <w:vertAlign w:val="subscript"/>
              </w:rPr>
              <w:t>Tx-Rx_separation</w:t>
            </w:r>
            <w:r w:rsidRPr="00F17EF5">
              <w:t xml:space="preserve"> - ΔF</w:t>
            </w:r>
            <w:r w:rsidRPr="00F17EF5">
              <w:rPr>
                <w:vertAlign w:val="subscript"/>
              </w:rPr>
              <w:t>Tx-Rx</w:t>
            </w:r>
          </w:p>
        </w:tc>
        <w:tc>
          <w:tcPr>
            <w:tcW w:w="1701" w:type="dxa"/>
            <w:vAlign w:val="center"/>
          </w:tcPr>
          <w:p w14:paraId="6C260D31" w14:textId="77777777" w:rsidR="00D4531E" w:rsidRPr="00F17EF5" w:rsidRDefault="00D4531E" w:rsidP="00DD6CFB">
            <w:pPr>
              <w:pStyle w:val="TAL"/>
            </w:pPr>
            <w:r w:rsidRPr="00F17EF5">
              <w:t>C.2.3.2-Eq10</w:t>
            </w:r>
          </w:p>
        </w:tc>
      </w:tr>
      <w:tr w:rsidR="00D4531E" w:rsidRPr="00F17EF5" w14:paraId="56B4ECE0" w14:textId="77777777" w:rsidTr="003D3315">
        <w:tc>
          <w:tcPr>
            <w:tcW w:w="6550" w:type="dxa"/>
            <w:vAlign w:val="center"/>
          </w:tcPr>
          <w:p w14:paraId="2B368252" w14:textId="77777777" w:rsidR="00D4531E" w:rsidRPr="00F17EF5" w:rsidRDefault="00D4531E" w:rsidP="00DD6CFB">
            <w:pPr>
              <w:pStyle w:val="TAL"/>
            </w:pPr>
            <w:r w:rsidRPr="00F17EF5">
              <w:rPr>
                <w:b/>
              </w:rPr>
              <w:t>F</w:t>
            </w:r>
            <w:r w:rsidRPr="00F17EF5">
              <w:rPr>
                <w:b/>
                <w:vertAlign w:val="subscript"/>
              </w:rPr>
              <w:t>DL_MidRange</w:t>
            </w:r>
            <w:r w:rsidRPr="00F17EF5">
              <w:rPr>
                <w:vertAlign w:val="subscript"/>
              </w:rPr>
              <w:t xml:space="preserve"> </w:t>
            </w:r>
            <w:r w:rsidRPr="00F17EF5">
              <w:t xml:space="preserve">= </w:t>
            </w:r>
            <w:r w:rsidRPr="00F17EF5">
              <w:rPr>
                <w:b/>
              </w:rPr>
              <w:t>Round</w:t>
            </w:r>
            <w:r w:rsidRPr="00F17EF5">
              <w:t>((F</w:t>
            </w:r>
            <w:r w:rsidRPr="00F17EF5">
              <w:rPr>
                <w:vertAlign w:val="subscript"/>
              </w:rPr>
              <w:t>DL_LowRange</w:t>
            </w:r>
            <w:r w:rsidRPr="00F17EF5">
              <w:t xml:space="preserve"> + F</w:t>
            </w:r>
            <w:r w:rsidRPr="00F17EF5">
              <w:rPr>
                <w:vertAlign w:val="subscript"/>
              </w:rPr>
              <w:t>DL_HighRange</w:t>
            </w:r>
            <w:r w:rsidRPr="00F17EF5">
              <w:t>)/2 / ΔF</w:t>
            </w:r>
            <w:r w:rsidRPr="00F17EF5">
              <w:rPr>
                <w:vertAlign w:val="subscript"/>
              </w:rPr>
              <w:t>Raster</w:t>
            </w:r>
            <w:r w:rsidRPr="00F17EF5">
              <w:t>))* ΔF</w:t>
            </w:r>
            <w:r w:rsidRPr="00F17EF5">
              <w:rPr>
                <w:vertAlign w:val="subscript"/>
              </w:rPr>
              <w:t>Raster</w:t>
            </w:r>
          </w:p>
        </w:tc>
        <w:tc>
          <w:tcPr>
            <w:tcW w:w="1701" w:type="dxa"/>
            <w:vAlign w:val="center"/>
          </w:tcPr>
          <w:p w14:paraId="6532535C" w14:textId="77777777" w:rsidR="00D4531E" w:rsidRPr="00F17EF5" w:rsidRDefault="00D4531E" w:rsidP="00DD6CFB">
            <w:pPr>
              <w:pStyle w:val="TAL"/>
            </w:pPr>
            <w:r w:rsidRPr="00F17EF5">
              <w:t>C.2.3.2-Eq11</w:t>
            </w:r>
          </w:p>
        </w:tc>
      </w:tr>
      <w:tr w:rsidR="00D4531E" w:rsidRPr="00F17EF5" w14:paraId="12AB44AA" w14:textId="77777777" w:rsidTr="003D3315">
        <w:tc>
          <w:tcPr>
            <w:tcW w:w="6550" w:type="dxa"/>
            <w:vAlign w:val="center"/>
          </w:tcPr>
          <w:p w14:paraId="75F04243" w14:textId="77777777" w:rsidR="00D4531E" w:rsidRPr="00F17EF5" w:rsidRDefault="00D4531E" w:rsidP="00DD6CFB">
            <w:pPr>
              <w:pStyle w:val="TAL"/>
              <w:rPr>
                <w:bCs/>
              </w:rPr>
            </w:pPr>
            <w:r w:rsidRPr="00F17EF5">
              <w:rPr>
                <w:b/>
              </w:rPr>
              <w:t>F</w:t>
            </w:r>
            <w:r w:rsidRPr="00F17EF5">
              <w:rPr>
                <w:b/>
                <w:vertAlign w:val="subscript"/>
              </w:rPr>
              <w:t>UL_MidRange</w:t>
            </w:r>
            <w:r w:rsidRPr="00F17EF5">
              <w:rPr>
                <w:bCs/>
                <w:vertAlign w:val="subscript"/>
              </w:rPr>
              <w:t xml:space="preserve"> </w:t>
            </w:r>
            <w:r w:rsidRPr="00F17EF5">
              <w:rPr>
                <w:bCs/>
              </w:rPr>
              <w:t xml:space="preserve">= </w:t>
            </w:r>
            <w:r w:rsidRPr="00F17EF5">
              <w:t>F</w:t>
            </w:r>
            <w:r w:rsidRPr="00F17EF5">
              <w:rPr>
                <w:vertAlign w:val="subscript"/>
              </w:rPr>
              <w:t>DL_MidRange</w:t>
            </w:r>
            <w:r w:rsidRPr="00F17EF5">
              <w:t xml:space="preserve"> - F</w:t>
            </w:r>
            <w:r w:rsidRPr="00F17EF5">
              <w:rPr>
                <w:vertAlign w:val="subscript"/>
              </w:rPr>
              <w:t>Tx-Rx_separation</w:t>
            </w:r>
            <w:r w:rsidRPr="00F17EF5">
              <w:t xml:space="preserve"> - ΔF</w:t>
            </w:r>
            <w:r w:rsidRPr="00F17EF5">
              <w:rPr>
                <w:vertAlign w:val="subscript"/>
              </w:rPr>
              <w:t>Tx-Rx</w:t>
            </w:r>
          </w:p>
        </w:tc>
        <w:tc>
          <w:tcPr>
            <w:tcW w:w="1701" w:type="dxa"/>
            <w:vAlign w:val="center"/>
          </w:tcPr>
          <w:p w14:paraId="1D2AEBF8" w14:textId="77777777" w:rsidR="00D4531E" w:rsidRPr="00F17EF5" w:rsidRDefault="00D4531E" w:rsidP="00DD6CFB">
            <w:pPr>
              <w:pStyle w:val="TAL"/>
            </w:pPr>
            <w:r w:rsidRPr="00F17EF5">
              <w:t>C.2.3.2-Eq12</w:t>
            </w:r>
          </w:p>
        </w:tc>
      </w:tr>
    </w:tbl>
    <w:p w14:paraId="4F75F0BE" w14:textId="77777777" w:rsidR="00D4531E" w:rsidRPr="00F17EF5" w:rsidRDefault="00D4531E" w:rsidP="00DD6CFB"/>
    <w:p w14:paraId="7AA191B2" w14:textId="77777777" w:rsidR="00D4531E" w:rsidRPr="00F17EF5" w:rsidRDefault="00D4531E" w:rsidP="00D4531E">
      <w:pPr>
        <w:pStyle w:val="Heading3"/>
      </w:pPr>
      <w:r w:rsidRPr="00F17EF5">
        <w:t>C.2.3.3</w:t>
      </w:r>
      <w:r w:rsidRPr="00F17EF5">
        <w:tab/>
        <w:t>Determination of test frequencies for a Mid range adjacent inter-frequency cell for FR2 RRM multicell testing</w:t>
      </w:r>
    </w:p>
    <w:p w14:paraId="235F505A" w14:textId="77777777" w:rsidR="00D4531E" w:rsidRPr="00F17EF5" w:rsidRDefault="00D4531E" w:rsidP="00DD6CFB">
      <w:r w:rsidRPr="00F17EF5">
        <w:t>The following procedure is used to determine the test frequencies for Mid-Range adjacent inter-frequency cell used for RRM FR2 NR multi-cell in NR SA and EN-DC test cases. The reason for using an adjacent inter-frequency cell to the Mid-range cell for FR2 instead of using Low- or High- Range test frequencies as used for FR1 is to reduce test system complexity.</w:t>
      </w:r>
    </w:p>
    <w:p w14:paraId="1A9A5BBF" w14:textId="77777777" w:rsidR="00D4531E" w:rsidRPr="00F17EF5" w:rsidRDefault="00D4531E" w:rsidP="00DD6CFB">
      <w:r w:rsidRPr="00F17EF5">
        <w:t>In addition to the definition of parameters in clause C.1 the following parameters are used to calculate the test frequencies for the Mid adjacent inter-frequency cell: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D4531E" w:rsidRPr="00F17EF5" w14:paraId="0F4A2715"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2EBE7A11" w14:textId="77777777" w:rsidR="00D4531E" w:rsidRPr="00F17EF5" w:rsidRDefault="00D4531E" w:rsidP="00DD6CFB">
            <w:pPr>
              <w:pStyle w:val="TAH"/>
            </w:pPr>
            <w:r w:rsidRPr="00F17EF5">
              <w:t>Parameter</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5C5DA32F" w14:textId="77777777" w:rsidR="00D4531E" w:rsidRPr="00F17EF5" w:rsidRDefault="00D4531E" w:rsidP="00DD6CFB">
            <w:pPr>
              <w:pStyle w:val="TAH"/>
            </w:pPr>
            <w:r w:rsidRPr="00F17EF5">
              <w:t>Description</w:t>
            </w:r>
          </w:p>
        </w:tc>
      </w:tr>
      <w:tr w:rsidR="00D4531E" w:rsidRPr="00F17EF5" w14:paraId="6DB74561" w14:textId="77777777" w:rsidTr="003D3315">
        <w:tc>
          <w:tcPr>
            <w:tcW w:w="2122" w:type="dxa"/>
            <w:shd w:val="clear" w:color="auto" w:fill="auto"/>
          </w:tcPr>
          <w:p w14:paraId="2AC9FE69" w14:textId="77777777" w:rsidR="00D4531E" w:rsidRPr="00F17EF5" w:rsidRDefault="00D4531E" w:rsidP="00DD6CFB">
            <w:pPr>
              <w:pStyle w:val="TAL"/>
            </w:pPr>
            <w:r w:rsidRPr="00F17EF5">
              <w:t>F</w:t>
            </w:r>
            <w:r w:rsidRPr="00F17EF5">
              <w:rPr>
                <w:vertAlign w:val="subscript"/>
              </w:rPr>
              <w:t>Mid</w:t>
            </w:r>
          </w:p>
        </w:tc>
        <w:tc>
          <w:tcPr>
            <w:tcW w:w="6894" w:type="dxa"/>
            <w:shd w:val="clear" w:color="auto" w:fill="auto"/>
          </w:tcPr>
          <w:p w14:paraId="2231DB50" w14:textId="77777777" w:rsidR="00D4531E" w:rsidRPr="00F17EF5" w:rsidRDefault="00D4531E" w:rsidP="00DD6CFB">
            <w:pPr>
              <w:pStyle w:val="TAL"/>
            </w:pPr>
            <w:r w:rsidRPr="00F17EF5">
              <w:t>Carrier centre frequency (MHz) of the Mid-range cell</w:t>
            </w:r>
          </w:p>
        </w:tc>
      </w:tr>
      <w:tr w:rsidR="00D4531E" w:rsidRPr="00F17EF5" w14:paraId="7C63B91C" w14:textId="77777777" w:rsidTr="003D3315">
        <w:tc>
          <w:tcPr>
            <w:tcW w:w="2122" w:type="dxa"/>
            <w:shd w:val="clear" w:color="auto" w:fill="auto"/>
          </w:tcPr>
          <w:p w14:paraId="2AED98B8" w14:textId="77777777" w:rsidR="00D4531E" w:rsidRPr="00F17EF5" w:rsidRDefault="00D4531E" w:rsidP="00DD6CFB">
            <w:pPr>
              <w:pStyle w:val="TAL"/>
            </w:pPr>
            <w:r w:rsidRPr="00F17EF5">
              <w:t>CBW</w:t>
            </w:r>
            <w:r w:rsidRPr="00F17EF5">
              <w:rPr>
                <w:vertAlign w:val="subscript"/>
              </w:rPr>
              <w:t>Mid</w:t>
            </w:r>
          </w:p>
        </w:tc>
        <w:tc>
          <w:tcPr>
            <w:tcW w:w="6894" w:type="dxa"/>
            <w:shd w:val="clear" w:color="auto" w:fill="auto"/>
          </w:tcPr>
          <w:p w14:paraId="780895B2" w14:textId="77777777" w:rsidR="00D4531E" w:rsidRPr="00F17EF5" w:rsidRDefault="00D4531E" w:rsidP="00DD6CFB">
            <w:pPr>
              <w:pStyle w:val="TAL"/>
            </w:pPr>
            <w:r w:rsidRPr="00F17EF5">
              <w:t>Channel bandwidth (MHz) of the Mid-range cell</w:t>
            </w:r>
          </w:p>
        </w:tc>
      </w:tr>
      <w:tr w:rsidR="00D4531E" w:rsidRPr="00F17EF5" w14:paraId="1DEC9C6D" w14:textId="77777777" w:rsidTr="003D3315">
        <w:tc>
          <w:tcPr>
            <w:tcW w:w="2122" w:type="dxa"/>
            <w:shd w:val="clear" w:color="auto" w:fill="auto"/>
          </w:tcPr>
          <w:p w14:paraId="18C1534C" w14:textId="77777777" w:rsidR="00D4531E" w:rsidRPr="00F17EF5" w:rsidRDefault="00D4531E" w:rsidP="00DD6CFB">
            <w:pPr>
              <w:pStyle w:val="TAL"/>
            </w:pPr>
            <w:r w:rsidRPr="00F17EF5">
              <w:t>CBW</w:t>
            </w:r>
            <w:r w:rsidRPr="00F17EF5">
              <w:rPr>
                <w:vertAlign w:val="subscript"/>
              </w:rPr>
              <w:t>Adjecent</w:t>
            </w:r>
          </w:p>
        </w:tc>
        <w:tc>
          <w:tcPr>
            <w:tcW w:w="6894" w:type="dxa"/>
            <w:shd w:val="clear" w:color="auto" w:fill="auto"/>
          </w:tcPr>
          <w:p w14:paraId="4BA54248" w14:textId="77777777" w:rsidR="00D4531E" w:rsidRPr="00F17EF5" w:rsidRDefault="00D4531E" w:rsidP="00DD6CFB">
            <w:pPr>
              <w:pStyle w:val="TAL"/>
            </w:pPr>
            <w:r w:rsidRPr="00F17EF5">
              <w:t>Channel bandwidth (MHz) of the adjacent cell</w:t>
            </w:r>
          </w:p>
        </w:tc>
      </w:tr>
    </w:tbl>
    <w:p w14:paraId="1939B407" w14:textId="77777777" w:rsidR="00D4531E" w:rsidRPr="00F17EF5" w:rsidRDefault="00D4531E" w:rsidP="00DD6CFB"/>
    <w:p w14:paraId="55BC2D62" w14:textId="77777777" w:rsidR="00D4531E" w:rsidRPr="00F17EF5" w:rsidRDefault="00D4531E" w:rsidP="00DD6CFB">
      <w:pPr>
        <w:pStyle w:val="B1"/>
      </w:pPr>
      <w:r w:rsidRPr="00F17EF5">
        <w:t>1.</w:t>
      </w:r>
      <w:r w:rsidRPr="00F17EF5">
        <w:tab/>
        <w:t>Calculate the Mid-range adjacent cell carrier centre frequencies: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5"/>
        <w:gridCol w:w="1701"/>
      </w:tblGrid>
      <w:tr w:rsidR="00D4531E" w:rsidRPr="00F17EF5" w14:paraId="0760010C" w14:textId="77777777" w:rsidTr="003D3315">
        <w:tc>
          <w:tcPr>
            <w:tcW w:w="7225" w:type="dxa"/>
            <w:vAlign w:val="center"/>
          </w:tcPr>
          <w:p w14:paraId="2F25F553" w14:textId="77777777" w:rsidR="00D4531E" w:rsidRPr="00F17EF5" w:rsidRDefault="00D4531E" w:rsidP="00DD6CFB">
            <w:pPr>
              <w:pStyle w:val="TAL"/>
            </w:pPr>
            <w:r w:rsidRPr="00F17EF5">
              <w:rPr>
                <w:b/>
              </w:rPr>
              <w:t>F</w:t>
            </w:r>
            <w:r w:rsidRPr="00F17EF5">
              <w:rPr>
                <w:b/>
                <w:vertAlign w:val="subscript"/>
              </w:rPr>
              <w:t>MidRangeAdjecentCell</w:t>
            </w:r>
            <w:r w:rsidRPr="00F17EF5">
              <w:t xml:space="preserve"> = </w:t>
            </w:r>
            <w:r w:rsidRPr="00F17EF5">
              <w:rPr>
                <w:b/>
              </w:rPr>
              <w:t>Ceil</w:t>
            </w:r>
            <w:r w:rsidRPr="00F17EF5">
              <w:t>((F</w:t>
            </w:r>
            <w:r w:rsidRPr="00F17EF5">
              <w:rPr>
                <w:vertAlign w:val="subscript"/>
              </w:rPr>
              <w:t>Mid</w:t>
            </w:r>
            <w:r w:rsidRPr="00F17EF5">
              <w:t xml:space="preserve"> + (CBW</w:t>
            </w:r>
            <w:r w:rsidRPr="00F17EF5">
              <w:rPr>
                <w:vertAlign w:val="subscript"/>
              </w:rPr>
              <w:t>Mid</w:t>
            </w:r>
            <w:r w:rsidRPr="00F17EF5">
              <w:t xml:space="preserve"> + CBW</w:t>
            </w:r>
            <w:r w:rsidRPr="00F17EF5">
              <w:rPr>
                <w:vertAlign w:val="subscript"/>
              </w:rPr>
              <w:t>Adjecent</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5E413A22" w14:textId="77777777" w:rsidR="00D4531E" w:rsidRPr="00F17EF5" w:rsidRDefault="00D4531E" w:rsidP="00DD6CFB">
            <w:pPr>
              <w:pStyle w:val="TAL"/>
            </w:pPr>
            <w:r w:rsidRPr="00F17EF5">
              <w:t>C.2.3.3-Eq1</w:t>
            </w:r>
          </w:p>
        </w:tc>
      </w:tr>
    </w:tbl>
    <w:p w14:paraId="0914E2E8" w14:textId="77777777" w:rsidR="00D4531E" w:rsidRPr="00F17EF5" w:rsidRDefault="00D4531E" w:rsidP="00DD6CFB"/>
    <w:p w14:paraId="0151A4F1" w14:textId="77777777" w:rsidR="00D4531E" w:rsidRPr="00F17EF5" w:rsidRDefault="00D4531E" w:rsidP="00DD6CFB">
      <w:pPr>
        <w:pStyle w:val="B1"/>
      </w:pPr>
      <w:r w:rsidRPr="00F17EF5">
        <w:t>2.</w:t>
      </w:r>
      <w:r w:rsidRPr="00F17EF5">
        <w:tab/>
        <w:t>Calculate SSB and CORESET#0 parameters as described in clause C.4.</w:t>
      </w:r>
    </w:p>
    <w:p w14:paraId="3431700B" w14:textId="77777777" w:rsidR="00D4531E" w:rsidRPr="00F17EF5" w:rsidRDefault="00D4531E" w:rsidP="00DD6CFB"/>
    <w:p w14:paraId="67A41C34" w14:textId="77777777" w:rsidR="00D4531E" w:rsidRPr="00F17EF5" w:rsidRDefault="00D4531E" w:rsidP="00D4531E">
      <w:pPr>
        <w:pStyle w:val="Heading2"/>
      </w:pPr>
      <w:r w:rsidRPr="00F17EF5">
        <w:t>C.2.4</w:t>
      </w:r>
      <w:r w:rsidRPr="00F17EF5">
        <w:tab/>
        <w:t>Frequency determination for NR CA and NR DC configurations</w:t>
      </w:r>
    </w:p>
    <w:p w14:paraId="1DDAE3CD" w14:textId="77777777" w:rsidR="00D4531E" w:rsidRPr="00F17EF5" w:rsidRDefault="00D4531E" w:rsidP="00D4531E">
      <w:pPr>
        <w:pStyle w:val="Heading3"/>
      </w:pPr>
      <w:r w:rsidRPr="00F17EF5">
        <w:t>C.2.4.1</w:t>
      </w:r>
      <w:r w:rsidRPr="00F17EF5">
        <w:tab/>
        <w:t>Determination of test frequencies for NR Inter-band CA and NR DC</w:t>
      </w:r>
    </w:p>
    <w:p w14:paraId="7161F6A7" w14:textId="77777777" w:rsidR="00D4531E" w:rsidRPr="00F17EF5" w:rsidRDefault="00D4531E" w:rsidP="00DD6CFB">
      <w:r w:rsidRPr="00F17EF5">
        <w:t>Test frequencies for NR Inter-band CA configurations and NR DC use the single carrier test frequencies for each of the included NR bands in the configuration as specified in clause 4.3.1.1.1 for FR1 bands and in clause 4.3.1.2.1 for FR2 bands.</w:t>
      </w:r>
    </w:p>
    <w:p w14:paraId="564053EF" w14:textId="77777777" w:rsidR="00D4531E" w:rsidRPr="00F17EF5" w:rsidRDefault="00D4531E" w:rsidP="00D4531E">
      <w:pPr>
        <w:pStyle w:val="Heading3"/>
      </w:pPr>
      <w:r w:rsidRPr="00F17EF5">
        <w:t>C.2.4.2</w:t>
      </w:r>
      <w:r w:rsidRPr="00F17EF5">
        <w:tab/>
        <w:t>Determination of test frequencies for NR Intra-band Contiguous CA</w:t>
      </w:r>
    </w:p>
    <w:p w14:paraId="7CE0EDFC" w14:textId="77777777" w:rsidR="00D4531E" w:rsidRPr="00F17EF5" w:rsidRDefault="00D4531E" w:rsidP="00D4531E">
      <w:pPr>
        <w:pStyle w:val="Heading4"/>
      </w:pPr>
      <w:r w:rsidRPr="00F17EF5">
        <w:t>C.2.4.2.1</w:t>
      </w:r>
      <w:r w:rsidRPr="00F17EF5">
        <w:tab/>
        <w:t>General</w:t>
      </w:r>
    </w:p>
    <w:p w14:paraId="5C16C78B" w14:textId="77777777" w:rsidR="00D4531E" w:rsidRPr="00F17EF5" w:rsidRDefault="00D4531E" w:rsidP="00DD6CFB">
      <w:r w:rsidRPr="00F17EF5">
        <w:t>By default, test frequencies for NR Intra-band Contiguous CA in clause 4.3.1 are specified using the nominal channel spacing between the carrier components as specified in TS 38.101-1 [7] clause 5.4A.1 for FR1 and TS 38.101-2 [8] clause 5.4A.1 for FR2. In addition, some NR bands may have test frequencies specified based on an adjusted channel spacing as specified in in TS 38.101-1 [7] clause 5.4A.1 for FR1 and TS 38.101-2 [8] clause 5.4A.1 for FR2.</w:t>
      </w:r>
    </w:p>
    <w:p w14:paraId="47F4F60D" w14:textId="521DE6EB" w:rsidR="00791D59" w:rsidRPr="00F17EF5" w:rsidRDefault="00D4531E" w:rsidP="00DD6CFB">
      <w:r w:rsidRPr="00F17EF5">
        <w:t xml:space="preserve">The test frequencies for NR Intra-band Contiguous CA </w:t>
      </w:r>
      <w:r w:rsidR="00791D59" w:rsidRPr="00F17EF5">
        <w:t xml:space="preserve">with SCS=15kHz or SCS=30 kHz for FR1 and with SCS=60 kHZ or SCS=120 kHz for FR2 </w:t>
      </w:r>
      <w:r w:rsidRPr="00F17EF5">
        <w:t xml:space="preserve">is calculated for each CC </w:t>
      </w:r>
      <w:r w:rsidR="00791D59" w:rsidRPr="00F17EF5">
        <w:t xml:space="preserve">such that the </w:t>
      </w:r>
      <w:r w:rsidRPr="00F17EF5">
        <w:t>specific test cases can decide which CC is used as PCell. This means that all CC test frequencies is calculated with a CORESET#0</w:t>
      </w:r>
      <w:r w:rsidR="00791D59" w:rsidRPr="00F17EF5">
        <w:t xml:space="preserve"> as specified in clause C.3.2</w:t>
      </w:r>
      <w:r w:rsidRPr="00F17EF5">
        <w:t>.</w:t>
      </w:r>
    </w:p>
    <w:p w14:paraId="70F20805" w14:textId="1957E7E3" w:rsidR="00D4531E" w:rsidRPr="00F17EF5" w:rsidRDefault="00791D59" w:rsidP="00DD6CFB">
      <w:r w:rsidRPr="00F17EF5">
        <w:t>The test frequencies for CCs with SCS=60 kHz for FR1 and with SCS=240 kHz for FR2 is calculated without CORESET#0 as specified in C.3.3. CCs with SCS=60 kHz for FR1 and with SCS=240 kHz for FR2 can only be used for NR Intra-band Contiguous CA configurations with mixed numerologies.</w:t>
      </w:r>
    </w:p>
    <w:p w14:paraId="102A9092" w14:textId="77777777" w:rsidR="00D4531E" w:rsidRPr="00F17EF5" w:rsidRDefault="00D4531E" w:rsidP="00DD6CFB">
      <w:pPr>
        <w:pStyle w:val="NO"/>
      </w:pPr>
      <w:r w:rsidRPr="00F17EF5">
        <w:t>Note:</w:t>
      </w:r>
      <w:r w:rsidRPr="00F17EF5">
        <w:tab/>
        <w:t>For NR Intra-band Contiguous CA configurations for bands where Tx frequency range is lower than Rx frequency range the RAN4 requirements for reference sensitivity testing is specified having the PCC frequency lower than the SCC frequencies such that UL PRB maximise the Tx-Rx separation. This means that CC1 shall be used as PCell in the reference test case for bands where Tx frequency range is lower than Rx frequency range; and highest CC shall be used as PCell in the reference test case for bands where Tx frequency range is higher than Rx frequency range.</w:t>
      </w:r>
    </w:p>
    <w:p w14:paraId="4BF8E21E" w14:textId="77777777" w:rsidR="00D4531E" w:rsidRPr="00F17EF5" w:rsidRDefault="00D4531E" w:rsidP="00DD6CFB">
      <w:r w:rsidRPr="00F17EF5">
        <w:t>In addition to the definition of parameters in clause C.1 the following parameters are used to calculate carrier components (CC) test frequencies for NR Intra-band Contiguous and Non-contiguous CA configurations: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D4531E" w:rsidRPr="00F17EF5" w14:paraId="63D2CBB0"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260771C4" w14:textId="77777777" w:rsidR="00D4531E" w:rsidRPr="00F17EF5" w:rsidRDefault="00D4531E" w:rsidP="00DD6CFB">
            <w:pPr>
              <w:pStyle w:val="TAH"/>
            </w:pPr>
            <w:r w:rsidRPr="00F17EF5">
              <w:t>Parameter</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06A43004" w14:textId="77777777" w:rsidR="00D4531E" w:rsidRPr="00F17EF5" w:rsidRDefault="00D4531E" w:rsidP="00DD6CFB">
            <w:pPr>
              <w:pStyle w:val="TAH"/>
            </w:pPr>
            <w:r w:rsidRPr="00F17EF5">
              <w:t>Description</w:t>
            </w:r>
          </w:p>
        </w:tc>
      </w:tr>
      <w:tr w:rsidR="00D4531E" w:rsidRPr="00F17EF5" w14:paraId="56C89431" w14:textId="77777777" w:rsidTr="003D3315">
        <w:tc>
          <w:tcPr>
            <w:tcW w:w="2122" w:type="dxa"/>
            <w:shd w:val="clear" w:color="auto" w:fill="auto"/>
          </w:tcPr>
          <w:p w14:paraId="28DD0EA8" w14:textId="77777777" w:rsidR="00D4531E" w:rsidRPr="00F17EF5" w:rsidRDefault="00D4531E" w:rsidP="00DD6CFB">
            <w:pPr>
              <w:pStyle w:val="TAL"/>
            </w:pPr>
            <w:r w:rsidRPr="00F17EF5">
              <w:t>N</w:t>
            </w:r>
            <w:r w:rsidRPr="00F17EF5">
              <w:rPr>
                <w:vertAlign w:val="subscript"/>
              </w:rPr>
              <w:t>CC</w:t>
            </w:r>
          </w:p>
        </w:tc>
        <w:tc>
          <w:tcPr>
            <w:tcW w:w="6894" w:type="dxa"/>
            <w:shd w:val="clear" w:color="auto" w:fill="auto"/>
          </w:tcPr>
          <w:p w14:paraId="43881634" w14:textId="77777777" w:rsidR="00D4531E" w:rsidRPr="00F17EF5" w:rsidRDefault="00D4531E" w:rsidP="00DD6CFB">
            <w:pPr>
              <w:pStyle w:val="TAL"/>
            </w:pPr>
            <w:r w:rsidRPr="00F17EF5">
              <w:t>Number of CCs in the for NR Intra-band configuration</w:t>
            </w:r>
          </w:p>
        </w:tc>
      </w:tr>
      <w:tr w:rsidR="00D4531E" w:rsidRPr="00F17EF5" w14:paraId="2B86B9EB" w14:textId="77777777" w:rsidTr="003D3315">
        <w:tc>
          <w:tcPr>
            <w:tcW w:w="2122" w:type="dxa"/>
            <w:shd w:val="clear" w:color="auto" w:fill="auto"/>
          </w:tcPr>
          <w:p w14:paraId="67EA0AB1" w14:textId="77777777" w:rsidR="00D4531E" w:rsidRPr="00F17EF5" w:rsidRDefault="00D4531E" w:rsidP="00DD6CFB">
            <w:pPr>
              <w:pStyle w:val="TAL"/>
            </w:pPr>
            <w:r w:rsidRPr="00F17EF5">
              <w:t>CCBW</w:t>
            </w:r>
            <w:r w:rsidRPr="00F17EF5">
              <w:rPr>
                <w:vertAlign w:val="subscript"/>
              </w:rPr>
              <w:t>DL</w:t>
            </w:r>
            <w:r w:rsidRPr="00F17EF5">
              <w:rPr>
                <w:bCs/>
              </w:rPr>
              <w:t>(i)</w:t>
            </w:r>
          </w:p>
        </w:tc>
        <w:tc>
          <w:tcPr>
            <w:tcW w:w="6894" w:type="dxa"/>
            <w:shd w:val="clear" w:color="auto" w:fill="auto"/>
          </w:tcPr>
          <w:p w14:paraId="18A921EA" w14:textId="77777777" w:rsidR="00D4531E" w:rsidRPr="00F17EF5" w:rsidRDefault="00D4531E" w:rsidP="00DD6CFB">
            <w:pPr>
              <w:pStyle w:val="TAL"/>
            </w:pPr>
            <w:r w:rsidRPr="00F17EF5">
              <w:t>Channel bandwidth (MHz) of downlink CC(i), where i = 1 to N</w:t>
            </w:r>
            <w:r w:rsidRPr="00F17EF5">
              <w:rPr>
                <w:vertAlign w:val="subscript"/>
              </w:rPr>
              <w:t>CC</w:t>
            </w:r>
          </w:p>
        </w:tc>
      </w:tr>
      <w:tr w:rsidR="00D4531E" w:rsidRPr="00F17EF5" w14:paraId="73103E8A"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6A9730C7" w14:textId="77777777" w:rsidR="00D4531E" w:rsidRPr="00F17EF5" w:rsidRDefault="00D4531E" w:rsidP="00DD6CFB">
            <w:pPr>
              <w:pStyle w:val="TAL"/>
              <w:rPr>
                <w:bCs/>
              </w:rPr>
            </w:pPr>
            <w:r w:rsidRPr="00F17EF5">
              <w:t>F</w:t>
            </w:r>
            <w:r w:rsidRPr="00F17EF5">
              <w:rPr>
                <w:vertAlign w:val="subscript"/>
              </w:rPr>
              <w:t>Channel_Spacing</w:t>
            </w:r>
            <w:r w:rsidRPr="00F17EF5">
              <w:rPr>
                <w:bCs/>
              </w:rPr>
              <w:t>(i)</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45373C47" w14:textId="77777777" w:rsidR="00D4531E" w:rsidRPr="00F17EF5" w:rsidRDefault="00D4531E" w:rsidP="00DD6CFB">
            <w:pPr>
              <w:pStyle w:val="TAL"/>
            </w:pPr>
            <w:r w:rsidRPr="00F17EF5">
              <w:t>Channel spacing between CC(i) and CC(i+1), where i = 1 to (N</w:t>
            </w:r>
            <w:r w:rsidRPr="00F17EF5">
              <w:rPr>
                <w:vertAlign w:val="subscript"/>
              </w:rPr>
              <w:t>CC</w:t>
            </w:r>
            <w:r w:rsidRPr="00F17EF5">
              <w:t>-1)</w:t>
            </w:r>
          </w:p>
        </w:tc>
      </w:tr>
    </w:tbl>
    <w:p w14:paraId="513C30AA" w14:textId="77777777" w:rsidR="00D4531E" w:rsidRPr="00F17EF5" w:rsidRDefault="00D4531E" w:rsidP="00DD6CFB"/>
    <w:p w14:paraId="0D23BF67" w14:textId="77777777" w:rsidR="00D4531E" w:rsidRPr="00F17EF5" w:rsidRDefault="00D4531E" w:rsidP="00D4531E">
      <w:pPr>
        <w:pStyle w:val="Heading4"/>
      </w:pPr>
      <w:r w:rsidRPr="00F17EF5">
        <w:t>C.2.4.2.2</w:t>
      </w:r>
      <w:r w:rsidRPr="00F17EF5">
        <w:tab/>
        <w:t>Determination of test frequencies for Low-, Mid- and High-Range</w:t>
      </w:r>
    </w:p>
    <w:p w14:paraId="2F729D7F" w14:textId="77777777" w:rsidR="00D4531E" w:rsidRPr="00F17EF5" w:rsidRDefault="00D4531E" w:rsidP="00DD6CFB">
      <w:r w:rsidRPr="00F17EF5">
        <w:t>Downlink CC(1), lowest frequency CC:</w:t>
      </w:r>
    </w:p>
    <w:p w14:paraId="5B10EB20" w14:textId="77777777" w:rsidR="00D4531E" w:rsidRPr="00F17EF5" w:rsidRDefault="00D4531E" w:rsidP="00DD6CFB">
      <w:r w:rsidRPr="00F17EF5">
        <w:t>F</w:t>
      </w:r>
      <w:r w:rsidRPr="00F17EF5">
        <w:rPr>
          <w:vertAlign w:val="subscript"/>
        </w:rPr>
        <w:t>DL_LowRange</w:t>
      </w:r>
      <w:r w:rsidRPr="00F17EF5">
        <w:rPr>
          <w:bCs/>
          <w:vertAlign w:val="subscript"/>
        </w:rPr>
        <w:t>_CC</w:t>
      </w:r>
      <w:r w:rsidRPr="00F17EF5">
        <w:rPr>
          <w:bCs/>
        </w:rPr>
        <w:t>(1)</w:t>
      </w:r>
      <w:r w:rsidRPr="00F17EF5">
        <w:t xml:space="preserve"> is rounded up and F</w:t>
      </w:r>
      <w:r w:rsidRPr="00F17EF5">
        <w:rPr>
          <w:vertAlign w:val="subscript"/>
        </w:rPr>
        <w:t>DL_HighRange</w:t>
      </w:r>
      <w:r w:rsidRPr="00F17EF5">
        <w:rPr>
          <w:bCs/>
          <w:vertAlign w:val="subscript"/>
        </w:rPr>
        <w:t>_CC</w:t>
      </w:r>
      <w:r w:rsidRPr="00F17EF5">
        <w:rPr>
          <w:bCs/>
        </w:rPr>
        <w:t>(1)</w:t>
      </w:r>
      <w:r w:rsidRPr="00F17EF5">
        <w:t xml:space="preserve"> is rounded down to obey to the minimum guard band according to clause </w:t>
      </w:r>
      <w:r w:rsidRPr="00F17EF5">
        <w:rPr>
          <w:rFonts w:eastAsia="Yu Mincho"/>
        </w:rPr>
        <w:t xml:space="preserve">5.3.3 </w:t>
      </w:r>
      <w:r w:rsidRPr="00F17EF5">
        <w:t>of TS 38.101-1 [7] and TS 38.101-2 [8].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30"/>
        <w:gridCol w:w="1417"/>
      </w:tblGrid>
      <w:tr w:rsidR="00D4531E" w:rsidRPr="00F17EF5" w14:paraId="3FBBC2E4" w14:textId="77777777" w:rsidTr="003D3315">
        <w:tc>
          <w:tcPr>
            <w:tcW w:w="8330" w:type="dxa"/>
            <w:shd w:val="clear" w:color="auto" w:fill="auto"/>
          </w:tcPr>
          <w:p w14:paraId="33190A3C" w14:textId="77777777" w:rsidR="00D4531E" w:rsidRPr="00F17EF5" w:rsidRDefault="00D4531E" w:rsidP="00DD6CFB">
            <w:pPr>
              <w:pStyle w:val="TAL"/>
            </w:pPr>
            <w:r w:rsidRPr="00F17EF5">
              <w:t>F</w:t>
            </w:r>
            <w:r w:rsidRPr="00F17EF5">
              <w:rPr>
                <w:vertAlign w:val="subscript"/>
              </w:rPr>
              <w:t>DL_LowRange_CC</w:t>
            </w:r>
            <w:r w:rsidRPr="00F17EF5">
              <w:t>(1) = Ceil((F</w:t>
            </w:r>
            <w:r w:rsidRPr="00F17EF5">
              <w:rPr>
                <w:vertAlign w:val="subscript"/>
              </w:rPr>
              <w:t>DL_Low</w:t>
            </w:r>
            <w:r w:rsidRPr="00F17EF5">
              <w:t xml:space="preserve"> + CCBW</w:t>
            </w:r>
            <w:r w:rsidRPr="00F17EF5">
              <w:rPr>
                <w:vertAlign w:val="subscript"/>
              </w:rPr>
              <w:t>DL</w:t>
            </w:r>
            <w:r w:rsidRPr="00F17EF5">
              <w:t>(1) / 2) / ΔF</w:t>
            </w:r>
            <w:r w:rsidRPr="00F17EF5">
              <w:rPr>
                <w:vertAlign w:val="subscript"/>
              </w:rPr>
              <w:t>Raster</w:t>
            </w:r>
            <w:r w:rsidRPr="00F17EF5">
              <w:t>) * ΔF</w:t>
            </w:r>
            <w:r w:rsidRPr="00F17EF5">
              <w:rPr>
                <w:vertAlign w:val="subscript"/>
              </w:rPr>
              <w:t>Raster</w:t>
            </w:r>
          </w:p>
        </w:tc>
        <w:tc>
          <w:tcPr>
            <w:tcW w:w="1417" w:type="dxa"/>
          </w:tcPr>
          <w:p w14:paraId="62AA70F1" w14:textId="77777777" w:rsidR="00D4531E" w:rsidRPr="00F17EF5" w:rsidRDefault="00D4531E" w:rsidP="00DD6CFB">
            <w:pPr>
              <w:pStyle w:val="TAL"/>
            </w:pPr>
            <w:r w:rsidRPr="00F17EF5">
              <w:t>C.2.4.2.2-Eq1</w:t>
            </w:r>
          </w:p>
        </w:tc>
      </w:tr>
      <w:tr w:rsidR="00D4531E" w:rsidRPr="00F17EF5" w14:paraId="11709AF9" w14:textId="77777777" w:rsidTr="003D3315">
        <w:tc>
          <w:tcPr>
            <w:tcW w:w="8330" w:type="dxa"/>
            <w:shd w:val="clear" w:color="auto" w:fill="auto"/>
          </w:tcPr>
          <w:p w14:paraId="2130698A" w14:textId="77777777" w:rsidR="00D4531E" w:rsidRPr="00F17EF5" w:rsidRDefault="00D4531E" w:rsidP="00DD6CFB">
            <w:pPr>
              <w:pStyle w:val="TAL"/>
            </w:pPr>
            <w:r w:rsidRPr="00F17EF5">
              <w:t>F</w:t>
            </w:r>
            <w:r w:rsidRPr="00F17EF5">
              <w:rPr>
                <w:vertAlign w:val="subscript"/>
              </w:rPr>
              <w:t>DL_MidRange_CC</w:t>
            </w:r>
            <w:r w:rsidRPr="00F17EF5">
              <w:t>(1) = Round((F</w:t>
            </w:r>
            <w:r w:rsidRPr="00F17EF5">
              <w:rPr>
                <w:vertAlign w:val="subscript"/>
              </w:rPr>
              <w:t>DL_Low</w:t>
            </w:r>
            <w:r w:rsidRPr="00F17EF5">
              <w:t xml:space="preserve"> + BW</w:t>
            </w:r>
            <w:r w:rsidRPr="00F17EF5">
              <w:rPr>
                <w:vertAlign w:val="subscript"/>
              </w:rPr>
              <w:t>DL</w:t>
            </w:r>
            <w:r w:rsidRPr="00F17EF5">
              <w:t xml:space="preserve">/2 – </w:t>
            </w:r>
            <w:r w:rsidRPr="00F17EF5">
              <w:rPr>
                <w:rFonts w:cs="Arial"/>
                <w:sz w:val="20"/>
                <w:szCs w:val="22"/>
              </w:rPr>
              <w:t>∑</w:t>
            </w:r>
            <w:r w:rsidRPr="00F17EF5">
              <w:rPr>
                <w:rFonts w:cs="Arial"/>
                <w:vertAlign w:val="subscript"/>
              </w:rPr>
              <w:t xml:space="preserve">k=1 to (Ncc) </w:t>
            </w:r>
            <w:r w:rsidRPr="00F17EF5">
              <w:t>CCBW</w:t>
            </w:r>
            <w:r w:rsidRPr="00F17EF5">
              <w:rPr>
                <w:vertAlign w:val="subscript"/>
              </w:rPr>
              <w:t>DL</w:t>
            </w:r>
            <w:r w:rsidRPr="00F17EF5">
              <w:t xml:space="preserve"> (k)/2 + CCBW</w:t>
            </w:r>
            <w:r w:rsidRPr="00F17EF5">
              <w:rPr>
                <w:vertAlign w:val="subscript"/>
              </w:rPr>
              <w:t>DL</w:t>
            </w:r>
            <w:r w:rsidRPr="00F17EF5">
              <w:t>(1)/2) / ΔF</w:t>
            </w:r>
            <w:r w:rsidRPr="00F17EF5">
              <w:rPr>
                <w:vertAlign w:val="subscript"/>
              </w:rPr>
              <w:t>Raster</w:t>
            </w:r>
            <w:r w:rsidRPr="00F17EF5">
              <w:t>) * ΔF</w:t>
            </w:r>
            <w:r w:rsidRPr="00F17EF5">
              <w:rPr>
                <w:vertAlign w:val="subscript"/>
              </w:rPr>
              <w:t>Raster</w:t>
            </w:r>
          </w:p>
        </w:tc>
        <w:tc>
          <w:tcPr>
            <w:tcW w:w="1417" w:type="dxa"/>
          </w:tcPr>
          <w:p w14:paraId="594D9C43" w14:textId="77777777" w:rsidR="00D4531E" w:rsidRPr="00F17EF5" w:rsidRDefault="00D4531E" w:rsidP="00DD6CFB">
            <w:pPr>
              <w:pStyle w:val="TAL"/>
            </w:pPr>
            <w:r w:rsidRPr="00F17EF5">
              <w:t>C.2.4.2.2-Eq2</w:t>
            </w:r>
          </w:p>
        </w:tc>
      </w:tr>
      <w:tr w:rsidR="00D4531E" w:rsidRPr="00F17EF5" w14:paraId="76DB19B2" w14:textId="77777777" w:rsidTr="003D3315">
        <w:tc>
          <w:tcPr>
            <w:tcW w:w="8330" w:type="dxa"/>
            <w:shd w:val="clear" w:color="auto" w:fill="auto"/>
          </w:tcPr>
          <w:p w14:paraId="27F5F3C3" w14:textId="77777777" w:rsidR="00D4531E" w:rsidRPr="00F17EF5" w:rsidRDefault="00D4531E" w:rsidP="00DD6CFB">
            <w:pPr>
              <w:pStyle w:val="TAL"/>
            </w:pPr>
            <w:r w:rsidRPr="00F17EF5">
              <w:t>F</w:t>
            </w:r>
            <w:r w:rsidRPr="00F17EF5">
              <w:rPr>
                <w:vertAlign w:val="subscript"/>
              </w:rPr>
              <w:t>DL_HighRange_CC</w:t>
            </w:r>
            <w:r w:rsidRPr="00F17EF5">
              <w:t>(1) = Floor((F</w:t>
            </w:r>
            <w:r w:rsidRPr="00F17EF5">
              <w:rPr>
                <w:vertAlign w:val="subscript"/>
              </w:rPr>
              <w:t xml:space="preserve">DL_High </w:t>
            </w:r>
            <w:r w:rsidRPr="00F17EF5">
              <w:t>- CCBW</w:t>
            </w:r>
            <w:r w:rsidRPr="00F17EF5">
              <w:rPr>
                <w:vertAlign w:val="subscript"/>
              </w:rPr>
              <w:t>DL</w:t>
            </w:r>
            <w:r w:rsidRPr="00F17EF5">
              <w:t>(N</w:t>
            </w:r>
            <w:r w:rsidRPr="00F17EF5">
              <w:rPr>
                <w:vertAlign w:val="subscript"/>
              </w:rPr>
              <w:t>CC</w:t>
            </w:r>
            <w:r w:rsidRPr="00F17EF5">
              <w:t xml:space="preserve">)/2– </w:t>
            </w:r>
            <w:r w:rsidRPr="00F17EF5">
              <w:rPr>
                <w:rFonts w:cs="Arial"/>
                <w:sz w:val="20"/>
                <w:szCs w:val="22"/>
              </w:rPr>
              <w:t>∑</w:t>
            </w:r>
            <w:r w:rsidRPr="00F17EF5">
              <w:rPr>
                <w:rFonts w:cs="Arial"/>
                <w:vertAlign w:val="subscript"/>
              </w:rPr>
              <w:t>k=1 to (</w:t>
            </w:r>
            <w:r w:rsidRPr="00F17EF5">
              <w:rPr>
                <w:vertAlign w:val="subscript"/>
              </w:rPr>
              <w:t>Ncc</w:t>
            </w:r>
            <w:r w:rsidRPr="00F17EF5">
              <w:rPr>
                <w:rFonts w:cs="Arial"/>
                <w:vertAlign w:val="subscript"/>
              </w:rPr>
              <w:t xml:space="preserve">-1) </w:t>
            </w:r>
            <w:r w:rsidRPr="00F17EF5">
              <w:t>F</w:t>
            </w:r>
            <w:r w:rsidRPr="00F17EF5">
              <w:rPr>
                <w:vertAlign w:val="subscript"/>
              </w:rPr>
              <w:t>Channel_Spacing</w:t>
            </w:r>
            <w:r w:rsidRPr="00F17EF5">
              <w:t>(k)) / ΔF</w:t>
            </w:r>
            <w:r w:rsidRPr="00F17EF5">
              <w:rPr>
                <w:vertAlign w:val="subscript"/>
              </w:rPr>
              <w:t>Raster</w:t>
            </w:r>
            <w:r w:rsidRPr="00F17EF5">
              <w:t>) * ΔF</w:t>
            </w:r>
            <w:r w:rsidRPr="00F17EF5">
              <w:rPr>
                <w:vertAlign w:val="subscript"/>
              </w:rPr>
              <w:t>Raster</w:t>
            </w:r>
          </w:p>
        </w:tc>
        <w:tc>
          <w:tcPr>
            <w:tcW w:w="1417" w:type="dxa"/>
          </w:tcPr>
          <w:p w14:paraId="21954740" w14:textId="77777777" w:rsidR="00D4531E" w:rsidRPr="00F17EF5" w:rsidRDefault="00D4531E" w:rsidP="00DD6CFB">
            <w:pPr>
              <w:pStyle w:val="TAL"/>
            </w:pPr>
            <w:r w:rsidRPr="00F17EF5">
              <w:t>C.2.4.2.2-Eq3</w:t>
            </w:r>
          </w:p>
        </w:tc>
      </w:tr>
    </w:tbl>
    <w:p w14:paraId="4E75AB63" w14:textId="77777777" w:rsidR="00D4531E" w:rsidRPr="00F17EF5" w:rsidRDefault="00D4531E" w:rsidP="00DD6CFB"/>
    <w:p w14:paraId="133CDA32" w14:textId="77777777" w:rsidR="00D4531E" w:rsidRPr="00F17EF5" w:rsidRDefault="00D4531E" w:rsidP="00DD6CFB">
      <w:r w:rsidRPr="00F17EF5">
        <w:t>Downlink CC(2) to CC(N</w:t>
      </w:r>
      <w:r w:rsidRPr="00F17EF5">
        <w:rPr>
          <w:vertAlign w:val="subscript"/>
        </w:rPr>
        <w:t>CC</w:t>
      </w:r>
      <w:r w:rsidRPr="00F17EF5">
        <w:t>), in increasing frequency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30"/>
        <w:gridCol w:w="1417"/>
      </w:tblGrid>
      <w:tr w:rsidR="00D4531E" w:rsidRPr="00F17EF5" w14:paraId="4907D472" w14:textId="77777777" w:rsidTr="003D3315">
        <w:tc>
          <w:tcPr>
            <w:tcW w:w="8330" w:type="dxa"/>
            <w:shd w:val="clear" w:color="auto" w:fill="auto"/>
            <w:vAlign w:val="center"/>
          </w:tcPr>
          <w:p w14:paraId="208B72DA" w14:textId="77777777" w:rsidR="00D4531E" w:rsidRPr="00F17EF5" w:rsidRDefault="00D4531E" w:rsidP="00DD6CFB">
            <w:pPr>
              <w:pStyle w:val="TAL"/>
            </w:pPr>
            <w:r w:rsidRPr="00F17EF5">
              <w:t>F</w:t>
            </w:r>
            <w:r w:rsidRPr="00F17EF5">
              <w:rPr>
                <w:vertAlign w:val="subscript"/>
              </w:rPr>
              <w:t>DL_LowRange_CC</w:t>
            </w:r>
            <w:r w:rsidRPr="00F17EF5">
              <w:t>(i) = F</w:t>
            </w:r>
            <w:r w:rsidRPr="00F17EF5">
              <w:rPr>
                <w:vertAlign w:val="subscript"/>
              </w:rPr>
              <w:t>DL_LowRange_CC</w:t>
            </w:r>
            <w:r w:rsidRPr="00F17EF5">
              <w:t>(i-1) + F</w:t>
            </w:r>
            <w:r w:rsidRPr="00F17EF5">
              <w:rPr>
                <w:vertAlign w:val="subscript"/>
              </w:rPr>
              <w:t>Channel_Spacing</w:t>
            </w:r>
            <w:r w:rsidRPr="00F17EF5">
              <w:t>(i)), i=2 to N</w:t>
            </w:r>
            <w:r w:rsidRPr="00F17EF5">
              <w:rPr>
                <w:vertAlign w:val="subscript"/>
              </w:rPr>
              <w:t>CC</w:t>
            </w:r>
          </w:p>
        </w:tc>
        <w:tc>
          <w:tcPr>
            <w:tcW w:w="1417" w:type="dxa"/>
            <w:vAlign w:val="center"/>
          </w:tcPr>
          <w:p w14:paraId="20C1E200" w14:textId="77777777" w:rsidR="00D4531E" w:rsidRPr="00F17EF5" w:rsidRDefault="00D4531E" w:rsidP="00DD6CFB">
            <w:pPr>
              <w:pStyle w:val="TAL"/>
            </w:pPr>
            <w:r w:rsidRPr="00F17EF5">
              <w:t>C.2.4.2.2-Eq4</w:t>
            </w:r>
          </w:p>
        </w:tc>
      </w:tr>
      <w:tr w:rsidR="00D4531E" w:rsidRPr="00F17EF5" w14:paraId="2222B1D8" w14:textId="77777777" w:rsidTr="003D3315">
        <w:tc>
          <w:tcPr>
            <w:tcW w:w="8330" w:type="dxa"/>
            <w:shd w:val="clear" w:color="auto" w:fill="auto"/>
            <w:vAlign w:val="center"/>
          </w:tcPr>
          <w:p w14:paraId="4C6DE6F7" w14:textId="77777777" w:rsidR="00D4531E" w:rsidRPr="00F17EF5" w:rsidRDefault="00D4531E" w:rsidP="00DD6CFB">
            <w:pPr>
              <w:pStyle w:val="TAL"/>
            </w:pPr>
            <w:r w:rsidRPr="00F17EF5">
              <w:t>F</w:t>
            </w:r>
            <w:r w:rsidRPr="00F17EF5">
              <w:rPr>
                <w:vertAlign w:val="subscript"/>
              </w:rPr>
              <w:t>DL_MidRange_CC</w:t>
            </w:r>
            <w:r w:rsidRPr="00F17EF5">
              <w:t>(i) = F</w:t>
            </w:r>
            <w:r w:rsidRPr="00F17EF5">
              <w:rPr>
                <w:vertAlign w:val="subscript"/>
              </w:rPr>
              <w:t>DL_MidRange_CC</w:t>
            </w:r>
            <w:r w:rsidRPr="00F17EF5">
              <w:t>(i-1) + F</w:t>
            </w:r>
            <w:r w:rsidRPr="00F17EF5">
              <w:rPr>
                <w:vertAlign w:val="subscript"/>
              </w:rPr>
              <w:t>Channel_Spacing</w:t>
            </w:r>
            <w:r w:rsidRPr="00F17EF5">
              <w:t>(i)), i=2 to N</w:t>
            </w:r>
            <w:r w:rsidRPr="00F17EF5">
              <w:rPr>
                <w:vertAlign w:val="subscript"/>
              </w:rPr>
              <w:t>CC</w:t>
            </w:r>
          </w:p>
        </w:tc>
        <w:tc>
          <w:tcPr>
            <w:tcW w:w="1417" w:type="dxa"/>
            <w:vAlign w:val="center"/>
          </w:tcPr>
          <w:p w14:paraId="2F426B7F" w14:textId="77777777" w:rsidR="00D4531E" w:rsidRPr="00F17EF5" w:rsidRDefault="00D4531E" w:rsidP="00DD6CFB">
            <w:pPr>
              <w:pStyle w:val="TAL"/>
            </w:pPr>
            <w:r w:rsidRPr="00F17EF5">
              <w:t>C.2.4.2.2-Eq5</w:t>
            </w:r>
          </w:p>
        </w:tc>
      </w:tr>
      <w:tr w:rsidR="00D4531E" w:rsidRPr="00F17EF5" w14:paraId="53750786" w14:textId="77777777" w:rsidTr="003D3315">
        <w:tc>
          <w:tcPr>
            <w:tcW w:w="8330" w:type="dxa"/>
            <w:shd w:val="clear" w:color="auto" w:fill="auto"/>
            <w:vAlign w:val="center"/>
          </w:tcPr>
          <w:p w14:paraId="280D629E" w14:textId="77777777" w:rsidR="00D4531E" w:rsidRPr="00F17EF5" w:rsidRDefault="00D4531E" w:rsidP="00DD6CFB">
            <w:pPr>
              <w:pStyle w:val="TAL"/>
            </w:pPr>
            <w:r w:rsidRPr="00F17EF5">
              <w:t>F</w:t>
            </w:r>
            <w:r w:rsidRPr="00F17EF5">
              <w:rPr>
                <w:vertAlign w:val="subscript"/>
              </w:rPr>
              <w:t>DL_HighRange_CC</w:t>
            </w:r>
            <w:r w:rsidRPr="00F17EF5">
              <w:t>(i) = F</w:t>
            </w:r>
            <w:r w:rsidRPr="00F17EF5">
              <w:rPr>
                <w:vertAlign w:val="subscript"/>
              </w:rPr>
              <w:t>DL_HighRange_CC</w:t>
            </w:r>
            <w:r w:rsidRPr="00F17EF5">
              <w:t>(i-1) + F</w:t>
            </w:r>
            <w:r w:rsidRPr="00F17EF5">
              <w:rPr>
                <w:vertAlign w:val="subscript"/>
              </w:rPr>
              <w:t>Channel_Spacing</w:t>
            </w:r>
            <w:r w:rsidRPr="00F17EF5">
              <w:t>(i)), i=2 to N</w:t>
            </w:r>
            <w:r w:rsidRPr="00F17EF5">
              <w:rPr>
                <w:vertAlign w:val="subscript"/>
              </w:rPr>
              <w:t>CC</w:t>
            </w:r>
          </w:p>
        </w:tc>
        <w:tc>
          <w:tcPr>
            <w:tcW w:w="1417" w:type="dxa"/>
            <w:vAlign w:val="center"/>
          </w:tcPr>
          <w:p w14:paraId="248D1540" w14:textId="77777777" w:rsidR="00D4531E" w:rsidRPr="00F17EF5" w:rsidRDefault="00D4531E" w:rsidP="00DD6CFB">
            <w:pPr>
              <w:pStyle w:val="TAL"/>
            </w:pPr>
            <w:r w:rsidRPr="00F17EF5">
              <w:t>C.2.4.2.2-Eq6</w:t>
            </w:r>
          </w:p>
        </w:tc>
      </w:tr>
    </w:tbl>
    <w:p w14:paraId="4BAE8043" w14:textId="77777777" w:rsidR="00D4531E" w:rsidRPr="00F17EF5" w:rsidRDefault="00D4531E" w:rsidP="00DD6CFB"/>
    <w:p w14:paraId="007B695A" w14:textId="77777777" w:rsidR="00D4531E" w:rsidRPr="00F17EF5" w:rsidRDefault="00D4531E" w:rsidP="00DD6CFB">
      <w:pPr>
        <w:rPr>
          <w:lang w:eastAsia="x-none"/>
        </w:rPr>
      </w:pPr>
      <w:r w:rsidRPr="00F17EF5">
        <w:t>Uplink CC(i), i=1 to N</w:t>
      </w:r>
      <w:r w:rsidRPr="00F17EF5">
        <w:rPr>
          <w:vertAlign w:val="subscript"/>
        </w:rPr>
        <w:t>CC</w:t>
      </w:r>
      <w:r w:rsidRPr="00F17EF5">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30"/>
        <w:gridCol w:w="1417"/>
      </w:tblGrid>
      <w:tr w:rsidR="00D4531E" w:rsidRPr="00F17EF5" w14:paraId="5C55C9FD" w14:textId="77777777" w:rsidTr="003D3315">
        <w:tc>
          <w:tcPr>
            <w:tcW w:w="8330" w:type="dxa"/>
            <w:shd w:val="clear" w:color="auto" w:fill="auto"/>
            <w:vAlign w:val="center"/>
          </w:tcPr>
          <w:p w14:paraId="19856176" w14:textId="77777777" w:rsidR="00D4531E" w:rsidRPr="00F17EF5" w:rsidRDefault="00D4531E" w:rsidP="00DD6CFB">
            <w:pPr>
              <w:pStyle w:val="TAL"/>
            </w:pPr>
            <w:r w:rsidRPr="00F17EF5">
              <w:rPr>
                <w:b/>
              </w:rPr>
              <w:t>F</w:t>
            </w:r>
            <w:r w:rsidRPr="00F17EF5">
              <w:rPr>
                <w:b/>
                <w:vertAlign w:val="subscript"/>
              </w:rPr>
              <w:t>UL_LowRange_CC</w:t>
            </w:r>
            <w:r w:rsidRPr="00F17EF5">
              <w:rPr>
                <w:b/>
              </w:rPr>
              <w:t xml:space="preserve">(i) </w:t>
            </w:r>
            <w:r w:rsidRPr="00F17EF5">
              <w:t>= F</w:t>
            </w:r>
            <w:r w:rsidRPr="00F17EF5">
              <w:rPr>
                <w:vertAlign w:val="subscript"/>
              </w:rPr>
              <w:t>DL_LowRange_CC</w:t>
            </w:r>
            <w:r w:rsidRPr="00F17EF5">
              <w:rPr>
                <w:b/>
              </w:rPr>
              <w:t xml:space="preserve">(i) </w:t>
            </w:r>
            <w:r w:rsidRPr="00F17EF5">
              <w:t>- F</w:t>
            </w:r>
            <w:r w:rsidRPr="00F17EF5">
              <w:rPr>
                <w:vertAlign w:val="subscript"/>
              </w:rPr>
              <w:t>Tx-Rx_separation</w:t>
            </w:r>
          </w:p>
        </w:tc>
        <w:tc>
          <w:tcPr>
            <w:tcW w:w="1417" w:type="dxa"/>
            <w:vAlign w:val="center"/>
          </w:tcPr>
          <w:p w14:paraId="2CF8B573" w14:textId="77777777" w:rsidR="00D4531E" w:rsidRPr="00F17EF5" w:rsidRDefault="00D4531E" w:rsidP="00DD6CFB">
            <w:pPr>
              <w:pStyle w:val="TAL"/>
            </w:pPr>
            <w:r w:rsidRPr="00F17EF5">
              <w:t>C.2.4.2.2-Eq7</w:t>
            </w:r>
          </w:p>
        </w:tc>
      </w:tr>
      <w:tr w:rsidR="00D4531E" w:rsidRPr="00F17EF5" w14:paraId="1403A296" w14:textId="77777777" w:rsidTr="003D3315">
        <w:tc>
          <w:tcPr>
            <w:tcW w:w="8330" w:type="dxa"/>
            <w:shd w:val="clear" w:color="auto" w:fill="auto"/>
            <w:vAlign w:val="center"/>
          </w:tcPr>
          <w:p w14:paraId="6232E2DC" w14:textId="77777777" w:rsidR="00D4531E" w:rsidRPr="00F17EF5" w:rsidRDefault="00D4531E" w:rsidP="00DD6CFB">
            <w:pPr>
              <w:pStyle w:val="TAL"/>
            </w:pPr>
            <w:r w:rsidRPr="00F17EF5">
              <w:rPr>
                <w:b/>
              </w:rPr>
              <w:t>F</w:t>
            </w:r>
            <w:r w:rsidRPr="00F17EF5">
              <w:rPr>
                <w:b/>
                <w:vertAlign w:val="subscript"/>
              </w:rPr>
              <w:t>UL_MidRange_CC</w:t>
            </w:r>
            <w:r w:rsidRPr="00F17EF5">
              <w:rPr>
                <w:b/>
              </w:rPr>
              <w:t>(i)</w:t>
            </w:r>
            <w:r w:rsidRPr="00F17EF5">
              <w:t xml:space="preserve"> = F</w:t>
            </w:r>
            <w:r w:rsidRPr="00F17EF5">
              <w:rPr>
                <w:vertAlign w:val="subscript"/>
              </w:rPr>
              <w:t>DL_MidRange</w:t>
            </w:r>
            <w:r w:rsidRPr="00F17EF5">
              <w:rPr>
                <w:b/>
                <w:vertAlign w:val="subscript"/>
              </w:rPr>
              <w:t>_CC</w:t>
            </w:r>
            <w:r w:rsidRPr="00F17EF5">
              <w:rPr>
                <w:b/>
              </w:rPr>
              <w:t>(i)</w:t>
            </w:r>
            <w:r w:rsidRPr="00F17EF5">
              <w:t xml:space="preserve"> - F</w:t>
            </w:r>
            <w:r w:rsidRPr="00F17EF5">
              <w:rPr>
                <w:vertAlign w:val="subscript"/>
              </w:rPr>
              <w:t>Tx-Rx_separation</w:t>
            </w:r>
          </w:p>
        </w:tc>
        <w:tc>
          <w:tcPr>
            <w:tcW w:w="1417" w:type="dxa"/>
            <w:vAlign w:val="center"/>
          </w:tcPr>
          <w:p w14:paraId="55360250" w14:textId="77777777" w:rsidR="00D4531E" w:rsidRPr="00F17EF5" w:rsidRDefault="00D4531E" w:rsidP="00DD6CFB">
            <w:pPr>
              <w:pStyle w:val="TAL"/>
            </w:pPr>
            <w:r w:rsidRPr="00F17EF5">
              <w:t>C.2.4.2.2-Eq8</w:t>
            </w:r>
          </w:p>
        </w:tc>
      </w:tr>
      <w:tr w:rsidR="00D4531E" w:rsidRPr="00F17EF5" w14:paraId="503277F7" w14:textId="77777777" w:rsidTr="003D3315">
        <w:tc>
          <w:tcPr>
            <w:tcW w:w="8330" w:type="dxa"/>
            <w:shd w:val="clear" w:color="auto" w:fill="auto"/>
            <w:vAlign w:val="center"/>
          </w:tcPr>
          <w:p w14:paraId="6A812111" w14:textId="77777777" w:rsidR="00D4531E" w:rsidRPr="00F17EF5" w:rsidRDefault="00D4531E" w:rsidP="00DD6CFB">
            <w:pPr>
              <w:pStyle w:val="TAL"/>
            </w:pPr>
            <w:r w:rsidRPr="00F17EF5">
              <w:rPr>
                <w:b/>
              </w:rPr>
              <w:t>F</w:t>
            </w:r>
            <w:r w:rsidRPr="00F17EF5">
              <w:rPr>
                <w:b/>
                <w:vertAlign w:val="subscript"/>
              </w:rPr>
              <w:t>UL_HighRange_CC</w:t>
            </w:r>
            <w:r w:rsidRPr="00F17EF5">
              <w:rPr>
                <w:b/>
              </w:rPr>
              <w:t>(i)</w:t>
            </w:r>
            <w:r w:rsidRPr="00F17EF5">
              <w:t xml:space="preserve"> = F</w:t>
            </w:r>
            <w:r w:rsidRPr="00F17EF5">
              <w:rPr>
                <w:vertAlign w:val="subscript"/>
              </w:rPr>
              <w:t>DL_HighRange</w:t>
            </w:r>
            <w:r w:rsidRPr="00F17EF5">
              <w:rPr>
                <w:b/>
                <w:vertAlign w:val="subscript"/>
              </w:rPr>
              <w:t>_CC</w:t>
            </w:r>
            <w:r w:rsidRPr="00F17EF5">
              <w:rPr>
                <w:b/>
              </w:rPr>
              <w:t>(i)</w:t>
            </w:r>
            <w:r w:rsidRPr="00F17EF5">
              <w:t xml:space="preserve"> - F</w:t>
            </w:r>
            <w:r w:rsidRPr="00F17EF5">
              <w:rPr>
                <w:vertAlign w:val="subscript"/>
              </w:rPr>
              <w:t>Tx-Rx_separation</w:t>
            </w:r>
          </w:p>
        </w:tc>
        <w:tc>
          <w:tcPr>
            <w:tcW w:w="1417" w:type="dxa"/>
            <w:vAlign w:val="center"/>
          </w:tcPr>
          <w:p w14:paraId="76DE7B70" w14:textId="77777777" w:rsidR="00D4531E" w:rsidRPr="00F17EF5" w:rsidRDefault="00D4531E" w:rsidP="00DD6CFB">
            <w:pPr>
              <w:pStyle w:val="TAL"/>
            </w:pPr>
            <w:r w:rsidRPr="00F17EF5">
              <w:t>C.2.4.2.2-Eq9</w:t>
            </w:r>
          </w:p>
        </w:tc>
      </w:tr>
    </w:tbl>
    <w:p w14:paraId="3B31175F" w14:textId="77777777" w:rsidR="00D4531E" w:rsidRPr="00F17EF5" w:rsidRDefault="00D4531E" w:rsidP="00DD6CFB"/>
    <w:p w14:paraId="655A6CC7" w14:textId="77777777" w:rsidR="00D4531E" w:rsidRPr="00F17EF5" w:rsidRDefault="00D4531E" w:rsidP="00D4531E">
      <w:pPr>
        <w:pStyle w:val="Heading3"/>
      </w:pPr>
      <w:r w:rsidRPr="00F17EF5">
        <w:t>C.2.4.2A</w:t>
      </w:r>
      <w:r w:rsidRPr="00F17EF5">
        <w:tab/>
        <w:t>Determination of test frequencies for FR1 NR Intra-band Contiguous CA without UL CA for bands with uplink bandwidth less than downlink bandwidth</w:t>
      </w:r>
    </w:p>
    <w:p w14:paraId="590C0341" w14:textId="77777777" w:rsidR="00D4531E" w:rsidRPr="00F17EF5" w:rsidRDefault="00D4531E" w:rsidP="00D4531E">
      <w:pPr>
        <w:pStyle w:val="Heading4"/>
      </w:pPr>
      <w:r w:rsidRPr="00F17EF5">
        <w:t>C.2.4.2A.1</w:t>
      </w:r>
      <w:r w:rsidRPr="00F17EF5">
        <w:tab/>
        <w:t>General</w:t>
      </w:r>
    </w:p>
    <w:p w14:paraId="3CE5C335" w14:textId="77777777" w:rsidR="00D4531E" w:rsidRPr="00F17EF5" w:rsidRDefault="00D4531E" w:rsidP="00DD6CFB">
      <w:r w:rsidRPr="00F17EF5">
        <w:t xml:space="preserve">By default, test frequencies for FR1 NR Intra-band Contiguous CA for bands with uplink bandwidth less than downlink bandwidth in clause 4.3.1 (e.g. n66 and n70) are specified with CC1 used as PCC and all additional CCs are specified as SCCs without UL to enable the SCCs for High range to extend into the upper DL BW beyond the UL BW. The nominal channel spacing between the carrier components is calculated as specified in TS 38.101-1 [7] clause 5.4A.1. </w:t>
      </w:r>
    </w:p>
    <w:p w14:paraId="557EA5FD" w14:textId="77777777" w:rsidR="00D4531E" w:rsidRPr="00F17EF5" w:rsidRDefault="00D4531E" w:rsidP="00DD6CFB">
      <w:r w:rsidRPr="00F17EF5">
        <w:t>In addition to the definition of parameters in clause C.1 the defintion of parameters N</w:t>
      </w:r>
      <w:r w:rsidRPr="00F17EF5">
        <w:rPr>
          <w:vertAlign w:val="subscript"/>
        </w:rPr>
        <w:t>CC</w:t>
      </w:r>
      <w:r w:rsidRPr="00F17EF5">
        <w:t>, CCBW</w:t>
      </w:r>
      <w:r w:rsidRPr="00F17EF5">
        <w:rPr>
          <w:vertAlign w:val="subscript"/>
        </w:rPr>
        <w:t>DL</w:t>
      </w:r>
      <w:r w:rsidRPr="00F17EF5">
        <w:t xml:space="preserve"> and F</w:t>
      </w:r>
      <w:r w:rsidRPr="00F17EF5">
        <w:rPr>
          <w:vertAlign w:val="subscript"/>
        </w:rPr>
        <w:t>Channel_Spacing</w:t>
      </w:r>
      <w:r w:rsidRPr="00F17EF5">
        <w:t xml:space="preserve"> in clause C.2.4.2.1, and ΔF</w:t>
      </w:r>
      <w:r w:rsidRPr="00F17EF5">
        <w:rPr>
          <w:vertAlign w:val="subscript"/>
        </w:rPr>
        <w:t>TX-RX</w:t>
      </w:r>
      <w:r w:rsidRPr="00F17EF5">
        <w:t xml:space="preserve"> in clause C.2.3.1 are used to calculate the test frequencies.</w:t>
      </w:r>
    </w:p>
    <w:p w14:paraId="76B2BDAA" w14:textId="77777777" w:rsidR="00D4531E" w:rsidRPr="00F17EF5" w:rsidRDefault="00D4531E" w:rsidP="00D4531E">
      <w:pPr>
        <w:pStyle w:val="Heading4"/>
      </w:pPr>
      <w:r w:rsidRPr="00F17EF5">
        <w:t>C.2.4.2A.2</w:t>
      </w:r>
      <w:r w:rsidRPr="00F17EF5">
        <w:tab/>
      </w:r>
      <w:bookmarkStart w:id="179" w:name="_Hlk71090188"/>
      <w:r w:rsidRPr="00F17EF5">
        <w:t>Determination of test frequencies for Low-, Mid- and High-Range</w:t>
      </w:r>
      <w:bookmarkEnd w:id="179"/>
    </w:p>
    <w:p w14:paraId="42230C08" w14:textId="77777777" w:rsidR="00D4531E" w:rsidRPr="00F17EF5" w:rsidRDefault="00D4531E" w:rsidP="00DD6CFB">
      <w:pPr>
        <w:pStyle w:val="B1"/>
      </w:pPr>
      <w:r w:rsidRPr="00F17EF5">
        <w:t>1.</w:t>
      </w:r>
      <w:r w:rsidRPr="00F17EF5">
        <w:tab/>
        <w:t>Calculate UL carrier centre frequencies for Low and High ranges:</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5"/>
        <w:gridCol w:w="1701"/>
      </w:tblGrid>
      <w:tr w:rsidR="00D4531E" w:rsidRPr="00F17EF5" w14:paraId="69FDA63F" w14:textId="77777777" w:rsidTr="003D3315">
        <w:tc>
          <w:tcPr>
            <w:tcW w:w="8075" w:type="dxa"/>
            <w:vAlign w:val="center"/>
          </w:tcPr>
          <w:p w14:paraId="559170B0" w14:textId="77777777" w:rsidR="00D4531E" w:rsidRPr="00F17EF5" w:rsidRDefault="00D4531E" w:rsidP="00DD6CFB">
            <w:pPr>
              <w:pStyle w:val="TAL"/>
            </w:pPr>
            <w:r w:rsidRPr="00F17EF5">
              <w:rPr>
                <w:b/>
              </w:rPr>
              <w:t>F</w:t>
            </w:r>
            <w:r w:rsidRPr="00F17EF5">
              <w:rPr>
                <w:b/>
                <w:vertAlign w:val="subscript"/>
              </w:rPr>
              <w:t>UL_LowRange</w:t>
            </w:r>
            <w:r w:rsidRPr="00F17EF5">
              <w:rPr>
                <w:b/>
              </w:rPr>
              <w:t xml:space="preserve"> </w:t>
            </w:r>
            <w:r w:rsidRPr="00F17EF5">
              <w:t xml:space="preserve">= </w:t>
            </w:r>
            <w:r w:rsidRPr="00F17EF5">
              <w:rPr>
                <w:b/>
              </w:rPr>
              <w:t>Ceil</w:t>
            </w:r>
            <w:r w:rsidRPr="00F17EF5">
              <w:t>((F</w:t>
            </w:r>
            <w:r w:rsidRPr="00F17EF5">
              <w:rPr>
                <w:vertAlign w:val="subscript"/>
              </w:rPr>
              <w:t>UL_Low</w:t>
            </w:r>
            <w:r w:rsidRPr="00F17EF5">
              <w:t xml:space="preserve"> + CBW</w:t>
            </w:r>
            <w:r w:rsidRPr="00F17EF5">
              <w:rPr>
                <w:vertAlign w:val="subscript"/>
              </w:rPr>
              <w:t>UL</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479CEB5A" w14:textId="77777777" w:rsidR="00D4531E" w:rsidRPr="00F17EF5" w:rsidRDefault="00D4531E" w:rsidP="00DD6CFB">
            <w:pPr>
              <w:pStyle w:val="TAL"/>
            </w:pPr>
            <w:r w:rsidRPr="00F17EF5">
              <w:t>C.2.4.2A.2-Eq1</w:t>
            </w:r>
          </w:p>
        </w:tc>
      </w:tr>
      <w:tr w:rsidR="00D4531E" w:rsidRPr="00F17EF5" w14:paraId="090FE5EA" w14:textId="77777777" w:rsidTr="003D3315">
        <w:tc>
          <w:tcPr>
            <w:tcW w:w="8075" w:type="dxa"/>
            <w:vAlign w:val="center"/>
          </w:tcPr>
          <w:p w14:paraId="42DFB4D3" w14:textId="77777777" w:rsidR="00D4531E" w:rsidRPr="00F17EF5" w:rsidRDefault="00D4531E" w:rsidP="00DD6CFB">
            <w:pPr>
              <w:pStyle w:val="TAL"/>
            </w:pPr>
            <w:r w:rsidRPr="00F17EF5">
              <w:rPr>
                <w:b/>
              </w:rPr>
              <w:t>F</w:t>
            </w:r>
            <w:r w:rsidRPr="00F17EF5">
              <w:rPr>
                <w:b/>
                <w:vertAlign w:val="subscript"/>
              </w:rPr>
              <w:t>UL_HighRange</w:t>
            </w:r>
            <w:r w:rsidRPr="00F17EF5">
              <w:t xml:space="preserve"> = </w:t>
            </w:r>
            <w:r w:rsidRPr="00F17EF5">
              <w:rPr>
                <w:b/>
              </w:rPr>
              <w:t>Floor</w:t>
            </w:r>
            <w:r w:rsidRPr="00F17EF5">
              <w:t>((F</w:t>
            </w:r>
            <w:r w:rsidRPr="00F17EF5">
              <w:rPr>
                <w:vertAlign w:val="subscript"/>
              </w:rPr>
              <w:t xml:space="preserve">UL_Low </w:t>
            </w:r>
            <w:r w:rsidRPr="00F17EF5">
              <w:t>+ BW</w:t>
            </w:r>
            <w:r w:rsidRPr="00F17EF5">
              <w:rPr>
                <w:vertAlign w:val="subscript"/>
              </w:rPr>
              <w:t>UL_Band</w:t>
            </w:r>
            <w:r w:rsidRPr="00F17EF5">
              <w:t xml:space="preserve"> – CBW</w:t>
            </w:r>
            <w:r w:rsidRPr="00F17EF5">
              <w:rPr>
                <w:vertAlign w:val="subscript"/>
              </w:rPr>
              <w:t>UL</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1B28D8BF" w14:textId="77777777" w:rsidR="00D4531E" w:rsidRPr="00F17EF5" w:rsidRDefault="00D4531E" w:rsidP="00DD6CFB">
            <w:pPr>
              <w:pStyle w:val="TAL"/>
            </w:pPr>
            <w:r w:rsidRPr="00F17EF5">
              <w:t>C.2.4.2A.2-Eq2</w:t>
            </w:r>
          </w:p>
        </w:tc>
      </w:tr>
    </w:tbl>
    <w:p w14:paraId="41F40345" w14:textId="77777777" w:rsidR="00D4531E" w:rsidRPr="00F17EF5" w:rsidRDefault="00D4531E" w:rsidP="00DD6CFB"/>
    <w:p w14:paraId="492E4FEC" w14:textId="77777777" w:rsidR="00D4531E" w:rsidRPr="00F17EF5" w:rsidRDefault="00D4531E" w:rsidP="00DD6CFB">
      <w:pPr>
        <w:pStyle w:val="B1"/>
      </w:pPr>
      <w:r w:rsidRPr="00F17EF5">
        <w:t>2.</w:t>
      </w:r>
      <w:r w:rsidRPr="00F17EF5">
        <w:tab/>
        <w:t xml:space="preserve">Calculate the DL CC(1) carrier centre frequencies from the UL frequencies in step 1 for Low and High ranges: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5"/>
        <w:gridCol w:w="1701"/>
      </w:tblGrid>
      <w:tr w:rsidR="00D4531E" w:rsidRPr="00F17EF5" w14:paraId="715F68D3" w14:textId="77777777" w:rsidTr="003D3315">
        <w:tc>
          <w:tcPr>
            <w:tcW w:w="8075" w:type="dxa"/>
            <w:vAlign w:val="center"/>
          </w:tcPr>
          <w:p w14:paraId="10BCF31E" w14:textId="77777777" w:rsidR="00D4531E" w:rsidRPr="00F17EF5" w:rsidRDefault="00D4531E" w:rsidP="00DD6CFB">
            <w:pPr>
              <w:pStyle w:val="TAL"/>
              <w:rPr>
                <w:b/>
              </w:rPr>
            </w:pPr>
            <w:r w:rsidRPr="00F17EF5">
              <w:rPr>
                <w:b/>
                <w:bCs/>
              </w:rPr>
              <w:t>ΔF</w:t>
            </w:r>
            <w:r w:rsidRPr="00F17EF5">
              <w:rPr>
                <w:b/>
                <w:bCs/>
                <w:vertAlign w:val="subscript"/>
              </w:rPr>
              <w:t>TX-RX</w:t>
            </w:r>
            <w:r w:rsidRPr="00F17EF5">
              <w:t xml:space="preserve"> = |(CBW</w:t>
            </w:r>
            <w:r w:rsidRPr="00F17EF5">
              <w:rPr>
                <w:vertAlign w:val="subscript"/>
              </w:rPr>
              <w:t>DL</w:t>
            </w:r>
            <w:r w:rsidRPr="00F17EF5">
              <w:t>(1) – CBW</w:t>
            </w:r>
            <w:r w:rsidRPr="00F17EF5">
              <w:rPr>
                <w:vertAlign w:val="subscript"/>
              </w:rPr>
              <w:t>UL</w:t>
            </w:r>
            <w:r w:rsidRPr="00F17EF5">
              <w:t>)/2|</w:t>
            </w:r>
          </w:p>
        </w:tc>
        <w:tc>
          <w:tcPr>
            <w:tcW w:w="1701" w:type="dxa"/>
            <w:vAlign w:val="center"/>
          </w:tcPr>
          <w:p w14:paraId="3BC78C55" w14:textId="77777777" w:rsidR="00D4531E" w:rsidRPr="00F17EF5" w:rsidRDefault="00D4531E" w:rsidP="00DD6CFB">
            <w:pPr>
              <w:pStyle w:val="TAL"/>
            </w:pPr>
            <w:r w:rsidRPr="00F17EF5">
              <w:t>C.2.4.2A.2-Eq3</w:t>
            </w:r>
          </w:p>
        </w:tc>
      </w:tr>
      <w:tr w:rsidR="00D4531E" w:rsidRPr="00F17EF5" w14:paraId="18FE9E3F" w14:textId="77777777" w:rsidTr="003D3315">
        <w:tc>
          <w:tcPr>
            <w:tcW w:w="8075" w:type="dxa"/>
            <w:vAlign w:val="center"/>
          </w:tcPr>
          <w:p w14:paraId="74455F95" w14:textId="77777777" w:rsidR="00D4531E" w:rsidRPr="00F17EF5" w:rsidRDefault="00D4531E" w:rsidP="00DD6CFB">
            <w:pPr>
              <w:pStyle w:val="TAL"/>
              <w:rPr>
                <w:b/>
              </w:rPr>
            </w:pPr>
            <w:r w:rsidRPr="00F17EF5">
              <w:rPr>
                <w:b/>
                <w:bCs/>
              </w:rPr>
              <w:t>s</w:t>
            </w:r>
            <w:r w:rsidRPr="00F17EF5">
              <w:t xml:space="preserve"> = +1 if F</w:t>
            </w:r>
            <w:r w:rsidRPr="00F17EF5">
              <w:rPr>
                <w:vertAlign w:val="subscript"/>
              </w:rPr>
              <w:t>UL_Low</w:t>
            </w:r>
            <w:r w:rsidRPr="00F17EF5">
              <w:t xml:space="preserve"> &lt;= F</w:t>
            </w:r>
            <w:r w:rsidRPr="00F17EF5">
              <w:rPr>
                <w:vertAlign w:val="subscript"/>
              </w:rPr>
              <w:t>DL_Low</w:t>
            </w:r>
            <w:r w:rsidRPr="00F17EF5">
              <w:t xml:space="preserve"> else -1</w:t>
            </w:r>
          </w:p>
        </w:tc>
        <w:tc>
          <w:tcPr>
            <w:tcW w:w="1701" w:type="dxa"/>
            <w:vAlign w:val="center"/>
          </w:tcPr>
          <w:p w14:paraId="2470DDED" w14:textId="77777777" w:rsidR="00D4531E" w:rsidRPr="00F17EF5" w:rsidRDefault="00D4531E" w:rsidP="00DD6CFB">
            <w:pPr>
              <w:pStyle w:val="TAL"/>
            </w:pPr>
            <w:r w:rsidRPr="00F17EF5">
              <w:t>C.2.4.2A.2-Eq4</w:t>
            </w:r>
          </w:p>
        </w:tc>
      </w:tr>
      <w:tr w:rsidR="00D4531E" w:rsidRPr="00F17EF5" w14:paraId="1ECDA6D8" w14:textId="77777777" w:rsidTr="003D3315">
        <w:tc>
          <w:tcPr>
            <w:tcW w:w="8075" w:type="dxa"/>
            <w:vAlign w:val="center"/>
          </w:tcPr>
          <w:p w14:paraId="7B09A5DC" w14:textId="77777777" w:rsidR="00D4531E" w:rsidRPr="00F17EF5" w:rsidRDefault="00D4531E" w:rsidP="00DD6CFB">
            <w:pPr>
              <w:pStyle w:val="TAL"/>
              <w:rPr>
                <w:b/>
              </w:rPr>
            </w:pPr>
            <w:r w:rsidRPr="00F17EF5">
              <w:rPr>
                <w:b/>
              </w:rPr>
              <w:t>F</w:t>
            </w:r>
            <w:r w:rsidRPr="00F17EF5">
              <w:rPr>
                <w:b/>
                <w:vertAlign w:val="subscript"/>
              </w:rPr>
              <w:t>DL_LowRange_CC</w:t>
            </w:r>
            <w:r w:rsidRPr="00F17EF5">
              <w:rPr>
                <w:bCs/>
              </w:rPr>
              <w:t>(1)</w:t>
            </w:r>
            <w:r w:rsidRPr="00F17EF5">
              <w:rPr>
                <w:b/>
                <w:vertAlign w:val="subscript"/>
              </w:rPr>
              <w:t xml:space="preserve"> </w:t>
            </w:r>
            <w:r w:rsidRPr="00F17EF5">
              <w:t>= F</w:t>
            </w:r>
            <w:r w:rsidRPr="00F17EF5">
              <w:rPr>
                <w:vertAlign w:val="subscript"/>
              </w:rPr>
              <w:t>UL_LowRange</w:t>
            </w:r>
            <w:r w:rsidRPr="00F17EF5">
              <w:t xml:space="preserve"> + s*(F</w:t>
            </w:r>
            <w:r w:rsidRPr="00F17EF5">
              <w:rPr>
                <w:vertAlign w:val="subscript"/>
              </w:rPr>
              <w:t>Tx-Rx_separation</w:t>
            </w:r>
            <w:r w:rsidRPr="00F17EF5">
              <w:t xml:space="preserve"> + ΔF</w:t>
            </w:r>
            <w:r w:rsidRPr="00F17EF5">
              <w:rPr>
                <w:vertAlign w:val="subscript"/>
              </w:rPr>
              <w:t>Tx-Rx</w:t>
            </w:r>
            <w:r w:rsidRPr="00F17EF5">
              <w:t>)</w:t>
            </w:r>
          </w:p>
        </w:tc>
        <w:tc>
          <w:tcPr>
            <w:tcW w:w="1701" w:type="dxa"/>
            <w:vAlign w:val="center"/>
          </w:tcPr>
          <w:p w14:paraId="3C2CD3FF" w14:textId="77777777" w:rsidR="00D4531E" w:rsidRPr="00F17EF5" w:rsidRDefault="00D4531E" w:rsidP="00DD6CFB">
            <w:pPr>
              <w:pStyle w:val="TAL"/>
            </w:pPr>
            <w:r w:rsidRPr="00F17EF5">
              <w:t>C.2.4.2A.2-Eq5</w:t>
            </w:r>
          </w:p>
        </w:tc>
      </w:tr>
      <w:tr w:rsidR="00D4531E" w:rsidRPr="00F17EF5" w14:paraId="3CE993F8" w14:textId="77777777" w:rsidTr="003D3315">
        <w:tc>
          <w:tcPr>
            <w:tcW w:w="8075" w:type="dxa"/>
            <w:vAlign w:val="center"/>
          </w:tcPr>
          <w:p w14:paraId="528671B4" w14:textId="77777777" w:rsidR="00D4531E" w:rsidRPr="00F17EF5" w:rsidRDefault="00D4531E" w:rsidP="00DD6CFB">
            <w:pPr>
              <w:pStyle w:val="TAL"/>
              <w:rPr>
                <w:b/>
              </w:rPr>
            </w:pPr>
            <w:r w:rsidRPr="00F17EF5">
              <w:rPr>
                <w:b/>
              </w:rPr>
              <w:t>F</w:t>
            </w:r>
            <w:r w:rsidRPr="00F17EF5">
              <w:rPr>
                <w:b/>
                <w:vertAlign w:val="subscript"/>
              </w:rPr>
              <w:t>DL_HighRange_CC</w:t>
            </w:r>
            <w:r w:rsidRPr="00F17EF5">
              <w:rPr>
                <w:bCs/>
              </w:rPr>
              <w:t>(1)</w:t>
            </w:r>
            <w:r w:rsidRPr="00F17EF5">
              <w:rPr>
                <w:b/>
                <w:vertAlign w:val="subscript"/>
              </w:rPr>
              <w:t xml:space="preserve"> </w:t>
            </w:r>
            <w:r w:rsidRPr="00F17EF5">
              <w:t>= F</w:t>
            </w:r>
            <w:r w:rsidRPr="00F17EF5">
              <w:rPr>
                <w:vertAlign w:val="subscript"/>
              </w:rPr>
              <w:t>UL_HighRange</w:t>
            </w:r>
            <w:r w:rsidRPr="00F17EF5">
              <w:t xml:space="preserve"> + s*(F</w:t>
            </w:r>
            <w:r w:rsidRPr="00F17EF5">
              <w:rPr>
                <w:vertAlign w:val="subscript"/>
              </w:rPr>
              <w:t>Tx-Rx_separation</w:t>
            </w:r>
            <w:r w:rsidRPr="00F17EF5">
              <w:t xml:space="preserve"> + ΔF</w:t>
            </w:r>
            <w:r w:rsidRPr="00F17EF5">
              <w:rPr>
                <w:vertAlign w:val="subscript"/>
              </w:rPr>
              <w:t>Tx-Rx</w:t>
            </w:r>
            <w:r w:rsidRPr="00F17EF5">
              <w:t>)</w:t>
            </w:r>
          </w:p>
        </w:tc>
        <w:tc>
          <w:tcPr>
            <w:tcW w:w="1701" w:type="dxa"/>
            <w:vAlign w:val="center"/>
          </w:tcPr>
          <w:p w14:paraId="0AC4D9F0" w14:textId="77777777" w:rsidR="00D4531E" w:rsidRPr="00F17EF5" w:rsidRDefault="00D4531E" w:rsidP="00DD6CFB">
            <w:pPr>
              <w:pStyle w:val="TAL"/>
            </w:pPr>
            <w:r w:rsidRPr="00F17EF5">
              <w:t>C.2.4.2A.2-Eq6</w:t>
            </w:r>
          </w:p>
        </w:tc>
      </w:tr>
    </w:tbl>
    <w:p w14:paraId="67DE6B61" w14:textId="77777777" w:rsidR="00D4531E" w:rsidRPr="00F17EF5" w:rsidRDefault="00D4531E" w:rsidP="00DD6CFB">
      <w:pPr>
        <w:pStyle w:val="B1"/>
      </w:pPr>
    </w:p>
    <w:p w14:paraId="5ACA63B8" w14:textId="77777777" w:rsidR="00D4531E" w:rsidRPr="00F17EF5" w:rsidRDefault="00D4531E" w:rsidP="00DD6CFB">
      <w:pPr>
        <w:pStyle w:val="B1"/>
        <w:rPr>
          <w:lang w:eastAsia="x-none"/>
        </w:rPr>
      </w:pPr>
      <w:r w:rsidRPr="00F17EF5">
        <w:t>3.</w:t>
      </w:r>
      <w:r w:rsidRPr="00F17EF5">
        <w:tab/>
        <w:t xml:space="preserve">Check that DL aggregated CBW for the High range fits into the DL bandwidth. </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5"/>
        <w:gridCol w:w="1672"/>
      </w:tblGrid>
      <w:tr w:rsidR="00D4531E" w:rsidRPr="00F17EF5" w14:paraId="4F14D108" w14:textId="77777777" w:rsidTr="003D3315">
        <w:tc>
          <w:tcPr>
            <w:tcW w:w="8075" w:type="dxa"/>
            <w:shd w:val="clear" w:color="auto" w:fill="auto"/>
          </w:tcPr>
          <w:p w14:paraId="216070DF" w14:textId="77777777" w:rsidR="00D4531E" w:rsidRPr="00F17EF5" w:rsidRDefault="00D4531E" w:rsidP="00DD6CFB">
            <w:pPr>
              <w:pStyle w:val="TAL"/>
            </w:pPr>
            <w:r w:rsidRPr="00F17EF5">
              <w:rPr>
                <w:b/>
              </w:rPr>
              <w:t>F</w:t>
            </w:r>
            <w:r w:rsidRPr="00F17EF5">
              <w:rPr>
                <w:b/>
                <w:vertAlign w:val="subscript"/>
              </w:rPr>
              <w:t>DL_HighRange_max</w:t>
            </w:r>
            <w:r w:rsidRPr="00F17EF5">
              <w:t xml:space="preserve"> = Floor((F</w:t>
            </w:r>
            <w:r w:rsidRPr="00F17EF5">
              <w:rPr>
                <w:vertAlign w:val="subscript"/>
              </w:rPr>
              <w:t>DL_HighRange_CC</w:t>
            </w:r>
            <w:r w:rsidRPr="00F17EF5">
              <w:t>(1)</w:t>
            </w:r>
            <w:r w:rsidRPr="00F17EF5">
              <w:rPr>
                <w:vertAlign w:val="subscript"/>
              </w:rPr>
              <w:t xml:space="preserve">  </w:t>
            </w:r>
            <w:r w:rsidRPr="00F17EF5">
              <w:t xml:space="preserve">+ </w:t>
            </w:r>
            <w:r w:rsidRPr="00F17EF5">
              <w:rPr>
                <w:rFonts w:cs="Arial"/>
                <w:sz w:val="20"/>
                <w:szCs w:val="22"/>
              </w:rPr>
              <w:t>∑</w:t>
            </w:r>
            <w:r w:rsidRPr="00F17EF5">
              <w:rPr>
                <w:rFonts w:cs="Arial"/>
                <w:vertAlign w:val="subscript"/>
              </w:rPr>
              <w:t xml:space="preserve">k=1 to </w:t>
            </w:r>
            <w:r w:rsidRPr="00F17EF5">
              <w:rPr>
                <w:vertAlign w:val="subscript"/>
              </w:rPr>
              <w:t>Ncc-1</w:t>
            </w:r>
            <w:r w:rsidRPr="00F17EF5">
              <w:rPr>
                <w:rFonts w:cs="Arial"/>
                <w:vertAlign w:val="subscript"/>
              </w:rPr>
              <w:t xml:space="preserve"> </w:t>
            </w:r>
            <w:r w:rsidRPr="00F17EF5">
              <w:t>F</w:t>
            </w:r>
            <w:r w:rsidRPr="00F17EF5">
              <w:rPr>
                <w:vertAlign w:val="subscript"/>
              </w:rPr>
              <w:t>Channel_Spacing</w:t>
            </w:r>
            <w:r w:rsidRPr="00F17EF5">
              <w:t>(k)+ CCBW</w:t>
            </w:r>
            <w:r w:rsidRPr="00F17EF5">
              <w:rPr>
                <w:vertAlign w:val="subscript"/>
              </w:rPr>
              <w:t>DL</w:t>
            </w:r>
            <w:r w:rsidRPr="00F17EF5">
              <w:t>(N</w:t>
            </w:r>
            <w:r w:rsidRPr="00F17EF5">
              <w:rPr>
                <w:vertAlign w:val="subscript"/>
              </w:rPr>
              <w:t>CC</w:t>
            </w:r>
            <w:r w:rsidRPr="00F17EF5">
              <w:t>)/2)</w:t>
            </w:r>
          </w:p>
        </w:tc>
        <w:tc>
          <w:tcPr>
            <w:tcW w:w="1672" w:type="dxa"/>
          </w:tcPr>
          <w:p w14:paraId="0BD6EB7D" w14:textId="77777777" w:rsidR="00D4531E" w:rsidRPr="00F17EF5" w:rsidRDefault="00D4531E" w:rsidP="00DD6CFB">
            <w:pPr>
              <w:pStyle w:val="TAL"/>
            </w:pPr>
            <w:r w:rsidRPr="00F17EF5">
              <w:t>C.2.4.2A.2-Eq7</w:t>
            </w:r>
          </w:p>
        </w:tc>
      </w:tr>
    </w:tbl>
    <w:p w14:paraId="6CA409B4" w14:textId="77777777" w:rsidR="00D4531E" w:rsidRPr="00F17EF5" w:rsidRDefault="00D4531E" w:rsidP="00DD6CFB">
      <w:pPr>
        <w:pStyle w:val="B1"/>
      </w:pPr>
    </w:p>
    <w:p w14:paraId="6C152A83" w14:textId="77777777" w:rsidR="00D4531E" w:rsidRPr="00F17EF5" w:rsidRDefault="00D4531E" w:rsidP="00DD6CFB">
      <w:pPr>
        <w:pStyle w:val="B1"/>
      </w:pPr>
      <w:r w:rsidRPr="00F17EF5">
        <w:t>If F</w:t>
      </w:r>
      <w:r w:rsidRPr="00F17EF5">
        <w:rPr>
          <w:vertAlign w:val="subscript"/>
        </w:rPr>
        <w:t xml:space="preserve">DL_HighRange_max </w:t>
      </w:r>
      <w:r w:rsidRPr="00F17EF5">
        <w:t>is less or equal to F</w:t>
      </w:r>
      <w:r w:rsidRPr="00F17EF5">
        <w:rPr>
          <w:vertAlign w:val="subscript"/>
        </w:rPr>
        <w:t xml:space="preserve">DL_High </w:t>
      </w:r>
      <w:r w:rsidRPr="00F17EF5">
        <w:t>then goto step 4 else modify F</w:t>
      </w:r>
      <w:r w:rsidRPr="00F17EF5">
        <w:rPr>
          <w:vertAlign w:val="subscript"/>
        </w:rPr>
        <w:t xml:space="preserve">DL_HighRange_CC1 </w:t>
      </w:r>
      <w:r w:rsidRPr="00F17EF5">
        <w:t xml:space="preserve">such that the full aggregated CBW is located at the DL bandwidth high edge and recalculate </w:t>
      </w:r>
      <w:r w:rsidRPr="00F17EF5">
        <w:rPr>
          <w:bCs/>
        </w:rPr>
        <w:t>F</w:t>
      </w:r>
      <w:r w:rsidRPr="00F17EF5">
        <w:rPr>
          <w:bCs/>
          <w:vertAlign w:val="subscript"/>
        </w:rPr>
        <w:t>UL_HighRange</w:t>
      </w:r>
      <w:r w:rsidRPr="00F17EF5">
        <w:t>.</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5"/>
        <w:gridCol w:w="1701"/>
      </w:tblGrid>
      <w:tr w:rsidR="00D4531E" w:rsidRPr="00F17EF5" w14:paraId="3D2B87FE" w14:textId="77777777" w:rsidTr="003D3315">
        <w:tc>
          <w:tcPr>
            <w:tcW w:w="8075" w:type="dxa"/>
            <w:vAlign w:val="center"/>
          </w:tcPr>
          <w:p w14:paraId="030CC1A1" w14:textId="77777777" w:rsidR="00D4531E" w:rsidRPr="00F17EF5" w:rsidRDefault="00D4531E" w:rsidP="00DD6CFB">
            <w:pPr>
              <w:pStyle w:val="TAL"/>
              <w:rPr>
                <w:b/>
              </w:rPr>
            </w:pPr>
            <w:r w:rsidRPr="00F17EF5">
              <w:rPr>
                <w:b/>
              </w:rPr>
              <w:t>F</w:t>
            </w:r>
            <w:r w:rsidRPr="00F17EF5">
              <w:rPr>
                <w:b/>
                <w:vertAlign w:val="subscript"/>
              </w:rPr>
              <w:t>DL_HighRange_CC</w:t>
            </w:r>
            <w:r w:rsidRPr="00F17EF5">
              <w:rPr>
                <w:bCs/>
              </w:rPr>
              <w:t>(1)</w:t>
            </w:r>
            <w:r w:rsidRPr="00F17EF5">
              <w:rPr>
                <w:b/>
                <w:vertAlign w:val="subscript"/>
              </w:rPr>
              <w:t xml:space="preserve"> </w:t>
            </w:r>
            <w:r w:rsidRPr="00F17EF5">
              <w:t>= F</w:t>
            </w:r>
            <w:r w:rsidRPr="00F17EF5">
              <w:rPr>
                <w:vertAlign w:val="subscript"/>
              </w:rPr>
              <w:t>DL_High</w:t>
            </w:r>
            <w:r w:rsidRPr="00F17EF5">
              <w:t xml:space="preserve"> - CCBW</w:t>
            </w:r>
            <w:r w:rsidRPr="00F17EF5">
              <w:rPr>
                <w:vertAlign w:val="subscript"/>
              </w:rPr>
              <w:t>DL</w:t>
            </w:r>
            <w:r w:rsidRPr="00F17EF5">
              <w:t>(N</w:t>
            </w:r>
            <w:r w:rsidRPr="00F17EF5">
              <w:rPr>
                <w:vertAlign w:val="subscript"/>
              </w:rPr>
              <w:t>CC</w:t>
            </w:r>
            <w:r w:rsidRPr="00F17EF5">
              <w:t xml:space="preserve">)/2 - </w:t>
            </w:r>
            <w:r w:rsidRPr="00F17EF5">
              <w:rPr>
                <w:rFonts w:cs="Arial"/>
                <w:bCs/>
                <w:sz w:val="20"/>
                <w:szCs w:val="22"/>
              </w:rPr>
              <w:t>∑</w:t>
            </w:r>
            <w:r w:rsidRPr="00F17EF5">
              <w:rPr>
                <w:rFonts w:cs="Arial"/>
                <w:bCs/>
                <w:vertAlign w:val="subscript"/>
              </w:rPr>
              <w:t>k=1 to (</w:t>
            </w:r>
            <w:r w:rsidRPr="00F17EF5">
              <w:rPr>
                <w:bCs/>
                <w:vertAlign w:val="subscript"/>
              </w:rPr>
              <w:t>Ncc-2)</w:t>
            </w:r>
            <w:r w:rsidRPr="00F17EF5">
              <w:rPr>
                <w:rFonts w:cs="Arial"/>
                <w:bCs/>
                <w:vertAlign w:val="subscript"/>
              </w:rPr>
              <w:t xml:space="preserve"> </w:t>
            </w:r>
            <w:r w:rsidRPr="00F17EF5">
              <w:rPr>
                <w:bCs/>
              </w:rPr>
              <w:t>F</w:t>
            </w:r>
            <w:r w:rsidRPr="00F17EF5">
              <w:rPr>
                <w:bCs/>
                <w:vertAlign w:val="subscript"/>
              </w:rPr>
              <w:t>Channel_Spacing</w:t>
            </w:r>
            <w:r w:rsidRPr="00F17EF5">
              <w:rPr>
                <w:bCs/>
              </w:rPr>
              <w:t>(k)</w:t>
            </w:r>
          </w:p>
        </w:tc>
        <w:tc>
          <w:tcPr>
            <w:tcW w:w="1701" w:type="dxa"/>
            <w:vAlign w:val="center"/>
          </w:tcPr>
          <w:p w14:paraId="1B6CEF78" w14:textId="77777777" w:rsidR="00D4531E" w:rsidRPr="00F17EF5" w:rsidRDefault="00D4531E" w:rsidP="00DD6CFB">
            <w:pPr>
              <w:pStyle w:val="TAL"/>
            </w:pPr>
            <w:r w:rsidRPr="00F17EF5">
              <w:t>C.2.4.2A.2-Eq8</w:t>
            </w:r>
          </w:p>
        </w:tc>
      </w:tr>
      <w:tr w:rsidR="00D4531E" w:rsidRPr="00F17EF5" w14:paraId="55789267" w14:textId="77777777" w:rsidTr="003D3315">
        <w:tc>
          <w:tcPr>
            <w:tcW w:w="8075" w:type="dxa"/>
            <w:vAlign w:val="center"/>
          </w:tcPr>
          <w:p w14:paraId="4A0CEAFF" w14:textId="77777777" w:rsidR="00D4531E" w:rsidRPr="00F17EF5" w:rsidRDefault="00D4531E" w:rsidP="00DD6CFB">
            <w:pPr>
              <w:pStyle w:val="TAL"/>
              <w:rPr>
                <w:b/>
              </w:rPr>
            </w:pPr>
            <w:r w:rsidRPr="00F17EF5">
              <w:rPr>
                <w:b/>
              </w:rPr>
              <w:t>F</w:t>
            </w:r>
            <w:r w:rsidRPr="00F17EF5">
              <w:rPr>
                <w:b/>
                <w:vertAlign w:val="subscript"/>
              </w:rPr>
              <w:t xml:space="preserve">UL_HighRange </w:t>
            </w:r>
            <w:r w:rsidRPr="00F17EF5">
              <w:t xml:space="preserve">= </w:t>
            </w:r>
            <w:r w:rsidRPr="00F17EF5">
              <w:rPr>
                <w:bCs/>
              </w:rPr>
              <w:t>F</w:t>
            </w:r>
            <w:r w:rsidRPr="00F17EF5">
              <w:rPr>
                <w:bCs/>
                <w:vertAlign w:val="subscript"/>
              </w:rPr>
              <w:t>DL_HighRange_CC</w:t>
            </w:r>
            <w:r w:rsidRPr="00F17EF5">
              <w:rPr>
                <w:bCs/>
              </w:rPr>
              <w:t>(1)</w:t>
            </w:r>
            <w:r w:rsidRPr="00F17EF5">
              <w:t xml:space="preserve"> – s*(F</w:t>
            </w:r>
            <w:r w:rsidRPr="00F17EF5">
              <w:rPr>
                <w:vertAlign w:val="subscript"/>
              </w:rPr>
              <w:t>Tx-Rx_separation</w:t>
            </w:r>
            <w:r w:rsidRPr="00F17EF5">
              <w:t xml:space="preserve"> + ΔF</w:t>
            </w:r>
            <w:r w:rsidRPr="00F17EF5">
              <w:rPr>
                <w:vertAlign w:val="subscript"/>
              </w:rPr>
              <w:t>Tx-Rx</w:t>
            </w:r>
            <w:r w:rsidRPr="00F17EF5">
              <w:t>)</w:t>
            </w:r>
          </w:p>
        </w:tc>
        <w:tc>
          <w:tcPr>
            <w:tcW w:w="1701" w:type="dxa"/>
            <w:vAlign w:val="center"/>
          </w:tcPr>
          <w:p w14:paraId="6CA01CAA" w14:textId="77777777" w:rsidR="00D4531E" w:rsidRPr="00F17EF5" w:rsidRDefault="00D4531E" w:rsidP="00DD6CFB">
            <w:pPr>
              <w:pStyle w:val="TAL"/>
            </w:pPr>
            <w:r w:rsidRPr="00F17EF5">
              <w:t>C.2.4.2A.2-Eq9</w:t>
            </w:r>
          </w:p>
        </w:tc>
      </w:tr>
    </w:tbl>
    <w:p w14:paraId="0D9561F2" w14:textId="77777777" w:rsidR="00D4531E" w:rsidRPr="00F17EF5" w:rsidRDefault="00D4531E" w:rsidP="00DD6CFB">
      <w:pPr>
        <w:pStyle w:val="B1"/>
      </w:pPr>
    </w:p>
    <w:p w14:paraId="36DB434D" w14:textId="77777777" w:rsidR="00D4531E" w:rsidRPr="00F17EF5" w:rsidRDefault="00D4531E" w:rsidP="00DD6CFB">
      <w:pPr>
        <w:pStyle w:val="B1"/>
      </w:pPr>
      <w:r w:rsidRPr="00F17EF5">
        <w:t>4.</w:t>
      </w:r>
      <w:r w:rsidRPr="00F17EF5">
        <w:tab/>
        <w:t>Calculate the F</w:t>
      </w:r>
      <w:r w:rsidRPr="00F17EF5">
        <w:rPr>
          <w:vertAlign w:val="subscript"/>
        </w:rPr>
        <w:t xml:space="preserve">UL_MidRange </w:t>
      </w:r>
      <w:r w:rsidRPr="00F17EF5">
        <w:t>and F</w:t>
      </w:r>
      <w:r w:rsidRPr="00F17EF5">
        <w:rPr>
          <w:vertAlign w:val="subscript"/>
        </w:rPr>
        <w:t>DL_MidRange_CC(1):</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5"/>
        <w:gridCol w:w="1672"/>
      </w:tblGrid>
      <w:tr w:rsidR="00D4531E" w:rsidRPr="00F17EF5" w14:paraId="1821B9E8" w14:textId="77777777" w:rsidTr="003D3315">
        <w:tc>
          <w:tcPr>
            <w:tcW w:w="8075" w:type="dxa"/>
            <w:shd w:val="clear" w:color="auto" w:fill="auto"/>
          </w:tcPr>
          <w:p w14:paraId="14B1B844" w14:textId="77777777" w:rsidR="00D4531E" w:rsidRPr="00F17EF5" w:rsidRDefault="00D4531E" w:rsidP="00DD6CFB">
            <w:pPr>
              <w:pStyle w:val="TAL"/>
            </w:pPr>
            <w:r w:rsidRPr="00F17EF5">
              <w:rPr>
                <w:b/>
              </w:rPr>
              <w:t>F</w:t>
            </w:r>
            <w:r w:rsidRPr="00F17EF5">
              <w:rPr>
                <w:b/>
                <w:vertAlign w:val="subscript"/>
              </w:rPr>
              <w:t>DL_MidRange_CC</w:t>
            </w:r>
            <w:r w:rsidRPr="00F17EF5">
              <w:t>(1) = Round((F</w:t>
            </w:r>
            <w:r w:rsidRPr="00F17EF5">
              <w:rPr>
                <w:vertAlign w:val="subscript"/>
              </w:rPr>
              <w:t>DL_LowRange_CC</w:t>
            </w:r>
            <w:r w:rsidRPr="00F17EF5">
              <w:t>(1) + F</w:t>
            </w:r>
            <w:r w:rsidRPr="00F17EF5">
              <w:rPr>
                <w:vertAlign w:val="subscript"/>
              </w:rPr>
              <w:t>DL_HighRange_CC</w:t>
            </w:r>
            <w:r w:rsidRPr="00F17EF5">
              <w:t>(1))/2) / ΔF</w:t>
            </w:r>
            <w:r w:rsidRPr="00F17EF5">
              <w:rPr>
                <w:vertAlign w:val="subscript"/>
              </w:rPr>
              <w:t>Raster</w:t>
            </w:r>
            <w:r w:rsidRPr="00F17EF5">
              <w:t>) * ΔF</w:t>
            </w:r>
            <w:r w:rsidRPr="00F17EF5">
              <w:rPr>
                <w:vertAlign w:val="subscript"/>
              </w:rPr>
              <w:t>Raster</w:t>
            </w:r>
          </w:p>
        </w:tc>
        <w:tc>
          <w:tcPr>
            <w:tcW w:w="1672" w:type="dxa"/>
          </w:tcPr>
          <w:p w14:paraId="00F6D3A3" w14:textId="77777777" w:rsidR="00D4531E" w:rsidRPr="00F17EF5" w:rsidRDefault="00D4531E" w:rsidP="00DD6CFB">
            <w:pPr>
              <w:pStyle w:val="TAL"/>
            </w:pPr>
            <w:r w:rsidRPr="00F17EF5">
              <w:t>C.2.4.2A.2-Eq10</w:t>
            </w:r>
          </w:p>
        </w:tc>
      </w:tr>
      <w:tr w:rsidR="00D4531E" w:rsidRPr="00F17EF5" w14:paraId="389B00EF" w14:textId="77777777" w:rsidTr="003D3315">
        <w:tc>
          <w:tcPr>
            <w:tcW w:w="8075" w:type="dxa"/>
            <w:shd w:val="clear" w:color="auto" w:fill="auto"/>
          </w:tcPr>
          <w:p w14:paraId="60E5BAC5" w14:textId="77777777" w:rsidR="00D4531E" w:rsidRPr="00F17EF5" w:rsidRDefault="00D4531E" w:rsidP="00DD6CFB">
            <w:pPr>
              <w:pStyle w:val="TAL"/>
              <w:rPr>
                <w:bCs/>
              </w:rPr>
            </w:pPr>
            <w:r w:rsidRPr="00F17EF5">
              <w:rPr>
                <w:b/>
              </w:rPr>
              <w:t>F</w:t>
            </w:r>
            <w:r w:rsidRPr="00F17EF5">
              <w:rPr>
                <w:b/>
                <w:vertAlign w:val="subscript"/>
              </w:rPr>
              <w:t xml:space="preserve">UL_MidRange </w:t>
            </w:r>
            <w:r w:rsidRPr="00F17EF5">
              <w:t xml:space="preserve">= </w:t>
            </w:r>
            <w:r w:rsidRPr="00F17EF5">
              <w:rPr>
                <w:bCs/>
              </w:rPr>
              <w:t>FU</w:t>
            </w:r>
            <w:r w:rsidRPr="00F17EF5">
              <w:rPr>
                <w:bCs/>
                <w:vertAlign w:val="subscript"/>
              </w:rPr>
              <w:t>DL_MidRange_CC</w:t>
            </w:r>
            <w:r w:rsidRPr="00F17EF5">
              <w:rPr>
                <w:bCs/>
              </w:rPr>
              <w:t>(1)</w:t>
            </w:r>
            <w:r w:rsidRPr="00F17EF5">
              <w:t xml:space="preserve"> – s*(F</w:t>
            </w:r>
            <w:r w:rsidRPr="00F17EF5">
              <w:rPr>
                <w:vertAlign w:val="subscript"/>
              </w:rPr>
              <w:t>Tx-Rx_separation</w:t>
            </w:r>
            <w:r w:rsidRPr="00F17EF5">
              <w:t xml:space="preserve"> + ΔF</w:t>
            </w:r>
            <w:r w:rsidRPr="00F17EF5">
              <w:rPr>
                <w:vertAlign w:val="subscript"/>
              </w:rPr>
              <w:t>Tx-Rx</w:t>
            </w:r>
            <w:r w:rsidRPr="00F17EF5">
              <w:t>)</w:t>
            </w:r>
          </w:p>
        </w:tc>
        <w:tc>
          <w:tcPr>
            <w:tcW w:w="1672" w:type="dxa"/>
          </w:tcPr>
          <w:p w14:paraId="683AF377" w14:textId="77777777" w:rsidR="00D4531E" w:rsidRPr="00F17EF5" w:rsidRDefault="00D4531E" w:rsidP="00DD6CFB">
            <w:pPr>
              <w:pStyle w:val="TAL"/>
            </w:pPr>
            <w:r w:rsidRPr="00F17EF5">
              <w:t>C.2.4.2A.2-Eq11</w:t>
            </w:r>
          </w:p>
        </w:tc>
      </w:tr>
    </w:tbl>
    <w:p w14:paraId="2D7FAF76" w14:textId="77777777" w:rsidR="00D4531E" w:rsidRPr="00F17EF5" w:rsidRDefault="00D4531E" w:rsidP="00DD6CFB"/>
    <w:p w14:paraId="167B0528" w14:textId="77777777" w:rsidR="00D4531E" w:rsidRPr="00F17EF5" w:rsidRDefault="00D4531E" w:rsidP="00DD6CFB">
      <w:pPr>
        <w:pStyle w:val="B1"/>
      </w:pPr>
      <w:r w:rsidRPr="00F17EF5">
        <w:t>5.</w:t>
      </w:r>
      <w:r w:rsidRPr="00F17EF5">
        <w:tab/>
        <w:t>Calulate DL CC(2) to CC(N</w:t>
      </w:r>
      <w:r w:rsidRPr="00F17EF5">
        <w:rPr>
          <w:vertAlign w:val="subscript"/>
        </w:rPr>
        <w:t>CC</w:t>
      </w:r>
      <w:r w:rsidRPr="00F17EF5">
        <w:t>), in increasing frequency order:</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5"/>
        <w:gridCol w:w="1672"/>
      </w:tblGrid>
      <w:tr w:rsidR="00D4531E" w:rsidRPr="00F17EF5" w14:paraId="65AEE11A" w14:textId="77777777" w:rsidTr="003D3315">
        <w:tc>
          <w:tcPr>
            <w:tcW w:w="8075" w:type="dxa"/>
            <w:shd w:val="clear" w:color="auto" w:fill="auto"/>
            <w:vAlign w:val="center"/>
          </w:tcPr>
          <w:p w14:paraId="0881875B" w14:textId="77777777" w:rsidR="00D4531E" w:rsidRPr="00F17EF5" w:rsidRDefault="00D4531E" w:rsidP="00DD6CFB">
            <w:pPr>
              <w:pStyle w:val="TAL"/>
            </w:pPr>
            <w:r w:rsidRPr="00F17EF5">
              <w:t>F</w:t>
            </w:r>
            <w:r w:rsidRPr="00F17EF5">
              <w:rPr>
                <w:vertAlign w:val="subscript"/>
              </w:rPr>
              <w:t>DL_LowRange_CC</w:t>
            </w:r>
            <w:r w:rsidRPr="00F17EF5">
              <w:t>(i) = F</w:t>
            </w:r>
            <w:r w:rsidRPr="00F17EF5">
              <w:rPr>
                <w:vertAlign w:val="subscript"/>
              </w:rPr>
              <w:t>DL_LowRange_CC</w:t>
            </w:r>
            <w:r w:rsidRPr="00F17EF5">
              <w:t>(i-1) + F</w:t>
            </w:r>
            <w:r w:rsidRPr="00F17EF5">
              <w:rPr>
                <w:vertAlign w:val="subscript"/>
              </w:rPr>
              <w:t>Channel_Spacing</w:t>
            </w:r>
            <w:r w:rsidRPr="00F17EF5">
              <w:t>(i), i=2 to N</w:t>
            </w:r>
            <w:r w:rsidRPr="00F17EF5">
              <w:rPr>
                <w:vertAlign w:val="subscript"/>
              </w:rPr>
              <w:t>CC</w:t>
            </w:r>
          </w:p>
        </w:tc>
        <w:tc>
          <w:tcPr>
            <w:tcW w:w="1672" w:type="dxa"/>
          </w:tcPr>
          <w:p w14:paraId="6C326DE5" w14:textId="77777777" w:rsidR="00D4531E" w:rsidRPr="00F17EF5" w:rsidRDefault="00D4531E" w:rsidP="00DD6CFB">
            <w:pPr>
              <w:pStyle w:val="TAL"/>
            </w:pPr>
            <w:r w:rsidRPr="00F17EF5">
              <w:t>C.2.4.2A.2-Eq12</w:t>
            </w:r>
          </w:p>
        </w:tc>
      </w:tr>
      <w:tr w:rsidR="00D4531E" w:rsidRPr="00F17EF5" w14:paraId="3C454852" w14:textId="77777777" w:rsidTr="003D3315">
        <w:tc>
          <w:tcPr>
            <w:tcW w:w="8075" w:type="dxa"/>
            <w:shd w:val="clear" w:color="auto" w:fill="auto"/>
            <w:vAlign w:val="center"/>
          </w:tcPr>
          <w:p w14:paraId="00FE867B" w14:textId="77777777" w:rsidR="00D4531E" w:rsidRPr="00F17EF5" w:rsidRDefault="00D4531E" w:rsidP="00DD6CFB">
            <w:pPr>
              <w:pStyle w:val="TAL"/>
            </w:pPr>
            <w:r w:rsidRPr="00F17EF5">
              <w:t>F</w:t>
            </w:r>
            <w:r w:rsidRPr="00F17EF5">
              <w:rPr>
                <w:vertAlign w:val="subscript"/>
              </w:rPr>
              <w:t>DL_MidRange_CC</w:t>
            </w:r>
            <w:r w:rsidRPr="00F17EF5">
              <w:t>(i) = F</w:t>
            </w:r>
            <w:r w:rsidRPr="00F17EF5">
              <w:rPr>
                <w:vertAlign w:val="subscript"/>
              </w:rPr>
              <w:t>DL_MidRange_CC</w:t>
            </w:r>
            <w:r w:rsidRPr="00F17EF5">
              <w:t>(i-1) + F</w:t>
            </w:r>
            <w:r w:rsidRPr="00F17EF5">
              <w:rPr>
                <w:vertAlign w:val="subscript"/>
              </w:rPr>
              <w:t>Channel_Spacing</w:t>
            </w:r>
            <w:r w:rsidRPr="00F17EF5">
              <w:t>(i), i=2 to N</w:t>
            </w:r>
            <w:r w:rsidRPr="00F17EF5">
              <w:rPr>
                <w:vertAlign w:val="subscript"/>
              </w:rPr>
              <w:t>CC</w:t>
            </w:r>
          </w:p>
        </w:tc>
        <w:tc>
          <w:tcPr>
            <w:tcW w:w="1672" w:type="dxa"/>
          </w:tcPr>
          <w:p w14:paraId="3F79BC9A" w14:textId="77777777" w:rsidR="00D4531E" w:rsidRPr="00F17EF5" w:rsidRDefault="00D4531E" w:rsidP="00DD6CFB">
            <w:pPr>
              <w:pStyle w:val="TAL"/>
            </w:pPr>
            <w:r w:rsidRPr="00F17EF5">
              <w:t>C.2.4.2A.2-Eq13</w:t>
            </w:r>
          </w:p>
        </w:tc>
      </w:tr>
      <w:tr w:rsidR="00D4531E" w:rsidRPr="00F17EF5" w14:paraId="0D417523" w14:textId="77777777" w:rsidTr="003D3315">
        <w:tc>
          <w:tcPr>
            <w:tcW w:w="8075" w:type="dxa"/>
            <w:shd w:val="clear" w:color="auto" w:fill="auto"/>
            <w:vAlign w:val="center"/>
          </w:tcPr>
          <w:p w14:paraId="48F45811" w14:textId="77777777" w:rsidR="00D4531E" w:rsidRPr="00F17EF5" w:rsidRDefault="00D4531E" w:rsidP="00DD6CFB">
            <w:pPr>
              <w:pStyle w:val="TAL"/>
            </w:pPr>
            <w:r w:rsidRPr="00F17EF5">
              <w:t>F</w:t>
            </w:r>
            <w:r w:rsidRPr="00F17EF5">
              <w:rPr>
                <w:vertAlign w:val="subscript"/>
              </w:rPr>
              <w:t>DL_HighRange_CC</w:t>
            </w:r>
            <w:r w:rsidRPr="00F17EF5">
              <w:t>(i) = F</w:t>
            </w:r>
            <w:r w:rsidRPr="00F17EF5">
              <w:rPr>
                <w:vertAlign w:val="subscript"/>
              </w:rPr>
              <w:t>DL_HighRange_CC</w:t>
            </w:r>
            <w:r w:rsidRPr="00F17EF5">
              <w:t>(i-1) + F</w:t>
            </w:r>
            <w:r w:rsidRPr="00F17EF5">
              <w:rPr>
                <w:vertAlign w:val="subscript"/>
              </w:rPr>
              <w:t>Channel_Spacing</w:t>
            </w:r>
            <w:r w:rsidRPr="00F17EF5">
              <w:t>(i), i=2 to N</w:t>
            </w:r>
            <w:r w:rsidRPr="00F17EF5">
              <w:rPr>
                <w:vertAlign w:val="subscript"/>
              </w:rPr>
              <w:t>CC</w:t>
            </w:r>
          </w:p>
        </w:tc>
        <w:tc>
          <w:tcPr>
            <w:tcW w:w="1672" w:type="dxa"/>
          </w:tcPr>
          <w:p w14:paraId="60E35BB1" w14:textId="77777777" w:rsidR="00D4531E" w:rsidRPr="00F17EF5" w:rsidRDefault="00D4531E" w:rsidP="00DD6CFB">
            <w:pPr>
              <w:pStyle w:val="TAL"/>
            </w:pPr>
            <w:r w:rsidRPr="00F17EF5">
              <w:t>C.2.4.2A.2-Eq14</w:t>
            </w:r>
          </w:p>
        </w:tc>
      </w:tr>
    </w:tbl>
    <w:p w14:paraId="23377F68" w14:textId="77777777" w:rsidR="00D4531E" w:rsidRPr="00F17EF5" w:rsidRDefault="00D4531E" w:rsidP="00DD6CFB"/>
    <w:p w14:paraId="231F7B65" w14:textId="77777777" w:rsidR="00D4531E" w:rsidRPr="00F17EF5" w:rsidRDefault="00D4531E" w:rsidP="00D4531E">
      <w:pPr>
        <w:pStyle w:val="Heading3"/>
      </w:pPr>
      <w:r w:rsidRPr="00F17EF5">
        <w:t>C.2.4.3</w:t>
      </w:r>
      <w:r w:rsidRPr="00F17EF5">
        <w:tab/>
        <w:t>Determination of test frequencies for NR Intra-band Non-Contiguous CA</w:t>
      </w:r>
    </w:p>
    <w:p w14:paraId="09CD9787" w14:textId="77777777" w:rsidR="00D4531E" w:rsidRPr="00F17EF5" w:rsidRDefault="00D4531E" w:rsidP="00D4531E">
      <w:pPr>
        <w:pStyle w:val="Heading4"/>
      </w:pPr>
      <w:bookmarkStart w:id="180" w:name="_Hlk27663450"/>
      <w:r w:rsidRPr="00F17EF5">
        <w:t>C.2.4.3.1</w:t>
      </w:r>
      <w:r w:rsidRPr="00F17EF5">
        <w:tab/>
        <w:t>General</w:t>
      </w:r>
    </w:p>
    <w:bookmarkEnd w:id="180"/>
    <w:p w14:paraId="2F3AD49C" w14:textId="77777777" w:rsidR="00D4531E" w:rsidRPr="00F17EF5" w:rsidRDefault="00D4531E" w:rsidP="00DD6CFB">
      <w:r w:rsidRPr="00F17EF5">
        <w:t xml:space="preserve">The default test frequencies in clause 4.3.1 for NR Intra-band Non-Contiguous CA are based on maximum Wgap between the carrier components of the different bands taking the UE capability of maximum supported frequency separation between </w:t>
      </w:r>
      <w:bookmarkStart w:id="181" w:name="_Hlk70500325"/>
      <w:r w:rsidRPr="00F17EF5">
        <w:t xml:space="preserve">the </w:t>
      </w:r>
      <w:r w:rsidRPr="00F17EF5">
        <w:rPr>
          <w:rFonts w:eastAsia="SimSun"/>
        </w:rPr>
        <w:t>lower edge of lowest component carrier and upper edge of highest component carrier</w:t>
      </w:r>
      <w:bookmarkEnd w:id="181"/>
      <w:r w:rsidRPr="00F17EF5">
        <w:rPr>
          <w:rFonts w:eastAsia="SimSun"/>
        </w:rPr>
        <w:t xml:space="preserve"> for UL for FR1, and UL and DL for FR2</w:t>
      </w:r>
      <w:r w:rsidRPr="00F17EF5">
        <w:t>.</w:t>
      </w:r>
    </w:p>
    <w:p w14:paraId="7EFB31D8" w14:textId="77777777" w:rsidR="00D4531E" w:rsidRPr="00F17EF5" w:rsidRDefault="00D4531E" w:rsidP="00DD6CFB">
      <w:r w:rsidRPr="00F17EF5">
        <w:t>Test frequencies with Wgap different from maximum Wgap are specified in the specific test cases using them.</w:t>
      </w:r>
    </w:p>
    <w:p w14:paraId="05B42F1F" w14:textId="77777777" w:rsidR="00D4531E" w:rsidRPr="00F17EF5" w:rsidRDefault="00D4531E" w:rsidP="00DD6CFB">
      <w:r w:rsidRPr="00F17EF5">
        <w:t>In addition to the definition of parameters in clause C.1 the following parameters are used to calculate carrier components (CC) test frequencies for NR Intra-band Contiguous and Non-contiguous CA configurations: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D4531E" w:rsidRPr="00F17EF5" w14:paraId="4991492D"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6C807148" w14:textId="77777777" w:rsidR="00D4531E" w:rsidRPr="00F17EF5" w:rsidRDefault="00D4531E" w:rsidP="00DD6CFB">
            <w:pPr>
              <w:pStyle w:val="TAH"/>
            </w:pPr>
            <w:r w:rsidRPr="00F17EF5">
              <w:t>Parameter</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1686B9C4" w14:textId="77777777" w:rsidR="00D4531E" w:rsidRPr="00F17EF5" w:rsidRDefault="00D4531E" w:rsidP="00DD6CFB">
            <w:pPr>
              <w:pStyle w:val="TAH"/>
            </w:pPr>
            <w:r w:rsidRPr="00F17EF5">
              <w:t>Description</w:t>
            </w:r>
          </w:p>
        </w:tc>
      </w:tr>
      <w:tr w:rsidR="00D4531E" w:rsidRPr="00F17EF5" w14:paraId="4463D60E" w14:textId="77777777" w:rsidTr="003D3315">
        <w:tc>
          <w:tcPr>
            <w:tcW w:w="2122" w:type="dxa"/>
            <w:shd w:val="clear" w:color="auto" w:fill="auto"/>
          </w:tcPr>
          <w:p w14:paraId="65B12D4B" w14:textId="77777777" w:rsidR="00D4531E" w:rsidRPr="00F17EF5" w:rsidRDefault="00D4531E" w:rsidP="00DD6CFB">
            <w:pPr>
              <w:pStyle w:val="TAL"/>
            </w:pPr>
            <w:r w:rsidRPr="00F17EF5">
              <w:t>N</w:t>
            </w:r>
            <w:r w:rsidRPr="00F17EF5">
              <w:rPr>
                <w:vertAlign w:val="subscript"/>
              </w:rPr>
              <w:t>SB</w:t>
            </w:r>
          </w:p>
        </w:tc>
        <w:tc>
          <w:tcPr>
            <w:tcW w:w="6894" w:type="dxa"/>
            <w:shd w:val="clear" w:color="auto" w:fill="auto"/>
          </w:tcPr>
          <w:p w14:paraId="5923904E" w14:textId="77777777" w:rsidR="00D4531E" w:rsidRPr="00F17EF5" w:rsidRDefault="00D4531E" w:rsidP="00DD6CFB">
            <w:pPr>
              <w:pStyle w:val="TAL"/>
            </w:pPr>
            <w:r w:rsidRPr="00F17EF5">
              <w:t>Number of sub-block in the for NR Intra-band non-contiguous configuration</w:t>
            </w:r>
          </w:p>
        </w:tc>
      </w:tr>
      <w:tr w:rsidR="00D4531E" w:rsidRPr="00F17EF5" w14:paraId="68456B53" w14:textId="77777777" w:rsidTr="003D3315">
        <w:tc>
          <w:tcPr>
            <w:tcW w:w="2122" w:type="dxa"/>
            <w:shd w:val="clear" w:color="auto" w:fill="auto"/>
          </w:tcPr>
          <w:p w14:paraId="4517A922" w14:textId="77777777" w:rsidR="00D4531E" w:rsidRPr="00F17EF5" w:rsidRDefault="00D4531E" w:rsidP="00DD6CFB">
            <w:pPr>
              <w:pStyle w:val="TAL"/>
            </w:pPr>
            <w:r w:rsidRPr="00F17EF5">
              <w:t>SBCBW</w:t>
            </w:r>
            <w:r w:rsidRPr="00F17EF5">
              <w:rPr>
                <w:vertAlign w:val="subscript"/>
              </w:rPr>
              <w:t>DL</w:t>
            </w:r>
            <w:r w:rsidRPr="00F17EF5">
              <w:rPr>
                <w:bCs/>
              </w:rPr>
              <w:t>(i)</w:t>
            </w:r>
          </w:p>
        </w:tc>
        <w:tc>
          <w:tcPr>
            <w:tcW w:w="6894" w:type="dxa"/>
            <w:shd w:val="clear" w:color="auto" w:fill="auto"/>
          </w:tcPr>
          <w:p w14:paraId="37C05338" w14:textId="77777777" w:rsidR="00D4531E" w:rsidRPr="00F17EF5" w:rsidRDefault="00D4531E" w:rsidP="00DD6CFB">
            <w:pPr>
              <w:pStyle w:val="TAL"/>
            </w:pPr>
            <w:r w:rsidRPr="00F17EF5">
              <w:t>Downlink channel bandwidth (MHz) of sub-block SB(i), where i = 1 to N</w:t>
            </w:r>
            <w:r w:rsidRPr="00F17EF5">
              <w:rPr>
                <w:vertAlign w:val="subscript"/>
              </w:rPr>
              <w:t>SB</w:t>
            </w:r>
          </w:p>
        </w:tc>
      </w:tr>
      <w:tr w:rsidR="00D4531E" w:rsidRPr="00F17EF5" w14:paraId="3EC39E25" w14:textId="77777777" w:rsidTr="003D3315">
        <w:tc>
          <w:tcPr>
            <w:tcW w:w="2122" w:type="dxa"/>
            <w:shd w:val="clear" w:color="auto" w:fill="auto"/>
          </w:tcPr>
          <w:p w14:paraId="4A334324" w14:textId="77777777" w:rsidR="00D4531E" w:rsidRPr="00F17EF5" w:rsidRDefault="00D4531E" w:rsidP="00DD6CFB">
            <w:pPr>
              <w:pStyle w:val="TAL"/>
            </w:pPr>
            <w:r w:rsidRPr="00F17EF5">
              <w:t>maxFsBW</w:t>
            </w:r>
          </w:p>
        </w:tc>
        <w:tc>
          <w:tcPr>
            <w:tcW w:w="6894" w:type="dxa"/>
            <w:shd w:val="clear" w:color="auto" w:fill="auto"/>
          </w:tcPr>
          <w:p w14:paraId="2BA39CD0" w14:textId="77777777" w:rsidR="00D4531E" w:rsidRPr="00F17EF5" w:rsidRDefault="00D4531E" w:rsidP="00DD6CFB">
            <w:pPr>
              <w:pStyle w:val="TAL"/>
            </w:pPr>
            <w:r w:rsidRPr="00F17EF5">
              <w:t xml:space="preserve">Maximum frequency separation bandwidth between the </w:t>
            </w:r>
            <w:r w:rsidRPr="00F17EF5">
              <w:rPr>
                <w:rFonts w:eastAsia="SimSun"/>
              </w:rPr>
              <w:t>lower edge of lowest component carrier and upper edge of highest component carrier</w:t>
            </w:r>
            <w:r w:rsidRPr="00F17EF5">
              <w:t>.</w:t>
            </w:r>
          </w:p>
        </w:tc>
      </w:tr>
      <w:tr w:rsidR="00D4531E" w:rsidRPr="00F17EF5" w14:paraId="2EE0A681" w14:textId="77777777" w:rsidTr="003D3315">
        <w:tc>
          <w:tcPr>
            <w:tcW w:w="2122" w:type="dxa"/>
            <w:shd w:val="clear" w:color="auto" w:fill="auto"/>
          </w:tcPr>
          <w:p w14:paraId="7196CF53" w14:textId="77777777" w:rsidR="00D4531E" w:rsidRPr="00F17EF5" w:rsidRDefault="00D4531E" w:rsidP="00DD6CFB">
            <w:pPr>
              <w:pStyle w:val="TAL"/>
            </w:pPr>
            <w:r w:rsidRPr="00F17EF5">
              <w:t>maxWgap</w:t>
            </w:r>
          </w:p>
        </w:tc>
        <w:tc>
          <w:tcPr>
            <w:tcW w:w="6894" w:type="dxa"/>
            <w:shd w:val="clear" w:color="auto" w:fill="auto"/>
          </w:tcPr>
          <w:p w14:paraId="419C93D8" w14:textId="77777777" w:rsidR="00D4531E" w:rsidRPr="00F17EF5" w:rsidRDefault="00D4531E" w:rsidP="00DD6CFB">
            <w:pPr>
              <w:pStyle w:val="TAL"/>
            </w:pPr>
            <w:r w:rsidRPr="00F17EF5">
              <w:t>maxWgap is the maximum separation in MHz between each sub-block in the NR Intra-band non-contiguous configuration within maxFsBW for a given sub-block combination.</w:t>
            </w:r>
          </w:p>
        </w:tc>
      </w:tr>
    </w:tbl>
    <w:p w14:paraId="7B605EF4" w14:textId="77777777" w:rsidR="00D4531E" w:rsidRPr="00F17EF5" w:rsidRDefault="00D4531E" w:rsidP="00DD6CFB"/>
    <w:p w14:paraId="3B27AA68" w14:textId="77777777" w:rsidR="00D4531E" w:rsidRPr="00F17EF5" w:rsidRDefault="00D4531E" w:rsidP="00D4531E">
      <w:pPr>
        <w:pStyle w:val="Heading4"/>
      </w:pPr>
      <w:r w:rsidRPr="00F17EF5">
        <w:t>C.2.4.3.1A</w:t>
      </w:r>
      <w:r w:rsidRPr="00F17EF5">
        <w:tab/>
        <w:t>Selection of maximum frequency separation for FR1</w:t>
      </w:r>
    </w:p>
    <w:p w14:paraId="7BC123AE" w14:textId="77777777" w:rsidR="00D4531E" w:rsidRPr="00F17EF5" w:rsidRDefault="00D4531E" w:rsidP="00DD6CFB">
      <w:r w:rsidRPr="00F17EF5">
        <w:t>Select the maxFsBW dependent on the type of configuration and aggregated CBW for the sub-block combination in Table C.2.4.3.1A-1:</w:t>
      </w:r>
    </w:p>
    <w:p w14:paraId="3B82CA7D" w14:textId="77777777" w:rsidR="00D4531E" w:rsidRPr="00F17EF5" w:rsidRDefault="00D4531E" w:rsidP="00DD6CFB">
      <w:pPr>
        <w:pStyle w:val="TH"/>
      </w:pPr>
      <w:r w:rsidRPr="00F17EF5">
        <w:t>Table C.2.4.3.1A-1: Selecting maxFsBW for FR1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589"/>
        <w:gridCol w:w="3210"/>
      </w:tblGrid>
      <w:tr w:rsidR="00D4531E" w:rsidRPr="00F17EF5" w14:paraId="4E6D0C9B" w14:textId="77777777" w:rsidTr="003D3315">
        <w:tc>
          <w:tcPr>
            <w:tcW w:w="2830" w:type="dxa"/>
            <w:shd w:val="clear" w:color="auto" w:fill="auto"/>
          </w:tcPr>
          <w:p w14:paraId="239EF60D" w14:textId="77777777" w:rsidR="00D4531E" w:rsidRPr="00F17EF5" w:rsidRDefault="00D4531E" w:rsidP="00DD6CFB">
            <w:pPr>
              <w:pStyle w:val="TAH"/>
            </w:pPr>
            <w:r w:rsidRPr="00F17EF5">
              <w:t>Type of configuration</w:t>
            </w:r>
          </w:p>
        </w:tc>
        <w:tc>
          <w:tcPr>
            <w:tcW w:w="3590" w:type="dxa"/>
            <w:shd w:val="clear" w:color="auto" w:fill="auto"/>
          </w:tcPr>
          <w:p w14:paraId="245225FE" w14:textId="77777777" w:rsidR="00D4531E" w:rsidRPr="00F17EF5" w:rsidRDefault="00D4531E" w:rsidP="00DD6CFB">
            <w:pPr>
              <w:pStyle w:val="TAH"/>
            </w:pPr>
            <w:r w:rsidRPr="00F17EF5">
              <w:t>Aggregated CBW</w:t>
            </w:r>
          </w:p>
        </w:tc>
        <w:tc>
          <w:tcPr>
            <w:tcW w:w="3211" w:type="dxa"/>
            <w:shd w:val="clear" w:color="auto" w:fill="auto"/>
          </w:tcPr>
          <w:p w14:paraId="7E884FDF" w14:textId="77777777" w:rsidR="00D4531E" w:rsidRPr="00F17EF5" w:rsidRDefault="00D4531E" w:rsidP="00DD6CFB">
            <w:pPr>
              <w:pStyle w:val="TAH"/>
            </w:pPr>
            <w:r w:rsidRPr="00F17EF5">
              <w:t>maxFsBW</w:t>
            </w:r>
          </w:p>
        </w:tc>
      </w:tr>
      <w:tr w:rsidR="00D4531E" w:rsidRPr="00F17EF5" w14:paraId="034C66E4" w14:textId="77777777" w:rsidTr="003D3315">
        <w:tc>
          <w:tcPr>
            <w:tcW w:w="2830" w:type="dxa"/>
            <w:tcBorders>
              <w:bottom w:val="single" w:sz="4" w:space="0" w:color="auto"/>
            </w:tcBorders>
            <w:shd w:val="clear" w:color="auto" w:fill="auto"/>
          </w:tcPr>
          <w:p w14:paraId="4889740B" w14:textId="77777777" w:rsidR="00D4531E" w:rsidRPr="00F17EF5" w:rsidRDefault="00D4531E" w:rsidP="00DD6CFB">
            <w:pPr>
              <w:pStyle w:val="TAC"/>
            </w:pPr>
            <w:r w:rsidRPr="00F17EF5">
              <w:t>Without UL CA</w:t>
            </w:r>
          </w:p>
        </w:tc>
        <w:tc>
          <w:tcPr>
            <w:tcW w:w="3590" w:type="dxa"/>
            <w:shd w:val="clear" w:color="auto" w:fill="auto"/>
          </w:tcPr>
          <w:p w14:paraId="5C35ACC0" w14:textId="77777777" w:rsidR="00D4531E" w:rsidRPr="00F17EF5" w:rsidRDefault="00D4531E" w:rsidP="00DD6CFB">
            <w:pPr>
              <w:pStyle w:val="TAC"/>
            </w:pPr>
            <w:r w:rsidRPr="00F17EF5">
              <w:t>All</w:t>
            </w:r>
          </w:p>
        </w:tc>
        <w:tc>
          <w:tcPr>
            <w:tcW w:w="3211" w:type="dxa"/>
            <w:shd w:val="clear" w:color="auto" w:fill="auto"/>
          </w:tcPr>
          <w:p w14:paraId="12312B07" w14:textId="77777777" w:rsidR="00D4531E" w:rsidRPr="00F17EF5" w:rsidRDefault="00D4531E" w:rsidP="00DD6CFB">
            <w:pPr>
              <w:pStyle w:val="TAC"/>
            </w:pPr>
            <w:r w:rsidRPr="00F17EF5">
              <w:t>Full NR bandwidth</w:t>
            </w:r>
          </w:p>
        </w:tc>
      </w:tr>
      <w:tr w:rsidR="00D4531E" w:rsidRPr="00F17EF5" w14:paraId="2273B2D3" w14:textId="77777777" w:rsidTr="003D3315">
        <w:tc>
          <w:tcPr>
            <w:tcW w:w="2830" w:type="dxa"/>
            <w:tcBorders>
              <w:top w:val="single" w:sz="4" w:space="0" w:color="auto"/>
              <w:left w:val="single" w:sz="4" w:space="0" w:color="auto"/>
              <w:bottom w:val="nil"/>
              <w:right w:val="single" w:sz="4" w:space="0" w:color="auto"/>
            </w:tcBorders>
            <w:shd w:val="clear" w:color="auto" w:fill="auto"/>
          </w:tcPr>
          <w:p w14:paraId="2513E6E9" w14:textId="77777777" w:rsidR="00D4531E" w:rsidRPr="00F17EF5" w:rsidRDefault="00D4531E" w:rsidP="00DD6CFB">
            <w:pPr>
              <w:pStyle w:val="TAC"/>
            </w:pPr>
            <w:r w:rsidRPr="00F17EF5">
              <w:t>With UL CA</w:t>
            </w:r>
          </w:p>
        </w:tc>
        <w:tc>
          <w:tcPr>
            <w:tcW w:w="3590" w:type="dxa"/>
            <w:tcBorders>
              <w:left w:val="single" w:sz="4" w:space="0" w:color="auto"/>
            </w:tcBorders>
            <w:shd w:val="clear" w:color="auto" w:fill="auto"/>
          </w:tcPr>
          <w:p w14:paraId="078E4753" w14:textId="77777777" w:rsidR="00D4531E" w:rsidRPr="00F17EF5" w:rsidRDefault="00D4531E" w:rsidP="00DD6CFB">
            <w:pPr>
              <w:pStyle w:val="TAC"/>
            </w:pPr>
            <w:r w:rsidRPr="00F17EF5">
              <w:t>&lt;100 MHz</w:t>
            </w:r>
          </w:p>
        </w:tc>
        <w:tc>
          <w:tcPr>
            <w:tcW w:w="3211" w:type="dxa"/>
            <w:shd w:val="clear" w:color="auto" w:fill="auto"/>
          </w:tcPr>
          <w:p w14:paraId="7852FAFD" w14:textId="77777777" w:rsidR="00D4531E" w:rsidRPr="00F17EF5" w:rsidRDefault="00D4531E" w:rsidP="00DD6CFB">
            <w:pPr>
              <w:pStyle w:val="TAC"/>
            </w:pPr>
            <w:r w:rsidRPr="00F17EF5">
              <w:t>100 MHz</w:t>
            </w:r>
          </w:p>
        </w:tc>
      </w:tr>
      <w:tr w:rsidR="00D4531E" w:rsidRPr="00F17EF5" w14:paraId="69048BD2" w14:textId="77777777" w:rsidTr="003D3315">
        <w:tc>
          <w:tcPr>
            <w:tcW w:w="2830" w:type="dxa"/>
            <w:tcBorders>
              <w:top w:val="nil"/>
              <w:left w:val="single" w:sz="4" w:space="0" w:color="auto"/>
              <w:bottom w:val="nil"/>
              <w:right w:val="single" w:sz="4" w:space="0" w:color="auto"/>
            </w:tcBorders>
            <w:shd w:val="clear" w:color="auto" w:fill="auto"/>
          </w:tcPr>
          <w:p w14:paraId="4BA00651" w14:textId="77777777" w:rsidR="00D4531E" w:rsidRPr="00F17EF5" w:rsidRDefault="00D4531E" w:rsidP="00DD6CFB">
            <w:pPr>
              <w:pStyle w:val="TAC"/>
            </w:pPr>
          </w:p>
        </w:tc>
        <w:tc>
          <w:tcPr>
            <w:tcW w:w="3590" w:type="dxa"/>
            <w:tcBorders>
              <w:left w:val="single" w:sz="4" w:space="0" w:color="auto"/>
            </w:tcBorders>
            <w:shd w:val="clear" w:color="auto" w:fill="auto"/>
          </w:tcPr>
          <w:p w14:paraId="551F3E12" w14:textId="77777777" w:rsidR="00D4531E" w:rsidRPr="00F17EF5" w:rsidRDefault="00D4531E" w:rsidP="00DD6CFB">
            <w:pPr>
              <w:pStyle w:val="TAC"/>
            </w:pPr>
            <w:r w:rsidRPr="00F17EF5">
              <w:t>&gt;=100 MHz and &lt;200 MHz</w:t>
            </w:r>
          </w:p>
        </w:tc>
        <w:tc>
          <w:tcPr>
            <w:tcW w:w="3211" w:type="dxa"/>
            <w:shd w:val="clear" w:color="auto" w:fill="auto"/>
          </w:tcPr>
          <w:p w14:paraId="2A9D20EA" w14:textId="77777777" w:rsidR="00D4531E" w:rsidRPr="00F17EF5" w:rsidRDefault="00D4531E" w:rsidP="00DD6CFB">
            <w:pPr>
              <w:pStyle w:val="TAC"/>
            </w:pPr>
            <w:r w:rsidRPr="00F17EF5">
              <w:t>200 MHz</w:t>
            </w:r>
          </w:p>
        </w:tc>
      </w:tr>
      <w:tr w:rsidR="00D4531E" w:rsidRPr="00F17EF5" w14:paraId="26B7A866" w14:textId="77777777" w:rsidTr="003D3315">
        <w:tc>
          <w:tcPr>
            <w:tcW w:w="2830" w:type="dxa"/>
            <w:tcBorders>
              <w:top w:val="nil"/>
              <w:left w:val="single" w:sz="4" w:space="0" w:color="auto"/>
              <w:bottom w:val="nil"/>
              <w:right w:val="single" w:sz="4" w:space="0" w:color="auto"/>
            </w:tcBorders>
            <w:shd w:val="clear" w:color="auto" w:fill="auto"/>
          </w:tcPr>
          <w:p w14:paraId="6E74D6D2" w14:textId="77777777" w:rsidR="00D4531E" w:rsidRPr="00F17EF5" w:rsidRDefault="00D4531E" w:rsidP="00DD6CFB">
            <w:pPr>
              <w:pStyle w:val="TAC"/>
            </w:pPr>
          </w:p>
        </w:tc>
        <w:tc>
          <w:tcPr>
            <w:tcW w:w="3590" w:type="dxa"/>
            <w:tcBorders>
              <w:left w:val="single" w:sz="4" w:space="0" w:color="auto"/>
            </w:tcBorders>
            <w:shd w:val="clear" w:color="auto" w:fill="auto"/>
          </w:tcPr>
          <w:p w14:paraId="136226D6" w14:textId="77777777" w:rsidR="00D4531E" w:rsidRPr="00F17EF5" w:rsidRDefault="00D4531E" w:rsidP="00DD6CFB">
            <w:pPr>
              <w:pStyle w:val="TAC"/>
            </w:pPr>
            <w:r w:rsidRPr="00F17EF5">
              <w:t>&gt;=100 MHz and &lt;600 MHz</w:t>
            </w:r>
          </w:p>
        </w:tc>
        <w:tc>
          <w:tcPr>
            <w:tcW w:w="3211" w:type="dxa"/>
            <w:shd w:val="clear" w:color="auto" w:fill="auto"/>
          </w:tcPr>
          <w:p w14:paraId="37788CA0" w14:textId="77777777" w:rsidR="00D4531E" w:rsidRPr="00F17EF5" w:rsidRDefault="00D4531E" w:rsidP="00DD6CFB">
            <w:pPr>
              <w:pStyle w:val="TAC"/>
            </w:pPr>
            <w:r w:rsidRPr="00F17EF5">
              <w:t>600 MHz</w:t>
            </w:r>
          </w:p>
        </w:tc>
      </w:tr>
      <w:tr w:rsidR="00D4531E" w:rsidRPr="00F17EF5" w14:paraId="29026029" w14:textId="77777777" w:rsidTr="003D3315">
        <w:tc>
          <w:tcPr>
            <w:tcW w:w="2830" w:type="dxa"/>
            <w:tcBorders>
              <w:top w:val="nil"/>
              <w:left w:val="single" w:sz="4" w:space="0" w:color="auto"/>
              <w:bottom w:val="single" w:sz="4" w:space="0" w:color="auto"/>
              <w:right w:val="single" w:sz="4" w:space="0" w:color="auto"/>
            </w:tcBorders>
            <w:shd w:val="clear" w:color="auto" w:fill="auto"/>
          </w:tcPr>
          <w:p w14:paraId="6EC41576" w14:textId="77777777" w:rsidR="00D4531E" w:rsidRPr="00F17EF5" w:rsidRDefault="00D4531E" w:rsidP="00DD6CFB">
            <w:pPr>
              <w:pStyle w:val="TAC"/>
            </w:pPr>
          </w:p>
        </w:tc>
        <w:tc>
          <w:tcPr>
            <w:tcW w:w="3590" w:type="dxa"/>
            <w:tcBorders>
              <w:left w:val="single" w:sz="4" w:space="0" w:color="auto"/>
            </w:tcBorders>
            <w:shd w:val="clear" w:color="auto" w:fill="auto"/>
          </w:tcPr>
          <w:p w14:paraId="737849D9" w14:textId="77777777" w:rsidR="00D4531E" w:rsidRPr="00F17EF5" w:rsidRDefault="00D4531E" w:rsidP="00DD6CFB">
            <w:pPr>
              <w:pStyle w:val="TAC"/>
            </w:pPr>
            <w:r w:rsidRPr="00F17EF5">
              <w:t>&gt;600 MHz</w:t>
            </w:r>
          </w:p>
        </w:tc>
        <w:tc>
          <w:tcPr>
            <w:tcW w:w="3211" w:type="dxa"/>
            <w:shd w:val="clear" w:color="auto" w:fill="auto"/>
          </w:tcPr>
          <w:p w14:paraId="68B5FEF1" w14:textId="77777777" w:rsidR="00D4531E" w:rsidRPr="00F17EF5" w:rsidRDefault="00D4531E" w:rsidP="00DD6CFB">
            <w:pPr>
              <w:pStyle w:val="TAC"/>
            </w:pPr>
            <w:r w:rsidRPr="00F17EF5">
              <w:t>Full NR bandwidth</w:t>
            </w:r>
          </w:p>
        </w:tc>
      </w:tr>
    </w:tbl>
    <w:p w14:paraId="5B2FBAFE" w14:textId="77777777" w:rsidR="00D4531E" w:rsidRPr="00F17EF5" w:rsidRDefault="00D4531E" w:rsidP="00DD6CFB">
      <w:pPr>
        <w:pStyle w:val="TH"/>
      </w:pPr>
    </w:p>
    <w:p w14:paraId="512581A8" w14:textId="77777777" w:rsidR="00D4531E" w:rsidRPr="00F17EF5" w:rsidRDefault="00D4531E" w:rsidP="00D4531E">
      <w:pPr>
        <w:pStyle w:val="Heading4"/>
      </w:pPr>
      <w:r w:rsidRPr="00F17EF5">
        <w:t>C.2.4.3.1B</w:t>
      </w:r>
      <w:r w:rsidRPr="00F17EF5">
        <w:tab/>
        <w:t>Selection of maximum frequency separation for FR2</w:t>
      </w:r>
    </w:p>
    <w:p w14:paraId="26EBECA4" w14:textId="77777777" w:rsidR="00D4531E" w:rsidRPr="00F17EF5" w:rsidRDefault="00D4531E" w:rsidP="00DD6CFB">
      <w:r w:rsidRPr="00F17EF5">
        <w:t>Select the maxFsBW dependent on the type of configuration and aggregated CBW for the sub-block combination in Table C.2.4.3.1B-1:</w:t>
      </w:r>
    </w:p>
    <w:p w14:paraId="43E2048D" w14:textId="77777777" w:rsidR="00D4531E" w:rsidRPr="00F17EF5" w:rsidRDefault="00D4531E" w:rsidP="00DD6CFB">
      <w:pPr>
        <w:pStyle w:val="TH"/>
      </w:pPr>
      <w:r w:rsidRPr="00F17EF5">
        <w:t>Table C.2.4.3.1B-1: Selecting maxFsBW for FR2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589"/>
        <w:gridCol w:w="3210"/>
      </w:tblGrid>
      <w:tr w:rsidR="00D4531E" w:rsidRPr="00F17EF5" w14:paraId="79584B17" w14:textId="77777777" w:rsidTr="003D3315">
        <w:tc>
          <w:tcPr>
            <w:tcW w:w="2830" w:type="dxa"/>
            <w:tcBorders>
              <w:bottom w:val="single" w:sz="4" w:space="0" w:color="auto"/>
            </w:tcBorders>
            <w:shd w:val="clear" w:color="auto" w:fill="auto"/>
          </w:tcPr>
          <w:p w14:paraId="50D57F2C" w14:textId="77777777" w:rsidR="00D4531E" w:rsidRPr="00F17EF5" w:rsidRDefault="00D4531E" w:rsidP="00DD6CFB">
            <w:pPr>
              <w:pStyle w:val="TAH"/>
            </w:pPr>
            <w:r w:rsidRPr="00F17EF5">
              <w:t>Type of configuration</w:t>
            </w:r>
          </w:p>
        </w:tc>
        <w:tc>
          <w:tcPr>
            <w:tcW w:w="3590" w:type="dxa"/>
            <w:shd w:val="clear" w:color="auto" w:fill="auto"/>
          </w:tcPr>
          <w:p w14:paraId="297C8EAE" w14:textId="77777777" w:rsidR="00D4531E" w:rsidRPr="00F17EF5" w:rsidRDefault="00D4531E" w:rsidP="00DD6CFB">
            <w:pPr>
              <w:pStyle w:val="TAH"/>
            </w:pPr>
            <w:r w:rsidRPr="00F17EF5">
              <w:t>Aggregated CBW</w:t>
            </w:r>
          </w:p>
        </w:tc>
        <w:tc>
          <w:tcPr>
            <w:tcW w:w="3211" w:type="dxa"/>
            <w:shd w:val="clear" w:color="auto" w:fill="auto"/>
          </w:tcPr>
          <w:p w14:paraId="2A7A7EEE" w14:textId="77777777" w:rsidR="00D4531E" w:rsidRPr="00F17EF5" w:rsidRDefault="00D4531E" w:rsidP="00DD6CFB">
            <w:pPr>
              <w:pStyle w:val="TAH"/>
            </w:pPr>
            <w:r w:rsidRPr="00F17EF5">
              <w:t>maxFsBW</w:t>
            </w:r>
          </w:p>
          <w:p w14:paraId="38644282" w14:textId="77777777" w:rsidR="00D4531E" w:rsidRPr="00F17EF5" w:rsidRDefault="00D4531E" w:rsidP="00DD6CFB">
            <w:pPr>
              <w:pStyle w:val="TAH"/>
            </w:pPr>
            <w:r w:rsidRPr="00F17EF5">
              <w:t>(Note 1)</w:t>
            </w:r>
          </w:p>
        </w:tc>
      </w:tr>
      <w:tr w:rsidR="00D4531E" w:rsidRPr="00F17EF5" w14:paraId="4AD685E9" w14:textId="77777777" w:rsidTr="003D3315">
        <w:tc>
          <w:tcPr>
            <w:tcW w:w="2830" w:type="dxa"/>
            <w:tcBorders>
              <w:bottom w:val="nil"/>
            </w:tcBorders>
            <w:shd w:val="clear" w:color="auto" w:fill="auto"/>
          </w:tcPr>
          <w:p w14:paraId="4B45B7B4" w14:textId="77777777" w:rsidR="00D4531E" w:rsidRPr="00F17EF5" w:rsidRDefault="00D4531E" w:rsidP="00DD6CFB">
            <w:pPr>
              <w:pStyle w:val="TAC"/>
            </w:pPr>
            <w:r w:rsidRPr="00F17EF5">
              <w:t>With non-contiguous UL CA</w:t>
            </w:r>
          </w:p>
        </w:tc>
        <w:tc>
          <w:tcPr>
            <w:tcW w:w="3590" w:type="dxa"/>
            <w:shd w:val="clear" w:color="auto" w:fill="auto"/>
          </w:tcPr>
          <w:p w14:paraId="4CA54217" w14:textId="77777777" w:rsidR="00D4531E" w:rsidRPr="00F17EF5" w:rsidRDefault="00D4531E" w:rsidP="00DD6CFB">
            <w:pPr>
              <w:pStyle w:val="TAC"/>
            </w:pPr>
            <w:r w:rsidRPr="00F17EF5">
              <w:t>&lt;400 MHz</w:t>
            </w:r>
          </w:p>
        </w:tc>
        <w:tc>
          <w:tcPr>
            <w:tcW w:w="3211" w:type="dxa"/>
            <w:shd w:val="clear" w:color="auto" w:fill="auto"/>
          </w:tcPr>
          <w:p w14:paraId="7AE5540E" w14:textId="77777777" w:rsidR="00D4531E" w:rsidRPr="00F17EF5" w:rsidRDefault="00D4531E" w:rsidP="00DD6CFB">
            <w:pPr>
              <w:pStyle w:val="TAC"/>
            </w:pPr>
            <w:r w:rsidRPr="00F17EF5">
              <w:t>400 MHz</w:t>
            </w:r>
          </w:p>
        </w:tc>
      </w:tr>
      <w:tr w:rsidR="00D4531E" w:rsidRPr="00F17EF5" w14:paraId="40595343" w14:textId="77777777" w:rsidTr="003D3315">
        <w:tc>
          <w:tcPr>
            <w:tcW w:w="2830" w:type="dxa"/>
            <w:tcBorders>
              <w:top w:val="nil"/>
              <w:left w:val="single" w:sz="4" w:space="0" w:color="auto"/>
              <w:bottom w:val="nil"/>
              <w:right w:val="single" w:sz="4" w:space="0" w:color="auto"/>
            </w:tcBorders>
            <w:shd w:val="clear" w:color="auto" w:fill="auto"/>
          </w:tcPr>
          <w:p w14:paraId="22DC19FB" w14:textId="77777777" w:rsidR="00D4531E" w:rsidRPr="00F17EF5" w:rsidRDefault="00D4531E" w:rsidP="00DD6CFB">
            <w:pPr>
              <w:pStyle w:val="TAC"/>
            </w:pPr>
          </w:p>
        </w:tc>
        <w:tc>
          <w:tcPr>
            <w:tcW w:w="3590" w:type="dxa"/>
            <w:tcBorders>
              <w:left w:val="single" w:sz="4" w:space="0" w:color="auto"/>
            </w:tcBorders>
            <w:shd w:val="clear" w:color="auto" w:fill="auto"/>
          </w:tcPr>
          <w:p w14:paraId="70DD7FF5" w14:textId="77777777" w:rsidR="00D4531E" w:rsidRPr="00F17EF5" w:rsidRDefault="00D4531E" w:rsidP="00DD6CFB">
            <w:pPr>
              <w:pStyle w:val="TAC"/>
            </w:pPr>
            <w:r w:rsidRPr="00F17EF5">
              <w:t>&gt;=400 MHz and &lt;600 MHz</w:t>
            </w:r>
          </w:p>
        </w:tc>
        <w:tc>
          <w:tcPr>
            <w:tcW w:w="3211" w:type="dxa"/>
            <w:shd w:val="clear" w:color="auto" w:fill="auto"/>
          </w:tcPr>
          <w:p w14:paraId="7C82C8AB" w14:textId="77777777" w:rsidR="00D4531E" w:rsidRPr="00F17EF5" w:rsidRDefault="00D4531E" w:rsidP="00DD6CFB">
            <w:pPr>
              <w:pStyle w:val="TAC"/>
            </w:pPr>
            <w:r w:rsidRPr="00F17EF5">
              <w:t>600 MHz</w:t>
            </w:r>
          </w:p>
        </w:tc>
      </w:tr>
      <w:tr w:rsidR="00D4531E" w:rsidRPr="00F17EF5" w14:paraId="5C38E389" w14:textId="77777777" w:rsidTr="003D3315">
        <w:tc>
          <w:tcPr>
            <w:tcW w:w="2830" w:type="dxa"/>
            <w:tcBorders>
              <w:top w:val="nil"/>
              <w:left w:val="single" w:sz="4" w:space="0" w:color="auto"/>
              <w:bottom w:val="nil"/>
              <w:right w:val="single" w:sz="4" w:space="0" w:color="auto"/>
            </w:tcBorders>
            <w:shd w:val="clear" w:color="auto" w:fill="auto"/>
          </w:tcPr>
          <w:p w14:paraId="3DDC1705"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3F6BE0F3" w14:textId="77777777" w:rsidR="00D4531E" w:rsidRPr="00F17EF5" w:rsidRDefault="00D4531E" w:rsidP="00DD6CFB">
            <w:pPr>
              <w:pStyle w:val="TAC"/>
            </w:pPr>
            <w:r w:rsidRPr="00F17EF5">
              <w:t>&gt;=600 MHz and &lt;800 MHz</w:t>
            </w:r>
          </w:p>
        </w:tc>
        <w:tc>
          <w:tcPr>
            <w:tcW w:w="3211" w:type="dxa"/>
            <w:tcBorders>
              <w:bottom w:val="single" w:sz="4" w:space="0" w:color="auto"/>
            </w:tcBorders>
            <w:shd w:val="clear" w:color="auto" w:fill="auto"/>
          </w:tcPr>
          <w:p w14:paraId="28A1A4B8" w14:textId="77777777" w:rsidR="00D4531E" w:rsidRPr="00F17EF5" w:rsidRDefault="00D4531E" w:rsidP="00DD6CFB">
            <w:pPr>
              <w:pStyle w:val="TAC"/>
            </w:pPr>
            <w:r w:rsidRPr="00F17EF5">
              <w:t>800 MHz</w:t>
            </w:r>
          </w:p>
        </w:tc>
      </w:tr>
      <w:tr w:rsidR="00D4531E" w:rsidRPr="00F17EF5" w14:paraId="1D1D0408" w14:textId="77777777" w:rsidTr="003D3315">
        <w:tc>
          <w:tcPr>
            <w:tcW w:w="2830" w:type="dxa"/>
            <w:tcBorders>
              <w:top w:val="nil"/>
              <w:left w:val="single" w:sz="4" w:space="0" w:color="auto"/>
              <w:bottom w:val="nil"/>
              <w:right w:val="single" w:sz="4" w:space="0" w:color="auto"/>
            </w:tcBorders>
            <w:shd w:val="clear" w:color="auto" w:fill="auto"/>
          </w:tcPr>
          <w:p w14:paraId="0D7DDD8F"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30A961CF" w14:textId="77777777" w:rsidR="00D4531E" w:rsidRPr="00F17EF5" w:rsidRDefault="00D4531E" w:rsidP="00DD6CFB">
            <w:pPr>
              <w:pStyle w:val="TAC"/>
            </w:pPr>
            <w:r w:rsidRPr="00F17EF5">
              <w:t>&gt;=800 MHz and &lt;1000 MHz</w:t>
            </w:r>
          </w:p>
        </w:tc>
        <w:tc>
          <w:tcPr>
            <w:tcW w:w="3211" w:type="dxa"/>
            <w:tcBorders>
              <w:bottom w:val="single" w:sz="4" w:space="0" w:color="auto"/>
            </w:tcBorders>
            <w:shd w:val="clear" w:color="auto" w:fill="auto"/>
          </w:tcPr>
          <w:p w14:paraId="6D1A1824" w14:textId="77777777" w:rsidR="00D4531E" w:rsidRPr="00F17EF5" w:rsidRDefault="00D4531E" w:rsidP="00DD6CFB">
            <w:pPr>
              <w:pStyle w:val="TAC"/>
            </w:pPr>
            <w:r w:rsidRPr="00F17EF5">
              <w:t>1000 MHz</w:t>
            </w:r>
          </w:p>
        </w:tc>
      </w:tr>
      <w:tr w:rsidR="00D4531E" w:rsidRPr="00F17EF5" w14:paraId="75C40B45" w14:textId="77777777" w:rsidTr="003D3315">
        <w:tc>
          <w:tcPr>
            <w:tcW w:w="2830" w:type="dxa"/>
            <w:tcBorders>
              <w:top w:val="nil"/>
              <w:left w:val="single" w:sz="4" w:space="0" w:color="auto"/>
              <w:bottom w:val="nil"/>
              <w:right w:val="single" w:sz="4" w:space="0" w:color="auto"/>
            </w:tcBorders>
            <w:shd w:val="clear" w:color="auto" w:fill="auto"/>
          </w:tcPr>
          <w:p w14:paraId="7D30708F"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465B0CFE" w14:textId="77777777" w:rsidR="00D4531E" w:rsidRPr="00F17EF5" w:rsidRDefault="00D4531E" w:rsidP="00DD6CFB">
            <w:pPr>
              <w:pStyle w:val="TAC"/>
            </w:pPr>
            <w:r w:rsidRPr="00F17EF5">
              <w:t>&gt;=1000 MHz and &lt;1200 MHz</w:t>
            </w:r>
          </w:p>
        </w:tc>
        <w:tc>
          <w:tcPr>
            <w:tcW w:w="3211" w:type="dxa"/>
            <w:tcBorders>
              <w:bottom w:val="single" w:sz="4" w:space="0" w:color="auto"/>
            </w:tcBorders>
            <w:shd w:val="clear" w:color="auto" w:fill="auto"/>
          </w:tcPr>
          <w:p w14:paraId="2E0E4D9B" w14:textId="77777777" w:rsidR="00D4531E" w:rsidRPr="00F17EF5" w:rsidRDefault="00D4531E" w:rsidP="00DD6CFB">
            <w:pPr>
              <w:pStyle w:val="TAC"/>
            </w:pPr>
            <w:r w:rsidRPr="00F17EF5">
              <w:t>1200 MHz</w:t>
            </w:r>
          </w:p>
        </w:tc>
      </w:tr>
      <w:tr w:rsidR="00D4531E" w:rsidRPr="00F17EF5" w14:paraId="37019642" w14:textId="77777777" w:rsidTr="003D3315">
        <w:tc>
          <w:tcPr>
            <w:tcW w:w="2830" w:type="dxa"/>
            <w:tcBorders>
              <w:top w:val="nil"/>
              <w:left w:val="single" w:sz="4" w:space="0" w:color="auto"/>
              <w:bottom w:val="nil"/>
              <w:right w:val="single" w:sz="4" w:space="0" w:color="auto"/>
            </w:tcBorders>
            <w:shd w:val="clear" w:color="auto" w:fill="auto"/>
          </w:tcPr>
          <w:p w14:paraId="7CF15FB5"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52F19684" w14:textId="77777777" w:rsidR="00D4531E" w:rsidRPr="00F17EF5" w:rsidRDefault="00D4531E" w:rsidP="00DD6CFB">
            <w:pPr>
              <w:pStyle w:val="TAC"/>
            </w:pPr>
            <w:r w:rsidRPr="00F17EF5">
              <w:t>&gt;=1200 MHz and &lt;1400 MHz</w:t>
            </w:r>
          </w:p>
        </w:tc>
        <w:tc>
          <w:tcPr>
            <w:tcW w:w="3211" w:type="dxa"/>
            <w:tcBorders>
              <w:bottom w:val="single" w:sz="4" w:space="0" w:color="auto"/>
            </w:tcBorders>
            <w:shd w:val="clear" w:color="auto" w:fill="auto"/>
          </w:tcPr>
          <w:p w14:paraId="19283839" w14:textId="77777777" w:rsidR="00D4531E" w:rsidRPr="00F17EF5" w:rsidRDefault="00D4531E" w:rsidP="00DD6CFB">
            <w:pPr>
              <w:pStyle w:val="TAC"/>
            </w:pPr>
            <w:r w:rsidRPr="00F17EF5">
              <w:t>1400 MHz</w:t>
            </w:r>
          </w:p>
        </w:tc>
      </w:tr>
      <w:tr w:rsidR="00D4531E" w:rsidRPr="00F17EF5" w14:paraId="780DAB6F" w14:textId="77777777" w:rsidTr="003D3315">
        <w:tc>
          <w:tcPr>
            <w:tcW w:w="2830" w:type="dxa"/>
            <w:tcBorders>
              <w:top w:val="nil"/>
              <w:left w:val="single" w:sz="4" w:space="0" w:color="auto"/>
              <w:bottom w:val="nil"/>
              <w:right w:val="single" w:sz="4" w:space="0" w:color="auto"/>
            </w:tcBorders>
            <w:shd w:val="clear" w:color="auto" w:fill="auto"/>
          </w:tcPr>
          <w:p w14:paraId="52EE3A9E"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184B94AB" w14:textId="77777777" w:rsidR="00D4531E" w:rsidRPr="00F17EF5" w:rsidRDefault="00D4531E" w:rsidP="00DD6CFB">
            <w:pPr>
              <w:pStyle w:val="TAC"/>
            </w:pPr>
            <w:r w:rsidRPr="00F17EF5">
              <w:t>&gt;=1400 MHz</w:t>
            </w:r>
          </w:p>
        </w:tc>
        <w:tc>
          <w:tcPr>
            <w:tcW w:w="3211" w:type="dxa"/>
            <w:tcBorders>
              <w:bottom w:val="single" w:sz="4" w:space="0" w:color="auto"/>
            </w:tcBorders>
            <w:shd w:val="clear" w:color="auto" w:fill="auto"/>
          </w:tcPr>
          <w:p w14:paraId="269332B9" w14:textId="77777777" w:rsidR="00D4531E" w:rsidRPr="00F17EF5" w:rsidRDefault="00D4531E" w:rsidP="00DD6CFB">
            <w:pPr>
              <w:pStyle w:val="TAC"/>
            </w:pPr>
            <w:r w:rsidRPr="00F17EF5">
              <w:t>N/A</w:t>
            </w:r>
          </w:p>
        </w:tc>
      </w:tr>
      <w:tr w:rsidR="00D4531E" w:rsidRPr="00F17EF5" w14:paraId="4ABC2FAC" w14:textId="77777777" w:rsidTr="003D3315">
        <w:tc>
          <w:tcPr>
            <w:tcW w:w="2830" w:type="dxa"/>
            <w:tcBorders>
              <w:top w:val="single" w:sz="4" w:space="0" w:color="auto"/>
              <w:left w:val="single" w:sz="4" w:space="0" w:color="auto"/>
              <w:bottom w:val="nil"/>
              <w:right w:val="single" w:sz="4" w:space="0" w:color="auto"/>
            </w:tcBorders>
            <w:shd w:val="clear" w:color="auto" w:fill="auto"/>
          </w:tcPr>
          <w:p w14:paraId="3F76C56C" w14:textId="77777777" w:rsidR="00D4531E" w:rsidRPr="00F17EF5" w:rsidRDefault="00D4531E" w:rsidP="00DD6CFB">
            <w:pPr>
              <w:pStyle w:val="TAC"/>
            </w:pPr>
            <w:r w:rsidRPr="00F17EF5">
              <w:t>Without non-contiguous UL CA</w:t>
            </w:r>
          </w:p>
        </w:tc>
        <w:tc>
          <w:tcPr>
            <w:tcW w:w="3590" w:type="dxa"/>
            <w:tcBorders>
              <w:left w:val="single" w:sz="4" w:space="0" w:color="auto"/>
            </w:tcBorders>
            <w:shd w:val="clear" w:color="auto" w:fill="auto"/>
          </w:tcPr>
          <w:p w14:paraId="4A80A311" w14:textId="77777777" w:rsidR="00D4531E" w:rsidRPr="00F17EF5" w:rsidRDefault="00D4531E" w:rsidP="00DD6CFB">
            <w:pPr>
              <w:pStyle w:val="TAC"/>
            </w:pPr>
            <w:r w:rsidRPr="00F17EF5">
              <w:t>&lt;400 MHz</w:t>
            </w:r>
          </w:p>
        </w:tc>
        <w:tc>
          <w:tcPr>
            <w:tcW w:w="3211" w:type="dxa"/>
            <w:shd w:val="clear" w:color="auto" w:fill="auto"/>
          </w:tcPr>
          <w:p w14:paraId="43FC8D0E" w14:textId="77777777" w:rsidR="00D4531E" w:rsidRPr="00F17EF5" w:rsidRDefault="00D4531E" w:rsidP="00DD6CFB">
            <w:pPr>
              <w:pStyle w:val="TAC"/>
            </w:pPr>
            <w:r w:rsidRPr="00F17EF5">
              <w:t>400 MHz</w:t>
            </w:r>
          </w:p>
        </w:tc>
      </w:tr>
      <w:tr w:rsidR="00D4531E" w:rsidRPr="00F17EF5" w14:paraId="512A96A3" w14:textId="77777777" w:rsidTr="003D3315">
        <w:tc>
          <w:tcPr>
            <w:tcW w:w="2830" w:type="dxa"/>
            <w:tcBorders>
              <w:top w:val="nil"/>
              <w:left w:val="single" w:sz="4" w:space="0" w:color="auto"/>
              <w:bottom w:val="nil"/>
              <w:right w:val="single" w:sz="4" w:space="0" w:color="auto"/>
            </w:tcBorders>
            <w:shd w:val="clear" w:color="auto" w:fill="auto"/>
          </w:tcPr>
          <w:p w14:paraId="307DAE4E" w14:textId="77777777" w:rsidR="00D4531E" w:rsidRPr="00F17EF5" w:rsidRDefault="00D4531E" w:rsidP="00DD6CFB">
            <w:pPr>
              <w:pStyle w:val="TAC"/>
            </w:pPr>
          </w:p>
        </w:tc>
        <w:tc>
          <w:tcPr>
            <w:tcW w:w="3590" w:type="dxa"/>
            <w:tcBorders>
              <w:left w:val="single" w:sz="4" w:space="0" w:color="auto"/>
            </w:tcBorders>
            <w:shd w:val="clear" w:color="auto" w:fill="auto"/>
          </w:tcPr>
          <w:p w14:paraId="6094B17D" w14:textId="77777777" w:rsidR="00D4531E" w:rsidRPr="00F17EF5" w:rsidRDefault="00D4531E" w:rsidP="00DD6CFB">
            <w:pPr>
              <w:pStyle w:val="TAC"/>
            </w:pPr>
            <w:r w:rsidRPr="00F17EF5">
              <w:t>&gt;=400 MHz and &lt;600 MHz</w:t>
            </w:r>
          </w:p>
        </w:tc>
        <w:tc>
          <w:tcPr>
            <w:tcW w:w="3211" w:type="dxa"/>
            <w:shd w:val="clear" w:color="auto" w:fill="auto"/>
          </w:tcPr>
          <w:p w14:paraId="4369E95E" w14:textId="77777777" w:rsidR="00D4531E" w:rsidRPr="00F17EF5" w:rsidRDefault="00D4531E" w:rsidP="00DD6CFB">
            <w:pPr>
              <w:pStyle w:val="TAC"/>
            </w:pPr>
            <w:r w:rsidRPr="00F17EF5">
              <w:t>600 MHz</w:t>
            </w:r>
          </w:p>
        </w:tc>
      </w:tr>
      <w:tr w:rsidR="00D4531E" w:rsidRPr="00F17EF5" w14:paraId="6DFC3E5D" w14:textId="77777777" w:rsidTr="003D3315">
        <w:tc>
          <w:tcPr>
            <w:tcW w:w="2830" w:type="dxa"/>
            <w:tcBorders>
              <w:top w:val="nil"/>
              <w:left w:val="single" w:sz="4" w:space="0" w:color="auto"/>
              <w:bottom w:val="nil"/>
              <w:right w:val="single" w:sz="4" w:space="0" w:color="auto"/>
            </w:tcBorders>
            <w:shd w:val="clear" w:color="auto" w:fill="auto"/>
          </w:tcPr>
          <w:p w14:paraId="69E1BCBC"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14126A1E" w14:textId="77777777" w:rsidR="00D4531E" w:rsidRPr="00F17EF5" w:rsidRDefault="00D4531E" w:rsidP="00DD6CFB">
            <w:pPr>
              <w:pStyle w:val="TAC"/>
            </w:pPr>
            <w:r w:rsidRPr="00F17EF5">
              <w:t>&gt;=600 MHz and &lt;800 MHz</w:t>
            </w:r>
          </w:p>
        </w:tc>
        <w:tc>
          <w:tcPr>
            <w:tcW w:w="3211" w:type="dxa"/>
            <w:tcBorders>
              <w:bottom w:val="single" w:sz="4" w:space="0" w:color="auto"/>
            </w:tcBorders>
            <w:shd w:val="clear" w:color="auto" w:fill="auto"/>
          </w:tcPr>
          <w:p w14:paraId="217DB101" w14:textId="77777777" w:rsidR="00D4531E" w:rsidRPr="00F17EF5" w:rsidRDefault="00D4531E" w:rsidP="00DD6CFB">
            <w:pPr>
              <w:pStyle w:val="TAC"/>
            </w:pPr>
            <w:r w:rsidRPr="00F17EF5">
              <w:t>800 MHz</w:t>
            </w:r>
          </w:p>
        </w:tc>
      </w:tr>
      <w:tr w:rsidR="00D4531E" w:rsidRPr="00F17EF5" w14:paraId="6E78BA8D" w14:textId="77777777" w:rsidTr="003D3315">
        <w:tc>
          <w:tcPr>
            <w:tcW w:w="2830" w:type="dxa"/>
            <w:tcBorders>
              <w:top w:val="nil"/>
              <w:left w:val="single" w:sz="4" w:space="0" w:color="auto"/>
              <w:bottom w:val="nil"/>
              <w:right w:val="single" w:sz="4" w:space="0" w:color="auto"/>
            </w:tcBorders>
            <w:shd w:val="clear" w:color="auto" w:fill="auto"/>
          </w:tcPr>
          <w:p w14:paraId="00F16F2C"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4942A85A" w14:textId="77777777" w:rsidR="00D4531E" w:rsidRPr="00F17EF5" w:rsidRDefault="00D4531E" w:rsidP="00DD6CFB">
            <w:pPr>
              <w:pStyle w:val="TAC"/>
            </w:pPr>
            <w:r w:rsidRPr="00F17EF5">
              <w:t>&gt;=800 MHz and &lt;1000 MHz</w:t>
            </w:r>
          </w:p>
        </w:tc>
        <w:tc>
          <w:tcPr>
            <w:tcW w:w="3211" w:type="dxa"/>
            <w:tcBorders>
              <w:bottom w:val="single" w:sz="4" w:space="0" w:color="auto"/>
            </w:tcBorders>
            <w:shd w:val="clear" w:color="auto" w:fill="auto"/>
          </w:tcPr>
          <w:p w14:paraId="1D415579" w14:textId="77777777" w:rsidR="00D4531E" w:rsidRPr="00F17EF5" w:rsidRDefault="00D4531E" w:rsidP="00DD6CFB">
            <w:pPr>
              <w:pStyle w:val="TAC"/>
            </w:pPr>
            <w:r w:rsidRPr="00F17EF5">
              <w:t>1000 MHz</w:t>
            </w:r>
          </w:p>
        </w:tc>
      </w:tr>
      <w:tr w:rsidR="00D4531E" w:rsidRPr="00F17EF5" w14:paraId="2A7C9782" w14:textId="77777777" w:rsidTr="003D3315">
        <w:tc>
          <w:tcPr>
            <w:tcW w:w="2830" w:type="dxa"/>
            <w:tcBorders>
              <w:top w:val="nil"/>
              <w:left w:val="single" w:sz="4" w:space="0" w:color="auto"/>
              <w:bottom w:val="nil"/>
              <w:right w:val="single" w:sz="4" w:space="0" w:color="auto"/>
            </w:tcBorders>
            <w:shd w:val="clear" w:color="auto" w:fill="auto"/>
          </w:tcPr>
          <w:p w14:paraId="2899AAE3"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2A3D7D17" w14:textId="77777777" w:rsidR="00D4531E" w:rsidRPr="00F17EF5" w:rsidRDefault="00D4531E" w:rsidP="00DD6CFB">
            <w:pPr>
              <w:pStyle w:val="TAC"/>
            </w:pPr>
            <w:r w:rsidRPr="00F17EF5">
              <w:t>&gt;=1000 MHz and &lt;1200 MHz</w:t>
            </w:r>
          </w:p>
        </w:tc>
        <w:tc>
          <w:tcPr>
            <w:tcW w:w="3211" w:type="dxa"/>
            <w:tcBorders>
              <w:bottom w:val="single" w:sz="4" w:space="0" w:color="auto"/>
            </w:tcBorders>
            <w:shd w:val="clear" w:color="auto" w:fill="auto"/>
          </w:tcPr>
          <w:p w14:paraId="13F49ECB" w14:textId="77777777" w:rsidR="00D4531E" w:rsidRPr="00F17EF5" w:rsidRDefault="00D4531E" w:rsidP="00DD6CFB">
            <w:pPr>
              <w:pStyle w:val="TAC"/>
            </w:pPr>
            <w:r w:rsidRPr="00F17EF5">
              <w:t>1200 MHz</w:t>
            </w:r>
          </w:p>
        </w:tc>
      </w:tr>
      <w:tr w:rsidR="00D4531E" w:rsidRPr="00F17EF5" w14:paraId="56844744" w14:textId="77777777" w:rsidTr="003D3315">
        <w:tc>
          <w:tcPr>
            <w:tcW w:w="2830" w:type="dxa"/>
            <w:tcBorders>
              <w:top w:val="nil"/>
              <w:left w:val="single" w:sz="4" w:space="0" w:color="auto"/>
              <w:bottom w:val="nil"/>
              <w:right w:val="single" w:sz="4" w:space="0" w:color="auto"/>
            </w:tcBorders>
            <w:shd w:val="clear" w:color="auto" w:fill="auto"/>
          </w:tcPr>
          <w:p w14:paraId="08CD0DD4"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3D9828F3" w14:textId="77777777" w:rsidR="00D4531E" w:rsidRPr="00F17EF5" w:rsidRDefault="00D4531E" w:rsidP="00DD6CFB">
            <w:pPr>
              <w:pStyle w:val="TAC"/>
            </w:pPr>
            <w:r w:rsidRPr="00F17EF5">
              <w:t>&gt;=1200 MHz and &lt;1400 MHz</w:t>
            </w:r>
          </w:p>
        </w:tc>
        <w:tc>
          <w:tcPr>
            <w:tcW w:w="3211" w:type="dxa"/>
            <w:tcBorders>
              <w:bottom w:val="single" w:sz="4" w:space="0" w:color="auto"/>
            </w:tcBorders>
            <w:shd w:val="clear" w:color="auto" w:fill="auto"/>
          </w:tcPr>
          <w:p w14:paraId="1167CF31" w14:textId="77777777" w:rsidR="00D4531E" w:rsidRPr="00F17EF5" w:rsidRDefault="00D4531E" w:rsidP="00DD6CFB">
            <w:pPr>
              <w:pStyle w:val="TAC"/>
            </w:pPr>
            <w:r w:rsidRPr="00F17EF5">
              <w:t>1400 MHz</w:t>
            </w:r>
          </w:p>
        </w:tc>
      </w:tr>
      <w:tr w:rsidR="00D4531E" w:rsidRPr="00F17EF5" w14:paraId="271EABF2" w14:textId="77777777" w:rsidTr="003D3315">
        <w:tc>
          <w:tcPr>
            <w:tcW w:w="2830" w:type="dxa"/>
            <w:tcBorders>
              <w:top w:val="nil"/>
              <w:left w:val="single" w:sz="4" w:space="0" w:color="auto"/>
              <w:bottom w:val="nil"/>
              <w:right w:val="single" w:sz="4" w:space="0" w:color="auto"/>
            </w:tcBorders>
            <w:shd w:val="clear" w:color="auto" w:fill="auto"/>
          </w:tcPr>
          <w:p w14:paraId="2BAEEBF3"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709E807F" w14:textId="77777777" w:rsidR="00D4531E" w:rsidRPr="00F17EF5" w:rsidRDefault="00D4531E" w:rsidP="00DD6CFB">
            <w:pPr>
              <w:pStyle w:val="TAC"/>
            </w:pPr>
            <w:r w:rsidRPr="00F17EF5">
              <w:t>&gt;=1400 MHz and &lt;1600 MHz</w:t>
            </w:r>
          </w:p>
        </w:tc>
        <w:tc>
          <w:tcPr>
            <w:tcW w:w="3211" w:type="dxa"/>
            <w:tcBorders>
              <w:bottom w:val="single" w:sz="4" w:space="0" w:color="auto"/>
            </w:tcBorders>
            <w:shd w:val="clear" w:color="auto" w:fill="auto"/>
          </w:tcPr>
          <w:p w14:paraId="0BB48353" w14:textId="77777777" w:rsidR="00D4531E" w:rsidRPr="00F17EF5" w:rsidRDefault="00D4531E" w:rsidP="00DD6CFB">
            <w:pPr>
              <w:pStyle w:val="TAC"/>
            </w:pPr>
            <w:r w:rsidRPr="00F17EF5">
              <w:t>1600 MHz</w:t>
            </w:r>
          </w:p>
        </w:tc>
      </w:tr>
      <w:tr w:rsidR="00D4531E" w:rsidRPr="00F17EF5" w14:paraId="16FC8ED2" w14:textId="77777777" w:rsidTr="003D3315">
        <w:tc>
          <w:tcPr>
            <w:tcW w:w="2830" w:type="dxa"/>
            <w:tcBorders>
              <w:top w:val="nil"/>
              <w:left w:val="single" w:sz="4" w:space="0" w:color="auto"/>
              <w:bottom w:val="nil"/>
              <w:right w:val="single" w:sz="4" w:space="0" w:color="auto"/>
            </w:tcBorders>
            <w:shd w:val="clear" w:color="auto" w:fill="auto"/>
          </w:tcPr>
          <w:p w14:paraId="5EB71D82"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31F3DFB7" w14:textId="77777777" w:rsidR="00D4531E" w:rsidRPr="00F17EF5" w:rsidRDefault="00D4531E" w:rsidP="00DD6CFB">
            <w:pPr>
              <w:pStyle w:val="TAC"/>
            </w:pPr>
            <w:r w:rsidRPr="00F17EF5">
              <w:t>&gt;=1600 MHz and &lt;1800 MHz</w:t>
            </w:r>
          </w:p>
        </w:tc>
        <w:tc>
          <w:tcPr>
            <w:tcW w:w="3211" w:type="dxa"/>
            <w:tcBorders>
              <w:bottom w:val="single" w:sz="4" w:space="0" w:color="auto"/>
            </w:tcBorders>
            <w:shd w:val="clear" w:color="auto" w:fill="auto"/>
          </w:tcPr>
          <w:p w14:paraId="73DA4100" w14:textId="77777777" w:rsidR="00D4531E" w:rsidRPr="00F17EF5" w:rsidRDefault="00D4531E" w:rsidP="00DD6CFB">
            <w:pPr>
              <w:pStyle w:val="TAC"/>
            </w:pPr>
            <w:r w:rsidRPr="00F17EF5">
              <w:t>1800 MHz</w:t>
            </w:r>
          </w:p>
        </w:tc>
      </w:tr>
      <w:tr w:rsidR="00D4531E" w:rsidRPr="00F17EF5" w14:paraId="33011B53" w14:textId="77777777" w:rsidTr="003D3315">
        <w:tc>
          <w:tcPr>
            <w:tcW w:w="2830" w:type="dxa"/>
            <w:tcBorders>
              <w:top w:val="nil"/>
              <w:left w:val="single" w:sz="4" w:space="0" w:color="auto"/>
              <w:bottom w:val="nil"/>
              <w:right w:val="single" w:sz="4" w:space="0" w:color="auto"/>
            </w:tcBorders>
            <w:shd w:val="clear" w:color="auto" w:fill="auto"/>
          </w:tcPr>
          <w:p w14:paraId="71FFBE77"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7B3AD390" w14:textId="77777777" w:rsidR="00D4531E" w:rsidRPr="00F17EF5" w:rsidRDefault="00D4531E" w:rsidP="00DD6CFB">
            <w:pPr>
              <w:pStyle w:val="TAC"/>
            </w:pPr>
            <w:r w:rsidRPr="00F17EF5">
              <w:t>&gt;=1800 MHz and &lt;2000 MHz</w:t>
            </w:r>
          </w:p>
        </w:tc>
        <w:tc>
          <w:tcPr>
            <w:tcW w:w="3211" w:type="dxa"/>
            <w:tcBorders>
              <w:bottom w:val="single" w:sz="4" w:space="0" w:color="auto"/>
            </w:tcBorders>
            <w:shd w:val="clear" w:color="auto" w:fill="auto"/>
          </w:tcPr>
          <w:p w14:paraId="1AD330BA" w14:textId="77777777" w:rsidR="00D4531E" w:rsidRPr="00F17EF5" w:rsidRDefault="00D4531E" w:rsidP="00DD6CFB">
            <w:pPr>
              <w:pStyle w:val="TAC"/>
            </w:pPr>
            <w:r w:rsidRPr="00F17EF5">
              <w:t>2000 MHz</w:t>
            </w:r>
          </w:p>
        </w:tc>
      </w:tr>
      <w:tr w:rsidR="00D4531E" w:rsidRPr="00F17EF5" w14:paraId="1772330D" w14:textId="77777777" w:rsidTr="003D3315">
        <w:tc>
          <w:tcPr>
            <w:tcW w:w="2830" w:type="dxa"/>
            <w:tcBorders>
              <w:top w:val="nil"/>
              <w:left w:val="single" w:sz="4" w:space="0" w:color="auto"/>
              <w:bottom w:val="nil"/>
              <w:right w:val="single" w:sz="4" w:space="0" w:color="auto"/>
            </w:tcBorders>
            <w:shd w:val="clear" w:color="auto" w:fill="auto"/>
          </w:tcPr>
          <w:p w14:paraId="4C820B21"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33F1D1DF" w14:textId="77777777" w:rsidR="00D4531E" w:rsidRPr="00F17EF5" w:rsidRDefault="00D4531E" w:rsidP="00DD6CFB">
            <w:pPr>
              <w:pStyle w:val="TAC"/>
            </w:pPr>
            <w:r w:rsidRPr="00F17EF5">
              <w:t>&gt;=2000 MHz and &lt;2200 MHz</w:t>
            </w:r>
          </w:p>
        </w:tc>
        <w:tc>
          <w:tcPr>
            <w:tcW w:w="3211" w:type="dxa"/>
            <w:tcBorders>
              <w:bottom w:val="single" w:sz="4" w:space="0" w:color="auto"/>
            </w:tcBorders>
            <w:shd w:val="clear" w:color="auto" w:fill="auto"/>
          </w:tcPr>
          <w:p w14:paraId="5F0D2C87" w14:textId="77777777" w:rsidR="00D4531E" w:rsidRPr="00F17EF5" w:rsidRDefault="00D4531E" w:rsidP="00DD6CFB">
            <w:pPr>
              <w:pStyle w:val="TAC"/>
            </w:pPr>
            <w:r w:rsidRPr="00F17EF5">
              <w:t>2200 MHz</w:t>
            </w:r>
          </w:p>
        </w:tc>
      </w:tr>
      <w:tr w:rsidR="00D4531E" w:rsidRPr="00F17EF5" w14:paraId="34FEA578" w14:textId="77777777" w:rsidTr="003D3315">
        <w:tc>
          <w:tcPr>
            <w:tcW w:w="2830" w:type="dxa"/>
            <w:tcBorders>
              <w:top w:val="nil"/>
              <w:left w:val="single" w:sz="4" w:space="0" w:color="auto"/>
              <w:bottom w:val="single" w:sz="4" w:space="0" w:color="auto"/>
              <w:right w:val="single" w:sz="4" w:space="0" w:color="auto"/>
            </w:tcBorders>
            <w:shd w:val="clear" w:color="auto" w:fill="auto"/>
          </w:tcPr>
          <w:p w14:paraId="131D44CE" w14:textId="77777777" w:rsidR="00D4531E" w:rsidRPr="00F17EF5" w:rsidRDefault="00D4531E" w:rsidP="00DD6CFB">
            <w:pPr>
              <w:pStyle w:val="TAC"/>
            </w:pPr>
          </w:p>
        </w:tc>
        <w:tc>
          <w:tcPr>
            <w:tcW w:w="3590" w:type="dxa"/>
            <w:tcBorders>
              <w:left w:val="single" w:sz="4" w:space="0" w:color="auto"/>
              <w:bottom w:val="single" w:sz="4" w:space="0" w:color="auto"/>
            </w:tcBorders>
            <w:shd w:val="clear" w:color="auto" w:fill="auto"/>
          </w:tcPr>
          <w:p w14:paraId="64E54676" w14:textId="77777777" w:rsidR="00D4531E" w:rsidRPr="00F17EF5" w:rsidRDefault="00D4531E" w:rsidP="00DD6CFB">
            <w:pPr>
              <w:pStyle w:val="TAC"/>
            </w:pPr>
            <w:r w:rsidRPr="00F17EF5">
              <w:t>&gt;=2200 MHz and &lt;2400 MHz</w:t>
            </w:r>
          </w:p>
        </w:tc>
        <w:tc>
          <w:tcPr>
            <w:tcW w:w="3211" w:type="dxa"/>
            <w:tcBorders>
              <w:bottom w:val="single" w:sz="4" w:space="0" w:color="auto"/>
            </w:tcBorders>
            <w:shd w:val="clear" w:color="auto" w:fill="auto"/>
          </w:tcPr>
          <w:p w14:paraId="4ACCFC7A" w14:textId="77777777" w:rsidR="00D4531E" w:rsidRPr="00F17EF5" w:rsidRDefault="00D4531E" w:rsidP="00DD6CFB">
            <w:pPr>
              <w:pStyle w:val="TAC"/>
            </w:pPr>
            <w:r w:rsidRPr="00F17EF5">
              <w:t>2400 MHz</w:t>
            </w:r>
          </w:p>
        </w:tc>
      </w:tr>
      <w:tr w:rsidR="00D4531E" w:rsidRPr="00F17EF5" w14:paraId="3E0E94C0" w14:textId="77777777" w:rsidTr="003D3315">
        <w:tc>
          <w:tcPr>
            <w:tcW w:w="9631" w:type="dxa"/>
            <w:gridSpan w:val="3"/>
            <w:tcBorders>
              <w:top w:val="single" w:sz="4" w:space="0" w:color="auto"/>
              <w:left w:val="single" w:sz="4" w:space="0" w:color="auto"/>
              <w:bottom w:val="single" w:sz="4" w:space="0" w:color="auto"/>
            </w:tcBorders>
            <w:shd w:val="clear" w:color="auto" w:fill="auto"/>
          </w:tcPr>
          <w:p w14:paraId="281EBB92" w14:textId="77777777" w:rsidR="00D4531E" w:rsidRPr="00F17EF5" w:rsidRDefault="00D4531E" w:rsidP="00DD6CFB">
            <w:pPr>
              <w:pStyle w:val="TAN"/>
            </w:pPr>
            <w:r w:rsidRPr="00F17EF5">
              <w:t>Note 1:</w:t>
            </w:r>
            <w:r w:rsidRPr="00F17EF5">
              <w:tab/>
              <w:t>For FR2 intra-band non-contiguous CA configurations with non-contiguous UL CA the selected value of maxFsBW is based on applicable frequency separation classes for UL non-contiguous operation in TS 38.101-2 [8],Table 5.3A.4-2. For FR2 intra-band non-contiguous CA configurations without non-contiguous UL CA the selected value of maxFsBW is based on applicable frequency separation classes for DL non-contiguous operation in TS 38.101-2 [8],Table 5.3A.4-2.</w:t>
            </w:r>
          </w:p>
        </w:tc>
      </w:tr>
    </w:tbl>
    <w:p w14:paraId="506D52E1" w14:textId="77777777" w:rsidR="00D4531E" w:rsidRPr="00F17EF5" w:rsidRDefault="00D4531E" w:rsidP="00DD6CFB"/>
    <w:p w14:paraId="0D11665F" w14:textId="77777777" w:rsidR="00D4531E" w:rsidRPr="00F17EF5" w:rsidRDefault="00D4531E" w:rsidP="00D4531E">
      <w:pPr>
        <w:pStyle w:val="Heading4"/>
      </w:pPr>
      <w:r w:rsidRPr="00F17EF5">
        <w:t>C.2.4.3.2</w:t>
      </w:r>
      <w:r w:rsidRPr="00F17EF5">
        <w:tab/>
        <w:t>Determination of test frequencies for a sub-block combination</w:t>
      </w:r>
    </w:p>
    <w:p w14:paraId="6F90FBD0" w14:textId="77777777" w:rsidR="00D4531E" w:rsidRPr="00F17EF5" w:rsidRDefault="00D4531E" w:rsidP="00DD6CFB">
      <w:pPr>
        <w:pStyle w:val="EditorsNote"/>
      </w:pPr>
      <w:bookmarkStart w:id="182" w:name="_Hlk72745743"/>
      <w:r w:rsidRPr="00F17EF5">
        <w:t>Editor's note:</w:t>
      </w:r>
      <w:bookmarkEnd w:id="182"/>
      <w:r w:rsidRPr="00F17EF5">
        <w:t xml:space="preserve"> The number of test points for intra-band non-contiguous CA configurations is under investigation, e.g. “Low” and “High”, or “Mid”.</w:t>
      </w:r>
    </w:p>
    <w:p w14:paraId="28194856" w14:textId="77777777" w:rsidR="00D4531E" w:rsidRPr="00F17EF5" w:rsidRDefault="00D4531E" w:rsidP="00DD6CFB">
      <w:pPr>
        <w:pStyle w:val="B1"/>
      </w:pPr>
      <w:r w:rsidRPr="00F17EF5">
        <w:t>1.</w:t>
      </w:r>
      <w:r w:rsidRPr="00F17EF5">
        <w:tab/>
        <w:t>Calculate the maxWgap value between sub-blocks for the sub-block combination:</w:t>
      </w:r>
    </w:p>
    <w:tbl>
      <w:tblPr>
        <w:tblW w:w="918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68"/>
        <w:gridCol w:w="1417"/>
      </w:tblGrid>
      <w:tr w:rsidR="00D4531E" w:rsidRPr="00F17EF5" w14:paraId="30127971" w14:textId="77777777" w:rsidTr="003D3315">
        <w:tc>
          <w:tcPr>
            <w:tcW w:w="7768" w:type="dxa"/>
            <w:shd w:val="clear" w:color="auto" w:fill="auto"/>
            <w:vAlign w:val="center"/>
          </w:tcPr>
          <w:p w14:paraId="6CF8C2C3" w14:textId="77777777" w:rsidR="00D4531E" w:rsidRPr="00F17EF5" w:rsidRDefault="00D4531E" w:rsidP="00DD6CFB">
            <w:pPr>
              <w:pStyle w:val="TAL"/>
            </w:pPr>
            <w:r w:rsidRPr="00F17EF5">
              <w:t xml:space="preserve">maxWgap = (maxFsBW – </w:t>
            </w:r>
            <w:r w:rsidRPr="00F17EF5">
              <w:rPr>
                <w:rFonts w:cs="Arial"/>
                <w:bCs/>
                <w:sz w:val="20"/>
                <w:szCs w:val="22"/>
              </w:rPr>
              <w:t>∑</w:t>
            </w:r>
            <w:r w:rsidRPr="00F17EF5">
              <w:rPr>
                <w:rFonts w:cs="Arial"/>
                <w:bCs/>
                <w:sz w:val="20"/>
                <w:szCs w:val="22"/>
                <w:vertAlign w:val="subscript"/>
              </w:rPr>
              <w:t>k=1 to N</w:t>
            </w:r>
            <w:r w:rsidRPr="00F17EF5">
              <w:rPr>
                <w:rFonts w:cs="Arial"/>
                <w:bCs/>
                <w:sz w:val="16"/>
                <w:szCs w:val="18"/>
                <w:vertAlign w:val="subscript"/>
              </w:rPr>
              <w:t>SB</w:t>
            </w:r>
            <w:r w:rsidRPr="00F17EF5">
              <w:rPr>
                <w:rFonts w:cs="Arial"/>
                <w:bCs/>
                <w:vertAlign w:val="subscript"/>
              </w:rPr>
              <w:t xml:space="preserve"> </w:t>
            </w:r>
            <w:r w:rsidRPr="00F17EF5">
              <w:t>SBCBW</w:t>
            </w:r>
            <w:r w:rsidRPr="00F17EF5">
              <w:rPr>
                <w:vertAlign w:val="subscript"/>
              </w:rPr>
              <w:t>DL</w:t>
            </w:r>
            <w:r w:rsidRPr="00F17EF5">
              <w:t>(k)) / (N</w:t>
            </w:r>
            <w:r w:rsidRPr="00F17EF5">
              <w:rPr>
                <w:vertAlign w:val="subscript"/>
              </w:rPr>
              <w:t>SB</w:t>
            </w:r>
            <w:r w:rsidRPr="00F17EF5">
              <w:t xml:space="preserve">-1) </w:t>
            </w:r>
          </w:p>
        </w:tc>
        <w:tc>
          <w:tcPr>
            <w:tcW w:w="1417" w:type="dxa"/>
            <w:vAlign w:val="center"/>
          </w:tcPr>
          <w:p w14:paraId="1E54A389" w14:textId="77777777" w:rsidR="00D4531E" w:rsidRPr="00F17EF5" w:rsidRDefault="00D4531E" w:rsidP="00DD6CFB">
            <w:pPr>
              <w:pStyle w:val="TAL"/>
            </w:pPr>
            <w:r w:rsidRPr="00F17EF5">
              <w:t>C.2.4.3.3-Eq1</w:t>
            </w:r>
          </w:p>
        </w:tc>
      </w:tr>
    </w:tbl>
    <w:p w14:paraId="4FC9A025" w14:textId="77777777" w:rsidR="00D4531E" w:rsidRPr="00F17EF5" w:rsidRDefault="00D4531E" w:rsidP="00DD6CFB"/>
    <w:p w14:paraId="051178D9" w14:textId="77777777" w:rsidR="00D4531E" w:rsidRPr="00F17EF5" w:rsidRDefault="00D4531E" w:rsidP="00DD6CFB">
      <w:pPr>
        <w:pStyle w:val="B1"/>
      </w:pPr>
      <w:r w:rsidRPr="00F17EF5">
        <w:t>2.</w:t>
      </w:r>
      <w:r w:rsidRPr="00F17EF5">
        <w:tab/>
        <w:t>Calculate test frequencies for all sub-blocks in the sub-block combination:</w:t>
      </w:r>
    </w:p>
    <w:p w14:paraId="0A55C24D" w14:textId="77777777" w:rsidR="00D4531E" w:rsidRPr="00F17EF5" w:rsidRDefault="00D4531E" w:rsidP="00DD6CFB">
      <w:pPr>
        <w:pStyle w:val="B1"/>
      </w:pPr>
      <w:r w:rsidRPr="00F17EF5">
        <w:t>If the maxFsBW is smaller than the full bandwidth of the NR band then calculate test frequencies for both Low and High range else only for the Low range.</w:t>
      </w:r>
    </w:p>
    <w:p w14:paraId="170BB08F" w14:textId="77777777" w:rsidR="00D4531E" w:rsidRPr="00F17EF5" w:rsidRDefault="00D4531E" w:rsidP="00DD6CFB">
      <w:pPr>
        <w:pStyle w:val="B1"/>
      </w:pPr>
      <w:r w:rsidRPr="00F17EF5">
        <w:t>For Low range the test frequencies are calculated such that the lower edge of the lowest component carrier of the lowest frequency sub-block is located at the lower edge of the NR bandwidth. The sub-blocks are separated by the calculated maxWgap in step 1.</w:t>
      </w:r>
    </w:p>
    <w:p w14:paraId="36811459" w14:textId="77777777" w:rsidR="00D4531E" w:rsidRPr="00F17EF5" w:rsidRDefault="00D4531E" w:rsidP="00DD6CFB">
      <w:pPr>
        <w:pStyle w:val="B1"/>
      </w:pPr>
      <w:r w:rsidRPr="00F17EF5">
        <w:t>For High range the test frequencies are calculated such that the upper edge of the highest component carrier of the highest frequency sub-block is located at the upper edge frequency of the NR bandwidth. The sub-blocks are separated by the calculated maxWgap in step 1.</w:t>
      </w:r>
    </w:p>
    <w:p w14:paraId="24E35A66" w14:textId="77777777" w:rsidR="00791D59" w:rsidRPr="00F17EF5" w:rsidRDefault="00D4531E" w:rsidP="00DD6CFB">
      <w:pPr>
        <w:pStyle w:val="B1"/>
      </w:pPr>
      <w:r w:rsidRPr="00F17EF5">
        <w:t>Within each sub-block the test frequencies and parameters of the sub-block are calculated based on the location of the sub-block and the relevant principles in clause C.2, C3 and C4 for the type of component carriers in the sub-block.</w:t>
      </w:r>
    </w:p>
    <w:p w14:paraId="10F66F3B" w14:textId="62AD13F4" w:rsidR="00D4531E" w:rsidRPr="00F17EF5" w:rsidRDefault="00791D59" w:rsidP="00DD6CFB">
      <w:pPr>
        <w:pStyle w:val="B1"/>
      </w:pPr>
      <w:r w:rsidRPr="00F17EF5">
        <w:t>The test frequencies for CCs with SCS=60 kHz for FR1 and with SCS=240 kHz for FR2 is calculated without CORESET#0 as specified in C.3.3. CCs with SCS=60 kHz for FR1 and with SCS=240 kHz for FR2 can only be used for NR Intra-band Non-Contiguous CA configurations with mixed numerologies.</w:t>
      </w:r>
    </w:p>
    <w:p w14:paraId="35C6F2A3" w14:textId="603094CB" w:rsidR="00D4531E" w:rsidRPr="00F17EF5" w:rsidRDefault="00D4531E" w:rsidP="00F17EF5">
      <w:pPr>
        <w:pStyle w:val="Heading4"/>
      </w:pPr>
      <w:r w:rsidRPr="00F17EF5">
        <w:t>C.2.4.3.3</w:t>
      </w:r>
      <w:r w:rsidRPr="00F17EF5">
        <w:tab/>
        <w:t>Void</w:t>
      </w:r>
    </w:p>
    <w:p w14:paraId="2C573314" w14:textId="77777777" w:rsidR="00D4531E" w:rsidRPr="00F17EF5" w:rsidRDefault="00D4531E" w:rsidP="00D4531E">
      <w:pPr>
        <w:pStyle w:val="Heading2"/>
      </w:pPr>
      <w:r w:rsidRPr="00F17EF5">
        <w:t>C.2.5</w:t>
      </w:r>
      <w:r w:rsidRPr="00F17EF5">
        <w:tab/>
        <w:t>Frequency determination for supplemental uplink</w:t>
      </w:r>
    </w:p>
    <w:p w14:paraId="284F5445" w14:textId="77777777" w:rsidR="00D4531E" w:rsidRPr="00F17EF5" w:rsidRDefault="00D4531E" w:rsidP="00D4531E">
      <w:pPr>
        <w:pStyle w:val="Heading3"/>
      </w:pPr>
      <w:r w:rsidRPr="00F17EF5">
        <w:t>C.2.5.1</w:t>
      </w:r>
      <w:r w:rsidRPr="00F17EF5">
        <w:tab/>
        <w:t>General</w:t>
      </w:r>
    </w:p>
    <w:p w14:paraId="066091EB" w14:textId="77777777" w:rsidR="00D4531E" w:rsidRPr="00F17EF5" w:rsidRDefault="00D4531E" w:rsidP="00DD6CFB">
      <w:r w:rsidRPr="00F17EF5">
        <w:t>The following procedure is used to calculate test frequencies for NR supplemental uplink as described below, where CBW</w:t>
      </w:r>
      <w:r w:rsidRPr="00F17EF5">
        <w:rPr>
          <w:vertAlign w:val="subscript"/>
        </w:rPr>
        <w:t>UL</w:t>
      </w:r>
      <w:r w:rsidRPr="00F17EF5">
        <w:t xml:space="preserve"> refers to the carrier’s UL channel bandwidths and BW</w:t>
      </w:r>
      <w:r w:rsidRPr="00F17EF5">
        <w:rPr>
          <w:vertAlign w:val="subscript"/>
        </w:rPr>
        <w:t xml:space="preserve">UL </w:t>
      </w:r>
      <w:r w:rsidRPr="00F17EF5">
        <w:t>refers to the band’s total UL bandwidths.</w:t>
      </w:r>
    </w:p>
    <w:p w14:paraId="41CA9659" w14:textId="77777777" w:rsidR="00D4531E" w:rsidRPr="00F17EF5" w:rsidRDefault="00D4531E" w:rsidP="00D4531E">
      <w:pPr>
        <w:pStyle w:val="Heading3"/>
      </w:pPr>
      <w:r w:rsidRPr="00F17EF5">
        <w:t>C.2.5.2</w:t>
      </w:r>
      <w:r w:rsidRPr="00F17EF5">
        <w:tab/>
        <w:t>Determination of Low-, Mid- and High-Range for supplemental uplink bands</w:t>
      </w:r>
    </w:p>
    <w:p w14:paraId="13F6B418" w14:textId="77777777" w:rsidR="00D4531E" w:rsidRPr="00F17EF5" w:rsidRDefault="00D4531E" w:rsidP="00DD6CFB">
      <w:r w:rsidRPr="00F17EF5">
        <w:t xml:space="preserve">The following procedure is used to determine the uplink carrier centre frequencies for Low-, Mid- and High-Range for supplemental uplink bands. </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5"/>
        <w:gridCol w:w="1701"/>
      </w:tblGrid>
      <w:tr w:rsidR="00D4531E" w:rsidRPr="00F17EF5" w14:paraId="14E1C27B" w14:textId="77777777" w:rsidTr="003D3315">
        <w:tc>
          <w:tcPr>
            <w:tcW w:w="7225" w:type="dxa"/>
            <w:vAlign w:val="center"/>
          </w:tcPr>
          <w:p w14:paraId="7A67B570" w14:textId="77777777" w:rsidR="00D4531E" w:rsidRPr="00F17EF5" w:rsidRDefault="00D4531E" w:rsidP="00DD6CFB">
            <w:pPr>
              <w:pStyle w:val="TAL"/>
            </w:pPr>
            <w:r w:rsidRPr="00F17EF5">
              <w:rPr>
                <w:b/>
              </w:rPr>
              <w:t>F</w:t>
            </w:r>
            <w:r w:rsidRPr="00F17EF5">
              <w:rPr>
                <w:b/>
                <w:vertAlign w:val="subscript"/>
              </w:rPr>
              <w:t>UL_LowRange</w:t>
            </w:r>
            <w:r w:rsidRPr="00F17EF5">
              <w:rPr>
                <w:b/>
              </w:rPr>
              <w:t xml:space="preserve"> </w:t>
            </w:r>
            <w:r w:rsidRPr="00F17EF5">
              <w:t xml:space="preserve">= </w:t>
            </w:r>
            <w:r w:rsidRPr="00F17EF5">
              <w:rPr>
                <w:b/>
              </w:rPr>
              <w:t>Ceil</w:t>
            </w:r>
            <w:r w:rsidRPr="00F17EF5">
              <w:t>((F</w:t>
            </w:r>
            <w:r w:rsidRPr="00F17EF5">
              <w:rPr>
                <w:vertAlign w:val="subscript"/>
              </w:rPr>
              <w:t>UL_Low</w:t>
            </w:r>
            <w:r w:rsidRPr="00F17EF5">
              <w:t xml:space="preserve"> + CBW</w:t>
            </w:r>
            <w:r w:rsidRPr="00F17EF5">
              <w:rPr>
                <w:vertAlign w:val="subscript"/>
              </w:rPr>
              <w:t>UL</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77A876C8" w14:textId="77777777" w:rsidR="00D4531E" w:rsidRPr="00F17EF5" w:rsidRDefault="00D4531E" w:rsidP="00DD6CFB">
            <w:pPr>
              <w:pStyle w:val="TAL"/>
            </w:pPr>
            <w:r w:rsidRPr="00F17EF5">
              <w:t>C.2.5.2-Eq1</w:t>
            </w:r>
          </w:p>
        </w:tc>
      </w:tr>
      <w:tr w:rsidR="00D4531E" w:rsidRPr="00F17EF5" w14:paraId="02F780A4" w14:textId="77777777" w:rsidTr="003D3315">
        <w:tc>
          <w:tcPr>
            <w:tcW w:w="7225" w:type="dxa"/>
            <w:vAlign w:val="center"/>
          </w:tcPr>
          <w:p w14:paraId="33EEAAD9" w14:textId="77777777" w:rsidR="00D4531E" w:rsidRPr="00F17EF5" w:rsidRDefault="00D4531E" w:rsidP="00DD6CFB">
            <w:pPr>
              <w:pStyle w:val="TAL"/>
            </w:pPr>
            <w:r w:rsidRPr="00F17EF5">
              <w:rPr>
                <w:b/>
              </w:rPr>
              <w:t>F</w:t>
            </w:r>
            <w:r w:rsidRPr="00F17EF5">
              <w:rPr>
                <w:b/>
                <w:vertAlign w:val="subscript"/>
              </w:rPr>
              <w:t>UL_MidRange</w:t>
            </w:r>
            <w:r w:rsidRPr="00F17EF5">
              <w:t xml:space="preserve"> = </w:t>
            </w:r>
            <w:r w:rsidRPr="00F17EF5">
              <w:rPr>
                <w:b/>
              </w:rPr>
              <w:t>Round</w:t>
            </w:r>
            <w:r w:rsidRPr="00F17EF5">
              <w:t>((F</w:t>
            </w:r>
            <w:r w:rsidRPr="00F17EF5">
              <w:rPr>
                <w:vertAlign w:val="subscript"/>
              </w:rPr>
              <w:t>UL_Low</w:t>
            </w:r>
            <w:r w:rsidRPr="00F17EF5">
              <w:t xml:space="preserve"> + BW</w:t>
            </w:r>
            <w:r w:rsidRPr="00F17EF5">
              <w:rPr>
                <w:vertAlign w:val="subscript"/>
              </w:rPr>
              <w:t>UL_Band</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661D0937" w14:textId="77777777" w:rsidR="00D4531E" w:rsidRPr="00F17EF5" w:rsidRDefault="00D4531E" w:rsidP="00DD6CFB">
            <w:pPr>
              <w:pStyle w:val="TAL"/>
            </w:pPr>
            <w:r w:rsidRPr="00F17EF5">
              <w:t>C.2.5.2-Eq2</w:t>
            </w:r>
          </w:p>
        </w:tc>
      </w:tr>
      <w:tr w:rsidR="00D4531E" w:rsidRPr="00F17EF5" w14:paraId="2719F3A1" w14:textId="77777777" w:rsidTr="003D3315">
        <w:tc>
          <w:tcPr>
            <w:tcW w:w="7225" w:type="dxa"/>
            <w:vAlign w:val="center"/>
          </w:tcPr>
          <w:p w14:paraId="6C0EB824" w14:textId="77777777" w:rsidR="00D4531E" w:rsidRPr="00F17EF5" w:rsidRDefault="00D4531E" w:rsidP="00DD6CFB">
            <w:pPr>
              <w:pStyle w:val="TAL"/>
            </w:pPr>
            <w:r w:rsidRPr="00F17EF5">
              <w:rPr>
                <w:b/>
              </w:rPr>
              <w:t>F</w:t>
            </w:r>
            <w:r w:rsidRPr="00F17EF5">
              <w:rPr>
                <w:b/>
                <w:vertAlign w:val="subscript"/>
              </w:rPr>
              <w:t>UL_HighRange</w:t>
            </w:r>
            <w:r w:rsidRPr="00F17EF5">
              <w:t xml:space="preserve"> = </w:t>
            </w:r>
            <w:r w:rsidRPr="00F17EF5">
              <w:rPr>
                <w:b/>
              </w:rPr>
              <w:t>Floor</w:t>
            </w:r>
            <w:r w:rsidRPr="00F17EF5">
              <w:t>((F</w:t>
            </w:r>
            <w:r w:rsidRPr="00F17EF5">
              <w:rPr>
                <w:vertAlign w:val="subscript"/>
              </w:rPr>
              <w:t xml:space="preserve">UL_Low </w:t>
            </w:r>
            <w:r w:rsidRPr="00F17EF5">
              <w:t>+ BW</w:t>
            </w:r>
            <w:r w:rsidRPr="00F17EF5">
              <w:rPr>
                <w:vertAlign w:val="subscript"/>
              </w:rPr>
              <w:t>UL_Band</w:t>
            </w:r>
            <w:r w:rsidRPr="00F17EF5">
              <w:t xml:space="preserve"> – CBW</w:t>
            </w:r>
            <w:r w:rsidRPr="00F17EF5">
              <w:rPr>
                <w:vertAlign w:val="subscript"/>
              </w:rPr>
              <w:t>UL</w:t>
            </w:r>
            <w:r w:rsidRPr="00F17EF5">
              <w:t>/2) / ΔF</w:t>
            </w:r>
            <w:r w:rsidRPr="00F17EF5">
              <w:rPr>
                <w:vertAlign w:val="subscript"/>
              </w:rPr>
              <w:t>Raster</w:t>
            </w:r>
            <w:r w:rsidRPr="00F17EF5">
              <w:t>) * ΔF</w:t>
            </w:r>
            <w:r w:rsidRPr="00F17EF5">
              <w:rPr>
                <w:vertAlign w:val="subscript"/>
              </w:rPr>
              <w:t>Raster</w:t>
            </w:r>
          </w:p>
        </w:tc>
        <w:tc>
          <w:tcPr>
            <w:tcW w:w="1701" w:type="dxa"/>
            <w:vAlign w:val="center"/>
          </w:tcPr>
          <w:p w14:paraId="0BBB2F80" w14:textId="77777777" w:rsidR="00D4531E" w:rsidRPr="00F17EF5" w:rsidRDefault="00D4531E" w:rsidP="00DD6CFB">
            <w:pPr>
              <w:pStyle w:val="TAL"/>
            </w:pPr>
            <w:r w:rsidRPr="00F17EF5">
              <w:t>C.2.5.2-Eq3</w:t>
            </w:r>
          </w:p>
        </w:tc>
      </w:tr>
    </w:tbl>
    <w:p w14:paraId="29A42ED2" w14:textId="77777777" w:rsidR="00D4531E" w:rsidRPr="00F17EF5" w:rsidRDefault="00D4531E" w:rsidP="00DD6CFB"/>
    <w:p w14:paraId="1AA50522" w14:textId="77777777" w:rsidR="00D4531E" w:rsidRPr="00F17EF5" w:rsidRDefault="00D4531E" w:rsidP="00D4531E">
      <w:pPr>
        <w:pStyle w:val="Heading2"/>
      </w:pPr>
      <w:r w:rsidRPr="00F17EF5">
        <w:t>C.2.6</w:t>
      </w:r>
      <w:r w:rsidRPr="00F17EF5">
        <w:tab/>
        <w:t>Frequency determination for EN-DC configurations</w:t>
      </w:r>
    </w:p>
    <w:p w14:paraId="47C2B0D5" w14:textId="77777777" w:rsidR="00D4531E" w:rsidRPr="00F17EF5" w:rsidRDefault="00D4531E" w:rsidP="00D4531E">
      <w:pPr>
        <w:pStyle w:val="Heading3"/>
      </w:pPr>
      <w:r w:rsidRPr="00F17EF5">
        <w:t>C.2.6.1</w:t>
      </w:r>
      <w:r w:rsidRPr="00F17EF5">
        <w:tab/>
        <w:t xml:space="preserve">Determination of test frequencies for EN-DC Inter-band </w:t>
      </w:r>
    </w:p>
    <w:p w14:paraId="1306C029" w14:textId="77777777" w:rsidR="00D4531E" w:rsidRPr="00F17EF5" w:rsidRDefault="00D4531E" w:rsidP="00DD6CFB">
      <w:r w:rsidRPr="00F17EF5">
        <w:t xml:space="preserve">Test frequencies for EN-DC Intra-band non-contiguous configurations use the Low and High ranges test frequencies for each of the included single carrier E-UTRA and NR bands, and E-UTRA and NR CA configurations in the configuration as specified E-UTRA in TS 36.508 [2], clause 4.3.1 and for NR in clause 4.3.1.1.1 for FR1 bands and in clause 4.3.1.2.1 for FR2 bands. </w:t>
      </w:r>
    </w:p>
    <w:p w14:paraId="0506A423" w14:textId="77777777" w:rsidR="00D4531E" w:rsidRPr="00F17EF5" w:rsidRDefault="00D4531E" w:rsidP="00D4531E">
      <w:pPr>
        <w:pStyle w:val="Heading3"/>
      </w:pPr>
      <w:r w:rsidRPr="00F17EF5">
        <w:t>C.2.6.2</w:t>
      </w:r>
      <w:r w:rsidRPr="00F17EF5">
        <w:tab/>
        <w:t>Determination of test frequencies for EN_DC Intra-band Contiguous CA</w:t>
      </w:r>
    </w:p>
    <w:p w14:paraId="6AD391E1" w14:textId="77777777" w:rsidR="00D4531E" w:rsidRPr="00F17EF5" w:rsidRDefault="00D4531E" w:rsidP="00D4531E">
      <w:pPr>
        <w:pStyle w:val="Heading4"/>
      </w:pPr>
      <w:r w:rsidRPr="00F17EF5">
        <w:t>C.2.6.2.1</w:t>
      </w:r>
      <w:r w:rsidRPr="00F17EF5">
        <w:tab/>
        <w:t>General</w:t>
      </w:r>
    </w:p>
    <w:p w14:paraId="5190434C" w14:textId="77777777" w:rsidR="00D4531E" w:rsidRPr="00F17EF5" w:rsidRDefault="00D4531E" w:rsidP="00DD6CFB">
      <w:r w:rsidRPr="00F17EF5">
        <w:t xml:space="preserve">By default, test frequencies for EN-DC Intra-band Contiguous CA in clause 4.3.1 are specified using the nominal channel spacing between the E-UTRA and NR carrier components as specified in TS 38.101-3 [9], clause 5.4B.1. </w:t>
      </w:r>
    </w:p>
    <w:p w14:paraId="26729D71" w14:textId="77777777" w:rsidR="00D4531E" w:rsidRPr="00F17EF5" w:rsidRDefault="00D4531E" w:rsidP="00DD6CFB">
      <w:r w:rsidRPr="00F17EF5">
        <w:t>The test frequencies for EN_DC Intra-band Contiguous CA is calculated for Low and High ranges for the following two cases:</w:t>
      </w:r>
    </w:p>
    <w:p w14:paraId="160EC1EF" w14:textId="77777777" w:rsidR="00D4531E" w:rsidRPr="00F17EF5" w:rsidRDefault="00D4531E" w:rsidP="00DD6CFB">
      <w:pPr>
        <w:pStyle w:val="B1"/>
      </w:pPr>
      <w:r w:rsidRPr="00F17EF5">
        <w:t>-</w:t>
      </w:r>
      <w:r w:rsidRPr="00F17EF5">
        <w:tab/>
        <w:t xml:space="preserve">with NR CC at the band edge; and </w:t>
      </w:r>
    </w:p>
    <w:p w14:paraId="4F32A50C" w14:textId="77777777" w:rsidR="00D4531E" w:rsidRPr="00F17EF5" w:rsidRDefault="00D4531E" w:rsidP="00DD6CFB">
      <w:pPr>
        <w:pStyle w:val="B1"/>
      </w:pPr>
      <w:r w:rsidRPr="00F17EF5">
        <w:t>-</w:t>
      </w:r>
      <w:r w:rsidRPr="00F17EF5">
        <w:tab/>
        <w:t xml:space="preserve"> with E-UTRA CC at the band edge.</w:t>
      </w:r>
    </w:p>
    <w:p w14:paraId="64F2922D" w14:textId="77777777" w:rsidR="00D4531E" w:rsidRPr="00F17EF5" w:rsidRDefault="00D4531E" w:rsidP="00DD6CFB">
      <w:r w:rsidRPr="00F17EF5">
        <w:t>In addition to the definition of parameters in clause C.1 the following parameters are used to calculate carrier components (CC) test frequencies for EN_DC Intra-band Contiguous: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D4531E" w:rsidRPr="00F17EF5" w14:paraId="7B1A0A02"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48DEB9DD" w14:textId="77777777" w:rsidR="00D4531E" w:rsidRPr="00F17EF5" w:rsidRDefault="00D4531E" w:rsidP="00DD6CFB">
            <w:pPr>
              <w:pStyle w:val="TAH"/>
            </w:pPr>
            <w:r w:rsidRPr="00F17EF5">
              <w:t>Parameter</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238D343F" w14:textId="77777777" w:rsidR="00D4531E" w:rsidRPr="00F17EF5" w:rsidRDefault="00D4531E" w:rsidP="00DD6CFB">
            <w:pPr>
              <w:pStyle w:val="TAH"/>
            </w:pPr>
            <w:r w:rsidRPr="00F17EF5">
              <w:t>Description</w:t>
            </w:r>
          </w:p>
        </w:tc>
      </w:tr>
      <w:tr w:rsidR="00D4531E" w:rsidRPr="00F17EF5" w14:paraId="1D6DF1E1" w14:textId="77777777" w:rsidTr="003D3315">
        <w:tc>
          <w:tcPr>
            <w:tcW w:w="2122" w:type="dxa"/>
            <w:shd w:val="clear" w:color="auto" w:fill="auto"/>
          </w:tcPr>
          <w:p w14:paraId="30FEE69D" w14:textId="77777777" w:rsidR="00D4531E" w:rsidRPr="00F17EF5" w:rsidRDefault="00D4531E" w:rsidP="00DD6CFB">
            <w:pPr>
              <w:pStyle w:val="TAL"/>
            </w:pPr>
            <w:r w:rsidRPr="00F17EF5">
              <w:t>N</w:t>
            </w:r>
            <w:r w:rsidRPr="00F17EF5">
              <w:rPr>
                <w:vertAlign w:val="subscript"/>
              </w:rPr>
              <w:t>NR_CC</w:t>
            </w:r>
          </w:p>
        </w:tc>
        <w:tc>
          <w:tcPr>
            <w:tcW w:w="6894" w:type="dxa"/>
            <w:shd w:val="clear" w:color="auto" w:fill="auto"/>
          </w:tcPr>
          <w:p w14:paraId="3DE1E07D" w14:textId="77777777" w:rsidR="00D4531E" w:rsidRPr="00F17EF5" w:rsidRDefault="00D4531E" w:rsidP="00DD6CFB">
            <w:pPr>
              <w:pStyle w:val="TAL"/>
            </w:pPr>
            <w:r w:rsidRPr="00F17EF5">
              <w:t>Number of NR CCs in the EN-DC Intra-band configuration</w:t>
            </w:r>
          </w:p>
        </w:tc>
      </w:tr>
      <w:tr w:rsidR="00D4531E" w:rsidRPr="00F17EF5" w14:paraId="6042ECB9" w14:textId="77777777" w:rsidTr="003D3315">
        <w:tc>
          <w:tcPr>
            <w:tcW w:w="2122" w:type="dxa"/>
            <w:shd w:val="clear" w:color="auto" w:fill="auto"/>
          </w:tcPr>
          <w:p w14:paraId="1DE50FBE" w14:textId="77777777" w:rsidR="00D4531E" w:rsidRPr="00F17EF5" w:rsidRDefault="00D4531E" w:rsidP="00DD6CFB">
            <w:pPr>
              <w:pStyle w:val="TAL"/>
            </w:pPr>
            <w:r w:rsidRPr="00F17EF5">
              <w:t>N</w:t>
            </w:r>
            <w:r w:rsidRPr="00F17EF5">
              <w:rPr>
                <w:vertAlign w:val="subscript"/>
              </w:rPr>
              <w:t>EUTRA_CC</w:t>
            </w:r>
          </w:p>
        </w:tc>
        <w:tc>
          <w:tcPr>
            <w:tcW w:w="6894" w:type="dxa"/>
            <w:shd w:val="clear" w:color="auto" w:fill="auto"/>
          </w:tcPr>
          <w:p w14:paraId="7799BF0A" w14:textId="77777777" w:rsidR="00D4531E" w:rsidRPr="00F17EF5" w:rsidRDefault="00D4531E" w:rsidP="00DD6CFB">
            <w:pPr>
              <w:pStyle w:val="TAL"/>
            </w:pPr>
            <w:r w:rsidRPr="00F17EF5">
              <w:t>Number of E-UTRA CCs in the EN-DC Intra-band configuration</w:t>
            </w:r>
          </w:p>
        </w:tc>
      </w:tr>
      <w:tr w:rsidR="00D4531E" w:rsidRPr="00F17EF5" w14:paraId="18B49E71" w14:textId="77777777" w:rsidTr="003D3315">
        <w:tc>
          <w:tcPr>
            <w:tcW w:w="2122" w:type="dxa"/>
            <w:shd w:val="clear" w:color="auto" w:fill="auto"/>
          </w:tcPr>
          <w:p w14:paraId="02806C6C" w14:textId="77777777" w:rsidR="00D4531E" w:rsidRPr="00F17EF5" w:rsidRDefault="00D4531E" w:rsidP="00DD6CFB">
            <w:pPr>
              <w:pStyle w:val="TAL"/>
            </w:pPr>
            <w:r w:rsidRPr="00F17EF5">
              <w:t>CCBW</w:t>
            </w:r>
            <w:r w:rsidRPr="00F17EF5">
              <w:rPr>
                <w:vertAlign w:val="subscript"/>
              </w:rPr>
              <w:t>NR_DL</w:t>
            </w:r>
            <w:r w:rsidRPr="00F17EF5">
              <w:t>(i)</w:t>
            </w:r>
          </w:p>
        </w:tc>
        <w:tc>
          <w:tcPr>
            <w:tcW w:w="6894" w:type="dxa"/>
            <w:shd w:val="clear" w:color="auto" w:fill="auto"/>
          </w:tcPr>
          <w:p w14:paraId="13CC1E57" w14:textId="77777777" w:rsidR="00D4531E" w:rsidRPr="00F17EF5" w:rsidRDefault="00D4531E" w:rsidP="00DD6CFB">
            <w:pPr>
              <w:pStyle w:val="TAL"/>
            </w:pPr>
            <w:r w:rsidRPr="00F17EF5">
              <w:t>Channel bandwidth (MHz) of downlink NR CC(i), where i = 1 to N</w:t>
            </w:r>
            <w:r w:rsidRPr="00F17EF5">
              <w:rPr>
                <w:vertAlign w:val="subscript"/>
              </w:rPr>
              <w:t>NR_CC</w:t>
            </w:r>
          </w:p>
        </w:tc>
      </w:tr>
      <w:tr w:rsidR="00D4531E" w:rsidRPr="00F17EF5" w14:paraId="496162DF" w14:textId="77777777" w:rsidTr="003D3315">
        <w:tc>
          <w:tcPr>
            <w:tcW w:w="2122" w:type="dxa"/>
            <w:shd w:val="clear" w:color="auto" w:fill="auto"/>
          </w:tcPr>
          <w:p w14:paraId="642F0D52" w14:textId="77777777" w:rsidR="00D4531E" w:rsidRPr="00F17EF5" w:rsidRDefault="00D4531E" w:rsidP="00DD6CFB">
            <w:pPr>
              <w:pStyle w:val="TAL"/>
            </w:pPr>
            <w:r w:rsidRPr="00F17EF5">
              <w:t>CCBW</w:t>
            </w:r>
            <w:r w:rsidRPr="00F17EF5">
              <w:rPr>
                <w:vertAlign w:val="subscript"/>
              </w:rPr>
              <w:t>EUTRA_DL</w:t>
            </w:r>
            <w:r w:rsidRPr="00F17EF5">
              <w:t>(m)</w:t>
            </w:r>
          </w:p>
        </w:tc>
        <w:tc>
          <w:tcPr>
            <w:tcW w:w="6894" w:type="dxa"/>
            <w:shd w:val="clear" w:color="auto" w:fill="auto"/>
          </w:tcPr>
          <w:p w14:paraId="7C1EEC6F" w14:textId="77777777" w:rsidR="00D4531E" w:rsidRPr="00F17EF5" w:rsidRDefault="00D4531E" w:rsidP="00DD6CFB">
            <w:pPr>
              <w:pStyle w:val="TAL"/>
            </w:pPr>
            <w:r w:rsidRPr="00F17EF5">
              <w:t>Channel bandwidth (MHz) of downlink E-UTRA CC(m), where m = 1 to N</w:t>
            </w:r>
            <w:r w:rsidRPr="00F17EF5">
              <w:rPr>
                <w:vertAlign w:val="subscript"/>
              </w:rPr>
              <w:t>EUTRA_CC</w:t>
            </w:r>
          </w:p>
        </w:tc>
      </w:tr>
      <w:tr w:rsidR="00D4531E" w:rsidRPr="00F17EF5" w14:paraId="41C321E3"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381AEB4A" w14:textId="77777777" w:rsidR="00D4531E" w:rsidRPr="00F17EF5" w:rsidRDefault="00D4531E" w:rsidP="00DD6CFB">
            <w:pPr>
              <w:pStyle w:val="TAL"/>
              <w:rPr>
                <w:vertAlign w:val="subscript"/>
              </w:rPr>
            </w:pPr>
            <w:r w:rsidRPr="00F17EF5">
              <w:t>F</w:t>
            </w:r>
            <w:r w:rsidRPr="00F17EF5">
              <w:rPr>
                <w:vertAlign w:val="subscript"/>
              </w:rPr>
              <w:t>NR_EUTRA_Channel_Spacing</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7BC14D65" w14:textId="77777777" w:rsidR="00D4531E" w:rsidRPr="00F17EF5" w:rsidRDefault="00D4531E" w:rsidP="00DD6CFB">
            <w:pPr>
              <w:pStyle w:val="TAL"/>
            </w:pPr>
            <w:r w:rsidRPr="00F17EF5">
              <w:t>Nominal channel spacing between adjacent NR and E-UTRA CCs as defined in TS 38.101-3 [9], 5.4B.1.</w:t>
            </w:r>
          </w:p>
        </w:tc>
      </w:tr>
      <w:tr w:rsidR="00D4531E" w:rsidRPr="00F17EF5" w14:paraId="3CA62956"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75F7E797" w14:textId="77777777" w:rsidR="00D4531E" w:rsidRPr="00F17EF5" w:rsidRDefault="00D4531E" w:rsidP="00DD6CFB">
            <w:pPr>
              <w:pStyle w:val="TAL"/>
            </w:pPr>
            <w:r w:rsidRPr="00F17EF5">
              <w:t>F</w:t>
            </w:r>
            <w:r w:rsidRPr="00F17EF5">
              <w:rPr>
                <w:vertAlign w:val="subscript"/>
              </w:rPr>
              <w:t>EUTRA_Channel_Spacing</w:t>
            </w:r>
            <w:r w:rsidRPr="00F17EF5">
              <w:t>(m)</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427C7BCC" w14:textId="77777777" w:rsidR="00D4531E" w:rsidRPr="00F17EF5" w:rsidRDefault="00D4531E" w:rsidP="00DD6CFB">
            <w:pPr>
              <w:pStyle w:val="TAL"/>
            </w:pPr>
            <w:r w:rsidRPr="00F17EF5">
              <w:t>Nominal channel spacing between E-UTRA adjacent contiguous CC(m) and CC(m+1), where m = 1 to (N</w:t>
            </w:r>
            <w:r w:rsidRPr="00F17EF5">
              <w:rPr>
                <w:vertAlign w:val="subscript"/>
              </w:rPr>
              <w:t>EUTRA_CC</w:t>
            </w:r>
            <w:r w:rsidRPr="00F17EF5">
              <w:t>-1) as defined in TS 36.101 [48], 5.7.1A.</w:t>
            </w:r>
          </w:p>
        </w:tc>
      </w:tr>
      <w:tr w:rsidR="00D4531E" w:rsidRPr="00F17EF5" w14:paraId="5DFEC147"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4D8C951E" w14:textId="77777777" w:rsidR="00D4531E" w:rsidRPr="00F17EF5" w:rsidRDefault="00D4531E" w:rsidP="00DD6CFB">
            <w:pPr>
              <w:pStyle w:val="TAL"/>
            </w:pPr>
            <w:r w:rsidRPr="00F17EF5">
              <w:t>F</w:t>
            </w:r>
            <w:r w:rsidRPr="00F17EF5">
              <w:rPr>
                <w:vertAlign w:val="subscript"/>
              </w:rPr>
              <w:t>NR_Channel_Spacing</w:t>
            </w:r>
            <w:r w:rsidRPr="00F17EF5">
              <w:t>(i)</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254187AD" w14:textId="77777777" w:rsidR="00D4531E" w:rsidRPr="00F17EF5" w:rsidRDefault="00D4531E" w:rsidP="00DD6CFB">
            <w:pPr>
              <w:pStyle w:val="TAL"/>
            </w:pPr>
            <w:r w:rsidRPr="00F17EF5">
              <w:t>Nominal channel spacing between NR adjacent contiguous CC(i) and CC(i+1), where i = 1 to (N</w:t>
            </w:r>
            <w:r w:rsidRPr="00F17EF5">
              <w:rPr>
                <w:vertAlign w:val="subscript"/>
              </w:rPr>
              <w:t>NR_CC</w:t>
            </w:r>
            <w:r w:rsidRPr="00F17EF5">
              <w:t>-1) as defined in TS 38.101-1 [7] clause 5.4A.1 for FR1 and TS 38.101-2 [8] clause 5.4A.1 for FR2</w:t>
            </w:r>
          </w:p>
        </w:tc>
      </w:tr>
      <w:tr w:rsidR="00D4531E" w:rsidRPr="00F17EF5" w14:paraId="46231193"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11499AEF" w14:textId="77777777" w:rsidR="00D4531E" w:rsidRPr="00F17EF5" w:rsidRDefault="00D4531E" w:rsidP="00DD6CFB">
            <w:pPr>
              <w:pStyle w:val="TAL"/>
            </w:pPr>
            <w:r w:rsidRPr="00F17EF5">
              <w:t>LCMΔF</w:t>
            </w:r>
            <w:r w:rsidRPr="00F17EF5">
              <w:rPr>
                <w:vertAlign w:val="subscript"/>
              </w:rPr>
              <w:t>Raster</w:t>
            </w:r>
            <w:r w:rsidRPr="00F17EF5">
              <w:t xml:space="preserve"> </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4FC98A01" w14:textId="77777777" w:rsidR="00D4531E" w:rsidRPr="00F17EF5" w:rsidRDefault="00D4531E" w:rsidP="00DD6CFB">
            <w:pPr>
              <w:pStyle w:val="TAL"/>
              <w:rPr>
                <w:vertAlign w:val="subscript"/>
              </w:rPr>
            </w:pPr>
            <w:r w:rsidRPr="00F17EF5">
              <w:t>Least Common Multiple of NR ΔF</w:t>
            </w:r>
            <w:r w:rsidRPr="00F17EF5">
              <w:rPr>
                <w:vertAlign w:val="subscript"/>
              </w:rPr>
              <w:t>Raster</w:t>
            </w:r>
            <w:r w:rsidRPr="00F17EF5">
              <w:t xml:space="preserve"> and E-UTRA ΔF</w:t>
            </w:r>
            <w:r w:rsidRPr="00F17EF5">
              <w:rPr>
                <w:vertAlign w:val="subscript"/>
              </w:rPr>
              <w:t>Raster</w:t>
            </w:r>
            <w:r w:rsidRPr="00F17EF5">
              <w:t xml:space="preserve"> equals to </w:t>
            </w:r>
          </w:p>
          <w:p w14:paraId="01C037A3" w14:textId="77777777" w:rsidR="00D4531E" w:rsidRPr="00F17EF5" w:rsidRDefault="00D4531E" w:rsidP="00DD6CFB">
            <w:pPr>
              <w:pStyle w:val="TAL"/>
            </w:pPr>
            <w:r w:rsidRPr="00F17EF5">
              <w:t>300 kHz for E-UTRA ΔF</w:t>
            </w:r>
            <w:r w:rsidRPr="00F17EF5">
              <w:rPr>
                <w:vertAlign w:val="subscript"/>
              </w:rPr>
              <w:t>Raster</w:t>
            </w:r>
            <w:r w:rsidRPr="00F17EF5">
              <w:t xml:space="preserve"> = 100 kHz and NR ΔF</w:t>
            </w:r>
            <w:r w:rsidRPr="00F17EF5">
              <w:rPr>
                <w:vertAlign w:val="subscript"/>
              </w:rPr>
              <w:t>Raster</w:t>
            </w:r>
            <w:r w:rsidRPr="00F17EF5">
              <w:t xml:space="preserve"> = 15kHz, 30kHz and 60kHz. </w:t>
            </w:r>
            <w:r w:rsidRPr="00F17EF5">
              <w:rPr>
                <w:vertAlign w:val="superscript"/>
              </w:rPr>
              <w:t xml:space="preserve"> </w:t>
            </w:r>
          </w:p>
        </w:tc>
      </w:tr>
    </w:tbl>
    <w:p w14:paraId="4A66186F" w14:textId="77777777" w:rsidR="00D4531E" w:rsidRPr="00F17EF5" w:rsidRDefault="00D4531E" w:rsidP="00DD6CFB"/>
    <w:p w14:paraId="49C4379C" w14:textId="77777777" w:rsidR="00D4531E" w:rsidRPr="00F17EF5" w:rsidRDefault="00D4531E" w:rsidP="00D4531E">
      <w:pPr>
        <w:pStyle w:val="Heading4"/>
      </w:pPr>
      <w:r w:rsidRPr="00F17EF5">
        <w:t>C.2.6.2.2</w:t>
      </w:r>
      <w:r w:rsidRPr="00F17EF5">
        <w:tab/>
        <w:t>Determination of test frequencies for Low-, Mid- and High-Range with NR at band edges</w:t>
      </w:r>
    </w:p>
    <w:p w14:paraId="07963AFC" w14:textId="77777777" w:rsidR="00D4531E" w:rsidRPr="00F17EF5" w:rsidRDefault="00D4531E" w:rsidP="00DD6CFB">
      <w:r w:rsidRPr="00F17EF5">
        <w:t>Downlink NR CC(1), lowest frequency CC:</w:t>
      </w:r>
    </w:p>
    <w:p w14:paraId="29618AD3" w14:textId="77777777" w:rsidR="00D4531E" w:rsidRPr="00F17EF5" w:rsidRDefault="00D4531E" w:rsidP="00DD6CFB">
      <w:r w:rsidRPr="00F17EF5">
        <w:t>F</w:t>
      </w:r>
      <w:r w:rsidRPr="00F17EF5">
        <w:rPr>
          <w:vertAlign w:val="subscript"/>
        </w:rPr>
        <w:t>NR_DL_LowRange</w:t>
      </w:r>
      <w:r w:rsidRPr="00F17EF5">
        <w:rPr>
          <w:bCs/>
          <w:vertAlign w:val="subscript"/>
        </w:rPr>
        <w:t>_CC</w:t>
      </w:r>
      <w:r w:rsidRPr="00F17EF5">
        <w:rPr>
          <w:bCs/>
        </w:rPr>
        <w:t>(1)</w:t>
      </w:r>
      <w:r w:rsidRPr="00F17EF5">
        <w:t xml:space="preserve"> is rounded up and F</w:t>
      </w:r>
      <w:r w:rsidRPr="00F17EF5">
        <w:rPr>
          <w:vertAlign w:val="subscript"/>
        </w:rPr>
        <w:t>NR_DL_HighRange</w:t>
      </w:r>
      <w:r w:rsidRPr="00F17EF5">
        <w:rPr>
          <w:bCs/>
          <w:vertAlign w:val="subscript"/>
        </w:rPr>
        <w:t>_CC</w:t>
      </w:r>
      <w:r w:rsidRPr="00F17EF5">
        <w:rPr>
          <w:bCs/>
        </w:rPr>
        <w:t>(1)</w:t>
      </w:r>
      <w:r w:rsidRPr="00F17EF5">
        <w:t xml:space="preserve"> is rounded down to obey to the minimum guard band according to clause </w:t>
      </w:r>
      <w:r w:rsidRPr="00F17EF5">
        <w:rPr>
          <w:rFonts w:eastAsia="Yu Mincho"/>
        </w:rPr>
        <w:t xml:space="preserve">5.3.3 </w:t>
      </w:r>
      <w:r w:rsidRPr="00F17EF5">
        <w:t>of TS 38.101-1 [7] and TS 38.101-2 [8].</w:t>
      </w:r>
    </w:p>
    <w:p w14:paraId="1E1779C0" w14:textId="77777777" w:rsidR="00D4531E" w:rsidRPr="00F17EF5" w:rsidRDefault="00D4531E" w:rsidP="00DD6CFB">
      <w:r w:rsidRPr="00F17EF5">
        <w:t xml:space="preserve">The NR test frequencies are calculated such that both the NR CC and E-UTRA CC adjacent to each other are located at the NR and E-UTRA frequency raster respectively. </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8"/>
        <w:gridCol w:w="1559"/>
      </w:tblGrid>
      <w:tr w:rsidR="00D4531E" w:rsidRPr="00F17EF5" w14:paraId="3EF27D50" w14:textId="77777777" w:rsidTr="003D3315">
        <w:tc>
          <w:tcPr>
            <w:tcW w:w="8188" w:type="dxa"/>
            <w:shd w:val="clear" w:color="auto" w:fill="auto"/>
          </w:tcPr>
          <w:p w14:paraId="05A67DF7" w14:textId="77777777" w:rsidR="00D4531E" w:rsidRPr="00F17EF5" w:rsidRDefault="00D4531E" w:rsidP="00DD6CFB">
            <w:pPr>
              <w:pStyle w:val="TAL"/>
            </w:pPr>
            <w:r w:rsidRPr="00F17EF5">
              <w:t>F</w:t>
            </w:r>
            <w:r w:rsidRPr="00F17EF5">
              <w:rPr>
                <w:vertAlign w:val="subscript"/>
              </w:rPr>
              <w:t>NR_DL_LowRange_CC</w:t>
            </w:r>
            <w:r w:rsidRPr="00F17EF5">
              <w:t>(1) = Ceil((F</w:t>
            </w:r>
            <w:r w:rsidRPr="00F17EF5">
              <w:rPr>
                <w:vertAlign w:val="subscript"/>
              </w:rPr>
              <w:t>DL_Low</w:t>
            </w:r>
            <w:r w:rsidRPr="00F17EF5">
              <w:t xml:space="preserve"> + CCBW</w:t>
            </w:r>
            <w:r w:rsidRPr="00F17EF5">
              <w:rPr>
                <w:vertAlign w:val="subscript"/>
              </w:rPr>
              <w:t>NR_DL</w:t>
            </w:r>
            <w:r w:rsidRPr="00F17EF5">
              <w:t>(1) / 2 + F</w:t>
            </w:r>
            <w:r w:rsidRPr="00F17EF5">
              <w:rPr>
                <w:vertAlign w:val="subscript"/>
              </w:rPr>
              <w:t>NR_EUTRA_Channel_Spacing</w:t>
            </w:r>
            <w:r w:rsidRPr="00F17EF5">
              <w:t>) / LCMΔF</w:t>
            </w:r>
            <w:r w:rsidRPr="00F17EF5">
              <w:rPr>
                <w:vertAlign w:val="subscript"/>
              </w:rPr>
              <w:t>Raster</w:t>
            </w:r>
            <w:r w:rsidRPr="00F17EF5">
              <w:t>) * LCMΔF</w:t>
            </w:r>
            <w:r w:rsidRPr="00F17EF5">
              <w:rPr>
                <w:vertAlign w:val="subscript"/>
              </w:rPr>
              <w:t>Raster</w:t>
            </w:r>
            <w:r w:rsidRPr="00F17EF5">
              <w:t xml:space="preserve"> - F</w:t>
            </w:r>
            <w:r w:rsidRPr="00F17EF5">
              <w:rPr>
                <w:vertAlign w:val="subscript"/>
              </w:rPr>
              <w:t>NR_EUTRA_Channel_Spacing</w:t>
            </w:r>
            <w:r w:rsidRPr="00F17EF5">
              <w:t>, where</w:t>
            </w:r>
          </w:p>
          <w:p w14:paraId="5F3B1D95" w14:textId="77777777" w:rsidR="00D4531E" w:rsidRPr="00F17EF5" w:rsidRDefault="00D4531E" w:rsidP="00DD6CFB">
            <w:pPr>
              <w:pStyle w:val="TAL"/>
            </w:pPr>
            <w:r w:rsidRPr="00F17EF5">
              <w:t>F</w:t>
            </w:r>
            <w:r w:rsidRPr="00F17EF5">
              <w:rPr>
                <w:vertAlign w:val="subscript"/>
              </w:rPr>
              <w:t>NR_EUTRA_Channel_Spacing</w:t>
            </w:r>
            <w:r w:rsidRPr="00F17EF5">
              <w:t xml:space="preserve"> = Round((CCBW</w:t>
            </w:r>
            <w:r w:rsidRPr="00F17EF5">
              <w:rPr>
                <w:vertAlign w:val="subscript"/>
              </w:rPr>
              <w:t>EUTRA_DL</w:t>
            </w:r>
            <w:r w:rsidRPr="00F17EF5">
              <w:t>(1) + CCBW</w:t>
            </w:r>
            <w:r w:rsidRPr="00F17EF5">
              <w:rPr>
                <w:vertAlign w:val="subscript"/>
              </w:rPr>
              <w:t>NR_DL</w:t>
            </w:r>
            <w:r w:rsidRPr="00F17EF5">
              <w:t>(N</w:t>
            </w:r>
            <w:r w:rsidRPr="00F17EF5">
              <w:rPr>
                <w:vertAlign w:val="subscript"/>
              </w:rPr>
              <w:t>NR_CC</w:t>
            </w:r>
            <w:r w:rsidRPr="00F17EF5">
              <w:t>))/(2*ΔF</w:t>
            </w:r>
            <w:r w:rsidRPr="00F17EF5">
              <w:rPr>
                <w:vertAlign w:val="subscript"/>
              </w:rPr>
              <w:t>Raster</w:t>
            </w:r>
            <w:r w:rsidRPr="00F17EF5">
              <w:t>))* ΔF</w:t>
            </w:r>
            <w:r w:rsidRPr="00F17EF5">
              <w:rPr>
                <w:vertAlign w:val="subscript"/>
              </w:rPr>
              <w:t>Raster</w:t>
            </w:r>
          </w:p>
        </w:tc>
        <w:tc>
          <w:tcPr>
            <w:tcW w:w="1559" w:type="dxa"/>
          </w:tcPr>
          <w:p w14:paraId="79EAC773" w14:textId="77777777" w:rsidR="00D4531E" w:rsidRPr="00F17EF5" w:rsidRDefault="00D4531E" w:rsidP="00DD6CFB">
            <w:pPr>
              <w:pStyle w:val="TAL"/>
            </w:pPr>
            <w:r w:rsidRPr="00F17EF5">
              <w:t>C.2.6.2.2-Eq1</w:t>
            </w:r>
          </w:p>
        </w:tc>
      </w:tr>
      <w:tr w:rsidR="00D4531E" w:rsidRPr="00F17EF5" w14:paraId="2D15582A" w14:textId="77777777" w:rsidTr="003D3315">
        <w:tc>
          <w:tcPr>
            <w:tcW w:w="8188" w:type="dxa"/>
            <w:shd w:val="clear" w:color="auto" w:fill="auto"/>
          </w:tcPr>
          <w:p w14:paraId="77BE4DAF" w14:textId="77777777" w:rsidR="00D4531E" w:rsidRPr="00F17EF5" w:rsidRDefault="00D4531E" w:rsidP="00DD6CFB">
            <w:pPr>
              <w:pStyle w:val="TAL"/>
            </w:pPr>
            <w:r w:rsidRPr="00F17EF5">
              <w:t>F</w:t>
            </w:r>
            <w:r w:rsidRPr="00F17EF5">
              <w:rPr>
                <w:vertAlign w:val="subscript"/>
              </w:rPr>
              <w:t>NR_DL_MidRange_CC</w:t>
            </w:r>
            <w:r w:rsidRPr="00F17EF5">
              <w:t>(1) = Round((F</w:t>
            </w:r>
            <w:r w:rsidRPr="00F17EF5">
              <w:rPr>
                <w:vertAlign w:val="subscript"/>
              </w:rPr>
              <w:t>DL_Low</w:t>
            </w:r>
            <w:r w:rsidRPr="00F17EF5">
              <w:t xml:space="preserve"> + BW</w:t>
            </w:r>
            <w:r w:rsidRPr="00F17EF5">
              <w:rPr>
                <w:vertAlign w:val="subscript"/>
              </w:rPr>
              <w:t>DL</w:t>
            </w:r>
            <w:r w:rsidRPr="00F17EF5">
              <w:t>/2 – (</w:t>
            </w:r>
            <w:r w:rsidRPr="00F17EF5">
              <w:rPr>
                <w:rFonts w:cs="Arial"/>
                <w:sz w:val="20"/>
                <w:szCs w:val="22"/>
              </w:rPr>
              <w:t>∑</w:t>
            </w:r>
            <w:r w:rsidRPr="00F17EF5">
              <w:rPr>
                <w:rFonts w:cs="Arial"/>
                <w:vertAlign w:val="subscript"/>
              </w:rPr>
              <w:t xml:space="preserve">i=1 to </w:t>
            </w:r>
            <w:r w:rsidRPr="00F17EF5">
              <w:rPr>
                <w:rFonts w:cs="Arial"/>
                <w:sz w:val="16"/>
                <w:szCs w:val="18"/>
              </w:rPr>
              <w:t>N</w:t>
            </w:r>
            <w:r w:rsidRPr="00F17EF5">
              <w:rPr>
                <w:rFonts w:cs="Arial"/>
                <w:sz w:val="16"/>
                <w:szCs w:val="18"/>
                <w:vertAlign w:val="subscript"/>
              </w:rPr>
              <w:t>NR_CC</w:t>
            </w:r>
            <w:r w:rsidRPr="00F17EF5">
              <w:rPr>
                <w:rFonts w:cs="Arial"/>
                <w:vertAlign w:val="subscript"/>
              </w:rPr>
              <w:t xml:space="preserve"> </w:t>
            </w:r>
            <w:r w:rsidRPr="00F17EF5">
              <w:t>CCBW</w:t>
            </w:r>
            <w:r w:rsidRPr="00F17EF5">
              <w:rPr>
                <w:vertAlign w:val="subscript"/>
              </w:rPr>
              <w:t>NR_DL</w:t>
            </w:r>
            <w:r w:rsidRPr="00F17EF5">
              <w:t xml:space="preserve"> (i) + </w:t>
            </w:r>
            <w:r w:rsidRPr="00F17EF5">
              <w:rPr>
                <w:rFonts w:cs="Arial"/>
                <w:sz w:val="20"/>
                <w:szCs w:val="22"/>
              </w:rPr>
              <w:t>∑</w:t>
            </w:r>
            <w:r w:rsidRPr="00F17EF5">
              <w:rPr>
                <w:rFonts w:cs="Arial"/>
                <w:vertAlign w:val="subscript"/>
              </w:rPr>
              <w:t xml:space="preserve">m=1 to </w:t>
            </w:r>
            <w:r w:rsidRPr="00F17EF5">
              <w:rPr>
                <w:rFonts w:cs="Arial"/>
                <w:sz w:val="16"/>
                <w:szCs w:val="18"/>
              </w:rPr>
              <w:t>N</w:t>
            </w:r>
            <w:r w:rsidRPr="00F17EF5">
              <w:rPr>
                <w:rFonts w:cs="Arial"/>
                <w:sz w:val="16"/>
                <w:szCs w:val="18"/>
                <w:vertAlign w:val="subscript"/>
              </w:rPr>
              <w:t>EUTRA_CC</w:t>
            </w:r>
            <w:r w:rsidRPr="00F17EF5">
              <w:rPr>
                <w:rFonts w:cs="Arial"/>
                <w:vertAlign w:val="subscript"/>
              </w:rPr>
              <w:t xml:space="preserve"> </w:t>
            </w:r>
            <w:r w:rsidRPr="00F17EF5">
              <w:t>CCBW</w:t>
            </w:r>
            <w:r w:rsidRPr="00F17EF5">
              <w:rPr>
                <w:vertAlign w:val="subscript"/>
              </w:rPr>
              <w:t>EUTRA_DL</w:t>
            </w:r>
            <w:r w:rsidRPr="00F17EF5">
              <w:t>(m))/2 + CCBW</w:t>
            </w:r>
            <w:r w:rsidRPr="00F17EF5">
              <w:rPr>
                <w:vertAlign w:val="subscript"/>
              </w:rPr>
              <w:t>NR_DL</w:t>
            </w:r>
            <w:r w:rsidRPr="00F17EF5">
              <w:t>(1))/2) + F</w:t>
            </w:r>
            <w:r w:rsidRPr="00F17EF5">
              <w:rPr>
                <w:vertAlign w:val="subscript"/>
              </w:rPr>
              <w:t>NR_EUTRA_Channel_Spacing</w:t>
            </w:r>
            <w:r w:rsidRPr="00F17EF5">
              <w:t xml:space="preserve"> / LCMΔF</w:t>
            </w:r>
            <w:r w:rsidRPr="00F17EF5">
              <w:rPr>
                <w:vertAlign w:val="subscript"/>
              </w:rPr>
              <w:t>Raster</w:t>
            </w:r>
            <w:r w:rsidRPr="00F17EF5">
              <w:t>) * LCMΔF</w:t>
            </w:r>
            <w:r w:rsidRPr="00F17EF5">
              <w:rPr>
                <w:vertAlign w:val="subscript"/>
              </w:rPr>
              <w:t>Raster</w:t>
            </w:r>
            <w:r w:rsidRPr="00F17EF5">
              <w:t xml:space="preserve"> - F</w:t>
            </w:r>
            <w:r w:rsidRPr="00F17EF5">
              <w:rPr>
                <w:vertAlign w:val="subscript"/>
              </w:rPr>
              <w:t>NR_EUTRA_Channel_Spacing</w:t>
            </w:r>
            <w:r w:rsidRPr="00F17EF5">
              <w:t>, where</w:t>
            </w:r>
          </w:p>
          <w:p w14:paraId="5AB73ACB" w14:textId="77777777" w:rsidR="00D4531E" w:rsidRPr="00F17EF5" w:rsidRDefault="00D4531E" w:rsidP="00DD6CFB">
            <w:pPr>
              <w:pStyle w:val="TAL"/>
            </w:pPr>
            <w:r w:rsidRPr="00F17EF5">
              <w:t>F</w:t>
            </w:r>
            <w:r w:rsidRPr="00F17EF5">
              <w:rPr>
                <w:vertAlign w:val="subscript"/>
              </w:rPr>
              <w:t>NR_EUTRA_Channel_Spacing</w:t>
            </w:r>
            <w:r w:rsidRPr="00F17EF5">
              <w:t xml:space="preserve"> = Round((CCBW</w:t>
            </w:r>
            <w:r w:rsidRPr="00F17EF5">
              <w:rPr>
                <w:vertAlign w:val="subscript"/>
              </w:rPr>
              <w:t>EUTRA_DL</w:t>
            </w:r>
            <w:r w:rsidRPr="00F17EF5">
              <w:t>(1) + CCBW</w:t>
            </w:r>
            <w:r w:rsidRPr="00F17EF5">
              <w:rPr>
                <w:vertAlign w:val="subscript"/>
              </w:rPr>
              <w:t>NR_DL</w:t>
            </w:r>
            <w:r w:rsidRPr="00F17EF5">
              <w:t>(N</w:t>
            </w:r>
            <w:r w:rsidRPr="00F17EF5">
              <w:rPr>
                <w:vertAlign w:val="subscript"/>
              </w:rPr>
              <w:t>NR_CC</w:t>
            </w:r>
            <w:r w:rsidRPr="00F17EF5">
              <w:t>))/(2*ΔF</w:t>
            </w:r>
            <w:r w:rsidRPr="00F17EF5">
              <w:rPr>
                <w:vertAlign w:val="subscript"/>
              </w:rPr>
              <w:t>Raster</w:t>
            </w:r>
            <w:r w:rsidRPr="00F17EF5">
              <w:t>))* ΔF</w:t>
            </w:r>
            <w:r w:rsidRPr="00F17EF5">
              <w:rPr>
                <w:vertAlign w:val="subscript"/>
              </w:rPr>
              <w:t>Raster</w:t>
            </w:r>
          </w:p>
        </w:tc>
        <w:tc>
          <w:tcPr>
            <w:tcW w:w="1559" w:type="dxa"/>
          </w:tcPr>
          <w:p w14:paraId="42576047" w14:textId="77777777" w:rsidR="00D4531E" w:rsidRPr="00F17EF5" w:rsidRDefault="00D4531E" w:rsidP="00DD6CFB">
            <w:pPr>
              <w:pStyle w:val="TAL"/>
            </w:pPr>
            <w:r w:rsidRPr="00F17EF5">
              <w:t>C.2.6.2.2-Eq2</w:t>
            </w:r>
          </w:p>
        </w:tc>
      </w:tr>
      <w:tr w:rsidR="00D4531E" w:rsidRPr="00F17EF5" w14:paraId="58D48405" w14:textId="77777777" w:rsidTr="003D3315">
        <w:tc>
          <w:tcPr>
            <w:tcW w:w="8188" w:type="dxa"/>
            <w:shd w:val="clear" w:color="auto" w:fill="auto"/>
          </w:tcPr>
          <w:p w14:paraId="26E40AF7" w14:textId="77777777" w:rsidR="00D4531E" w:rsidRPr="00F17EF5" w:rsidRDefault="00D4531E" w:rsidP="00DD6CFB">
            <w:pPr>
              <w:pStyle w:val="TAL"/>
            </w:pPr>
            <w:r w:rsidRPr="00F17EF5">
              <w:t>F</w:t>
            </w:r>
            <w:r w:rsidRPr="00F17EF5">
              <w:rPr>
                <w:vertAlign w:val="subscript"/>
              </w:rPr>
              <w:t>NR_DL_HighRange_CC</w:t>
            </w:r>
            <w:r w:rsidRPr="00F17EF5">
              <w:t>(1) = Floor((F</w:t>
            </w:r>
            <w:r w:rsidRPr="00F17EF5">
              <w:rPr>
                <w:vertAlign w:val="subscript"/>
              </w:rPr>
              <w:t xml:space="preserve">DL_High </w:t>
            </w:r>
            <w:r w:rsidRPr="00F17EF5">
              <w:t>- CCBW</w:t>
            </w:r>
            <w:r w:rsidRPr="00F17EF5">
              <w:rPr>
                <w:vertAlign w:val="subscript"/>
              </w:rPr>
              <w:t>NR_DL</w:t>
            </w:r>
            <w:r w:rsidRPr="00F17EF5">
              <w:t>(N</w:t>
            </w:r>
            <w:r w:rsidRPr="00F17EF5">
              <w:rPr>
                <w:vertAlign w:val="subscript"/>
              </w:rPr>
              <w:t>NR_CC</w:t>
            </w:r>
            <w:r w:rsidRPr="00F17EF5">
              <w:t xml:space="preserve">)/2– </w:t>
            </w:r>
            <w:r w:rsidRPr="00F17EF5">
              <w:rPr>
                <w:rFonts w:cs="Arial"/>
                <w:sz w:val="20"/>
                <w:szCs w:val="22"/>
              </w:rPr>
              <w:t>∑</w:t>
            </w:r>
            <w:r w:rsidRPr="00F17EF5">
              <w:rPr>
                <w:rFonts w:cs="Arial"/>
                <w:vertAlign w:val="subscript"/>
              </w:rPr>
              <w:t>i=1 to (</w:t>
            </w:r>
            <w:r w:rsidRPr="00F17EF5">
              <w:rPr>
                <w:vertAlign w:val="subscript"/>
              </w:rPr>
              <w:t>N</w:t>
            </w:r>
            <w:r w:rsidRPr="00F17EF5">
              <w:rPr>
                <w:sz w:val="16"/>
                <w:szCs w:val="18"/>
                <w:vertAlign w:val="subscript"/>
              </w:rPr>
              <w:t>NR_CC</w:t>
            </w:r>
            <w:r w:rsidRPr="00F17EF5">
              <w:rPr>
                <w:rFonts w:cs="Arial"/>
                <w:sz w:val="16"/>
                <w:szCs w:val="18"/>
                <w:vertAlign w:val="subscript"/>
              </w:rPr>
              <w:t>-1</w:t>
            </w:r>
            <w:r w:rsidRPr="00F17EF5">
              <w:rPr>
                <w:rFonts w:cs="Arial"/>
                <w:vertAlign w:val="subscript"/>
              </w:rPr>
              <w:t xml:space="preserve">) </w:t>
            </w:r>
            <w:r w:rsidRPr="00F17EF5">
              <w:t>F</w:t>
            </w:r>
            <w:r w:rsidRPr="00F17EF5">
              <w:rPr>
                <w:vertAlign w:val="subscript"/>
              </w:rPr>
              <w:t>NR_Channel_Spacing</w:t>
            </w:r>
            <w:r w:rsidRPr="00F17EF5">
              <w:t>(i) - F</w:t>
            </w:r>
            <w:r w:rsidRPr="00F17EF5">
              <w:rPr>
                <w:vertAlign w:val="subscript"/>
              </w:rPr>
              <w:t>NR_EUTRA_Channel_Spacing</w:t>
            </w:r>
            <w:r w:rsidRPr="00F17EF5">
              <w:t>)  / LCMΔF</w:t>
            </w:r>
            <w:r w:rsidRPr="00F17EF5">
              <w:rPr>
                <w:vertAlign w:val="subscript"/>
              </w:rPr>
              <w:t>Raster</w:t>
            </w:r>
            <w:r w:rsidRPr="00F17EF5">
              <w:t>) * LCMΔF</w:t>
            </w:r>
            <w:r w:rsidRPr="00F17EF5">
              <w:rPr>
                <w:vertAlign w:val="subscript"/>
              </w:rPr>
              <w:t>Raster</w:t>
            </w:r>
            <w:r w:rsidRPr="00F17EF5">
              <w:t xml:space="preserve"> + F</w:t>
            </w:r>
            <w:r w:rsidRPr="00F17EF5">
              <w:rPr>
                <w:vertAlign w:val="subscript"/>
              </w:rPr>
              <w:t>NR_EUTRA_Channel_Spacing</w:t>
            </w:r>
            <w:r w:rsidRPr="00F17EF5">
              <w:t>, where</w:t>
            </w:r>
          </w:p>
          <w:p w14:paraId="1585790E" w14:textId="77777777" w:rsidR="00D4531E" w:rsidRPr="00F17EF5" w:rsidRDefault="00D4531E" w:rsidP="00DD6CFB">
            <w:pPr>
              <w:pStyle w:val="TAL"/>
            </w:pPr>
            <w:r w:rsidRPr="00F17EF5">
              <w:t>F</w:t>
            </w:r>
            <w:r w:rsidRPr="00F17EF5">
              <w:rPr>
                <w:vertAlign w:val="subscript"/>
              </w:rPr>
              <w:t>NR_EUTRA_Channel_Spacing</w:t>
            </w:r>
            <w:r w:rsidRPr="00F17EF5">
              <w:t xml:space="preserve"> = Round((CCBW</w:t>
            </w:r>
            <w:r w:rsidRPr="00F17EF5">
              <w:rPr>
                <w:vertAlign w:val="subscript"/>
              </w:rPr>
              <w:t>EUTRA_DL</w:t>
            </w:r>
            <w:r w:rsidRPr="00F17EF5">
              <w:t>(N</w:t>
            </w:r>
            <w:r w:rsidRPr="00F17EF5">
              <w:rPr>
                <w:vertAlign w:val="subscript"/>
              </w:rPr>
              <w:t>EUTRA_CC</w:t>
            </w:r>
            <w:r w:rsidRPr="00F17EF5">
              <w:t>) + CCBW</w:t>
            </w:r>
            <w:r w:rsidRPr="00F17EF5">
              <w:rPr>
                <w:vertAlign w:val="subscript"/>
              </w:rPr>
              <w:t>NR_DL</w:t>
            </w:r>
            <w:r w:rsidRPr="00F17EF5">
              <w:t>(1))/(2*ΔF</w:t>
            </w:r>
            <w:r w:rsidRPr="00F17EF5">
              <w:rPr>
                <w:vertAlign w:val="subscript"/>
              </w:rPr>
              <w:t>Raster</w:t>
            </w:r>
            <w:r w:rsidRPr="00F17EF5">
              <w:t>))* ΔF</w:t>
            </w:r>
            <w:r w:rsidRPr="00F17EF5">
              <w:rPr>
                <w:vertAlign w:val="subscript"/>
              </w:rPr>
              <w:t>Raster</w:t>
            </w:r>
          </w:p>
        </w:tc>
        <w:tc>
          <w:tcPr>
            <w:tcW w:w="1559" w:type="dxa"/>
          </w:tcPr>
          <w:p w14:paraId="3C81C0F6" w14:textId="77777777" w:rsidR="00D4531E" w:rsidRPr="00F17EF5" w:rsidRDefault="00D4531E" w:rsidP="00DD6CFB">
            <w:pPr>
              <w:pStyle w:val="TAL"/>
            </w:pPr>
            <w:r w:rsidRPr="00F17EF5">
              <w:t>C.2.6.2.2-Eq3</w:t>
            </w:r>
          </w:p>
        </w:tc>
      </w:tr>
    </w:tbl>
    <w:p w14:paraId="6BD987CF" w14:textId="77777777" w:rsidR="00D4531E" w:rsidRPr="00F17EF5" w:rsidRDefault="00D4531E" w:rsidP="00DD6CFB"/>
    <w:p w14:paraId="133C01CB" w14:textId="77777777" w:rsidR="00D4531E" w:rsidRPr="00F17EF5" w:rsidRDefault="00D4531E" w:rsidP="00DD6CFB">
      <w:r w:rsidRPr="00F17EF5">
        <w:t>Downlink NR CC(2) to CC(N</w:t>
      </w:r>
      <w:r w:rsidRPr="00F17EF5">
        <w:rPr>
          <w:vertAlign w:val="subscript"/>
        </w:rPr>
        <w:t>NR_CC</w:t>
      </w:r>
      <w:r w:rsidRPr="00F17EF5">
        <w:t>), in increasing frequency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8"/>
        <w:gridCol w:w="1559"/>
      </w:tblGrid>
      <w:tr w:rsidR="00D4531E" w:rsidRPr="00F17EF5" w14:paraId="78EDEE12" w14:textId="77777777" w:rsidTr="003D3315">
        <w:tc>
          <w:tcPr>
            <w:tcW w:w="8188" w:type="dxa"/>
            <w:shd w:val="clear" w:color="auto" w:fill="auto"/>
            <w:vAlign w:val="center"/>
          </w:tcPr>
          <w:p w14:paraId="001D8A50" w14:textId="77777777" w:rsidR="00D4531E" w:rsidRPr="00F17EF5" w:rsidRDefault="00D4531E" w:rsidP="00DD6CFB">
            <w:pPr>
              <w:pStyle w:val="TAL"/>
            </w:pPr>
            <w:r w:rsidRPr="00F17EF5">
              <w:t>F</w:t>
            </w:r>
            <w:r w:rsidRPr="00F17EF5">
              <w:rPr>
                <w:vertAlign w:val="subscript"/>
              </w:rPr>
              <w:t>NR_DL_LowRange_CC</w:t>
            </w:r>
            <w:r w:rsidRPr="00F17EF5">
              <w:t>(k) = F</w:t>
            </w:r>
            <w:r w:rsidRPr="00F17EF5">
              <w:rPr>
                <w:vertAlign w:val="subscript"/>
              </w:rPr>
              <w:t>DL_LowRange_CC</w:t>
            </w:r>
            <w:r w:rsidRPr="00F17EF5">
              <w:t xml:space="preserve">(k-1) + </w:t>
            </w:r>
            <w:r w:rsidRPr="00F17EF5">
              <w:rPr>
                <w:rFonts w:cs="Arial"/>
                <w:sz w:val="20"/>
                <w:szCs w:val="22"/>
              </w:rPr>
              <w:t>∑</w:t>
            </w:r>
            <w:r w:rsidRPr="00F17EF5">
              <w:t>F</w:t>
            </w:r>
            <w:r w:rsidRPr="00F17EF5">
              <w:rPr>
                <w:vertAlign w:val="subscript"/>
              </w:rPr>
              <w:t>NR_Channel_Spacing</w:t>
            </w:r>
            <w:r w:rsidRPr="00F17EF5">
              <w:t>(k), k=2 to N</w:t>
            </w:r>
            <w:r w:rsidRPr="00F17EF5">
              <w:rPr>
                <w:vertAlign w:val="subscript"/>
              </w:rPr>
              <w:t>DL_CC</w:t>
            </w:r>
          </w:p>
        </w:tc>
        <w:tc>
          <w:tcPr>
            <w:tcW w:w="1559" w:type="dxa"/>
            <w:vAlign w:val="center"/>
          </w:tcPr>
          <w:p w14:paraId="084FD012" w14:textId="77777777" w:rsidR="00D4531E" w:rsidRPr="00F17EF5" w:rsidRDefault="00D4531E" w:rsidP="00DD6CFB">
            <w:pPr>
              <w:pStyle w:val="TAL"/>
            </w:pPr>
            <w:r w:rsidRPr="00F17EF5">
              <w:t>C.2.6.2.2-Eq4</w:t>
            </w:r>
          </w:p>
        </w:tc>
      </w:tr>
      <w:tr w:rsidR="00D4531E" w:rsidRPr="00F17EF5" w14:paraId="59C43DBF" w14:textId="77777777" w:rsidTr="003D3315">
        <w:tc>
          <w:tcPr>
            <w:tcW w:w="8188" w:type="dxa"/>
            <w:shd w:val="clear" w:color="auto" w:fill="auto"/>
            <w:vAlign w:val="center"/>
          </w:tcPr>
          <w:p w14:paraId="5AD32536" w14:textId="77777777" w:rsidR="00D4531E" w:rsidRPr="00F17EF5" w:rsidRDefault="00D4531E" w:rsidP="00DD6CFB">
            <w:pPr>
              <w:pStyle w:val="TAL"/>
            </w:pPr>
            <w:r w:rsidRPr="00F17EF5">
              <w:t>F</w:t>
            </w:r>
            <w:r w:rsidRPr="00F17EF5">
              <w:rPr>
                <w:vertAlign w:val="subscript"/>
              </w:rPr>
              <w:t>NR_DL_MidRange_CC</w:t>
            </w:r>
            <w:r w:rsidRPr="00F17EF5">
              <w:t>(k) = F</w:t>
            </w:r>
            <w:r w:rsidRPr="00F17EF5">
              <w:rPr>
                <w:vertAlign w:val="subscript"/>
              </w:rPr>
              <w:t>DL_MidRange_CC</w:t>
            </w:r>
            <w:r w:rsidRPr="00F17EF5">
              <w:t xml:space="preserve">(k-1) + </w:t>
            </w:r>
            <w:r w:rsidRPr="00F17EF5">
              <w:rPr>
                <w:rFonts w:cs="Arial"/>
                <w:sz w:val="20"/>
                <w:szCs w:val="22"/>
              </w:rPr>
              <w:t>∑</w:t>
            </w:r>
            <w:r w:rsidRPr="00F17EF5">
              <w:t>F</w:t>
            </w:r>
            <w:r w:rsidRPr="00F17EF5">
              <w:rPr>
                <w:vertAlign w:val="subscript"/>
              </w:rPr>
              <w:t>NR_Channel_Spacing</w:t>
            </w:r>
            <w:r w:rsidRPr="00F17EF5">
              <w:t>(k), k=2 to N</w:t>
            </w:r>
            <w:r w:rsidRPr="00F17EF5">
              <w:rPr>
                <w:vertAlign w:val="subscript"/>
              </w:rPr>
              <w:t>DL_CC</w:t>
            </w:r>
          </w:p>
        </w:tc>
        <w:tc>
          <w:tcPr>
            <w:tcW w:w="1559" w:type="dxa"/>
            <w:vAlign w:val="center"/>
          </w:tcPr>
          <w:p w14:paraId="71475CE9" w14:textId="77777777" w:rsidR="00D4531E" w:rsidRPr="00F17EF5" w:rsidRDefault="00D4531E" w:rsidP="00DD6CFB">
            <w:pPr>
              <w:pStyle w:val="TAL"/>
            </w:pPr>
            <w:r w:rsidRPr="00F17EF5">
              <w:t>C.2.6.2.2-Eq5</w:t>
            </w:r>
          </w:p>
        </w:tc>
      </w:tr>
      <w:tr w:rsidR="00D4531E" w:rsidRPr="00F17EF5" w14:paraId="6ADA81E9" w14:textId="77777777" w:rsidTr="003D3315">
        <w:tc>
          <w:tcPr>
            <w:tcW w:w="8188" w:type="dxa"/>
            <w:shd w:val="clear" w:color="auto" w:fill="auto"/>
            <w:vAlign w:val="center"/>
          </w:tcPr>
          <w:p w14:paraId="58819FD4" w14:textId="77777777" w:rsidR="00D4531E" w:rsidRPr="00F17EF5" w:rsidRDefault="00D4531E" w:rsidP="00DD6CFB">
            <w:pPr>
              <w:pStyle w:val="TAL"/>
            </w:pPr>
            <w:r w:rsidRPr="00F17EF5">
              <w:t>F</w:t>
            </w:r>
            <w:r w:rsidRPr="00F17EF5">
              <w:rPr>
                <w:vertAlign w:val="subscript"/>
              </w:rPr>
              <w:t>NR_DL_HighRange_CC</w:t>
            </w:r>
            <w:r w:rsidRPr="00F17EF5">
              <w:t>(k) = F</w:t>
            </w:r>
            <w:r w:rsidRPr="00F17EF5">
              <w:rPr>
                <w:vertAlign w:val="subscript"/>
              </w:rPr>
              <w:t>DL_HighRange_CC</w:t>
            </w:r>
            <w:r w:rsidRPr="00F17EF5">
              <w:t xml:space="preserve">(k-1) + </w:t>
            </w:r>
            <w:r w:rsidRPr="00F17EF5">
              <w:rPr>
                <w:rFonts w:cs="Arial"/>
                <w:sz w:val="20"/>
                <w:szCs w:val="22"/>
              </w:rPr>
              <w:t>∑</w:t>
            </w:r>
            <w:r w:rsidRPr="00F17EF5">
              <w:t>F</w:t>
            </w:r>
            <w:r w:rsidRPr="00F17EF5">
              <w:rPr>
                <w:vertAlign w:val="subscript"/>
              </w:rPr>
              <w:t>NR_Channel_Spacing</w:t>
            </w:r>
            <w:r w:rsidRPr="00F17EF5">
              <w:t>(k), k=2 to N</w:t>
            </w:r>
            <w:r w:rsidRPr="00F17EF5">
              <w:rPr>
                <w:vertAlign w:val="subscript"/>
              </w:rPr>
              <w:t>DL_CC</w:t>
            </w:r>
          </w:p>
        </w:tc>
        <w:tc>
          <w:tcPr>
            <w:tcW w:w="1559" w:type="dxa"/>
            <w:vAlign w:val="center"/>
          </w:tcPr>
          <w:p w14:paraId="7FDD60E1" w14:textId="77777777" w:rsidR="00D4531E" w:rsidRPr="00F17EF5" w:rsidRDefault="00D4531E" w:rsidP="00DD6CFB">
            <w:pPr>
              <w:pStyle w:val="TAL"/>
            </w:pPr>
            <w:r w:rsidRPr="00F17EF5">
              <w:t>C.2.6.2.2-Eq6</w:t>
            </w:r>
          </w:p>
        </w:tc>
      </w:tr>
    </w:tbl>
    <w:p w14:paraId="5BB6B051" w14:textId="77777777" w:rsidR="00D4531E" w:rsidRPr="00F17EF5" w:rsidRDefault="00D4531E" w:rsidP="00DD6CFB"/>
    <w:p w14:paraId="0A970A31" w14:textId="77777777" w:rsidR="00D4531E" w:rsidRPr="00F17EF5" w:rsidRDefault="00D4531E" w:rsidP="00DD6CFB">
      <w:pPr>
        <w:rPr>
          <w:lang w:eastAsia="x-none"/>
        </w:rPr>
      </w:pPr>
      <w:r w:rsidRPr="00F17EF5">
        <w:t>Uplink NR CC(k), k=1 to N</w:t>
      </w:r>
      <w:r w:rsidRPr="00F17EF5">
        <w:rPr>
          <w:vertAlign w:val="subscript"/>
        </w:rPr>
        <w:t>CC</w:t>
      </w:r>
      <w:r w:rsidRPr="00F17EF5">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8"/>
        <w:gridCol w:w="1559"/>
      </w:tblGrid>
      <w:tr w:rsidR="00D4531E" w:rsidRPr="00F17EF5" w14:paraId="2C99EC33" w14:textId="77777777" w:rsidTr="003D3315">
        <w:tc>
          <w:tcPr>
            <w:tcW w:w="8188" w:type="dxa"/>
            <w:shd w:val="clear" w:color="auto" w:fill="auto"/>
            <w:vAlign w:val="center"/>
          </w:tcPr>
          <w:p w14:paraId="5F6EA974" w14:textId="77777777" w:rsidR="00D4531E" w:rsidRPr="00F17EF5" w:rsidRDefault="00D4531E" w:rsidP="00DD6CFB">
            <w:pPr>
              <w:pStyle w:val="TAL"/>
            </w:pPr>
            <w:r w:rsidRPr="00F17EF5">
              <w:t>F</w:t>
            </w:r>
            <w:r w:rsidRPr="00F17EF5">
              <w:rPr>
                <w:vertAlign w:val="subscript"/>
              </w:rPr>
              <w:t>NR_UL_LowRange_CC</w:t>
            </w:r>
            <w:r w:rsidRPr="00F17EF5">
              <w:t>(k) = F</w:t>
            </w:r>
            <w:r w:rsidRPr="00F17EF5">
              <w:rPr>
                <w:vertAlign w:val="subscript"/>
              </w:rPr>
              <w:t>NR_DL_LowRange_CC</w:t>
            </w:r>
            <w:r w:rsidRPr="00F17EF5">
              <w:t>(k) - F</w:t>
            </w:r>
            <w:r w:rsidRPr="00F17EF5">
              <w:rPr>
                <w:vertAlign w:val="subscript"/>
              </w:rPr>
              <w:t>Tx-Rx_separation</w:t>
            </w:r>
          </w:p>
        </w:tc>
        <w:tc>
          <w:tcPr>
            <w:tcW w:w="1559" w:type="dxa"/>
            <w:vAlign w:val="center"/>
          </w:tcPr>
          <w:p w14:paraId="3367B510"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2.2-Eq7</w:t>
            </w:r>
          </w:p>
        </w:tc>
      </w:tr>
      <w:tr w:rsidR="00D4531E" w:rsidRPr="00F17EF5" w14:paraId="5EF52F81" w14:textId="77777777" w:rsidTr="003D3315">
        <w:tc>
          <w:tcPr>
            <w:tcW w:w="8188" w:type="dxa"/>
            <w:shd w:val="clear" w:color="auto" w:fill="auto"/>
            <w:vAlign w:val="center"/>
          </w:tcPr>
          <w:p w14:paraId="28071BA6" w14:textId="77777777" w:rsidR="00D4531E" w:rsidRPr="00F17EF5" w:rsidRDefault="00D4531E" w:rsidP="00DD6CFB">
            <w:pPr>
              <w:pStyle w:val="TAL"/>
            </w:pPr>
            <w:r w:rsidRPr="00F17EF5">
              <w:t>F</w:t>
            </w:r>
            <w:r w:rsidRPr="00F17EF5">
              <w:rPr>
                <w:vertAlign w:val="subscript"/>
              </w:rPr>
              <w:t>NR_UL_MidRange_CC</w:t>
            </w:r>
            <w:r w:rsidRPr="00F17EF5">
              <w:t>(k) = F</w:t>
            </w:r>
            <w:r w:rsidRPr="00F17EF5">
              <w:rPr>
                <w:vertAlign w:val="subscript"/>
              </w:rPr>
              <w:t>NR_DL_MidRange_CC</w:t>
            </w:r>
            <w:r w:rsidRPr="00F17EF5">
              <w:t>(k) - F</w:t>
            </w:r>
            <w:r w:rsidRPr="00F17EF5">
              <w:rPr>
                <w:vertAlign w:val="subscript"/>
              </w:rPr>
              <w:t>Tx-Rx_separation</w:t>
            </w:r>
          </w:p>
        </w:tc>
        <w:tc>
          <w:tcPr>
            <w:tcW w:w="1559" w:type="dxa"/>
            <w:vAlign w:val="center"/>
          </w:tcPr>
          <w:p w14:paraId="33BC6ED8"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2.2-Eq8</w:t>
            </w:r>
          </w:p>
        </w:tc>
      </w:tr>
      <w:tr w:rsidR="00D4531E" w:rsidRPr="00F17EF5" w14:paraId="5106DE76" w14:textId="77777777" w:rsidTr="003D3315">
        <w:tc>
          <w:tcPr>
            <w:tcW w:w="8188" w:type="dxa"/>
            <w:shd w:val="clear" w:color="auto" w:fill="auto"/>
            <w:vAlign w:val="center"/>
          </w:tcPr>
          <w:p w14:paraId="7F2C5C4C" w14:textId="77777777" w:rsidR="00D4531E" w:rsidRPr="00F17EF5" w:rsidRDefault="00D4531E" w:rsidP="00DD6CFB">
            <w:pPr>
              <w:pStyle w:val="TAL"/>
            </w:pPr>
            <w:r w:rsidRPr="00F17EF5">
              <w:t>F</w:t>
            </w:r>
            <w:r w:rsidRPr="00F17EF5">
              <w:rPr>
                <w:vertAlign w:val="subscript"/>
              </w:rPr>
              <w:t>NR_UL_HighRange_CC</w:t>
            </w:r>
            <w:r w:rsidRPr="00F17EF5">
              <w:t>(k) = F</w:t>
            </w:r>
            <w:r w:rsidRPr="00F17EF5">
              <w:rPr>
                <w:vertAlign w:val="subscript"/>
              </w:rPr>
              <w:t>NR_DL_HighRange_CC</w:t>
            </w:r>
            <w:r w:rsidRPr="00F17EF5">
              <w:t>(k) - F</w:t>
            </w:r>
            <w:r w:rsidRPr="00F17EF5">
              <w:rPr>
                <w:vertAlign w:val="subscript"/>
              </w:rPr>
              <w:t>Tx-Rx_separation</w:t>
            </w:r>
          </w:p>
        </w:tc>
        <w:tc>
          <w:tcPr>
            <w:tcW w:w="1559" w:type="dxa"/>
            <w:vAlign w:val="center"/>
          </w:tcPr>
          <w:p w14:paraId="63DDDA26"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2.2-Eq9</w:t>
            </w:r>
          </w:p>
        </w:tc>
      </w:tr>
    </w:tbl>
    <w:p w14:paraId="0F913BF9" w14:textId="77777777" w:rsidR="00D4531E" w:rsidRPr="00F17EF5" w:rsidRDefault="00D4531E" w:rsidP="00DD6CFB"/>
    <w:p w14:paraId="51B67089" w14:textId="77777777" w:rsidR="00D4531E" w:rsidRPr="00F17EF5" w:rsidRDefault="00D4531E" w:rsidP="00DD6CFB">
      <w:bookmarkStart w:id="183" w:name="_Hlk71203891"/>
      <w:r w:rsidRPr="00F17EF5">
        <w:t>Downlink E-UTRA CC(1), lowest frequency CC:</w:t>
      </w:r>
    </w:p>
    <w:bookmarkEnd w:id="183"/>
    <w:p w14:paraId="5F0810A2" w14:textId="77777777" w:rsidR="00D4531E" w:rsidRPr="00F17EF5" w:rsidRDefault="00D4531E" w:rsidP="00DD6CFB">
      <w:r w:rsidRPr="00F17EF5">
        <w:t>ΔF</w:t>
      </w:r>
      <w:r w:rsidRPr="00F17EF5">
        <w:rPr>
          <w:vertAlign w:val="subscript"/>
        </w:rPr>
        <w:t>NR_EUTRA_Channel_Spacing</w:t>
      </w:r>
      <w:r w:rsidRPr="00F17EF5">
        <w:t xml:space="preserve"> is selected in each formula C.2.6.2.2-Eq10, C.2.6.2.2-Eq11 and C.2.6.2.2-Eq12 selected such that F</w:t>
      </w:r>
      <w:r w:rsidRPr="00F17EF5">
        <w:rPr>
          <w:vertAlign w:val="subscript"/>
        </w:rPr>
        <w:t>EUTRA_DL_LowRange_CC</w:t>
      </w:r>
      <w:r w:rsidRPr="00F17EF5">
        <w:t>(1), F</w:t>
      </w:r>
      <w:r w:rsidRPr="00F17EF5">
        <w:rPr>
          <w:vertAlign w:val="subscript"/>
        </w:rPr>
        <w:t>EUTRA_DL_MidRange_CC</w:t>
      </w:r>
      <w:r w:rsidRPr="00F17EF5">
        <w:t>(1) and F</w:t>
      </w:r>
      <w:r w:rsidRPr="00F17EF5">
        <w:rPr>
          <w:vertAlign w:val="subscript"/>
        </w:rPr>
        <w:t>EUTRA_DL_HighRange_CC</w:t>
      </w:r>
      <w:r w:rsidRPr="00F17EF5">
        <w:t>(1) are located on the E-UTRA band frequency raster.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8"/>
        <w:gridCol w:w="1559"/>
      </w:tblGrid>
      <w:tr w:rsidR="00D4531E" w:rsidRPr="00F17EF5" w14:paraId="27CB6103" w14:textId="77777777" w:rsidTr="003D3315">
        <w:tc>
          <w:tcPr>
            <w:tcW w:w="8188" w:type="dxa"/>
            <w:shd w:val="clear" w:color="auto" w:fill="auto"/>
            <w:vAlign w:val="center"/>
          </w:tcPr>
          <w:p w14:paraId="53730106" w14:textId="77777777" w:rsidR="00D4531E" w:rsidRPr="00F17EF5" w:rsidRDefault="00D4531E" w:rsidP="00DD6CFB">
            <w:pPr>
              <w:pStyle w:val="TAL"/>
            </w:pPr>
            <w:r w:rsidRPr="00F17EF5">
              <w:t>F</w:t>
            </w:r>
            <w:r w:rsidRPr="00F17EF5">
              <w:rPr>
                <w:vertAlign w:val="subscript"/>
              </w:rPr>
              <w:t>EUTRA_DL_LowRange_CC</w:t>
            </w:r>
            <w:r w:rsidRPr="00F17EF5">
              <w:t>(1) = F</w:t>
            </w:r>
            <w:r w:rsidRPr="00F17EF5">
              <w:rPr>
                <w:vertAlign w:val="subscript"/>
              </w:rPr>
              <w:t>NR_DL_LowRange_CC</w:t>
            </w:r>
            <w:r w:rsidRPr="00F17EF5">
              <w:t>(N</w:t>
            </w:r>
            <w:r w:rsidRPr="00F17EF5">
              <w:rPr>
                <w:vertAlign w:val="subscript"/>
              </w:rPr>
              <w:t>DL_CC</w:t>
            </w:r>
            <w:r w:rsidRPr="00F17EF5">
              <w:t>) + F</w:t>
            </w:r>
            <w:r w:rsidRPr="00F17EF5">
              <w:rPr>
                <w:vertAlign w:val="subscript"/>
              </w:rPr>
              <w:t>NR_EUTRA_Channel_Spacing</w:t>
            </w:r>
          </w:p>
        </w:tc>
        <w:tc>
          <w:tcPr>
            <w:tcW w:w="1559" w:type="dxa"/>
            <w:vAlign w:val="center"/>
          </w:tcPr>
          <w:p w14:paraId="7DFB2BC7" w14:textId="77777777" w:rsidR="00D4531E" w:rsidRPr="00F17EF5" w:rsidRDefault="00D4531E" w:rsidP="00DD6CFB">
            <w:pPr>
              <w:pStyle w:val="TAL"/>
            </w:pPr>
            <w:r w:rsidRPr="00F17EF5">
              <w:t>C.2.6.2.2-Eq10</w:t>
            </w:r>
          </w:p>
        </w:tc>
      </w:tr>
      <w:tr w:rsidR="00D4531E" w:rsidRPr="00F17EF5" w14:paraId="2630285D" w14:textId="77777777" w:rsidTr="003D3315">
        <w:tc>
          <w:tcPr>
            <w:tcW w:w="8188" w:type="dxa"/>
            <w:shd w:val="clear" w:color="auto" w:fill="auto"/>
            <w:vAlign w:val="center"/>
          </w:tcPr>
          <w:p w14:paraId="40558356" w14:textId="77777777" w:rsidR="00D4531E" w:rsidRPr="00F17EF5" w:rsidRDefault="00D4531E" w:rsidP="00DD6CFB">
            <w:pPr>
              <w:pStyle w:val="TAL"/>
            </w:pPr>
            <w:r w:rsidRPr="00F17EF5">
              <w:t>F</w:t>
            </w:r>
            <w:r w:rsidRPr="00F17EF5">
              <w:rPr>
                <w:vertAlign w:val="subscript"/>
              </w:rPr>
              <w:t>EUTRA_DL_MidRange_CC</w:t>
            </w:r>
            <w:r w:rsidRPr="00F17EF5">
              <w:t>(1) = F</w:t>
            </w:r>
            <w:r w:rsidRPr="00F17EF5">
              <w:rPr>
                <w:vertAlign w:val="subscript"/>
              </w:rPr>
              <w:t>NR_DL_MidRange_CC</w:t>
            </w:r>
            <w:r w:rsidRPr="00F17EF5">
              <w:t>(N</w:t>
            </w:r>
            <w:r w:rsidRPr="00F17EF5">
              <w:rPr>
                <w:vertAlign w:val="subscript"/>
              </w:rPr>
              <w:t>DL_CC</w:t>
            </w:r>
            <w:r w:rsidRPr="00F17EF5">
              <w:t>) + F</w:t>
            </w:r>
            <w:r w:rsidRPr="00F17EF5">
              <w:rPr>
                <w:vertAlign w:val="subscript"/>
              </w:rPr>
              <w:t>NR_EUTRA_Channel_Spacing</w:t>
            </w:r>
          </w:p>
        </w:tc>
        <w:tc>
          <w:tcPr>
            <w:tcW w:w="1559" w:type="dxa"/>
            <w:vAlign w:val="center"/>
          </w:tcPr>
          <w:p w14:paraId="2B9C4C84" w14:textId="77777777" w:rsidR="00D4531E" w:rsidRPr="00F17EF5" w:rsidRDefault="00D4531E" w:rsidP="00DD6CFB">
            <w:pPr>
              <w:pStyle w:val="TAL"/>
            </w:pPr>
            <w:r w:rsidRPr="00F17EF5">
              <w:t>C.2.6.2.2-Eq11</w:t>
            </w:r>
          </w:p>
        </w:tc>
      </w:tr>
      <w:tr w:rsidR="00D4531E" w:rsidRPr="00F17EF5" w14:paraId="08746E94" w14:textId="77777777" w:rsidTr="003D3315">
        <w:tc>
          <w:tcPr>
            <w:tcW w:w="8188" w:type="dxa"/>
            <w:shd w:val="clear" w:color="auto" w:fill="auto"/>
            <w:vAlign w:val="center"/>
          </w:tcPr>
          <w:p w14:paraId="20894B68" w14:textId="77777777" w:rsidR="00D4531E" w:rsidRPr="00F17EF5" w:rsidRDefault="00D4531E" w:rsidP="00DD6CFB">
            <w:pPr>
              <w:pStyle w:val="TAL"/>
            </w:pPr>
            <w:r w:rsidRPr="00F17EF5">
              <w:t>F</w:t>
            </w:r>
            <w:r w:rsidRPr="00F17EF5">
              <w:rPr>
                <w:vertAlign w:val="subscript"/>
              </w:rPr>
              <w:t>EUTRA_DL_HighRange_CC</w:t>
            </w:r>
            <w:r w:rsidRPr="00F17EF5">
              <w:t>(1) = F</w:t>
            </w:r>
            <w:r w:rsidRPr="00F17EF5">
              <w:rPr>
                <w:vertAlign w:val="subscript"/>
              </w:rPr>
              <w:t>NR_DL_HighRange_CC</w:t>
            </w:r>
            <w:r w:rsidRPr="00F17EF5">
              <w:t>(N</w:t>
            </w:r>
            <w:r w:rsidRPr="00F17EF5">
              <w:rPr>
                <w:vertAlign w:val="subscript"/>
              </w:rPr>
              <w:t>DL_CC</w:t>
            </w:r>
            <w:r w:rsidRPr="00F17EF5">
              <w:t xml:space="preserve">) - </w:t>
            </w:r>
            <w:bookmarkStart w:id="184" w:name="_Hlk71221119"/>
            <w:r w:rsidRPr="00F17EF5">
              <w:rPr>
                <w:rFonts w:cs="Arial"/>
                <w:sz w:val="20"/>
                <w:szCs w:val="22"/>
              </w:rPr>
              <w:t>∑</w:t>
            </w:r>
            <w:bookmarkEnd w:id="184"/>
            <w:r w:rsidRPr="00F17EF5">
              <w:rPr>
                <w:rFonts w:cs="Arial"/>
                <w:vertAlign w:val="subscript"/>
              </w:rPr>
              <w:t>i=1 to (</w:t>
            </w:r>
            <w:r w:rsidRPr="00F17EF5">
              <w:rPr>
                <w:vertAlign w:val="subscript"/>
              </w:rPr>
              <w:t>N</w:t>
            </w:r>
            <w:r w:rsidRPr="00F17EF5">
              <w:rPr>
                <w:sz w:val="16"/>
                <w:szCs w:val="18"/>
                <w:vertAlign w:val="subscript"/>
              </w:rPr>
              <w:t>NR_CC</w:t>
            </w:r>
            <w:r w:rsidRPr="00F17EF5">
              <w:rPr>
                <w:rFonts w:cs="Arial"/>
                <w:sz w:val="16"/>
                <w:szCs w:val="18"/>
                <w:vertAlign w:val="subscript"/>
              </w:rPr>
              <w:t>-1</w:t>
            </w:r>
            <w:r w:rsidRPr="00F17EF5">
              <w:rPr>
                <w:rFonts w:cs="Arial"/>
                <w:vertAlign w:val="subscript"/>
              </w:rPr>
              <w:t xml:space="preserve">) </w:t>
            </w:r>
            <w:r w:rsidRPr="00F17EF5">
              <w:t>F</w:t>
            </w:r>
            <w:r w:rsidRPr="00F17EF5">
              <w:rPr>
                <w:vertAlign w:val="subscript"/>
              </w:rPr>
              <w:t>NR_Channel_Spacing</w:t>
            </w:r>
            <w:r w:rsidRPr="00F17EF5">
              <w:t>(i) - F</w:t>
            </w:r>
            <w:r w:rsidRPr="00F17EF5">
              <w:rPr>
                <w:vertAlign w:val="subscript"/>
              </w:rPr>
              <w:t>NR_EUTRA_Channel_Spacing</w:t>
            </w:r>
            <w:r w:rsidRPr="00F17EF5">
              <w:rPr>
                <w:rFonts w:cs="Arial"/>
                <w:sz w:val="20"/>
                <w:szCs w:val="22"/>
              </w:rPr>
              <w:t xml:space="preserve"> - ∑</w:t>
            </w:r>
            <w:r w:rsidRPr="00F17EF5">
              <w:rPr>
                <w:rFonts w:cs="Arial"/>
                <w:vertAlign w:val="subscript"/>
              </w:rPr>
              <w:t>i=1 to (</w:t>
            </w:r>
            <w:r w:rsidRPr="00F17EF5">
              <w:rPr>
                <w:vertAlign w:val="subscript"/>
              </w:rPr>
              <w:t>N</w:t>
            </w:r>
            <w:r w:rsidRPr="00F17EF5">
              <w:rPr>
                <w:sz w:val="16"/>
                <w:szCs w:val="18"/>
                <w:vertAlign w:val="subscript"/>
              </w:rPr>
              <w:t>EUTRA_CC</w:t>
            </w:r>
            <w:r w:rsidRPr="00F17EF5">
              <w:rPr>
                <w:rFonts w:cs="Arial"/>
                <w:sz w:val="16"/>
                <w:szCs w:val="18"/>
                <w:vertAlign w:val="subscript"/>
              </w:rPr>
              <w:t>-1</w:t>
            </w:r>
            <w:r w:rsidRPr="00F17EF5">
              <w:rPr>
                <w:rFonts w:cs="Arial"/>
                <w:vertAlign w:val="subscript"/>
              </w:rPr>
              <w:t xml:space="preserve">) </w:t>
            </w:r>
            <w:r w:rsidRPr="00F17EF5">
              <w:t>F</w:t>
            </w:r>
            <w:r w:rsidRPr="00F17EF5">
              <w:rPr>
                <w:vertAlign w:val="subscript"/>
              </w:rPr>
              <w:t>EUTRA_Channel_Spacing</w:t>
            </w:r>
            <w:r w:rsidRPr="00F17EF5">
              <w:t>(i)</w:t>
            </w:r>
          </w:p>
        </w:tc>
        <w:tc>
          <w:tcPr>
            <w:tcW w:w="1559" w:type="dxa"/>
            <w:vAlign w:val="center"/>
          </w:tcPr>
          <w:p w14:paraId="4E1EA388" w14:textId="77777777" w:rsidR="00D4531E" w:rsidRPr="00F17EF5" w:rsidRDefault="00D4531E" w:rsidP="00DD6CFB">
            <w:pPr>
              <w:pStyle w:val="TAL"/>
            </w:pPr>
            <w:r w:rsidRPr="00F17EF5">
              <w:t>C.2.6.2.2-Eq12</w:t>
            </w:r>
          </w:p>
        </w:tc>
      </w:tr>
    </w:tbl>
    <w:p w14:paraId="75C2D2E4" w14:textId="77777777" w:rsidR="00D4531E" w:rsidRPr="00F17EF5" w:rsidRDefault="00D4531E" w:rsidP="00DD6CFB"/>
    <w:p w14:paraId="4E217EB2" w14:textId="77777777" w:rsidR="00D4531E" w:rsidRPr="00F17EF5" w:rsidRDefault="00D4531E" w:rsidP="00DD6CFB">
      <w:bookmarkStart w:id="185" w:name="_Hlk71203914"/>
      <w:r w:rsidRPr="00F17EF5">
        <w:t>Downlink E-UTRA CC(2) to CC(N</w:t>
      </w:r>
      <w:r w:rsidRPr="00F17EF5">
        <w:rPr>
          <w:vertAlign w:val="subscript"/>
        </w:rPr>
        <w:t>EUTRA_CC</w:t>
      </w:r>
      <w:r w:rsidRPr="00F17EF5">
        <w:t>), in increasing frequency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8"/>
        <w:gridCol w:w="1559"/>
      </w:tblGrid>
      <w:tr w:rsidR="00D4531E" w:rsidRPr="00F17EF5" w14:paraId="7F4F2F0F" w14:textId="77777777" w:rsidTr="003D3315">
        <w:tc>
          <w:tcPr>
            <w:tcW w:w="8188" w:type="dxa"/>
            <w:shd w:val="clear" w:color="auto" w:fill="auto"/>
            <w:vAlign w:val="center"/>
          </w:tcPr>
          <w:p w14:paraId="760654E4" w14:textId="77777777" w:rsidR="00D4531E" w:rsidRPr="00F17EF5" w:rsidRDefault="00D4531E" w:rsidP="00DD6CFB">
            <w:pPr>
              <w:pStyle w:val="TAL"/>
            </w:pPr>
            <w:bookmarkStart w:id="186" w:name="_Hlk71220915"/>
            <w:bookmarkStart w:id="187" w:name="_Hlk71220900"/>
            <w:bookmarkEnd w:id="185"/>
            <w:r w:rsidRPr="00F17EF5">
              <w:t>F</w:t>
            </w:r>
            <w:r w:rsidRPr="00F17EF5">
              <w:rPr>
                <w:vertAlign w:val="subscript"/>
              </w:rPr>
              <w:t>EUTRA_DL_LowRange_CC</w:t>
            </w:r>
            <w:r w:rsidRPr="00F17EF5">
              <w:t>(k) = F</w:t>
            </w:r>
            <w:r w:rsidRPr="00F17EF5">
              <w:rPr>
                <w:vertAlign w:val="subscript"/>
              </w:rPr>
              <w:t>EUTRA_DL_LowRange_CC</w:t>
            </w:r>
            <w:r w:rsidRPr="00F17EF5">
              <w:t xml:space="preserve">(k-1) + </w:t>
            </w:r>
            <w:r w:rsidRPr="00F17EF5">
              <w:rPr>
                <w:rFonts w:cs="Arial"/>
                <w:sz w:val="20"/>
                <w:szCs w:val="22"/>
              </w:rPr>
              <w:t>∑</w:t>
            </w:r>
            <w:r w:rsidRPr="00F17EF5">
              <w:t>F</w:t>
            </w:r>
            <w:r w:rsidRPr="00F17EF5">
              <w:rPr>
                <w:vertAlign w:val="subscript"/>
              </w:rPr>
              <w:t>EUTRA_Channel_Spacing</w:t>
            </w:r>
            <w:r w:rsidRPr="00F17EF5">
              <w:t>(k), k=2 to N</w:t>
            </w:r>
            <w:r w:rsidRPr="00F17EF5">
              <w:rPr>
                <w:vertAlign w:val="subscript"/>
              </w:rPr>
              <w:t>EUTRA_CC</w:t>
            </w:r>
            <w:bookmarkEnd w:id="186"/>
          </w:p>
        </w:tc>
        <w:tc>
          <w:tcPr>
            <w:tcW w:w="1559" w:type="dxa"/>
            <w:vAlign w:val="center"/>
          </w:tcPr>
          <w:p w14:paraId="6BF3B40C" w14:textId="77777777" w:rsidR="00D4531E" w:rsidRPr="00F17EF5" w:rsidRDefault="00D4531E" w:rsidP="00DD6CFB">
            <w:pPr>
              <w:pStyle w:val="TAL"/>
            </w:pPr>
            <w:r w:rsidRPr="00F17EF5">
              <w:t>C.2.6.2.2-Eq13</w:t>
            </w:r>
          </w:p>
        </w:tc>
      </w:tr>
      <w:bookmarkEnd w:id="187"/>
      <w:tr w:rsidR="00D4531E" w:rsidRPr="00F17EF5" w14:paraId="23ACB41F" w14:textId="77777777" w:rsidTr="003D3315">
        <w:tc>
          <w:tcPr>
            <w:tcW w:w="8188" w:type="dxa"/>
            <w:shd w:val="clear" w:color="auto" w:fill="auto"/>
            <w:vAlign w:val="center"/>
          </w:tcPr>
          <w:p w14:paraId="1BCD58A6" w14:textId="77777777" w:rsidR="00D4531E" w:rsidRPr="00F17EF5" w:rsidRDefault="00D4531E" w:rsidP="00DD6CFB">
            <w:pPr>
              <w:pStyle w:val="TAL"/>
            </w:pPr>
            <w:r w:rsidRPr="00F17EF5">
              <w:t>F</w:t>
            </w:r>
            <w:r w:rsidRPr="00F17EF5">
              <w:rPr>
                <w:vertAlign w:val="subscript"/>
              </w:rPr>
              <w:t>EUTRA_DL_MidRange_CC</w:t>
            </w:r>
            <w:r w:rsidRPr="00F17EF5">
              <w:t>(k) = F</w:t>
            </w:r>
            <w:r w:rsidRPr="00F17EF5">
              <w:rPr>
                <w:vertAlign w:val="subscript"/>
              </w:rPr>
              <w:t>EUTRA_DL_MidRange_CC</w:t>
            </w:r>
            <w:r w:rsidRPr="00F17EF5">
              <w:t xml:space="preserve">(k-1) + </w:t>
            </w:r>
            <w:r w:rsidRPr="00F17EF5">
              <w:rPr>
                <w:rFonts w:cs="Arial"/>
                <w:sz w:val="20"/>
                <w:szCs w:val="22"/>
              </w:rPr>
              <w:t>∑</w:t>
            </w:r>
            <w:r w:rsidRPr="00F17EF5">
              <w:t>F</w:t>
            </w:r>
            <w:r w:rsidRPr="00F17EF5">
              <w:rPr>
                <w:vertAlign w:val="subscript"/>
              </w:rPr>
              <w:t>EUTRA_Channel_Spacing</w:t>
            </w:r>
            <w:r w:rsidRPr="00F17EF5">
              <w:t>(k), k=2 to N</w:t>
            </w:r>
            <w:r w:rsidRPr="00F17EF5">
              <w:rPr>
                <w:vertAlign w:val="subscript"/>
              </w:rPr>
              <w:t>EUTRA_CC</w:t>
            </w:r>
          </w:p>
        </w:tc>
        <w:tc>
          <w:tcPr>
            <w:tcW w:w="1559" w:type="dxa"/>
            <w:vAlign w:val="center"/>
          </w:tcPr>
          <w:p w14:paraId="2FCE9812" w14:textId="77777777" w:rsidR="00D4531E" w:rsidRPr="00F17EF5" w:rsidRDefault="00D4531E" w:rsidP="00DD6CFB">
            <w:pPr>
              <w:pStyle w:val="TAL"/>
            </w:pPr>
            <w:r w:rsidRPr="00F17EF5">
              <w:t>C.2.6.2.2-Eq14</w:t>
            </w:r>
          </w:p>
        </w:tc>
      </w:tr>
      <w:tr w:rsidR="00D4531E" w:rsidRPr="00F17EF5" w14:paraId="1E3BDD7F" w14:textId="77777777" w:rsidTr="003D3315">
        <w:tc>
          <w:tcPr>
            <w:tcW w:w="8188" w:type="dxa"/>
            <w:shd w:val="clear" w:color="auto" w:fill="auto"/>
            <w:vAlign w:val="center"/>
          </w:tcPr>
          <w:p w14:paraId="3386CAFA" w14:textId="77777777" w:rsidR="00D4531E" w:rsidRPr="00F17EF5" w:rsidRDefault="00D4531E" w:rsidP="00DD6CFB">
            <w:pPr>
              <w:pStyle w:val="TAL"/>
            </w:pPr>
            <w:r w:rsidRPr="00F17EF5">
              <w:t>F</w:t>
            </w:r>
            <w:r w:rsidRPr="00F17EF5">
              <w:rPr>
                <w:vertAlign w:val="subscript"/>
              </w:rPr>
              <w:t>EUTRA_DL_HighRange_CC</w:t>
            </w:r>
            <w:r w:rsidRPr="00F17EF5">
              <w:t>(k) = F</w:t>
            </w:r>
            <w:r w:rsidRPr="00F17EF5">
              <w:rPr>
                <w:vertAlign w:val="subscript"/>
              </w:rPr>
              <w:t>EUTRA_DL_HighRange_CC</w:t>
            </w:r>
            <w:r w:rsidRPr="00F17EF5">
              <w:t xml:space="preserve">(k-1) + </w:t>
            </w:r>
            <w:r w:rsidRPr="00F17EF5">
              <w:rPr>
                <w:rFonts w:cs="Arial"/>
                <w:sz w:val="20"/>
                <w:szCs w:val="22"/>
              </w:rPr>
              <w:t>∑</w:t>
            </w:r>
            <w:r w:rsidRPr="00F17EF5">
              <w:t>F</w:t>
            </w:r>
            <w:r w:rsidRPr="00F17EF5">
              <w:rPr>
                <w:vertAlign w:val="subscript"/>
              </w:rPr>
              <w:t>EUTRA_Channel_Spacing</w:t>
            </w:r>
            <w:r w:rsidRPr="00F17EF5">
              <w:t>(k), k=2 to N</w:t>
            </w:r>
            <w:r w:rsidRPr="00F17EF5">
              <w:rPr>
                <w:vertAlign w:val="subscript"/>
              </w:rPr>
              <w:t>EUTRA_CC</w:t>
            </w:r>
          </w:p>
        </w:tc>
        <w:tc>
          <w:tcPr>
            <w:tcW w:w="1559" w:type="dxa"/>
            <w:vAlign w:val="center"/>
          </w:tcPr>
          <w:p w14:paraId="552597C2" w14:textId="77777777" w:rsidR="00D4531E" w:rsidRPr="00F17EF5" w:rsidRDefault="00D4531E" w:rsidP="00DD6CFB">
            <w:pPr>
              <w:pStyle w:val="TAL"/>
            </w:pPr>
            <w:r w:rsidRPr="00F17EF5">
              <w:t>C.2.6.2.2-Eq15</w:t>
            </w:r>
          </w:p>
        </w:tc>
      </w:tr>
    </w:tbl>
    <w:p w14:paraId="79AD19D0" w14:textId="77777777" w:rsidR="00D4531E" w:rsidRPr="00F17EF5" w:rsidRDefault="00D4531E" w:rsidP="00DD6CFB"/>
    <w:p w14:paraId="00C4481D" w14:textId="77777777" w:rsidR="00D4531E" w:rsidRPr="00F17EF5" w:rsidRDefault="00D4531E" w:rsidP="00DD6CFB">
      <w:pPr>
        <w:rPr>
          <w:lang w:eastAsia="x-none"/>
        </w:rPr>
      </w:pPr>
      <w:r w:rsidRPr="00F17EF5">
        <w:t>Uplink E-UTRA CC(k), k=1 to N</w:t>
      </w:r>
      <w:r w:rsidRPr="00F17EF5">
        <w:rPr>
          <w:vertAlign w:val="subscript"/>
        </w:rPr>
        <w:t>EUTRA_CC</w:t>
      </w:r>
      <w:r w:rsidRPr="00F17EF5">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8"/>
        <w:gridCol w:w="1559"/>
      </w:tblGrid>
      <w:tr w:rsidR="00D4531E" w:rsidRPr="00F17EF5" w14:paraId="6FA4C8AF" w14:textId="77777777" w:rsidTr="003D3315">
        <w:tc>
          <w:tcPr>
            <w:tcW w:w="8188" w:type="dxa"/>
            <w:shd w:val="clear" w:color="auto" w:fill="auto"/>
            <w:vAlign w:val="center"/>
          </w:tcPr>
          <w:p w14:paraId="050F2448" w14:textId="77777777" w:rsidR="00D4531E" w:rsidRPr="00F17EF5" w:rsidRDefault="00D4531E" w:rsidP="00DD6CFB">
            <w:pPr>
              <w:pStyle w:val="TAL"/>
            </w:pPr>
            <w:r w:rsidRPr="00F17EF5">
              <w:t>F</w:t>
            </w:r>
            <w:r w:rsidRPr="00F17EF5">
              <w:rPr>
                <w:vertAlign w:val="subscript"/>
              </w:rPr>
              <w:t>EUTRA_UL_LowRange_CC</w:t>
            </w:r>
            <w:r w:rsidRPr="00F17EF5">
              <w:t>(k) = F</w:t>
            </w:r>
            <w:r w:rsidRPr="00F17EF5">
              <w:rPr>
                <w:vertAlign w:val="subscript"/>
              </w:rPr>
              <w:t>EUTRA_DL_LowRange_CC</w:t>
            </w:r>
            <w:r w:rsidRPr="00F17EF5">
              <w:t>(k) - F</w:t>
            </w:r>
            <w:r w:rsidRPr="00F17EF5">
              <w:rPr>
                <w:vertAlign w:val="subscript"/>
              </w:rPr>
              <w:t>Tx-Rx_separation</w:t>
            </w:r>
          </w:p>
        </w:tc>
        <w:tc>
          <w:tcPr>
            <w:tcW w:w="1559" w:type="dxa"/>
            <w:vAlign w:val="center"/>
          </w:tcPr>
          <w:p w14:paraId="30EF83EC"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2.2-Eq16</w:t>
            </w:r>
          </w:p>
        </w:tc>
      </w:tr>
      <w:tr w:rsidR="00D4531E" w:rsidRPr="00F17EF5" w14:paraId="2D29FBA0" w14:textId="77777777" w:rsidTr="003D3315">
        <w:tc>
          <w:tcPr>
            <w:tcW w:w="8188" w:type="dxa"/>
            <w:shd w:val="clear" w:color="auto" w:fill="auto"/>
            <w:vAlign w:val="center"/>
          </w:tcPr>
          <w:p w14:paraId="1FB3DB39" w14:textId="77777777" w:rsidR="00D4531E" w:rsidRPr="00F17EF5" w:rsidRDefault="00D4531E" w:rsidP="00DD6CFB">
            <w:pPr>
              <w:pStyle w:val="TAL"/>
            </w:pPr>
            <w:r w:rsidRPr="00F17EF5">
              <w:t>F</w:t>
            </w:r>
            <w:r w:rsidRPr="00F17EF5">
              <w:rPr>
                <w:vertAlign w:val="subscript"/>
              </w:rPr>
              <w:t>EUTRA_UL_MidRange_CC</w:t>
            </w:r>
            <w:r w:rsidRPr="00F17EF5">
              <w:t>(k) = F</w:t>
            </w:r>
            <w:r w:rsidRPr="00F17EF5">
              <w:rPr>
                <w:vertAlign w:val="subscript"/>
              </w:rPr>
              <w:t>EUTRA_DL_MidRange_CC</w:t>
            </w:r>
            <w:r w:rsidRPr="00F17EF5">
              <w:t>(k) - F</w:t>
            </w:r>
            <w:r w:rsidRPr="00F17EF5">
              <w:rPr>
                <w:vertAlign w:val="subscript"/>
              </w:rPr>
              <w:t>Tx-Rx_separation</w:t>
            </w:r>
          </w:p>
        </w:tc>
        <w:tc>
          <w:tcPr>
            <w:tcW w:w="1559" w:type="dxa"/>
            <w:vAlign w:val="center"/>
          </w:tcPr>
          <w:p w14:paraId="51EDDC51"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2.2-Eq17</w:t>
            </w:r>
          </w:p>
        </w:tc>
      </w:tr>
      <w:tr w:rsidR="00D4531E" w:rsidRPr="00F17EF5" w14:paraId="1150AB9C" w14:textId="77777777" w:rsidTr="003D3315">
        <w:tc>
          <w:tcPr>
            <w:tcW w:w="8188" w:type="dxa"/>
            <w:shd w:val="clear" w:color="auto" w:fill="auto"/>
            <w:vAlign w:val="center"/>
          </w:tcPr>
          <w:p w14:paraId="3EA6E7B1" w14:textId="77777777" w:rsidR="00D4531E" w:rsidRPr="00F17EF5" w:rsidRDefault="00D4531E" w:rsidP="00DD6CFB">
            <w:pPr>
              <w:pStyle w:val="TAL"/>
            </w:pPr>
            <w:r w:rsidRPr="00F17EF5">
              <w:t>F</w:t>
            </w:r>
            <w:r w:rsidRPr="00F17EF5">
              <w:rPr>
                <w:vertAlign w:val="subscript"/>
              </w:rPr>
              <w:t>EUTRA_UL_HighRange_CC</w:t>
            </w:r>
            <w:r w:rsidRPr="00F17EF5">
              <w:t>(k) = F</w:t>
            </w:r>
            <w:r w:rsidRPr="00F17EF5">
              <w:rPr>
                <w:vertAlign w:val="subscript"/>
              </w:rPr>
              <w:t>EUTRA_DL_HighRange_CC</w:t>
            </w:r>
            <w:r w:rsidRPr="00F17EF5">
              <w:t>(k) - F</w:t>
            </w:r>
            <w:r w:rsidRPr="00F17EF5">
              <w:rPr>
                <w:vertAlign w:val="subscript"/>
              </w:rPr>
              <w:t>Tx-Rx_separation</w:t>
            </w:r>
          </w:p>
        </w:tc>
        <w:tc>
          <w:tcPr>
            <w:tcW w:w="1559" w:type="dxa"/>
            <w:vAlign w:val="center"/>
          </w:tcPr>
          <w:p w14:paraId="24133E7B"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2.2-Eq18</w:t>
            </w:r>
          </w:p>
        </w:tc>
      </w:tr>
    </w:tbl>
    <w:p w14:paraId="5ED4389E" w14:textId="77777777" w:rsidR="00D4531E" w:rsidRPr="00F17EF5" w:rsidRDefault="00D4531E" w:rsidP="00DD6CFB"/>
    <w:p w14:paraId="0E8CE10A" w14:textId="77777777" w:rsidR="00D4531E" w:rsidRPr="00F17EF5" w:rsidRDefault="00D4531E" w:rsidP="00D4531E">
      <w:pPr>
        <w:pStyle w:val="Heading4"/>
      </w:pPr>
      <w:r w:rsidRPr="00F17EF5">
        <w:t>C.2.6.2.3</w:t>
      </w:r>
      <w:r w:rsidRPr="00F17EF5">
        <w:tab/>
        <w:t>Determination of test frequencies for Low-, Mid- and High-Range with E-UTRA at band edges</w:t>
      </w:r>
    </w:p>
    <w:p w14:paraId="4DA1F5BA" w14:textId="77777777" w:rsidR="00D4531E" w:rsidRPr="00F17EF5" w:rsidRDefault="00D4531E" w:rsidP="00DD6CFB">
      <w:bookmarkStart w:id="188" w:name="_Hlk71202919"/>
      <w:bookmarkStart w:id="189" w:name="_Hlk71202754"/>
      <w:r w:rsidRPr="00F17EF5">
        <w:t>To get the NR carrier on the synchcronisation raster the calculations of the E-UTRA carrier components needs to be based on the location of the NR carrier.</w:t>
      </w:r>
      <w:bookmarkEnd w:id="188"/>
    </w:p>
    <w:bookmarkEnd w:id="189"/>
    <w:p w14:paraId="595CCA25" w14:textId="77777777" w:rsidR="00D4531E" w:rsidRPr="00F17EF5" w:rsidRDefault="00D4531E" w:rsidP="00DD6CFB">
      <w:r w:rsidRPr="00F17EF5">
        <w:t>Downlink NR CC(1), lowest frequency CC:</w:t>
      </w:r>
    </w:p>
    <w:p w14:paraId="57C3C4A8" w14:textId="77777777" w:rsidR="00D4531E" w:rsidRPr="00F17EF5" w:rsidRDefault="00D4531E" w:rsidP="00DD6CFB">
      <w:r w:rsidRPr="00F17EF5">
        <w:t>F</w:t>
      </w:r>
      <w:r w:rsidRPr="00F17EF5">
        <w:rPr>
          <w:vertAlign w:val="subscript"/>
        </w:rPr>
        <w:t>NR_DL_LowRange</w:t>
      </w:r>
      <w:r w:rsidRPr="00F17EF5">
        <w:rPr>
          <w:bCs/>
          <w:vertAlign w:val="subscript"/>
        </w:rPr>
        <w:t>_CC</w:t>
      </w:r>
      <w:r w:rsidRPr="00F17EF5">
        <w:rPr>
          <w:bCs/>
        </w:rPr>
        <w:t>(1)</w:t>
      </w:r>
      <w:r w:rsidRPr="00F17EF5">
        <w:t xml:space="preserve"> is rounded up and F</w:t>
      </w:r>
      <w:r w:rsidRPr="00F17EF5">
        <w:rPr>
          <w:vertAlign w:val="subscript"/>
        </w:rPr>
        <w:t>NR_DL_HighRange</w:t>
      </w:r>
      <w:r w:rsidRPr="00F17EF5">
        <w:rPr>
          <w:bCs/>
          <w:vertAlign w:val="subscript"/>
        </w:rPr>
        <w:t>_CC</w:t>
      </w:r>
      <w:r w:rsidRPr="00F17EF5">
        <w:rPr>
          <w:bCs/>
        </w:rPr>
        <w:t>(1)</w:t>
      </w:r>
      <w:r w:rsidRPr="00F17EF5">
        <w:t xml:space="preserve"> is rounded down to obey to the minimum guard band according to clause </w:t>
      </w:r>
      <w:r w:rsidRPr="00F17EF5">
        <w:rPr>
          <w:rFonts w:eastAsia="Yu Mincho"/>
        </w:rPr>
        <w:t xml:space="preserve">5.3.3 </w:t>
      </w:r>
      <w:r w:rsidRPr="00F17EF5">
        <w:t>of TS 38.101-1 [7] and TS 38.101-2 [8].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30"/>
        <w:gridCol w:w="1417"/>
      </w:tblGrid>
      <w:tr w:rsidR="00D4531E" w:rsidRPr="00F17EF5" w14:paraId="715A8690" w14:textId="77777777" w:rsidTr="003D3315">
        <w:tc>
          <w:tcPr>
            <w:tcW w:w="8330" w:type="dxa"/>
            <w:shd w:val="clear" w:color="auto" w:fill="auto"/>
          </w:tcPr>
          <w:p w14:paraId="0C5C4B5C" w14:textId="77777777" w:rsidR="00D4531E" w:rsidRPr="00F17EF5" w:rsidRDefault="00D4531E" w:rsidP="00DD6CFB">
            <w:pPr>
              <w:pStyle w:val="TAL"/>
            </w:pPr>
            <w:r w:rsidRPr="00F17EF5">
              <w:t>F</w:t>
            </w:r>
            <w:r w:rsidRPr="00F17EF5">
              <w:rPr>
                <w:vertAlign w:val="subscript"/>
              </w:rPr>
              <w:t>NR_DL_LowRange_CC</w:t>
            </w:r>
            <w:r w:rsidRPr="00F17EF5">
              <w:t xml:space="preserve">(1) = </w:t>
            </w:r>
            <w:bookmarkStart w:id="190" w:name="_Hlk71220472"/>
            <w:r w:rsidRPr="00F17EF5">
              <w:t>Ceil((F</w:t>
            </w:r>
            <w:r w:rsidRPr="00F17EF5">
              <w:rPr>
                <w:vertAlign w:val="subscript"/>
              </w:rPr>
              <w:t>DL_Low</w:t>
            </w:r>
            <w:r w:rsidRPr="00F17EF5">
              <w:t xml:space="preserve"> + </w:t>
            </w:r>
            <w:r w:rsidRPr="00F17EF5">
              <w:rPr>
                <w:rFonts w:cs="Arial"/>
                <w:sz w:val="20"/>
                <w:szCs w:val="22"/>
              </w:rPr>
              <w:t>∑</w:t>
            </w:r>
            <w:r w:rsidRPr="00F17EF5">
              <w:rPr>
                <w:rFonts w:cs="Arial"/>
                <w:vertAlign w:val="subscript"/>
              </w:rPr>
              <w:t xml:space="preserve">m=1 to </w:t>
            </w:r>
            <w:r w:rsidRPr="00F17EF5">
              <w:rPr>
                <w:rFonts w:cs="Arial"/>
                <w:sz w:val="16"/>
                <w:szCs w:val="18"/>
              </w:rPr>
              <w:t>N</w:t>
            </w:r>
            <w:r w:rsidRPr="00F17EF5">
              <w:rPr>
                <w:rFonts w:cs="Arial"/>
                <w:sz w:val="16"/>
                <w:szCs w:val="18"/>
                <w:vertAlign w:val="subscript"/>
              </w:rPr>
              <w:t>EUTRA_CC</w:t>
            </w:r>
            <w:r w:rsidRPr="00F17EF5">
              <w:rPr>
                <w:rFonts w:cs="Arial"/>
                <w:vertAlign w:val="subscript"/>
              </w:rPr>
              <w:t xml:space="preserve"> </w:t>
            </w:r>
            <w:r w:rsidRPr="00F17EF5">
              <w:t>CCBW</w:t>
            </w:r>
            <w:r w:rsidRPr="00F17EF5">
              <w:rPr>
                <w:vertAlign w:val="subscript"/>
              </w:rPr>
              <w:t>EUTRA_DL</w:t>
            </w:r>
            <w:r w:rsidRPr="00F17EF5">
              <w:t>(m)+CCBW</w:t>
            </w:r>
            <w:r w:rsidRPr="00F17EF5">
              <w:rPr>
                <w:vertAlign w:val="subscript"/>
              </w:rPr>
              <w:t>NR_DL</w:t>
            </w:r>
            <w:r w:rsidRPr="00F17EF5">
              <w:t>(1) / 2</w:t>
            </w:r>
            <w:bookmarkEnd w:id="190"/>
            <w:r w:rsidRPr="00F17EF5">
              <w:t xml:space="preserve"> - F</w:t>
            </w:r>
            <w:r w:rsidRPr="00F17EF5">
              <w:rPr>
                <w:vertAlign w:val="subscript"/>
              </w:rPr>
              <w:t>NR_EUTRA_Channel_Spacing</w:t>
            </w:r>
            <w:r w:rsidRPr="00F17EF5">
              <w:t>) / LCMΔF</w:t>
            </w:r>
            <w:r w:rsidRPr="00F17EF5">
              <w:rPr>
                <w:vertAlign w:val="subscript"/>
              </w:rPr>
              <w:t>Raster</w:t>
            </w:r>
            <w:r w:rsidRPr="00F17EF5">
              <w:t>) * LCMΔF</w:t>
            </w:r>
            <w:r w:rsidRPr="00F17EF5">
              <w:rPr>
                <w:vertAlign w:val="subscript"/>
              </w:rPr>
              <w:t>Raster +</w:t>
            </w:r>
            <w:r w:rsidRPr="00F17EF5">
              <w:t xml:space="preserve"> F</w:t>
            </w:r>
            <w:r w:rsidRPr="00F17EF5">
              <w:rPr>
                <w:vertAlign w:val="subscript"/>
              </w:rPr>
              <w:t>NR_EUTRA_Channel_Spacing</w:t>
            </w:r>
            <w:r w:rsidRPr="00F17EF5">
              <w:t>, where</w:t>
            </w:r>
          </w:p>
          <w:p w14:paraId="4BC3B23B" w14:textId="77777777" w:rsidR="00D4531E" w:rsidRPr="00F17EF5" w:rsidRDefault="00D4531E" w:rsidP="00DD6CFB">
            <w:pPr>
              <w:pStyle w:val="TAL"/>
            </w:pPr>
            <w:r w:rsidRPr="00F17EF5">
              <w:t>F</w:t>
            </w:r>
            <w:r w:rsidRPr="00F17EF5">
              <w:rPr>
                <w:vertAlign w:val="subscript"/>
              </w:rPr>
              <w:t>NR_EUTRA_Channel_Spacing</w:t>
            </w:r>
            <w:r w:rsidRPr="00F17EF5">
              <w:t xml:space="preserve"> = Round((CCBW</w:t>
            </w:r>
            <w:r w:rsidRPr="00F17EF5">
              <w:rPr>
                <w:vertAlign w:val="subscript"/>
              </w:rPr>
              <w:t>EUTRA_DL</w:t>
            </w:r>
            <w:r w:rsidRPr="00F17EF5">
              <w:t>(N</w:t>
            </w:r>
            <w:r w:rsidRPr="00F17EF5">
              <w:rPr>
                <w:vertAlign w:val="subscript"/>
              </w:rPr>
              <w:t>EUTRA_CC</w:t>
            </w:r>
            <w:r w:rsidRPr="00F17EF5">
              <w:t>) + CCBW</w:t>
            </w:r>
            <w:r w:rsidRPr="00F17EF5">
              <w:rPr>
                <w:vertAlign w:val="subscript"/>
              </w:rPr>
              <w:t>NR_DL</w:t>
            </w:r>
            <w:r w:rsidRPr="00F17EF5">
              <w:t>(1))/(2*ΔF</w:t>
            </w:r>
            <w:r w:rsidRPr="00F17EF5">
              <w:rPr>
                <w:vertAlign w:val="subscript"/>
              </w:rPr>
              <w:t>Raster</w:t>
            </w:r>
            <w:r w:rsidRPr="00F17EF5">
              <w:t>))* ΔF</w:t>
            </w:r>
            <w:r w:rsidRPr="00F17EF5">
              <w:rPr>
                <w:vertAlign w:val="subscript"/>
              </w:rPr>
              <w:t>Raster</w:t>
            </w:r>
          </w:p>
        </w:tc>
        <w:tc>
          <w:tcPr>
            <w:tcW w:w="1417" w:type="dxa"/>
          </w:tcPr>
          <w:p w14:paraId="2D9968E9" w14:textId="77777777" w:rsidR="00D4531E" w:rsidRPr="00F17EF5" w:rsidRDefault="00D4531E" w:rsidP="00DD6CFB">
            <w:pPr>
              <w:pStyle w:val="TAL"/>
            </w:pPr>
            <w:bookmarkStart w:id="191" w:name="_Hlk71220496"/>
            <w:r w:rsidRPr="00F17EF5">
              <w:t>C.2.6.2.3-Eq1</w:t>
            </w:r>
            <w:bookmarkEnd w:id="191"/>
          </w:p>
        </w:tc>
      </w:tr>
      <w:tr w:rsidR="00D4531E" w:rsidRPr="00F17EF5" w14:paraId="605CF9DF" w14:textId="77777777" w:rsidTr="003D3315">
        <w:tc>
          <w:tcPr>
            <w:tcW w:w="8330" w:type="dxa"/>
            <w:shd w:val="clear" w:color="auto" w:fill="auto"/>
          </w:tcPr>
          <w:p w14:paraId="38E92CF0" w14:textId="77777777" w:rsidR="00D4531E" w:rsidRPr="00F17EF5" w:rsidRDefault="00D4531E" w:rsidP="00DD6CFB">
            <w:pPr>
              <w:pStyle w:val="TAL"/>
            </w:pPr>
            <w:r w:rsidRPr="00F17EF5">
              <w:t>F</w:t>
            </w:r>
            <w:r w:rsidRPr="00F17EF5">
              <w:rPr>
                <w:vertAlign w:val="subscript"/>
              </w:rPr>
              <w:t>NR_DL_MidRange_CC</w:t>
            </w:r>
            <w:r w:rsidRPr="00F17EF5">
              <w:t>(1) = same formula as C.2.6.2.2-Eq2</w:t>
            </w:r>
          </w:p>
        </w:tc>
        <w:tc>
          <w:tcPr>
            <w:tcW w:w="1417" w:type="dxa"/>
          </w:tcPr>
          <w:p w14:paraId="646DB8F2" w14:textId="77777777" w:rsidR="00D4531E" w:rsidRPr="00F17EF5" w:rsidRDefault="00D4531E" w:rsidP="00DD6CFB">
            <w:pPr>
              <w:pStyle w:val="TAL"/>
            </w:pPr>
            <w:r w:rsidRPr="00F17EF5">
              <w:t>C.2.6.2.3-Eq2</w:t>
            </w:r>
          </w:p>
        </w:tc>
      </w:tr>
      <w:tr w:rsidR="00D4531E" w:rsidRPr="00F17EF5" w14:paraId="5047DDA2" w14:textId="77777777" w:rsidTr="003D3315">
        <w:tc>
          <w:tcPr>
            <w:tcW w:w="8330" w:type="dxa"/>
            <w:shd w:val="clear" w:color="auto" w:fill="auto"/>
          </w:tcPr>
          <w:p w14:paraId="69EAD7AC" w14:textId="77777777" w:rsidR="00D4531E" w:rsidRPr="00F17EF5" w:rsidRDefault="00D4531E" w:rsidP="00DD6CFB">
            <w:pPr>
              <w:pStyle w:val="TAL"/>
            </w:pPr>
            <w:r w:rsidRPr="00F17EF5">
              <w:t>F</w:t>
            </w:r>
            <w:r w:rsidRPr="00F17EF5">
              <w:rPr>
                <w:vertAlign w:val="subscript"/>
              </w:rPr>
              <w:t>NR_DL_HighRange_CC</w:t>
            </w:r>
            <w:r w:rsidRPr="00F17EF5">
              <w:t>(1) = Floor((F</w:t>
            </w:r>
            <w:r w:rsidRPr="00F17EF5">
              <w:rPr>
                <w:vertAlign w:val="subscript"/>
              </w:rPr>
              <w:t xml:space="preserve">DL_High </w:t>
            </w:r>
            <w:r w:rsidRPr="00F17EF5">
              <w:t>– (</w:t>
            </w:r>
            <w:r w:rsidRPr="00F17EF5">
              <w:rPr>
                <w:rFonts w:cs="Arial"/>
                <w:sz w:val="20"/>
                <w:szCs w:val="22"/>
              </w:rPr>
              <w:t>∑</w:t>
            </w:r>
            <w:r w:rsidRPr="00F17EF5">
              <w:rPr>
                <w:rFonts w:cs="Arial"/>
                <w:vertAlign w:val="subscript"/>
              </w:rPr>
              <w:t xml:space="preserve">m=1 to </w:t>
            </w:r>
            <w:r w:rsidRPr="00F17EF5">
              <w:rPr>
                <w:rFonts w:cs="Arial"/>
                <w:sz w:val="16"/>
                <w:szCs w:val="18"/>
              </w:rPr>
              <w:t>N</w:t>
            </w:r>
            <w:r w:rsidRPr="00F17EF5">
              <w:rPr>
                <w:rFonts w:cs="Arial"/>
                <w:sz w:val="16"/>
                <w:szCs w:val="18"/>
                <w:vertAlign w:val="subscript"/>
              </w:rPr>
              <w:t>EUTRA_CC</w:t>
            </w:r>
            <w:r w:rsidRPr="00F17EF5">
              <w:rPr>
                <w:rFonts w:cs="Arial"/>
                <w:vertAlign w:val="subscript"/>
              </w:rPr>
              <w:t xml:space="preserve"> </w:t>
            </w:r>
            <w:r w:rsidRPr="00F17EF5">
              <w:t>CCBW</w:t>
            </w:r>
            <w:r w:rsidRPr="00F17EF5">
              <w:rPr>
                <w:vertAlign w:val="subscript"/>
              </w:rPr>
              <w:t>EUTRA_DL</w:t>
            </w:r>
            <w:r w:rsidRPr="00F17EF5">
              <w:t xml:space="preserve">(m) + </w:t>
            </w:r>
            <w:r w:rsidRPr="00F17EF5">
              <w:rPr>
                <w:rFonts w:cs="Arial"/>
                <w:sz w:val="20"/>
                <w:szCs w:val="22"/>
              </w:rPr>
              <w:t>∑</w:t>
            </w:r>
            <w:r w:rsidRPr="00F17EF5">
              <w:rPr>
                <w:rFonts w:cs="Arial"/>
                <w:vertAlign w:val="subscript"/>
              </w:rPr>
              <w:t xml:space="preserve">i=1 to </w:t>
            </w:r>
            <w:r w:rsidRPr="00F17EF5">
              <w:rPr>
                <w:rFonts w:cs="Arial"/>
                <w:sz w:val="16"/>
                <w:szCs w:val="18"/>
              </w:rPr>
              <w:t>N</w:t>
            </w:r>
            <w:r w:rsidRPr="00F17EF5">
              <w:rPr>
                <w:rFonts w:cs="Arial"/>
                <w:sz w:val="16"/>
                <w:szCs w:val="18"/>
                <w:vertAlign w:val="subscript"/>
              </w:rPr>
              <w:t>NR_CC</w:t>
            </w:r>
            <w:r w:rsidRPr="00F17EF5">
              <w:rPr>
                <w:rFonts w:cs="Arial"/>
                <w:vertAlign w:val="subscript"/>
              </w:rPr>
              <w:t xml:space="preserve"> </w:t>
            </w:r>
            <w:r w:rsidRPr="00F17EF5">
              <w:t>CCBW</w:t>
            </w:r>
            <w:r w:rsidRPr="00F17EF5">
              <w:rPr>
                <w:vertAlign w:val="subscript"/>
              </w:rPr>
              <w:t>NR_DL</w:t>
            </w:r>
            <w:r w:rsidRPr="00F17EF5">
              <w:t>(i)) +CCBW</w:t>
            </w:r>
            <w:r w:rsidRPr="00F17EF5">
              <w:rPr>
                <w:vertAlign w:val="subscript"/>
              </w:rPr>
              <w:t>NR_DL</w:t>
            </w:r>
            <w:r w:rsidRPr="00F17EF5">
              <w:t>(1) / 2 + F</w:t>
            </w:r>
            <w:r w:rsidRPr="00F17EF5">
              <w:rPr>
                <w:vertAlign w:val="subscript"/>
              </w:rPr>
              <w:t>NR_EUTRA_Channel_Spacing</w:t>
            </w:r>
            <w:r w:rsidRPr="00F17EF5">
              <w:t>) / LCMΔF</w:t>
            </w:r>
            <w:r w:rsidRPr="00F17EF5">
              <w:rPr>
                <w:vertAlign w:val="subscript"/>
              </w:rPr>
              <w:t>Raster</w:t>
            </w:r>
            <w:r w:rsidRPr="00F17EF5">
              <w:t>) * LCMΔF</w:t>
            </w:r>
            <w:r w:rsidRPr="00F17EF5">
              <w:rPr>
                <w:vertAlign w:val="subscript"/>
              </w:rPr>
              <w:t xml:space="preserve">Raster </w:t>
            </w:r>
            <w:r w:rsidRPr="00F17EF5">
              <w:t>- F</w:t>
            </w:r>
            <w:r w:rsidRPr="00F17EF5">
              <w:rPr>
                <w:vertAlign w:val="subscript"/>
              </w:rPr>
              <w:t>NR_EUTRA_Channel_Spacing</w:t>
            </w:r>
            <w:r w:rsidRPr="00F17EF5">
              <w:t>, where</w:t>
            </w:r>
          </w:p>
          <w:p w14:paraId="7160BE65" w14:textId="77777777" w:rsidR="00D4531E" w:rsidRPr="00F17EF5" w:rsidRDefault="00D4531E" w:rsidP="00DD6CFB">
            <w:pPr>
              <w:pStyle w:val="TAL"/>
            </w:pPr>
            <w:r w:rsidRPr="00F17EF5">
              <w:t>F</w:t>
            </w:r>
            <w:r w:rsidRPr="00F17EF5">
              <w:rPr>
                <w:vertAlign w:val="subscript"/>
              </w:rPr>
              <w:t>NR_EUTRA_Channel_Spacing</w:t>
            </w:r>
            <w:r w:rsidRPr="00F17EF5">
              <w:t xml:space="preserve"> = Round((CCBW</w:t>
            </w:r>
            <w:r w:rsidRPr="00F17EF5">
              <w:rPr>
                <w:vertAlign w:val="subscript"/>
              </w:rPr>
              <w:t>EUTRA_DL</w:t>
            </w:r>
            <w:r w:rsidRPr="00F17EF5">
              <w:t>(1) + CCBW</w:t>
            </w:r>
            <w:r w:rsidRPr="00F17EF5">
              <w:rPr>
                <w:vertAlign w:val="subscript"/>
              </w:rPr>
              <w:t>NR_DL</w:t>
            </w:r>
            <w:r w:rsidRPr="00F17EF5">
              <w:t>(N</w:t>
            </w:r>
            <w:r w:rsidRPr="00F17EF5">
              <w:rPr>
                <w:vertAlign w:val="subscript"/>
              </w:rPr>
              <w:t>NR_CC</w:t>
            </w:r>
            <w:r w:rsidRPr="00F17EF5">
              <w:t>))/(2*ΔF</w:t>
            </w:r>
            <w:r w:rsidRPr="00F17EF5">
              <w:rPr>
                <w:vertAlign w:val="subscript"/>
              </w:rPr>
              <w:t>Raster</w:t>
            </w:r>
            <w:r w:rsidRPr="00F17EF5">
              <w:t>))* ΔF</w:t>
            </w:r>
            <w:r w:rsidRPr="00F17EF5">
              <w:rPr>
                <w:vertAlign w:val="subscript"/>
              </w:rPr>
              <w:t>Raster</w:t>
            </w:r>
          </w:p>
        </w:tc>
        <w:tc>
          <w:tcPr>
            <w:tcW w:w="1417" w:type="dxa"/>
          </w:tcPr>
          <w:p w14:paraId="27750B86" w14:textId="77777777" w:rsidR="00D4531E" w:rsidRPr="00F17EF5" w:rsidRDefault="00D4531E" w:rsidP="00DD6CFB">
            <w:pPr>
              <w:pStyle w:val="TAL"/>
            </w:pPr>
            <w:r w:rsidRPr="00F17EF5">
              <w:t>C.2.6.2.3-Eq3</w:t>
            </w:r>
          </w:p>
        </w:tc>
      </w:tr>
    </w:tbl>
    <w:p w14:paraId="700E7467" w14:textId="77777777" w:rsidR="00D4531E" w:rsidRPr="00F17EF5" w:rsidRDefault="00D4531E" w:rsidP="00DD6CFB"/>
    <w:p w14:paraId="75948A7A" w14:textId="77777777" w:rsidR="00D4531E" w:rsidRPr="00F17EF5" w:rsidRDefault="00D4531E" w:rsidP="00DD6CFB">
      <w:r w:rsidRPr="00F17EF5">
        <w:t>Downlink NR CC(2) to CC(N</w:t>
      </w:r>
      <w:r w:rsidRPr="00F17EF5">
        <w:rPr>
          <w:vertAlign w:val="subscript"/>
        </w:rPr>
        <w:t>NR_CC</w:t>
      </w:r>
      <w:r w:rsidRPr="00F17EF5">
        <w:t>), in increasing frequency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8"/>
        <w:gridCol w:w="1559"/>
      </w:tblGrid>
      <w:tr w:rsidR="00D4531E" w:rsidRPr="00F17EF5" w14:paraId="316066BB" w14:textId="77777777" w:rsidTr="003D3315">
        <w:tc>
          <w:tcPr>
            <w:tcW w:w="8188" w:type="dxa"/>
            <w:shd w:val="clear" w:color="auto" w:fill="auto"/>
            <w:vAlign w:val="center"/>
          </w:tcPr>
          <w:p w14:paraId="5E915C49" w14:textId="77777777" w:rsidR="00D4531E" w:rsidRPr="00F17EF5" w:rsidRDefault="00D4531E" w:rsidP="00DD6CFB">
            <w:pPr>
              <w:pStyle w:val="TAL"/>
            </w:pPr>
            <w:r w:rsidRPr="00F17EF5">
              <w:t>F</w:t>
            </w:r>
            <w:r w:rsidRPr="00F17EF5">
              <w:rPr>
                <w:vertAlign w:val="subscript"/>
              </w:rPr>
              <w:t>NR_DL_LowRange_CC</w:t>
            </w:r>
            <w:r w:rsidRPr="00F17EF5">
              <w:t>(k) = same formula as C.2.6.2.2-Eq4</w:t>
            </w:r>
          </w:p>
        </w:tc>
        <w:tc>
          <w:tcPr>
            <w:tcW w:w="1559" w:type="dxa"/>
            <w:vAlign w:val="center"/>
          </w:tcPr>
          <w:p w14:paraId="098E4101" w14:textId="77777777" w:rsidR="00D4531E" w:rsidRPr="00F17EF5" w:rsidRDefault="00D4531E" w:rsidP="00DD6CFB">
            <w:pPr>
              <w:pStyle w:val="TAL"/>
            </w:pPr>
            <w:r w:rsidRPr="00F17EF5">
              <w:t>C.2.6.2.3-Eq4</w:t>
            </w:r>
          </w:p>
        </w:tc>
      </w:tr>
      <w:tr w:rsidR="00D4531E" w:rsidRPr="00F17EF5" w14:paraId="6C052A34" w14:textId="77777777" w:rsidTr="003D3315">
        <w:tc>
          <w:tcPr>
            <w:tcW w:w="8188" w:type="dxa"/>
            <w:shd w:val="clear" w:color="auto" w:fill="auto"/>
            <w:vAlign w:val="center"/>
          </w:tcPr>
          <w:p w14:paraId="5A51E395" w14:textId="77777777" w:rsidR="00D4531E" w:rsidRPr="00F17EF5" w:rsidRDefault="00D4531E" w:rsidP="00DD6CFB">
            <w:pPr>
              <w:pStyle w:val="TAL"/>
            </w:pPr>
            <w:r w:rsidRPr="00F17EF5">
              <w:t>F</w:t>
            </w:r>
            <w:r w:rsidRPr="00F17EF5">
              <w:rPr>
                <w:vertAlign w:val="subscript"/>
              </w:rPr>
              <w:t>NR_DL_MidRange_CC</w:t>
            </w:r>
            <w:r w:rsidRPr="00F17EF5">
              <w:t>(k) = same formula as C.2.6.2.2-Eq5</w:t>
            </w:r>
          </w:p>
        </w:tc>
        <w:tc>
          <w:tcPr>
            <w:tcW w:w="1559" w:type="dxa"/>
            <w:vAlign w:val="center"/>
          </w:tcPr>
          <w:p w14:paraId="1294A831" w14:textId="77777777" w:rsidR="00D4531E" w:rsidRPr="00F17EF5" w:rsidRDefault="00D4531E" w:rsidP="00DD6CFB">
            <w:pPr>
              <w:pStyle w:val="TAL"/>
            </w:pPr>
            <w:r w:rsidRPr="00F17EF5">
              <w:t>C.2.6.2.3-Eq5</w:t>
            </w:r>
          </w:p>
        </w:tc>
      </w:tr>
      <w:tr w:rsidR="00D4531E" w:rsidRPr="00F17EF5" w14:paraId="1212F209" w14:textId="77777777" w:rsidTr="003D3315">
        <w:tc>
          <w:tcPr>
            <w:tcW w:w="8188" w:type="dxa"/>
            <w:shd w:val="clear" w:color="auto" w:fill="auto"/>
            <w:vAlign w:val="center"/>
          </w:tcPr>
          <w:p w14:paraId="1D30F4E5" w14:textId="77777777" w:rsidR="00D4531E" w:rsidRPr="00F17EF5" w:rsidRDefault="00D4531E" w:rsidP="00DD6CFB">
            <w:pPr>
              <w:pStyle w:val="TAL"/>
            </w:pPr>
            <w:r w:rsidRPr="00F17EF5">
              <w:t>F</w:t>
            </w:r>
            <w:r w:rsidRPr="00F17EF5">
              <w:rPr>
                <w:vertAlign w:val="subscript"/>
              </w:rPr>
              <w:t>NR_DL_HighRange_CC</w:t>
            </w:r>
            <w:r w:rsidRPr="00F17EF5">
              <w:t>(k) = same formula as C.2.6.2.2-Eq6</w:t>
            </w:r>
          </w:p>
        </w:tc>
        <w:tc>
          <w:tcPr>
            <w:tcW w:w="1559" w:type="dxa"/>
            <w:vAlign w:val="center"/>
          </w:tcPr>
          <w:p w14:paraId="7A2FAD29" w14:textId="77777777" w:rsidR="00D4531E" w:rsidRPr="00F17EF5" w:rsidRDefault="00D4531E" w:rsidP="00DD6CFB">
            <w:pPr>
              <w:pStyle w:val="TAL"/>
            </w:pPr>
            <w:r w:rsidRPr="00F17EF5">
              <w:t>C.2.6.2.3-Eq6</w:t>
            </w:r>
          </w:p>
        </w:tc>
      </w:tr>
    </w:tbl>
    <w:p w14:paraId="7BDC0BB9" w14:textId="77777777" w:rsidR="00D4531E" w:rsidRPr="00F17EF5" w:rsidRDefault="00D4531E" w:rsidP="00DD6CFB"/>
    <w:p w14:paraId="43BAAAD9" w14:textId="77777777" w:rsidR="00D4531E" w:rsidRPr="00F17EF5" w:rsidRDefault="00D4531E" w:rsidP="00DD6CFB">
      <w:pPr>
        <w:rPr>
          <w:lang w:eastAsia="x-none"/>
        </w:rPr>
      </w:pPr>
      <w:r w:rsidRPr="00F17EF5">
        <w:t>Uplink NR CC(k), k=1 to N</w:t>
      </w:r>
      <w:r w:rsidRPr="00F17EF5">
        <w:rPr>
          <w:vertAlign w:val="subscript"/>
        </w:rPr>
        <w:t>CC</w:t>
      </w:r>
      <w:r w:rsidRPr="00F17EF5">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8"/>
        <w:gridCol w:w="1559"/>
      </w:tblGrid>
      <w:tr w:rsidR="00D4531E" w:rsidRPr="00F17EF5" w14:paraId="7B07FCE1" w14:textId="77777777" w:rsidTr="003D3315">
        <w:tc>
          <w:tcPr>
            <w:tcW w:w="8188" w:type="dxa"/>
            <w:shd w:val="clear" w:color="auto" w:fill="auto"/>
            <w:vAlign w:val="center"/>
          </w:tcPr>
          <w:p w14:paraId="6B391D5F" w14:textId="77777777" w:rsidR="00D4531E" w:rsidRPr="00F17EF5" w:rsidRDefault="00D4531E" w:rsidP="00DD6CFB">
            <w:pPr>
              <w:pStyle w:val="TAL"/>
            </w:pPr>
            <w:r w:rsidRPr="00F17EF5">
              <w:rPr>
                <w:b/>
              </w:rPr>
              <w:t>F</w:t>
            </w:r>
            <w:r w:rsidRPr="00F17EF5">
              <w:rPr>
                <w:b/>
                <w:vertAlign w:val="subscript"/>
              </w:rPr>
              <w:t>NR_UL_LowRange_CC</w:t>
            </w:r>
            <w:r w:rsidRPr="00F17EF5">
              <w:rPr>
                <w:b/>
              </w:rPr>
              <w:t xml:space="preserve">(k) </w:t>
            </w:r>
            <w:r w:rsidRPr="00F17EF5">
              <w:t>= same formula as C.2.6.2.2-Eq7</w:t>
            </w:r>
          </w:p>
        </w:tc>
        <w:tc>
          <w:tcPr>
            <w:tcW w:w="1559" w:type="dxa"/>
            <w:vAlign w:val="center"/>
          </w:tcPr>
          <w:p w14:paraId="0928BDDA"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2.3-Eq7</w:t>
            </w:r>
          </w:p>
        </w:tc>
      </w:tr>
      <w:tr w:rsidR="00D4531E" w:rsidRPr="00F17EF5" w14:paraId="0B306495" w14:textId="77777777" w:rsidTr="003D3315">
        <w:tc>
          <w:tcPr>
            <w:tcW w:w="8188" w:type="dxa"/>
            <w:shd w:val="clear" w:color="auto" w:fill="auto"/>
            <w:vAlign w:val="center"/>
          </w:tcPr>
          <w:p w14:paraId="7C7D35C7" w14:textId="77777777" w:rsidR="00D4531E" w:rsidRPr="00F17EF5" w:rsidRDefault="00D4531E" w:rsidP="00DD6CFB">
            <w:pPr>
              <w:pStyle w:val="TAL"/>
            </w:pPr>
            <w:r w:rsidRPr="00F17EF5">
              <w:rPr>
                <w:b/>
              </w:rPr>
              <w:t>F</w:t>
            </w:r>
            <w:r w:rsidRPr="00F17EF5">
              <w:rPr>
                <w:b/>
                <w:vertAlign w:val="subscript"/>
              </w:rPr>
              <w:t>NR_UL_MidRange_CC</w:t>
            </w:r>
            <w:r w:rsidRPr="00F17EF5">
              <w:rPr>
                <w:b/>
              </w:rPr>
              <w:t>(k)</w:t>
            </w:r>
            <w:r w:rsidRPr="00F17EF5">
              <w:t xml:space="preserve"> = same formula as C.2.6.2.2-Eq8</w:t>
            </w:r>
          </w:p>
        </w:tc>
        <w:tc>
          <w:tcPr>
            <w:tcW w:w="1559" w:type="dxa"/>
            <w:vAlign w:val="center"/>
          </w:tcPr>
          <w:p w14:paraId="6A84FED0"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2.3-Eq8</w:t>
            </w:r>
          </w:p>
        </w:tc>
      </w:tr>
      <w:tr w:rsidR="00D4531E" w:rsidRPr="00F17EF5" w14:paraId="171570BF" w14:textId="77777777" w:rsidTr="003D3315">
        <w:tc>
          <w:tcPr>
            <w:tcW w:w="8188" w:type="dxa"/>
            <w:shd w:val="clear" w:color="auto" w:fill="auto"/>
            <w:vAlign w:val="center"/>
          </w:tcPr>
          <w:p w14:paraId="5A8F54A3" w14:textId="77777777" w:rsidR="00D4531E" w:rsidRPr="00F17EF5" w:rsidRDefault="00D4531E" w:rsidP="00DD6CFB">
            <w:pPr>
              <w:pStyle w:val="TAL"/>
            </w:pPr>
            <w:r w:rsidRPr="00F17EF5">
              <w:rPr>
                <w:b/>
              </w:rPr>
              <w:t>F</w:t>
            </w:r>
            <w:r w:rsidRPr="00F17EF5">
              <w:rPr>
                <w:b/>
                <w:vertAlign w:val="subscript"/>
              </w:rPr>
              <w:t>NR_UL_HighRange_CC</w:t>
            </w:r>
            <w:r w:rsidRPr="00F17EF5">
              <w:rPr>
                <w:b/>
              </w:rPr>
              <w:t>(k)</w:t>
            </w:r>
            <w:r w:rsidRPr="00F17EF5">
              <w:t xml:space="preserve"> = same formula as C.2.6.2.2-Eq9</w:t>
            </w:r>
          </w:p>
        </w:tc>
        <w:tc>
          <w:tcPr>
            <w:tcW w:w="1559" w:type="dxa"/>
            <w:vAlign w:val="center"/>
          </w:tcPr>
          <w:p w14:paraId="47AEC702"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2.3-Eq9</w:t>
            </w:r>
          </w:p>
        </w:tc>
      </w:tr>
    </w:tbl>
    <w:p w14:paraId="2C92FAC6" w14:textId="77777777" w:rsidR="00D4531E" w:rsidRPr="00F17EF5" w:rsidRDefault="00D4531E" w:rsidP="00DD6CFB"/>
    <w:p w14:paraId="1DAB37ED" w14:textId="77777777" w:rsidR="00D4531E" w:rsidRPr="00F17EF5" w:rsidRDefault="00D4531E" w:rsidP="00DD6CFB">
      <w:r w:rsidRPr="00F17EF5">
        <w:t>Downlink E-UTRA CC(1), lowest frequency 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8"/>
        <w:gridCol w:w="1559"/>
      </w:tblGrid>
      <w:tr w:rsidR="00D4531E" w:rsidRPr="00F17EF5" w14:paraId="60C5B445" w14:textId="77777777" w:rsidTr="003D3315">
        <w:tc>
          <w:tcPr>
            <w:tcW w:w="8188" w:type="dxa"/>
            <w:shd w:val="clear" w:color="auto" w:fill="auto"/>
            <w:vAlign w:val="center"/>
          </w:tcPr>
          <w:p w14:paraId="4C8D4934" w14:textId="77777777" w:rsidR="00D4531E" w:rsidRPr="00F17EF5" w:rsidRDefault="00D4531E" w:rsidP="00DD6CFB">
            <w:pPr>
              <w:pStyle w:val="TAL"/>
            </w:pPr>
            <w:bookmarkStart w:id="192" w:name="_Hlk71220683"/>
            <w:r w:rsidRPr="00F17EF5">
              <w:t>F</w:t>
            </w:r>
            <w:r w:rsidRPr="00F17EF5">
              <w:rPr>
                <w:vertAlign w:val="subscript"/>
              </w:rPr>
              <w:t>EUTRA_DL_LowRange_CC</w:t>
            </w:r>
            <w:r w:rsidRPr="00F17EF5">
              <w:t>(1) = F</w:t>
            </w:r>
            <w:r w:rsidRPr="00F17EF5">
              <w:rPr>
                <w:vertAlign w:val="subscript"/>
              </w:rPr>
              <w:t>NR_DL_LowRange_CC</w:t>
            </w:r>
            <w:r w:rsidRPr="00F17EF5">
              <w:t>(1) - F</w:t>
            </w:r>
            <w:r w:rsidRPr="00F17EF5">
              <w:rPr>
                <w:vertAlign w:val="subscript"/>
              </w:rPr>
              <w:t>NR_EUTRA_Channel_Spacing</w:t>
            </w:r>
            <w:r w:rsidRPr="00F17EF5">
              <w:t xml:space="preserve"> - </w:t>
            </w:r>
            <w:r w:rsidRPr="00F17EF5">
              <w:rPr>
                <w:rFonts w:cs="Arial"/>
                <w:sz w:val="20"/>
                <w:szCs w:val="22"/>
              </w:rPr>
              <w:t>∑</w:t>
            </w:r>
            <w:r w:rsidRPr="00F17EF5">
              <w:rPr>
                <w:rFonts w:cs="Arial"/>
                <w:vertAlign w:val="subscript"/>
              </w:rPr>
              <w:t>m=1 to (</w:t>
            </w:r>
            <w:r w:rsidRPr="00F17EF5">
              <w:rPr>
                <w:vertAlign w:val="subscript"/>
              </w:rPr>
              <w:t>N</w:t>
            </w:r>
            <w:r w:rsidRPr="00F17EF5">
              <w:rPr>
                <w:sz w:val="16"/>
                <w:szCs w:val="18"/>
                <w:vertAlign w:val="subscript"/>
              </w:rPr>
              <w:t xml:space="preserve">EUTRA_CC </w:t>
            </w:r>
            <w:r w:rsidRPr="00F17EF5">
              <w:rPr>
                <w:rFonts w:cs="Arial"/>
                <w:vertAlign w:val="subscript"/>
              </w:rPr>
              <w:t xml:space="preserve">- 1) </w:t>
            </w:r>
            <w:r w:rsidRPr="00F17EF5">
              <w:t>F</w:t>
            </w:r>
            <w:r w:rsidRPr="00F17EF5">
              <w:rPr>
                <w:vertAlign w:val="subscript"/>
              </w:rPr>
              <w:t>EUTRA_Channel_Spacing</w:t>
            </w:r>
            <w:r w:rsidRPr="00F17EF5">
              <w:t>(m)</w:t>
            </w:r>
            <w:bookmarkEnd w:id="192"/>
          </w:p>
        </w:tc>
        <w:tc>
          <w:tcPr>
            <w:tcW w:w="1559" w:type="dxa"/>
            <w:vAlign w:val="center"/>
          </w:tcPr>
          <w:p w14:paraId="633E1C04" w14:textId="77777777" w:rsidR="00D4531E" w:rsidRPr="00F17EF5" w:rsidRDefault="00D4531E" w:rsidP="00DD6CFB">
            <w:pPr>
              <w:pStyle w:val="TAL"/>
            </w:pPr>
            <w:bookmarkStart w:id="193" w:name="_Hlk71220699"/>
            <w:r w:rsidRPr="00F17EF5">
              <w:t>C.2.6.2.3-Eq10</w:t>
            </w:r>
            <w:bookmarkEnd w:id="193"/>
          </w:p>
        </w:tc>
      </w:tr>
      <w:tr w:rsidR="00D4531E" w:rsidRPr="00F17EF5" w14:paraId="08C4A8D8" w14:textId="77777777" w:rsidTr="003D3315">
        <w:tc>
          <w:tcPr>
            <w:tcW w:w="8188" w:type="dxa"/>
            <w:shd w:val="clear" w:color="auto" w:fill="auto"/>
            <w:vAlign w:val="center"/>
          </w:tcPr>
          <w:p w14:paraId="1BA1ADB6" w14:textId="77777777" w:rsidR="00D4531E" w:rsidRPr="00F17EF5" w:rsidRDefault="00D4531E" w:rsidP="00DD6CFB">
            <w:pPr>
              <w:pStyle w:val="TAL"/>
            </w:pPr>
            <w:r w:rsidRPr="00F17EF5">
              <w:t>F</w:t>
            </w:r>
            <w:r w:rsidRPr="00F17EF5">
              <w:rPr>
                <w:vertAlign w:val="subscript"/>
              </w:rPr>
              <w:t>EUTRA_DL_MidRange_CC</w:t>
            </w:r>
            <w:r w:rsidRPr="00F17EF5">
              <w:t>(1) = same formula as C.2.6.2.2-Eq11</w:t>
            </w:r>
          </w:p>
        </w:tc>
        <w:tc>
          <w:tcPr>
            <w:tcW w:w="1559" w:type="dxa"/>
            <w:vAlign w:val="center"/>
          </w:tcPr>
          <w:p w14:paraId="2491CF26" w14:textId="77777777" w:rsidR="00D4531E" w:rsidRPr="00F17EF5" w:rsidRDefault="00D4531E" w:rsidP="00DD6CFB">
            <w:pPr>
              <w:pStyle w:val="TAL"/>
            </w:pPr>
            <w:r w:rsidRPr="00F17EF5">
              <w:t>C.2.6.2.3-Eq11</w:t>
            </w:r>
          </w:p>
        </w:tc>
      </w:tr>
      <w:tr w:rsidR="00D4531E" w:rsidRPr="00F17EF5" w14:paraId="5535B1F7" w14:textId="77777777" w:rsidTr="003D3315">
        <w:tc>
          <w:tcPr>
            <w:tcW w:w="8188" w:type="dxa"/>
            <w:shd w:val="clear" w:color="auto" w:fill="auto"/>
            <w:vAlign w:val="center"/>
          </w:tcPr>
          <w:p w14:paraId="7B8E173E" w14:textId="77777777" w:rsidR="00D4531E" w:rsidRPr="00F17EF5" w:rsidRDefault="00D4531E" w:rsidP="00DD6CFB">
            <w:pPr>
              <w:pStyle w:val="TAL"/>
            </w:pPr>
            <w:r w:rsidRPr="00F17EF5">
              <w:t>F</w:t>
            </w:r>
            <w:r w:rsidRPr="00F17EF5">
              <w:rPr>
                <w:vertAlign w:val="subscript"/>
              </w:rPr>
              <w:t>EUTRA_DL_HighRange_CC</w:t>
            </w:r>
            <w:r w:rsidRPr="00F17EF5">
              <w:t>(1) = F</w:t>
            </w:r>
            <w:r w:rsidRPr="00F17EF5">
              <w:rPr>
                <w:vertAlign w:val="subscript"/>
              </w:rPr>
              <w:t>NR_DL_HighRange_CC</w:t>
            </w:r>
            <w:r w:rsidRPr="00F17EF5">
              <w:t>(N</w:t>
            </w:r>
            <w:r w:rsidRPr="00F17EF5">
              <w:rPr>
                <w:vertAlign w:val="subscript"/>
              </w:rPr>
              <w:t>DL_CC</w:t>
            </w:r>
            <w:r w:rsidRPr="00F17EF5">
              <w:t xml:space="preserve">) + </w:t>
            </w:r>
            <w:r w:rsidRPr="00F17EF5">
              <w:rPr>
                <w:rFonts w:cs="Arial"/>
                <w:sz w:val="20"/>
                <w:szCs w:val="22"/>
              </w:rPr>
              <w:t>∑</w:t>
            </w:r>
            <w:r w:rsidRPr="00F17EF5">
              <w:rPr>
                <w:rFonts w:cs="Arial"/>
                <w:vertAlign w:val="subscript"/>
              </w:rPr>
              <w:t>i=1 to (</w:t>
            </w:r>
            <w:r w:rsidRPr="00F17EF5">
              <w:rPr>
                <w:vertAlign w:val="subscript"/>
              </w:rPr>
              <w:t>N</w:t>
            </w:r>
            <w:r w:rsidRPr="00F17EF5">
              <w:rPr>
                <w:sz w:val="16"/>
                <w:szCs w:val="18"/>
                <w:vertAlign w:val="subscript"/>
              </w:rPr>
              <w:t>NR_CC</w:t>
            </w:r>
            <w:r w:rsidRPr="00F17EF5">
              <w:rPr>
                <w:rFonts w:cs="Arial"/>
                <w:sz w:val="16"/>
                <w:szCs w:val="18"/>
                <w:vertAlign w:val="subscript"/>
              </w:rPr>
              <w:t>-1</w:t>
            </w:r>
            <w:r w:rsidRPr="00F17EF5">
              <w:rPr>
                <w:rFonts w:cs="Arial"/>
                <w:vertAlign w:val="subscript"/>
              </w:rPr>
              <w:t xml:space="preserve">) </w:t>
            </w:r>
            <w:r w:rsidRPr="00F17EF5">
              <w:t>F</w:t>
            </w:r>
            <w:r w:rsidRPr="00F17EF5">
              <w:rPr>
                <w:vertAlign w:val="subscript"/>
              </w:rPr>
              <w:t>NR_Channel_Spacing</w:t>
            </w:r>
            <w:r w:rsidRPr="00F17EF5">
              <w:t>(i) + F</w:t>
            </w:r>
            <w:r w:rsidRPr="00F17EF5">
              <w:rPr>
                <w:vertAlign w:val="subscript"/>
              </w:rPr>
              <w:t>NR_EUTRA_Channel_Spacing</w:t>
            </w:r>
            <w:r w:rsidRPr="00F17EF5">
              <w:rPr>
                <w:rFonts w:cs="Arial"/>
                <w:sz w:val="20"/>
                <w:szCs w:val="22"/>
              </w:rPr>
              <w:t xml:space="preserve"> + ∑</w:t>
            </w:r>
            <w:r w:rsidRPr="00F17EF5">
              <w:rPr>
                <w:rFonts w:cs="Arial"/>
                <w:vertAlign w:val="subscript"/>
              </w:rPr>
              <w:t>i=1 to (</w:t>
            </w:r>
            <w:r w:rsidRPr="00F17EF5">
              <w:rPr>
                <w:vertAlign w:val="subscript"/>
              </w:rPr>
              <w:t>N</w:t>
            </w:r>
            <w:r w:rsidRPr="00F17EF5">
              <w:rPr>
                <w:sz w:val="16"/>
                <w:szCs w:val="18"/>
                <w:vertAlign w:val="subscript"/>
              </w:rPr>
              <w:t>EUTRA_CC</w:t>
            </w:r>
            <w:r w:rsidRPr="00F17EF5">
              <w:rPr>
                <w:rFonts w:cs="Arial"/>
                <w:sz w:val="16"/>
                <w:szCs w:val="18"/>
                <w:vertAlign w:val="subscript"/>
              </w:rPr>
              <w:t>-1</w:t>
            </w:r>
            <w:r w:rsidRPr="00F17EF5">
              <w:rPr>
                <w:rFonts w:cs="Arial"/>
                <w:vertAlign w:val="subscript"/>
              </w:rPr>
              <w:t xml:space="preserve">) </w:t>
            </w:r>
            <w:r w:rsidRPr="00F17EF5">
              <w:t>F</w:t>
            </w:r>
            <w:r w:rsidRPr="00F17EF5">
              <w:rPr>
                <w:vertAlign w:val="subscript"/>
              </w:rPr>
              <w:t>EUTRA_Channel_Spacing</w:t>
            </w:r>
            <w:r w:rsidRPr="00F17EF5">
              <w:t>(i)</w:t>
            </w:r>
          </w:p>
        </w:tc>
        <w:tc>
          <w:tcPr>
            <w:tcW w:w="1559" w:type="dxa"/>
            <w:vAlign w:val="center"/>
          </w:tcPr>
          <w:p w14:paraId="151EAF3F" w14:textId="77777777" w:rsidR="00D4531E" w:rsidRPr="00F17EF5" w:rsidRDefault="00D4531E" w:rsidP="00DD6CFB">
            <w:pPr>
              <w:pStyle w:val="TAL"/>
            </w:pPr>
            <w:r w:rsidRPr="00F17EF5">
              <w:t>C.2.6.2.3-Eq12</w:t>
            </w:r>
          </w:p>
        </w:tc>
      </w:tr>
    </w:tbl>
    <w:p w14:paraId="07F945C6" w14:textId="77777777" w:rsidR="00D4531E" w:rsidRPr="00F17EF5" w:rsidRDefault="00D4531E" w:rsidP="00DD6CFB"/>
    <w:p w14:paraId="00F665C5" w14:textId="77777777" w:rsidR="00D4531E" w:rsidRPr="00F17EF5" w:rsidRDefault="00D4531E" w:rsidP="00DD6CFB">
      <w:r w:rsidRPr="00F17EF5">
        <w:t>Downlink E-UTRA CC(2) to CC(N</w:t>
      </w:r>
      <w:r w:rsidRPr="00F17EF5">
        <w:rPr>
          <w:vertAlign w:val="subscript"/>
        </w:rPr>
        <w:t>EUTRA_CC</w:t>
      </w:r>
      <w:r w:rsidRPr="00F17EF5">
        <w:t>), in increasing frequency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8"/>
        <w:gridCol w:w="1559"/>
      </w:tblGrid>
      <w:tr w:rsidR="00D4531E" w:rsidRPr="00F17EF5" w14:paraId="14323C58" w14:textId="77777777" w:rsidTr="003D3315">
        <w:tc>
          <w:tcPr>
            <w:tcW w:w="8188" w:type="dxa"/>
            <w:shd w:val="clear" w:color="auto" w:fill="auto"/>
            <w:vAlign w:val="center"/>
          </w:tcPr>
          <w:p w14:paraId="07AAE9D2" w14:textId="77777777" w:rsidR="00D4531E" w:rsidRPr="00F17EF5" w:rsidRDefault="00D4531E" w:rsidP="00DD6CFB">
            <w:pPr>
              <w:pStyle w:val="TAL"/>
            </w:pPr>
            <w:r w:rsidRPr="00F17EF5">
              <w:t>F</w:t>
            </w:r>
            <w:r w:rsidRPr="00F17EF5">
              <w:rPr>
                <w:vertAlign w:val="subscript"/>
              </w:rPr>
              <w:t>EUTRA_DL_LowRange_CC</w:t>
            </w:r>
            <w:r w:rsidRPr="00F17EF5">
              <w:t>(k) = same formula as C.2.6.2.2-Eq13</w:t>
            </w:r>
          </w:p>
        </w:tc>
        <w:tc>
          <w:tcPr>
            <w:tcW w:w="1559" w:type="dxa"/>
            <w:vAlign w:val="center"/>
          </w:tcPr>
          <w:p w14:paraId="42D8DA0F" w14:textId="77777777" w:rsidR="00D4531E" w:rsidRPr="00F17EF5" w:rsidRDefault="00D4531E" w:rsidP="00DD6CFB">
            <w:pPr>
              <w:pStyle w:val="TAL"/>
            </w:pPr>
            <w:bookmarkStart w:id="194" w:name="_Hlk71220950"/>
            <w:r w:rsidRPr="00F17EF5">
              <w:t>C.2.6.2.3-Eq13</w:t>
            </w:r>
            <w:bookmarkEnd w:id="194"/>
          </w:p>
        </w:tc>
      </w:tr>
      <w:tr w:rsidR="00D4531E" w:rsidRPr="00F17EF5" w14:paraId="02DCCEA7" w14:textId="77777777" w:rsidTr="003D3315">
        <w:tc>
          <w:tcPr>
            <w:tcW w:w="8188" w:type="dxa"/>
            <w:shd w:val="clear" w:color="auto" w:fill="auto"/>
            <w:vAlign w:val="center"/>
          </w:tcPr>
          <w:p w14:paraId="6641B151" w14:textId="77777777" w:rsidR="00D4531E" w:rsidRPr="00F17EF5" w:rsidRDefault="00D4531E" w:rsidP="00DD6CFB">
            <w:pPr>
              <w:pStyle w:val="TAL"/>
            </w:pPr>
            <w:r w:rsidRPr="00F17EF5">
              <w:t>F</w:t>
            </w:r>
            <w:r w:rsidRPr="00F17EF5">
              <w:rPr>
                <w:vertAlign w:val="subscript"/>
              </w:rPr>
              <w:t>EUTRA_DL_MidRange_CC</w:t>
            </w:r>
            <w:r w:rsidRPr="00F17EF5">
              <w:t>(k) = same formula as C.2.6.2.2-Eq14</w:t>
            </w:r>
          </w:p>
        </w:tc>
        <w:tc>
          <w:tcPr>
            <w:tcW w:w="1559" w:type="dxa"/>
            <w:vAlign w:val="center"/>
          </w:tcPr>
          <w:p w14:paraId="013C56DB" w14:textId="77777777" w:rsidR="00D4531E" w:rsidRPr="00F17EF5" w:rsidRDefault="00D4531E" w:rsidP="00DD6CFB">
            <w:pPr>
              <w:pStyle w:val="TAL"/>
            </w:pPr>
            <w:r w:rsidRPr="00F17EF5">
              <w:t>C.2.6.2.3-Eq14</w:t>
            </w:r>
          </w:p>
        </w:tc>
      </w:tr>
      <w:tr w:rsidR="00D4531E" w:rsidRPr="00F17EF5" w14:paraId="0A34C777" w14:textId="77777777" w:rsidTr="003D3315">
        <w:tc>
          <w:tcPr>
            <w:tcW w:w="8188" w:type="dxa"/>
            <w:shd w:val="clear" w:color="auto" w:fill="auto"/>
            <w:vAlign w:val="center"/>
          </w:tcPr>
          <w:p w14:paraId="6BF08DE5" w14:textId="77777777" w:rsidR="00D4531E" w:rsidRPr="00F17EF5" w:rsidRDefault="00D4531E" w:rsidP="00DD6CFB">
            <w:pPr>
              <w:pStyle w:val="TAL"/>
            </w:pPr>
            <w:r w:rsidRPr="00F17EF5">
              <w:t>F</w:t>
            </w:r>
            <w:r w:rsidRPr="00F17EF5">
              <w:rPr>
                <w:vertAlign w:val="subscript"/>
              </w:rPr>
              <w:t>EUTRA_DL_HighRange_CC</w:t>
            </w:r>
            <w:r w:rsidRPr="00F17EF5">
              <w:t>(k) = same formula as C.2.6.2.2-Eq15</w:t>
            </w:r>
          </w:p>
        </w:tc>
        <w:tc>
          <w:tcPr>
            <w:tcW w:w="1559" w:type="dxa"/>
            <w:vAlign w:val="center"/>
          </w:tcPr>
          <w:p w14:paraId="06807C7F" w14:textId="77777777" w:rsidR="00D4531E" w:rsidRPr="00F17EF5" w:rsidRDefault="00D4531E" w:rsidP="00DD6CFB">
            <w:pPr>
              <w:pStyle w:val="TAL"/>
            </w:pPr>
            <w:r w:rsidRPr="00F17EF5">
              <w:t>C.2.6.2.3-Eq15</w:t>
            </w:r>
          </w:p>
        </w:tc>
      </w:tr>
    </w:tbl>
    <w:p w14:paraId="25D4E3F8" w14:textId="77777777" w:rsidR="00D4531E" w:rsidRPr="00F17EF5" w:rsidRDefault="00D4531E" w:rsidP="00DD6CFB"/>
    <w:p w14:paraId="733A5C5C" w14:textId="77777777" w:rsidR="00D4531E" w:rsidRPr="00F17EF5" w:rsidRDefault="00D4531E" w:rsidP="00DD6CFB">
      <w:pPr>
        <w:rPr>
          <w:lang w:eastAsia="x-none"/>
        </w:rPr>
      </w:pPr>
      <w:r w:rsidRPr="00F17EF5">
        <w:t>Uplink E-UTRA CC(k), k=1 to N</w:t>
      </w:r>
      <w:r w:rsidRPr="00F17EF5">
        <w:rPr>
          <w:vertAlign w:val="subscript"/>
        </w:rPr>
        <w:t>EUTRA_CC</w:t>
      </w:r>
      <w:r w:rsidRPr="00F17EF5">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8"/>
        <w:gridCol w:w="1559"/>
      </w:tblGrid>
      <w:tr w:rsidR="00D4531E" w:rsidRPr="00F17EF5" w14:paraId="0BBF4749" w14:textId="77777777" w:rsidTr="003D3315">
        <w:tc>
          <w:tcPr>
            <w:tcW w:w="8188" w:type="dxa"/>
            <w:shd w:val="clear" w:color="auto" w:fill="auto"/>
            <w:vAlign w:val="center"/>
          </w:tcPr>
          <w:p w14:paraId="20F62943" w14:textId="77777777" w:rsidR="00D4531E" w:rsidRPr="00F17EF5" w:rsidRDefault="00D4531E" w:rsidP="00DD6CFB">
            <w:pPr>
              <w:pStyle w:val="TAL"/>
            </w:pPr>
            <w:r w:rsidRPr="00F17EF5">
              <w:rPr>
                <w:b/>
              </w:rPr>
              <w:t>F</w:t>
            </w:r>
            <w:r w:rsidRPr="00F17EF5">
              <w:rPr>
                <w:b/>
                <w:vertAlign w:val="subscript"/>
              </w:rPr>
              <w:t>EUTRA_UL_LowRange_CC</w:t>
            </w:r>
            <w:r w:rsidRPr="00F17EF5">
              <w:rPr>
                <w:b/>
              </w:rPr>
              <w:t xml:space="preserve">(k) </w:t>
            </w:r>
            <w:r w:rsidRPr="00F17EF5">
              <w:t>= same formula as C.2.6.2.2-Eq16</w:t>
            </w:r>
          </w:p>
        </w:tc>
        <w:tc>
          <w:tcPr>
            <w:tcW w:w="1559" w:type="dxa"/>
            <w:vAlign w:val="center"/>
          </w:tcPr>
          <w:p w14:paraId="1E99C24A"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2.3-Eq16</w:t>
            </w:r>
          </w:p>
        </w:tc>
      </w:tr>
      <w:tr w:rsidR="00D4531E" w:rsidRPr="00F17EF5" w14:paraId="26C5A94F" w14:textId="77777777" w:rsidTr="003D3315">
        <w:tc>
          <w:tcPr>
            <w:tcW w:w="8188" w:type="dxa"/>
            <w:shd w:val="clear" w:color="auto" w:fill="auto"/>
            <w:vAlign w:val="center"/>
          </w:tcPr>
          <w:p w14:paraId="441E6A0D" w14:textId="77777777" w:rsidR="00D4531E" w:rsidRPr="00F17EF5" w:rsidRDefault="00D4531E" w:rsidP="00DD6CFB">
            <w:pPr>
              <w:pStyle w:val="TAL"/>
            </w:pPr>
            <w:r w:rsidRPr="00F17EF5">
              <w:rPr>
                <w:b/>
              </w:rPr>
              <w:t>F</w:t>
            </w:r>
            <w:r w:rsidRPr="00F17EF5">
              <w:rPr>
                <w:b/>
                <w:vertAlign w:val="subscript"/>
              </w:rPr>
              <w:t>EUTRA_UL_MidRange_CC</w:t>
            </w:r>
            <w:r w:rsidRPr="00F17EF5">
              <w:rPr>
                <w:b/>
              </w:rPr>
              <w:t>(k)</w:t>
            </w:r>
            <w:r w:rsidRPr="00F17EF5">
              <w:t xml:space="preserve"> = same formula as C.2.6.2.2-Eq17</w:t>
            </w:r>
          </w:p>
        </w:tc>
        <w:tc>
          <w:tcPr>
            <w:tcW w:w="1559" w:type="dxa"/>
            <w:vAlign w:val="center"/>
          </w:tcPr>
          <w:p w14:paraId="5DD746D8"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2.3-Eq17</w:t>
            </w:r>
          </w:p>
        </w:tc>
      </w:tr>
      <w:tr w:rsidR="00D4531E" w:rsidRPr="00F17EF5" w14:paraId="4D00BB41" w14:textId="77777777" w:rsidTr="003D3315">
        <w:tc>
          <w:tcPr>
            <w:tcW w:w="8188" w:type="dxa"/>
            <w:shd w:val="clear" w:color="auto" w:fill="auto"/>
            <w:vAlign w:val="center"/>
          </w:tcPr>
          <w:p w14:paraId="07FCF134" w14:textId="77777777" w:rsidR="00D4531E" w:rsidRPr="00F17EF5" w:rsidRDefault="00D4531E" w:rsidP="00DD6CFB">
            <w:pPr>
              <w:pStyle w:val="TAL"/>
            </w:pPr>
            <w:r w:rsidRPr="00F17EF5">
              <w:rPr>
                <w:b/>
              </w:rPr>
              <w:t>F</w:t>
            </w:r>
            <w:r w:rsidRPr="00F17EF5">
              <w:rPr>
                <w:b/>
                <w:vertAlign w:val="subscript"/>
              </w:rPr>
              <w:t>EUTRA_UL_HighRange_CC</w:t>
            </w:r>
            <w:r w:rsidRPr="00F17EF5">
              <w:rPr>
                <w:b/>
              </w:rPr>
              <w:t>(k)</w:t>
            </w:r>
            <w:r w:rsidRPr="00F17EF5">
              <w:t xml:space="preserve"> = </w:t>
            </w:r>
            <w:r w:rsidRPr="00F17EF5">
              <w:rPr>
                <w:bCs/>
              </w:rPr>
              <w:t>same formula as C.2.</w:t>
            </w:r>
            <w:r w:rsidRPr="00F17EF5">
              <w:t>6</w:t>
            </w:r>
            <w:r w:rsidRPr="00F17EF5">
              <w:rPr>
                <w:bCs/>
              </w:rPr>
              <w:t>.2.2-Eq18</w:t>
            </w:r>
          </w:p>
        </w:tc>
        <w:tc>
          <w:tcPr>
            <w:tcW w:w="1559" w:type="dxa"/>
            <w:vAlign w:val="center"/>
          </w:tcPr>
          <w:p w14:paraId="0DBDFF88" w14:textId="77777777" w:rsidR="00D4531E" w:rsidRPr="00F17EF5" w:rsidRDefault="00D4531E" w:rsidP="00DD6CFB">
            <w:pPr>
              <w:pStyle w:val="TAL"/>
            </w:pPr>
            <w:r w:rsidRPr="00F17EF5">
              <w:t>C.2</w:t>
            </w:r>
            <w:r w:rsidRPr="00F17EF5">
              <w:rPr>
                <w:bCs/>
              </w:rPr>
              <w:t>.</w:t>
            </w:r>
            <w:r w:rsidRPr="00F17EF5">
              <w:t>6</w:t>
            </w:r>
            <w:r w:rsidRPr="00F17EF5">
              <w:rPr>
                <w:bCs/>
              </w:rPr>
              <w:t>.</w:t>
            </w:r>
            <w:r w:rsidRPr="00F17EF5">
              <w:t>2.3-Eq18</w:t>
            </w:r>
          </w:p>
        </w:tc>
      </w:tr>
    </w:tbl>
    <w:p w14:paraId="301C84F4" w14:textId="77777777" w:rsidR="00D4531E" w:rsidRPr="00F17EF5" w:rsidRDefault="00D4531E" w:rsidP="00DD6CFB"/>
    <w:p w14:paraId="51256466" w14:textId="77777777" w:rsidR="00D4531E" w:rsidRPr="00F17EF5" w:rsidRDefault="00D4531E" w:rsidP="00D4531E">
      <w:pPr>
        <w:pStyle w:val="Heading3"/>
      </w:pPr>
      <w:r w:rsidRPr="00F17EF5">
        <w:t>C.2.6.3</w:t>
      </w:r>
      <w:r w:rsidRPr="00F17EF5">
        <w:tab/>
        <w:t>Determination of test frequencies for EN-DC Intra-band non-contiguous</w:t>
      </w:r>
    </w:p>
    <w:p w14:paraId="22897C24" w14:textId="77777777" w:rsidR="00D4531E" w:rsidRPr="00F17EF5" w:rsidRDefault="00D4531E" w:rsidP="00DD6CFB">
      <w:r w:rsidRPr="00F17EF5">
        <w:t xml:space="preserve">Test frequencies for EN-DC Intra-band non-contiguous configurations use the Low and High ranges test frequencies for each of the included single carrier E-UTRA and NR bands, and E-UTRA and NR CA configurations in the configuration as specified E-UTRA in TS 36.508 [2], clause 4.3.1 and for NR in clause 4.3.1.1.1 for FR1 bands and in clause 4.3.1.2.1 for FR2 bands. </w:t>
      </w:r>
    </w:p>
    <w:p w14:paraId="0F6C37D0" w14:textId="77777777" w:rsidR="00D4531E" w:rsidRPr="00F17EF5" w:rsidRDefault="00D4531E" w:rsidP="00DD6CFB">
      <w:r w:rsidRPr="00F17EF5">
        <w:t>The following cases of test frequencies are specified for relevant E-UTRA and NR CBW combinations, and NR SCS:</w:t>
      </w:r>
    </w:p>
    <w:p w14:paraId="45A5EC05" w14:textId="77777777" w:rsidR="00D4531E" w:rsidRPr="00F17EF5" w:rsidRDefault="00D4531E" w:rsidP="00DD6CFB">
      <w:pPr>
        <w:pStyle w:val="B1"/>
      </w:pPr>
      <w:r w:rsidRPr="00F17EF5">
        <w:t>-</w:t>
      </w:r>
      <w:r w:rsidRPr="00F17EF5">
        <w:tab/>
        <w:t>Low with maxWgap (NR - E-UTRA): NR Low range and E-UTRA High range</w:t>
      </w:r>
    </w:p>
    <w:p w14:paraId="095C6445" w14:textId="77777777" w:rsidR="00D4531E" w:rsidRPr="00F17EF5" w:rsidRDefault="00D4531E" w:rsidP="00DD6CFB">
      <w:pPr>
        <w:pStyle w:val="B1"/>
      </w:pPr>
      <w:r w:rsidRPr="00F17EF5">
        <w:t>-</w:t>
      </w:r>
      <w:r w:rsidRPr="00F17EF5">
        <w:tab/>
        <w:t>High with maxWgap (E-UTRA - NR): NR High range and E-UTRA Low range</w:t>
      </w:r>
    </w:p>
    <w:p w14:paraId="387F667C" w14:textId="77777777" w:rsidR="00D4531E" w:rsidRPr="00F17EF5" w:rsidRDefault="00D4531E" w:rsidP="00D4531E">
      <w:pPr>
        <w:pStyle w:val="Heading1"/>
      </w:pPr>
      <w:r w:rsidRPr="00F17EF5">
        <w:t>C.3</w:t>
      </w:r>
      <w:r w:rsidRPr="00F17EF5">
        <w:tab/>
        <w:t>Determination of SSB and CORESET#0</w:t>
      </w:r>
    </w:p>
    <w:p w14:paraId="0A8B7E77" w14:textId="77777777" w:rsidR="00D4531E" w:rsidRPr="00F17EF5" w:rsidRDefault="00D4531E" w:rsidP="00D4531E">
      <w:pPr>
        <w:pStyle w:val="Heading2"/>
      </w:pPr>
      <w:r w:rsidRPr="00F17EF5">
        <w:t>C.3.1</w:t>
      </w:r>
      <w:r w:rsidRPr="00F17EF5">
        <w:tab/>
        <w:t>General</w:t>
      </w:r>
    </w:p>
    <w:p w14:paraId="247F3F6C" w14:textId="77777777" w:rsidR="00D4531E" w:rsidRPr="00F17EF5" w:rsidRDefault="00D4531E" w:rsidP="00DD6CFB">
      <w:r w:rsidRPr="00F17EF5">
        <w:t>The requirements to be met and the principles used for determining the SSB and CORESET#0 for a PCell are:</w:t>
      </w:r>
    </w:p>
    <w:p w14:paraId="40B0E1CF" w14:textId="77777777" w:rsidR="00D4531E" w:rsidRPr="00F17EF5" w:rsidRDefault="00D4531E" w:rsidP="00DD6CFB">
      <w:pPr>
        <w:pStyle w:val="B1"/>
      </w:pPr>
      <w:r w:rsidRPr="00F17EF5">
        <w:t>1.</w:t>
      </w:r>
      <w:r w:rsidRPr="00F17EF5">
        <w:tab/>
        <w:t>The complete SSB and CORESET#0 shall be within the carrier’s channel bandwidth.</w:t>
      </w:r>
    </w:p>
    <w:p w14:paraId="5CD3984A" w14:textId="77777777" w:rsidR="00D4531E" w:rsidRPr="00F17EF5" w:rsidRDefault="00D4531E" w:rsidP="00DD6CFB">
      <w:pPr>
        <w:pStyle w:val="B1"/>
      </w:pPr>
      <w:r w:rsidRPr="00F17EF5">
        <w:t>2.</w:t>
      </w:r>
      <w:r w:rsidRPr="00F17EF5">
        <w:tab/>
        <w:t>The SSB centre frequency (SSref) shall be on the synchronisation raster.</w:t>
      </w:r>
    </w:p>
    <w:p w14:paraId="3C8643C5" w14:textId="77777777" w:rsidR="00D4531E" w:rsidRPr="00F17EF5" w:rsidRDefault="00D4531E" w:rsidP="00DD6CFB">
      <w:pPr>
        <w:pStyle w:val="B1"/>
      </w:pPr>
      <w:r w:rsidRPr="00F17EF5">
        <w:t>3.</w:t>
      </w:r>
      <w:r w:rsidRPr="00F17EF5">
        <w:tab/>
        <w:t>The SSB shall be kept as close as possible to the carrier’s lower edge centre frequency.</w:t>
      </w:r>
    </w:p>
    <w:p w14:paraId="05E2C432" w14:textId="77777777" w:rsidR="00D4531E" w:rsidRPr="00F17EF5" w:rsidRDefault="00D4531E" w:rsidP="00DD6CFB">
      <w:pPr>
        <w:pStyle w:val="B1"/>
      </w:pPr>
      <w:r w:rsidRPr="00F17EF5">
        <w:t>4.</w:t>
      </w:r>
      <w:r w:rsidRPr="00F17EF5">
        <w:tab/>
        <w:t>CORESET#0 configuration is selected using lowest number of RBs and symbols in applicable table in TS 38.213 [22], clause 13.</w:t>
      </w:r>
    </w:p>
    <w:p w14:paraId="678D6DA8" w14:textId="77777777" w:rsidR="00D4531E" w:rsidRPr="00F17EF5" w:rsidRDefault="00D4531E" w:rsidP="00DD6CFB">
      <w:pPr>
        <w:pStyle w:val="B1"/>
      </w:pPr>
      <w:r w:rsidRPr="00F17EF5">
        <w:t>5.</w:t>
      </w:r>
      <w:r w:rsidRPr="00F17EF5">
        <w:tab/>
        <w:t>The first SSB subcarrier shall be aligned with the defined resource grid given by SCS indicated by</w:t>
      </w:r>
      <w:r w:rsidRPr="00F17EF5">
        <w:rPr>
          <w:i/>
          <w:iCs/>
        </w:rPr>
        <w:t xml:space="preserve"> subCarrierSpacingCommon </w:t>
      </w:r>
      <w:r w:rsidRPr="00F17EF5">
        <w:t>in the MIB.</w:t>
      </w:r>
    </w:p>
    <w:p w14:paraId="37B4A86A" w14:textId="77777777" w:rsidR="00D4531E" w:rsidRPr="00F17EF5" w:rsidRDefault="00D4531E" w:rsidP="00D4531E">
      <w:pPr>
        <w:pStyle w:val="Heading2"/>
      </w:pPr>
      <w:r w:rsidRPr="00F17EF5">
        <w:t>C.3.2</w:t>
      </w:r>
      <w:r w:rsidRPr="00F17EF5">
        <w:tab/>
        <w:t>Determination of SSB, CORESET#0 and signalling parameters for a PCell</w:t>
      </w:r>
    </w:p>
    <w:p w14:paraId="7CD62306" w14:textId="77777777" w:rsidR="00791D59" w:rsidRPr="00F17EF5" w:rsidRDefault="00791D59" w:rsidP="00DD6CFB">
      <w:r w:rsidRPr="00F17EF5">
        <w:t>Calculation of SSB and CORESET#0 parameters is limited to FR1 carriers with SCS=15 kHz or SCS=30 kHz, and to FR2 carriers with SCS=60 kHz or SCS=120 kHz. CORESET#0 is required for a carrier to be used as a PCell.</w:t>
      </w:r>
    </w:p>
    <w:p w14:paraId="28ADB0F1" w14:textId="77777777" w:rsidR="00D4531E" w:rsidRPr="00F17EF5" w:rsidRDefault="00D4531E" w:rsidP="00DD6CFB">
      <w:pPr>
        <w:rPr>
          <w:lang w:eastAsia="x-none"/>
        </w:rPr>
      </w:pPr>
      <w:r w:rsidRPr="00F17EF5">
        <w:rPr>
          <w:lang w:eastAsia="x-none"/>
        </w:rPr>
        <w:t>The following procedure is used to determine an</w:t>
      </w:r>
      <w:r w:rsidRPr="00F17EF5">
        <w:t xml:space="preserve"> SSB on the synchronisation raster (GSCN) and a CORESET#0 configuration (k</w:t>
      </w:r>
      <w:r w:rsidRPr="00F17EF5">
        <w:rPr>
          <w:vertAlign w:val="subscript"/>
        </w:rPr>
        <w:t>SSB,</w:t>
      </w:r>
      <w:r w:rsidRPr="00F17EF5">
        <w:t xml:space="preserve"> Offset</w:t>
      </w:r>
      <w:r w:rsidRPr="00F17EF5">
        <w:rPr>
          <w:vertAlign w:val="subscript"/>
        </w:rPr>
        <w:t>RBs</w:t>
      </w:r>
      <w:r w:rsidRPr="00F17EF5">
        <w:rPr>
          <w:sz w:val="22"/>
          <w:szCs w:val="22"/>
        </w:rPr>
        <w:t xml:space="preserve"> </w:t>
      </w:r>
      <w:r w:rsidRPr="00F17EF5">
        <w:t xml:space="preserve">and </w:t>
      </w:r>
      <w:r w:rsidRPr="00F17EF5">
        <w:rPr>
          <w:i/>
          <w:iCs/>
        </w:rPr>
        <w:t>OffsetToPointA</w:t>
      </w:r>
      <w:r w:rsidRPr="00F17EF5">
        <w:t>) as close as possible to the carrier’s lower edge. See figure C1-1 and clause C.1 for definition of parameters referenced in the procedure.</w:t>
      </w:r>
    </w:p>
    <w:p w14:paraId="2A69DD80" w14:textId="77777777" w:rsidR="00D4531E" w:rsidRPr="00F17EF5" w:rsidRDefault="00D4531E" w:rsidP="00DD6CFB">
      <w:pPr>
        <w:pStyle w:val="B1"/>
      </w:pPr>
      <w:r w:rsidRPr="00F17EF5">
        <w:t>1.</w:t>
      </w:r>
      <w:r w:rsidRPr="00F17EF5">
        <w:tab/>
        <w:t>Determine SSB and CORESET#0:</w:t>
      </w:r>
    </w:p>
    <w:p w14:paraId="3A634A12" w14:textId="77777777" w:rsidR="00D4531E" w:rsidRPr="00F17EF5" w:rsidRDefault="00D4531E" w:rsidP="00DD6CFB">
      <w:pPr>
        <w:pStyle w:val="B2"/>
      </w:pPr>
      <w:r w:rsidRPr="00F17EF5">
        <w:t>1a.</w:t>
      </w:r>
      <w:r w:rsidRPr="00F17EF5">
        <w:tab/>
        <w:t>Calculate the lower of F</w:t>
      </w:r>
      <w:r w:rsidRPr="00F17EF5">
        <w:rPr>
          <w:vertAlign w:val="subscript"/>
        </w:rPr>
        <w:t>SSref</w:t>
      </w:r>
      <w:r w:rsidRPr="00F17EF5">
        <w:t>, F</w:t>
      </w:r>
      <w:r w:rsidRPr="00F17EF5">
        <w:rPr>
          <w:vertAlign w:val="subscript"/>
        </w:rPr>
        <w:t>SSref_Min</w:t>
      </w:r>
      <w:r w:rsidRPr="00F17EF5">
        <w:t>, correspondent to SSB lowest subcarrier being at the same frequency as the carrier’s lowest subcarrier; and the higher limit of F</w:t>
      </w:r>
      <w:r w:rsidRPr="00F17EF5">
        <w:rPr>
          <w:vertAlign w:val="subscript"/>
        </w:rPr>
        <w:t>SSref</w:t>
      </w:r>
      <w:r w:rsidRPr="00F17EF5">
        <w:t>, F</w:t>
      </w:r>
      <w:r w:rsidRPr="00F17EF5">
        <w:rPr>
          <w:vertAlign w:val="subscript"/>
        </w:rPr>
        <w:t>SSref_Max</w:t>
      </w:r>
      <w:r w:rsidRPr="00F17EF5">
        <w:t>, correspondent to SSB highest subcarrier being at the same frequency as the carrier’s highest subcarrier F</w:t>
      </w:r>
      <w:r w:rsidRPr="00F17EF5">
        <w:rPr>
          <w:vertAlign w:val="subscript"/>
        </w:rPr>
        <w:t>SSref_Min</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1B1785CA" w14:textId="77777777" w:rsidTr="003D3315">
        <w:tc>
          <w:tcPr>
            <w:tcW w:w="8647" w:type="dxa"/>
            <w:shd w:val="clear" w:color="auto" w:fill="auto"/>
          </w:tcPr>
          <w:p w14:paraId="0E1D74D3" w14:textId="77777777" w:rsidR="00D4531E" w:rsidRPr="00F17EF5" w:rsidRDefault="00D4531E" w:rsidP="00DD6CFB">
            <w:pPr>
              <w:pStyle w:val="TAL"/>
            </w:pPr>
            <w:r w:rsidRPr="00F17EF5">
              <w:t>F</w:t>
            </w:r>
            <w:r w:rsidRPr="00F17EF5">
              <w:rPr>
                <w:vertAlign w:val="subscript"/>
              </w:rPr>
              <w:t>carrierLow</w:t>
            </w:r>
            <w:r w:rsidRPr="00F17EF5">
              <w:t xml:space="preserve"> = see formula for F</w:t>
            </w:r>
            <w:r w:rsidRPr="00F17EF5">
              <w:rPr>
                <w:vertAlign w:val="subscript"/>
              </w:rPr>
              <w:t>carrierLow</w:t>
            </w:r>
            <w:r w:rsidRPr="00F17EF5">
              <w:t xml:space="preserve"> in Table C.1-1</w:t>
            </w:r>
          </w:p>
        </w:tc>
      </w:tr>
      <w:tr w:rsidR="00D4531E" w:rsidRPr="00F17EF5" w14:paraId="3C921CEF" w14:textId="77777777" w:rsidTr="003D3315">
        <w:tc>
          <w:tcPr>
            <w:tcW w:w="8647" w:type="dxa"/>
            <w:shd w:val="clear" w:color="auto" w:fill="auto"/>
          </w:tcPr>
          <w:p w14:paraId="707466A1" w14:textId="77777777" w:rsidR="00D4531E" w:rsidRPr="00F17EF5" w:rsidRDefault="00D4531E" w:rsidP="00DD6CFB">
            <w:pPr>
              <w:pStyle w:val="TAL"/>
              <w:rPr>
                <w:rFonts w:eastAsia="Calibri"/>
              </w:rPr>
            </w:pPr>
            <w:r w:rsidRPr="00F17EF5">
              <w:t>F</w:t>
            </w:r>
            <w:r w:rsidRPr="00F17EF5">
              <w:rPr>
                <w:vertAlign w:val="subscript"/>
              </w:rPr>
              <w:t>SSref_Min</w:t>
            </w:r>
            <w:r w:rsidRPr="00F17EF5">
              <w:t xml:space="preserve"> = F</w:t>
            </w:r>
            <w:r w:rsidRPr="00F17EF5">
              <w:rPr>
                <w:vertAlign w:val="subscript"/>
              </w:rPr>
              <w:t>carrierLow</w:t>
            </w:r>
            <w:r w:rsidRPr="00F17EF5">
              <w:t xml:space="preserve"> + CRB</w:t>
            </w:r>
            <w:r w:rsidRPr="00F17EF5">
              <w:rPr>
                <w:vertAlign w:val="subscript"/>
              </w:rPr>
              <w:t>size</w:t>
            </w:r>
            <w:r w:rsidRPr="00F17EF5">
              <w:t xml:space="preserve"> * Offset</w:t>
            </w:r>
            <w:r w:rsidRPr="00F17EF5">
              <w:rPr>
                <w:vertAlign w:val="subscript"/>
              </w:rPr>
              <w:t>RBs,min</w:t>
            </w:r>
            <w:r w:rsidRPr="00F17EF5">
              <w:t xml:space="preserve"> + BW</w:t>
            </w:r>
            <w:r w:rsidRPr="00F17EF5">
              <w:rPr>
                <w:vertAlign w:val="subscript"/>
              </w:rPr>
              <w:t>SSB</w:t>
            </w:r>
            <w:r w:rsidRPr="00F17EF5">
              <w:t xml:space="preserve"> / 2</w:t>
            </w:r>
          </w:p>
        </w:tc>
      </w:tr>
      <w:tr w:rsidR="00D4531E" w:rsidRPr="00F17EF5" w14:paraId="04F89A81" w14:textId="77777777" w:rsidTr="003D3315">
        <w:tc>
          <w:tcPr>
            <w:tcW w:w="8647" w:type="dxa"/>
            <w:shd w:val="clear" w:color="auto" w:fill="auto"/>
          </w:tcPr>
          <w:p w14:paraId="4C6CCCC6" w14:textId="77777777" w:rsidR="00D4531E" w:rsidRPr="00F17EF5" w:rsidRDefault="00D4531E" w:rsidP="00DD6CFB">
            <w:pPr>
              <w:pStyle w:val="TAL"/>
            </w:pPr>
            <w:r w:rsidRPr="00F17EF5">
              <w:t>F</w:t>
            </w:r>
            <w:r w:rsidRPr="00F17EF5">
              <w:rPr>
                <w:vertAlign w:val="subscript"/>
              </w:rPr>
              <w:t>SSref_Max</w:t>
            </w:r>
            <w:r w:rsidRPr="00F17EF5">
              <w:t xml:space="preserve"> = F</w:t>
            </w:r>
            <w:r w:rsidRPr="00F17EF5">
              <w:rPr>
                <w:vertAlign w:val="subscript"/>
              </w:rPr>
              <w:t>carrierLow</w:t>
            </w:r>
            <w:r w:rsidRPr="00F17EF5">
              <w:t xml:space="preserve"> + ΔF</w:t>
            </w:r>
            <w:r w:rsidRPr="00F17EF5">
              <w:rPr>
                <w:vertAlign w:val="subscript"/>
              </w:rPr>
              <w:t xml:space="preserve">carrierBandwidth </w:t>
            </w:r>
            <w:r w:rsidRPr="00F17EF5">
              <w:t>- BW</w:t>
            </w:r>
            <w:r w:rsidRPr="00F17EF5">
              <w:rPr>
                <w:vertAlign w:val="subscript"/>
              </w:rPr>
              <w:t>SSB</w:t>
            </w:r>
            <w:r w:rsidRPr="00F17EF5">
              <w:t xml:space="preserve"> / 2</w:t>
            </w:r>
          </w:p>
        </w:tc>
      </w:tr>
    </w:tbl>
    <w:p w14:paraId="504C00C8" w14:textId="77777777" w:rsidR="00D4531E" w:rsidRPr="00F17EF5" w:rsidRDefault="00D4531E" w:rsidP="00DD6CFB"/>
    <w:p w14:paraId="0EC6E229" w14:textId="77777777" w:rsidR="00D4531E" w:rsidRPr="00F17EF5" w:rsidRDefault="00D4531E" w:rsidP="00DD6CFB">
      <w:pPr>
        <w:pStyle w:val="B2"/>
      </w:pPr>
      <w:r w:rsidRPr="00F17EF5">
        <w:t>1b.</w:t>
      </w:r>
      <w:r w:rsidRPr="00F17EF5">
        <w:tab/>
        <w:t>Calculate GSCN</w:t>
      </w:r>
      <w:r w:rsidRPr="00F17EF5">
        <w:rPr>
          <w:vertAlign w:val="subscript"/>
        </w:rPr>
        <w:t>MIN</w:t>
      </w:r>
      <w:r w:rsidRPr="00F17EF5">
        <w:t xml:space="preserve"> correspondent to </w:t>
      </w:r>
      <w:r w:rsidRPr="00F17EF5">
        <w:rPr>
          <w:sz w:val="22"/>
          <w:szCs w:val="22"/>
        </w:rPr>
        <w:t>F</w:t>
      </w:r>
      <w:r w:rsidRPr="00F17EF5">
        <w:rPr>
          <w:sz w:val="22"/>
          <w:szCs w:val="22"/>
          <w:vertAlign w:val="subscript"/>
        </w:rPr>
        <w:t>SSref_Min</w:t>
      </w:r>
      <w:r w:rsidRPr="00F17EF5">
        <w:t xml:space="preserve"> in accordance to TS 38.101-1 [7], clause 5.4.3.1 for FR1 and TS 38.101-2 [7], clause 5.4.3.1 for FR2 and select the closest valid GSCN value with GSCN &gt;= GSCN</w:t>
      </w:r>
      <w:r w:rsidRPr="00F17EF5">
        <w:rPr>
          <w:vertAlign w:val="subscript"/>
        </w:rPr>
        <w:t>MIN</w:t>
      </w:r>
      <w:r w:rsidRPr="00F17EF5">
        <w:t xml:space="preserve"> for the carrier in according to the carrier’s synchronisation raster as specified in </w:t>
      </w:r>
      <w:r w:rsidRPr="00F17EF5">
        <w:rPr>
          <w:lang w:eastAsia="x-none"/>
        </w:rPr>
        <w:t xml:space="preserve">clause 5.4.3.3 in </w:t>
      </w:r>
      <w:r w:rsidRPr="00F17EF5">
        <w:t>TS 38.101-1 [7] and TS 38.101-2 [8].</w:t>
      </w:r>
    </w:p>
    <w:p w14:paraId="7EDEE8C7" w14:textId="77777777" w:rsidR="00D4531E" w:rsidRPr="00F17EF5" w:rsidRDefault="00D4531E" w:rsidP="00DD6CFB">
      <w:pPr>
        <w:pStyle w:val="B2"/>
      </w:pPr>
      <w:r w:rsidRPr="00F17EF5">
        <w:t>1c.</w:t>
      </w:r>
      <w:r w:rsidRPr="00F17EF5">
        <w:tab/>
        <w:t>Calculate the F</w:t>
      </w:r>
      <w:r w:rsidRPr="00F17EF5">
        <w:rPr>
          <w:vertAlign w:val="subscript"/>
        </w:rPr>
        <w:t>SSref</w:t>
      </w:r>
      <w:r w:rsidRPr="00F17EF5">
        <w:t xml:space="preserve"> for the selected GSCN value in step 1b in accordance to TS 38.101-1 [7], clause 5.4.3.1 for FR1 and TS 38.101-2 [7], clause 5.4.3.1 for FR2.</w:t>
      </w:r>
    </w:p>
    <w:p w14:paraId="489508BD" w14:textId="77777777" w:rsidR="00D4531E" w:rsidRPr="00F17EF5" w:rsidRDefault="00D4531E" w:rsidP="00DD6CFB">
      <w:pPr>
        <w:pStyle w:val="B2"/>
      </w:pPr>
      <w:r w:rsidRPr="00F17EF5">
        <w:t>1d.</w:t>
      </w:r>
      <w:r w:rsidRPr="00F17EF5">
        <w:tab/>
        <w:t>Calculate the frequency F</w:t>
      </w:r>
      <w:r w:rsidRPr="00F17EF5">
        <w:rPr>
          <w:vertAlign w:val="subscript"/>
        </w:rPr>
        <w:t>offsetToPointA</w:t>
      </w:r>
      <w:r w:rsidRPr="00F17EF5">
        <w:t>, which is the lowest subcarrier of the lowest resource block with the subcarrier spacing being a multiple of resource blocks expressed in terms of common PRB size and overlaps with the SS/PBCH block subcarrier 0 of the first resource block of the SS/PBCH block, F</w:t>
      </w:r>
      <w:r w:rsidRPr="00F17EF5">
        <w:rPr>
          <w:vertAlign w:val="subscript"/>
        </w:rPr>
        <w:t>SSBlow</w:t>
      </w:r>
      <w:r w:rsidRPr="00F17EF5">
        <w:t xml:space="preserve"> (TS 38.211 [3], clause 7.4.3.1): </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100CD53F" w14:textId="77777777" w:rsidTr="003D3315">
        <w:tc>
          <w:tcPr>
            <w:tcW w:w="8647" w:type="dxa"/>
            <w:shd w:val="clear" w:color="auto" w:fill="auto"/>
          </w:tcPr>
          <w:p w14:paraId="187D0A9D" w14:textId="77777777" w:rsidR="00D4531E" w:rsidRPr="00F17EF5" w:rsidRDefault="00D4531E" w:rsidP="00DD6CFB">
            <w:pPr>
              <w:pStyle w:val="TAL"/>
              <w:rPr>
                <w:rFonts w:eastAsia="Calibri"/>
              </w:rPr>
            </w:pPr>
            <w:r w:rsidRPr="00F17EF5">
              <w:t>F</w:t>
            </w:r>
            <w:r w:rsidRPr="00F17EF5">
              <w:rPr>
                <w:vertAlign w:val="subscript"/>
              </w:rPr>
              <w:t>SSBlow</w:t>
            </w:r>
            <w:r w:rsidRPr="00F17EF5">
              <w:t xml:space="preserve"> = F</w:t>
            </w:r>
            <w:r w:rsidRPr="00F17EF5">
              <w:rPr>
                <w:vertAlign w:val="subscript"/>
              </w:rPr>
              <w:t>SSref</w:t>
            </w:r>
            <w:r w:rsidRPr="00F17EF5">
              <w:t xml:space="preserve"> - BW</w:t>
            </w:r>
            <w:r w:rsidRPr="00F17EF5">
              <w:rPr>
                <w:vertAlign w:val="subscript"/>
              </w:rPr>
              <w:t>SSB</w:t>
            </w:r>
            <w:r w:rsidRPr="00F17EF5">
              <w:t xml:space="preserve"> / 2</w:t>
            </w:r>
          </w:p>
        </w:tc>
      </w:tr>
      <w:tr w:rsidR="00D4531E" w:rsidRPr="00F17EF5" w14:paraId="3AC94756" w14:textId="77777777" w:rsidTr="003D3315">
        <w:tc>
          <w:tcPr>
            <w:tcW w:w="8647" w:type="dxa"/>
            <w:shd w:val="clear" w:color="auto" w:fill="auto"/>
          </w:tcPr>
          <w:p w14:paraId="575D8BCE" w14:textId="77777777" w:rsidR="00D4531E" w:rsidRPr="00F17EF5" w:rsidRDefault="00D4531E" w:rsidP="00DD6CFB">
            <w:pPr>
              <w:pStyle w:val="TAL"/>
            </w:pPr>
            <w:r w:rsidRPr="00F17EF5">
              <w:t>F</w:t>
            </w:r>
            <w:r w:rsidRPr="00F17EF5">
              <w:rPr>
                <w:vertAlign w:val="subscript"/>
              </w:rPr>
              <w:t>offsetToPointA</w:t>
            </w:r>
            <w:r w:rsidRPr="00F17EF5">
              <w:t xml:space="preserve"> = CRB</w:t>
            </w:r>
            <w:r w:rsidRPr="00F17EF5">
              <w:rPr>
                <w:vertAlign w:val="subscript"/>
              </w:rPr>
              <w:t>size</w:t>
            </w:r>
            <w:r w:rsidRPr="00F17EF5">
              <w:t xml:space="preserve"> * Floor((F</w:t>
            </w:r>
            <w:r w:rsidRPr="00F17EF5">
              <w:rPr>
                <w:vertAlign w:val="subscript"/>
              </w:rPr>
              <w:t>SSBlow</w:t>
            </w:r>
            <w:r w:rsidRPr="00F17EF5">
              <w:t xml:space="preserve"> - F</w:t>
            </w:r>
            <w:r w:rsidRPr="00F17EF5">
              <w:rPr>
                <w:vertAlign w:val="subscript"/>
              </w:rPr>
              <w:t>carrierLow</w:t>
            </w:r>
            <w:r w:rsidRPr="00F17EF5">
              <w:t>) / CRB</w:t>
            </w:r>
            <w:r w:rsidRPr="00F17EF5">
              <w:rPr>
                <w:vertAlign w:val="subscript"/>
              </w:rPr>
              <w:t>size</w:t>
            </w:r>
            <w:r w:rsidRPr="00F17EF5">
              <w:t>) + F</w:t>
            </w:r>
            <w:r w:rsidRPr="00F17EF5">
              <w:rPr>
                <w:vertAlign w:val="subscript"/>
              </w:rPr>
              <w:t>carrierLow</w:t>
            </w:r>
          </w:p>
        </w:tc>
      </w:tr>
    </w:tbl>
    <w:p w14:paraId="56C27E7D" w14:textId="77777777" w:rsidR="00D4531E" w:rsidRPr="00F17EF5" w:rsidRDefault="00D4531E" w:rsidP="00DD6CFB"/>
    <w:p w14:paraId="7E7B6FDA" w14:textId="77777777" w:rsidR="00D4531E" w:rsidRPr="00F17EF5" w:rsidRDefault="00D4531E" w:rsidP="00DD6CFB">
      <w:pPr>
        <w:pStyle w:val="B2"/>
      </w:pPr>
      <w:r w:rsidRPr="00F17EF5">
        <w:t>1e.</w:t>
      </w:r>
      <w:r w:rsidRPr="00F17EF5">
        <w:tab/>
        <w:t>Calculate the maximum Offset</w:t>
      </w:r>
      <w:r w:rsidRPr="00F17EF5">
        <w:rPr>
          <w:vertAlign w:val="subscript"/>
        </w:rPr>
        <w:t>RBs</w:t>
      </w:r>
      <w:r w:rsidRPr="00F17EF5">
        <w:t xml:space="preserve"> value with F</w:t>
      </w:r>
      <w:r w:rsidRPr="00F17EF5">
        <w:rPr>
          <w:vertAlign w:val="subscript"/>
        </w:rPr>
        <w:t>CORESET0Low</w:t>
      </w:r>
      <w:r w:rsidRPr="00F17EF5">
        <w:t xml:space="preserve"> &gt;= F</w:t>
      </w:r>
      <w:r w:rsidRPr="00F17EF5">
        <w:rPr>
          <w:vertAlign w:val="subscript"/>
        </w:rPr>
        <w:t>carrierLow</w:t>
      </w:r>
      <w:r w:rsidRPr="00F17EF5">
        <w:t>:</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01713223" w14:textId="77777777" w:rsidTr="003D3315">
        <w:tc>
          <w:tcPr>
            <w:tcW w:w="8647" w:type="dxa"/>
            <w:shd w:val="clear" w:color="auto" w:fill="auto"/>
          </w:tcPr>
          <w:p w14:paraId="607EF45B" w14:textId="77777777" w:rsidR="00D4531E" w:rsidRPr="00F17EF5" w:rsidRDefault="00D4531E" w:rsidP="00DD6CFB">
            <w:pPr>
              <w:pStyle w:val="TAL"/>
            </w:pPr>
            <w:r w:rsidRPr="00F17EF5">
              <w:t>Max_Offset</w:t>
            </w:r>
            <w:r w:rsidRPr="00F17EF5">
              <w:rPr>
                <w:vertAlign w:val="subscript"/>
              </w:rPr>
              <w:t>RBs</w:t>
            </w:r>
            <w:r w:rsidRPr="00F17EF5">
              <w:t xml:space="preserve"> = (F</w:t>
            </w:r>
            <w:r w:rsidRPr="00F17EF5">
              <w:rPr>
                <w:vertAlign w:val="subscript"/>
              </w:rPr>
              <w:t>offsetToPointA</w:t>
            </w:r>
            <w:r w:rsidRPr="00F17EF5">
              <w:t xml:space="preserve"> - F</w:t>
            </w:r>
            <w:r w:rsidRPr="00F17EF5">
              <w:rPr>
                <w:vertAlign w:val="subscript"/>
              </w:rPr>
              <w:t>carrierLow</w:t>
            </w:r>
            <w:r w:rsidRPr="00F17EF5">
              <w:t>) / CRB</w:t>
            </w:r>
            <w:r w:rsidRPr="00F17EF5">
              <w:rPr>
                <w:vertAlign w:val="subscript"/>
              </w:rPr>
              <w:t>size</w:t>
            </w:r>
          </w:p>
        </w:tc>
      </w:tr>
    </w:tbl>
    <w:p w14:paraId="6E9D0B7B" w14:textId="77777777" w:rsidR="00D4531E" w:rsidRPr="00F17EF5" w:rsidRDefault="00D4531E" w:rsidP="00DD6CFB"/>
    <w:p w14:paraId="19CE5251" w14:textId="77777777" w:rsidR="00D4531E" w:rsidRPr="00F17EF5" w:rsidRDefault="00D4531E" w:rsidP="00DD6CFB">
      <w:pPr>
        <w:pStyle w:val="B2"/>
      </w:pPr>
      <w:r w:rsidRPr="00F17EF5">
        <w:t>1f.</w:t>
      </w:r>
      <w:r w:rsidRPr="00F17EF5">
        <w:tab/>
        <w:t>Select the largest valid Offset</w:t>
      </w:r>
      <w:r w:rsidRPr="00F17EF5">
        <w:rPr>
          <w:vertAlign w:val="subscript"/>
        </w:rPr>
        <w:t>RBs</w:t>
      </w:r>
      <w:r w:rsidRPr="00F17EF5">
        <w:t xml:space="preserve"> value equal or smaller than the calculated max value, Max_Offset</w:t>
      </w:r>
      <w:r w:rsidRPr="00F17EF5">
        <w:rPr>
          <w:vertAlign w:val="subscript"/>
        </w:rPr>
        <w:t>RBs</w:t>
      </w:r>
      <w:r w:rsidRPr="00F17EF5">
        <w:t xml:space="preserve"> in step 1e within the applicable values for the carrier in TS 38.213 [4], table 13-1 to 13-10 limited to the table indexes with number of RBs </w:t>
      </w:r>
      <w:r w:rsidRPr="00F17EF5">
        <w:rPr>
          <w:position w:val="-10"/>
        </w:rPr>
        <w:object w:dxaOrig="880" w:dyaOrig="340" w14:anchorId="61EFDCEA">
          <v:shape id="_x0000_i1120" type="#_x0000_t75" style="width:41.9pt;height:11.85pt" o:ole="">
            <v:imagedata r:id="rId191" o:title=""/>
          </v:shape>
          <o:OLEObject Type="Embed" ProgID="Equation.3" ShapeID="_x0000_i1120" DrawAspect="Content" ObjectID="_1725611592" r:id="rId196"/>
        </w:object>
      </w:r>
      <w:r w:rsidRPr="00F17EF5">
        <w:t xml:space="preserve">and number of symbols </w:t>
      </w:r>
      <w:r w:rsidRPr="00F17EF5">
        <w:rPr>
          <w:position w:val="-12"/>
        </w:rPr>
        <w:object w:dxaOrig="780" w:dyaOrig="360" w14:anchorId="49FAEE26">
          <v:shape id="_x0000_i1121" type="#_x0000_t75" style="width:41.9pt;height:18.25pt" o:ole="">
            <v:imagedata r:id="rId197" o:title=""/>
          </v:shape>
          <o:OLEObject Type="Embed" ProgID="Equation.3" ShapeID="_x0000_i1121" DrawAspect="Content" ObjectID="_1725611593" r:id="rId198"/>
        </w:object>
      </w:r>
      <w:r w:rsidRPr="00F17EF5">
        <w:t xml:space="preserve"> equal to the minimum value of </w:t>
      </w:r>
      <w:r w:rsidRPr="00F17EF5">
        <w:rPr>
          <w:position w:val="-10"/>
        </w:rPr>
        <w:object w:dxaOrig="880" w:dyaOrig="340" w14:anchorId="3A8F0C49">
          <v:shape id="_x0000_i1122" type="#_x0000_t75" style="width:41.9pt;height:11.85pt" o:ole="">
            <v:imagedata r:id="rId191" o:title=""/>
          </v:shape>
          <o:OLEObject Type="Embed" ProgID="Equation.3" ShapeID="_x0000_i1122" DrawAspect="Content" ObjectID="_1725611594" r:id="rId199"/>
        </w:object>
      </w:r>
      <w:r w:rsidRPr="00F17EF5">
        <w:t xml:space="preserve">in the table and minimum value of </w:t>
      </w:r>
      <w:r w:rsidRPr="00F17EF5">
        <w:rPr>
          <w:position w:val="-12"/>
        </w:rPr>
        <w:object w:dxaOrig="780" w:dyaOrig="360" w14:anchorId="1CD71640">
          <v:shape id="_x0000_i1123" type="#_x0000_t75" style="width:41.9pt;height:18.25pt" o:ole="">
            <v:imagedata r:id="rId197" o:title=""/>
          </v:shape>
          <o:OLEObject Type="Embed" ProgID="Equation.3" ShapeID="_x0000_i1123" DrawAspect="Content" ObjectID="_1725611595" r:id="rId200"/>
        </w:object>
      </w:r>
      <w:r w:rsidRPr="00F17EF5">
        <w:t xml:space="preserve"> for the selected </w:t>
      </w:r>
      <w:r w:rsidRPr="00F17EF5">
        <w:rPr>
          <w:position w:val="-10"/>
        </w:rPr>
        <w:object w:dxaOrig="880" w:dyaOrig="340" w14:anchorId="027D64E7">
          <v:shape id="_x0000_i1124" type="#_x0000_t75" style="width:41.9pt;height:11.85pt" o:ole="">
            <v:imagedata r:id="rId191" o:title=""/>
          </v:shape>
          <o:OLEObject Type="Embed" ProgID="Equation.3" ShapeID="_x0000_i1124" DrawAspect="Content" ObjectID="_1725611596" r:id="rId201"/>
        </w:object>
      </w:r>
      <w:r w:rsidRPr="00F17EF5">
        <w:t>.If a valid Offset</w:t>
      </w:r>
      <w:r w:rsidRPr="00F17EF5">
        <w:rPr>
          <w:vertAlign w:val="subscript"/>
        </w:rPr>
        <w:t>RBs</w:t>
      </w:r>
      <w:r w:rsidRPr="00F17EF5">
        <w:t xml:space="preserve"> value is found, then continue from step 1g.</w:t>
      </w:r>
    </w:p>
    <w:p w14:paraId="1B38AA58" w14:textId="77777777" w:rsidR="00D4531E" w:rsidRPr="00F17EF5" w:rsidRDefault="00D4531E" w:rsidP="00DD6CFB">
      <w:pPr>
        <w:pStyle w:val="B2"/>
      </w:pPr>
      <w:r w:rsidRPr="00F17EF5">
        <w:t>If no valid Offset</w:t>
      </w:r>
      <w:r w:rsidRPr="00F17EF5">
        <w:rPr>
          <w:vertAlign w:val="subscript"/>
        </w:rPr>
        <w:t>RBs</w:t>
      </w:r>
      <w:r w:rsidRPr="00F17EF5">
        <w:t xml:space="preserve"> value is found, then select the next valid GSCN with F</w:t>
      </w:r>
      <w:r w:rsidRPr="00F17EF5">
        <w:rPr>
          <w:vertAlign w:val="subscript"/>
        </w:rPr>
        <w:t>SSref</w:t>
      </w:r>
      <w:r w:rsidRPr="00F17EF5">
        <w:t xml:space="preserve"> &lt;= F</w:t>
      </w:r>
      <w:r w:rsidRPr="00F17EF5">
        <w:rPr>
          <w:vertAlign w:val="subscript"/>
        </w:rPr>
        <w:t>SSref_Max</w:t>
      </w:r>
      <w:r w:rsidRPr="00F17EF5">
        <w:t xml:space="preserve"> within the valid GSCN range for the carrier and repeat steps 1b to 1f.</w:t>
      </w:r>
    </w:p>
    <w:p w14:paraId="67EBBF4B" w14:textId="77777777" w:rsidR="00D4531E" w:rsidRPr="00F17EF5" w:rsidRDefault="00D4531E" w:rsidP="00DD6CFB">
      <w:pPr>
        <w:pStyle w:val="B2"/>
      </w:pPr>
      <w:r w:rsidRPr="00F17EF5">
        <w:t>If no valid Offset</w:t>
      </w:r>
      <w:r w:rsidRPr="00F17EF5">
        <w:rPr>
          <w:vertAlign w:val="subscript"/>
        </w:rPr>
        <w:t>RBs</w:t>
      </w:r>
      <w:r w:rsidRPr="00F17EF5">
        <w:t xml:space="preserve"> value found within the valid GSCN range then will the carrier not be possible to use as PCell and </w:t>
      </w:r>
      <w:r w:rsidRPr="00F17EF5">
        <w:rPr>
          <w:sz w:val="22"/>
          <w:szCs w:val="22"/>
        </w:rPr>
        <w:t>F</w:t>
      </w:r>
      <w:r w:rsidRPr="00F17EF5">
        <w:rPr>
          <w:sz w:val="22"/>
          <w:szCs w:val="22"/>
          <w:vertAlign w:val="subscript"/>
        </w:rPr>
        <w:t>SSref</w:t>
      </w:r>
      <w:r w:rsidRPr="00F17EF5">
        <w:rPr>
          <w:sz w:val="22"/>
          <w:szCs w:val="22"/>
        </w:rPr>
        <w:t xml:space="preserve">, </w:t>
      </w:r>
      <w:r w:rsidRPr="00F17EF5">
        <w:t>k</w:t>
      </w:r>
      <w:r w:rsidRPr="00F17EF5">
        <w:rPr>
          <w:vertAlign w:val="subscript"/>
        </w:rPr>
        <w:t>SSB</w:t>
      </w:r>
      <w:r w:rsidRPr="00F17EF5">
        <w:t>, F</w:t>
      </w:r>
      <w:r w:rsidRPr="00F17EF5">
        <w:rPr>
          <w:vertAlign w:val="subscript"/>
        </w:rPr>
        <w:t>PointA</w:t>
      </w:r>
      <w:r w:rsidRPr="00F17EF5">
        <w:t xml:space="preserve">, </w:t>
      </w:r>
      <w:r w:rsidRPr="00F17EF5">
        <w:rPr>
          <w:i/>
          <w:iCs/>
        </w:rPr>
        <w:t xml:space="preserve">OffsetToCarrier </w:t>
      </w:r>
      <w:r w:rsidRPr="00F17EF5">
        <w:t xml:space="preserve">and </w:t>
      </w:r>
      <w:r w:rsidRPr="00F17EF5">
        <w:rPr>
          <w:i/>
          <w:iCs/>
        </w:rPr>
        <w:t>OffsetToPointA</w:t>
      </w:r>
      <w:r w:rsidRPr="00F17EF5">
        <w:t xml:space="preserve"> are calculated as described in clause C.3.3 and the procedure is completed.</w:t>
      </w:r>
    </w:p>
    <w:p w14:paraId="5A168B78" w14:textId="77777777" w:rsidR="00D4531E" w:rsidRPr="00F17EF5" w:rsidRDefault="00D4531E" w:rsidP="00DD6CFB">
      <w:pPr>
        <w:pStyle w:val="B2"/>
      </w:pPr>
      <w:r w:rsidRPr="00F17EF5">
        <w:t>1g.</w:t>
      </w:r>
      <w:r w:rsidRPr="00F17EF5">
        <w:tab/>
        <w:t>Calculate k</w:t>
      </w:r>
      <w:r w:rsidRPr="00F17EF5">
        <w:rPr>
          <w:vertAlign w:val="subscript"/>
        </w:rPr>
        <w:t>SSB</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1DD69CC9" w14:textId="77777777" w:rsidTr="003D3315">
        <w:tc>
          <w:tcPr>
            <w:tcW w:w="8647" w:type="dxa"/>
            <w:shd w:val="clear" w:color="auto" w:fill="auto"/>
          </w:tcPr>
          <w:p w14:paraId="2DF151A9" w14:textId="77777777" w:rsidR="00D4531E" w:rsidRPr="00F17EF5" w:rsidRDefault="00D4531E" w:rsidP="00DD6CFB">
            <w:pPr>
              <w:pStyle w:val="TAL"/>
            </w:pPr>
            <w:r w:rsidRPr="00F17EF5">
              <w:t>k</w:t>
            </w:r>
            <w:r w:rsidRPr="00F17EF5">
              <w:rPr>
                <w:vertAlign w:val="subscript"/>
              </w:rPr>
              <w:t>SSB</w:t>
            </w:r>
            <w:r w:rsidRPr="00F17EF5">
              <w:t xml:space="preserve"> = (F</w:t>
            </w:r>
            <w:r w:rsidRPr="00F17EF5">
              <w:rPr>
                <w:vertAlign w:val="subscript"/>
              </w:rPr>
              <w:t>SSBlow</w:t>
            </w:r>
            <w:r w:rsidRPr="00F17EF5">
              <w:t xml:space="preserve"> - F</w:t>
            </w:r>
            <w:r w:rsidRPr="00F17EF5">
              <w:rPr>
                <w:vertAlign w:val="subscript"/>
              </w:rPr>
              <w:t>offsetToPointA</w:t>
            </w:r>
            <w:r w:rsidRPr="00F17EF5">
              <w:t xml:space="preserve">) / {15 kHz for FR1, </w:t>
            </w:r>
            <w:r w:rsidRPr="00F17EF5">
              <w:rPr>
                <w:i/>
                <w:iCs/>
              </w:rPr>
              <w:t>subCarrierSpacingCommon</w:t>
            </w:r>
            <w:r w:rsidRPr="00F17EF5">
              <w:t xml:space="preserve"> (MIB) for FR2} (TS 38.211 [3], clause 7.4.3.1).</w:t>
            </w:r>
          </w:p>
        </w:tc>
      </w:tr>
      <w:tr w:rsidR="00D4531E" w:rsidRPr="00F17EF5" w14:paraId="17500245" w14:textId="77777777" w:rsidTr="003D3315">
        <w:tc>
          <w:tcPr>
            <w:tcW w:w="8647" w:type="dxa"/>
            <w:shd w:val="clear" w:color="auto" w:fill="auto"/>
          </w:tcPr>
          <w:p w14:paraId="4D497D12" w14:textId="77777777" w:rsidR="00D4531E" w:rsidRPr="00F17EF5" w:rsidRDefault="00D4531E" w:rsidP="00DD6CFB">
            <w:pPr>
              <w:pStyle w:val="TAL"/>
            </w:pPr>
            <w:r w:rsidRPr="00F17EF5">
              <w:t>N = SCS</w:t>
            </w:r>
            <w:r w:rsidRPr="00F17EF5">
              <w:rPr>
                <w:vertAlign w:val="subscript"/>
              </w:rPr>
              <w:t>SSB</w:t>
            </w:r>
            <w:r w:rsidRPr="00F17EF5">
              <w:t xml:space="preserve"> / {15 kHz for FR1; </w:t>
            </w:r>
            <w:r w:rsidRPr="00F17EF5">
              <w:rPr>
                <w:i/>
                <w:iCs/>
              </w:rPr>
              <w:t>subCarrierSpacingCommon</w:t>
            </w:r>
            <w:r w:rsidRPr="00F17EF5">
              <w:t xml:space="preserve"> (MIB) for FR2}. </w:t>
            </w:r>
            <w:r w:rsidRPr="00F17EF5">
              <w:br/>
              <w:t>k</w:t>
            </w:r>
            <w:r w:rsidRPr="00F17EF5">
              <w:rPr>
                <w:vertAlign w:val="subscript"/>
              </w:rPr>
              <w:t>SSB</w:t>
            </w:r>
            <w:r w:rsidRPr="00F17EF5">
              <w:t xml:space="preserve"> MOD N &lt;&gt; 0 indicates that the SSB subcarriers are not aligned with the resource grid given by the SCS indicated by subCarrierSpacingCommon in the MIB.</w:t>
            </w:r>
          </w:p>
        </w:tc>
      </w:tr>
    </w:tbl>
    <w:p w14:paraId="7373C5AA" w14:textId="77777777" w:rsidR="00D4531E" w:rsidRPr="00F17EF5" w:rsidRDefault="00D4531E" w:rsidP="00DD6CFB"/>
    <w:p w14:paraId="3B72F83B" w14:textId="77777777" w:rsidR="00D4531E" w:rsidRPr="00F17EF5" w:rsidRDefault="00D4531E" w:rsidP="00DD6CFB">
      <w:pPr>
        <w:pStyle w:val="B2"/>
      </w:pPr>
      <w:r w:rsidRPr="00F17EF5">
        <w:t>If k</w:t>
      </w:r>
      <w:r w:rsidRPr="00F17EF5">
        <w:rPr>
          <w:vertAlign w:val="subscript"/>
        </w:rPr>
        <w:t>SSB</w:t>
      </w:r>
      <w:r w:rsidRPr="00F17EF5">
        <w:t xml:space="preserve"> is an integer and k</w:t>
      </w:r>
      <w:r w:rsidRPr="00F17EF5">
        <w:rPr>
          <w:vertAlign w:val="subscript"/>
        </w:rPr>
        <w:t>SSB</w:t>
      </w:r>
      <w:r w:rsidRPr="00F17EF5">
        <w:t xml:space="preserve"> MOD N = 0, then continue from step 2. </w:t>
      </w:r>
    </w:p>
    <w:p w14:paraId="44A9B172" w14:textId="77777777" w:rsidR="00D4531E" w:rsidRPr="00F17EF5" w:rsidRDefault="00D4531E" w:rsidP="00DD6CFB">
      <w:pPr>
        <w:pStyle w:val="B2"/>
      </w:pPr>
      <w:r w:rsidRPr="00F17EF5">
        <w:t>If k</w:t>
      </w:r>
      <w:r w:rsidRPr="00F17EF5">
        <w:rPr>
          <w:vertAlign w:val="subscript"/>
        </w:rPr>
        <w:t>SSB</w:t>
      </w:r>
      <w:r w:rsidRPr="00F17EF5">
        <w:t xml:space="preserve"> is not an integer value or k</w:t>
      </w:r>
      <w:r w:rsidRPr="00F17EF5">
        <w:rPr>
          <w:vertAlign w:val="subscript"/>
        </w:rPr>
        <w:t>SSB</w:t>
      </w:r>
      <w:r w:rsidRPr="00F17EF5">
        <w:t xml:space="preserve"> MOD N &lt;&gt; 0, then select the next valid GSCN with F</w:t>
      </w:r>
      <w:r w:rsidRPr="00F17EF5">
        <w:rPr>
          <w:vertAlign w:val="subscript"/>
        </w:rPr>
        <w:t>SSref</w:t>
      </w:r>
      <w:r w:rsidRPr="00F17EF5">
        <w:t xml:space="preserve"> &lt; F</w:t>
      </w:r>
      <w:r w:rsidRPr="00F17EF5">
        <w:rPr>
          <w:vertAlign w:val="subscript"/>
        </w:rPr>
        <w:t>SSref_Max</w:t>
      </w:r>
      <w:r w:rsidRPr="00F17EF5">
        <w:t xml:space="preserve"> within the valid GSCN range for the carrier and repeat steps 1b to 1g. </w:t>
      </w:r>
      <w:r w:rsidRPr="00F17EF5">
        <w:br/>
      </w:r>
      <w:r w:rsidRPr="00F17EF5">
        <w:br/>
        <w:t>If N &gt; 1 and no valid k</w:t>
      </w:r>
      <w:r w:rsidRPr="00F17EF5">
        <w:rPr>
          <w:vertAlign w:val="subscript"/>
        </w:rPr>
        <w:t>SSB</w:t>
      </w:r>
      <w:r w:rsidRPr="00F17EF5">
        <w:t xml:space="preserve"> value found within the valid GSCN range for the currently selected carrier frequency </w:t>
      </w:r>
      <w:r w:rsidRPr="00F17EF5">
        <w:rPr>
          <w:rFonts w:ascii="Arial" w:hAnsi="Arial"/>
          <w:sz w:val="18"/>
        </w:rPr>
        <w:t>F</w:t>
      </w:r>
      <w:r w:rsidRPr="00F17EF5">
        <w:rPr>
          <w:rFonts w:ascii="Arial" w:hAnsi="Arial"/>
          <w:sz w:val="18"/>
          <w:vertAlign w:val="subscript"/>
        </w:rPr>
        <w:t>carrier</w:t>
      </w:r>
      <w:r w:rsidRPr="00F17EF5">
        <w:t xml:space="preserve"> then shift </w:t>
      </w:r>
      <w:r w:rsidRPr="00F17EF5">
        <w:rPr>
          <w:rFonts w:ascii="Arial" w:hAnsi="Arial"/>
          <w:sz w:val="18"/>
        </w:rPr>
        <w:t>F</w:t>
      </w:r>
      <w:r w:rsidRPr="00F17EF5">
        <w:rPr>
          <w:rFonts w:ascii="Arial" w:hAnsi="Arial"/>
          <w:sz w:val="18"/>
          <w:vertAlign w:val="subscript"/>
        </w:rPr>
        <w:t>carrier</w:t>
      </w:r>
      <w:r w:rsidRPr="00F17EF5">
        <w:t xml:space="preserve"> up by ΔF</w:t>
      </w:r>
      <w:r w:rsidRPr="00F17EF5">
        <w:rPr>
          <w:vertAlign w:val="subscript"/>
        </w:rPr>
        <w:t>Raster</w:t>
      </w:r>
      <w:r w:rsidRPr="00F17EF5">
        <w:t xml:space="preserve"> for Low range; or down by ΔF</w:t>
      </w:r>
      <w:r w:rsidRPr="00F17EF5">
        <w:rPr>
          <w:vertAlign w:val="subscript"/>
        </w:rPr>
        <w:t>Raster</w:t>
      </w:r>
      <w:r w:rsidRPr="00F17EF5">
        <w:t xml:space="preserve"> for Mid, Mid-Low, Mid-High and High ranges and repeat steps 1a to 1g for a maximum shift of 3 * ΔF</w:t>
      </w:r>
      <w:r w:rsidRPr="00F17EF5">
        <w:rPr>
          <w:vertAlign w:val="subscript"/>
        </w:rPr>
        <w:t>Raster</w:t>
      </w:r>
      <w:r w:rsidRPr="00F17EF5">
        <w:t xml:space="preserve"> (see clause C.3.1, Note 1).</w:t>
      </w:r>
      <w:r w:rsidRPr="00F17EF5">
        <w:br/>
      </w:r>
      <w:r w:rsidRPr="00F17EF5">
        <w:br/>
        <w:t>If no valid k</w:t>
      </w:r>
      <w:r w:rsidRPr="00F17EF5">
        <w:rPr>
          <w:vertAlign w:val="subscript"/>
        </w:rPr>
        <w:t>SSB</w:t>
      </w:r>
      <w:r w:rsidRPr="00F17EF5">
        <w:t xml:space="preserve"> value found within the valid GSCN range then will the carrier not be possible to use as PCell and </w:t>
      </w:r>
      <w:r w:rsidRPr="00F17EF5">
        <w:rPr>
          <w:sz w:val="22"/>
          <w:szCs w:val="22"/>
        </w:rPr>
        <w:t>F</w:t>
      </w:r>
      <w:r w:rsidRPr="00F17EF5">
        <w:rPr>
          <w:sz w:val="22"/>
          <w:szCs w:val="22"/>
          <w:vertAlign w:val="subscript"/>
        </w:rPr>
        <w:t>SSref</w:t>
      </w:r>
      <w:r w:rsidRPr="00F17EF5">
        <w:rPr>
          <w:sz w:val="22"/>
          <w:szCs w:val="22"/>
        </w:rPr>
        <w:t xml:space="preserve">, </w:t>
      </w:r>
      <w:r w:rsidRPr="00F17EF5">
        <w:t>k</w:t>
      </w:r>
      <w:r w:rsidRPr="00F17EF5">
        <w:rPr>
          <w:vertAlign w:val="subscript"/>
        </w:rPr>
        <w:t>SSB</w:t>
      </w:r>
      <w:r w:rsidRPr="00F17EF5">
        <w:t>, F</w:t>
      </w:r>
      <w:r w:rsidRPr="00F17EF5">
        <w:rPr>
          <w:vertAlign w:val="subscript"/>
        </w:rPr>
        <w:t>PointA</w:t>
      </w:r>
      <w:r w:rsidRPr="00F17EF5">
        <w:t xml:space="preserve">, </w:t>
      </w:r>
      <w:r w:rsidRPr="00F17EF5">
        <w:rPr>
          <w:i/>
          <w:iCs/>
        </w:rPr>
        <w:t xml:space="preserve">OffsetToCarrier </w:t>
      </w:r>
      <w:r w:rsidRPr="00F17EF5">
        <w:t xml:space="preserve">and </w:t>
      </w:r>
      <w:r w:rsidRPr="00F17EF5">
        <w:rPr>
          <w:i/>
          <w:iCs/>
        </w:rPr>
        <w:t>OffsetToPointA</w:t>
      </w:r>
      <w:r w:rsidRPr="00F17EF5">
        <w:t xml:space="preserve"> are calculated as described in clause C.3.2 and the procedure is completed.</w:t>
      </w:r>
    </w:p>
    <w:p w14:paraId="3D093D3A" w14:textId="77777777" w:rsidR="00D4531E" w:rsidRPr="00F17EF5" w:rsidRDefault="00D4531E" w:rsidP="00DD6CFB">
      <w:pPr>
        <w:pStyle w:val="B1"/>
      </w:pPr>
      <w:r w:rsidRPr="00F17EF5">
        <w:t>2.</w:t>
      </w:r>
      <w:r w:rsidRPr="00F17EF5">
        <w:tab/>
        <w:t xml:space="preserve">Determine OffsetToCarrier </w:t>
      </w:r>
    </w:p>
    <w:p w14:paraId="267EB99B" w14:textId="77777777" w:rsidR="00D4531E" w:rsidRPr="00F17EF5" w:rsidRDefault="00D4531E" w:rsidP="00DD6CFB">
      <w:pPr>
        <w:pStyle w:val="B2"/>
      </w:pPr>
      <w:r w:rsidRPr="00F17EF5">
        <w:t>Select offsetToCarrier value for the carrier in accordance to Table C.3.2-1.</w:t>
      </w:r>
    </w:p>
    <w:p w14:paraId="66A3397C" w14:textId="77777777" w:rsidR="00D4531E" w:rsidRPr="00F17EF5" w:rsidRDefault="00D4531E" w:rsidP="00DD6CFB">
      <w:pPr>
        <w:pStyle w:val="TH"/>
      </w:pPr>
      <w:r w:rsidRPr="00F17EF5">
        <w:t xml:space="preserve">Table C.3.2-1: Downlink and uplink </w:t>
      </w:r>
      <w:r w:rsidRPr="00F17EF5">
        <w:rPr>
          <w:iCs/>
        </w:rPr>
        <w:t>offsetToCarrier</w:t>
      </w:r>
      <w:r w:rsidRPr="00F17EF5">
        <w:t xml:space="preserve"> default values for different frequency ranges</w:t>
      </w:r>
    </w:p>
    <w:tbl>
      <w:tblPr>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1842"/>
        <w:gridCol w:w="1842"/>
      </w:tblGrid>
      <w:tr w:rsidR="00D4531E" w:rsidRPr="00F17EF5" w14:paraId="7C817C99" w14:textId="77777777" w:rsidTr="003D3315">
        <w:trPr>
          <w:jc w:val="center"/>
        </w:trPr>
        <w:tc>
          <w:tcPr>
            <w:tcW w:w="3369" w:type="dxa"/>
          </w:tcPr>
          <w:p w14:paraId="1EE14382" w14:textId="77777777" w:rsidR="00D4531E" w:rsidRPr="00F17EF5" w:rsidRDefault="00D4531E" w:rsidP="00DD6CFB">
            <w:pPr>
              <w:pStyle w:val="TAH"/>
            </w:pPr>
            <w:r w:rsidRPr="00F17EF5">
              <w:t>Frequency range</w:t>
            </w:r>
          </w:p>
        </w:tc>
        <w:tc>
          <w:tcPr>
            <w:tcW w:w="1842" w:type="dxa"/>
            <w:vAlign w:val="center"/>
          </w:tcPr>
          <w:p w14:paraId="42E79690" w14:textId="77777777" w:rsidR="00D4531E" w:rsidRPr="00F17EF5" w:rsidRDefault="00D4531E" w:rsidP="00DD6CFB">
            <w:pPr>
              <w:pStyle w:val="TAH"/>
              <w:rPr>
                <w:iCs/>
              </w:rPr>
            </w:pPr>
            <w:r w:rsidRPr="00F17EF5">
              <w:rPr>
                <w:iCs/>
              </w:rPr>
              <w:t xml:space="preserve">Downlink </w:t>
            </w:r>
            <w:r w:rsidRPr="00F17EF5">
              <w:t>offsetToCarrier</w:t>
            </w:r>
            <w:r w:rsidRPr="00F17EF5">
              <w:rPr>
                <w:iCs/>
              </w:rPr>
              <w:t xml:space="preserve"> </w:t>
            </w:r>
          </w:p>
        </w:tc>
        <w:tc>
          <w:tcPr>
            <w:tcW w:w="1842" w:type="dxa"/>
            <w:tcBorders>
              <w:right w:val="single" w:sz="4" w:space="0" w:color="auto"/>
            </w:tcBorders>
            <w:vAlign w:val="center"/>
          </w:tcPr>
          <w:p w14:paraId="4987DEF7" w14:textId="77777777" w:rsidR="00D4531E" w:rsidRPr="00F17EF5" w:rsidRDefault="00D4531E" w:rsidP="00DD6CFB">
            <w:pPr>
              <w:pStyle w:val="TAH"/>
            </w:pPr>
            <w:r w:rsidRPr="00F17EF5">
              <w:rPr>
                <w:iCs/>
              </w:rPr>
              <w:t xml:space="preserve">Uplink </w:t>
            </w:r>
            <w:r w:rsidRPr="00F17EF5">
              <w:t xml:space="preserve">offsetToCarrier </w:t>
            </w:r>
          </w:p>
        </w:tc>
      </w:tr>
      <w:tr w:rsidR="00D4531E" w:rsidRPr="00F17EF5" w14:paraId="5318A377" w14:textId="77777777" w:rsidTr="003D3315">
        <w:trPr>
          <w:jc w:val="center"/>
        </w:trPr>
        <w:tc>
          <w:tcPr>
            <w:tcW w:w="3369" w:type="dxa"/>
          </w:tcPr>
          <w:p w14:paraId="0E95F5BE" w14:textId="77777777" w:rsidR="00D4531E" w:rsidRPr="00F17EF5" w:rsidRDefault="00D4531E" w:rsidP="00DD6CFB">
            <w:pPr>
              <w:pStyle w:val="TAL"/>
            </w:pPr>
            <w:r w:rsidRPr="00F17EF5">
              <w:t>Low range</w:t>
            </w:r>
          </w:p>
        </w:tc>
        <w:tc>
          <w:tcPr>
            <w:tcW w:w="1842" w:type="dxa"/>
            <w:vAlign w:val="center"/>
          </w:tcPr>
          <w:p w14:paraId="2A012CC0" w14:textId="77777777" w:rsidR="00D4531E" w:rsidRPr="00F17EF5" w:rsidRDefault="00D4531E" w:rsidP="00DD6CFB">
            <w:pPr>
              <w:pStyle w:val="TAC"/>
            </w:pPr>
            <w:r w:rsidRPr="00F17EF5">
              <w:t>0</w:t>
            </w:r>
          </w:p>
        </w:tc>
        <w:tc>
          <w:tcPr>
            <w:tcW w:w="1842" w:type="dxa"/>
            <w:tcBorders>
              <w:right w:val="single" w:sz="4" w:space="0" w:color="auto"/>
            </w:tcBorders>
            <w:vAlign w:val="center"/>
          </w:tcPr>
          <w:p w14:paraId="0A1E9A78" w14:textId="77777777" w:rsidR="00D4531E" w:rsidRPr="00F17EF5" w:rsidRDefault="00D4531E" w:rsidP="00DD6CFB">
            <w:pPr>
              <w:pStyle w:val="TAC"/>
            </w:pPr>
            <w:r w:rsidRPr="00F17EF5">
              <w:t>0</w:t>
            </w:r>
          </w:p>
        </w:tc>
      </w:tr>
      <w:tr w:rsidR="00D4531E" w:rsidRPr="00F17EF5" w14:paraId="0F9BD813" w14:textId="77777777" w:rsidTr="003D3315">
        <w:trPr>
          <w:jc w:val="center"/>
        </w:trPr>
        <w:tc>
          <w:tcPr>
            <w:tcW w:w="3369" w:type="dxa"/>
          </w:tcPr>
          <w:p w14:paraId="7343FD12" w14:textId="77777777" w:rsidR="00D4531E" w:rsidRPr="00F17EF5" w:rsidRDefault="00D4531E" w:rsidP="00DD6CFB">
            <w:pPr>
              <w:pStyle w:val="TAL"/>
            </w:pPr>
            <w:r w:rsidRPr="00F17EF5">
              <w:t>Mid range</w:t>
            </w:r>
          </w:p>
        </w:tc>
        <w:tc>
          <w:tcPr>
            <w:tcW w:w="1842" w:type="dxa"/>
            <w:vAlign w:val="center"/>
          </w:tcPr>
          <w:p w14:paraId="12508A83" w14:textId="77777777" w:rsidR="00D4531E" w:rsidRPr="00F17EF5" w:rsidRDefault="00D4531E" w:rsidP="00DD6CFB">
            <w:pPr>
              <w:pStyle w:val="TAC"/>
            </w:pPr>
            <w:r w:rsidRPr="00F17EF5">
              <w:t>102</w:t>
            </w:r>
          </w:p>
        </w:tc>
        <w:tc>
          <w:tcPr>
            <w:tcW w:w="1842" w:type="dxa"/>
            <w:tcBorders>
              <w:right w:val="single" w:sz="4" w:space="0" w:color="auto"/>
            </w:tcBorders>
            <w:vAlign w:val="center"/>
          </w:tcPr>
          <w:p w14:paraId="36DE7784" w14:textId="77777777" w:rsidR="00D4531E" w:rsidRPr="00F17EF5" w:rsidRDefault="00D4531E" w:rsidP="00DD6CFB">
            <w:pPr>
              <w:pStyle w:val="TAC"/>
              <w:rPr>
                <w:i/>
              </w:rPr>
            </w:pPr>
            <w:r w:rsidRPr="00F17EF5">
              <w:t>504</w:t>
            </w:r>
          </w:p>
        </w:tc>
      </w:tr>
      <w:tr w:rsidR="00D4531E" w:rsidRPr="00F17EF5" w14:paraId="79B43D2E" w14:textId="77777777" w:rsidTr="003D3315">
        <w:trPr>
          <w:jc w:val="center"/>
        </w:trPr>
        <w:tc>
          <w:tcPr>
            <w:tcW w:w="3369" w:type="dxa"/>
            <w:tcBorders>
              <w:top w:val="single" w:sz="4" w:space="0" w:color="auto"/>
              <w:left w:val="single" w:sz="4" w:space="0" w:color="auto"/>
              <w:bottom w:val="single" w:sz="4" w:space="0" w:color="auto"/>
              <w:right w:val="single" w:sz="4" w:space="0" w:color="auto"/>
            </w:tcBorders>
          </w:tcPr>
          <w:p w14:paraId="68BD1190" w14:textId="77777777" w:rsidR="00D4531E" w:rsidRPr="00F17EF5" w:rsidRDefault="00D4531E" w:rsidP="00DD6CFB">
            <w:pPr>
              <w:pStyle w:val="TAL"/>
            </w:pPr>
            <w:r w:rsidRPr="00F17EF5">
              <w:t>High range</w:t>
            </w:r>
          </w:p>
        </w:tc>
        <w:tc>
          <w:tcPr>
            <w:tcW w:w="1842" w:type="dxa"/>
            <w:tcBorders>
              <w:top w:val="single" w:sz="4" w:space="0" w:color="auto"/>
              <w:left w:val="single" w:sz="4" w:space="0" w:color="auto"/>
              <w:bottom w:val="single" w:sz="4" w:space="0" w:color="auto"/>
              <w:right w:val="single" w:sz="4" w:space="0" w:color="auto"/>
            </w:tcBorders>
            <w:vAlign w:val="center"/>
          </w:tcPr>
          <w:p w14:paraId="3857B826" w14:textId="77777777" w:rsidR="00D4531E" w:rsidRPr="00F17EF5" w:rsidRDefault="00D4531E" w:rsidP="00DD6CFB">
            <w:pPr>
              <w:pStyle w:val="TAC"/>
            </w:pPr>
            <w:r w:rsidRPr="00F17EF5">
              <w:t>504</w:t>
            </w:r>
          </w:p>
        </w:tc>
        <w:tc>
          <w:tcPr>
            <w:tcW w:w="1842" w:type="dxa"/>
            <w:tcBorders>
              <w:top w:val="single" w:sz="4" w:space="0" w:color="auto"/>
              <w:left w:val="single" w:sz="4" w:space="0" w:color="auto"/>
              <w:bottom w:val="single" w:sz="4" w:space="0" w:color="auto"/>
              <w:right w:val="single" w:sz="4" w:space="0" w:color="auto"/>
            </w:tcBorders>
            <w:vAlign w:val="center"/>
          </w:tcPr>
          <w:p w14:paraId="184066CB" w14:textId="77777777" w:rsidR="00D4531E" w:rsidRPr="00F17EF5" w:rsidRDefault="00D4531E" w:rsidP="00DD6CFB">
            <w:pPr>
              <w:pStyle w:val="TAC"/>
            </w:pPr>
            <w:r w:rsidRPr="00F17EF5">
              <w:t>6</w:t>
            </w:r>
          </w:p>
        </w:tc>
      </w:tr>
      <w:tr w:rsidR="00D4531E" w:rsidRPr="00F17EF5" w14:paraId="0858C4B9" w14:textId="77777777" w:rsidTr="003D3315">
        <w:trPr>
          <w:jc w:val="center"/>
        </w:trPr>
        <w:tc>
          <w:tcPr>
            <w:tcW w:w="3369" w:type="dxa"/>
            <w:tcBorders>
              <w:top w:val="single" w:sz="4" w:space="0" w:color="auto"/>
              <w:left w:val="single" w:sz="4" w:space="0" w:color="auto"/>
              <w:bottom w:val="single" w:sz="4" w:space="0" w:color="auto"/>
              <w:right w:val="single" w:sz="4" w:space="0" w:color="auto"/>
            </w:tcBorders>
          </w:tcPr>
          <w:p w14:paraId="129BF9D6" w14:textId="77777777" w:rsidR="00D4531E" w:rsidRPr="00F17EF5" w:rsidRDefault="00D4531E" w:rsidP="00DD6CFB">
            <w:pPr>
              <w:pStyle w:val="TAL"/>
            </w:pPr>
            <w:r w:rsidRPr="00F17EF5">
              <w:t>Mid-Low range</w:t>
            </w:r>
          </w:p>
        </w:tc>
        <w:tc>
          <w:tcPr>
            <w:tcW w:w="1842" w:type="dxa"/>
            <w:tcBorders>
              <w:top w:val="single" w:sz="4" w:space="0" w:color="auto"/>
              <w:left w:val="single" w:sz="4" w:space="0" w:color="auto"/>
              <w:bottom w:val="single" w:sz="4" w:space="0" w:color="auto"/>
              <w:right w:val="single" w:sz="4" w:space="0" w:color="auto"/>
            </w:tcBorders>
            <w:vAlign w:val="center"/>
          </w:tcPr>
          <w:p w14:paraId="04CC3E6B" w14:textId="77777777" w:rsidR="00D4531E" w:rsidRPr="00F17EF5" w:rsidRDefault="00D4531E" w:rsidP="00DD6CFB">
            <w:pPr>
              <w:pStyle w:val="TAC"/>
            </w:pPr>
            <w:r w:rsidRPr="00F17EF5">
              <w:t>12</w:t>
            </w:r>
          </w:p>
        </w:tc>
        <w:tc>
          <w:tcPr>
            <w:tcW w:w="1842" w:type="dxa"/>
            <w:tcBorders>
              <w:top w:val="single" w:sz="4" w:space="0" w:color="auto"/>
              <w:left w:val="single" w:sz="4" w:space="0" w:color="auto"/>
              <w:bottom w:val="single" w:sz="4" w:space="0" w:color="auto"/>
              <w:right w:val="single" w:sz="4" w:space="0" w:color="auto"/>
            </w:tcBorders>
            <w:vAlign w:val="center"/>
          </w:tcPr>
          <w:p w14:paraId="2A8340C6" w14:textId="77777777" w:rsidR="00D4531E" w:rsidRPr="00F17EF5" w:rsidRDefault="00D4531E" w:rsidP="00DD6CFB">
            <w:pPr>
              <w:pStyle w:val="TAC"/>
              <w:rPr>
                <w:i/>
              </w:rPr>
            </w:pPr>
            <w:r w:rsidRPr="00F17EF5">
              <w:t>36</w:t>
            </w:r>
          </w:p>
        </w:tc>
      </w:tr>
      <w:tr w:rsidR="00D4531E" w:rsidRPr="00F17EF5" w14:paraId="5EB4405D" w14:textId="77777777" w:rsidTr="003D3315">
        <w:trPr>
          <w:jc w:val="center"/>
        </w:trPr>
        <w:tc>
          <w:tcPr>
            <w:tcW w:w="3369" w:type="dxa"/>
            <w:tcBorders>
              <w:top w:val="single" w:sz="4" w:space="0" w:color="auto"/>
              <w:left w:val="single" w:sz="4" w:space="0" w:color="auto"/>
              <w:bottom w:val="single" w:sz="4" w:space="0" w:color="auto"/>
              <w:right w:val="single" w:sz="4" w:space="0" w:color="auto"/>
            </w:tcBorders>
          </w:tcPr>
          <w:p w14:paraId="507FAA0C" w14:textId="77777777" w:rsidR="00D4531E" w:rsidRPr="00F17EF5" w:rsidRDefault="00D4531E" w:rsidP="00DD6CFB">
            <w:pPr>
              <w:pStyle w:val="TAL"/>
            </w:pPr>
            <w:r w:rsidRPr="00F17EF5">
              <w:t>Mid-High range</w:t>
            </w:r>
          </w:p>
        </w:tc>
        <w:tc>
          <w:tcPr>
            <w:tcW w:w="1842" w:type="dxa"/>
            <w:tcBorders>
              <w:top w:val="single" w:sz="4" w:space="0" w:color="auto"/>
              <w:left w:val="single" w:sz="4" w:space="0" w:color="auto"/>
              <w:bottom w:val="single" w:sz="4" w:space="0" w:color="auto"/>
              <w:right w:val="single" w:sz="4" w:space="0" w:color="auto"/>
            </w:tcBorders>
            <w:vAlign w:val="center"/>
          </w:tcPr>
          <w:p w14:paraId="4CAB7B14" w14:textId="77777777" w:rsidR="00D4531E" w:rsidRPr="00F17EF5" w:rsidRDefault="00D4531E" w:rsidP="00DD6CFB">
            <w:pPr>
              <w:pStyle w:val="TAC"/>
            </w:pPr>
            <w:r w:rsidRPr="00F17EF5">
              <w:t>24</w:t>
            </w:r>
          </w:p>
        </w:tc>
        <w:tc>
          <w:tcPr>
            <w:tcW w:w="1842" w:type="dxa"/>
            <w:tcBorders>
              <w:top w:val="single" w:sz="4" w:space="0" w:color="auto"/>
              <w:left w:val="single" w:sz="4" w:space="0" w:color="auto"/>
              <w:bottom w:val="single" w:sz="4" w:space="0" w:color="auto"/>
              <w:right w:val="single" w:sz="4" w:space="0" w:color="auto"/>
            </w:tcBorders>
            <w:vAlign w:val="center"/>
          </w:tcPr>
          <w:p w14:paraId="699D9D9B" w14:textId="77777777" w:rsidR="00D4531E" w:rsidRPr="00F17EF5" w:rsidRDefault="00D4531E" w:rsidP="00DD6CFB">
            <w:pPr>
              <w:pStyle w:val="TAC"/>
              <w:rPr>
                <w:i/>
              </w:rPr>
            </w:pPr>
            <w:r w:rsidRPr="00F17EF5">
              <w:t>114</w:t>
            </w:r>
          </w:p>
        </w:tc>
      </w:tr>
      <w:tr w:rsidR="00D4531E" w:rsidRPr="00F17EF5" w14:paraId="1D64E653" w14:textId="77777777" w:rsidTr="003D3315">
        <w:trPr>
          <w:jc w:val="center"/>
        </w:trPr>
        <w:tc>
          <w:tcPr>
            <w:tcW w:w="7053" w:type="dxa"/>
            <w:gridSpan w:val="3"/>
            <w:tcBorders>
              <w:top w:val="single" w:sz="4" w:space="0" w:color="auto"/>
              <w:left w:val="single" w:sz="4" w:space="0" w:color="auto"/>
              <w:bottom w:val="single" w:sz="4" w:space="0" w:color="auto"/>
              <w:right w:val="single" w:sz="4" w:space="0" w:color="auto"/>
            </w:tcBorders>
          </w:tcPr>
          <w:p w14:paraId="44160FB2" w14:textId="77777777" w:rsidR="00D4531E" w:rsidRPr="00F17EF5" w:rsidRDefault="00D4531E" w:rsidP="00DD6CFB">
            <w:pPr>
              <w:pStyle w:val="TAN"/>
            </w:pPr>
            <w:r w:rsidRPr="00F17EF5">
              <w:t>Note:</w:t>
            </w:r>
            <w:r w:rsidRPr="00F17EF5">
              <w:tab/>
              <w:t xml:space="preserve">Different values of </w:t>
            </w:r>
            <w:r w:rsidRPr="00F17EF5">
              <w:rPr>
                <w:i/>
                <w:iCs/>
              </w:rPr>
              <w:t xml:space="preserve">offsetToCarrier </w:t>
            </w:r>
            <w:r w:rsidRPr="00F17EF5">
              <w:t xml:space="preserve">have been selected for Low, Mid-Low, Mid, Mid-High and High ranges to achieve enhanced test coverage of the </w:t>
            </w:r>
            <w:r w:rsidRPr="00F17EF5">
              <w:rPr>
                <w:i/>
              </w:rPr>
              <w:t>offsetToCarrier</w:t>
            </w:r>
            <w:r w:rsidRPr="00F17EF5">
              <w:t xml:space="preserve"> range of values.</w:t>
            </w:r>
          </w:p>
        </w:tc>
      </w:tr>
    </w:tbl>
    <w:p w14:paraId="42E4BCA5" w14:textId="77777777" w:rsidR="00D4531E" w:rsidRPr="00F17EF5" w:rsidRDefault="00D4531E" w:rsidP="00DD6CFB"/>
    <w:p w14:paraId="5C25CC26" w14:textId="77777777" w:rsidR="00D4531E" w:rsidRPr="00F17EF5" w:rsidRDefault="00D4531E" w:rsidP="00DD6CFB">
      <w:r w:rsidRPr="00F17EF5">
        <w:t xml:space="preserve">In case low, mid and high range are exactly the same frequency, </w:t>
      </w:r>
      <w:r w:rsidRPr="00F17EF5">
        <w:rPr>
          <w:i/>
          <w:iCs/>
        </w:rPr>
        <w:t>use offsetToCarrier</w:t>
      </w:r>
      <w:r w:rsidRPr="00F17EF5">
        <w:t xml:space="preserve"> associated to low range.</w:t>
      </w:r>
    </w:p>
    <w:p w14:paraId="3115AF36" w14:textId="77777777" w:rsidR="00D4531E" w:rsidRPr="00F17EF5" w:rsidRDefault="00D4531E" w:rsidP="00DD6CFB">
      <w:pPr>
        <w:pStyle w:val="B2"/>
      </w:pPr>
      <w:r w:rsidRPr="00F17EF5">
        <w:t>2b.</w:t>
      </w:r>
      <w:r w:rsidRPr="00F17EF5">
        <w:tab/>
        <w:t>Determine F</w:t>
      </w:r>
      <w:r w:rsidRPr="00F17EF5">
        <w:rPr>
          <w:vertAlign w:val="subscript"/>
        </w:rPr>
        <w:t>pointA</w:t>
      </w:r>
      <w:r w:rsidRPr="00F17EF5">
        <w:t>:</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2B7CC562" w14:textId="77777777" w:rsidTr="003D3315">
        <w:tc>
          <w:tcPr>
            <w:tcW w:w="8647" w:type="dxa"/>
            <w:shd w:val="clear" w:color="auto" w:fill="auto"/>
          </w:tcPr>
          <w:p w14:paraId="27EF898E" w14:textId="77777777" w:rsidR="00D4531E" w:rsidRPr="00F17EF5" w:rsidRDefault="00D4531E" w:rsidP="00DD6CFB">
            <w:pPr>
              <w:pStyle w:val="TAL"/>
            </w:pPr>
            <w:r w:rsidRPr="00F17EF5">
              <w:t>F</w:t>
            </w:r>
            <w:r w:rsidRPr="00F17EF5">
              <w:rPr>
                <w:vertAlign w:val="subscript"/>
              </w:rPr>
              <w:t>PointA</w:t>
            </w:r>
            <w:r w:rsidRPr="00F17EF5">
              <w:t xml:space="preserve"> =  F</w:t>
            </w:r>
            <w:r w:rsidRPr="00F17EF5">
              <w:rPr>
                <w:vertAlign w:val="subscript"/>
              </w:rPr>
              <w:t>carrierLow</w:t>
            </w:r>
            <w:r w:rsidRPr="00F17EF5">
              <w:t xml:space="preserve"> - </w:t>
            </w:r>
            <w:r w:rsidRPr="00F17EF5">
              <w:rPr>
                <w:i/>
                <w:iCs/>
              </w:rPr>
              <w:t>offsetToCarrier</w:t>
            </w:r>
            <w:r w:rsidRPr="00F17EF5">
              <w:t xml:space="preserve"> * PRB</w:t>
            </w:r>
            <w:r w:rsidRPr="00F17EF5">
              <w:rPr>
                <w:vertAlign w:val="subscript"/>
              </w:rPr>
              <w:t>size</w:t>
            </w:r>
          </w:p>
        </w:tc>
      </w:tr>
    </w:tbl>
    <w:p w14:paraId="6CAD0E4D" w14:textId="77777777" w:rsidR="00D4531E" w:rsidRPr="00F17EF5" w:rsidRDefault="00D4531E" w:rsidP="00DD6CFB"/>
    <w:p w14:paraId="460A87AC" w14:textId="77777777" w:rsidR="00D4531E" w:rsidRPr="00F17EF5" w:rsidRDefault="00D4531E" w:rsidP="00DD6CFB">
      <w:pPr>
        <w:pStyle w:val="B1"/>
      </w:pPr>
      <w:r w:rsidRPr="00F17EF5">
        <w:t>3.</w:t>
      </w:r>
      <w:r w:rsidRPr="00F17EF5">
        <w:tab/>
        <w:t>Calculate ΔF</w:t>
      </w:r>
      <w:r w:rsidRPr="00F17EF5">
        <w:rPr>
          <w:vertAlign w:val="subscript"/>
        </w:rPr>
        <w:t>OffsetCORESET-0-Carrier</w:t>
      </w:r>
      <w:r w:rsidRPr="00F17EF5">
        <w:t>:</w:t>
      </w:r>
    </w:p>
    <w:p w14:paraId="1D03BA50" w14:textId="77777777" w:rsidR="00D4531E" w:rsidRPr="00F17EF5" w:rsidRDefault="00D4531E" w:rsidP="00DD6CFB">
      <w:pPr>
        <w:pStyle w:val="B1"/>
      </w:pPr>
      <w:r w:rsidRPr="00F17EF5">
        <w:t>The ΔF</w:t>
      </w:r>
      <w:r w:rsidRPr="00F17EF5">
        <w:rPr>
          <w:vertAlign w:val="subscript"/>
        </w:rPr>
        <w:t>OffsetCORESET-0-Carrier</w:t>
      </w:r>
      <w:r w:rsidRPr="00F17EF5">
        <w:t xml:space="preserve"> value is used to calculate the Offset Carrier CORESET#0 parameter included in the test frequency tables in sub-clauses 4.3.1 and 6.2.3.</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6C22122C" w14:textId="77777777" w:rsidTr="003D3315">
        <w:tc>
          <w:tcPr>
            <w:tcW w:w="8647" w:type="dxa"/>
            <w:shd w:val="clear" w:color="auto" w:fill="auto"/>
          </w:tcPr>
          <w:p w14:paraId="330F46F6" w14:textId="77777777" w:rsidR="00D4531E" w:rsidRPr="00F17EF5" w:rsidRDefault="00D4531E" w:rsidP="00DD6CFB">
            <w:pPr>
              <w:pStyle w:val="TAL"/>
            </w:pPr>
            <w:r w:rsidRPr="00F17EF5">
              <w:t>ΔF</w:t>
            </w:r>
            <w:r w:rsidRPr="00F17EF5">
              <w:rPr>
                <w:vertAlign w:val="subscript"/>
              </w:rPr>
              <w:t>OffsetCORESET-0-Carrier</w:t>
            </w:r>
            <w:r w:rsidRPr="00F17EF5">
              <w:t xml:space="preserve"> = F</w:t>
            </w:r>
            <w:r w:rsidRPr="00F17EF5">
              <w:rPr>
                <w:vertAlign w:val="subscript"/>
              </w:rPr>
              <w:t>offsetToPointA</w:t>
            </w:r>
            <w:r w:rsidRPr="00F17EF5">
              <w:t xml:space="preserve"> - Offset</w:t>
            </w:r>
            <w:r w:rsidRPr="00F17EF5">
              <w:rPr>
                <w:vertAlign w:val="subscript"/>
              </w:rPr>
              <w:t>RB</w:t>
            </w:r>
            <w:r w:rsidRPr="00F17EF5">
              <w:t xml:space="preserve"> * CRB</w:t>
            </w:r>
            <w:r w:rsidRPr="00F17EF5">
              <w:rPr>
                <w:vertAlign w:val="subscript"/>
              </w:rPr>
              <w:t>size</w:t>
            </w:r>
            <w:r w:rsidRPr="00F17EF5">
              <w:t xml:space="preserve"> - F</w:t>
            </w:r>
            <w:r w:rsidRPr="00F17EF5">
              <w:rPr>
                <w:vertAlign w:val="subscript"/>
              </w:rPr>
              <w:t>carrierLow</w:t>
            </w:r>
          </w:p>
        </w:tc>
      </w:tr>
    </w:tbl>
    <w:p w14:paraId="722014C6" w14:textId="77777777" w:rsidR="00D4531E" w:rsidRPr="00F17EF5" w:rsidRDefault="00D4531E" w:rsidP="00DD6CFB"/>
    <w:p w14:paraId="53C9D442" w14:textId="77777777" w:rsidR="00D4531E" w:rsidRPr="00F17EF5" w:rsidRDefault="00D4531E" w:rsidP="00DD6CFB">
      <w:pPr>
        <w:pStyle w:val="B1"/>
      </w:pPr>
      <w:r w:rsidRPr="00F17EF5">
        <w:t>4.</w:t>
      </w:r>
      <w:r w:rsidRPr="00F17EF5">
        <w:tab/>
        <w:t>Calculate signalling parameters:</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6237"/>
      </w:tblGrid>
      <w:tr w:rsidR="00D4531E" w:rsidRPr="00F17EF5" w14:paraId="64215ABA" w14:textId="77777777" w:rsidTr="003D3315">
        <w:tc>
          <w:tcPr>
            <w:tcW w:w="2694" w:type="dxa"/>
          </w:tcPr>
          <w:p w14:paraId="00E0CA36" w14:textId="77777777" w:rsidR="00D4531E" w:rsidRPr="00F17EF5" w:rsidRDefault="00D4531E" w:rsidP="00DD6CFB">
            <w:pPr>
              <w:pStyle w:val="TAH"/>
            </w:pPr>
            <w:r w:rsidRPr="00F17EF5">
              <w:t>IE field</w:t>
            </w:r>
          </w:p>
        </w:tc>
        <w:tc>
          <w:tcPr>
            <w:tcW w:w="6237" w:type="dxa"/>
            <w:shd w:val="clear" w:color="auto" w:fill="auto"/>
          </w:tcPr>
          <w:p w14:paraId="4ABA321D" w14:textId="77777777" w:rsidR="00D4531E" w:rsidRPr="00F17EF5" w:rsidRDefault="00D4531E" w:rsidP="00DD6CFB">
            <w:pPr>
              <w:pStyle w:val="TAH"/>
            </w:pPr>
            <w:r w:rsidRPr="00F17EF5">
              <w:t>Value</w:t>
            </w:r>
          </w:p>
        </w:tc>
      </w:tr>
      <w:tr w:rsidR="00D4531E" w:rsidRPr="00F17EF5" w14:paraId="6E84C5FA" w14:textId="77777777" w:rsidTr="003D3315">
        <w:tc>
          <w:tcPr>
            <w:tcW w:w="2694" w:type="dxa"/>
          </w:tcPr>
          <w:p w14:paraId="6EA26EDA" w14:textId="77777777" w:rsidR="00D4531E" w:rsidRPr="00F17EF5" w:rsidRDefault="00D4531E" w:rsidP="00DD6CFB">
            <w:pPr>
              <w:pStyle w:val="TAL"/>
            </w:pPr>
            <w:r w:rsidRPr="00F17EF5">
              <w:t>ssb-SubcarrierOffset</w:t>
            </w:r>
          </w:p>
        </w:tc>
        <w:tc>
          <w:tcPr>
            <w:tcW w:w="6237" w:type="dxa"/>
            <w:shd w:val="clear" w:color="auto" w:fill="auto"/>
          </w:tcPr>
          <w:p w14:paraId="6883A6DD" w14:textId="77777777" w:rsidR="00D4531E" w:rsidRPr="00F17EF5" w:rsidRDefault="00D4531E" w:rsidP="00DD6CFB">
            <w:pPr>
              <w:pStyle w:val="TAL"/>
            </w:pPr>
            <w:r w:rsidRPr="00F17EF5">
              <w:t>Set to the 4 least significant bits of k</w:t>
            </w:r>
            <w:r w:rsidRPr="00F17EF5">
              <w:rPr>
                <w:vertAlign w:val="subscript"/>
              </w:rPr>
              <w:t>SSB</w:t>
            </w:r>
            <w:r w:rsidRPr="00F17EF5">
              <w:t>. For the case k</w:t>
            </w:r>
            <w:r w:rsidRPr="00F17EF5">
              <w:rPr>
                <w:vertAlign w:val="subscript"/>
              </w:rPr>
              <w:t>SSB</w:t>
            </w:r>
            <w:r w:rsidRPr="00F17EF5">
              <w:t xml:space="preserve"> &gt; 15 the extended by an additional most significant bit encoded within PBCH as specified in TS 38.213 [22]. </w:t>
            </w:r>
          </w:p>
          <w:p w14:paraId="1DA56E4A" w14:textId="77777777" w:rsidR="00D4531E" w:rsidRPr="00F17EF5" w:rsidRDefault="00D4531E" w:rsidP="00DD6CFB">
            <w:pPr>
              <w:pStyle w:val="TAL"/>
            </w:pPr>
            <w:r w:rsidRPr="00F17EF5">
              <w:rPr>
                <w:szCs w:val="22"/>
              </w:rPr>
              <w:t xml:space="preserve">The IE field </w:t>
            </w:r>
            <w:r w:rsidRPr="00F17EF5">
              <w:rPr>
                <w:i/>
                <w:iCs/>
              </w:rPr>
              <w:t>ssb-SubcarrierOffset</w:t>
            </w:r>
            <w:r w:rsidRPr="00F17EF5">
              <w:t xml:space="preserve"> is signalled in the MIB.</w:t>
            </w:r>
          </w:p>
        </w:tc>
      </w:tr>
      <w:tr w:rsidR="00D4531E" w:rsidRPr="00F17EF5" w14:paraId="7D02C03D" w14:textId="77777777" w:rsidTr="003D3315">
        <w:tc>
          <w:tcPr>
            <w:tcW w:w="2694" w:type="dxa"/>
          </w:tcPr>
          <w:p w14:paraId="76ABF164" w14:textId="77777777" w:rsidR="00D4531E" w:rsidRPr="00F17EF5" w:rsidRDefault="00D4531E" w:rsidP="00DD6CFB">
            <w:pPr>
              <w:pStyle w:val="TAL"/>
            </w:pPr>
            <w:r w:rsidRPr="00F17EF5">
              <w:t>controlResourceSetZero</w:t>
            </w:r>
          </w:p>
        </w:tc>
        <w:tc>
          <w:tcPr>
            <w:tcW w:w="6237" w:type="dxa"/>
            <w:shd w:val="clear" w:color="auto" w:fill="auto"/>
          </w:tcPr>
          <w:p w14:paraId="3D5886FC" w14:textId="77777777" w:rsidR="00D4531E" w:rsidRPr="00F17EF5" w:rsidRDefault="00D4531E" w:rsidP="00DD6CFB">
            <w:pPr>
              <w:pStyle w:val="TAL"/>
            </w:pPr>
            <w:r w:rsidRPr="00F17EF5">
              <w:t>S</w:t>
            </w:r>
            <w:r w:rsidRPr="00F17EF5">
              <w:rPr>
                <w:iCs/>
              </w:rPr>
              <w:t xml:space="preserve">et to the index associated with the selected </w:t>
            </w:r>
            <w:r w:rsidRPr="00F17EF5">
              <w:rPr>
                <w:rFonts w:eastAsia="Calibri"/>
                <w:szCs w:val="22"/>
              </w:rPr>
              <w:t>Offset</w:t>
            </w:r>
            <w:r w:rsidRPr="00F17EF5">
              <w:rPr>
                <w:rFonts w:eastAsia="Calibri"/>
                <w:szCs w:val="22"/>
                <w:vertAlign w:val="subscript"/>
              </w:rPr>
              <w:t>RBs</w:t>
            </w:r>
            <w:r w:rsidRPr="00F17EF5">
              <w:rPr>
                <w:rFonts w:eastAsia="Calibri"/>
                <w:szCs w:val="22"/>
              </w:rPr>
              <w:t xml:space="preserve"> value in the applicable </w:t>
            </w:r>
            <w:r w:rsidRPr="00F17EF5">
              <w:t xml:space="preserve">table, 13-1 to 13-10, in TS 38.213 [22]. </w:t>
            </w:r>
          </w:p>
          <w:p w14:paraId="083F3C8E" w14:textId="77777777" w:rsidR="00D4531E" w:rsidRPr="00F17EF5" w:rsidRDefault="00D4531E" w:rsidP="00DD6CFB">
            <w:pPr>
              <w:pStyle w:val="TAL"/>
              <w:rPr>
                <w:iCs/>
              </w:rPr>
            </w:pPr>
            <w:r w:rsidRPr="00F17EF5">
              <w:t xml:space="preserve">The IE field </w:t>
            </w:r>
            <w:r w:rsidRPr="00F17EF5">
              <w:rPr>
                <w:i/>
                <w:iCs/>
              </w:rPr>
              <w:t>controlResourceSetZero</w:t>
            </w:r>
            <w:r w:rsidRPr="00F17EF5">
              <w:t xml:space="preserve"> is signalled in the IE pdcch-ConfigSIB1 in the MIB.</w:t>
            </w:r>
          </w:p>
        </w:tc>
      </w:tr>
      <w:tr w:rsidR="00D4531E" w:rsidRPr="00F17EF5" w14:paraId="18D1FC69" w14:textId="77777777" w:rsidTr="003D3315">
        <w:tc>
          <w:tcPr>
            <w:tcW w:w="2694" w:type="dxa"/>
          </w:tcPr>
          <w:p w14:paraId="6D95EE40" w14:textId="77777777" w:rsidR="00D4531E" w:rsidRPr="00F17EF5" w:rsidRDefault="00D4531E" w:rsidP="00DD6CFB">
            <w:pPr>
              <w:pStyle w:val="TAL"/>
            </w:pPr>
            <w:r w:rsidRPr="00F17EF5">
              <w:t>absoluteFrequencySSB</w:t>
            </w:r>
          </w:p>
        </w:tc>
        <w:tc>
          <w:tcPr>
            <w:tcW w:w="6237" w:type="dxa"/>
            <w:shd w:val="clear" w:color="auto" w:fill="auto"/>
          </w:tcPr>
          <w:p w14:paraId="2BE20476" w14:textId="77777777" w:rsidR="00D4531E" w:rsidRPr="00F17EF5" w:rsidRDefault="00D4531E" w:rsidP="00DD6CFB">
            <w:pPr>
              <w:pStyle w:val="TAL"/>
            </w:pPr>
            <w:r w:rsidRPr="00F17EF5">
              <w:t>Set to F</w:t>
            </w:r>
            <w:r w:rsidRPr="00F17EF5">
              <w:rPr>
                <w:vertAlign w:val="subscript"/>
              </w:rPr>
              <w:t>SSref</w:t>
            </w:r>
            <w:r w:rsidRPr="00F17EF5">
              <w:t xml:space="preserve"> expressed in </w:t>
            </w:r>
            <w:r w:rsidRPr="00F17EF5">
              <w:rPr>
                <w:iCs/>
              </w:rPr>
              <w:t xml:space="preserve">ARFCN </w:t>
            </w:r>
            <w:r w:rsidRPr="00F17EF5">
              <w:t>as defined in TS 38.101-1 [15] and TS 38.101-2 [39], clause 5.4.2.</w:t>
            </w:r>
          </w:p>
        </w:tc>
      </w:tr>
      <w:tr w:rsidR="00D4531E" w:rsidRPr="00F17EF5" w14:paraId="17B25254" w14:textId="77777777" w:rsidTr="003D3315">
        <w:tc>
          <w:tcPr>
            <w:tcW w:w="2694" w:type="dxa"/>
          </w:tcPr>
          <w:p w14:paraId="4ACCFDF1" w14:textId="77777777" w:rsidR="00D4531E" w:rsidRPr="00F17EF5" w:rsidRDefault="00D4531E" w:rsidP="00DD6CFB">
            <w:pPr>
              <w:pStyle w:val="TAL"/>
            </w:pPr>
            <w:r w:rsidRPr="00F17EF5">
              <w:t>absoluteFrequencyPointA</w:t>
            </w:r>
          </w:p>
        </w:tc>
        <w:tc>
          <w:tcPr>
            <w:tcW w:w="6237" w:type="dxa"/>
            <w:shd w:val="clear" w:color="auto" w:fill="auto"/>
          </w:tcPr>
          <w:p w14:paraId="3536F06D" w14:textId="77777777" w:rsidR="00D4531E" w:rsidRPr="00F17EF5" w:rsidRDefault="00D4531E" w:rsidP="00DD6CFB">
            <w:pPr>
              <w:pStyle w:val="TAL"/>
              <w:rPr>
                <w:iCs/>
              </w:rPr>
            </w:pPr>
            <w:r w:rsidRPr="00F17EF5">
              <w:rPr>
                <w:iCs/>
              </w:rPr>
              <w:t xml:space="preserve">Set to </w:t>
            </w:r>
            <w:r w:rsidRPr="00F17EF5">
              <w:t>F</w:t>
            </w:r>
            <w:r w:rsidRPr="00F17EF5">
              <w:rPr>
                <w:vertAlign w:val="subscript"/>
              </w:rPr>
              <w:t>PointA</w:t>
            </w:r>
            <w:r w:rsidRPr="00F17EF5">
              <w:t xml:space="preserve"> expressed in </w:t>
            </w:r>
            <w:r w:rsidRPr="00F17EF5">
              <w:rPr>
                <w:iCs/>
              </w:rPr>
              <w:t xml:space="preserve">ARFCN </w:t>
            </w:r>
            <w:r w:rsidRPr="00F17EF5">
              <w:t xml:space="preserve">as defined in TS 38.101-1 [15] and TS 38.101-2 [39], clause 5.4.2. </w:t>
            </w:r>
          </w:p>
        </w:tc>
      </w:tr>
      <w:tr w:rsidR="00D4531E" w:rsidRPr="00F17EF5" w14:paraId="5B670F8F" w14:textId="77777777" w:rsidTr="003D3315">
        <w:tc>
          <w:tcPr>
            <w:tcW w:w="2694" w:type="dxa"/>
          </w:tcPr>
          <w:p w14:paraId="2F0D13FE" w14:textId="77777777" w:rsidR="00D4531E" w:rsidRPr="00F17EF5" w:rsidRDefault="00D4531E" w:rsidP="00DD6CFB">
            <w:pPr>
              <w:pStyle w:val="TAL"/>
            </w:pPr>
            <w:r w:rsidRPr="00F17EF5">
              <w:t>offsetToPointA</w:t>
            </w:r>
          </w:p>
        </w:tc>
        <w:tc>
          <w:tcPr>
            <w:tcW w:w="6237" w:type="dxa"/>
            <w:shd w:val="clear" w:color="auto" w:fill="auto"/>
          </w:tcPr>
          <w:p w14:paraId="23C4C8F3" w14:textId="77777777" w:rsidR="00D4531E" w:rsidRPr="00F17EF5" w:rsidRDefault="00D4531E" w:rsidP="00DD6CFB">
            <w:pPr>
              <w:pStyle w:val="TAL"/>
            </w:pPr>
            <w:r w:rsidRPr="00F17EF5">
              <w:t>(F</w:t>
            </w:r>
            <w:r w:rsidRPr="00F17EF5">
              <w:rPr>
                <w:vertAlign w:val="subscript"/>
              </w:rPr>
              <w:t>OffsetToPointA</w:t>
            </w:r>
            <w:r w:rsidRPr="00F17EF5">
              <w:t xml:space="preserve"> - F</w:t>
            </w:r>
            <w:r w:rsidRPr="00F17EF5">
              <w:rPr>
                <w:vertAlign w:val="subscript"/>
              </w:rPr>
              <w:t>PointA</w:t>
            </w:r>
            <w:r w:rsidRPr="00F17EF5">
              <w:t xml:space="preserve">) / (12*{15 kHz for FR1; 60 kHz for FR2}). </w:t>
            </w:r>
          </w:p>
          <w:p w14:paraId="4F5DC54E" w14:textId="77777777" w:rsidR="00D4531E" w:rsidRPr="00F17EF5" w:rsidRDefault="00D4531E" w:rsidP="00DD6CFB">
            <w:pPr>
              <w:pStyle w:val="TAL"/>
            </w:pPr>
            <w:r w:rsidRPr="00F17EF5">
              <w:t>The IE field o</w:t>
            </w:r>
            <w:r w:rsidRPr="00F17EF5">
              <w:rPr>
                <w:i/>
              </w:rPr>
              <w:t>ffsetToPointA</w:t>
            </w:r>
            <w:r w:rsidRPr="00F17EF5">
              <w:t xml:space="preserve"> is signalled in IE </w:t>
            </w:r>
            <w:r w:rsidRPr="00F17EF5">
              <w:rPr>
                <w:i/>
              </w:rPr>
              <w:t>FrequencyInfoDL-SIB</w:t>
            </w:r>
            <w:r w:rsidRPr="00F17EF5">
              <w:t xml:space="preserve">. </w:t>
            </w:r>
          </w:p>
        </w:tc>
      </w:tr>
      <w:tr w:rsidR="00D4531E" w:rsidRPr="00F17EF5" w14:paraId="6C2E333D" w14:textId="77777777" w:rsidTr="003D3315">
        <w:tc>
          <w:tcPr>
            <w:tcW w:w="2694" w:type="dxa"/>
          </w:tcPr>
          <w:p w14:paraId="1BCCD311" w14:textId="77777777" w:rsidR="00D4531E" w:rsidRPr="00F17EF5" w:rsidRDefault="00D4531E" w:rsidP="00DD6CFB">
            <w:pPr>
              <w:pStyle w:val="TAL"/>
            </w:pPr>
            <w:r w:rsidRPr="00F17EF5">
              <w:t>offsetToCarrier</w:t>
            </w:r>
          </w:p>
        </w:tc>
        <w:tc>
          <w:tcPr>
            <w:tcW w:w="6237" w:type="dxa"/>
            <w:shd w:val="clear" w:color="auto" w:fill="auto"/>
          </w:tcPr>
          <w:p w14:paraId="1BC9FF28" w14:textId="77777777" w:rsidR="00D4531E" w:rsidRPr="00F17EF5" w:rsidRDefault="00D4531E" w:rsidP="00DD6CFB">
            <w:pPr>
              <w:pStyle w:val="TAL"/>
            </w:pPr>
            <w:r w:rsidRPr="00F17EF5">
              <w:t>Set to value calculated in step 2a.</w:t>
            </w:r>
          </w:p>
          <w:p w14:paraId="2F4E5C0D" w14:textId="77777777" w:rsidR="00D4531E" w:rsidRPr="00F17EF5" w:rsidRDefault="00D4531E" w:rsidP="00DD6CFB">
            <w:pPr>
              <w:pStyle w:val="TAL"/>
              <w:rPr>
                <w:rFonts w:eastAsia="Calibri"/>
                <w:sz w:val="22"/>
                <w:szCs w:val="22"/>
              </w:rPr>
            </w:pPr>
            <w:r w:rsidRPr="00F17EF5">
              <w:t>The IE field o</w:t>
            </w:r>
            <w:r w:rsidRPr="00F17EF5">
              <w:rPr>
                <w:i/>
              </w:rPr>
              <w:t>ffsetToCarrier</w:t>
            </w:r>
            <w:r w:rsidRPr="00F17EF5">
              <w:t xml:space="preserve"> is signalled in IE </w:t>
            </w:r>
            <w:r w:rsidRPr="00F17EF5">
              <w:rPr>
                <w:i/>
              </w:rPr>
              <w:t>SCS-SpecificCarrier</w:t>
            </w:r>
            <w:r w:rsidRPr="00F17EF5">
              <w:t>.</w:t>
            </w:r>
          </w:p>
        </w:tc>
      </w:tr>
    </w:tbl>
    <w:p w14:paraId="4370A72B" w14:textId="77777777" w:rsidR="00D4531E" w:rsidRPr="00F17EF5" w:rsidRDefault="00D4531E" w:rsidP="00DD6CFB"/>
    <w:p w14:paraId="53C9E7C6" w14:textId="77777777" w:rsidR="00D4531E" w:rsidRPr="00F17EF5" w:rsidRDefault="00D4531E" w:rsidP="00D4531E">
      <w:pPr>
        <w:pStyle w:val="Heading2"/>
      </w:pPr>
      <w:r w:rsidRPr="00F17EF5">
        <w:t>C.3.3</w:t>
      </w:r>
      <w:r w:rsidRPr="00F17EF5">
        <w:tab/>
        <w:t>Determination of SSB and signalling parameters for a carrier without CORESET#0</w:t>
      </w:r>
    </w:p>
    <w:p w14:paraId="03CD77E4" w14:textId="77777777" w:rsidR="00D4531E" w:rsidRPr="00F17EF5" w:rsidRDefault="00D4531E" w:rsidP="00DD6CFB">
      <w:r w:rsidRPr="00F17EF5">
        <w:t>The following procedure is used for calculation of SSB and signalling parameters for a carrier without a CORESET#0.</w:t>
      </w:r>
    </w:p>
    <w:p w14:paraId="7C7D1AF3" w14:textId="77777777" w:rsidR="00D4531E" w:rsidRPr="00F17EF5" w:rsidRDefault="00D4531E" w:rsidP="00DD6CFB">
      <w:pPr>
        <w:pStyle w:val="B1"/>
      </w:pPr>
      <w:r w:rsidRPr="00F17EF5">
        <w:t xml:space="preserve">1. </w:t>
      </w:r>
      <w:r w:rsidRPr="00F17EF5">
        <w:tab/>
        <w:t>Calculate F</w:t>
      </w:r>
      <w:r w:rsidRPr="00F17EF5">
        <w:rPr>
          <w:vertAlign w:val="subscript"/>
        </w:rPr>
        <w:t>SSref</w:t>
      </w:r>
      <w:r w:rsidRPr="00F17EF5">
        <w:t>, k</w:t>
      </w:r>
      <w:r w:rsidRPr="00F17EF5">
        <w:rPr>
          <w:vertAlign w:val="subscript"/>
        </w:rPr>
        <w:t>SSB</w:t>
      </w:r>
      <w:r w:rsidRPr="00F17EF5">
        <w:t xml:space="preserve"> and F</w:t>
      </w:r>
      <w:r w:rsidRPr="00F17EF5">
        <w:rPr>
          <w:vertAlign w:val="subscript"/>
        </w:rPr>
        <w:t>PointA</w:t>
      </w:r>
      <w:r w:rsidRPr="00F17EF5">
        <w:t xml:space="preserve"> with the SSB lowest subcarrier at the carrier’s lowest subcarrier (Δ</w:t>
      </w:r>
      <w:r w:rsidRPr="00F17EF5">
        <w:rPr>
          <w:b/>
        </w:rPr>
        <w:t>F</w:t>
      </w:r>
      <w:r w:rsidRPr="00F17EF5">
        <w:rPr>
          <w:b/>
          <w:vertAlign w:val="subscript"/>
        </w:rPr>
        <w:t>OffsetSSB-Carrier</w:t>
      </w:r>
      <w:r w:rsidRPr="00F17EF5">
        <w:t xml:space="preserve"> in Figure C.1-1 = 0):</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50FB1AB6" w14:textId="77777777" w:rsidTr="003D3315">
        <w:tc>
          <w:tcPr>
            <w:tcW w:w="8647" w:type="dxa"/>
            <w:shd w:val="clear" w:color="auto" w:fill="auto"/>
          </w:tcPr>
          <w:p w14:paraId="667FD429" w14:textId="77777777" w:rsidR="00D4531E" w:rsidRPr="00F17EF5" w:rsidRDefault="00D4531E" w:rsidP="00DD6CFB">
            <w:pPr>
              <w:pStyle w:val="TAL"/>
              <w:rPr>
                <w:rFonts w:eastAsia="Calibri"/>
              </w:rPr>
            </w:pPr>
            <w:r w:rsidRPr="00F17EF5">
              <w:t>F</w:t>
            </w:r>
            <w:r w:rsidRPr="00F17EF5">
              <w:rPr>
                <w:vertAlign w:val="subscript"/>
              </w:rPr>
              <w:t>SSref</w:t>
            </w:r>
            <w:r w:rsidRPr="00F17EF5">
              <w:t xml:space="preserve"> = F</w:t>
            </w:r>
            <w:r w:rsidRPr="00F17EF5">
              <w:rPr>
                <w:vertAlign w:val="subscript"/>
              </w:rPr>
              <w:t>carrierLow</w:t>
            </w:r>
            <w:r w:rsidRPr="00F17EF5">
              <w:t xml:space="preserve"> + BW</w:t>
            </w:r>
            <w:r w:rsidRPr="00F17EF5">
              <w:rPr>
                <w:vertAlign w:val="subscript"/>
              </w:rPr>
              <w:t>SSB</w:t>
            </w:r>
            <w:r w:rsidRPr="00F17EF5">
              <w:t xml:space="preserve"> / 2</w:t>
            </w:r>
          </w:p>
        </w:tc>
      </w:tr>
      <w:tr w:rsidR="00D4531E" w:rsidRPr="00F17EF5" w14:paraId="4A36DB7F" w14:textId="77777777" w:rsidTr="003D3315">
        <w:tc>
          <w:tcPr>
            <w:tcW w:w="8647" w:type="dxa"/>
            <w:shd w:val="clear" w:color="auto" w:fill="auto"/>
          </w:tcPr>
          <w:p w14:paraId="4C3C8E96" w14:textId="77777777" w:rsidR="00D4531E" w:rsidRPr="00F17EF5" w:rsidRDefault="00D4531E" w:rsidP="00DD6CFB">
            <w:pPr>
              <w:pStyle w:val="TAL"/>
            </w:pPr>
            <w:r w:rsidRPr="00F17EF5">
              <w:t>k</w:t>
            </w:r>
            <w:r w:rsidRPr="00F17EF5">
              <w:rPr>
                <w:vertAlign w:val="subscript"/>
              </w:rPr>
              <w:t>SSB</w:t>
            </w:r>
            <w:r w:rsidRPr="00F17EF5">
              <w:t xml:space="preserve"> = {31 for FR1; 15 for FR2} indicating that no CORESET#0 is present for the carrier (TS 38.213 [4], clause 13). </w:t>
            </w:r>
          </w:p>
        </w:tc>
      </w:tr>
      <w:tr w:rsidR="00D4531E" w:rsidRPr="00F17EF5" w14:paraId="59E86442" w14:textId="77777777" w:rsidTr="003D3315">
        <w:tc>
          <w:tcPr>
            <w:tcW w:w="8647" w:type="dxa"/>
            <w:shd w:val="clear" w:color="auto" w:fill="auto"/>
          </w:tcPr>
          <w:p w14:paraId="358F6A29" w14:textId="77777777" w:rsidR="00D4531E" w:rsidRPr="00F17EF5" w:rsidRDefault="00D4531E" w:rsidP="00DD6CFB">
            <w:pPr>
              <w:pStyle w:val="TAL"/>
            </w:pPr>
            <w:r w:rsidRPr="00F17EF5">
              <w:rPr>
                <w:i/>
                <w:iCs/>
              </w:rPr>
              <w:t xml:space="preserve">offsetToCarrier </w:t>
            </w:r>
            <w:r w:rsidRPr="00F17EF5">
              <w:t xml:space="preserve">= target value for </w:t>
            </w:r>
            <w:r w:rsidRPr="00F17EF5">
              <w:rPr>
                <w:i/>
              </w:rPr>
              <w:t>offsetToCarrier</w:t>
            </w:r>
            <w:r w:rsidRPr="00F17EF5">
              <w:t xml:space="preserve"> dependent on frequency range as specified in Table C.3.1-1.</w:t>
            </w:r>
            <w:r w:rsidRPr="00F17EF5">
              <w:rPr>
                <w:rFonts w:eastAsia="Calibri"/>
                <w:szCs w:val="18"/>
              </w:rPr>
              <w:t xml:space="preserve"> </w:t>
            </w:r>
          </w:p>
        </w:tc>
      </w:tr>
      <w:tr w:rsidR="00D4531E" w:rsidRPr="00F17EF5" w14:paraId="1C2B3E09" w14:textId="77777777" w:rsidTr="003D3315">
        <w:tc>
          <w:tcPr>
            <w:tcW w:w="8647" w:type="dxa"/>
            <w:shd w:val="clear" w:color="auto" w:fill="auto"/>
          </w:tcPr>
          <w:p w14:paraId="435B2F1D" w14:textId="77777777" w:rsidR="00D4531E" w:rsidRPr="00F17EF5" w:rsidRDefault="00D4531E" w:rsidP="00DD6CFB">
            <w:pPr>
              <w:pStyle w:val="TAL"/>
            </w:pPr>
            <w:r w:rsidRPr="00F17EF5">
              <w:t>F</w:t>
            </w:r>
            <w:r w:rsidRPr="00F17EF5">
              <w:rPr>
                <w:vertAlign w:val="subscript"/>
              </w:rPr>
              <w:t>PointA</w:t>
            </w:r>
            <w:r w:rsidRPr="00F17EF5">
              <w:t xml:space="preserve"> = FcarrierLow - </w:t>
            </w:r>
            <w:r w:rsidRPr="00F17EF5">
              <w:rPr>
                <w:i/>
                <w:iCs/>
              </w:rPr>
              <w:t>offsetToCarrier</w:t>
            </w:r>
            <w:r w:rsidRPr="00F17EF5">
              <w:t xml:space="preserve"> * PRB</w:t>
            </w:r>
            <w:r w:rsidRPr="00F17EF5">
              <w:rPr>
                <w:vertAlign w:val="subscript"/>
              </w:rPr>
              <w:t>size</w:t>
            </w:r>
          </w:p>
        </w:tc>
      </w:tr>
    </w:tbl>
    <w:p w14:paraId="41F79239" w14:textId="77777777" w:rsidR="00D4531E" w:rsidRPr="00F17EF5" w:rsidRDefault="00D4531E" w:rsidP="00DD6CFB"/>
    <w:p w14:paraId="51B15BF7" w14:textId="77777777" w:rsidR="00D4531E" w:rsidRPr="00F17EF5" w:rsidRDefault="00D4531E" w:rsidP="00DD6CFB">
      <w:pPr>
        <w:pStyle w:val="B1"/>
      </w:pPr>
      <w:r w:rsidRPr="00F17EF5">
        <w:t>2.</w:t>
      </w:r>
      <w:r w:rsidRPr="00F17EF5">
        <w:tab/>
        <w:t>Calculate signalling parameters:</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237"/>
      </w:tblGrid>
      <w:tr w:rsidR="00D4531E" w:rsidRPr="00F17EF5" w14:paraId="0878120D" w14:textId="77777777" w:rsidTr="003D3315">
        <w:tc>
          <w:tcPr>
            <w:tcW w:w="2410" w:type="dxa"/>
          </w:tcPr>
          <w:p w14:paraId="1C21E29B" w14:textId="77777777" w:rsidR="00D4531E" w:rsidRPr="00F17EF5" w:rsidRDefault="00D4531E" w:rsidP="00DD6CFB">
            <w:pPr>
              <w:pStyle w:val="TAH"/>
            </w:pPr>
            <w:r w:rsidRPr="00F17EF5">
              <w:t>IE field</w:t>
            </w:r>
          </w:p>
        </w:tc>
        <w:tc>
          <w:tcPr>
            <w:tcW w:w="6237" w:type="dxa"/>
            <w:shd w:val="clear" w:color="auto" w:fill="auto"/>
          </w:tcPr>
          <w:p w14:paraId="5AFF1FE9" w14:textId="77777777" w:rsidR="00D4531E" w:rsidRPr="00F17EF5" w:rsidRDefault="00D4531E" w:rsidP="00DD6CFB">
            <w:pPr>
              <w:pStyle w:val="TAH"/>
            </w:pPr>
            <w:r w:rsidRPr="00F17EF5">
              <w:t>Value</w:t>
            </w:r>
          </w:p>
        </w:tc>
      </w:tr>
      <w:tr w:rsidR="00D4531E" w:rsidRPr="00F17EF5" w14:paraId="496BF96D" w14:textId="77777777" w:rsidTr="003D3315">
        <w:tc>
          <w:tcPr>
            <w:tcW w:w="2410" w:type="dxa"/>
          </w:tcPr>
          <w:p w14:paraId="01593F7D" w14:textId="77777777" w:rsidR="00D4531E" w:rsidRPr="00F17EF5" w:rsidRDefault="00D4531E" w:rsidP="00DD6CFB">
            <w:pPr>
              <w:pStyle w:val="TAL"/>
            </w:pPr>
            <w:r w:rsidRPr="00F17EF5">
              <w:t>ssb-SubcarrierOffset</w:t>
            </w:r>
          </w:p>
        </w:tc>
        <w:tc>
          <w:tcPr>
            <w:tcW w:w="6237" w:type="dxa"/>
            <w:shd w:val="clear" w:color="auto" w:fill="auto"/>
          </w:tcPr>
          <w:p w14:paraId="57E54BD1" w14:textId="77777777" w:rsidR="00D4531E" w:rsidRPr="00F17EF5" w:rsidRDefault="00D4531E" w:rsidP="00DD6CFB">
            <w:pPr>
              <w:pStyle w:val="TAL"/>
            </w:pPr>
            <w:r w:rsidRPr="00F17EF5">
              <w:rPr>
                <w:i/>
                <w:iCs/>
              </w:rPr>
              <w:t>S</w:t>
            </w:r>
            <w:r w:rsidRPr="00F17EF5">
              <w:t>et to the 4 least significant bits of k</w:t>
            </w:r>
            <w:r w:rsidRPr="00F17EF5">
              <w:rPr>
                <w:vertAlign w:val="subscript"/>
              </w:rPr>
              <w:t>SSB</w:t>
            </w:r>
            <w:r w:rsidRPr="00F17EF5">
              <w:t>. For the case k</w:t>
            </w:r>
            <w:r w:rsidRPr="00F17EF5">
              <w:rPr>
                <w:vertAlign w:val="subscript"/>
              </w:rPr>
              <w:t>SSB</w:t>
            </w:r>
            <w:r w:rsidRPr="00F17EF5">
              <w:t xml:space="preserve"> &gt; 15 the extended by an additional most significant bit encoded within PBCH as specified in TS 38.213 [22]. </w:t>
            </w:r>
          </w:p>
          <w:p w14:paraId="129A6D9E" w14:textId="77777777" w:rsidR="00D4531E" w:rsidRPr="00F17EF5" w:rsidRDefault="00D4531E" w:rsidP="00DD6CFB">
            <w:pPr>
              <w:pStyle w:val="TAL"/>
            </w:pPr>
            <w:r w:rsidRPr="00F17EF5">
              <w:rPr>
                <w:szCs w:val="22"/>
              </w:rPr>
              <w:t xml:space="preserve">The IE field </w:t>
            </w:r>
            <w:r w:rsidRPr="00F17EF5">
              <w:rPr>
                <w:i/>
                <w:iCs/>
              </w:rPr>
              <w:t>ssb-SubcarrierOffset</w:t>
            </w:r>
            <w:r w:rsidRPr="00F17EF5">
              <w:t xml:space="preserve"> is signalled in the MIB.</w:t>
            </w:r>
          </w:p>
        </w:tc>
      </w:tr>
      <w:tr w:rsidR="00D4531E" w:rsidRPr="00F17EF5" w14:paraId="00563BC3" w14:textId="77777777" w:rsidTr="003D3315">
        <w:tc>
          <w:tcPr>
            <w:tcW w:w="2410" w:type="dxa"/>
          </w:tcPr>
          <w:p w14:paraId="4E4C98D2" w14:textId="77777777" w:rsidR="00D4531E" w:rsidRPr="00F17EF5" w:rsidRDefault="00D4531E" w:rsidP="00DD6CFB">
            <w:pPr>
              <w:pStyle w:val="TAL"/>
            </w:pPr>
            <w:r w:rsidRPr="00F17EF5">
              <w:t>controlResourceSetZero</w:t>
            </w:r>
          </w:p>
        </w:tc>
        <w:tc>
          <w:tcPr>
            <w:tcW w:w="6237" w:type="dxa"/>
            <w:shd w:val="clear" w:color="auto" w:fill="auto"/>
          </w:tcPr>
          <w:p w14:paraId="6B8FA267" w14:textId="77777777" w:rsidR="00D4531E" w:rsidRPr="00F17EF5" w:rsidRDefault="00D4531E" w:rsidP="00DD6CFB">
            <w:pPr>
              <w:pStyle w:val="TAL"/>
              <w:rPr>
                <w:iCs/>
              </w:rPr>
            </w:pPr>
            <w:r w:rsidRPr="00F17EF5">
              <w:t>S</w:t>
            </w:r>
            <w:r w:rsidRPr="00F17EF5">
              <w:rPr>
                <w:iCs/>
              </w:rPr>
              <w:t>et to 0 indicating that no CORESET#0 exist (</w:t>
            </w:r>
            <w:r w:rsidRPr="00F17EF5">
              <w:t xml:space="preserve">TS 38.213 [22], clause 13). The IE field </w:t>
            </w:r>
            <w:r w:rsidRPr="00F17EF5">
              <w:rPr>
                <w:i/>
                <w:iCs/>
              </w:rPr>
              <w:t>controlResourceSetZero</w:t>
            </w:r>
            <w:r w:rsidRPr="00F17EF5">
              <w:t xml:space="preserve"> is signalled in the IE pdcch-ConfigSIB1 in the MIB.</w:t>
            </w:r>
          </w:p>
        </w:tc>
      </w:tr>
      <w:tr w:rsidR="00D4531E" w:rsidRPr="00F17EF5" w14:paraId="5DD4D05A" w14:textId="77777777" w:rsidTr="003D3315">
        <w:tc>
          <w:tcPr>
            <w:tcW w:w="2410" w:type="dxa"/>
          </w:tcPr>
          <w:p w14:paraId="073F6283" w14:textId="77777777" w:rsidR="00D4531E" w:rsidRPr="00F17EF5" w:rsidRDefault="00D4531E" w:rsidP="00DD6CFB">
            <w:pPr>
              <w:pStyle w:val="TAL"/>
            </w:pPr>
            <w:r w:rsidRPr="00F17EF5">
              <w:t>searchSpaceZero</w:t>
            </w:r>
          </w:p>
        </w:tc>
        <w:tc>
          <w:tcPr>
            <w:tcW w:w="6237" w:type="dxa"/>
            <w:shd w:val="clear" w:color="auto" w:fill="auto"/>
          </w:tcPr>
          <w:p w14:paraId="25B2F7B0" w14:textId="77777777" w:rsidR="00D4531E" w:rsidRPr="00F17EF5" w:rsidRDefault="00D4531E" w:rsidP="00DD6CFB">
            <w:pPr>
              <w:pStyle w:val="TAL"/>
              <w:rPr>
                <w:iCs/>
              </w:rPr>
            </w:pPr>
            <w:r w:rsidRPr="00F17EF5">
              <w:t>S</w:t>
            </w:r>
            <w:r w:rsidRPr="00F17EF5">
              <w:rPr>
                <w:iCs/>
              </w:rPr>
              <w:t>et to 0 indicating that no CORESET#0 exist (</w:t>
            </w:r>
            <w:r w:rsidRPr="00F17EF5">
              <w:t xml:space="preserve">TS 38.213 [22], clause 13). The IE field </w:t>
            </w:r>
            <w:r w:rsidRPr="00F17EF5">
              <w:rPr>
                <w:i/>
                <w:iCs/>
              </w:rPr>
              <w:t>searchSpaceZero</w:t>
            </w:r>
            <w:r w:rsidRPr="00F17EF5">
              <w:t xml:space="preserve"> is signalled in the IE pdcch-ConfigSIB1 in the MIB.</w:t>
            </w:r>
          </w:p>
        </w:tc>
      </w:tr>
      <w:tr w:rsidR="00D4531E" w:rsidRPr="00F17EF5" w14:paraId="1916EC17" w14:textId="77777777" w:rsidTr="003D3315">
        <w:tc>
          <w:tcPr>
            <w:tcW w:w="2410" w:type="dxa"/>
          </w:tcPr>
          <w:p w14:paraId="4849EAD8" w14:textId="77777777" w:rsidR="00D4531E" w:rsidRPr="00F17EF5" w:rsidRDefault="00D4531E" w:rsidP="00DD6CFB">
            <w:pPr>
              <w:pStyle w:val="TAL"/>
            </w:pPr>
            <w:r w:rsidRPr="00F17EF5">
              <w:t>absoluteFrequencySSB</w:t>
            </w:r>
          </w:p>
        </w:tc>
        <w:tc>
          <w:tcPr>
            <w:tcW w:w="6237" w:type="dxa"/>
            <w:shd w:val="clear" w:color="auto" w:fill="auto"/>
          </w:tcPr>
          <w:p w14:paraId="56C3300B" w14:textId="77777777" w:rsidR="00D4531E" w:rsidRPr="00F17EF5" w:rsidRDefault="00D4531E" w:rsidP="00DD6CFB">
            <w:pPr>
              <w:pStyle w:val="TAL"/>
            </w:pPr>
            <w:r w:rsidRPr="00F17EF5">
              <w:t>Set to</w:t>
            </w:r>
            <w:r w:rsidRPr="00F17EF5">
              <w:rPr>
                <w:iCs/>
              </w:rPr>
              <w:t xml:space="preserve"> </w:t>
            </w:r>
            <w:r w:rsidRPr="00F17EF5">
              <w:t>F</w:t>
            </w:r>
            <w:r w:rsidRPr="00F17EF5">
              <w:rPr>
                <w:vertAlign w:val="subscript"/>
              </w:rPr>
              <w:t>SSref</w:t>
            </w:r>
            <w:r w:rsidRPr="00F17EF5">
              <w:t xml:space="preserve"> expressed in </w:t>
            </w:r>
            <w:r w:rsidRPr="00F17EF5">
              <w:rPr>
                <w:iCs/>
              </w:rPr>
              <w:t xml:space="preserve">ARFCN </w:t>
            </w:r>
            <w:r w:rsidRPr="00F17EF5">
              <w:t>as defined in TS 38.101-1 [15] and TS 38.101-2 [39], clause 5.4.2.</w:t>
            </w:r>
          </w:p>
        </w:tc>
      </w:tr>
      <w:tr w:rsidR="00D4531E" w:rsidRPr="00F17EF5" w14:paraId="4F7970A4" w14:textId="77777777" w:rsidTr="003D3315">
        <w:tc>
          <w:tcPr>
            <w:tcW w:w="2410" w:type="dxa"/>
          </w:tcPr>
          <w:p w14:paraId="1F6BFCE2" w14:textId="77777777" w:rsidR="00D4531E" w:rsidRPr="00F17EF5" w:rsidRDefault="00D4531E" w:rsidP="00DD6CFB">
            <w:pPr>
              <w:pStyle w:val="TAL"/>
            </w:pPr>
            <w:r w:rsidRPr="00F17EF5">
              <w:t>absoluteFrequencyPointA</w:t>
            </w:r>
          </w:p>
        </w:tc>
        <w:tc>
          <w:tcPr>
            <w:tcW w:w="6237" w:type="dxa"/>
            <w:shd w:val="clear" w:color="auto" w:fill="auto"/>
          </w:tcPr>
          <w:p w14:paraId="0CD12B5E" w14:textId="77777777" w:rsidR="00D4531E" w:rsidRPr="00F17EF5" w:rsidRDefault="00D4531E" w:rsidP="00DD6CFB">
            <w:pPr>
              <w:pStyle w:val="TAL"/>
              <w:rPr>
                <w:iCs/>
              </w:rPr>
            </w:pPr>
            <w:r w:rsidRPr="00F17EF5">
              <w:rPr>
                <w:iCs/>
              </w:rPr>
              <w:t xml:space="preserve">Set to </w:t>
            </w:r>
            <w:r w:rsidRPr="00F17EF5">
              <w:t>F</w:t>
            </w:r>
            <w:r w:rsidRPr="00F17EF5">
              <w:rPr>
                <w:vertAlign w:val="subscript"/>
              </w:rPr>
              <w:t>PointA</w:t>
            </w:r>
            <w:r w:rsidRPr="00F17EF5">
              <w:t xml:space="preserve"> expressed in </w:t>
            </w:r>
            <w:r w:rsidRPr="00F17EF5">
              <w:rPr>
                <w:iCs/>
              </w:rPr>
              <w:t xml:space="preserve">ARFCN </w:t>
            </w:r>
            <w:r w:rsidRPr="00F17EF5">
              <w:t xml:space="preserve">as defined in TS 38.101-1 [15] and TS 38.101-2 [39], clause 5.4.2. </w:t>
            </w:r>
          </w:p>
        </w:tc>
      </w:tr>
      <w:tr w:rsidR="00D4531E" w:rsidRPr="00F17EF5" w14:paraId="5A0ECC6C" w14:textId="77777777" w:rsidTr="003D3315">
        <w:tc>
          <w:tcPr>
            <w:tcW w:w="2410" w:type="dxa"/>
          </w:tcPr>
          <w:p w14:paraId="00E325F7" w14:textId="77777777" w:rsidR="00D4531E" w:rsidRPr="00F17EF5" w:rsidRDefault="00D4531E" w:rsidP="00DD6CFB">
            <w:pPr>
              <w:pStyle w:val="TAL"/>
            </w:pPr>
            <w:r w:rsidRPr="00F17EF5">
              <w:t>offsetToCarrier</w:t>
            </w:r>
          </w:p>
        </w:tc>
        <w:tc>
          <w:tcPr>
            <w:tcW w:w="6237" w:type="dxa"/>
            <w:shd w:val="clear" w:color="auto" w:fill="auto"/>
          </w:tcPr>
          <w:p w14:paraId="253414CD" w14:textId="77777777" w:rsidR="00D4531E" w:rsidRPr="00F17EF5" w:rsidRDefault="00D4531E" w:rsidP="00DD6CFB">
            <w:pPr>
              <w:pStyle w:val="TAL"/>
              <w:rPr>
                <w:rFonts w:eastAsia="Calibri"/>
                <w:sz w:val="22"/>
                <w:szCs w:val="22"/>
              </w:rPr>
            </w:pPr>
            <w:r w:rsidRPr="00F17EF5">
              <w:t>Set to offsetToCarrier target value selected in step 1.</w:t>
            </w:r>
          </w:p>
        </w:tc>
      </w:tr>
    </w:tbl>
    <w:p w14:paraId="04C52950" w14:textId="77777777" w:rsidR="00D4531E" w:rsidRPr="00F17EF5" w:rsidRDefault="00D4531E" w:rsidP="00DD6CFB"/>
    <w:p w14:paraId="1ACE843B" w14:textId="77777777" w:rsidR="00D4531E" w:rsidRPr="00F17EF5" w:rsidRDefault="00D4531E" w:rsidP="00D4531E">
      <w:pPr>
        <w:pStyle w:val="Heading1"/>
      </w:pPr>
      <w:r w:rsidRPr="00F17EF5">
        <w:t>C.4</w:t>
      </w:r>
      <w:r w:rsidRPr="00F17EF5">
        <w:tab/>
        <w:t>Determination of SSB and CORESET#0 for RRM testing with SSB SCS 120 kHz and 240 kHz</w:t>
      </w:r>
    </w:p>
    <w:p w14:paraId="7FB39EAD" w14:textId="77777777" w:rsidR="00D4531E" w:rsidRPr="00F17EF5" w:rsidRDefault="00D4531E" w:rsidP="00D4531E">
      <w:pPr>
        <w:pStyle w:val="Heading2"/>
      </w:pPr>
      <w:bookmarkStart w:id="195" w:name="_Hlk54798630"/>
      <w:r w:rsidRPr="00F17EF5">
        <w:t>C.4.1</w:t>
      </w:r>
      <w:r w:rsidRPr="00F17EF5">
        <w:tab/>
        <w:t>General</w:t>
      </w:r>
    </w:p>
    <w:p w14:paraId="28DB4B7C" w14:textId="77777777" w:rsidR="00D4531E" w:rsidRPr="00F17EF5" w:rsidRDefault="00D4531E" w:rsidP="00DD6CFB">
      <w:r w:rsidRPr="00F17EF5">
        <w:t>The requirements to be met and the principles used for determining the SSB and CORESET#0 for a PCell used in RRM test cases are:</w:t>
      </w:r>
    </w:p>
    <w:p w14:paraId="7FEB989A" w14:textId="77777777" w:rsidR="00D4531E" w:rsidRPr="00F17EF5" w:rsidRDefault="00D4531E" w:rsidP="00DD6CFB">
      <w:pPr>
        <w:pStyle w:val="B1"/>
      </w:pPr>
      <w:r w:rsidRPr="00F17EF5">
        <w:t>1.</w:t>
      </w:r>
      <w:r w:rsidRPr="00F17EF5">
        <w:tab/>
        <w:t>The complete SSB and CORESET#0 shall be within the carrier’s channel bandwidth.</w:t>
      </w:r>
    </w:p>
    <w:p w14:paraId="0C4A53DE" w14:textId="77777777" w:rsidR="00D4531E" w:rsidRPr="00F17EF5" w:rsidRDefault="00D4531E" w:rsidP="00DD6CFB">
      <w:pPr>
        <w:pStyle w:val="B1"/>
      </w:pPr>
      <w:r w:rsidRPr="00F17EF5">
        <w:t>2.</w:t>
      </w:r>
      <w:r w:rsidRPr="00F17EF5">
        <w:tab/>
        <w:t>The SSB centre frequency (SSref) shall be on the synchronisation raster.</w:t>
      </w:r>
    </w:p>
    <w:p w14:paraId="1A80324F" w14:textId="77777777" w:rsidR="00D4531E" w:rsidRPr="00F17EF5" w:rsidRDefault="00D4531E" w:rsidP="00DD6CFB">
      <w:pPr>
        <w:pStyle w:val="B1"/>
      </w:pPr>
      <w:r w:rsidRPr="00F17EF5">
        <w:t>3.</w:t>
      </w:r>
      <w:r w:rsidRPr="00F17EF5">
        <w:tab/>
        <w:t>The SSB shall be kept as close as possible to the carrier’s lower edge centre frequency.</w:t>
      </w:r>
    </w:p>
    <w:p w14:paraId="4316BF31" w14:textId="77777777" w:rsidR="00D4531E" w:rsidRPr="00F17EF5" w:rsidRDefault="00D4531E" w:rsidP="00DD6CFB">
      <w:pPr>
        <w:pStyle w:val="B1"/>
      </w:pPr>
      <w:r w:rsidRPr="00F17EF5">
        <w:t>4.</w:t>
      </w:r>
      <w:r w:rsidRPr="00F17EF5">
        <w:tab/>
        <w:t>The CORESET#0 configuration is selected using 24 RBs and Offset</w:t>
      </w:r>
      <w:r w:rsidRPr="00F17EF5">
        <w:rPr>
          <w:vertAlign w:val="subscript"/>
        </w:rPr>
        <w:t>RBs</w:t>
      </w:r>
      <w:r w:rsidRPr="00F17EF5">
        <w:t xml:space="preserve"> = 0 according to Table 13-8 and Index 0 for SCS</w:t>
      </w:r>
      <w:r w:rsidRPr="00F17EF5">
        <w:rPr>
          <w:vertAlign w:val="subscript"/>
        </w:rPr>
        <w:t>SSB</w:t>
      </w:r>
      <w:r w:rsidRPr="00F17EF5">
        <w:t xml:space="preserve"> =120 KHz and Table 13-10 and Index 0 for SCS</w:t>
      </w:r>
      <w:r w:rsidRPr="00F17EF5">
        <w:rPr>
          <w:vertAlign w:val="subscript"/>
        </w:rPr>
        <w:t>SSB</w:t>
      </w:r>
      <w:r w:rsidRPr="00F17EF5">
        <w:t xml:space="preserve"> =240 kHz.</w:t>
      </w:r>
    </w:p>
    <w:p w14:paraId="5AB18102" w14:textId="77777777" w:rsidR="00D4531E" w:rsidRPr="00F17EF5" w:rsidRDefault="00D4531E" w:rsidP="00DD6CFB">
      <w:pPr>
        <w:pStyle w:val="B1"/>
      </w:pPr>
      <w:r w:rsidRPr="00F17EF5">
        <w:t>5.</w:t>
      </w:r>
      <w:r w:rsidRPr="00F17EF5">
        <w:tab/>
        <w:t>The first SSB subcarrier shall be aligned with the defined resource grid given by SCS indicated by</w:t>
      </w:r>
      <w:r w:rsidRPr="00F17EF5">
        <w:rPr>
          <w:i/>
          <w:iCs/>
        </w:rPr>
        <w:t xml:space="preserve"> subCarrierSpacingCommon </w:t>
      </w:r>
      <w:r w:rsidRPr="00F17EF5">
        <w:t>in the MIB.</w:t>
      </w:r>
    </w:p>
    <w:p w14:paraId="66AF0B22" w14:textId="77777777" w:rsidR="00D4531E" w:rsidRPr="00F17EF5" w:rsidRDefault="00D4531E" w:rsidP="00D4531E">
      <w:pPr>
        <w:pStyle w:val="Heading2"/>
      </w:pPr>
      <w:r w:rsidRPr="00F17EF5">
        <w:t>C.4.2</w:t>
      </w:r>
      <w:r w:rsidRPr="00F17EF5">
        <w:tab/>
        <w:t>Determination of SSB, CORESET#0 and signalling parameters</w:t>
      </w:r>
    </w:p>
    <w:p w14:paraId="644AF649" w14:textId="77777777" w:rsidR="00D4531E" w:rsidRPr="00F17EF5" w:rsidRDefault="00D4531E" w:rsidP="00DD6CFB">
      <w:pPr>
        <w:rPr>
          <w:lang w:eastAsia="x-none"/>
        </w:rPr>
      </w:pPr>
      <w:r w:rsidRPr="00F17EF5">
        <w:rPr>
          <w:lang w:eastAsia="x-none"/>
        </w:rPr>
        <w:t>The following procedure is used to determine an</w:t>
      </w:r>
      <w:r w:rsidRPr="00F17EF5">
        <w:t xml:space="preserve"> SSB on the synchronisation raster (GSCN) and a CORESET#0 configuration (k</w:t>
      </w:r>
      <w:r w:rsidRPr="00F17EF5">
        <w:rPr>
          <w:vertAlign w:val="subscript"/>
        </w:rPr>
        <w:t>SSB,</w:t>
      </w:r>
      <w:r w:rsidRPr="00F17EF5">
        <w:t xml:space="preserve"> Offset</w:t>
      </w:r>
      <w:r w:rsidRPr="00F17EF5">
        <w:rPr>
          <w:vertAlign w:val="subscript"/>
        </w:rPr>
        <w:t>RBs</w:t>
      </w:r>
      <w:r w:rsidRPr="00F17EF5">
        <w:rPr>
          <w:sz w:val="22"/>
          <w:szCs w:val="22"/>
        </w:rPr>
        <w:t xml:space="preserve"> = 0 </w:t>
      </w:r>
      <w:r w:rsidRPr="00F17EF5">
        <w:t xml:space="preserve">and </w:t>
      </w:r>
      <w:r w:rsidRPr="00F17EF5">
        <w:rPr>
          <w:i/>
          <w:iCs/>
        </w:rPr>
        <w:t>OffsetToPointA</w:t>
      </w:r>
      <w:r w:rsidRPr="00F17EF5">
        <w:t>) as close as possible to the carrier’s lower edge. See figure C1-1 and clause C.1 for definition of parameters referenced in the procedure.</w:t>
      </w:r>
    </w:p>
    <w:p w14:paraId="2AD72DAE" w14:textId="77777777" w:rsidR="00D4531E" w:rsidRPr="00F17EF5" w:rsidRDefault="00D4531E" w:rsidP="00DD6CFB">
      <w:pPr>
        <w:pStyle w:val="B1"/>
      </w:pPr>
      <w:r w:rsidRPr="00F17EF5">
        <w:t>1.</w:t>
      </w:r>
      <w:r w:rsidRPr="00F17EF5">
        <w:tab/>
        <w:t>The target test frequencies for Low, Mid and High ranges are calculated as described in clause C.2.1.1.</w:t>
      </w:r>
    </w:p>
    <w:p w14:paraId="1C0039EA" w14:textId="77777777" w:rsidR="00D4531E" w:rsidRPr="00F17EF5" w:rsidRDefault="00D4531E" w:rsidP="00DD6CFB">
      <w:pPr>
        <w:pStyle w:val="B1"/>
      </w:pPr>
      <w:r w:rsidRPr="00F17EF5">
        <w:t>For each of Low, Mid and High ranges do:</w:t>
      </w:r>
    </w:p>
    <w:p w14:paraId="4FBA8758" w14:textId="77777777" w:rsidR="00D4531E" w:rsidRPr="00F17EF5" w:rsidRDefault="00D4531E" w:rsidP="00DD6CFB">
      <w:pPr>
        <w:pStyle w:val="B1"/>
      </w:pPr>
      <w:r w:rsidRPr="00F17EF5">
        <w:t>2.</w:t>
      </w:r>
      <w:r w:rsidRPr="00F17EF5">
        <w:tab/>
        <w:t>Determine SSB and CORESET#0:</w:t>
      </w:r>
    </w:p>
    <w:p w14:paraId="41E723CB" w14:textId="77777777" w:rsidR="00D4531E" w:rsidRPr="00F17EF5" w:rsidRDefault="00D4531E" w:rsidP="00DD6CFB">
      <w:pPr>
        <w:pStyle w:val="B2"/>
      </w:pPr>
      <w:r w:rsidRPr="00F17EF5">
        <w:t>2a.</w:t>
      </w:r>
      <w:r w:rsidRPr="00F17EF5">
        <w:tab/>
        <w:t>Calculate the lower of F</w:t>
      </w:r>
      <w:r w:rsidRPr="00F17EF5">
        <w:rPr>
          <w:vertAlign w:val="subscript"/>
        </w:rPr>
        <w:t>SSref</w:t>
      </w:r>
      <w:r w:rsidRPr="00F17EF5">
        <w:t>, F</w:t>
      </w:r>
      <w:r w:rsidRPr="00F17EF5">
        <w:rPr>
          <w:vertAlign w:val="subscript"/>
        </w:rPr>
        <w:t>SSref_Min</w:t>
      </w:r>
      <w:r w:rsidRPr="00F17EF5">
        <w:t>, correspondent to SSB lowest subcarrier being at the same frequency as the carrier’s lowest subcarrier; and the higher limit of F</w:t>
      </w:r>
      <w:r w:rsidRPr="00F17EF5">
        <w:rPr>
          <w:vertAlign w:val="subscript"/>
        </w:rPr>
        <w:t>SSref</w:t>
      </w:r>
      <w:r w:rsidRPr="00F17EF5">
        <w:t>, F</w:t>
      </w:r>
      <w:r w:rsidRPr="00F17EF5">
        <w:rPr>
          <w:vertAlign w:val="subscript"/>
        </w:rPr>
        <w:t>SSref_Max</w:t>
      </w:r>
      <w:r w:rsidRPr="00F17EF5">
        <w:t>, correspondent to SSB highest subcarrier being at the same frequency as the carrier’s highest subcarrier F</w:t>
      </w:r>
      <w:r w:rsidRPr="00F17EF5">
        <w:rPr>
          <w:vertAlign w:val="subscript"/>
        </w:rPr>
        <w:t>SSref_Min</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67147088" w14:textId="77777777" w:rsidTr="003D3315">
        <w:tc>
          <w:tcPr>
            <w:tcW w:w="8647" w:type="dxa"/>
            <w:shd w:val="clear" w:color="auto" w:fill="auto"/>
          </w:tcPr>
          <w:p w14:paraId="5B550101" w14:textId="77777777" w:rsidR="00D4531E" w:rsidRPr="00F17EF5" w:rsidRDefault="00D4531E" w:rsidP="00DD6CFB">
            <w:pPr>
              <w:pStyle w:val="TAL"/>
            </w:pPr>
            <w:r w:rsidRPr="00F17EF5">
              <w:t>F</w:t>
            </w:r>
            <w:r w:rsidRPr="00F17EF5">
              <w:rPr>
                <w:vertAlign w:val="subscript"/>
              </w:rPr>
              <w:t>carrierLow</w:t>
            </w:r>
            <w:r w:rsidRPr="00F17EF5">
              <w:t xml:space="preserve"> = see formula for F</w:t>
            </w:r>
            <w:r w:rsidRPr="00F17EF5">
              <w:rPr>
                <w:vertAlign w:val="subscript"/>
              </w:rPr>
              <w:t>carrierLow</w:t>
            </w:r>
            <w:r w:rsidRPr="00F17EF5">
              <w:t xml:space="preserve"> in Table C.1-1</w:t>
            </w:r>
          </w:p>
        </w:tc>
      </w:tr>
      <w:tr w:rsidR="00D4531E" w:rsidRPr="00F17EF5" w14:paraId="7E63D67D" w14:textId="77777777" w:rsidTr="003D3315">
        <w:tc>
          <w:tcPr>
            <w:tcW w:w="8647" w:type="dxa"/>
            <w:shd w:val="clear" w:color="auto" w:fill="auto"/>
          </w:tcPr>
          <w:p w14:paraId="162E0433" w14:textId="77777777" w:rsidR="00D4531E" w:rsidRPr="00F17EF5" w:rsidRDefault="00D4531E" w:rsidP="00DD6CFB">
            <w:pPr>
              <w:pStyle w:val="TAL"/>
              <w:rPr>
                <w:rFonts w:eastAsia="Calibri"/>
              </w:rPr>
            </w:pPr>
            <w:r w:rsidRPr="00F17EF5">
              <w:t>F</w:t>
            </w:r>
            <w:r w:rsidRPr="00F17EF5">
              <w:rPr>
                <w:vertAlign w:val="subscript"/>
              </w:rPr>
              <w:t>SSref_Min</w:t>
            </w:r>
            <w:r w:rsidRPr="00F17EF5">
              <w:t xml:space="preserve"> = F</w:t>
            </w:r>
            <w:r w:rsidRPr="00F17EF5">
              <w:rPr>
                <w:vertAlign w:val="subscript"/>
              </w:rPr>
              <w:t>carrierLow</w:t>
            </w:r>
            <w:r w:rsidRPr="00F17EF5">
              <w:t xml:space="preserve"> + CRB</w:t>
            </w:r>
            <w:r w:rsidRPr="00F17EF5">
              <w:rPr>
                <w:vertAlign w:val="subscript"/>
              </w:rPr>
              <w:t>size</w:t>
            </w:r>
            <w:r w:rsidRPr="00F17EF5">
              <w:t xml:space="preserve"> * Offset</w:t>
            </w:r>
            <w:r w:rsidRPr="00F17EF5">
              <w:rPr>
                <w:vertAlign w:val="subscript"/>
              </w:rPr>
              <w:t>RBs,min</w:t>
            </w:r>
            <w:r w:rsidRPr="00F17EF5">
              <w:t xml:space="preserve"> + BW</w:t>
            </w:r>
            <w:r w:rsidRPr="00F17EF5">
              <w:rPr>
                <w:vertAlign w:val="subscript"/>
              </w:rPr>
              <w:t>SSB</w:t>
            </w:r>
            <w:r w:rsidRPr="00F17EF5">
              <w:t xml:space="preserve"> / 2</w:t>
            </w:r>
          </w:p>
        </w:tc>
      </w:tr>
      <w:tr w:rsidR="00D4531E" w:rsidRPr="00F17EF5" w14:paraId="480D5F80" w14:textId="77777777" w:rsidTr="003D3315">
        <w:tc>
          <w:tcPr>
            <w:tcW w:w="8647" w:type="dxa"/>
            <w:shd w:val="clear" w:color="auto" w:fill="auto"/>
          </w:tcPr>
          <w:p w14:paraId="572881EE" w14:textId="77777777" w:rsidR="00D4531E" w:rsidRPr="00F17EF5" w:rsidRDefault="00D4531E" w:rsidP="00DD6CFB">
            <w:pPr>
              <w:pStyle w:val="TAL"/>
            </w:pPr>
            <w:r w:rsidRPr="00F17EF5">
              <w:t>F</w:t>
            </w:r>
            <w:r w:rsidRPr="00F17EF5">
              <w:rPr>
                <w:vertAlign w:val="subscript"/>
              </w:rPr>
              <w:t>SSref_Max</w:t>
            </w:r>
            <w:r w:rsidRPr="00F17EF5">
              <w:t xml:space="preserve"> = F</w:t>
            </w:r>
            <w:r w:rsidRPr="00F17EF5">
              <w:rPr>
                <w:vertAlign w:val="subscript"/>
              </w:rPr>
              <w:t>carrierLow</w:t>
            </w:r>
            <w:r w:rsidRPr="00F17EF5">
              <w:t xml:space="preserve"> + ΔF</w:t>
            </w:r>
            <w:r w:rsidRPr="00F17EF5">
              <w:rPr>
                <w:vertAlign w:val="subscript"/>
              </w:rPr>
              <w:t xml:space="preserve">carrierBandwidth </w:t>
            </w:r>
            <w:r w:rsidRPr="00F17EF5">
              <w:t>- BW</w:t>
            </w:r>
            <w:r w:rsidRPr="00F17EF5">
              <w:rPr>
                <w:vertAlign w:val="subscript"/>
              </w:rPr>
              <w:t>SSB</w:t>
            </w:r>
            <w:r w:rsidRPr="00F17EF5">
              <w:t xml:space="preserve"> / 2</w:t>
            </w:r>
          </w:p>
        </w:tc>
      </w:tr>
    </w:tbl>
    <w:p w14:paraId="44159BC0" w14:textId="77777777" w:rsidR="00D4531E" w:rsidRPr="00F17EF5" w:rsidRDefault="00D4531E" w:rsidP="00DD6CFB"/>
    <w:bookmarkEnd w:id="195"/>
    <w:p w14:paraId="0C04DDF5" w14:textId="77777777" w:rsidR="00D4531E" w:rsidRPr="00F17EF5" w:rsidRDefault="00D4531E" w:rsidP="00DD6CFB">
      <w:pPr>
        <w:pStyle w:val="B2"/>
      </w:pPr>
      <w:r w:rsidRPr="00F17EF5">
        <w:t>2b.</w:t>
      </w:r>
      <w:r w:rsidRPr="00F17EF5">
        <w:tab/>
        <w:t>Calculate GSCN</w:t>
      </w:r>
      <w:r w:rsidRPr="00F17EF5">
        <w:rPr>
          <w:vertAlign w:val="subscript"/>
        </w:rPr>
        <w:t>MIN</w:t>
      </w:r>
      <w:r w:rsidRPr="00F17EF5">
        <w:t xml:space="preserve"> correspondent to </w:t>
      </w:r>
      <w:r w:rsidRPr="00F17EF5">
        <w:rPr>
          <w:sz w:val="22"/>
          <w:szCs w:val="22"/>
        </w:rPr>
        <w:t>F</w:t>
      </w:r>
      <w:r w:rsidRPr="00F17EF5">
        <w:rPr>
          <w:sz w:val="22"/>
          <w:szCs w:val="22"/>
          <w:vertAlign w:val="subscript"/>
        </w:rPr>
        <w:t>SSref_Min</w:t>
      </w:r>
      <w:r w:rsidRPr="00F17EF5">
        <w:t xml:space="preserve"> in accordance to TS 38.101-2 [7], clause 5.4.3.1 and select the closest valid GSCN value with GSCN &gt;= GSCN</w:t>
      </w:r>
      <w:r w:rsidRPr="00F17EF5">
        <w:rPr>
          <w:vertAlign w:val="subscript"/>
        </w:rPr>
        <w:t>MIN</w:t>
      </w:r>
      <w:r w:rsidRPr="00F17EF5">
        <w:t xml:space="preserve"> for the carrier in according to the carrier’s synchronisation raster as specified in </w:t>
      </w:r>
      <w:r w:rsidRPr="00F17EF5">
        <w:rPr>
          <w:lang w:eastAsia="x-none"/>
        </w:rPr>
        <w:t xml:space="preserve">clause 5.4.3.3 in </w:t>
      </w:r>
      <w:r w:rsidRPr="00F17EF5">
        <w:t>TS 38.101-2 [8].</w:t>
      </w:r>
    </w:p>
    <w:p w14:paraId="31C3C53D" w14:textId="77777777" w:rsidR="00D4531E" w:rsidRPr="00F17EF5" w:rsidRDefault="00D4531E" w:rsidP="00DD6CFB">
      <w:pPr>
        <w:pStyle w:val="B2"/>
      </w:pPr>
      <w:r w:rsidRPr="00F17EF5">
        <w:t>2c.</w:t>
      </w:r>
      <w:r w:rsidRPr="00F17EF5">
        <w:tab/>
        <w:t>Calculate the F</w:t>
      </w:r>
      <w:r w:rsidRPr="00F17EF5">
        <w:rPr>
          <w:vertAlign w:val="subscript"/>
        </w:rPr>
        <w:t>SSref</w:t>
      </w:r>
      <w:r w:rsidRPr="00F17EF5">
        <w:t xml:space="preserve"> for the selected GSCN value in step 2b in accordance to TS 38.101-2 [7], clause 5.4.3.1 for FR2.</w:t>
      </w:r>
    </w:p>
    <w:p w14:paraId="3E7288B5" w14:textId="77777777" w:rsidR="00D4531E" w:rsidRPr="00F17EF5" w:rsidRDefault="00D4531E" w:rsidP="00DD6CFB">
      <w:pPr>
        <w:pStyle w:val="B2"/>
      </w:pPr>
      <w:r w:rsidRPr="00F17EF5">
        <w:t>2d.</w:t>
      </w:r>
      <w:r w:rsidRPr="00F17EF5">
        <w:tab/>
        <w:t>Calculate the frequency F</w:t>
      </w:r>
      <w:r w:rsidRPr="00F17EF5">
        <w:rPr>
          <w:vertAlign w:val="subscript"/>
        </w:rPr>
        <w:t>SSBlow</w:t>
      </w:r>
      <w:r w:rsidRPr="00F17EF5">
        <w:t xml:space="preserve"> and shift the carrier frequency to achieve F</w:t>
      </w:r>
      <w:r w:rsidRPr="00F17EF5">
        <w:rPr>
          <w:vertAlign w:val="subscript"/>
        </w:rPr>
        <w:t>carrierLow</w:t>
      </w:r>
      <w:r w:rsidRPr="00F17EF5">
        <w:t xml:space="preserve"> equal or as close as possible F</w:t>
      </w:r>
      <w:r w:rsidRPr="00F17EF5">
        <w:rPr>
          <w:vertAlign w:val="subscript"/>
        </w:rPr>
        <w:t>SSBlow</w:t>
      </w:r>
      <w:r w:rsidRPr="00F17EF5">
        <w:t xml:space="preserve"> on the carrier’s frequency raster. </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733F150E" w14:textId="77777777" w:rsidTr="003D3315">
        <w:tc>
          <w:tcPr>
            <w:tcW w:w="8647" w:type="dxa"/>
            <w:shd w:val="clear" w:color="auto" w:fill="auto"/>
          </w:tcPr>
          <w:p w14:paraId="4AF34F89" w14:textId="77777777" w:rsidR="00D4531E" w:rsidRPr="00F17EF5" w:rsidRDefault="00D4531E" w:rsidP="00DD6CFB">
            <w:pPr>
              <w:pStyle w:val="TAL"/>
              <w:rPr>
                <w:rFonts w:eastAsia="Calibri"/>
              </w:rPr>
            </w:pPr>
            <w:r w:rsidRPr="00F17EF5">
              <w:t>F</w:t>
            </w:r>
            <w:r w:rsidRPr="00F17EF5">
              <w:rPr>
                <w:vertAlign w:val="subscript"/>
              </w:rPr>
              <w:t>SSBlow</w:t>
            </w:r>
            <w:r w:rsidRPr="00F17EF5">
              <w:t xml:space="preserve"> = F</w:t>
            </w:r>
            <w:r w:rsidRPr="00F17EF5">
              <w:rPr>
                <w:vertAlign w:val="subscript"/>
              </w:rPr>
              <w:t>SSref</w:t>
            </w:r>
            <w:r w:rsidRPr="00F17EF5">
              <w:t xml:space="preserve"> - BW</w:t>
            </w:r>
            <w:r w:rsidRPr="00F17EF5">
              <w:rPr>
                <w:vertAlign w:val="subscript"/>
              </w:rPr>
              <w:t>SSB</w:t>
            </w:r>
            <w:r w:rsidRPr="00F17EF5">
              <w:t xml:space="preserve"> / 2</w:t>
            </w:r>
          </w:p>
        </w:tc>
      </w:tr>
      <w:tr w:rsidR="00D4531E" w:rsidRPr="00F17EF5" w14:paraId="669D62B3" w14:textId="77777777" w:rsidTr="003D3315">
        <w:tc>
          <w:tcPr>
            <w:tcW w:w="8647" w:type="dxa"/>
            <w:shd w:val="clear" w:color="auto" w:fill="auto"/>
          </w:tcPr>
          <w:p w14:paraId="5617B591" w14:textId="77777777" w:rsidR="00D4531E" w:rsidRPr="00F17EF5" w:rsidRDefault="00D4531E" w:rsidP="00DD6CFB">
            <w:pPr>
              <w:pStyle w:val="TAL"/>
            </w:pPr>
            <w:r w:rsidRPr="00F17EF5">
              <w:t>F</w:t>
            </w:r>
            <w:r w:rsidRPr="00F17EF5">
              <w:rPr>
                <w:vertAlign w:val="subscript"/>
              </w:rPr>
              <w:t>carrier</w:t>
            </w:r>
            <w:r w:rsidRPr="00F17EF5">
              <w:t xml:space="preserve"> = calculated using the formula in clause C.2.1.1 with F</w:t>
            </w:r>
            <w:r w:rsidRPr="00F17EF5">
              <w:rPr>
                <w:vertAlign w:val="subscript"/>
              </w:rPr>
              <w:t xml:space="preserve">DL_Low </w:t>
            </w:r>
            <w:r w:rsidRPr="00F17EF5">
              <w:t>= F</w:t>
            </w:r>
            <w:r w:rsidRPr="00F17EF5">
              <w:rPr>
                <w:vertAlign w:val="subscript"/>
              </w:rPr>
              <w:t>SSBlow</w:t>
            </w:r>
          </w:p>
        </w:tc>
      </w:tr>
      <w:tr w:rsidR="00D4531E" w:rsidRPr="00F17EF5" w14:paraId="4163F245" w14:textId="77777777" w:rsidTr="003D3315">
        <w:tc>
          <w:tcPr>
            <w:tcW w:w="8647" w:type="dxa"/>
            <w:shd w:val="clear" w:color="auto" w:fill="auto"/>
          </w:tcPr>
          <w:p w14:paraId="3EE063DD" w14:textId="77777777" w:rsidR="00D4531E" w:rsidRPr="00F17EF5" w:rsidRDefault="00D4531E" w:rsidP="00DD6CFB">
            <w:pPr>
              <w:pStyle w:val="TAL"/>
            </w:pPr>
            <w:r w:rsidRPr="00F17EF5">
              <w:t>F</w:t>
            </w:r>
            <w:r w:rsidRPr="00F17EF5">
              <w:rPr>
                <w:vertAlign w:val="subscript"/>
              </w:rPr>
              <w:t>carrierLow</w:t>
            </w:r>
            <w:r w:rsidRPr="00F17EF5">
              <w:t xml:space="preserve"> = see formula for F</w:t>
            </w:r>
            <w:r w:rsidRPr="00F17EF5">
              <w:rPr>
                <w:vertAlign w:val="subscript"/>
              </w:rPr>
              <w:t>carrierLow</w:t>
            </w:r>
            <w:r w:rsidRPr="00F17EF5">
              <w:t xml:space="preserve"> in Table C.1-1 with new value of F</w:t>
            </w:r>
            <w:r w:rsidRPr="00F17EF5">
              <w:rPr>
                <w:vertAlign w:val="subscript"/>
              </w:rPr>
              <w:t>carrier</w:t>
            </w:r>
          </w:p>
        </w:tc>
      </w:tr>
    </w:tbl>
    <w:p w14:paraId="32522ADE" w14:textId="77777777" w:rsidR="00D4531E" w:rsidRPr="00F17EF5" w:rsidRDefault="00D4531E" w:rsidP="00DD6CFB"/>
    <w:p w14:paraId="15434C69" w14:textId="77777777" w:rsidR="00D4531E" w:rsidRPr="00F17EF5" w:rsidRDefault="00D4531E" w:rsidP="00DD6CFB">
      <w:pPr>
        <w:pStyle w:val="B2"/>
      </w:pPr>
      <w:r w:rsidRPr="00F17EF5">
        <w:t>2e.</w:t>
      </w:r>
      <w:r w:rsidRPr="00F17EF5">
        <w:tab/>
        <w:t>Calculate k</w:t>
      </w:r>
      <w:r w:rsidRPr="00F17EF5">
        <w:rPr>
          <w:vertAlign w:val="subscript"/>
        </w:rPr>
        <w:t>SSB</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4283BD52" w14:textId="77777777" w:rsidTr="003D3315">
        <w:tc>
          <w:tcPr>
            <w:tcW w:w="8647" w:type="dxa"/>
            <w:shd w:val="clear" w:color="auto" w:fill="auto"/>
          </w:tcPr>
          <w:p w14:paraId="51D70FBE" w14:textId="77777777" w:rsidR="00D4531E" w:rsidRPr="00F17EF5" w:rsidRDefault="00D4531E" w:rsidP="00DD6CFB">
            <w:pPr>
              <w:pStyle w:val="TAL"/>
            </w:pPr>
            <w:r w:rsidRPr="00F17EF5">
              <w:t>k</w:t>
            </w:r>
            <w:r w:rsidRPr="00F17EF5">
              <w:rPr>
                <w:vertAlign w:val="subscript"/>
              </w:rPr>
              <w:t>SSB</w:t>
            </w:r>
            <w:r w:rsidRPr="00F17EF5">
              <w:t xml:space="preserve"> = (F</w:t>
            </w:r>
            <w:r w:rsidRPr="00F17EF5">
              <w:rPr>
                <w:vertAlign w:val="subscript"/>
              </w:rPr>
              <w:t>SSBlow</w:t>
            </w:r>
            <w:r w:rsidRPr="00F17EF5">
              <w:t xml:space="preserve"> - F</w:t>
            </w:r>
            <w:r w:rsidRPr="00F17EF5">
              <w:rPr>
                <w:vertAlign w:val="subscript"/>
              </w:rPr>
              <w:t>carrierLow</w:t>
            </w:r>
            <w:r w:rsidRPr="00F17EF5">
              <w:t xml:space="preserve">) / </w:t>
            </w:r>
            <w:r w:rsidRPr="00F17EF5">
              <w:rPr>
                <w:i/>
                <w:iCs/>
              </w:rPr>
              <w:t>subCarrierSpacingCommon</w:t>
            </w:r>
            <w:r w:rsidRPr="00F17EF5">
              <w:t xml:space="preserve"> (MIB, FR2) (TS 38.211 [3], clause 7.4.3.1).</w:t>
            </w:r>
          </w:p>
        </w:tc>
      </w:tr>
      <w:tr w:rsidR="00D4531E" w:rsidRPr="00F17EF5" w14:paraId="2DE6E8DC" w14:textId="77777777" w:rsidTr="003D3315">
        <w:tc>
          <w:tcPr>
            <w:tcW w:w="8647" w:type="dxa"/>
            <w:shd w:val="clear" w:color="auto" w:fill="auto"/>
          </w:tcPr>
          <w:p w14:paraId="5302CFB3" w14:textId="77777777" w:rsidR="00D4531E" w:rsidRPr="00F17EF5" w:rsidRDefault="00D4531E" w:rsidP="00DD6CFB">
            <w:pPr>
              <w:pStyle w:val="TAL"/>
            </w:pPr>
            <w:r w:rsidRPr="00F17EF5">
              <w:t>N = SCS</w:t>
            </w:r>
            <w:r w:rsidRPr="00F17EF5">
              <w:rPr>
                <w:vertAlign w:val="subscript"/>
              </w:rPr>
              <w:t>SSB</w:t>
            </w:r>
            <w:r w:rsidRPr="00F17EF5">
              <w:t xml:space="preserve"> / </w:t>
            </w:r>
            <w:r w:rsidRPr="00F17EF5">
              <w:rPr>
                <w:i/>
                <w:iCs/>
              </w:rPr>
              <w:t>subCarrierSpacingCommon</w:t>
            </w:r>
            <w:r w:rsidRPr="00F17EF5">
              <w:t xml:space="preserve"> (MIB, FR2). </w:t>
            </w:r>
            <w:r w:rsidRPr="00F17EF5">
              <w:br/>
              <w:t>k</w:t>
            </w:r>
            <w:r w:rsidRPr="00F17EF5">
              <w:rPr>
                <w:vertAlign w:val="subscript"/>
              </w:rPr>
              <w:t>SSB</w:t>
            </w:r>
            <w:r w:rsidRPr="00F17EF5">
              <w:t xml:space="preserve"> MOD N &lt;&gt; 0 indicates that the SSB subcarriers are not aligned with the resource grid given by the SCS indicated by subCarrierSpacingCommon in the MIB.</w:t>
            </w:r>
          </w:p>
        </w:tc>
      </w:tr>
    </w:tbl>
    <w:p w14:paraId="0E8009CE" w14:textId="77777777" w:rsidR="00D4531E" w:rsidRPr="00F17EF5" w:rsidRDefault="00D4531E" w:rsidP="00DD6CFB">
      <w:pPr>
        <w:pStyle w:val="B2"/>
      </w:pPr>
      <w:r w:rsidRPr="00F17EF5">
        <w:br/>
        <w:t>If k</w:t>
      </w:r>
      <w:r w:rsidRPr="00F17EF5">
        <w:rPr>
          <w:vertAlign w:val="subscript"/>
        </w:rPr>
        <w:t>SSB</w:t>
      </w:r>
      <w:r w:rsidRPr="00F17EF5">
        <w:t xml:space="preserve"> is an integer and k</w:t>
      </w:r>
      <w:r w:rsidRPr="00F17EF5">
        <w:rPr>
          <w:vertAlign w:val="subscript"/>
        </w:rPr>
        <w:t>SSB</w:t>
      </w:r>
      <w:r w:rsidRPr="00F17EF5">
        <w:t xml:space="preserve"> MOD N = 0, then continue from step 3 else modify the carrier frequency to get valid value of k</w:t>
      </w:r>
      <w:r w:rsidRPr="00F17EF5">
        <w:rPr>
          <w:vertAlign w:val="subscript"/>
        </w:rPr>
        <w:t>SSB</w:t>
      </w:r>
      <w:r w:rsidRPr="00F17EF5">
        <w:t xml:space="preserve"> and k</w:t>
      </w:r>
      <w:r w:rsidRPr="00F17EF5">
        <w:rPr>
          <w:vertAlign w:val="subscript"/>
        </w:rPr>
        <w:t>SSB</w:t>
      </w:r>
      <w:r w:rsidRPr="00F17EF5">
        <w:t xml:space="preserve"> MOD N = 0.</w:t>
      </w:r>
    </w:p>
    <w:p w14:paraId="6104DB0E" w14:textId="77777777" w:rsidR="00D4531E" w:rsidRPr="00F17EF5" w:rsidRDefault="00D4531E" w:rsidP="00DD6CFB">
      <w:pPr>
        <w:pStyle w:val="B1"/>
        <w:rPr>
          <w:iCs/>
        </w:rPr>
      </w:pPr>
      <w:r w:rsidRPr="00F17EF5">
        <w:t>3.</w:t>
      </w:r>
      <w:r w:rsidRPr="00F17EF5">
        <w:tab/>
        <w:t>Calculate Point A frequency, ΔF</w:t>
      </w:r>
      <w:r w:rsidRPr="00F17EF5">
        <w:rPr>
          <w:vertAlign w:val="subscript"/>
        </w:rPr>
        <w:t>offsetToCarrier</w:t>
      </w:r>
      <w:r w:rsidRPr="00F17EF5">
        <w:t xml:space="preserve"> and ΔF</w:t>
      </w:r>
      <w:r w:rsidRPr="00F17EF5">
        <w:rPr>
          <w:vertAlign w:val="subscript"/>
        </w:rPr>
        <w:t>OffsetToPointA</w:t>
      </w:r>
      <w:r w:rsidRPr="00F17EF5">
        <w:t>:</w:t>
      </w:r>
      <w:r w:rsidRPr="00F17EF5">
        <w:br/>
        <w:t>The CORESET#0 configuration is selected using 24 RBs and Offset</w:t>
      </w:r>
      <w:r w:rsidRPr="00F17EF5">
        <w:rPr>
          <w:vertAlign w:val="subscript"/>
        </w:rPr>
        <w:t>RBs</w:t>
      </w:r>
      <w:r w:rsidRPr="00F17EF5">
        <w:t xml:space="preserve"> = 0 according to Table 13-8 and Index 0 for SCS</w:t>
      </w:r>
      <w:r w:rsidRPr="00F17EF5">
        <w:rPr>
          <w:vertAlign w:val="subscript"/>
        </w:rPr>
        <w:t>SSB</w:t>
      </w:r>
      <w:r w:rsidRPr="00F17EF5">
        <w:t xml:space="preserve"> =120 KHz and Table 13-10 and Index 0 for SCS</w:t>
      </w:r>
      <w:r w:rsidRPr="00F17EF5">
        <w:rPr>
          <w:vertAlign w:val="subscript"/>
        </w:rPr>
        <w:t>SSB</w:t>
      </w:r>
      <w:r w:rsidRPr="00F17EF5">
        <w:t xml:space="preserve"> =240 kHz (see C.4.1). This means that </w:t>
      </w:r>
      <w:r w:rsidRPr="00F17EF5">
        <w:rPr>
          <w:rFonts w:ascii="Arial" w:hAnsi="Arial"/>
          <w:sz w:val="18"/>
        </w:rPr>
        <w:t>F</w:t>
      </w:r>
      <w:r w:rsidRPr="00F17EF5">
        <w:rPr>
          <w:rFonts w:ascii="Arial" w:hAnsi="Arial"/>
          <w:sz w:val="18"/>
          <w:vertAlign w:val="subscript"/>
        </w:rPr>
        <w:t>OffsetToPointA</w:t>
      </w:r>
      <w:r w:rsidRPr="00F17EF5">
        <w:t xml:space="preserve"> = </w:t>
      </w:r>
      <w:r w:rsidRPr="00F17EF5">
        <w:rPr>
          <w:rFonts w:ascii="Arial" w:hAnsi="Arial"/>
          <w:sz w:val="18"/>
        </w:rPr>
        <w:t>F</w:t>
      </w:r>
      <w:r w:rsidRPr="00F17EF5">
        <w:rPr>
          <w:rFonts w:ascii="Arial" w:hAnsi="Arial"/>
          <w:sz w:val="18"/>
          <w:vertAlign w:val="subscript"/>
        </w:rPr>
        <w:t>carrierLow</w:t>
      </w:r>
      <w:r w:rsidRPr="00F17EF5">
        <w:t xml:space="preserve">. By selecting Point A </w:t>
      </w:r>
      <w:r w:rsidRPr="00F17EF5">
        <w:rPr>
          <w:iCs/>
        </w:rPr>
        <w:t xml:space="preserve">equal to </w:t>
      </w:r>
      <w:r w:rsidRPr="00F17EF5">
        <w:rPr>
          <w:rFonts w:ascii="Arial" w:hAnsi="Arial"/>
          <w:sz w:val="18"/>
        </w:rPr>
        <w:t>F</w:t>
      </w:r>
      <w:r w:rsidRPr="00F17EF5">
        <w:rPr>
          <w:rFonts w:ascii="Arial" w:hAnsi="Arial"/>
          <w:sz w:val="18"/>
          <w:vertAlign w:val="subscript"/>
        </w:rPr>
        <w:t>carrierLow</w:t>
      </w:r>
      <w:r w:rsidRPr="00F17EF5">
        <w:rPr>
          <w:iCs/>
        </w:rPr>
        <w:t xml:space="preserve"> this gives:</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54085938" w14:textId="77777777" w:rsidTr="003D3315">
        <w:tc>
          <w:tcPr>
            <w:tcW w:w="8647" w:type="dxa"/>
            <w:shd w:val="clear" w:color="auto" w:fill="auto"/>
          </w:tcPr>
          <w:p w14:paraId="1254A345" w14:textId="77777777" w:rsidR="00D4531E" w:rsidRPr="00F17EF5" w:rsidRDefault="00D4531E" w:rsidP="00DD6CFB">
            <w:pPr>
              <w:pStyle w:val="TAL"/>
            </w:pPr>
            <w:r w:rsidRPr="00F17EF5">
              <w:rPr>
                <w:i/>
                <w:iCs/>
              </w:rPr>
              <w:t>FPointA</w:t>
            </w:r>
            <w:r w:rsidRPr="00F17EF5">
              <w:t xml:space="preserve"> = F</w:t>
            </w:r>
            <w:r w:rsidRPr="00F17EF5">
              <w:rPr>
                <w:vertAlign w:val="subscript"/>
              </w:rPr>
              <w:t>carrierLow</w:t>
            </w:r>
            <w:r w:rsidRPr="00F17EF5">
              <w:rPr>
                <w:i/>
                <w:iCs/>
              </w:rPr>
              <w:t xml:space="preserve"> </w:t>
            </w:r>
          </w:p>
        </w:tc>
      </w:tr>
      <w:tr w:rsidR="00D4531E" w:rsidRPr="00F17EF5" w14:paraId="25535776" w14:textId="77777777" w:rsidTr="003D3315">
        <w:tc>
          <w:tcPr>
            <w:tcW w:w="8647" w:type="dxa"/>
            <w:shd w:val="clear" w:color="auto" w:fill="auto"/>
          </w:tcPr>
          <w:p w14:paraId="5F539A4D" w14:textId="77777777" w:rsidR="00D4531E" w:rsidRPr="00F17EF5" w:rsidRDefault="00D4531E" w:rsidP="00DD6CFB">
            <w:pPr>
              <w:pStyle w:val="TAL"/>
              <w:rPr>
                <w:i/>
                <w:iCs/>
              </w:rPr>
            </w:pPr>
            <w:r w:rsidRPr="00F17EF5">
              <w:t>ΔF</w:t>
            </w:r>
            <w:r w:rsidRPr="00F17EF5">
              <w:rPr>
                <w:vertAlign w:val="subscript"/>
              </w:rPr>
              <w:t xml:space="preserve">offsetToCarrier </w:t>
            </w:r>
            <w:r w:rsidRPr="00F17EF5">
              <w:t>= 0</w:t>
            </w:r>
          </w:p>
        </w:tc>
      </w:tr>
      <w:tr w:rsidR="00D4531E" w:rsidRPr="00F17EF5" w14:paraId="3ADA96C8" w14:textId="77777777" w:rsidTr="003D3315">
        <w:tc>
          <w:tcPr>
            <w:tcW w:w="8647" w:type="dxa"/>
            <w:shd w:val="clear" w:color="auto" w:fill="auto"/>
          </w:tcPr>
          <w:p w14:paraId="094F1B65" w14:textId="77777777" w:rsidR="00D4531E" w:rsidRPr="00F17EF5" w:rsidRDefault="00D4531E" w:rsidP="00DD6CFB">
            <w:pPr>
              <w:pStyle w:val="TAL"/>
              <w:rPr>
                <w:i/>
                <w:iCs/>
              </w:rPr>
            </w:pPr>
            <w:r w:rsidRPr="00F17EF5">
              <w:t>ΔF</w:t>
            </w:r>
            <w:r w:rsidRPr="00F17EF5">
              <w:rPr>
                <w:vertAlign w:val="subscript"/>
              </w:rPr>
              <w:t xml:space="preserve">OffsetToPointA </w:t>
            </w:r>
            <w:r w:rsidRPr="00F17EF5">
              <w:t>= 0</w:t>
            </w:r>
          </w:p>
        </w:tc>
      </w:tr>
    </w:tbl>
    <w:p w14:paraId="6ED74D1F" w14:textId="77777777" w:rsidR="00D4531E" w:rsidRPr="00F17EF5" w:rsidRDefault="00D4531E" w:rsidP="00DD6CFB"/>
    <w:p w14:paraId="54B68FA1" w14:textId="77777777" w:rsidR="00D4531E" w:rsidRPr="00F17EF5" w:rsidRDefault="00D4531E" w:rsidP="00DD6CFB">
      <w:pPr>
        <w:pStyle w:val="B1"/>
      </w:pPr>
      <w:r w:rsidRPr="00F17EF5">
        <w:t>4.</w:t>
      </w:r>
      <w:r w:rsidRPr="00F17EF5">
        <w:tab/>
        <w:t>Calculate signalling parameters:</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6237"/>
      </w:tblGrid>
      <w:tr w:rsidR="00D4531E" w:rsidRPr="00F17EF5" w14:paraId="3AE0ADAB" w14:textId="77777777" w:rsidTr="003D3315">
        <w:tc>
          <w:tcPr>
            <w:tcW w:w="2694" w:type="dxa"/>
          </w:tcPr>
          <w:p w14:paraId="7AB0E695" w14:textId="77777777" w:rsidR="00D4531E" w:rsidRPr="00F17EF5" w:rsidRDefault="00D4531E" w:rsidP="00DD6CFB">
            <w:pPr>
              <w:pStyle w:val="TAH"/>
            </w:pPr>
            <w:r w:rsidRPr="00F17EF5">
              <w:t>IE field</w:t>
            </w:r>
          </w:p>
        </w:tc>
        <w:tc>
          <w:tcPr>
            <w:tcW w:w="6237" w:type="dxa"/>
            <w:shd w:val="clear" w:color="auto" w:fill="auto"/>
          </w:tcPr>
          <w:p w14:paraId="6F8ACCD3" w14:textId="77777777" w:rsidR="00D4531E" w:rsidRPr="00F17EF5" w:rsidRDefault="00D4531E" w:rsidP="00DD6CFB">
            <w:pPr>
              <w:pStyle w:val="TAH"/>
            </w:pPr>
            <w:r w:rsidRPr="00F17EF5">
              <w:t>Value</w:t>
            </w:r>
          </w:p>
        </w:tc>
      </w:tr>
      <w:tr w:rsidR="00D4531E" w:rsidRPr="00F17EF5" w14:paraId="629337C0" w14:textId="77777777" w:rsidTr="003D3315">
        <w:tc>
          <w:tcPr>
            <w:tcW w:w="2694" w:type="dxa"/>
          </w:tcPr>
          <w:p w14:paraId="58734C11" w14:textId="77777777" w:rsidR="00D4531E" w:rsidRPr="00F17EF5" w:rsidRDefault="00D4531E" w:rsidP="00DD6CFB">
            <w:pPr>
              <w:pStyle w:val="TAL"/>
            </w:pPr>
            <w:r w:rsidRPr="00F17EF5">
              <w:t>ssb-SubcarrierOffset</w:t>
            </w:r>
          </w:p>
        </w:tc>
        <w:tc>
          <w:tcPr>
            <w:tcW w:w="6237" w:type="dxa"/>
            <w:shd w:val="clear" w:color="auto" w:fill="auto"/>
          </w:tcPr>
          <w:p w14:paraId="5A3A04F0" w14:textId="77777777" w:rsidR="00D4531E" w:rsidRPr="00F17EF5" w:rsidRDefault="00D4531E" w:rsidP="00DD6CFB">
            <w:pPr>
              <w:pStyle w:val="TAL"/>
            </w:pPr>
            <w:r w:rsidRPr="00F17EF5">
              <w:t>Set to the 4 least significant bits of k</w:t>
            </w:r>
            <w:r w:rsidRPr="00F17EF5">
              <w:rPr>
                <w:vertAlign w:val="subscript"/>
              </w:rPr>
              <w:t>SSB</w:t>
            </w:r>
            <w:r w:rsidRPr="00F17EF5">
              <w:t>.</w:t>
            </w:r>
          </w:p>
          <w:p w14:paraId="7EDC4014" w14:textId="77777777" w:rsidR="00D4531E" w:rsidRPr="00F17EF5" w:rsidRDefault="00D4531E" w:rsidP="00DD6CFB">
            <w:pPr>
              <w:pStyle w:val="TAL"/>
            </w:pPr>
            <w:r w:rsidRPr="00F17EF5">
              <w:rPr>
                <w:szCs w:val="22"/>
              </w:rPr>
              <w:t xml:space="preserve">The IE field </w:t>
            </w:r>
            <w:r w:rsidRPr="00F17EF5">
              <w:rPr>
                <w:i/>
                <w:iCs/>
              </w:rPr>
              <w:t>ssb-SubcarrierOffset</w:t>
            </w:r>
            <w:r w:rsidRPr="00F17EF5">
              <w:t xml:space="preserve"> is signalled in the MIB.</w:t>
            </w:r>
          </w:p>
        </w:tc>
      </w:tr>
      <w:tr w:rsidR="00D4531E" w:rsidRPr="00F17EF5" w14:paraId="195DC0AA" w14:textId="77777777" w:rsidTr="003D3315">
        <w:tc>
          <w:tcPr>
            <w:tcW w:w="2694" w:type="dxa"/>
          </w:tcPr>
          <w:p w14:paraId="44CE9D96" w14:textId="77777777" w:rsidR="00D4531E" w:rsidRPr="00F17EF5" w:rsidRDefault="00D4531E" w:rsidP="00DD6CFB">
            <w:pPr>
              <w:pStyle w:val="TAL"/>
            </w:pPr>
            <w:r w:rsidRPr="00F17EF5">
              <w:t>controlResourceSetZero</w:t>
            </w:r>
          </w:p>
        </w:tc>
        <w:tc>
          <w:tcPr>
            <w:tcW w:w="6237" w:type="dxa"/>
            <w:shd w:val="clear" w:color="auto" w:fill="auto"/>
          </w:tcPr>
          <w:p w14:paraId="45805F5B" w14:textId="77777777" w:rsidR="00D4531E" w:rsidRPr="00F17EF5" w:rsidRDefault="00D4531E" w:rsidP="00DD6CFB">
            <w:pPr>
              <w:pStyle w:val="TAL"/>
            </w:pPr>
            <w:r w:rsidRPr="00F17EF5">
              <w:t>0 (Index=0 in table 13-8 for SCS</w:t>
            </w:r>
            <w:r w:rsidRPr="00F17EF5">
              <w:rPr>
                <w:vertAlign w:val="subscript"/>
              </w:rPr>
              <w:t>SSB</w:t>
            </w:r>
            <w:r w:rsidRPr="00F17EF5">
              <w:t xml:space="preserve"> =120 KHz and table 13-10 for SCS</w:t>
            </w:r>
            <w:r w:rsidRPr="00F17EF5">
              <w:rPr>
                <w:vertAlign w:val="subscript"/>
              </w:rPr>
              <w:t>SSB</w:t>
            </w:r>
            <w:r w:rsidRPr="00F17EF5">
              <w:t xml:space="preserve"> =240 KHz in TS 38.213 [22].</w:t>
            </w:r>
          </w:p>
          <w:p w14:paraId="68D6F40F" w14:textId="77777777" w:rsidR="00D4531E" w:rsidRPr="00F17EF5" w:rsidRDefault="00D4531E" w:rsidP="00DD6CFB">
            <w:pPr>
              <w:pStyle w:val="TAL"/>
              <w:rPr>
                <w:iCs/>
              </w:rPr>
            </w:pPr>
            <w:r w:rsidRPr="00F17EF5">
              <w:t xml:space="preserve">The IE field </w:t>
            </w:r>
            <w:r w:rsidRPr="00F17EF5">
              <w:rPr>
                <w:i/>
                <w:iCs/>
              </w:rPr>
              <w:t>controlResourceSetZero</w:t>
            </w:r>
            <w:r w:rsidRPr="00F17EF5">
              <w:t xml:space="preserve"> is signalled in the IE pdcch-ConfigSIB1 in the MIB.</w:t>
            </w:r>
          </w:p>
        </w:tc>
      </w:tr>
      <w:tr w:rsidR="00D4531E" w:rsidRPr="00F17EF5" w14:paraId="214BD72C" w14:textId="77777777" w:rsidTr="003D3315">
        <w:tc>
          <w:tcPr>
            <w:tcW w:w="2694" w:type="dxa"/>
          </w:tcPr>
          <w:p w14:paraId="3CB4EBBC" w14:textId="77777777" w:rsidR="00D4531E" w:rsidRPr="00F17EF5" w:rsidRDefault="00D4531E" w:rsidP="00DD6CFB">
            <w:pPr>
              <w:pStyle w:val="TAL"/>
            </w:pPr>
            <w:r w:rsidRPr="00F17EF5">
              <w:t>absoluteFrequencySSB</w:t>
            </w:r>
          </w:p>
        </w:tc>
        <w:tc>
          <w:tcPr>
            <w:tcW w:w="6237" w:type="dxa"/>
            <w:shd w:val="clear" w:color="auto" w:fill="auto"/>
          </w:tcPr>
          <w:p w14:paraId="03C46B0F" w14:textId="77777777" w:rsidR="00D4531E" w:rsidRPr="00F17EF5" w:rsidRDefault="00D4531E" w:rsidP="00DD6CFB">
            <w:pPr>
              <w:pStyle w:val="TAL"/>
            </w:pPr>
            <w:r w:rsidRPr="00F17EF5">
              <w:t>Set to F</w:t>
            </w:r>
            <w:r w:rsidRPr="00F17EF5">
              <w:rPr>
                <w:vertAlign w:val="subscript"/>
              </w:rPr>
              <w:t>SSref</w:t>
            </w:r>
            <w:r w:rsidRPr="00F17EF5">
              <w:t xml:space="preserve"> expressed in </w:t>
            </w:r>
            <w:r w:rsidRPr="00F17EF5">
              <w:rPr>
                <w:iCs/>
              </w:rPr>
              <w:t xml:space="preserve">ARFCN </w:t>
            </w:r>
            <w:r w:rsidRPr="00F17EF5">
              <w:t>as defined in TS 38.101-1 [15] and TS 38.101-2 [39], clause 5.4.2.</w:t>
            </w:r>
          </w:p>
        </w:tc>
      </w:tr>
      <w:tr w:rsidR="00D4531E" w:rsidRPr="00F17EF5" w14:paraId="41DE6B7F" w14:textId="77777777" w:rsidTr="003D3315">
        <w:tc>
          <w:tcPr>
            <w:tcW w:w="2694" w:type="dxa"/>
          </w:tcPr>
          <w:p w14:paraId="758A79B7" w14:textId="77777777" w:rsidR="00D4531E" w:rsidRPr="00F17EF5" w:rsidRDefault="00D4531E" w:rsidP="00DD6CFB">
            <w:pPr>
              <w:pStyle w:val="TAL"/>
            </w:pPr>
            <w:r w:rsidRPr="00F17EF5">
              <w:t>absoluteFrequencyPointA</w:t>
            </w:r>
          </w:p>
        </w:tc>
        <w:tc>
          <w:tcPr>
            <w:tcW w:w="6237" w:type="dxa"/>
            <w:shd w:val="clear" w:color="auto" w:fill="auto"/>
          </w:tcPr>
          <w:p w14:paraId="5C6C4D4D" w14:textId="77777777" w:rsidR="00D4531E" w:rsidRPr="00F17EF5" w:rsidRDefault="00D4531E" w:rsidP="00DD6CFB">
            <w:pPr>
              <w:pStyle w:val="TAL"/>
              <w:rPr>
                <w:iCs/>
              </w:rPr>
            </w:pPr>
            <w:r w:rsidRPr="00F17EF5">
              <w:rPr>
                <w:iCs/>
              </w:rPr>
              <w:t xml:space="preserve">Set to </w:t>
            </w:r>
            <w:r w:rsidRPr="00F17EF5">
              <w:t>F</w:t>
            </w:r>
            <w:r w:rsidRPr="00F17EF5">
              <w:rPr>
                <w:vertAlign w:val="subscript"/>
              </w:rPr>
              <w:t>PointA</w:t>
            </w:r>
            <w:r w:rsidRPr="00F17EF5">
              <w:t xml:space="preserve"> expressed in </w:t>
            </w:r>
            <w:r w:rsidRPr="00F17EF5">
              <w:rPr>
                <w:iCs/>
              </w:rPr>
              <w:t xml:space="preserve">ARFCN </w:t>
            </w:r>
            <w:r w:rsidRPr="00F17EF5">
              <w:t xml:space="preserve">as defined in TS 38.101-1 [15] and TS 38.101-2 [39], clause 5.4.2. </w:t>
            </w:r>
          </w:p>
        </w:tc>
      </w:tr>
      <w:tr w:rsidR="00D4531E" w:rsidRPr="00F17EF5" w14:paraId="735AA8D5" w14:textId="77777777" w:rsidTr="003D3315">
        <w:tc>
          <w:tcPr>
            <w:tcW w:w="2694" w:type="dxa"/>
          </w:tcPr>
          <w:p w14:paraId="0CCECFE4" w14:textId="77777777" w:rsidR="00D4531E" w:rsidRPr="00F17EF5" w:rsidRDefault="00D4531E" w:rsidP="00DD6CFB">
            <w:pPr>
              <w:pStyle w:val="TAL"/>
            </w:pPr>
            <w:r w:rsidRPr="00F17EF5">
              <w:t>offsetToPointA</w:t>
            </w:r>
          </w:p>
        </w:tc>
        <w:tc>
          <w:tcPr>
            <w:tcW w:w="6237" w:type="dxa"/>
            <w:shd w:val="clear" w:color="auto" w:fill="auto"/>
          </w:tcPr>
          <w:p w14:paraId="750A0EC1" w14:textId="77777777" w:rsidR="00D4531E" w:rsidRPr="00F17EF5" w:rsidRDefault="00D4531E" w:rsidP="00DD6CFB">
            <w:pPr>
              <w:pStyle w:val="TAL"/>
            </w:pPr>
            <w:r w:rsidRPr="00F17EF5">
              <w:t>0</w:t>
            </w:r>
          </w:p>
          <w:p w14:paraId="1DE4F368" w14:textId="77777777" w:rsidR="00D4531E" w:rsidRPr="00F17EF5" w:rsidRDefault="00D4531E" w:rsidP="00DD6CFB">
            <w:pPr>
              <w:pStyle w:val="TAL"/>
            </w:pPr>
            <w:r w:rsidRPr="00F17EF5">
              <w:t>The IE field o</w:t>
            </w:r>
            <w:r w:rsidRPr="00F17EF5">
              <w:rPr>
                <w:i/>
              </w:rPr>
              <w:t>ffsetToPointA</w:t>
            </w:r>
            <w:r w:rsidRPr="00F17EF5">
              <w:t xml:space="preserve"> is signalled in IE </w:t>
            </w:r>
            <w:r w:rsidRPr="00F17EF5">
              <w:rPr>
                <w:i/>
              </w:rPr>
              <w:t>FrequencyInfoDL-SIB</w:t>
            </w:r>
            <w:r w:rsidRPr="00F17EF5">
              <w:t xml:space="preserve">. </w:t>
            </w:r>
          </w:p>
        </w:tc>
      </w:tr>
      <w:tr w:rsidR="00D4531E" w:rsidRPr="00F17EF5" w14:paraId="71324756" w14:textId="77777777" w:rsidTr="003D3315">
        <w:tc>
          <w:tcPr>
            <w:tcW w:w="2694" w:type="dxa"/>
          </w:tcPr>
          <w:p w14:paraId="780BDB3A" w14:textId="77777777" w:rsidR="00D4531E" w:rsidRPr="00F17EF5" w:rsidRDefault="00D4531E" w:rsidP="00DD6CFB">
            <w:pPr>
              <w:pStyle w:val="TAL"/>
            </w:pPr>
            <w:r w:rsidRPr="00F17EF5">
              <w:t>offsetToCarrier</w:t>
            </w:r>
          </w:p>
        </w:tc>
        <w:tc>
          <w:tcPr>
            <w:tcW w:w="6237" w:type="dxa"/>
            <w:shd w:val="clear" w:color="auto" w:fill="auto"/>
          </w:tcPr>
          <w:p w14:paraId="79E636FA" w14:textId="77777777" w:rsidR="00D4531E" w:rsidRPr="00F17EF5" w:rsidRDefault="00D4531E" w:rsidP="00DD6CFB">
            <w:pPr>
              <w:pStyle w:val="TAL"/>
            </w:pPr>
            <w:r w:rsidRPr="00F17EF5">
              <w:t>0</w:t>
            </w:r>
          </w:p>
          <w:p w14:paraId="0FD81F37" w14:textId="77777777" w:rsidR="00D4531E" w:rsidRPr="00F17EF5" w:rsidRDefault="00D4531E" w:rsidP="00DD6CFB">
            <w:pPr>
              <w:pStyle w:val="TAL"/>
              <w:rPr>
                <w:rFonts w:eastAsia="Calibri"/>
                <w:sz w:val="22"/>
                <w:szCs w:val="22"/>
              </w:rPr>
            </w:pPr>
            <w:r w:rsidRPr="00F17EF5">
              <w:t>The IE field o</w:t>
            </w:r>
            <w:r w:rsidRPr="00F17EF5">
              <w:rPr>
                <w:i/>
              </w:rPr>
              <w:t>ffsetToCarrier</w:t>
            </w:r>
            <w:r w:rsidRPr="00F17EF5">
              <w:t xml:space="preserve"> is signalled in IE </w:t>
            </w:r>
            <w:r w:rsidRPr="00F17EF5">
              <w:rPr>
                <w:i/>
              </w:rPr>
              <w:t>SCS-SpecificCarrier</w:t>
            </w:r>
            <w:r w:rsidRPr="00F17EF5">
              <w:t>.</w:t>
            </w:r>
          </w:p>
        </w:tc>
      </w:tr>
    </w:tbl>
    <w:p w14:paraId="30E79D96" w14:textId="77777777" w:rsidR="00D4531E" w:rsidRPr="00F17EF5" w:rsidRDefault="00D4531E" w:rsidP="00DD6CFB"/>
    <w:p w14:paraId="40955A56" w14:textId="77777777" w:rsidR="00D4531E" w:rsidRPr="00F17EF5" w:rsidRDefault="00D4531E" w:rsidP="00D4531E">
      <w:pPr>
        <w:pStyle w:val="Heading1"/>
      </w:pPr>
      <w:r w:rsidRPr="00F17EF5">
        <w:t>C.5</w:t>
      </w:r>
      <w:r w:rsidRPr="00F17EF5">
        <w:tab/>
        <w:t>Determination of test frequencies and S-SSB for V2X bands</w:t>
      </w:r>
    </w:p>
    <w:p w14:paraId="3CB75CB9" w14:textId="77777777" w:rsidR="00D4531E" w:rsidRPr="00F17EF5" w:rsidRDefault="00D4531E" w:rsidP="00D4531E">
      <w:pPr>
        <w:pStyle w:val="Heading2"/>
      </w:pPr>
      <w:r w:rsidRPr="00F17EF5">
        <w:t>C.5.1</w:t>
      </w:r>
      <w:r w:rsidRPr="00F17EF5">
        <w:tab/>
        <w:t>General</w:t>
      </w:r>
    </w:p>
    <w:p w14:paraId="616D09FC" w14:textId="77777777" w:rsidR="00D4531E" w:rsidRPr="00F17EF5" w:rsidRDefault="00D4531E" w:rsidP="00DD6CFB">
      <w:r w:rsidRPr="00F17EF5">
        <w:t>Figure C.5.1-1 shows carrier and S-SSB on V2X bands and related parameters.</w:t>
      </w:r>
    </w:p>
    <w:bookmarkStart w:id="196" w:name="_MON_1678716544"/>
    <w:bookmarkEnd w:id="196"/>
    <w:p w14:paraId="2F24EE27" w14:textId="77777777" w:rsidR="00D4531E" w:rsidRPr="00F17EF5" w:rsidRDefault="00D4531E" w:rsidP="00DD6CFB">
      <w:pPr>
        <w:pStyle w:val="TH"/>
      </w:pPr>
      <w:r w:rsidRPr="00F17EF5">
        <w:object w:dxaOrig="8612" w:dyaOrig="7908" w14:anchorId="1F94A89E">
          <v:shape id="_x0000_i1125" type="#_x0000_t75" style="width:6in;height:396pt" o:ole="">
            <v:imagedata r:id="rId202" o:title=""/>
          </v:shape>
          <o:OLEObject Type="Embed" ProgID="Word.Document.12" ShapeID="_x0000_i1125" DrawAspect="Content" ObjectID="_1725611597" r:id="rId203">
            <o:FieldCodes>\s</o:FieldCodes>
          </o:OLEObject>
        </w:object>
      </w:r>
    </w:p>
    <w:p w14:paraId="36D10D55" w14:textId="77777777" w:rsidR="00D4531E" w:rsidRPr="00F17EF5" w:rsidRDefault="00D4531E" w:rsidP="00DD6CFB">
      <w:pPr>
        <w:pStyle w:val="TF"/>
      </w:pPr>
      <w:r w:rsidRPr="00F17EF5">
        <w:t>Figure C.5.1-1: location of S-SSB within a channel</w:t>
      </w:r>
    </w:p>
    <w:p w14:paraId="45B7C437" w14:textId="77777777" w:rsidR="0031204F" w:rsidRDefault="0031204F" w:rsidP="00DD6CFB"/>
    <w:p w14:paraId="0CF95471" w14:textId="2D4B8847" w:rsidR="00D4531E" w:rsidRPr="00F17EF5" w:rsidRDefault="00D4531E" w:rsidP="00DD6CFB">
      <w:r w:rsidRPr="00F17EF5">
        <w:t>The parameters referenced in Figure C.5.1-1 are defined in Table C.5.1-1.</w:t>
      </w:r>
    </w:p>
    <w:p w14:paraId="54292F5E" w14:textId="77777777" w:rsidR="00D4531E" w:rsidRPr="00F17EF5" w:rsidRDefault="00D4531E" w:rsidP="00DD6CFB">
      <w:pPr>
        <w:pStyle w:val="TH"/>
      </w:pPr>
      <w:r w:rsidRPr="00F17EF5">
        <w:t>Table C.5.1-1: Definition of parameters for V2X bands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894"/>
      </w:tblGrid>
      <w:tr w:rsidR="00D4531E" w:rsidRPr="00F17EF5" w14:paraId="3B866C2A"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4B0B0B74" w14:textId="77777777" w:rsidR="00D4531E" w:rsidRPr="00F17EF5" w:rsidRDefault="00D4531E" w:rsidP="00DD6CFB">
            <w:pPr>
              <w:pStyle w:val="TAH"/>
            </w:pPr>
            <w:r w:rsidRPr="00F17EF5">
              <w:t>Parameter</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01C346F9" w14:textId="77777777" w:rsidR="00D4531E" w:rsidRPr="00F17EF5" w:rsidRDefault="00D4531E" w:rsidP="00DD6CFB">
            <w:pPr>
              <w:pStyle w:val="TAH"/>
            </w:pPr>
            <w:r w:rsidRPr="00F17EF5">
              <w:t>Description</w:t>
            </w:r>
          </w:p>
        </w:tc>
      </w:tr>
      <w:tr w:rsidR="00D4531E" w:rsidRPr="00F17EF5" w14:paraId="2A4B85F4"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2EF05975" w14:textId="77777777" w:rsidR="00D4531E" w:rsidRPr="00F17EF5" w:rsidRDefault="00D4531E" w:rsidP="00DD6CFB">
            <w:pPr>
              <w:pStyle w:val="TAL"/>
            </w:pPr>
            <w:r w:rsidRPr="00F17EF5">
              <w:t>F</w:t>
            </w:r>
            <w:r w:rsidRPr="00F17EF5">
              <w:rPr>
                <w:vertAlign w:val="subscript"/>
              </w:rPr>
              <w:t>SL_PointA</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55A4B1F2" w14:textId="77777777" w:rsidR="00D4531E" w:rsidRPr="00F17EF5" w:rsidRDefault="00D4531E" w:rsidP="00DD6CFB">
            <w:pPr>
              <w:pStyle w:val="TAL"/>
            </w:pPr>
            <w:r w:rsidRPr="00F17EF5">
              <w:t>Reference Point A frequency.</w:t>
            </w:r>
          </w:p>
        </w:tc>
      </w:tr>
      <w:tr w:rsidR="00D4531E" w:rsidRPr="00F17EF5" w14:paraId="4B55D2F9" w14:textId="77777777" w:rsidTr="003D3315">
        <w:tc>
          <w:tcPr>
            <w:tcW w:w="2122" w:type="dxa"/>
            <w:shd w:val="clear" w:color="auto" w:fill="auto"/>
          </w:tcPr>
          <w:p w14:paraId="2E5EB0D7" w14:textId="77777777" w:rsidR="00D4531E" w:rsidRPr="00F17EF5" w:rsidRDefault="00D4531E" w:rsidP="00DD6CFB">
            <w:r w:rsidRPr="00F17EF5">
              <w:t>F</w:t>
            </w:r>
            <w:r w:rsidRPr="00F17EF5">
              <w:rPr>
                <w:vertAlign w:val="subscript"/>
              </w:rPr>
              <w:t>SL_carrier</w:t>
            </w:r>
          </w:p>
        </w:tc>
        <w:tc>
          <w:tcPr>
            <w:tcW w:w="6894" w:type="dxa"/>
            <w:shd w:val="clear" w:color="auto" w:fill="auto"/>
          </w:tcPr>
          <w:p w14:paraId="01B301B9" w14:textId="77777777" w:rsidR="00D4531E" w:rsidRPr="00F17EF5" w:rsidRDefault="00D4531E" w:rsidP="00DD6CFB">
            <w:r w:rsidRPr="00F17EF5">
              <w:t>F</w:t>
            </w:r>
            <w:r w:rsidRPr="00F17EF5">
              <w:rPr>
                <w:vertAlign w:val="subscript"/>
              </w:rPr>
              <w:t>SL_carrier</w:t>
            </w:r>
            <w:r w:rsidRPr="00F17EF5">
              <w:t xml:space="preserve"> is the centre frequency of a carrier corresponding to its NR-ARFCN value.</w:t>
            </w:r>
          </w:p>
        </w:tc>
      </w:tr>
      <w:tr w:rsidR="00D4531E" w:rsidRPr="00F17EF5" w14:paraId="60113575" w14:textId="77777777" w:rsidTr="003D3315">
        <w:tc>
          <w:tcPr>
            <w:tcW w:w="2122" w:type="dxa"/>
            <w:shd w:val="clear" w:color="auto" w:fill="auto"/>
          </w:tcPr>
          <w:p w14:paraId="368B8037" w14:textId="77777777" w:rsidR="00D4531E" w:rsidRPr="00F17EF5" w:rsidRDefault="00D4531E" w:rsidP="00DD6CFB">
            <w:r w:rsidRPr="00F17EF5">
              <w:t>F</w:t>
            </w:r>
            <w:r w:rsidRPr="00F17EF5">
              <w:rPr>
                <w:vertAlign w:val="subscript"/>
              </w:rPr>
              <w:t>SL_carrierLow</w:t>
            </w:r>
          </w:p>
        </w:tc>
        <w:tc>
          <w:tcPr>
            <w:tcW w:w="6894" w:type="dxa"/>
            <w:shd w:val="clear" w:color="auto" w:fill="auto"/>
          </w:tcPr>
          <w:p w14:paraId="20C27BB9" w14:textId="77777777" w:rsidR="00D4531E" w:rsidRPr="00F17EF5" w:rsidRDefault="00D4531E" w:rsidP="00DD6CFB">
            <w:r w:rsidRPr="00F17EF5">
              <w:t>F</w:t>
            </w:r>
            <w:r w:rsidRPr="00F17EF5">
              <w:rPr>
                <w:vertAlign w:val="subscript"/>
              </w:rPr>
              <w:t>SL_carrierLow</w:t>
            </w:r>
            <w:r w:rsidRPr="00F17EF5">
              <w:t xml:space="preserve"> is the centre frequency of lowest subcarrier of the carrier.</w:t>
            </w:r>
            <w:r w:rsidRPr="00F17EF5">
              <w:br/>
              <w:t>F</w:t>
            </w:r>
            <w:r w:rsidRPr="00F17EF5">
              <w:rPr>
                <w:vertAlign w:val="subscript"/>
              </w:rPr>
              <w:t>SL_carrierLow</w:t>
            </w:r>
            <w:r w:rsidRPr="00F17EF5">
              <w:t xml:space="preserve"> = F</w:t>
            </w:r>
            <w:r w:rsidRPr="00F17EF5">
              <w:rPr>
                <w:vertAlign w:val="subscript"/>
              </w:rPr>
              <w:t>SL_carrier</w:t>
            </w:r>
            <w:r w:rsidRPr="00F17EF5">
              <w:t xml:space="preserve"> - 12 * SCS</w:t>
            </w:r>
            <w:r w:rsidRPr="00F17EF5">
              <w:rPr>
                <w:vertAlign w:val="subscript"/>
              </w:rPr>
              <w:t>SL_Carrier</w:t>
            </w:r>
            <w:r w:rsidRPr="00F17EF5">
              <w:t xml:space="preserve"> * (N</w:t>
            </w:r>
            <w:r w:rsidRPr="00F17EF5">
              <w:rPr>
                <w:vertAlign w:val="subscript"/>
              </w:rPr>
              <w:t>RB</w:t>
            </w:r>
            <w:r w:rsidRPr="00F17EF5">
              <w:t xml:space="preserve"> / 2) with N</w:t>
            </w:r>
            <w:r w:rsidRPr="00F17EF5">
              <w:rPr>
                <w:vertAlign w:val="subscript"/>
              </w:rPr>
              <w:t>RB</w:t>
            </w:r>
            <w:r w:rsidRPr="00F17EF5">
              <w:t xml:space="preserve"> according to section 5.3E.1 of TS 38.101-1 for the channel bandwidth of the carrier.</w:t>
            </w:r>
          </w:p>
        </w:tc>
      </w:tr>
      <w:tr w:rsidR="00D4531E" w:rsidRPr="00F17EF5" w14:paraId="07EC43C6" w14:textId="77777777" w:rsidTr="003D3315">
        <w:tc>
          <w:tcPr>
            <w:tcW w:w="2122" w:type="dxa"/>
            <w:shd w:val="clear" w:color="auto" w:fill="auto"/>
          </w:tcPr>
          <w:p w14:paraId="0F3CADC3" w14:textId="77777777" w:rsidR="00D4531E" w:rsidRPr="00F17EF5" w:rsidRDefault="00D4531E" w:rsidP="00DD6CFB">
            <w:pPr>
              <w:pStyle w:val="TAL"/>
              <w:rPr>
                <w:rFonts w:eastAsia="Yu Mincho"/>
              </w:rPr>
            </w:pPr>
            <w:r w:rsidRPr="00F17EF5">
              <w:t>ΔF</w:t>
            </w:r>
            <w:r w:rsidRPr="00F17EF5">
              <w:rPr>
                <w:vertAlign w:val="subscript"/>
              </w:rPr>
              <w:t>SL_carrierBandwidth</w:t>
            </w:r>
          </w:p>
        </w:tc>
        <w:tc>
          <w:tcPr>
            <w:tcW w:w="6894" w:type="dxa"/>
            <w:shd w:val="clear" w:color="auto" w:fill="auto"/>
          </w:tcPr>
          <w:p w14:paraId="25E2C6AB" w14:textId="77777777" w:rsidR="00D4531E" w:rsidRPr="00F17EF5" w:rsidRDefault="00D4531E" w:rsidP="00DD6CFB">
            <w:pPr>
              <w:pStyle w:val="TAL"/>
            </w:pPr>
            <w:r w:rsidRPr="00F17EF5">
              <w:t>ΔF</w:t>
            </w:r>
            <w:r w:rsidRPr="00F17EF5">
              <w:rPr>
                <w:vertAlign w:val="subscript"/>
              </w:rPr>
              <w:t>SL_carrierBandwidth</w:t>
            </w:r>
            <w:r w:rsidRPr="00F17EF5">
              <w:t xml:space="preserve"> is the carrier’s channel bandwidth as provided in </w:t>
            </w:r>
            <w:r w:rsidRPr="00F17EF5">
              <w:rPr>
                <w:i/>
              </w:rPr>
              <w:t>carrierBandwidth</w:t>
            </w:r>
            <w:r w:rsidRPr="00F17EF5">
              <w:t xml:space="preserve"> to the UE (</w:t>
            </w:r>
            <w:r w:rsidRPr="00F17EF5">
              <w:rPr>
                <w:i/>
              </w:rPr>
              <w:t>sl-SCS-SpecificCarrierList-r16</w:t>
            </w:r>
            <w:r w:rsidRPr="00F17EF5">
              <w:t>).</w:t>
            </w:r>
          </w:p>
        </w:tc>
      </w:tr>
      <w:tr w:rsidR="00D4531E" w:rsidRPr="00F17EF5" w14:paraId="2DCA2178" w14:textId="77777777" w:rsidTr="003D3315">
        <w:tc>
          <w:tcPr>
            <w:tcW w:w="2122" w:type="dxa"/>
            <w:shd w:val="clear" w:color="auto" w:fill="auto"/>
          </w:tcPr>
          <w:p w14:paraId="0DF0B882" w14:textId="77777777" w:rsidR="00D4531E" w:rsidRPr="00F17EF5" w:rsidRDefault="00D4531E" w:rsidP="00DD6CFB">
            <w:pPr>
              <w:pStyle w:val="TAL"/>
            </w:pPr>
            <w:r w:rsidRPr="00F17EF5">
              <w:t>ΔF</w:t>
            </w:r>
            <w:r w:rsidRPr="00F17EF5">
              <w:rPr>
                <w:vertAlign w:val="subscript"/>
              </w:rPr>
              <w:t>SL_OffsetToCarrier</w:t>
            </w:r>
          </w:p>
        </w:tc>
        <w:tc>
          <w:tcPr>
            <w:tcW w:w="6894" w:type="dxa"/>
            <w:shd w:val="clear" w:color="auto" w:fill="auto"/>
          </w:tcPr>
          <w:p w14:paraId="66E301D4" w14:textId="77777777" w:rsidR="00D4531E" w:rsidRPr="00F17EF5" w:rsidRDefault="00D4531E" w:rsidP="00DD6CFB">
            <w:pPr>
              <w:pStyle w:val="TAL"/>
            </w:pPr>
            <w:r w:rsidRPr="00F17EF5">
              <w:t>ΔF</w:t>
            </w:r>
            <w:r w:rsidRPr="00F17EF5">
              <w:rPr>
                <w:vertAlign w:val="subscript"/>
              </w:rPr>
              <w:t>SL_OffsetToCarrier</w:t>
            </w:r>
            <w:r w:rsidRPr="00F17EF5">
              <w:rPr>
                <w:i/>
              </w:rPr>
              <w:t xml:space="preserve"> </w:t>
            </w:r>
            <w:r w:rsidRPr="00F17EF5">
              <w:t>is the frequency offset between Point A and the lower edge of the carrier. ΔF</w:t>
            </w:r>
            <w:r w:rsidRPr="00F17EF5">
              <w:rPr>
                <w:vertAlign w:val="subscript"/>
              </w:rPr>
              <w:t>SL_OffsetToCarrier</w:t>
            </w:r>
            <w:r w:rsidRPr="00F17EF5">
              <w:t xml:space="preserve"> = </w:t>
            </w:r>
            <w:r w:rsidRPr="00F17EF5">
              <w:rPr>
                <w:i/>
              </w:rPr>
              <w:t>offsetToCarrier</w:t>
            </w:r>
            <w:r w:rsidRPr="00F17EF5">
              <w:t xml:space="preserve"> * CRB</w:t>
            </w:r>
            <w:r w:rsidRPr="00F17EF5">
              <w:rPr>
                <w:vertAlign w:val="subscript"/>
              </w:rPr>
              <w:t>size</w:t>
            </w:r>
            <w:r w:rsidRPr="00F17EF5">
              <w:t>, where CRB</w:t>
            </w:r>
            <w:r w:rsidRPr="00F17EF5">
              <w:rPr>
                <w:vertAlign w:val="subscript"/>
              </w:rPr>
              <w:t>size</w:t>
            </w:r>
            <w:r w:rsidRPr="00F17EF5">
              <w:t xml:space="preserve"> according to the subcarrier spacing of the carrier. </w:t>
            </w:r>
            <w:r w:rsidRPr="00F17EF5">
              <w:rPr>
                <w:i/>
              </w:rPr>
              <w:t>offsetToCarrier</w:t>
            </w:r>
            <w:r w:rsidRPr="00F17EF5">
              <w:t xml:space="preserve"> is signalled to the UE (</w:t>
            </w:r>
            <w:r w:rsidRPr="00F17EF5">
              <w:rPr>
                <w:i/>
              </w:rPr>
              <w:t>sl-SCS-SpecificCarrierList-r16</w:t>
            </w:r>
            <w:r w:rsidRPr="00F17EF5">
              <w:t>).</w:t>
            </w:r>
          </w:p>
        </w:tc>
      </w:tr>
      <w:tr w:rsidR="00D4531E" w:rsidRPr="00F17EF5" w14:paraId="590884AA" w14:textId="77777777" w:rsidTr="003D3315">
        <w:tc>
          <w:tcPr>
            <w:tcW w:w="2122" w:type="dxa"/>
            <w:tcBorders>
              <w:top w:val="single" w:sz="4" w:space="0" w:color="auto"/>
              <w:left w:val="single" w:sz="4" w:space="0" w:color="auto"/>
              <w:bottom w:val="single" w:sz="4" w:space="0" w:color="auto"/>
              <w:right w:val="single" w:sz="4" w:space="0" w:color="auto"/>
            </w:tcBorders>
            <w:shd w:val="clear" w:color="auto" w:fill="auto"/>
          </w:tcPr>
          <w:p w14:paraId="3E72D14F" w14:textId="77777777" w:rsidR="00D4531E" w:rsidRPr="00F17EF5" w:rsidRDefault="00D4531E" w:rsidP="00DD6CFB">
            <w:r w:rsidRPr="00F17EF5">
              <w:t>F</w:t>
            </w:r>
            <w:r w:rsidRPr="00F17EF5">
              <w:rPr>
                <w:vertAlign w:val="subscript"/>
              </w:rPr>
              <w:t>SL_SSref</w:t>
            </w:r>
          </w:p>
        </w:tc>
        <w:tc>
          <w:tcPr>
            <w:tcW w:w="6894" w:type="dxa"/>
            <w:tcBorders>
              <w:top w:val="single" w:sz="4" w:space="0" w:color="auto"/>
              <w:left w:val="single" w:sz="4" w:space="0" w:color="auto"/>
              <w:bottom w:val="single" w:sz="4" w:space="0" w:color="auto"/>
              <w:right w:val="single" w:sz="4" w:space="0" w:color="auto"/>
            </w:tcBorders>
            <w:shd w:val="clear" w:color="auto" w:fill="auto"/>
          </w:tcPr>
          <w:p w14:paraId="55D49FEF" w14:textId="77777777" w:rsidR="00D4531E" w:rsidRPr="00F17EF5" w:rsidRDefault="00D4531E" w:rsidP="00DD6CFB">
            <w:r w:rsidRPr="00F17EF5">
              <w:t xml:space="preserve">Centre frequency of subcarrier with index 66 in the S-SS/PSBCH block, corresponding to NR-ARFCN value signalled to the UE by </w:t>
            </w:r>
            <w:r w:rsidRPr="00F17EF5">
              <w:rPr>
                <w:i/>
              </w:rPr>
              <w:t>sl-AbsoluteFrequencySSB-r16</w:t>
            </w:r>
            <w:r w:rsidRPr="00F17EF5">
              <w:t>.</w:t>
            </w:r>
          </w:p>
        </w:tc>
      </w:tr>
    </w:tbl>
    <w:p w14:paraId="36D65CBA" w14:textId="77777777" w:rsidR="00D4531E" w:rsidRPr="00F17EF5" w:rsidRDefault="00D4531E" w:rsidP="00DD6CFB"/>
    <w:p w14:paraId="58B025C8" w14:textId="77777777" w:rsidR="00D4531E" w:rsidRPr="00F17EF5" w:rsidRDefault="00D4531E" w:rsidP="00DD6CFB">
      <w:r w:rsidRPr="00F17EF5">
        <w:t>Additional parameters used in this annex are defined in Table C.5.1-2.</w:t>
      </w:r>
    </w:p>
    <w:p w14:paraId="78A65E2B" w14:textId="77777777" w:rsidR="00D4531E" w:rsidRPr="00F17EF5" w:rsidRDefault="00D4531E" w:rsidP="00DD6CFB">
      <w:pPr>
        <w:pStyle w:val="TH"/>
      </w:pPr>
      <w:r w:rsidRPr="00F17EF5">
        <w:t>Table C.5.1-2: Definition of additional parameters used in section C.5.2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1"/>
        <w:gridCol w:w="6437"/>
      </w:tblGrid>
      <w:tr w:rsidR="00D4531E" w:rsidRPr="00F17EF5" w14:paraId="41FA0D02" w14:textId="77777777" w:rsidTr="003D3315">
        <w:tc>
          <w:tcPr>
            <w:tcW w:w="3191" w:type="dxa"/>
            <w:shd w:val="clear" w:color="auto" w:fill="auto"/>
          </w:tcPr>
          <w:p w14:paraId="217782C5" w14:textId="77777777" w:rsidR="00D4531E" w:rsidRPr="00F17EF5" w:rsidRDefault="00D4531E" w:rsidP="00DD6CFB">
            <w:pPr>
              <w:pStyle w:val="TAL"/>
              <w:rPr>
                <w:vertAlign w:val="subscript"/>
              </w:rPr>
            </w:pPr>
            <w:r w:rsidRPr="00F17EF5">
              <w:t>SCS</w:t>
            </w:r>
            <w:r w:rsidRPr="00F17EF5">
              <w:rPr>
                <w:vertAlign w:val="subscript"/>
              </w:rPr>
              <w:t>SL_Carrier</w:t>
            </w:r>
          </w:p>
        </w:tc>
        <w:tc>
          <w:tcPr>
            <w:tcW w:w="6438" w:type="dxa"/>
            <w:shd w:val="clear" w:color="auto" w:fill="auto"/>
          </w:tcPr>
          <w:p w14:paraId="00E08FD2" w14:textId="77777777" w:rsidR="00D4531E" w:rsidRPr="00F17EF5" w:rsidRDefault="00D4531E" w:rsidP="00DD6CFB">
            <w:pPr>
              <w:pStyle w:val="TAL"/>
            </w:pPr>
            <w:r w:rsidRPr="00F17EF5">
              <w:t>subcarrier spacing for the carrier (</w:t>
            </w:r>
            <w:r w:rsidRPr="00F17EF5">
              <w:rPr>
                <w:i/>
                <w:iCs/>
              </w:rPr>
              <w:t>sl-SCS-SpecificCarrierList-r16</w:t>
            </w:r>
            <w:r w:rsidRPr="00F17EF5">
              <w:t>):</w:t>
            </w:r>
            <w:r w:rsidRPr="00F17EF5">
              <w:br/>
              <w:t>FR1:</w:t>
            </w:r>
            <w:r w:rsidRPr="00F17EF5">
              <w:tab/>
              <w:t xml:space="preserve">15kHz, 30kHz or 60kHz according to TS 38.101-1 [7] Table </w:t>
            </w:r>
            <w:r w:rsidRPr="00F17EF5">
              <w:rPr>
                <w:rFonts w:eastAsia="Yu Mincho"/>
              </w:rPr>
              <w:t>5.3.5-1</w:t>
            </w:r>
          </w:p>
        </w:tc>
      </w:tr>
      <w:tr w:rsidR="00D4531E" w:rsidRPr="00F17EF5" w14:paraId="07B68197" w14:textId="77777777" w:rsidTr="003D3315">
        <w:tc>
          <w:tcPr>
            <w:tcW w:w="3191" w:type="dxa"/>
            <w:shd w:val="clear" w:color="auto" w:fill="auto"/>
          </w:tcPr>
          <w:p w14:paraId="30D1D587" w14:textId="77777777" w:rsidR="00D4531E" w:rsidRPr="00F17EF5" w:rsidRDefault="00D4531E" w:rsidP="00DD6CFB">
            <w:pPr>
              <w:pStyle w:val="TAL"/>
            </w:pPr>
            <w:r w:rsidRPr="00F17EF5">
              <w:t>CRB</w:t>
            </w:r>
            <w:r w:rsidRPr="00F17EF5">
              <w:rPr>
                <w:vertAlign w:val="subscript"/>
              </w:rPr>
              <w:t>size</w:t>
            </w:r>
          </w:p>
        </w:tc>
        <w:tc>
          <w:tcPr>
            <w:tcW w:w="6438" w:type="dxa"/>
            <w:shd w:val="clear" w:color="auto" w:fill="auto"/>
          </w:tcPr>
          <w:p w14:paraId="7CF96C23" w14:textId="77777777" w:rsidR="00D4531E" w:rsidRPr="00F17EF5" w:rsidRDefault="00D4531E" w:rsidP="00DD6CFB">
            <w:pPr>
              <w:pStyle w:val="TAL"/>
            </w:pPr>
            <w:r w:rsidRPr="00F17EF5">
              <w:t>Common Resource Block size = 12 * SCS</w:t>
            </w:r>
            <w:r w:rsidRPr="00F17EF5">
              <w:rPr>
                <w:vertAlign w:val="subscript"/>
              </w:rPr>
              <w:t>SL_Carrier</w:t>
            </w:r>
            <w:r w:rsidRPr="00F17EF5">
              <w:t>.</w:t>
            </w:r>
          </w:p>
        </w:tc>
      </w:tr>
      <w:tr w:rsidR="00D4531E" w:rsidRPr="00F17EF5" w14:paraId="05FE1C64" w14:textId="77777777" w:rsidTr="003D3315">
        <w:tc>
          <w:tcPr>
            <w:tcW w:w="3191" w:type="dxa"/>
            <w:shd w:val="clear" w:color="auto" w:fill="auto"/>
          </w:tcPr>
          <w:p w14:paraId="7F962F88" w14:textId="77777777" w:rsidR="00D4531E" w:rsidRPr="00F17EF5" w:rsidRDefault="00D4531E" w:rsidP="00DD6CFB">
            <w:pPr>
              <w:pStyle w:val="TAL"/>
            </w:pPr>
            <w:r w:rsidRPr="00F17EF5">
              <w:t>F</w:t>
            </w:r>
            <w:r w:rsidRPr="00F17EF5">
              <w:rPr>
                <w:vertAlign w:val="subscript"/>
              </w:rPr>
              <w:t>SL_Low</w:t>
            </w:r>
          </w:p>
        </w:tc>
        <w:tc>
          <w:tcPr>
            <w:tcW w:w="6438" w:type="dxa"/>
            <w:shd w:val="clear" w:color="auto" w:fill="auto"/>
          </w:tcPr>
          <w:p w14:paraId="3FAA5EA8" w14:textId="77777777" w:rsidR="00D4531E" w:rsidRPr="00F17EF5" w:rsidRDefault="00D4531E" w:rsidP="00DD6CFB">
            <w:pPr>
              <w:pStyle w:val="TAL"/>
            </w:pPr>
            <w:r w:rsidRPr="00F17EF5">
              <w:t>Lowest frequency of the frequency range of the V2X band as defined in clause 5.2E.1 of TS 38.101-1 [7].</w:t>
            </w:r>
          </w:p>
        </w:tc>
      </w:tr>
      <w:tr w:rsidR="00D4531E" w:rsidRPr="00F17EF5" w14:paraId="216A675A" w14:textId="77777777" w:rsidTr="003D3315">
        <w:tc>
          <w:tcPr>
            <w:tcW w:w="3191" w:type="dxa"/>
            <w:shd w:val="clear" w:color="auto" w:fill="auto"/>
          </w:tcPr>
          <w:p w14:paraId="0093D524" w14:textId="77777777" w:rsidR="00D4531E" w:rsidRPr="00F17EF5" w:rsidRDefault="00D4531E" w:rsidP="00DD6CFB">
            <w:pPr>
              <w:pStyle w:val="TAL"/>
            </w:pPr>
            <w:r w:rsidRPr="00F17EF5">
              <w:t>F</w:t>
            </w:r>
            <w:r w:rsidRPr="00F17EF5">
              <w:rPr>
                <w:vertAlign w:val="subscript"/>
              </w:rPr>
              <w:t>SL_High</w:t>
            </w:r>
          </w:p>
        </w:tc>
        <w:tc>
          <w:tcPr>
            <w:tcW w:w="6438" w:type="dxa"/>
            <w:shd w:val="clear" w:color="auto" w:fill="auto"/>
          </w:tcPr>
          <w:p w14:paraId="42646B05" w14:textId="77777777" w:rsidR="00D4531E" w:rsidRPr="00F17EF5" w:rsidRDefault="00D4531E" w:rsidP="00DD6CFB">
            <w:pPr>
              <w:pStyle w:val="TAL"/>
            </w:pPr>
            <w:r w:rsidRPr="00F17EF5">
              <w:t>Highest frequency of the frequency range of the V2X band as defined in clause 5.2E.1 of TS 38.101-1 [7].</w:t>
            </w:r>
          </w:p>
        </w:tc>
      </w:tr>
      <w:tr w:rsidR="00D4531E" w:rsidRPr="00F17EF5" w14:paraId="6C35C150" w14:textId="77777777" w:rsidTr="003D3315">
        <w:tc>
          <w:tcPr>
            <w:tcW w:w="3191" w:type="dxa"/>
            <w:shd w:val="clear" w:color="auto" w:fill="auto"/>
          </w:tcPr>
          <w:p w14:paraId="0A0BA00C" w14:textId="77777777" w:rsidR="00D4531E" w:rsidRPr="00F17EF5" w:rsidRDefault="00D4531E" w:rsidP="00DD6CFB">
            <w:pPr>
              <w:pStyle w:val="TAL"/>
            </w:pPr>
            <w:r w:rsidRPr="00F17EF5">
              <w:t>ΔF</w:t>
            </w:r>
            <w:r w:rsidRPr="00F17EF5">
              <w:rPr>
                <w:vertAlign w:val="subscript"/>
              </w:rPr>
              <w:t>SL_Raster</w:t>
            </w:r>
          </w:p>
        </w:tc>
        <w:tc>
          <w:tcPr>
            <w:tcW w:w="6438" w:type="dxa"/>
            <w:shd w:val="clear" w:color="auto" w:fill="auto"/>
          </w:tcPr>
          <w:p w14:paraId="7B07903F" w14:textId="77777777" w:rsidR="00D4531E" w:rsidRPr="00F17EF5" w:rsidRDefault="00D4531E" w:rsidP="00DD6CFB">
            <w:pPr>
              <w:pStyle w:val="TAL"/>
            </w:pPr>
            <w:r w:rsidRPr="00F17EF5">
              <w:t>Frequency raster of the band as defined in clause 5.4</w:t>
            </w:r>
            <w:r w:rsidRPr="00F17EF5">
              <w:rPr>
                <w:lang w:eastAsia="zh-CN"/>
              </w:rPr>
              <w:t>E</w:t>
            </w:r>
            <w:r w:rsidRPr="00F17EF5">
              <w:t>.2.3 of TS 38.101-1 [7].</w:t>
            </w:r>
          </w:p>
        </w:tc>
      </w:tr>
      <w:tr w:rsidR="00D4531E" w:rsidRPr="00F17EF5" w14:paraId="127D9D50" w14:textId="77777777" w:rsidTr="003D3315">
        <w:tc>
          <w:tcPr>
            <w:tcW w:w="3191" w:type="dxa"/>
            <w:shd w:val="clear" w:color="auto" w:fill="auto"/>
          </w:tcPr>
          <w:p w14:paraId="654600CA" w14:textId="77777777" w:rsidR="00D4531E" w:rsidRPr="00F17EF5" w:rsidRDefault="00D4531E" w:rsidP="00DD6CFB">
            <w:pPr>
              <w:pStyle w:val="TAL"/>
              <w:rPr>
                <w:vertAlign w:val="subscript"/>
              </w:rPr>
            </w:pPr>
            <w:r w:rsidRPr="00F17EF5">
              <w:t>BW</w:t>
            </w:r>
            <w:r w:rsidRPr="00F17EF5">
              <w:rPr>
                <w:vertAlign w:val="subscript"/>
              </w:rPr>
              <w:t>SL</w:t>
            </w:r>
          </w:p>
        </w:tc>
        <w:tc>
          <w:tcPr>
            <w:tcW w:w="6438" w:type="dxa"/>
            <w:shd w:val="clear" w:color="auto" w:fill="auto"/>
          </w:tcPr>
          <w:p w14:paraId="4999206C" w14:textId="77777777" w:rsidR="00D4531E" w:rsidRPr="00F17EF5" w:rsidRDefault="00D4531E" w:rsidP="00DD6CFB">
            <w:pPr>
              <w:pStyle w:val="TAL"/>
            </w:pPr>
            <w:r w:rsidRPr="00F17EF5">
              <w:t>Bandwidth of V2X operation frequency range of the band.</w:t>
            </w:r>
          </w:p>
        </w:tc>
      </w:tr>
      <w:tr w:rsidR="00D4531E" w:rsidRPr="00F17EF5" w14:paraId="17943124" w14:textId="77777777" w:rsidTr="003D3315">
        <w:tc>
          <w:tcPr>
            <w:tcW w:w="3191" w:type="dxa"/>
            <w:tcBorders>
              <w:top w:val="single" w:sz="4" w:space="0" w:color="auto"/>
              <w:left w:val="single" w:sz="4" w:space="0" w:color="auto"/>
              <w:bottom w:val="single" w:sz="4" w:space="0" w:color="auto"/>
              <w:right w:val="single" w:sz="4" w:space="0" w:color="auto"/>
            </w:tcBorders>
            <w:shd w:val="clear" w:color="auto" w:fill="auto"/>
          </w:tcPr>
          <w:p w14:paraId="7808C3E0" w14:textId="77777777" w:rsidR="00D4531E" w:rsidRPr="00F17EF5" w:rsidRDefault="00D4531E" w:rsidP="00DD6CFB">
            <w:pPr>
              <w:pStyle w:val="TAL"/>
            </w:pPr>
            <w:r w:rsidRPr="00F17EF5">
              <w:t>CBW</w:t>
            </w:r>
            <w:r w:rsidRPr="00F17EF5">
              <w:rPr>
                <w:vertAlign w:val="subscript"/>
              </w:rPr>
              <w:t>SL</w:t>
            </w:r>
          </w:p>
        </w:tc>
        <w:tc>
          <w:tcPr>
            <w:tcW w:w="6438" w:type="dxa"/>
            <w:tcBorders>
              <w:top w:val="single" w:sz="4" w:space="0" w:color="auto"/>
              <w:left w:val="single" w:sz="4" w:space="0" w:color="auto"/>
              <w:bottom w:val="single" w:sz="4" w:space="0" w:color="auto"/>
              <w:right w:val="single" w:sz="4" w:space="0" w:color="auto"/>
            </w:tcBorders>
            <w:shd w:val="clear" w:color="auto" w:fill="auto"/>
          </w:tcPr>
          <w:p w14:paraId="034F62F6" w14:textId="77777777" w:rsidR="00D4531E" w:rsidRPr="00F17EF5" w:rsidRDefault="00D4531E" w:rsidP="00DD6CFB">
            <w:pPr>
              <w:pStyle w:val="TAL"/>
            </w:pPr>
            <w:r w:rsidRPr="00F17EF5">
              <w:t>UE V2X operation channel bandwidth (MHz) of the carrier according to section 5.3E.1 of TS 38.101-1 [7].</w:t>
            </w:r>
          </w:p>
        </w:tc>
      </w:tr>
      <w:tr w:rsidR="00D4531E" w:rsidRPr="00F17EF5" w14:paraId="160F9B27" w14:textId="77777777" w:rsidTr="003D3315">
        <w:tc>
          <w:tcPr>
            <w:tcW w:w="3191" w:type="dxa"/>
            <w:shd w:val="clear" w:color="auto" w:fill="auto"/>
          </w:tcPr>
          <w:p w14:paraId="2B2DE748" w14:textId="77777777" w:rsidR="00D4531E" w:rsidRPr="00F17EF5" w:rsidRDefault="00D4531E" w:rsidP="00DD6CFB">
            <w:pPr>
              <w:pStyle w:val="TAL"/>
            </w:pPr>
            <w:r w:rsidRPr="00F17EF5">
              <w:t>BW</w:t>
            </w:r>
            <w:r w:rsidRPr="00F17EF5">
              <w:rPr>
                <w:vertAlign w:val="subscript"/>
              </w:rPr>
              <w:t>SL_SSB</w:t>
            </w:r>
          </w:p>
        </w:tc>
        <w:tc>
          <w:tcPr>
            <w:tcW w:w="6438" w:type="dxa"/>
            <w:shd w:val="clear" w:color="auto" w:fill="auto"/>
          </w:tcPr>
          <w:p w14:paraId="1B0E7E4A" w14:textId="77777777" w:rsidR="00D4531E" w:rsidRPr="00F17EF5" w:rsidRDefault="00D4531E" w:rsidP="00DD6CFB">
            <w:pPr>
              <w:pStyle w:val="TAL"/>
              <w:rPr>
                <w:b/>
              </w:rPr>
            </w:pPr>
            <w:r w:rsidRPr="00F17EF5">
              <w:rPr>
                <w:bCs/>
              </w:rPr>
              <w:t xml:space="preserve">Bandwidth of the SSB. </w:t>
            </w:r>
            <w:r w:rsidRPr="00F17EF5">
              <w:t>BW</w:t>
            </w:r>
            <w:r w:rsidRPr="00F17EF5">
              <w:rPr>
                <w:vertAlign w:val="subscript"/>
              </w:rPr>
              <w:t>SL_SSB</w:t>
            </w:r>
            <w:r w:rsidRPr="00F17EF5">
              <w:rPr>
                <w:b/>
              </w:rPr>
              <w:t xml:space="preserve"> </w:t>
            </w:r>
            <w:r w:rsidRPr="00F17EF5">
              <w:t>= 11 * SCS</w:t>
            </w:r>
            <w:r w:rsidRPr="00F17EF5">
              <w:rPr>
                <w:vertAlign w:val="subscript"/>
              </w:rPr>
              <w:t>SL_Carrier</w:t>
            </w:r>
            <w:r w:rsidRPr="00F17EF5">
              <w:t xml:space="preserve"> * 20</w:t>
            </w:r>
          </w:p>
        </w:tc>
      </w:tr>
    </w:tbl>
    <w:p w14:paraId="6FBFD878" w14:textId="77777777" w:rsidR="00D4531E" w:rsidRPr="00F17EF5" w:rsidRDefault="00D4531E" w:rsidP="00DD6CFB"/>
    <w:p w14:paraId="2DE0615D" w14:textId="77777777" w:rsidR="00D4531E" w:rsidRPr="00F17EF5" w:rsidRDefault="00D4531E" w:rsidP="00D4531E">
      <w:pPr>
        <w:pStyle w:val="Heading2"/>
      </w:pPr>
      <w:r w:rsidRPr="00F17EF5">
        <w:t>C.5.2</w:t>
      </w:r>
      <w:r w:rsidRPr="00F17EF5">
        <w:tab/>
        <w:t>Determination of test frequencies and S-SSB for V2X bands</w:t>
      </w:r>
    </w:p>
    <w:p w14:paraId="14040AAC" w14:textId="77777777" w:rsidR="00D4531E" w:rsidRPr="00F17EF5" w:rsidRDefault="00D4531E" w:rsidP="00DD6CFB">
      <w:r w:rsidRPr="00F17EF5">
        <w:t>The carrier test frequencies are determined considering the channel raster according to clause 5.4.2.3 in TS 38.101-1 [7] for FR1.</w:t>
      </w:r>
    </w:p>
    <w:p w14:paraId="7A1A32CF" w14:textId="77777777" w:rsidR="00D4531E" w:rsidRPr="00F17EF5" w:rsidRDefault="00D4531E" w:rsidP="00DD6CFB">
      <w:pPr>
        <w:rPr>
          <w:lang w:eastAsia="x-none"/>
        </w:rPr>
      </w:pPr>
      <w:r w:rsidRPr="00F17EF5">
        <w:t>The complete S-SSB shall be within a bandwidth of the SL BWP. The subcarrier with index 0 in the S-SSB shall be aligned with a subcarrier with index 0 in an RB of the SL BWP.</w:t>
      </w:r>
    </w:p>
    <w:p w14:paraId="5A1C3698" w14:textId="77777777" w:rsidR="00D4531E" w:rsidRPr="00F17EF5" w:rsidRDefault="00D4531E" w:rsidP="00DD6CFB">
      <w:pPr>
        <w:pStyle w:val="B1"/>
        <w:rPr>
          <w:lang w:eastAsia="x-none"/>
        </w:rPr>
      </w:pPr>
      <w:r w:rsidRPr="00F17EF5">
        <w:t>1.</w:t>
      </w:r>
      <w:r w:rsidRPr="00F17EF5">
        <w:tab/>
        <w:t>Determine sidelink carrier centre frequencies and the frequency of the carrier’s lowest subcarrier: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5"/>
        <w:gridCol w:w="1701"/>
      </w:tblGrid>
      <w:tr w:rsidR="00D4531E" w:rsidRPr="00F17EF5" w14:paraId="2E8C1DF8" w14:textId="77777777" w:rsidTr="003D3315">
        <w:tc>
          <w:tcPr>
            <w:tcW w:w="7225" w:type="dxa"/>
            <w:shd w:val="clear" w:color="auto" w:fill="auto"/>
            <w:vAlign w:val="center"/>
          </w:tcPr>
          <w:p w14:paraId="076747C1" w14:textId="77777777" w:rsidR="00D4531E" w:rsidRPr="00F17EF5" w:rsidRDefault="00D4531E" w:rsidP="00DD6CFB">
            <w:pPr>
              <w:pStyle w:val="TAL"/>
            </w:pPr>
            <w:r w:rsidRPr="00F17EF5">
              <w:rPr>
                <w:b/>
              </w:rPr>
              <w:t>F</w:t>
            </w:r>
            <w:r w:rsidRPr="00F17EF5">
              <w:rPr>
                <w:vertAlign w:val="subscript"/>
              </w:rPr>
              <w:t>SL_LowRange</w:t>
            </w:r>
            <w:r w:rsidRPr="00F17EF5">
              <w:t xml:space="preserve"> = </w:t>
            </w:r>
            <w:r w:rsidRPr="00F17EF5">
              <w:rPr>
                <w:b/>
              </w:rPr>
              <w:t>Ceil</w:t>
            </w:r>
            <w:r w:rsidRPr="00F17EF5">
              <w:t>((F</w:t>
            </w:r>
            <w:r w:rsidRPr="00F17EF5">
              <w:rPr>
                <w:vertAlign w:val="subscript"/>
              </w:rPr>
              <w:t>SL_Low</w:t>
            </w:r>
            <w:r w:rsidRPr="00F17EF5">
              <w:t xml:space="preserve"> + CBW</w:t>
            </w:r>
            <w:r w:rsidRPr="00F17EF5">
              <w:rPr>
                <w:vertAlign w:val="subscript"/>
              </w:rPr>
              <w:t>SL</w:t>
            </w:r>
            <w:r w:rsidRPr="00F17EF5">
              <w:t>/2) / ΔF</w:t>
            </w:r>
            <w:r w:rsidRPr="00F17EF5">
              <w:rPr>
                <w:vertAlign w:val="subscript"/>
              </w:rPr>
              <w:t>SL_Raster</w:t>
            </w:r>
            <w:r w:rsidRPr="00F17EF5">
              <w:t>) * ΔF</w:t>
            </w:r>
            <w:r w:rsidRPr="00F17EF5">
              <w:rPr>
                <w:vertAlign w:val="subscript"/>
              </w:rPr>
              <w:t>SL_Raster</w:t>
            </w:r>
          </w:p>
        </w:tc>
        <w:tc>
          <w:tcPr>
            <w:tcW w:w="1701" w:type="dxa"/>
            <w:vAlign w:val="center"/>
          </w:tcPr>
          <w:p w14:paraId="2038651F" w14:textId="77777777" w:rsidR="00D4531E" w:rsidRPr="00F17EF5" w:rsidRDefault="00D4531E" w:rsidP="00DD6CFB">
            <w:pPr>
              <w:pStyle w:val="TAL"/>
            </w:pPr>
            <w:r w:rsidRPr="00F17EF5">
              <w:t>C.5.2-Eq1</w:t>
            </w:r>
          </w:p>
        </w:tc>
      </w:tr>
      <w:tr w:rsidR="00D4531E" w:rsidRPr="00F17EF5" w14:paraId="03C8AB0B" w14:textId="77777777" w:rsidTr="003D3315">
        <w:tc>
          <w:tcPr>
            <w:tcW w:w="7225" w:type="dxa"/>
            <w:shd w:val="clear" w:color="auto" w:fill="auto"/>
            <w:vAlign w:val="center"/>
          </w:tcPr>
          <w:p w14:paraId="5066866A" w14:textId="77777777" w:rsidR="00D4531E" w:rsidRPr="00F17EF5" w:rsidRDefault="00D4531E" w:rsidP="00DD6CFB">
            <w:pPr>
              <w:pStyle w:val="TAL"/>
            </w:pPr>
            <w:r w:rsidRPr="00F17EF5">
              <w:rPr>
                <w:b/>
              </w:rPr>
              <w:t>F</w:t>
            </w:r>
            <w:r w:rsidRPr="00F17EF5">
              <w:rPr>
                <w:vertAlign w:val="subscript"/>
              </w:rPr>
              <w:t>SL_MidRange</w:t>
            </w:r>
            <w:r w:rsidRPr="00F17EF5">
              <w:t xml:space="preserve"> = </w:t>
            </w:r>
            <w:r w:rsidRPr="00F17EF5">
              <w:rPr>
                <w:b/>
              </w:rPr>
              <w:t>Round</w:t>
            </w:r>
            <w:r w:rsidRPr="00F17EF5">
              <w:t>((F</w:t>
            </w:r>
            <w:r w:rsidRPr="00F17EF5">
              <w:rPr>
                <w:vertAlign w:val="subscript"/>
              </w:rPr>
              <w:t>SL_Low</w:t>
            </w:r>
            <w:r w:rsidRPr="00F17EF5">
              <w:t xml:space="preserve"> + BW</w:t>
            </w:r>
            <w:r w:rsidRPr="00F17EF5">
              <w:rPr>
                <w:vertAlign w:val="subscript"/>
              </w:rPr>
              <w:t>SL</w:t>
            </w:r>
            <w:r w:rsidRPr="00F17EF5">
              <w:t>/2) / ΔF</w:t>
            </w:r>
            <w:r w:rsidRPr="00F17EF5">
              <w:rPr>
                <w:vertAlign w:val="subscript"/>
              </w:rPr>
              <w:t>SL_Raster_</w:t>
            </w:r>
            <w:r w:rsidRPr="00F17EF5">
              <w:t>) * ΔF</w:t>
            </w:r>
            <w:r w:rsidRPr="00F17EF5">
              <w:rPr>
                <w:vertAlign w:val="subscript"/>
              </w:rPr>
              <w:t>SL_Raster</w:t>
            </w:r>
          </w:p>
        </w:tc>
        <w:tc>
          <w:tcPr>
            <w:tcW w:w="1701" w:type="dxa"/>
            <w:vAlign w:val="center"/>
          </w:tcPr>
          <w:p w14:paraId="083F69C0" w14:textId="77777777" w:rsidR="00D4531E" w:rsidRPr="00F17EF5" w:rsidRDefault="00D4531E" w:rsidP="00DD6CFB">
            <w:pPr>
              <w:pStyle w:val="TAL"/>
            </w:pPr>
            <w:r w:rsidRPr="00F17EF5">
              <w:t>C.5.2-Eq2</w:t>
            </w:r>
          </w:p>
        </w:tc>
      </w:tr>
      <w:tr w:rsidR="00D4531E" w:rsidRPr="00F17EF5" w14:paraId="7A7D3567" w14:textId="77777777" w:rsidTr="003D3315">
        <w:tc>
          <w:tcPr>
            <w:tcW w:w="7225" w:type="dxa"/>
            <w:shd w:val="clear" w:color="auto" w:fill="auto"/>
            <w:vAlign w:val="center"/>
          </w:tcPr>
          <w:p w14:paraId="445672A1" w14:textId="77777777" w:rsidR="00D4531E" w:rsidRPr="00F17EF5" w:rsidRDefault="00D4531E" w:rsidP="00DD6CFB">
            <w:pPr>
              <w:pStyle w:val="TAL"/>
            </w:pPr>
            <w:r w:rsidRPr="00F17EF5">
              <w:rPr>
                <w:b/>
              </w:rPr>
              <w:t>F</w:t>
            </w:r>
            <w:r w:rsidRPr="00F17EF5">
              <w:rPr>
                <w:vertAlign w:val="subscript"/>
              </w:rPr>
              <w:t>SL_HighRange</w:t>
            </w:r>
            <w:r w:rsidRPr="00F17EF5">
              <w:t xml:space="preserve"> = </w:t>
            </w:r>
            <w:r w:rsidRPr="00F17EF5">
              <w:rPr>
                <w:b/>
              </w:rPr>
              <w:t>Floor(</w:t>
            </w:r>
            <w:r w:rsidRPr="00F17EF5">
              <w:t>(F</w:t>
            </w:r>
            <w:r w:rsidRPr="00F17EF5">
              <w:rPr>
                <w:vertAlign w:val="subscript"/>
              </w:rPr>
              <w:t xml:space="preserve">SL_High </w:t>
            </w:r>
            <w:r w:rsidRPr="00F17EF5">
              <w:t>– CBW</w:t>
            </w:r>
            <w:r w:rsidRPr="00F17EF5">
              <w:rPr>
                <w:vertAlign w:val="subscript"/>
              </w:rPr>
              <w:t>SL</w:t>
            </w:r>
            <w:r w:rsidRPr="00F17EF5">
              <w:t>/2) / ΔF</w:t>
            </w:r>
            <w:r w:rsidRPr="00F17EF5">
              <w:rPr>
                <w:vertAlign w:val="subscript"/>
              </w:rPr>
              <w:t>SL_Raster</w:t>
            </w:r>
            <w:r w:rsidRPr="00F17EF5">
              <w:t>) * ΔF</w:t>
            </w:r>
            <w:r w:rsidRPr="00F17EF5">
              <w:rPr>
                <w:vertAlign w:val="subscript"/>
              </w:rPr>
              <w:t>SL_Raster</w:t>
            </w:r>
          </w:p>
        </w:tc>
        <w:tc>
          <w:tcPr>
            <w:tcW w:w="1701" w:type="dxa"/>
            <w:vAlign w:val="center"/>
          </w:tcPr>
          <w:p w14:paraId="437855B7" w14:textId="77777777" w:rsidR="00D4531E" w:rsidRPr="00F17EF5" w:rsidRDefault="00D4531E" w:rsidP="00DD6CFB">
            <w:pPr>
              <w:pStyle w:val="TAL"/>
            </w:pPr>
            <w:r w:rsidRPr="00F17EF5">
              <w:t>C.5.2-Eq3</w:t>
            </w:r>
          </w:p>
        </w:tc>
      </w:tr>
      <w:tr w:rsidR="00D4531E" w:rsidRPr="00F17EF5" w14:paraId="2DFDB611" w14:textId="77777777" w:rsidTr="003D3315">
        <w:tc>
          <w:tcPr>
            <w:tcW w:w="7225" w:type="dxa"/>
            <w:shd w:val="clear" w:color="auto" w:fill="auto"/>
            <w:vAlign w:val="center"/>
          </w:tcPr>
          <w:p w14:paraId="3076AE26" w14:textId="77777777" w:rsidR="00D4531E" w:rsidRPr="00F17EF5" w:rsidRDefault="00D4531E" w:rsidP="00DD6CFB">
            <w:pPr>
              <w:pStyle w:val="TAL"/>
              <w:rPr>
                <w:b/>
              </w:rPr>
            </w:pPr>
            <w:r w:rsidRPr="00F17EF5">
              <w:rPr>
                <w:b/>
              </w:rPr>
              <w:t>F</w:t>
            </w:r>
            <w:r w:rsidRPr="00F17EF5">
              <w:rPr>
                <w:vertAlign w:val="subscript"/>
              </w:rPr>
              <w:t>SL</w:t>
            </w:r>
            <w:r w:rsidRPr="00F17EF5">
              <w:rPr>
                <w:vertAlign w:val="subscript"/>
                <w:lang w:eastAsia="zh-CN"/>
              </w:rPr>
              <w:t>_c</w:t>
            </w:r>
            <w:r w:rsidRPr="00F17EF5">
              <w:rPr>
                <w:vertAlign w:val="subscript"/>
              </w:rPr>
              <w:t>arrierLow</w:t>
            </w:r>
            <w:r w:rsidRPr="00F17EF5">
              <w:t xml:space="preserve"> = see formula for F</w:t>
            </w:r>
            <w:r w:rsidRPr="00F17EF5">
              <w:rPr>
                <w:vertAlign w:val="subscript"/>
              </w:rPr>
              <w:t>SL</w:t>
            </w:r>
            <w:r w:rsidRPr="00F17EF5">
              <w:rPr>
                <w:vertAlign w:val="subscript"/>
                <w:lang w:eastAsia="zh-CN"/>
              </w:rPr>
              <w:t>_c</w:t>
            </w:r>
            <w:r w:rsidRPr="00F17EF5">
              <w:rPr>
                <w:vertAlign w:val="subscript"/>
              </w:rPr>
              <w:t>arrierLow</w:t>
            </w:r>
            <w:r w:rsidRPr="00F17EF5">
              <w:t xml:space="preserve"> in Table C.1-1</w:t>
            </w:r>
          </w:p>
        </w:tc>
        <w:tc>
          <w:tcPr>
            <w:tcW w:w="1701" w:type="dxa"/>
            <w:vAlign w:val="center"/>
          </w:tcPr>
          <w:p w14:paraId="5403B9DA" w14:textId="77777777" w:rsidR="00D4531E" w:rsidRPr="00F17EF5" w:rsidRDefault="00D4531E" w:rsidP="00DD6CFB">
            <w:pPr>
              <w:pStyle w:val="TAL"/>
            </w:pPr>
          </w:p>
        </w:tc>
      </w:tr>
    </w:tbl>
    <w:p w14:paraId="793E63CB" w14:textId="77777777" w:rsidR="00D4531E" w:rsidRPr="00F17EF5" w:rsidRDefault="00D4531E" w:rsidP="00DD6CFB"/>
    <w:p w14:paraId="698756BC" w14:textId="77777777" w:rsidR="00D4531E" w:rsidRPr="00F17EF5" w:rsidRDefault="00D4531E" w:rsidP="00DD6CFB">
      <w:pPr>
        <w:pStyle w:val="B1"/>
      </w:pPr>
      <w:r w:rsidRPr="00F17EF5">
        <w:t>2.</w:t>
      </w:r>
      <w:r w:rsidRPr="00F17EF5">
        <w:tab/>
        <w:t xml:space="preserve">Determine OffsetToCarrier </w:t>
      </w:r>
    </w:p>
    <w:p w14:paraId="08174B08" w14:textId="77777777" w:rsidR="00D4531E" w:rsidRPr="00F17EF5" w:rsidRDefault="00D4531E" w:rsidP="00DD6CFB">
      <w:pPr>
        <w:pStyle w:val="B1"/>
      </w:pPr>
      <w:r w:rsidRPr="00F17EF5">
        <w:t xml:space="preserve">Select offsetToCarrier value for the carrier in accordance to Table C.5.2-1. </w:t>
      </w:r>
    </w:p>
    <w:p w14:paraId="00A6387E" w14:textId="77777777" w:rsidR="00D4531E" w:rsidRPr="00F17EF5" w:rsidRDefault="00D4531E" w:rsidP="00DD6CFB">
      <w:pPr>
        <w:pStyle w:val="TH"/>
      </w:pPr>
      <w:r w:rsidRPr="00F17EF5">
        <w:t xml:space="preserve">Table C.5.2-1: Sidelink </w:t>
      </w:r>
      <w:r w:rsidRPr="00F17EF5">
        <w:rPr>
          <w:iCs/>
        </w:rPr>
        <w:t>offsetToCarrier</w:t>
      </w:r>
      <w:r w:rsidRPr="00F17EF5">
        <w:t xml:space="preserve"> default values for different frequency ranges</w:t>
      </w:r>
    </w:p>
    <w:tbl>
      <w:tblPr>
        <w:tblW w:w="52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1842"/>
      </w:tblGrid>
      <w:tr w:rsidR="00D4531E" w:rsidRPr="00F17EF5" w14:paraId="2A32D6F2" w14:textId="77777777" w:rsidTr="003D3315">
        <w:trPr>
          <w:jc w:val="center"/>
        </w:trPr>
        <w:tc>
          <w:tcPr>
            <w:tcW w:w="3369" w:type="dxa"/>
          </w:tcPr>
          <w:p w14:paraId="03D1F14D" w14:textId="77777777" w:rsidR="00D4531E" w:rsidRPr="00F17EF5" w:rsidRDefault="00D4531E" w:rsidP="00DD6CFB">
            <w:pPr>
              <w:pStyle w:val="TAH"/>
            </w:pPr>
            <w:r w:rsidRPr="00F17EF5">
              <w:t>Frequency range</w:t>
            </w:r>
          </w:p>
        </w:tc>
        <w:tc>
          <w:tcPr>
            <w:tcW w:w="1842" w:type="dxa"/>
            <w:vAlign w:val="center"/>
          </w:tcPr>
          <w:p w14:paraId="2822BAF1" w14:textId="77777777" w:rsidR="00D4531E" w:rsidRPr="00F17EF5" w:rsidRDefault="00D4531E" w:rsidP="00DD6CFB">
            <w:pPr>
              <w:pStyle w:val="TAH"/>
            </w:pPr>
            <w:r w:rsidRPr="00F17EF5">
              <w:t>Sidelink</w:t>
            </w:r>
          </w:p>
          <w:p w14:paraId="576A75B7" w14:textId="77777777" w:rsidR="00D4531E" w:rsidRPr="00F17EF5" w:rsidRDefault="00D4531E" w:rsidP="00DD6CFB">
            <w:pPr>
              <w:pStyle w:val="TAH"/>
              <w:rPr>
                <w:iCs/>
              </w:rPr>
            </w:pPr>
            <w:r w:rsidRPr="00F17EF5">
              <w:t>offsetToCarrier</w:t>
            </w:r>
            <w:r w:rsidRPr="00F17EF5">
              <w:rPr>
                <w:iCs/>
              </w:rPr>
              <w:t xml:space="preserve"> </w:t>
            </w:r>
          </w:p>
        </w:tc>
      </w:tr>
      <w:tr w:rsidR="00D4531E" w:rsidRPr="00F17EF5" w14:paraId="2DFD4D9C" w14:textId="77777777" w:rsidTr="003D3315">
        <w:trPr>
          <w:jc w:val="center"/>
        </w:trPr>
        <w:tc>
          <w:tcPr>
            <w:tcW w:w="3369" w:type="dxa"/>
          </w:tcPr>
          <w:p w14:paraId="7B6CBB75" w14:textId="77777777" w:rsidR="00D4531E" w:rsidRPr="00F17EF5" w:rsidRDefault="00D4531E" w:rsidP="00DD6CFB">
            <w:pPr>
              <w:pStyle w:val="TAL"/>
            </w:pPr>
            <w:r w:rsidRPr="00F17EF5">
              <w:t>Low range</w:t>
            </w:r>
          </w:p>
        </w:tc>
        <w:tc>
          <w:tcPr>
            <w:tcW w:w="1842" w:type="dxa"/>
            <w:vAlign w:val="center"/>
          </w:tcPr>
          <w:p w14:paraId="15606487" w14:textId="77777777" w:rsidR="00D4531E" w:rsidRPr="00F17EF5" w:rsidRDefault="00D4531E" w:rsidP="00DD6CFB">
            <w:pPr>
              <w:pStyle w:val="TAC"/>
            </w:pPr>
            <w:r w:rsidRPr="00F17EF5">
              <w:t>0</w:t>
            </w:r>
          </w:p>
        </w:tc>
      </w:tr>
      <w:tr w:rsidR="00D4531E" w:rsidRPr="00F17EF5" w14:paraId="0FD4CE36" w14:textId="77777777" w:rsidTr="003D3315">
        <w:trPr>
          <w:jc w:val="center"/>
        </w:trPr>
        <w:tc>
          <w:tcPr>
            <w:tcW w:w="3369" w:type="dxa"/>
          </w:tcPr>
          <w:p w14:paraId="699726D9" w14:textId="77777777" w:rsidR="00D4531E" w:rsidRPr="00F17EF5" w:rsidRDefault="00D4531E" w:rsidP="00DD6CFB">
            <w:pPr>
              <w:pStyle w:val="TAL"/>
            </w:pPr>
            <w:r w:rsidRPr="00F17EF5">
              <w:t>Mid range</w:t>
            </w:r>
          </w:p>
        </w:tc>
        <w:tc>
          <w:tcPr>
            <w:tcW w:w="1842" w:type="dxa"/>
            <w:vAlign w:val="center"/>
          </w:tcPr>
          <w:p w14:paraId="66BA301E" w14:textId="77777777" w:rsidR="00D4531E" w:rsidRPr="00F17EF5" w:rsidRDefault="00D4531E" w:rsidP="00DD6CFB">
            <w:pPr>
              <w:pStyle w:val="TAC"/>
            </w:pPr>
            <w:r w:rsidRPr="00F17EF5">
              <w:t>504</w:t>
            </w:r>
          </w:p>
        </w:tc>
      </w:tr>
      <w:tr w:rsidR="00D4531E" w:rsidRPr="00F17EF5" w14:paraId="22B2AE3F" w14:textId="77777777" w:rsidTr="003D3315">
        <w:trPr>
          <w:jc w:val="center"/>
        </w:trPr>
        <w:tc>
          <w:tcPr>
            <w:tcW w:w="3369" w:type="dxa"/>
            <w:tcBorders>
              <w:top w:val="single" w:sz="4" w:space="0" w:color="auto"/>
              <w:left w:val="single" w:sz="4" w:space="0" w:color="auto"/>
              <w:bottom w:val="single" w:sz="4" w:space="0" w:color="auto"/>
              <w:right w:val="single" w:sz="4" w:space="0" w:color="auto"/>
            </w:tcBorders>
          </w:tcPr>
          <w:p w14:paraId="71F7A2E3" w14:textId="77777777" w:rsidR="00D4531E" w:rsidRPr="00F17EF5" w:rsidRDefault="00D4531E" w:rsidP="00DD6CFB">
            <w:pPr>
              <w:pStyle w:val="TAL"/>
            </w:pPr>
            <w:r w:rsidRPr="00F17EF5">
              <w:t>High range</w:t>
            </w:r>
          </w:p>
        </w:tc>
        <w:tc>
          <w:tcPr>
            <w:tcW w:w="1842" w:type="dxa"/>
            <w:tcBorders>
              <w:top w:val="single" w:sz="4" w:space="0" w:color="auto"/>
              <w:left w:val="single" w:sz="4" w:space="0" w:color="auto"/>
              <w:bottom w:val="single" w:sz="4" w:space="0" w:color="auto"/>
              <w:right w:val="single" w:sz="4" w:space="0" w:color="auto"/>
            </w:tcBorders>
            <w:vAlign w:val="center"/>
          </w:tcPr>
          <w:p w14:paraId="4430E449" w14:textId="77777777" w:rsidR="00D4531E" w:rsidRPr="00F17EF5" w:rsidRDefault="00D4531E" w:rsidP="00DD6CFB">
            <w:pPr>
              <w:pStyle w:val="TAC"/>
            </w:pPr>
            <w:r w:rsidRPr="00F17EF5">
              <w:t>6</w:t>
            </w:r>
          </w:p>
        </w:tc>
      </w:tr>
      <w:tr w:rsidR="00D4531E" w:rsidRPr="00F17EF5" w14:paraId="20689E63" w14:textId="77777777" w:rsidTr="003D3315">
        <w:trPr>
          <w:jc w:val="center"/>
        </w:trPr>
        <w:tc>
          <w:tcPr>
            <w:tcW w:w="3369" w:type="dxa"/>
            <w:tcBorders>
              <w:top w:val="single" w:sz="4" w:space="0" w:color="auto"/>
              <w:left w:val="single" w:sz="4" w:space="0" w:color="auto"/>
              <w:bottom w:val="single" w:sz="4" w:space="0" w:color="auto"/>
              <w:right w:val="single" w:sz="4" w:space="0" w:color="auto"/>
            </w:tcBorders>
          </w:tcPr>
          <w:p w14:paraId="3BD365AD" w14:textId="77777777" w:rsidR="00D4531E" w:rsidRPr="00F17EF5" w:rsidRDefault="00D4531E" w:rsidP="00DD6CFB">
            <w:pPr>
              <w:pStyle w:val="TAL"/>
            </w:pPr>
            <w:r w:rsidRPr="00F17EF5">
              <w:t>Mid-Low range</w:t>
            </w:r>
          </w:p>
        </w:tc>
        <w:tc>
          <w:tcPr>
            <w:tcW w:w="1842" w:type="dxa"/>
            <w:tcBorders>
              <w:top w:val="single" w:sz="4" w:space="0" w:color="auto"/>
              <w:left w:val="single" w:sz="4" w:space="0" w:color="auto"/>
              <w:bottom w:val="single" w:sz="4" w:space="0" w:color="auto"/>
              <w:right w:val="single" w:sz="4" w:space="0" w:color="auto"/>
            </w:tcBorders>
            <w:vAlign w:val="center"/>
          </w:tcPr>
          <w:p w14:paraId="37F07FEE" w14:textId="77777777" w:rsidR="00D4531E" w:rsidRPr="00F17EF5" w:rsidRDefault="00D4531E" w:rsidP="00DD6CFB">
            <w:pPr>
              <w:pStyle w:val="TAC"/>
            </w:pPr>
            <w:r w:rsidRPr="00F17EF5">
              <w:t>36</w:t>
            </w:r>
          </w:p>
        </w:tc>
      </w:tr>
      <w:tr w:rsidR="00D4531E" w:rsidRPr="00F17EF5" w14:paraId="32EA5FFA" w14:textId="77777777" w:rsidTr="003D3315">
        <w:trPr>
          <w:jc w:val="center"/>
        </w:trPr>
        <w:tc>
          <w:tcPr>
            <w:tcW w:w="3369" w:type="dxa"/>
            <w:tcBorders>
              <w:top w:val="single" w:sz="4" w:space="0" w:color="auto"/>
              <w:left w:val="single" w:sz="4" w:space="0" w:color="auto"/>
              <w:bottom w:val="single" w:sz="4" w:space="0" w:color="auto"/>
              <w:right w:val="single" w:sz="4" w:space="0" w:color="auto"/>
            </w:tcBorders>
          </w:tcPr>
          <w:p w14:paraId="6890F608" w14:textId="77777777" w:rsidR="00D4531E" w:rsidRPr="00F17EF5" w:rsidRDefault="00D4531E" w:rsidP="00DD6CFB">
            <w:pPr>
              <w:pStyle w:val="TAL"/>
            </w:pPr>
            <w:r w:rsidRPr="00F17EF5">
              <w:t>Mid-High range</w:t>
            </w:r>
          </w:p>
        </w:tc>
        <w:tc>
          <w:tcPr>
            <w:tcW w:w="1842" w:type="dxa"/>
            <w:tcBorders>
              <w:top w:val="single" w:sz="4" w:space="0" w:color="auto"/>
              <w:left w:val="single" w:sz="4" w:space="0" w:color="auto"/>
              <w:bottom w:val="single" w:sz="4" w:space="0" w:color="auto"/>
              <w:right w:val="single" w:sz="4" w:space="0" w:color="auto"/>
            </w:tcBorders>
            <w:vAlign w:val="center"/>
          </w:tcPr>
          <w:p w14:paraId="1C3B8858" w14:textId="77777777" w:rsidR="00D4531E" w:rsidRPr="00F17EF5" w:rsidRDefault="00D4531E" w:rsidP="00DD6CFB">
            <w:pPr>
              <w:pStyle w:val="TAC"/>
            </w:pPr>
            <w:r w:rsidRPr="00F17EF5">
              <w:t>114</w:t>
            </w:r>
          </w:p>
        </w:tc>
      </w:tr>
      <w:tr w:rsidR="00D4531E" w:rsidRPr="00F17EF5" w14:paraId="54E8496C" w14:textId="77777777" w:rsidTr="003D3315">
        <w:trPr>
          <w:jc w:val="center"/>
        </w:trPr>
        <w:tc>
          <w:tcPr>
            <w:tcW w:w="5211" w:type="dxa"/>
            <w:gridSpan w:val="2"/>
            <w:tcBorders>
              <w:top w:val="single" w:sz="4" w:space="0" w:color="auto"/>
              <w:left w:val="single" w:sz="4" w:space="0" w:color="auto"/>
              <w:bottom w:val="single" w:sz="4" w:space="0" w:color="auto"/>
              <w:right w:val="single" w:sz="4" w:space="0" w:color="auto"/>
            </w:tcBorders>
          </w:tcPr>
          <w:p w14:paraId="6470C2A6" w14:textId="77777777" w:rsidR="00D4531E" w:rsidRPr="00F17EF5" w:rsidRDefault="00D4531E" w:rsidP="00DD6CFB">
            <w:pPr>
              <w:pStyle w:val="TAN"/>
            </w:pPr>
            <w:r w:rsidRPr="00F17EF5">
              <w:t>Note:</w:t>
            </w:r>
            <w:r w:rsidRPr="00F17EF5">
              <w:tab/>
              <w:t xml:space="preserve">Different values of </w:t>
            </w:r>
            <w:r w:rsidRPr="00F17EF5">
              <w:rPr>
                <w:i/>
                <w:iCs/>
              </w:rPr>
              <w:t xml:space="preserve">offsetToCarrier </w:t>
            </w:r>
            <w:r w:rsidRPr="00F17EF5">
              <w:t xml:space="preserve">have been selected for Low, Mid-Low, Mid, Mid-High and High ranges to achieve enhanced test coverage of the </w:t>
            </w:r>
            <w:r w:rsidRPr="00F17EF5">
              <w:rPr>
                <w:i/>
              </w:rPr>
              <w:t>offsetToCarrier</w:t>
            </w:r>
            <w:r w:rsidRPr="00F17EF5">
              <w:t xml:space="preserve"> range of values.</w:t>
            </w:r>
          </w:p>
        </w:tc>
      </w:tr>
    </w:tbl>
    <w:p w14:paraId="6E559C62" w14:textId="77777777" w:rsidR="00D4531E" w:rsidRPr="00F17EF5" w:rsidRDefault="00D4531E" w:rsidP="00DD6CFB"/>
    <w:p w14:paraId="655D47DF" w14:textId="77777777" w:rsidR="00D4531E" w:rsidRPr="00F17EF5" w:rsidRDefault="00D4531E" w:rsidP="00DD6CFB">
      <w:pPr>
        <w:pStyle w:val="B1"/>
      </w:pPr>
      <w:r w:rsidRPr="00F17EF5">
        <w:t>3.</w:t>
      </w:r>
      <w:r w:rsidRPr="00F17EF5">
        <w:tab/>
        <w:t>Determine F</w:t>
      </w:r>
      <w:r w:rsidRPr="00F17EF5">
        <w:rPr>
          <w:vertAlign w:val="subscript"/>
        </w:rPr>
        <w:t>SL_PointA</w:t>
      </w:r>
      <w:r w:rsidRPr="00F17EF5">
        <w:t>:</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48739092" w14:textId="77777777" w:rsidTr="003D3315">
        <w:tc>
          <w:tcPr>
            <w:tcW w:w="8647" w:type="dxa"/>
            <w:shd w:val="clear" w:color="auto" w:fill="auto"/>
          </w:tcPr>
          <w:p w14:paraId="469B21FC" w14:textId="77777777" w:rsidR="00D4531E" w:rsidRPr="00F17EF5" w:rsidRDefault="00D4531E" w:rsidP="00DD6CFB">
            <w:pPr>
              <w:pStyle w:val="TAL"/>
            </w:pPr>
            <w:r w:rsidRPr="00F17EF5">
              <w:t>F</w:t>
            </w:r>
            <w:r w:rsidRPr="00F17EF5">
              <w:rPr>
                <w:vertAlign w:val="subscript"/>
              </w:rPr>
              <w:t>SL_PointA</w:t>
            </w:r>
            <w:r w:rsidRPr="00F17EF5">
              <w:t xml:space="preserve"> = F</w:t>
            </w:r>
            <w:r w:rsidRPr="00F17EF5">
              <w:rPr>
                <w:vertAlign w:val="subscript"/>
              </w:rPr>
              <w:t>SL_carrierLow</w:t>
            </w:r>
            <w:r w:rsidRPr="00F17EF5">
              <w:t xml:space="preserve"> - </w:t>
            </w:r>
            <w:r w:rsidRPr="00F17EF5">
              <w:rPr>
                <w:i/>
                <w:iCs/>
              </w:rPr>
              <w:t>offsetToCarrier</w:t>
            </w:r>
            <w:r w:rsidRPr="00F17EF5">
              <w:t xml:space="preserve"> * CRB</w:t>
            </w:r>
            <w:r w:rsidRPr="00F17EF5">
              <w:rPr>
                <w:vertAlign w:val="subscript"/>
              </w:rPr>
              <w:t>size</w:t>
            </w:r>
          </w:p>
        </w:tc>
      </w:tr>
    </w:tbl>
    <w:p w14:paraId="147E0A95" w14:textId="77777777" w:rsidR="00D4531E" w:rsidRPr="00F17EF5" w:rsidRDefault="00D4531E" w:rsidP="00DD6CFB"/>
    <w:p w14:paraId="4268ABED" w14:textId="77777777" w:rsidR="00D4531E" w:rsidRPr="00F17EF5" w:rsidRDefault="00D4531E" w:rsidP="00DD6CFB">
      <w:pPr>
        <w:pStyle w:val="B1"/>
      </w:pPr>
      <w:r w:rsidRPr="00F17EF5">
        <w:t>4.</w:t>
      </w:r>
      <w:r w:rsidRPr="00F17EF5">
        <w:tab/>
        <w:t>Determine the centre frequencies of S-SSB for the lowest, mid and highest possible location of F</w:t>
      </w:r>
      <w:r w:rsidRPr="00F17EF5">
        <w:rPr>
          <w:vertAlign w:val="subscript"/>
        </w:rPr>
        <w:t>SL_SSref</w:t>
      </w:r>
      <w:r w:rsidRPr="00F17EF5">
        <w:t>:</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D4531E" w:rsidRPr="00F17EF5" w14:paraId="2B64F92F" w14:textId="77777777" w:rsidTr="003D3315">
        <w:tc>
          <w:tcPr>
            <w:tcW w:w="8647" w:type="dxa"/>
            <w:shd w:val="clear" w:color="auto" w:fill="auto"/>
          </w:tcPr>
          <w:p w14:paraId="44988CF9" w14:textId="77777777" w:rsidR="00D4531E" w:rsidRPr="00F17EF5" w:rsidRDefault="00D4531E" w:rsidP="00DD6CFB">
            <w:pPr>
              <w:pStyle w:val="TAL"/>
              <w:rPr>
                <w:rFonts w:eastAsia="Calibri"/>
              </w:rPr>
            </w:pPr>
            <w:r w:rsidRPr="00F17EF5">
              <w:t>F</w:t>
            </w:r>
            <w:r w:rsidRPr="00F17EF5">
              <w:rPr>
                <w:vertAlign w:val="subscript"/>
              </w:rPr>
              <w:t>SL_SSref_Low</w:t>
            </w:r>
            <w:r w:rsidRPr="00F17EF5">
              <w:t xml:space="preserve"> = F</w:t>
            </w:r>
            <w:r w:rsidRPr="00F17EF5">
              <w:rPr>
                <w:vertAlign w:val="subscript"/>
              </w:rPr>
              <w:t>carrierLow</w:t>
            </w:r>
            <w:r w:rsidRPr="00F17EF5">
              <w:t xml:space="preserve"> + BW</w:t>
            </w:r>
            <w:r w:rsidRPr="00F17EF5">
              <w:rPr>
                <w:vertAlign w:val="subscript"/>
              </w:rPr>
              <w:t>SL_SSB</w:t>
            </w:r>
            <w:r w:rsidRPr="00F17EF5">
              <w:t xml:space="preserve"> / 2</w:t>
            </w:r>
          </w:p>
        </w:tc>
      </w:tr>
      <w:tr w:rsidR="00D4531E" w:rsidRPr="00F17EF5" w14:paraId="4A5E37AE" w14:textId="77777777" w:rsidTr="003D3315">
        <w:tc>
          <w:tcPr>
            <w:tcW w:w="8647" w:type="dxa"/>
            <w:shd w:val="clear" w:color="auto" w:fill="auto"/>
          </w:tcPr>
          <w:p w14:paraId="5BB859E9" w14:textId="77777777" w:rsidR="00D4531E" w:rsidRPr="00F17EF5" w:rsidRDefault="00D4531E" w:rsidP="00DD6CFB">
            <w:pPr>
              <w:pStyle w:val="TAL"/>
            </w:pPr>
            <w:r w:rsidRPr="00F17EF5">
              <w:t>F</w:t>
            </w:r>
            <w:r w:rsidRPr="00F17EF5">
              <w:rPr>
                <w:vertAlign w:val="subscript"/>
              </w:rPr>
              <w:t>SL_SSref_Mid</w:t>
            </w:r>
            <w:r w:rsidRPr="00F17EF5">
              <w:t xml:space="preserve"> = F</w:t>
            </w:r>
            <w:r w:rsidRPr="00F17EF5">
              <w:rPr>
                <w:vertAlign w:val="subscript"/>
              </w:rPr>
              <w:t>carrierLow</w:t>
            </w:r>
            <w:r w:rsidRPr="00F17EF5">
              <w:t xml:space="preserve"> + (</w:t>
            </w:r>
            <w:r w:rsidRPr="00F17EF5">
              <w:rPr>
                <w:b/>
              </w:rPr>
              <w:t>Floor</w:t>
            </w:r>
            <w:r w:rsidRPr="00F17EF5">
              <w:t>(N</w:t>
            </w:r>
            <w:r w:rsidRPr="00F17EF5">
              <w:rPr>
                <w:vertAlign w:val="subscript"/>
              </w:rPr>
              <w:t>RB</w:t>
            </w:r>
            <w:r w:rsidRPr="00F17EF5">
              <w:t>/2) – 5) * CRB</w:t>
            </w:r>
            <w:r w:rsidRPr="00F17EF5">
              <w:rPr>
                <w:vertAlign w:val="subscript"/>
              </w:rPr>
              <w:t>size</w:t>
            </w:r>
            <w:r w:rsidRPr="00F17EF5">
              <w:t xml:space="preserve"> + BW</w:t>
            </w:r>
            <w:r w:rsidRPr="00F17EF5">
              <w:rPr>
                <w:vertAlign w:val="subscript"/>
              </w:rPr>
              <w:t>SSB</w:t>
            </w:r>
            <w:r w:rsidRPr="00F17EF5">
              <w:t xml:space="preserve"> / 2</w:t>
            </w:r>
          </w:p>
        </w:tc>
      </w:tr>
      <w:tr w:rsidR="00D4531E" w:rsidRPr="00F17EF5" w14:paraId="3AE3CD2C" w14:textId="77777777" w:rsidTr="003D3315">
        <w:tc>
          <w:tcPr>
            <w:tcW w:w="8647" w:type="dxa"/>
            <w:shd w:val="clear" w:color="auto" w:fill="auto"/>
          </w:tcPr>
          <w:p w14:paraId="1B8AE79A" w14:textId="77777777" w:rsidR="00D4531E" w:rsidRPr="00F17EF5" w:rsidRDefault="00D4531E" w:rsidP="00DD6CFB">
            <w:pPr>
              <w:pStyle w:val="TAL"/>
            </w:pPr>
            <w:r w:rsidRPr="00F17EF5">
              <w:t>F</w:t>
            </w:r>
            <w:r w:rsidRPr="00F17EF5">
              <w:rPr>
                <w:vertAlign w:val="subscript"/>
              </w:rPr>
              <w:t>SL_SSref_High</w:t>
            </w:r>
            <w:r w:rsidRPr="00F17EF5">
              <w:t xml:space="preserve"> = F</w:t>
            </w:r>
            <w:r w:rsidRPr="00F17EF5">
              <w:rPr>
                <w:vertAlign w:val="subscript"/>
              </w:rPr>
              <w:t>carrierLow</w:t>
            </w:r>
            <w:r w:rsidRPr="00F17EF5">
              <w:t xml:space="preserve"> + (N</w:t>
            </w:r>
            <w:r w:rsidRPr="00F17EF5">
              <w:rPr>
                <w:vertAlign w:val="subscript"/>
              </w:rPr>
              <w:t>RB</w:t>
            </w:r>
            <w:r w:rsidRPr="00F17EF5">
              <w:t xml:space="preserve"> – 11) * CRB</w:t>
            </w:r>
            <w:r w:rsidRPr="00F17EF5">
              <w:rPr>
                <w:vertAlign w:val="subscript"/>
              </w:rPr>
              <w:t>size</w:t>
            </w:r>
            <w:r w:rsidRPr="00F17EF5">
              <w:t xml:space="preserve"> + BW</w:t>
            </w:r>
            <w:r w:rsidRPr="00F17EF5">
              <w:rPr>
                <w:vertAlign w:val="subscript"/>
              </w:rPr>
              <w:t>SSB</w:t>
            </w:r>
            <w:r w:rsidRPr="00F17EF5">
              <w:t xml:space="preserve"> / 2</w:t>
            </w:r>
          </w:p>
        </w:tc>
      </w:tr>
    </w:tbl>
    <w:p w14:paraId="5042DCBC" w14:textId="77777777" w:rsidR="00D4531E" w:rsidRPr="00F17EF5" w:rsidRDefault="00D4531E" w:rsidP="00DD6CFB">
      <w:pPr>
        <w:pStyle w:val="B2"/>
      </w:pPr>
    </w:p>
    <w:p w14:paraId="301B0AA4" w14:textId="77777777" w:rsidR="00D4531E" w:rsidRPr="00F17EF5" w:rsidRDefault="00D4531E" w:rsidP="00DD6CFB">
      <w:pPr>
        <w:pStyle w:val="B1"/>
      </w:pPr>
      <w:r w:rsidRPr="00F17EF5">
        <w:t>5.</w:t>
      </w:r>
      <w:r w:rsidRPr="00F17EF5">
        <w:tab/>
        <w:t>Calculate signalling parameters:</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6237"/>
      </w:tblGrid>
      <w:tr w:rsidR="00D4531E" w:rsidRPr="00F17EF5" w14:paraId="4132C097" w14:textId="77777777" w:rsidTr="003D3315">
        <w:tc>
          <w:tcPr>
            <w:tcW w:w="2694" w:type="dxa"/>
          </w:tcPr>
          <w:p w14:paraId="1873F01A" w14:textId="77777777" w:rsidR="00D4531E" w:rsidRPr="00F17EF5" w:rsidRDefault="00D4531E" w:rsidP="00DD6CFB">
            <w:pPr>
              <w:pStyle w:val="TAH"/>
            </w:pPr>
            <w:r w:rsidRPr="00F17EF5">
              <w:t>IE field</w:t>
            </w:r>
          </w:p>
        </w:tc>
        <w:tc>
          <w:tcPr>
            <w:tcW w:w="6237" w:type="dxa"/>
            <w:shd w:val="clear" w:color="auto" w:fill="auto"/>
          </w:tcPr>
          <w:p w14:paraId="32CEC39A" w14:textId="77777777" w:rsidR="00D4531E" w:rsidRPr="00F17EF5" w:rsidRDefault="00D4531E" w:rsidP="00DD6CFB">
            <w:pPr>
              <w:pStyle w:val="TAH"/>
            </w:pPr>
            <w:r w:rsidRPr="00F17EF5">
              <w:t>Value</w:t>
            </w:r>
          </w:p>
        </w:tc>
      </w:tr>
      <w:tr w:rsidR="00D4531E" w:rsidRPr="00F17EF5" w14:paraId="2AE1902C" w14:textId="77777777" w:rsidTr="003D3315">
        <w:tc>
          <w:tcPr>
            <w:tcW w:w="2694" w:type="dxa"/>
          </w:tcPr>
          <w:p w14:paraId="53132BEF" w14:textId="77777777" w:rsidR="00D4531E" w:rsidRPr="00F17EF5" w:rsidRDefault="00D4531E" w:rsidP="00DD6CFB">
            <w:pPr>
              <w:pStyle w:val="TAL"/>
              <w:rPr>
                <w:iCs/>
                <w:szCs w:val="18"/>
              </w:rPr>
            </w:pPr>
            <w:r w:rsidRPr="00F17EF5">
              <w:t>sl-AbsoluteFrequencySSB-r16</w:t>
            </w:r>
          </w:p>
        </w:tc>
        <w:tc>
          <w:tcPr>
            <w:tcW w:w="6237" w:type="dxa"/>
            <w:shd w:val="clear" w:color="auto" w:fill="auto"/>
          </w:tcPr>
          <w:p w14:paraId="218949D1" w14:textId="77777777" w:rsidR="00D4531E" w:rsidRPr="00F17EF5" w:rsidRDefault="00D4531E" w:rsidP="00DD6CFB">
            <w:pPr>
              <w:pStyle w:val="TAL"/>
            </w:pPr>
            <w:r w:rsidRPr="00F17EF5">
              <w:t>Set to F</w:t>
            </w:r>
            <w:r w:rsidRPr="00F17EF5">
              <w:rPr>
                <w:vertAlign w:val="subscript"/>
              </w:rPr>
              <w:t>SL_SSref</w:t>
            </w:r>
            <w:r w:rsidRPr="00F17EF5">
              <w:t xml:space="preserve"> expressed in </w:t>
            </w:r>
            <w:r w:rsidRPr="00F17EF5">
              <w:rPr>
                <w:iCs/>
              </w:rPr>
              <w:t xml:space="preserve">ARFCN </w:t>
            </w:r>
            <w:r w:rsidRPr="00F17EF5">
              <w:t>as defined in TS 38.101-1 [15] clause 5.4E.2.</w:t>
            </w:r>
          </w:p>
        </w:tc>
      </w:tr>
      <w:tr w:rsidR="00D4531E" w:rsidRPr="00F17EF5" w14:paraId="458E873A" w14:textId="77777777" w:rsidTr="003D3315">
        <w:tc>
          <w:tcPr>
            <w:tcW w:w="2694" w:type="dxa"/>
          </w:tcPr>
          <w:p w14:paraId="2A64B922" w14:textId="77777777" w:rsidR="00D4531E" w:rsidRPr="00F17EF5" w:rsidRDefault="00D4531E" w:rsidP="00DD6CFB">
            <w:pPr>
              <w:pStyle w:val="TAL"/>
            </w:pPr>
            <w:r w:rsidRPr="00F17EF5">
              <w:t>sl-AbsoluteFrequencyPointA-r16</w:t>
            </w:r>
          </w:p>
        </w:tc>
        <w:tc>
          <w:tcPr>
            <w:tcW w:w="6237" w:type="dxa"/>
            <w:shd w:val="clear" w:color="auto" w:fill="auto"/>
          </w:tcPr>
          <w:p w14:paraId="751F1C53" w14:textId="77777777" w:rsidR="00D4531E" w:rsidRPr="00F17EF5" w:rsidRDefault="00D4531E" w:rsidP="00DD6CFB">
            <w:pPr>
              <w:pStyle w:val="TAL"/>
              <w:rPr>
                <w:iCs/>
              </w:rPr>
            </w:pPr>
            <w:r w:rsidRPr="00F17EF5">
              <w:rPr>
                <w:iCs/>
              </w:rPr>
              <w:t xml:space="preserve">Set to </w:t>
            </w:r>
            <w:r w:rsidRPr="00F17EF5">
              <w:t>F</w:t>
            </w:r>
            <w:r w:rsidRPr="00F17EF5">
              <w:rPr>
                <w:vertAlign w:val="subscript"/>
              </w:rPr>
              <w:t>SL_PointA</w:t>
            </w:r>
            <w:r w:rsidRPr="00F17EF5">
              <w:t xml:space="preserve"> expressed in </w:t>
            </w:r>
            <w:r w:rsidRPr="00F17EF5">
              <w:rPr>
                <w:iCs/>
              </w:rPr>
              <w:t xml:space="preserve">ARFCN </w:t>
            </w:r>
            <w:r w:rsidRPr="00F17EF5">
              <w:t>as defined in TS 38.101-1 [15] clause 5.4E.2.</w:t>
            </w:r>
          </w:p>
        </w:tc>
      </w:tr>
      <w:tr w:rsidR="00D4531E" w:rsidRPr="00F17EF5" w14:paraId="41A9A423" w14:textId="77777777" w:rsidTr="003D3315">
        <w:tc>
          <w:tcPr>
            <w:tcW w:w="2694" w:type="dxa"/>
          </w:tcPr>
          <w:p w14:paraId="07E68547" w14:textId="77777777" w:rsidR="00D4531E" w:rsidRPr="00F17EF5" w:rsidRDefault="00D4531E" w:rsidP="00DD6CFB">
            <w:pPr>
              <w:pStyle w:val="TAL"/>
            </w:pPr>
            <w:r w:rsidRPr="00F17EF5">
              <w:t>offsetToCarrier</w:t>
            </w:r>
          </w:p>
        </w:tc>
        <w:tc>
          <w:tcPr>
            <w:tcW w:w="6237" w:type="dxa"/>
            <w:shd w:val="clear" w:color="auto" w:fill="auto"/>
          </w:tcPr>
          <w:p w14:paraId="3193BA07" w14:textId="77777777" w:rsidR="00D4531E" w:rsidRPr="00F17EF5" w:rsidRDefault="00D4531E" w:rsidP="00DD6CFB">
            <w:pPr>
              <w:pStyle w:val="TAL"/>
            </w:pPr>
            <w:r w:rsidRPr="00F17EF5">
              <w:t>Set to value calculated in step 2.</w:t>
            </w:r>
          </w:p>
          <w:p w14:paraId="0B547217" w14:textId="77777777" w:rsidR="00D4531E" w:rsidRPr="00F17EF5" w:rsidRDefault="00D4531E" w:rsidP="00DD6CFB">
            <w:pPr>
              <w:pStyle w:val="TAL"/>
              <w:rPr>
                <w:rFonts w:eastAsia="Calibri"/>
                <w:sz w:val="22"/>
                <w:szCs w:val="22"/>
              </w:rPr>
            </w:pPr>
            <w:r w:rsidRPr="00F17EF5">
              <w:t>The IE field offsetToCarrier</w:t>
            </w:r>
            <w:r w:rsidRPr="00F17EF5">
              <w:rPr>
                <w:iCs/>
              </w:rPr>
              <w:t xml:space="preserve"> is signalled in IE </w:t>
            </w:r>
            <w:r w:rsidRPr="00F17EF5">
              <w:t>sl-SCS-SpecificCarrierList-r16.</w:t>
            </w:r>
          </w:p>
        </w:tc>
      </w:tr>
    </w:tbl>
    <w:p w14:paraId="240AAD01" w14:textId="77777777" w:rsidR="00D4531E" w:rsidRPr="00F17EF5" w:rsidRDefault="00D4531E" w:rsidP="00DD6CFB"/>
    <w:p w14:paraId="489BD47B" w14:textId="77777777" w:rsidR="00D4531E" w:rsidRPr="00F17EF5" w:rsidRDefault="00D4531E" w:rsidP="00D4531E">
      <w:pPr>
        <w:pStyle w:val="Heading8"/>
      </w:pPr>
      <w:bookmarkStart w:id="197" w:name="historyclause"/>
      <w:r w:rsidRPr="00F17EF5">
        <w:br w:type="page"/>
      </w:r>
      <w:bookmarkStart w:id="198" w:name="_Toc21354350"/>
      <w:bookmarkStart w:id="199" w:name="_Toc27750006"/>
      <w:r w:rsidRPr="00F17EF5">
        <w:t>Annex D (informative):</w:t>
      </w:r>
      <w:r w:rsidRPr="00F17EF5">
        <w:br/>
        <w:t>Change history</w:t>
      </w:r>
      <w:bookmarkEnd w:id="197"/>
      <w:bookmarkEnd w:id="198"/>
      <w:bookmarkEnd w:id="19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283"/>
        <w:gridCol w:w="425"/>
        <w:gridCol w:w="4962"/>
        <w:gridCol w:w="708"/>
      </w:tblGrid>
      <w:tr w:rsidR="00D4531E" w:rsidRPr="00F17EF5" w14:paraId="56056B97" w14:textId="77777777" w:rsidTr="00A95C5D">
        <w:trPr>
          <w:cantSplit/>
        </w:trPr>
        <w:tc>
          <w:tcPr>
            <w:tcW w:w="9639" w:type="dxa"/>
            <w:gridSpan w:val="8"/>
            <w:tcBorders>
              <w:bottom w:val="nil"/>
            </w:tcBorders>
            <w:shd w:val="solid" w:color="FFFFFF" w:fill="auto"/>
          </w:tcPr>
          <w:p w14:paraId="1D3359B6" w14:textId="77777777" w:rsidR="00D4531E" w:rsidRPr="00F17EF5" w:rsidRDefault="00D4531E" w:rsidP="00DD6CFB">
            <w:pPr>
              <w:pStyle w:val="TAL"/>
              <w:rPr>
                <w:sz w:val="16"/>
                <w:lang w:eastAsia="en-US"/>
              </w:rPr>
            </w:pPr>
            <w:r w:rsidRPr="00F17EF5">
              <w:rPr>
                <w:lang w:eastAsia="en-US"/>
              </w:rPr>
              <w:t>Change history</w:t>
            </w:r>
          </w:p>
        </w:tc>
      </w:tr>
      <w:tr w:rsidR="00D4531E" w:rsidRPr="00F17EF5" w14:paraId="352E10E1" w14:textId="77777777" w:rsidTr="00A95C5D">
        <w:tc>
          <w:tcPr>
            <w:tcW w:w="800" w:type="dxa"/>
            <w:shd w:val="pct10" w:color="auto" w:fill="FFFFFF"/>
          </w:tcPr>
          <w:p w14:paraId="28FD5CD8" w14:textId="77777777" w:rsidR="00D4531E" w:rsidRPr="00F17EF5" w:rsidRDefault="00D4531E" w:rsidP="00DD6CFB">
            <w:pPr>
              <w:pStyle w:val="TAL"/>
              <w:rPr>
                <w:lang w:eastAsia="en-US"/>
              </w:rPr>
            </w:pPr>
            <w:r w:rsidRPr="00F17EF5">
              <w:rPr>
                <w:lang w:eastAsia="en-US"/>
              </w:rPr>
              <w:t>Date</w:t>
            </w:r>
          </w:p>
        </w:tc>
        <w:tc>
          <w:tcPr>
            <w:tcW w:w="800" w:type="dxa"/>
            <w:shd w:val="pct10" w:color="auto" w:fill="FFFFFF"/>
          </w:tcPr>
          <w:p w14:paraId="1ADF8DE8" w14:textId="77777777" w:rsidR="00D4531E" w:rsidRPr="00F17EF5" w:rsidRDefault="00D4531E" w:rsidP="00DD6CFB">
            <w:pPr>
              <w:pStyle w:val="TAL"/>
              <w:rPr>
                <w:lang w:eastAsia="en-US"/>
              </w:rPr>
            </w:pPr>
            <w:r w:rsidRPr="00F17EF5">
              <w:rPr>
                <w:lang w:eastAsia="en-US"/>
              </w:rPr>
              <w:t>Meeting</w:t>
            </w:r>
          </w:p>
        </w:tc>
        <w:tc>
          <w:tcPr>
            <w:tcW w:w="1094" w:type="dxa"/>
            <w:shd w:val="pct10" w:color="auto" w:fill="FFFFFF"/>
          </w:tcPr>
          <w:p w14:paraId="0D53C30B" w14:textId="77777777" w:rsidR="00D4531E" w:rsidRPr="00F17EF5" w:rsidRDefault="00D4531E" w:rsidP="00DD6CFB">
            <w:pPr>
              <w:pStyle w:val="TAL"/>
              <w:rPr>
                <w:lang w:eastAsia="en-US"/>
              </w:rPr>
            </w:pPr>
            <w:r w:rsidRPr="00F17EF5">
              <w:rPr>
                <w:lang w:eastAsia="en-US"/>
              </w:rPr>
              <w:t>TDoc</w:t>
            </w:r>
          </w:p>
        </w:tc>
        <w:tc>
          <w:tcPr>
            <w:tcW w:w="567" w:type="dxa"/>
            <w:shd w:val="pct10" w:color="auto" w:fill="FFFFFF"/>
          </w:tcPr>
          <w:p w14:paraId="616E3497" w14:textId="77777777" w:rsidR="00D4531E" w:rsidRPr="00F17EF5" w:rsidRDefault="00D4531E" w:rsidP="00DD6CFB">
            <w:pPr>
              <w:pStyle w:val="TAL"/>
              <w:rPr>
                <w:lang w:eastAsia="en-US"/>
              </w:rPr>
            </w:pPr>
            <w:r w:rsidRPr="00F17EF5">
              <w:rPr>
                <w:lang w:eastAsia="en-US"/>
              </w:rPr>
              <w:t>CR</w:t>
            </w:r>
          </w:p>
        </w:tc>
        <w:tc>
          <w:tcPr>
            <w:tcW w:w="283" w:type="dxa"/>
            <w:shd w:val="pct10" w:color="auto" w:fill="FFFFFF"/>
          </w:tcPr>
          <w:p w14:paraId="5BE47C84" w14:textId="77777777" w:rsidR="00D4531E" w:rsidRPr="00F17EF5" w:rsidRDefault="00D4531E" w:rsidP="00DD6CFB">
            <w:pPr>
              <w:pStyle w:val="TAL"/>
              <w:rPr>
                <w:lang w:eastAsia="en-US"/>
              </w:rPr>
            </w:pPr>
            <w:r w:rsidRPr="00F17EF5">
              <w:rPr>
                <w:lang w:eastAsia="en-US"/>
              </w:rPr>
              <w:t>Rev</w:t>
            </w:r>
          </w:p>
        </w:tc>
        <w:tc>
          <w:tcPr>
            <w:tcW w:w="425" w:type="dxa"/>
            <w:shd w:val="pct10" w:color="auto" w:fill="FFFFFF"/>
          </w:tcPr>
          <w:p w14:paraId="6789B0DD" w14:textId="77777777" w:rsidR="00D4531E" w:rsidRPr="00F17EF5" w:rsidRDefault="00D4531E" w:rsidP="00DD6CFB">
            <w:pPr>
              <w:pStyle w:val="TAL"/>
              <w:rPr>
                <w:lang w:eastAsia="en-US"/>
              </w:rPr>
            </w:pPr>
            <w:r w:rsidRPr="00F17EF5">
              <w:rPr>
                <w:lang w:eastAsia="en-US"/>
              </w:rPr>
              <w:t>Cat</w:t>
            </w:r>
          </w:p>
        </w:tc>
        <w:tc>
          <w:tcPr>
            <w:tcW w:w="4962" w:type="dxa"/>
            <w:shd w:val="pct10" w:color="auto" w:fill="FFFFFF"/>
          </w:tcPr>
          <w:p w14:paraId="2852F11E" w14:textId="77777777" w:rsidR="00D4531E" w:rsidRPr="00F17EF5" w:rsidRDefault="00D4531E" w:rsidP="00DD6CFB">
            <w:pPr>
              <w:pStyle w:val="TAL"/>
              <w:rPr>
                <w:lang w:eastAsia="en-US"/>
              </w:rPr>
            </w:pPr>
            <w:r w:rsidRPr="00F17EF5">
              <w:rPr>
                <w:lang w:eastAsia="en-US"/>
              </w:rPr>
              <w:t>Subject/Comment</w:t>
            </w:r>
          </w:p>
        </w:tc>
        <w:tc>
          <w:tcPr>
            <w:tcW w:w="708" w:type="dxa"/>
            <w:shd w:val="pct10" w:color="auto" w:fill="FFFFFF"/>
          </w:tcPr>
          <w:p w14:paraId="10F8D5C8" w14:textId="77777777" w:rsidR="00D4531E" w:rsidRPr="00F17EF5" w:rsidRDefault="00D4531E" w:rsidP="00DD6CFB">
            <w:pPr>
              <w:pStyle w:val="TAL"/>
              <w:rPr>
                <w:lang w:eastAsia="en-US"/>
              </w:rPr>
            </w:pPr>
            <w:r w:rsidRPr="00F17EF5">
              <w:rPr>
                <w:lang w:eastAsia="en-US"/>
              </w:rPr>
              <w:t>New version</w:t>
            </w:r>
          </w:p>
        </w:tc>
      </w:tr>
      <w:tr w:rsidR="00D4531E" w:rsidRPr="0031204F" w14:paraId="7A4ADE0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4A5C8F" w14:textId="77777777" w:rsidR="00D4531E" w:rsidRPr="00DD6CFB" w:rsidRDefault="00D4531E" w:rsidP="00DD6CFB">
            <w:pPr>
              <w:pStyle w:val="TAL"/>
              <w:rPr>
                <w:sz w:val="16"/>
                <w:szCs w:val="16"/>
                <w:lang w:eastAsia="en-US"/>
              </w:rPr>
            </w:pPr>
            <w:r w:rsidRPr="00DD6CFB">
              <w:rPr>
                <w:sz w:val="16"/>
                <w:szCs w:val="16"/>
                <w:lang w:eastAsia="en-US"/>
              </w:rPr>
              <w:t>2017-12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CDA51B" w14:textId="77777777" w:rsidR="00D4531E" w:rsidRPr="00DD6CFB" w:rsidRDefault="00D4531E" w:rsidP="00DD6CFB">
            <w:pPr>
              <w:pStyle w:val="TAL"/>
              <w:rPr>
                <w:sz w:val="16"/>
                <w:szCs w:val="16"/>
                <w:lang w:eastAsia="en-US"/>
              </w:rPr>
            </w:pPr>
            <w:r w:rsidRPr="00DD6CFB">
              <w:rPr>
                <w:sz w:val="16"/>
                <w:szCs w:val="16"/>
                <w:lang w:eastAsia="en-US"/>
              </w:rPr>
              <w:t>RAN5#77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43B766" w14:textId="77777777" w:rsidR="00D4531E" w:rsidRPr="00DD6CFB" w:rsidRDefault="00D4531E" w:rsidP="00DD6CFB">
            <w:pPr>
              <w:pStyle w:val="TAL"/>
              <w:rPr>
                <w:sz w:val="16"/>
                <w:szCs w:val="16"/>
                <w:lang w:eastAsia="en-US"/>
              </w:rPr>
            </w:pPr>
            <w:r w:rsidRPr="00DD6CFB">
              <w:rPr>
                <w:sz w:val="16"/>
                <w:szCs w:val="16"/>
                <w:lang w:eastAsia="en-US"/>
              </w:rPr>
              <w:t>R5-176995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DFC5E8"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B826C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B5784A"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D4855A" w14:textId="77777777" w:rsidR="00D4531E" w:rsidRPr="00DD6CFB" w:rsidRDefault="00D4531E" w:rsidP="00DD6CFB">
            <w:pPr>
              <w:pStyle w:val="TAL"/>
              <w:rPr>
                <w:sz w:val="16"/>
                <w:szCs w:val="16"/>
                <w:lang w:eastAsia="en-US"/>
              </w:rPr>
            </w:pPr>
            <w:r w:rsidRPr="00DD6CFB">
              <w:rPr>
                <w:sz w:val="16"/>
                <w:szCs w:val="16"/>
                <w:lang w:eastAsia="en-US"/>
              </w:rPr>
              <w:t>TP on clauses of test equipment requirement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0C98B3" w14:textId="77777777" w:rsidR="00D4531E" w:rsidRPr="00DD6CFB" w:rsidRDefault="00D4531E" w:rsidP="00DD6CFB">
            <w:pPr>
              <w:pStyle w:val="TAL"/>
              <w:rPr>
                <w:sz w:val="16"/>
                <w:szCs w:val="16"/>
                <w:lang w:eastAsia="en-US"/>
              </w:rPr>
            </w:pPr>
            <w:r w:rsidRPr="00DD6CFB">
              <w:rPr>
                <w:sz w:val="16"/>
                <w:szCs w:val="16"/>
                <w:lang w:eastAsia="en-US"/>
              </w:rPr>
              <w:t>0.1.0</w:t>
            </w:r>
          </w:p>
        </w:tc>
      </w:tr>
      <w:tr w:rsidR="00D4531E" w:rsidRPr="0031204F" w14:paraId="528BE2B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355617" w14:textId="77777777" w:rsidR="00D4531E" w:rsidRPr="00DD6CFB" w:rsidRDefault="00D4531E" w:rsidP="00DD6CFB">
            <w:pPr>
              <w:pStyle w:val="TAL"/>
              <w:rPr>
                <w:sz w:val="16"/>
                <w:szCs w:val="16"/>
                <w:lang w:eastAsia="en-US"/>
              </w:rPr>
            </w:pPr>
            <w:r w:rsidRPr="00DD6CFB">
              <w:rPr>
                <w:sz w:val="16"/>
                <w:szCs w:val="16"/>
                <w:lang w:eastAsia="en-US"/>
              </w:rPr>
              <w:t>2017-12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348135" w14:textId="77777777" w:rsidR="00D4531E" w:rsidRPr="00DD6CFB" w:rsidRDefault="00D4531E" w:rsidP="00DD6CFB">
            <w:pPr>
              <w:pStyle w:val="TAL"/>
              <w:rPr>
                <w:sz w:val="16"/>
                <w:szCs w:val="16"/>
                <w:lang w:eastAsia="en-US"/>
              </w:rPr>
            </w:pPr>
            <w:r w:rsidRPr="00DD6CFB">
              <w:rPr>
                <w:sz w:val="16"/>
                <w:szCs w:val="16"/>
                <w:lang w:eastAsia="en-US"/>
              </w:rPr>
              <w:t>RAN5#77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4D815C" w14:textId="77777777" w:rsidR="00D4531E" w:rsidRPr="00DD6CFB" w:rsidRDefault="00D4531E" w:rsidP="00DD6CFB">
            <w:pPr>
              <w:pStyle w:val="TAL"/>
              <w:rPr>
                <w:sz w:val="16"/>
                <w:szCs w:val="16"/>
                <w:lang w:eastAsia="en-US"/>
              </w:rPr>
            </w:pPr>
            <w:r w:rsidRPr="00DD6CFB">
              <w:rPr>
                <w:sz w:val="16"/>
                <w:szCs w:val="16"/>
                <w:lang w:eastAsia="en-US"/>
              </w:rPr>
              <w:t>R5-176779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685541"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9B663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AE4B3E"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894086" w14:textId="77777777" w:rsidR="00D4531E" w:rsidRPr="00DD6CFB" w:rsidRDefault="00D4531E" w:rsidP="00DD6CFB">
            <w:pPr>
              <w:pStyle w:val="TAL"/>
              <w:rPr>
                <w:sz w:val="16"/>
                <w:szCs w:val="16"/>
                <w:lang w:eastAsia="en-US"/>
              </w:rPr>
            </w:pPr>
            <w:r w:rsidRPr="00DD6CFB">
              <w:rPr>
                <w:sz w:val="16"/>
                <w:szCs w:val="16"/>
                <w:lang w:eastAsia="en-US"/>
              </w:rPr>
              <w:t>Add references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7D1498" w14:textId="77777777" w:rsidR="00D4531E" w:rsidRPr="00DD6CFB" w:rsidRDefault="00D4531E" w:rsidP="00DD6CFB">
            <w:pPr>
              <w:pStyle w:val="TAL"/>
              <w:rPr>
                <w:sz w:val="16"/>
                <w:szCs w:val="16"/>
                <w:lang w:eastAsia="en-US"/>
              </w:rPr>
            </w:pPr>
            <w:r w:rsidRPr="00DD6CFB">
              <w:rPr>
                <w:sz w:val="16"/>
                <w:szCs w:val="16"/>
                <w:lang w:eastAsia="en-US"/>
              </w:rPr>
              <w:t>0.1.0</w:t>
            </w:r>
          </w:p>
        </w:tc>
      </w:tr>
      <w:tr w:rsidR="00D4531E" w:rsidRPr="0031204F" w14:paraId="2EB8322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B862621" w14:textId="77777777" w:rsidR="00D4531E" w:rsidRPr="00DD6CFB" w:rsidRDefault="00D4531E" w:rsidP="00DD6CFB">
            <w:pPr>
              <w:pStyle w:val="TAL"/>
              <w:rPr>
                <w:sz w:val="16"/>
                <w:szCs w:val="16"/>
                <w:lang w:eastAsia="en-US"/>
              </w:rPr>
            </w:pPr>
            <w:r w:rsidRPr="00DD6CFB">
              <w:rPr>
                <w:sz w:val="16"/>
                <w:szCs w:val="16"/>
                <w:lang w:eastAsia="en-US"/>
              </w:rPr>
              <w:t>2017-12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71A60A" w14:textId="77777777" w:rsidR="00D4531E" w:rsidRPr="00DD6CFB" w:rsidRDefault="00D4531E" w:rsidP="00DD6CFB">
            <w:pPr>
              <w:pStyle w:val="TAL"/>
              <w:rPr>
                <w:sz w:val="16"/>
                <w:szCs w:val="16"/>
                <w:lang w:eastAsia="en-US"/>
              </w:rPr>
            </w:pPr>
            <w:r w:rsidRPr="00DD6CFB">
              <w:rPr>
                <w:sz w:val="16"/>
                <w:szCs w:val="16"/>
                <w:lang w:eastAsia="en-US"/>
              </w:rPr>
              <w:t>RAN5#77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FBB69B" w14:textId="77777777" w:rsidR="00D4531E" w:rsidRPr="00DD6CFB" w:rsidRDefault="00D4531E" w:rsidP="00DD6CFB">
            <w:pPr>
              <w:pStyle w:val="TAL"/>
              <w:rPr>
                <w:sz w:val="16"/>
                <w:szCs w:val="16"/>
                <w:lang w:eastAsia="en-US"/>
              </w:rPr>
            </w:pPr>
            <w:r w:rsidRPr="00DD6CFB">
              <w:rPr>
                <w:sz w:val="16"/>
                <w:szCs w:val="16"/>
                <w:lang w:eastAsia="en-US"/>
              </w:rPr>
              <w:t>R5-176917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994482"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E5EDC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E051EB"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B3A806" w14:textId="77777777" w:rsidR="00D4531E" w:rsidRPr="00DD6CFB" w:rsidRDefault="00D4531E" w:rsidP="00DD6CFB">
            <w:pPr>
              <w:pStyle w:val="TAL"/>
              <w:rPr>
                <w:sz w:val="16"/>
                <w:szCs w:val="16"/>
                <w:lang w:eastAsia="en-US"/>
              </w:rPr>
            </w:pPr>
            <w:r w:rsidRPr="00DD6CFB">
              <w:rPr>
                <w:sz w:val="16"/>
                <w:szCs w:val="16"/>
                <w:lang w:eastAsia="en-US"/>
              </w:rPr>
              <w:t>Introduce general chapter for generic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41A733" w14:textId="77777777" w:rsidR="00D4531E" w:rsidRPr="00DD6CFB" w:rsidRDefault="00D4531E" w:rsidP="00DD6CFB">
            <w:pPr>
              <w:pStyle w:val="TAL"/>
              <w:rPr>
                <w:sz w:val="16"/>
                <w:szCs w:val="16"/>
                <w:lang w:eastAsia="en-US"/>
              </w:rPr>
            </w:pPr>
            <w:r w:rsidRPr="00DD6CFB">
              <w:rPr>
                <w:sz w:val="16"/>
                <w:szCs w:val="16"/>
                <w:lang w:eastAsia="en-US"/>
              </w:rPr>
              <w:t>0.1.0</w:t>
            </w:r>
          </w:p>
        </w:tc>
      </w:tr>
      <w:tr w:rsidR="00D4531E" w:rsidRPr="0031204F" w14:paraId="6BC24B8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681DB0" w14:textId="77777777" w:rsidR="00D4531E" w:rsidRPr="00DD6CFB" w:rsidRDefault="00D4531E" w:rsidP="00DD6CFB">
            <w:pPr>
              <w:pStyle w:val="TAL"/>
              <w:rPr>
                <w:sz w:val="16"/>
                <w:szCs w:val="16"/>
                <w:lang w:eastAsia="en-US"/>
              </w:rPr>
            </w:pPr>
            <w:r w:rsidRPr="00DD6CFB">
              <w:rPr>
                <w:sz w:val="16"/>
                <w:szCs w:val="16"/>
                <w:lang w:eastAsia="en-US"/>
              </w:rPr>
              <w:t>2017-12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47D2E4" w14:textId="77777777" w:rsidR="00D4531E" w:rsidRPr="00DD6CFB" w:rsidRDefault="00D4531E" w:rsidP="00DD6CFB">
            <w:pPr>
              <w:pStyle w:val="TAL"/>
              <w:rPr>
                <w:sz w:val="16"/>
                <w:szCs w:val="16"/>
                <w:lang w:eastAsia="en-US"/>
              </w:rPr>
            </w:pPr>
            <w:r w:rsidRPr="00DD6CFB">
              <w:rPr>
                <w:sz w:val="16"/>
                <w:szCs w:val="16"/>
                <w:lang w:eastAsia="en-US"/>
              </w:rPr>
              <w:t>RAN5#77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722250" w14:textId="77777777" w:rsidR="00D4531E" w:rsidRPr="00DD6CFB" w:rsidRDefault="00D4531E" w:rsidP="00DD6CFB">
            <w:pPr>
              <w:pStyle w:val="TAL"/>
              <w:rPr>
                <w:sz w:val="16"/>
                <w:szCs w:val="16"/>
                <w:lang w:eastAsia="en-US"/>
              </w:rPr>
            </w:pPr>
            <w:r w:rsidRPr="00DD6CFB">
              <w:rPr>
                <w:sz w:val="16"/>
                <w:szCs w:val="16"/>
                <w:lang w:eastAsia="en-US"/>
              </w:rPr>
              <w:t>R5-176918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9B145B"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68B0D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55E4E8"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3B4ADC" w14:textId="77777777" w:rsidR="00D4531E" w:rsidRPr="00DD6CFB" w:rsidRDefault="00D4531E" w:rsidP="00DD6CFB">
            <w:pPr>
              <w:pStyle w:val="TAL"/>
              <w:rPr>
                <w:sz w:val="16"/>
                <w:szCs w:val="16"/>
                <w:lang w:eastAsia="en-US"/>
              </w:rPr>
            </w:pPr>
            <w:r w:rsidRPr="00DD6CFB">
              <w:rPr>
                <w:sz w:val="16"/>
                <w:szCs w:val="16"/>
                <w:lang w:eastAsia="en-US"/>
              </w:rPr>
              <w:t>Add generic procedures RRC_IDLE and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B3A4B4" w14:textId="77777777" w:rsidR="00D4531E" w:rsidRPr="00DD6CFB" w:rsidRDefault="00D4531E" w:rsidP="00DD6CFB">
            <w:pPr>
              <w:pStyle w:val="TAL"/>
              <w:rPr>
                <w:sz w:val="16"/>
                <w:szCs w:val="16"/>
                <w:lang w:eastAsia="en-US"/>
              </w:rPr>
            </w:pPr>
            <w:r w:rsidRPr="00DD6CFB">
              <w:rPr>
                <w:sz w:val="16"/>
                <w:szCs w:val="16"/>
                <w:lang w:eastAsia="en-US"/>
              </w:rPr>
              <w:t>0.1.0</w:t>
            </w:r>
          </w:p>
        </w:tc>
      </w:tr>
      <w:tr w:rsidR="00D4531E" w:rsidRPr="0031204F" w14:paraId="64713C9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7D783F5" w14:textId="77777777" w:rsidR="00D4531E" w:rsidRPr="00DD6CFB" w:rsidRDefault="00D4531E" w:rsidP="00DD6CFB">
            <w:pPr>
              <w:pStyle w:val="TAL"/>
              <w:rPr>
                <w:sz w:val="16"/>
                <w:szCs w:val="16"/>
                <w:lang w:eastAsia="en-US"/>
              </w:rPr>
            </w:pPr>
            <w:r w:rsidRPr="00DD6CFB">
              <w:rPr>
                <w:sz w:val="16"/>
                <w:szCs w:val="16"/>
                <w:lang w:eastAsia="en-US"/>
              </w:rPr>
              <w:t>2017-12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EE1DA7" w14:textId="77777777" w:rsidR="00D4531E" w:rsidRPr="00DD6CFB" w:rsidRDefault="00D4531E" w:rsidP="00DD6CFB">
            <w:pPr>
              <w:pStyle w:val="TAL"/>
              <w:rPr>
                <w:sz w:val="16"/>
                <w:szCs w:val="16"/>
                <w:lang w:eastAsia="en-US"/>
              </w:rPr>
            </w:pPr>
            <w:r w:rsidRPr="00DD6CFB">
              <w:rPr>
                <w:sz w:val="16"/>
                <w:szCs w:val="16"/>
                <w:lang w:eastAsia="en-US"/>
              </w:rPr>
              <w:t>RAN5#77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F46CBA" w14:textId="77777777" w:rsidR="00D4531E" w:rsidRPr="00DD6CFB" w:rsidRDefault="00D4531E" w:rsidP="00DD6CFB">
            <w:pPr>
              <w:pStyle w:val="TAL"/>
              <w:rPr>
                <w:sz w:val="16"/>
                <w:szCs w:val="16"/>
                <w:lang w:eastAsia="en-US"/>
              </w:rPr>
            </w:pPr>
            <w:r w:rsidRPr="00DD6CFB">
              <w:rPr>
                <w:sz w:val="16"/>
                <w:szCs w:val="16"/>
                <w:lang w:eastAsia="en-US"/>
              </w:rPr>
              <w:t>R5-176920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FC0C56"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72273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5853DB"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95ECB3" w14:textId="77777777" w:rsidR="00D4531E" w:rsidRPr="00DD6CFB" w:rsidRDefault="00D4531E" w:rsidP="00DD6CFB">
            <w:pPr>
              <w:pStyle w:val="TAL"/>
              <w:rPr>
                <w:sz w:val="16"/>
                <w:szCs w:val="16"/>
                <w:lang w:eastAsia="en-US"/>
              </w:rPr>
            </w:pPr>
            <w:r w:rsidRPr="00DD6CFB">
              <w:rPr>
                <w:sz w:val="16"/>
                <w:szCs w:val="16"/>
                <w:lang w:eastAsia="en-US"/>
              </w:rPr>
              <w:t>Introduce RRC chapters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A65756" w14:textId="77777777" w:rsidR="00D4531E" w:rsidRPr="00DD6CFB" w:rsidRDefault="00D4531E" w:rsidP="00DD6CFB">
            <w:pPr>
              <w:pStyle w:val="TAL"/>
              <w:rPr>
                <w:sz w:val="16"/>
                <w:szCs w:val="16"/>
                <w:lang w:eastAsia="en-US"/>
              </w:rPr>
            </w:pPr>
            <w:r w:rsidRPr="00DD6CFB">
              <w:rPr>
                <w:sz w:val="16"/>
                <w:szCs w:val="16"/>
                <w:lang w:eastAsia="en-US"/>
              </w:rPr>
              <w:t>0.1.0</w:t>
            </w:r>
          </w:p>
        </w:tc>
      </w:tr>
      <w:tr w:rsidR="00D4531E" w:rsidRPr="0031204F" w14:paraId="7FDC803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2DFEC3" w14:textId="77777777" w:rsidR="00D4531E" w:rsidRPr="00DD6CFB" w:rsidRDefault="00D4531E" w:rsidP="00DD6CFB">
            <w:pPr>
              <w:pStyle w:val="TAL"/>
              <w:rPr>
                <w:sz w:val="16"/>
                <w:szCs w:val="16"/>
                <w:lang w:eastAsia="en-US"/>
              </w:rPr>
            </w:pPr>
            <w:r w:rsidRPr="00DD6CFB">
              <w:rPr>
                <w:sz w:val="16"/>
                <w:szCs w:val="16"/>
                <w:lang w:eastAsia="en-US"/>
              </w:rPr>
              <w:t>2018-01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93687D"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41C6199" w14:textId="77777777" w:rsidR="00D4531E" w:rsidRPr="00DD6CFB" w:rsidRDefault="00D4531E" w:rsidP="00DD6CFB">
            <w:pPr>
              <w:pStyle w:val="TAL"/>
              <w:rPr>
                <w:sz w:val="16"/>
                <w:szCs w:val="16"/>
                <w:lang w:eastAsia="en-US"/>
              </w:rPr>
            </w:pPr>
            <w:r w:rsidRPr="00DD6CFB">
              <w:rPr>
                <w:sz w:val="16"/>
                <w:szCs w:val="16"/>
                <w:lang w:eastAsia="en-US"/>
              </w:rPr>
              <w:t>R5-180066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D8EA6C"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A601C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9F399D"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71FB7F" w14:textId="77777777" w:rsidR="00D4531E" w:rsidRPr="00DD6CFB" w:rsidRDefault="00D4531E" w:rsidP="00DD6CFB">
            <w:pPr>
              <w:pStyle w:val="TAL"/>
              <w:rPr>
                <w:sz w:val="16"/>
                <w:szCs w:val="16"/>
                <w:lang w:eastAsia="en-US"/>
              </w:rPr>
            </w:pPr>
            <w:r w:rsidRPr="00DD6CFB">
              <w:rPr>
                <w:sz w:val="16"/>
                <w:szCs w:val="16"/>
                <w:lang w:eastAsia="en-US"/>
              </w:rPr>
              <w:t>Definition of downlink physical layer parameters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CA3191" w14:textId="77777777" w:rsidR="00D4531E" w:rsidRPr="00DD6CFB" w:rsidRDefault="00D4531E" w:rsidP="00DD6CFB">
            <w:pPr>
              <w:pStyle w:val="TAL"/>
              <w:rPr>
                <w:sz w:val="16"/>
                <w:szCs w:val="16"/>
                <w:lang w:eastAsia="en-US"/>
              </w:rPr>
            </w:pPr>
            <w:r w:rsidRPr="00DD6CFB">
              <w:rPr>
                <w:sz w:val="16"/>
                <w:szCs w:val="16"/>
                <w:lang w:eastAsia="en-US"/>
              </w:rPr>
              <w:t>0.2.0</w:t>
            </w:r>
          </w:p>
        </w:tc>
      </w:tr>
      <w:tr w:rsidR="00D4531E" w:rsidRPr="0031204F" w14:paraId="7FBE5FC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93061AD"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2008A1"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F80013" w14:textId="77777777" w:rsidR="00D4531E" w:rsidRPr="00DD6CFB" w:rsidRDefault="00D4531E" w:rsidP="00DD6CFB">
            <w:pPr>
              <w:pStyle w:val="TAL"/>
              <w:rPr>
                <w:sz w:val="16"/>
                <w:szCs w:val="16"/>
                <w:lang w:eastAsia="en-US"/>
              </w:rPr>
            </w:pPr>
            <w:r w:rsidRPr="00DD6CFB">
              <w:rPr>
                <w:sz w:val="16"/>
                <w:szCs w:val="16"/>
                <w:lang w:eastAsia="en-US"/>
              </w:rPr>
              <w:t>R5-181697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27AED9"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6B7B6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6AA7BC"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B1DEC5" w14:textId="77777777" w:rsidR="00D4531E" w:rsidRPr="00DD6CFB" w:rsidRDefault="00D4531E" w:rsidP="00DD6CFB">
            <w:pPr>
              <w:pStyle w:val="TAL"/>
              <w:rPr>
                <w:sz w:val="16"/>
                <w:szCs w:val="16"/>
                <w:lang w:eastAsia="en-US"/>
              </w:rPr>
            </w:pPr>
            <w:r w:rsidRPr="00DD6CFB">
              <w:rPr>
                <w:sz w:val="16"/>
                <w:szCs w:val="16"/>
                <w:lang w:eastAsia="en-US"/>
              </w:rPr>
              <w:t>Addition of the environmental information into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BBEEA0"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7F3F86F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56CD4EB"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3118CE"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918415" w14:textId="77777777" w:rsidR="00D4531E" w:rsidRPr="00DD6CFB" w:rsidRDefault="00D4531E" w:rsidP="00DD6CFB">
            <w:pPr>
              <w:pStyle w:val="TAL"/>
              <w:rPr>
                <w:sz w:val="16"/>
                <w:szCs w:val="16"/>
                <w:lang w:eastAsia="en-US"/>
              </w:rPr>
            </w:pPr>
            <w:r w:rsidRPr="00DD6CFB">
              <w:rPr>
                <w:sz w:val="16"/>
                <w:szCs w:val="16"/>
                <w:lang w:eastAsia="en-US"/>
              </w:rPr>
              <w:t>R5-180265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84ED2C"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8B9F2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648F46"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D96BEA" w14:textId="77777777" w:rsidR="00D4531E" w:rsidRPr="00DD6CFB" w:rsidRDefault="00D4531E" w:rsidP="00DD6CFB">
            <w:pPr>
              <w:pStyle w:val="TAL"/>
              <w:rPr>
                <w:sz w:val="16"/>
                <w:szCs w:val="16"/>
                <w:lang w:eastAsia="en-US"/>
              </w:rPr>
            </w:pPr>
            <w:r w:rsidRPr="00DD6CFB">
              <w:rPr>
                <w:sz w:val="16"/>
                <w:szCs w:val="16"/>
                <w:lang w:eastAsia="en-US"/>
              </w:rPr>
              <w:t>Introduce chapter for reference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0DB0AC"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4366EAC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2941FD"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D570C9"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549BBF" w14:textId="77777777" w:rsidR="00D4531E" w:rsidRPr="00DD6CFB" w:rsidRDefault="00D4531E" w:rsidP="00DD6CFB">
            <w:pPr>
              <w:pStyle w:val="TAL"/>
              <w:rPr>
                <w:sz w:val="16"/>
                <w:szCs w:val="16"/>
                <w:lang w:eastAsia="en-US"/>
              </w:rPr>
            </w:pPr>
            <w:r w:rsidRPr="00DD6CFB">
              <w:rPr>
                <w:sz w:val="16"/>
                <w:szCs w:val="16"/>
                <w:lang w:eastAsia="en-US"/>
              </w:rPr>
              <w:t>R5-181311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E7C83A"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F92AB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E9946A"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EF74BB" w14:textId="77777777" w:rsidR="00D4531E" w:rsidRPr="00DD6CFB" w:rsidRDefault="00D4531E" w:rsidP="00DD6CFB">
            <w:pPr>
              <w:pStyle w:val="TAL"/>
              <w:rPr>
                <w:sz w:val="16"/>
                <w:szCs w:val="16"/>
                <w:lang w:eastAsia="en-US"/>
              </w:rPr>
            </w:pPr>
            <w:r w:rsidRPr="00DD6CFB">
              <w:rPr>
                <w:sz w:val="16"/>
                <w:szCs w:val="16"/>
                <w:lang w:eastAsia="en-US"/>
              </w:rPr>
              <w:t>Update the general chapter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E1C0C"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1F303B8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4995C7"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03EA0E"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36F11A" w14:textId="77777777" w:rsidR="00D4531E" w:rsidRPr="00DD6CFB" w:rsidRDefault="00D4531E" w:rsidP="00DD6CFB">
            <w:pPr>
              <w:pStyle w:val="TAL"/>
              <w:rPr>
                <w:sz w:val="16"/>
                <w:szCs w:val="16"/>
                <w:lang w:eastAsia="en-US"/>
              </w:rPr>
            </w:pPr>
            <w:r w:rsidRPr="00DD6CFB">
              <w:rPr>
                <w:sz w:val="16"/>
                <w:szCs w:val="16"/>
                <w:lang w:eastAsia="en-US"/>
              </w:rPr>
              <w:t>R5-180382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CC605E"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99BB8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BC31E3"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D2B75F" w14:textId="77777777" w:rsidR="00D4531E" w:rsidRPr="00DD6CFB" w:rsidRDefault="00D4531E" w:rsidP="00DD6CFB">
            <w:pPr>
              <w:pStyle w:val="TAL"/>
              <w:rPr>
                <w:sz w:val="16"/>
                <w:szCs w:val="16"/>
                <w:lang w:eastAsia="en-US"/>
              </w:rPr>
            </w:pPr>
            <w:r w:rsidRPr="00DD6CFB">
              <w:rPr>
                <w:sz w:val="16"/>
                <w:szCs w:val="16"/>
                <w:lang w:eastAsia="en-US"/>
              </w:rPr>
              <w:t>Update RRCReconfiguration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D16C31"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6983E3B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67F4C6"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725FDC9"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85E827" w14:textId="77777777" w:rsidR="00D4531E" w:rsidRPr="00DD6CFB" w:rsidRDefault="00D4531E" w:rsidP="00DD6CFB">
            <w:pPr>
              <w:pStyle w:val="TAL"/>
              <w:rPr>
                <w:sz w:val="16"/>
                <w:szCs w:val="16"/>
                <w:lang w:eastAsia="en-US"/>
              </w:rPr>
            </w:pPr>
            <w:r w:rsidRPr="00DD6CFB">
              <w:rPr>
                <w:sz w:val="16"/>
                <w:szCs w:val="16"/>
                <w:lang w:eastAsia="en-US"/>
              </w:rPr>
              <w:t>R5-180383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27FBBB"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F10D6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9CD5EF"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C7E24D" w14:textId="77777777" w:rsidR="00D4531E" w:rsidRPr="00DD6CFB" w:rsidRDefault="00D4531E" w:rsidP="00DD6CFB">
            <w:pPr>
              <w:pStyle w:val="TAL"/>
              <w:rPr>
                <w:sz w:val="16"/>
                <w:szCs w:val="16"/>
                <w:lang w:eastAsia="en-US"/>
              </w:rPr>
            </w:pPr>
            <w:r w:rsidRPr="00DD6CFB">
              <w:rPr>
                <w:sz w:val="16"/>
                <w:szCs w:val="16"/>
                <w:lang w:eastAsia="en-US"/>
              </w:rPr>
              <w:t>Add draft RRC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4191D2"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0E650FC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3C355FF"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C6D6CC"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2B5509" w14:textId="77777777" w:rsidR="00D4531E" w:rsidRPr="00DD6CFB" w:rsidRDefault="00D4531E" w:rsidP="00DD6CFB">
            <w:pPr>
              <w:pStyle w:val="TAL"/>
              <w:rPr>
                <w:sz w:val="16"/>
                <w:szCs w:val="16"/>
                <w:lang w:eastAsia="en-US"/>
              </w:rPr>
            </w:pPr>
            <w:r w:rsidRPr="00DD6CFB">
              <w:rPr>
                <w:sz w:val="16"/>
                <w:szCs w:val="16"/>
                <w:lang w:eastAsia="en-US"/>
              </w:rPr>
              <w:t>R5-180577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69F6BC"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2B7A8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8DDDD"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347067" w14:textId="77777777" w:rsidR="00D4531E" w:rsidRPr="00DD6CFB" w:rsidRDefault="00D4531E" w:rsidP="00DD6CFB">
            <w:pPr>
              <w:pStyle w:val="TAL"/>
              <w:rPr>
                <w:sz w:val="16"/>
                <w:szCs w:val="16"/>
                <w:lang w:eastAsia="en-US"/>
              </w:rPr>
            </w:pPr>
            <w:r w:rsidRPr="00DD6CFB">
              <w:rPr>
                <w:sz w:val="16"/>
                <w:szCs w:val="16"/>
                <w:lang w:eastAsia="en-US"/>
              </w:rPr>
              <w:t>Update chapter for test frequencies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C908D7"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359999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61A051A"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4293CE"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2D2C1C" w14:textId="77777777" w:rsidR="00D4531E" w:rsidRPr="00DD6CFB" w:rsidRDefault="00D4531E" w:rsidP="00DD6CFB">
            <w:pPr>
              <w:pStyle w:val="TAL"/>
              <w:rPr>
                <w:sz w:val="16"/>
                <w:szCs w:val="16"/>
                <w:lang w:eastAsia="en-US"/>
              </w:rPr>
            </w:pPr>
            <w:r w:rsidRPr="00DD6CFB">
              <w:rPr>
                <w:sz w:val="16"/>
                <w:szCs w:val="16"/>
                <w:lang w:eastAsia="en-US"/>
              </w:rPr>
              <w:t>R5-180709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022C0C"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60CE8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E103B6"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584D10" w14:textId="77777777" w:rsidR="00D4531E" w:rsidRPr="00DD6CFB" w:rsidRDefault="00D4531E" w:rsidP="00DD6CFB">
            <w:pPr>
              <w:pStyle w:val="TAL"/>
              <w:rPr>
                <w:sz w:val="16"/>
                <w:szCs w:val="16"/>
                <w:lang w:eastAsia="en-US"/>
              </w:rPr>
            </w:pPr>
            <w:r w:rsidRPr="00DD6CFB">
              <w:rPr>
                <w:sz w:val="16"/>
                <w:szCs w:val="16"/>
                <w:lang w:eastAsia="en-US"/>
              </w:rPr>
              <w:t>Add 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912087"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158C185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B52233"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EDED93"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BFDB3A" w14:textId="77777777" w:rsidR="00D4531E" w:rsidRPr="00DD6CFB" w:rsidRDefault="00D4531E" w:rsidP="00DD6CFB">
            <w:pPr>
              <w:pStyle w:val="TAL"/>
              <w:rPr>
                <w:sz w:val="16"/>
                <w:szCs w:val="16"/>
                <w:lang w:eastAsia="en-US"/>
              </w:rPr>
            </w:pPr>
            <w:r w:rsidRPr="00DD6CFB">
              <w:rPr>
                <w:sz w:val="16"/>
                <w:szCs w:val="16"/>
                <w:lang w:eastAsia="en-US"/>
              </w:rPr>
              <w:t>R5-180773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49E3BD"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B28ED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1DDADE"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62428E" w14:textId="77777777" w:rsidR="00D4531E" w:rsidRPr="00DD6CFB" w:rsidRDefault="00D4531E" w:rsidP="00DD6CFB">
            <w:pPr>
              <w:pStyle w:val="TAL"/>
              <w:rPr>
                <w:sz w:val="16"/>
                <w:szCs w:val="16"/>
                <w:lang w:eastAsia="en-US"/>
              </w:rPr>
            </w:pPr>
            <w:r w:rsidRPr="00DD6CFB">
              <w:rPr>
                <w:sz w:val="16"/>
                <w:szCs w:val="16"/>
                <w:lang w:eastAsia="en-US"/>
              </w:rPr>
              <w:t>Add 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9FF522"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0D28F7D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A8F3054"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23DD51E"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25A821" w14:textId="77777777" w:rsidR="00D4531E" w:rsidRPr="00DD6CFB" w:rsidRDefault="00D4531E" w:rsidP="00DD6CFB">
            <w:pPr>
              <w:pStyle w:val="TAL"/>
              <w:rPr>
                <w:sz w:val="16"/>
                <w:szCs w:val="16"/>
                <w:lang w:eastAsia="en-US"/>
              </w:rPr>
            </w:pPr>
            <w:r w:rsidRPr="00DD6CFB">
              <w:rPr>
                <w:sz w:val="16"/>
                <w:szCs w:val="16"/>
                <w:lang w:eastAsia="en-US"/>
              </w:rPr>
              <w:t>R5-180775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AFD7B8"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F3B6F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EE4CA"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5C0907" w14:textId="77777777" w:rsidR="00D4531E" w:rsidRPr="00DD6CFB" w:rsidRDefault="00D4531E" w:rsidP="00DD6CFB">
            <w:pPr>
              <w:pStyle w:val="TAL"/>
              <w:rPr>
                <w:sz w:val="16"/>
                <w:szCs w:val="16"/>
                <w:lang w:eastAsia="en-US"/>
              </w:rPr>
            </w:pPr>
            <w:r w:rsidRPr="00DD6CFB">
              <w:rPr>
                <w:sz w:val="16"/>
                <w:szCs w:val="16"/>
                <w:lang w:eastAsia="en-US"/>
              </w:rPr>
              <w:t>Add draft Radio resource control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D31DBF"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2046553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7B7AEB7"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B69F9C"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160AB2" w14:textId="77777777" w:rsidR="00D4531E" w:rsidRPr="00DD6CFB" w:rsidRDefault="00D4531E" w:rsidP="00DD6CFB">
            <w:pPr>
              <w:pStyle w:val="TAL"/>
              <w:rPr>
                <w:sz w:val="16"/>
                <w:szCs w:val="16"/>
                <w:lang w:eastAsia="en-US"/>
              </w:rPr>
            </w:pPr>
            <w:r w:rsidRPr="00DD6CFB">
              <w:rPr>
                <w:sz w:val="16"/>
                <w:szCs w:val="16"/>
                <w:lang w:eastAsia="en-US"/>
              </w:rPr>
              <w:t>R5-180966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A54581"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681C7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19AAD8"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BC0C97" w14:textId="77777777" w:rsidR="00D4531E" w:rsidRPr="00DD6CFB" w:rsidRDefault="00D4531E" w:rsidP="00DD6CFB">
            <w:pPr>
              <w:pStyle w:val="TAL"/>
              <w:rPr>
                <w:sz w:val="16"/>
                <w:szCs w:val="16"/>
                <w:lang w:eastAsia="en-US"/>
              </w:rPr>
            </w:pPr>
            <w:r w:rsidRPr="00DD6CFB">
              <w:rPr>
                <w:sz w:val="16"/>
                <w:szCs w:val="16"/>
                <w:lang w:eastAsia="en-US"/>
              </w:rPr>
              <w:t>Update RRC Connected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3BDAD0"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570E54F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54048B1"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319819"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A4E334" w14:textId="77777777" w:rsidR="00D4531E" w:rsidRPr="00DD6CFB" w:rsidRDefault="00D4531E" w:rsidP="00DD6CFB">
            <w:pPr>
              <w:pStyle w:val="TAL"/>
              <w:rPr>
                <w:sz w:val="16"/>
                <w:szCs w:val="16"/>
                <w:lang w:eastAsia="en-US"/>
              </w:rPr>
            </w:pPr>
            <w:r w:rsidRPr="00DD6CFB">
              <w:rPr>
                <w:sz w:val="16"/>
                <w:szCs w:val="16"/>
                <w:lang w:eastAsia="en-US"/>
              </w:rPr>
              <w:t>R5-181035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AD1FDA"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ABBF7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DE21AF"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BF1969" w14:textId="77777777" w:rsidR="00D4531E" w:rsidRPr="00DD6CFB" w:rsidRDefault="00D4531E" w:rsidP="00DD6CFB">
            <w:pPr>
              <w:pStyle w:val="TAL"/>
              <w:rPr>
                <w:sz w:val="16"/>
                <w:szCs w:val="16"/>
                <w:lang w:eastAsia="en-US"/>
              </w:rPr>
            </w:pPr>
            <w:r w:rsidRPr="00DD6CFB">
              <w:rPr>
                <w:sz w:val="16"/>
                <w:szCs w:val="16"/>
                <w:lang w:eastAsia="en-US"/>
              </w:rPr>
              <w:t>Update RRC IDLE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3E74A9"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77D98EB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BDEF600" w14:textId="77777777" w:rsidR="00D4531E" w:rsidRPr="00DD6CFB" w:rsidRDefault="00D4531E" w:rsidP="00DD6CFB">
            <w:pPr>
              <w:pStyle w:val="TAL"/>
              <w:rPr>
                <w:sz w:val="16"/>
                <w:szCs w:val="16"/>
                <w:lang w:eastAsia="en-US"/>
              </w:rPr>
            </w:pPr>
            <w:r w:rsidRPr="00DD6CFB">
              <w:rPr>
                <w:sz w:val="16"/>
                <w:szCs w:val="16"/>
                <w:lang w:eastAsia="en-US"/>
              </w:rPr>
              <w:t>2018-03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904F85" w14:textId="77777777" w:rsidR="00D4531E" w:rsidRPr="00DD6CFB" w:rsidRDefault="00D4531E" w:rsidP="00DD6CFB">
            <w:pPr>
              <w:pStyle w:val="TAL"/>
              <w:rPr>
                <w:sz w:val="16"/>
                <w:szCs w:val="16"/>
                <w:lang w:eastAsia="en-US"/>
              </w:rPr>
            </w:pPr>
            <w:r w:rsidRPr="00DD6CFB">
              <w:rPr>
                <w:sz w:val="16"/>
                <w:szCs w:val="16"/>
                <w:lang w:eastAsia="en-US"/>
              </w:rPr>
              <w:t>RAN5#78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475BEA" w14:textId="77777777" w:rsidR="00D4531E" w:rsidRPr="00DD6CFB" w:rsidRDefault="00D4531E" w:rsidP="00DD6CFB">
            <w:pPr>
              <w:pStyle w:val="TAL"/>
              <w:rPr>
                <w:sz w:val="16"/>
                <w:szCs w:val="16"/>
                <w:lang w:eastAsia="en-US"/>
              </w:rPr>
            </w:pPr>
            <w:r w:rsidRPr="00DD6CFB">
              <w:rPr>
                <w:sz w:val="16"/>
                <w:szCs w:val="16"/>
                <w:lang w:eastAsia="en-US"/>
              </w:rPr>
              <w:t>R5-180253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9DD522"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064AE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733ED4"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3E217C" w14:textId="77777777" w:rsidR="00D4531E" w:rsidRPr="00DD6CFB" w:rsidRDefault="00D4531E" w:rsidP="00DD6CFB">
            <w:pPr>
              <w:pStyle w:val="TAL"/>
              <w:rPr>
                <w:sz w:val="16"/>
                <w:szCs w:val="16"/>
                <w:lang w:eastAsia="en-US"/>
              </w:rPr>
            </w:pPr>
            <w:r w:rsidRPr="00DD6CFB">
              <w:rPr>
                <w:sz w:val="16"/>
                <w:szCs w:val="16"/>
                <w:lang w:eastAsia="en-US"/>
              </w:rPr>
              <w:t>Revised WID on: UE Conformance Test Aspects - 5G system with NR and LTE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975D0E" w14:textId="77777777" w:rsidR="00D4531E" w:rsidRPr="00DD6CFB" w:rsidRDefault="00D4531E" w:rsidP="00DD6CFB">
            <w:pPr>
              <w:pStyle w:val="TAL"/>
              <w:rPr>
                <w:sz w:val="16"/>
                <w:szCs w:val="16"/>
                <w:lang w:eastAsia="en-US"/>
              </w:rPr>
            </w:pPr>
            <w:r w:rsidRPr="00DD6CFB">
              <w:rPr>
                <w:sz w:val="16"/>
                <w:szCs w:val="16"/>
                <w:lang w:eastAsia="en-US"/>
              </w:rPr>
              <w:t>0.3.0</w:t>
            </w:r>
          </w:p>
        </w:tc>
      </w:tr>
      <w:tr w:rsidR="00D4531E" w:rsidRPr="0031204F" w14:paraId="145C99C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045F2C0"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7EA6F6"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D804E9" w14:textId="77777777" w:rsidR="00D4531E" w:rsidRPr="00DD6CFB" w:rsidRDefault="00D4531E" w:rsidP="00DD6CFB">
            <w:pPr>
              <w:pStyle w:val="TAL"/>
              <w:rPr>
                <w:sz w:val="16"/>
                <w:szCs w:val="16"/>
                <w:lang w:eastAsia="en-US"/>
              </w:rPr>
            </w:pPr>
            <w:r w:rsidRPr="00DD6CFB">
              <w:rPr>
                <w:sz w:val="16"/>
                <w:szCs w:val="16"/>
                <w:lang w:eastAsia="en-US"/>
              </w:rPr>
              <w:t>R5-181812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411472"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BA1CE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F47CD2"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65847E" w14:textId="77777777" w:rsidR="00D4531E" w:rsidRPr="00DD6CFB" w:rsidRDefault="00D4531E" w:rsidP="00DD6CFB">
            <w:pPr>
              <w:pStyle w:val="TAL"/>
              <w:rPr>
                <w:sz w:val="16"/>
                <w:szCs w:val="16"/>
                <w:lang w:eastAsia="en-US"/>
              </w:rPr>
            </w:pPr>
            <w:r w:rsidRPr="00DD6CFB">
              <w:rPr>
                <w:sz w:val="16"/>
                <w:szCs w:val="16"/>
                <w:lang w:eastAsia="en-US"/>
              </w:rPr>
              <w:t>Update Radio resource control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98A771"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6F139C4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854223"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470B6F"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8E8F8C" w14:textId="77777777" w:rsidR="00D4531E" w:rsidRPr="00DD6CFB" w:rsidRDefault="00D4531E" w:rsidP="00DD6CFB">
            <w:pPr>
              <w:pStyle w:val="TAL"/>
              <w:rPr>
                <w:sz w:val="16"/>
                <w:szCs w:val="16"/>
                <w:lang w:eastAsia="en-US"/>
              </w:rPr>
            </w:pPr>
            <w:r w:rsidRPr="00DD6CFB">
              <w:rPr>
                <w:sz w:val="16"/>
                <w:szCs w:val="16"/>
                <w:lang w:eastAsia="en-US"/>
              </w:rPr>
              <w:t>R5-182109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5A8D4"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CAA4F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281477"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A5E68E" w14:textId="77777777" w:rsidR="00D4531E" w:rsidRPr="00DD6CFB" w:rsidRDefault="00D4531E" w:rsidP="00DD6CFB">
            <w:pPr>
              <w:pStyle w:val="TAL"/>
              <w:rPr>
                <w:sz w:val="16"/>
                <w:szCs w:val="16"/>
                <w:lang w:eastAsia="en-US"/>
              </w:rPr>
            </w:pPr>
            <w:r w:rsidRPr="00DD6CFB">
              <w:rPr>
                <w:sz w:val="16"/>
                <w:szCs w:val="16"/>
                <w:lang w:eastAsia="en-US"/>
              </w:rPr>
              <w:t>Update 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8AC0D0"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045A0BE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5EB917"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EF7FD8"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086F29" w14:textId="77777777" w:rsidR="00D4531E" w:rsidRPr="00DD6CFB" w:rsidRDefault="00D4531E" w:rsidP="00DD6CFB">
            <w:pPr>
              <w:pStyle w:val="TAL"/>
              <w:rPr>
                <w:sz w:val="16"/>
                <w:szCs w:val="16"/>
                <w:lang w:eastAsia="en-US"/>
              </w:rPr>
            </w:pPr>
            <w:r w:rsidRPr="00DD6CFB">
              <w:rPr>
                <w:sz w:val="16"/>
                <w:szCs w:val="16"/>
                <w:lang w:eastAsia="en-US"/>
              </w:rPr>
              <w:t>R5-182064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9D751B"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A22DE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C8C1E0"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C293FB" w14:textId="77777777" w:rsidR="00D4531E" w:rsidRPr="00DD6CFB" w:rsidRDefault="00D4531E" w:rsidP="00DD6CFB">
            <w:pPr>
              <w:pStyle w:val="TAL"/>
              <w:rPr>
                <w:sz w:val="16"/>
                <w:szCs w:val="16"/>
                <w:lang w:eastAsia="en-US"/>
              </w:rPr>
            </w:pPr>
            <w:r w:rsidRPr="00DD6CFB">
              <w:rPr>
                <w:sz w:val="16"/>
                <w:szCs w:val="16"/>
                <w:lang w:eastAsia="en-US"/>
              </w:rPr>
              <w:t>Update 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B3C359"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1151471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870C83"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F7B989"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957C3D" w14:textId="77777777" w:rsidR="00D4531E" w:rsidRPr="00DD6CFB" w:rsidRDefault="00D4531E" w:rsidP="00DD6CFB">
            <w:pPr>
              <w:pStyle w:val="TAL"/>
              <w:rPr>
                <w:sz w:val="16"/>
                <w:szCs w:val="16"/>
                <w:lang w:eastAsia="en-US"/>
              </w:rPr>
            </w:pPr>
            <w:r w:rsidRPr="00DD6CFB">
              <w:rPr>
                <w:sz w:val="16"/>
                <w:szCs w:val="16"/>
                <w:lang w:eastAsia="en-US"/>
              </w:rPr>
              <w:t>R5-182062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CBDDDE"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0B5FD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68C546"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64E62C" w14:textId="77777777" w:rsidR="00D4531E" w:rsidRPr="00DD6CFB" w:rsidRDefault="00D4531E" w:rsidP="00DD6CFB">
            <w:pPr>
              <w:pStyle w:val="TAL"/>
              <w:rPr>
                <w:sz w:val="16"/>
                <w:szCs w:val="16"/>
                <w:lang w:eastAsia="en-US"/>
              </w:rPr>
            </w:pPr>
            <w:r w:rsidRPr="00DD6CFB">
              <w:rPr>
                <w:sz w:val="16"/>
                <w:szCs w:val="16"/>
                <w:lang w:eastAsia="en-US"/>
              </w:rPr>
              <w:t>Update MIB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DEF45B"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0CB2B7E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21E758"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B50392"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56C164" w14:textId="77777777" w:rsidR="00D4531E" w:rsidRPr="00DD6CFB" w:rsidRDefault="00D4531E" w:rsidP="00DD6CFB">
            <w:pPr>
              <w:pStyle w:val="TAL"/>
              <w:rPr>
                <w:sz w:val="16"/>
                <w:szCs w:val="16"/>
                <w:lang w:eastAsia="en-US"/>
              </w:rPr>
            </w:pPr>
            <w:r w:rsidRPr="00DD6CFB">
              <w:rPr>
                <w:sz w:val="16"/>
                <w:szCs w:val="16"/>
                <w:lang w:eastAsia="en-US"/>
              </w:rPr>
              <w:t>R5-182063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612DD"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4E73B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AF021"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9AED23" w14:textId="77777777" w:rsidR="00D4531E" w:rsidRPr="00DD6CFB" w:rsidRDefault="00D4531E" w:rsidP="00DD6CFB">
            <w:pPr>
              <w:pStyle w:val="TAL"/>
              <w:rPr>
                <w:sz w:val="16"/>
                <w:szCs w:val="16"/>
                <w:lang w:eastAsia="en-US"/>
              </w:rPr>
            </w:pPr>
            <w:r w:rsidRPr="00DD6CFB">
              <w:rPr>
                <w:sz w:val="16"/>
                <w:szCs w:val="16"/>
                <w:lang w:eastAsia="en-US"/>
              </w:rPr>
              <w:t>Introduce radio 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885F08"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3E97509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461EBE"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16223D"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C2C2F03" w14:textId="77777777" w:rsidR="00D4531E" w:rsidRPr="00DD6CFB" w:rsidRDefault="00D4531E" w:rsidP="00DD6CFB">
            <w:pPr>
              <w:pStyle w:val="TAL"/>
              <w:rPr>
                <w:sz w:val="16"/>
                <w:szCs w:val="16"/>
                <w:lang w:eastAsia="en-US"/>
              </w:rPr>
            </w:pPr>
            <w:r w:rsidRPr="00DD6CFB">
              <w:rPr>
                <w:sz w:val="16"/>
                <w:szCs w:val="16"/>
                <w:lang w:eastAsia="en-US"/>
              </w:rPr>
              <w:t>R5-181786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147069"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29706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C99D19"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9C89B7" w14:textId="77777777" w:rsidR="00D4531E" w:rsidRPr="00DD6CFB" w:rsidRDefault="00D4531E" w:rsidP="00DD6CFB">
            <w:pPr>
              <w:pStyle w:val="TAL"/>
              <w:rPr>
                <w:sz w:val="16"/>
                <w:szCs w:val="16"/>
                <w:lang w:eastAsia="en-US"/>
              </w:rPr>
            </w:pPr>
            <w:r w:rsidRPr="00DD6CFB">
              <w:rPr>
                <w:sz w:val="16"/>
                <w:szCs w:val="16"/>
                <w:lang w:eastAsia="en-US"/>
              </w:rPr>
              <w:t>Update RRCReconfiguration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5C362D"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71532B0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FA73A9"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3401F3"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3B7BCE" w14:textId="77777777" w:rsidR="00D4531E" w:rsidRPr="00DD6CFB" w:rsidRDefault="00D4531E" w:rsidP="00DD6CFB">
            <w:pPr>
              <w:pStyle w:val="TAL"/>
              <w:rPr>
                <w:sz w:val="16"/>
                <w:szCs w:val="16"/>
                <w:lang w:eastAsia="en-US"/>
              </w:rPr>
            </w:pPr>
            <w:r w:rsidRPr="00DD6CFB">
              <w:rPr>
                <w:sz w:val="16"/>
                <w:szCs w:val="16"/>
                <w:lang w:eastAsia="en-US"/>
              </w:rPr>
              <w:t>R5-181971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094DFA"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0135E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7CCC36"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B2F495" w14:textId="77777777" w:rsidR="00D4531E" w:rsidRPr="00DD6CFB" w:rsidRDefault="00D4531E" w:rsidP="00DD6CFB">
            <w:pPr>
              <w:pStyle w:val="TAL"/>
              <w:rPr>
                <w:sz w:val="16"/>
                <w:szCs w:val="16"/>
                <w:lang w:eastAsia="en-US"/>
              </w:rPr>
            </w:pPr>
            <w:r w:rsidRPr="00DD6CFB">
              <w:rPr>
                <w:sz w:val="16"/>
                <w:szCs w:val="16"/>
                <w:lang w:eastAsia="en-US"/>
              </w:rPr>
              <w:t>Add Other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5DBE1C"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1285AEE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EA6E392"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750FB7"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E89162" w14:textId="77777777" w:rsidR="00D4531E" w:rsidRPr="00DD6CFB" w:rsidRDefault="00D4531E" w:rsidP="00DD6CFB">
            <w:pPr>
              <w:pStyle w:val="TAL"/>
              <w:rPr>
                <w:sz w:val="16"/>
                <w:szCs w:val="16"/>
                <w:lang w:eastAsia="en-US"/>
              </w:rPr>
            </w:pPr>
            <w:r w:rsidRPr="00DD6CFB">
              <w:rPr>
                <w:sz w:val="16"/>
                <w:szCs w:val="16"/>
                <w:lang w:eastAsia="en-US"/>
              </w:rPr>
              <w:t>R5-182065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1E3564"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F3208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33EE21"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4330F8" w14:textId="77777777" w:rsidR="00D4531E" w:rsidRPr="00DD6CFB" w:rsidRDefault="00D4531E" w:rsidP="00DD6CFB">
            <w:pPr>
              <w:pStyle w:val="TAL"/>
              <w:rPr>
                <w:sz w:val="16"/>
                <w:szCs w:val="16"/>
                <w:lang w:eastAsia="en-US"/>
              </w:rPr>
            </w:pPr>
            <w:r w:rsidRPr="00DD6CFB">
              <w:rPr>
                <w:sz w:val="16"/>
                <w:szCs w:val="16"/>
                <w:lang w:eastAsia="en-US"/>
              </w:rPr>
              <w:t>Update chapter 4.5.1 General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BA70C9"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50A41A9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94A71F"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DC0EC1"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72EC853" w14:textId="77777777" w:rsidR="00D4531E" w:rsidRPr="00DD6CFB" w:rsidRDefault="00D4531E" w:rsidP="00DD6CFB">
            <w:pPr>
              <w:pStyle w:val="TAL"/>
              <w:rPr>
                <w:sz w:val="16"/>
                <w:szCs w:val="16"/>
                <w:lang w:eastAsia="en-US"/>
              </w:rPr>
            </w:pPr>
            <w:r w:rsidRPr="00DD6CFB">
              <w:rPr>
                <w:sz w:val="16"/>
                <w:szCs w:val="16"/>
                <w:lang w:eastAsia="en-US"/>
              </w:rPr>
              <w:t>R5-181813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C7D332"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FE041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F0123F"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F8A23A" w14:textId="77777777" w:rsidR="00D4531E" w:rsidRPr="00DD6CFB" w:rsidRDefault="00D4531E" w:rsidP="00DD6CFB">
            <w:pPr>
              <w:pStyle w:val="TAL"/>
              <w:rPr>
                <w:sz w:val="16"/>
                <w:szCs w:val="16"/>
                <w:lang w:eastAsia="en-US"/>
              </w:rPr>
            </w:pPr>
            <w:r w:rsidRPr="00DD6CFB">
              <w:rPr>
                <w:sz w:val="16"/>
                <w:szCs w:val="16"/>
                <w:lang w:eastAsia="en-US"/>
              </w:rPr>
              <w:t>Update RRC IDLE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744C68"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16EB28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9D8A92"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D9C9D9"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E215643" w14:textId="77777777" w:rsidR="00D4531E" w:rsidRPr="00DD6CFB" w:rsidRDefault="00D4531E" w:rsidP="00DD6CFB">
            <w:pPr>
              <w:pStyle w:val="TAL"/>
              <w:rPr>
                <w:sz w:val="16"/>
                <w:szCs w:val="16"/>
                <w:lang w:eastAsia="en-US"/>
              </w:rPr>
            </w:pPr>
            <w:r w:rsidRPr="00DD6CFB">
              <w:rPr>
                <w:sz w:val="16"/>
                <w:szCs w:val="16"/>
                <w:lang w:eastAsia="en-US"/>
              </w:rPr>
              <w:t>R5-182066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F7064E"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B9C07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1A79AA"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BA4B13" w14:textId="77777777" w:rsidR="00D4531E" w:rsidRPr="00DD6CFB" w:rsidRDefault="00D4531E" w:rsidP="00DD6CFB">
            <w:pPr>
              <w:pStyle w:val="TAL"/>
              <w:rPr>
                <w:sz w:val="16"/>
                <w:szCs w:val="16"/>
                <w:lang w:eastAsia="en-US"/>
              </w:rPr>
            </w:pPr>
            <w:r w:rsidRPr="00DD6CFB">
              <w:rPr>
                <w:sz w:val="16"/>
                <w:szCs w:val="16"/>
                <w:lang w:eastAsia="en-US"/>
              </w:rPr>
              <w:t>Update RRC CONNECTED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DEC2FC"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0EA02BB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6799C48"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6D5E16"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8BF2300" w14:textId="77777777" w:rsidR="00D4531E" w:rsidRPr="00DD6CFB" w:rsidRDefault="00D4531E" w:rsidP="00DD6CFB">
            <w:pPr>
              <w:pStyle w:val="TAL"/>
              <w:rPr>
                <w:sz w:val="16"/>
                <w:szCs w:val="16"/>
                <w:lang w:eastAsia="en-US"/>
              </w:rPr>
            </w:pPr>
            <w:r w:rsidRPr="00DD6CFB">
              <w:rPr>
                <w:sz w:val="16"/>
                <w:szCs w:val="16"/>
                <w:lang w:eastAsia="en-US"/>
              </w:rPr>
              <w:t>R5-182110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AE6289"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06E9B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406040"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B96A7D" w14:textId="77777777" w:rsidR="00D4531E" w:rsidRPr="00DD6CFB" w:rsidRDefault="00D4531E" w:rsidP="00DD6CFB">
            <w:pPr>
              <w:pStyle w:val="TAL"/>
              <w:rPr>
                <w:sz w:val="16"/>
                <w:szCs w:val="16"/>
                <w:lang w:eastAsia="en-US"/>
              </w:rPr>
            </w:pPr>
            <w:r w:rsidRPr="00DD6CFB">
              <w:rPr>
                <w:sz w:val="16"/>
                <w:szCs w:val="16"/>
                <w:lang w:eastAsia="en-US"/>
              </w:rPr>
              <w:t>Text proposal to add clause 4.4 reference system configurations to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372555"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4587F3C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B8B184"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7EDFBC"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59ED6A" w14:textId="77777777" w:rsidR="00D4531E" w:rsidRPr="00DD6CFB" w:rsidRDefault="00D4531E" w:rsidP="00DD6CFB">
            <w:pPr>
              <w:pStyle w:val="TAL"/>
              <w:rPr>
                <w:sz w:val="16"/>
                <w:szCs w:val="16"/>
                <w:lang w:eastAsia="en-US"/>
              </w:rPr>
            </w:pPr>
            <w:r w:rsidRPr="00DD6CFB">
              <w:rPr>
                <w:sz w:val="16"/>
                <w:szCs w:val="16"/>
                <w:lang w:eastAsia="en-US"/>
              </w:rPr>
              <w:t>R5-182067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F5C53C"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9C84D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9FD656"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EE729C" w14:textId="77777777" w:rsidR="00D4531E" w:rsidRPr="00DD6CFB" w:rsidRDefault="00D4531E" w:rsidP="00DD6CFB">
            <w:pPr>
              <w:pStyle w:val="TAL"/>
              <w:rPr>
                <w:sz w:val="16"/>
                <w:szCs w:val="16"/>
                <w:lang w:eastAsia="en-US"/>
              </w:rPr>
            </w:pPr>
            <w:r w:rsidRPr="00DD6CFB">
              <w:rPr>
                <w:sz w:val="16"/>
                <w:szCs w:val="16"/>
                <w:lang w:eastAsia="en-US"/>
              </w:rPr>
              <w:t>TP for definition of physical channel allocations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AFD4EB"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4D0C840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A083F9"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7F3970A"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F61B39" w14:textId="77777777" w:rsidR="00D4531E" w:rsidRPr="00DD6CFB" w:rsidRDefault="00D4531E" w:rsidP="00DD6CFB">
            <w:pPr>
              <w:pStyle w:val="TAL"/>
              <w:rPr>
                <w:sz w:val="16"/>
                <w:szCs w:val="16"/>
                <w:lang w:eastAsia="en-US"/>
              </w:rPr>
            </w:pPr>
            <w:r w:rsidRPr="00DD6CFB">
              <w:rPr>
                <w:sz w:val="16"/>
                <w:szCs w:val="16"/>
                <w:lang w:eastAsia="en-US"/>
              </w:rPr>
              <w:t>R5-182091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7F2336"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76AFB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4035A2"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565123" w14:textId="77777777" w:rsidR="00D4531E" w:rsidRPr="00DD6CFB" w:rsidRDefault="00D4531E" w:rsidP="00DD6CFB">
            <w:pPr>
              <w:pStyle w:val="TAL"/>
              <w:rPr>
                <w:sz w:val="16"/>
                <w:szCs w:val="16"/>
                <w:lang w:eastAsia="en-US"/>
              </w:rPr>
            </w:pPr>
            <w:r w:rsidRPr="00DD6CFB">
              <w:rPr>
                <w:sz w:val="16"/>
                <w:szCs w:val="16"/>
                <w:lang w:eastAsia="en-US"/>
              </w:rPr>
              <w:t>TP for clauses of signal level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73518D"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7513F1F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312F3E"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EE5AA8"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189FB1" w14:textId="77777777" w:rsidR="00D4531E" w:rsidRPr="00DD6CFB" w:rsidRDefault="00D4531E" w:rsidP="00DD6CFB">
            <w:pPr>
              <w:pStyle w:val="TAL"/>
              <w:rPr>
                <w:sz w:val="16"/>
                <w:szCs w:val="16"/>
                <w:lang w:eastAsia="en-US"/>
              </w:rPr>
            </w:pPr>
            <w:r w:rsidRPr="00DD6CFB">
              <w:rPr>
                <w:sz w:val="16"/>
                <w:szCs w:val="16"/>
                <w:lang w:eastAsia="en-US"/>
              </w:rPr>
              <w:t>R5-181972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B34023"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B05BB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BACBD3"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2A49C7" w14:textId="77777777" w:rsidR="00D4531E" w:rsidRPr="00DD6CFB" w:rsidRDefault="00D4531E" w:rsidP="00DD6CFB">
            <w:pPr>
              <w:pStyle w:val="TAL"/>
              <w:rPr>
                <w:sz w:val="16"/>
                <w:szCs w:val="16"/>
                <w:lang w:eastAsia="en-US"/>
              </w:rPr>
            </w:pPr>
            <w:r w:rsidRPr="00DD6CFB">
              <w:rPr>
                <w:sz w:val="16"/>
                <w:szCs w:val="16"/>
                <w:lang w:eastAsia="en-US"/>
              </w:rPr>
              <w:t>TP for updating of Downlink physical layer 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5D0EF8"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2C273DA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37B36C"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EB013E"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9B542E" w14:textId="77777777" w:rsidR="00D4531E" w:rsidRPr="00DD6CFB" w:rsidRDefault="00D4531E" w:rsidP="00DD6CFB">
            <w:pPr>
              <w:pStyle w:val="TAL"/>
              <w:rPr>
                <w:sz w:val="16"/>
                <w:szCs w:val="16"/>
                <w:lang w:eastAsia="en-US"/>
              </w:rPr>
            </w:pPr>
            <w:r w:rsidRPr="00DD6CFB">
              <w:rPr>
                <w:sz w:val="16"/>
                <w:szCs w:val="16"/>
                <w:lang w:eastAsia="en-US"/>
              </w:rPr>
              <w:t>R5-181893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F94C70"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F65BD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2D804D"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9FCADB" w14:textId="77777777" w:rsidR="00D4531E" w:rsidRPr="00DD6CFB" w:rsidRDefault="00D4531E" w:rsidP="00DD6CFB">
            <w:pPr>
              <w:pStyle w:val="TAL"/>
              <w:rPr>
                <w:sz w:val="16"/>
                <w:szCs w:val="16"/>
                <w:lang w:eastAsia="en-US"/>
              </w:rPr>
            </w:pPr>
            <w:r w:rsidRPr="00DD6CFB">
              <w:rPr>
                <w:sz w:val="16"/>
                <w:szCs w:val="16"/>
                <w:lang w:eastAsia="en-US"/>
              </w:rPr>
              <w:t>Addition of UE capability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363F4D"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546B391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75BB02"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943F86"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55E4FF" w14:textId="77777777" w:rsidR="00D4531E" w:rsidRPr="00DD6CFB" w:rsidRDefault="00D4531E" w:rsidP="00DD6CFB">
            <w:pPr>
              <w:pStyle w:val="TAL"/>
              <w:rPr>
                <w:sz w:val="16"/>
                <w:szCs w:val="16"/>
                <w:lang w:eastAsia="en-US"/>
              </w:rPr>
            </w:pPr>
            <w:r w:rsidRPr="00DD6CFB">
              <w:rPr>
                <w:sz w:val="16"/>
                <w:szCs w:val="16"/>
                <w:lang w:eastAsia="en-US"/>
              </w:rPr>
              <w:t>R5-181973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3F0B5E"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A3CB0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B06FA8"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B86F26" w14:textId="77777777" w:rsidR="00D4531E" w:rsidRPr="00DD6CFB" w:rsidRDefault="00D4531E" w:rsidP="00DD6CFB">
            <w:pPr>
              <w:pStyle w:val="TAL"/>
              <w:rPr>
                <w:sz w:val="16"/>
                <w:szCs w:val="16"/>
                <w:lang w:eastAsia="en-US"/>
              </w:rPr>
            </w:pPr>
            <w:r w:rsidRPr="00DD6CFB">
              <w:rPr>
                <w:sz w:val="16"/>
                <w:szCs w:val="16"/>
                <w:lang w:eastAsia="en-US"/>
              </w:rPr>
              <w:t>TP for adding Mid channel BW definition in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8CECF4"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28C03CB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78EE49"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5A2756"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A3C649" w14:textId="77777777" w:rsidR="00D4531E" w:rsidRPr="00DD6CFB" w:rsidRDefault="00D4531E" w:rsidP="00DD6CFB">
            <w:pPr>
              <w:pStyle w:val="TAL"/>
              <w:rPr>
                <w:sz w:val="16"/>
                <w:szCs w:val="16"/>
                <w:lang w:eastAsia="en-US"/>
              </w:rPr>
            </w:pPr>
            <w:r w:rsidRPr="00DD6CFB">
              <w:rPr>
                <w:sz w:val="16"/>
                <w:szCs w:val="16"/>
                <w:lang w:eastAsia="en-US"/>
              </w:rPr>
              <w:t>R5-181974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FAD9A1"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7BB9A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8EE090"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49CF6C" w14:textId="77777777" w:rsidR="00D4531E" w:rsidRPr="00DD6CFB" w:rsidRDefault="00D4531E" w:rsidP="00DD6CFB">
            <w:pPr>
              <w:pStyle w:val="TAL"/>
              <w:rPr>
                <w:sz w:val="16"/>
                <w:szCs w:val="16"/>
                <w:lang w:eastAsia="en-US"/>
              </w:rPr>
            </w:pPr>
            <w:r w:rsidRPr="00DD6CFB">
              <w:rPr>
                <w:sz w:val="16"/>
                <w:szCs w:val="16"/>
                <w:lang w:eastAsia="en-US"/>
              </w:rPr>
              <w:t>Addition of SRB3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A75DA4"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70A1973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E5EDAD" w14:textId="77777777" w:rsidR="00D4531E" w:rsidRPr="00DD6CFB" w:rsidRDefault="00D4531E" w:rsidP="00DD6CFB">
            <w:pPr>
              <w:pStyle w:val="TAL"/>
              <w:rPr>
                <w:sz w:val="16"/>
                <w:szCs w:val="16"/>
                <w:lang w:eastAsia="en-US"/>
              </w:rPr>
            </w:pPr>
            <w:r w:rsidRPr="00DD6CFB">
              <w:rPr>
                <w:sz w:val="16"/>
                <w:szCs w:val="16"/>
                <w:lang w:eastAsia="en-US"/>
              </w:rPr>
              <w:t>2018-04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DC04B4" w14:textId="77777777" w:rsidR="00D4531E" w:rsidRPr="00DD6CFB" w:rsidRDefault="00D4531E" w:rsidP="00DD6CFB">
            <w:pPr>
              <w:pStyle w:val="TAL"/>
              <w:rPr>
                <w:sz w:val="16"/>
                <w:szCs w:val="16"/>
                <w:lang w:eastAsia="en-US"/>
              </w:rPr>
            </w:pPr>
            <w:r w:rsidRPr="00DD6CFB">
              <w:rPr>
                <w:sz w:val="16"/>
                <w:szCs w:val="16"/>
                <w:lang w:eastAsia="en-US"/>
              </w:rPr>
              <w:t>RAN5#1-5G-NR Adhoc</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AD34CC" w14:textId="77777777" w:rsidR="00D4531E" w:rsidRPr="00DD6CFB" w:rsidRDefault="00D4531E" w:rsidP="00DD6CFB">
            <w:pPr>
              <w:pStyle w:val="TAL"/>
              <w:rPr>
                <w:sz w:val="16"/>
                <w:szCs w:val="16"/>
                <w:lang w:eastAsia="en-US"/>
              </w:rPr>
            </w:pPr>
            <w:r w:rsidRPr="00DD6CFB">
              <w:rPr>
                <w:sz w:val="16"/>
                <w:szCs w:val="16"/>
                <w:lang w:eastAsia="en-US"/>
              </w:rPr>
              <w:t>R5-182068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CF53EB"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D3481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81A5F2"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C81DF8" w14:textId="77777777" w:rsidR="00D4531E" w:rsidRPr="00DD6CFB" w:rsidRDefault="00D4531E" w:rsidP="00DD6CFB">
            <w:pPr>
              <w:pStyle w:val="TAL"/>
              <w:rPr>
                <w:sz w:val="16"/>
                <w:szCs w:val="16"/>
                <w:lang w:eastAsia="en-US"/>
              </w:rPr>
            </w:pPr>
            <w:r w:rsidRPr="00DD6CFB">
              <w:rPr>
                <w:sz w:val="16"/>
                <w:szCs w:val="16"/>
                <w:lang w:eastAsia="en-US"/>
              </w:rPr>
              <w:t>Update MeasConfig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325988" w14:textId="77777777" w:rsidR="00D4531E" w:rsidRPr="00DD6CFB" w:rsidRDefault="00D4531E" w:rsidP="00DD6CFB">
            <w:pPr>
              <w:pStyle w:val="TAL"/>
              <w:rPr>
                <w:sz w:val="16"/>
                <w:szCs w:val="16"/>
                <w:lang w:eastAsia="en-US"/>
              </w:rPr>
            </w:pPr>
            <w:r w:rsidRPr="00DD6CFB">
              <w:rPr>
                <w:sz w:val="16"/>
                <w:szCs w:val="16"/>
                <w:lang w:eastAsia="en-US"/>
              </w:rPr>
              <w:t>0.4.0</w:t>
            </w:r>
          </w:p>
        </w:tc>
      </w:tr>
      <w:tr w:rsidR="00D4531E" w:rsidRPr="0031204F" w14:paraId="7304E09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32FD8A"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35419D"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2323DE" w14:textId="77777777" w:rsidR="00D4531E" w:rsidRPr="00DD6CFB" w:rsidRDefault="00D4531E" w:rsidP="00DD6CFB">
            <w:pPr>
              <w:pStyle w:val="TAL"/>
              <w:rPr>
                <w:sz w:val="16"/>
                <w:szCs w:val="16"/>
                <w:lang w:eastAsia="en-US"/>
              </w:rPr>
            </w:pPr>
            <w:r w:rsidRPr="00DD6CFB">
              <w:rPr>
                <w:sz w:val="16"/>
                <w:szCs w:val="16"/>
                <w:lang w:eastAsia="en-US"/>
              </w:rPr>
              <w:t>R5-183082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3C18E"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C5507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AD6E1A"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65B91C" w14:textId="77777777" w:rsidR="00D4531E" w:rsidRPr="00DD6CFB" w:rsidRDefault="00D4531E" w:rsidP="00DD6CFB">
            <w:pPr>
              <w:pStyle w:val="TAL"/>
              <w:rPr>
                <w:sz w:val="16"/>
                <w:szCs w:val="16"/>
                <w:lang w:eastAsia="en-US"/>
              </w:rPr>
            </w:pPr>
            <w:r w:rsidRPr="00DD6CFB">
              <w:rPr>
                <w:sz w:val="16"/>
                <w:szCs w:val="16"/>
                <w:lang w:eastAsia="en-US"/>
              </w:rPr>
              <w:t>Update radio resource control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7B1C99"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7D43820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29C85F"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F89630"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A699AF" w14:textId="77777777" w:rsidR="00D4531E" w:rsidRPr="00DD6CFB" w:rsidRDefault="00D4531E" w:rsidP="00DD6CFB">
            <w:pPr>
              <w:pStyle w:val="TAL"/>
              <w:rPr>
                <w:sz w:val="16"/>
                <w:szCs w:val="16"/>
                <w:lang w:eastAsia="en-US"/>
              </w:rPr>
            </w:pPr>
            <w:r w:rsidRPr="00DD6CFB">
              <w:rPr>
                <w:sz w:val="16"/>
                <w:szCs w:val="16"/>
                <w:lang w:eastAsia="en-US"/>
              </w:rPr>
              <w:t>R5-182288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62BE25"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2556A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7AFE64"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E307A" w14:textId="77777777" w:rsidR="00D4531E" w:rsidRPr="00DD6CFB" w:rsidRDefault="00D4531E" w:rsidP="00DD6CFB">
            <w:pPr>
              <w:pStyle w:val="TAL"/>
              <w:rPr>
                <w:sz w:val="16"/>
                <w:szCs w:val="16"/>
                <w:lang w:eastAsia="en-US"/>
              </w:rPr>
            </w:pPr>
            <w:r w:rsidRPr="00DD6CFB">
              <w:rPr>
                <w:sz w:val="16"/>
                <w:szCs w:val="16"/>
                <w:lang w:eastAsia="en-US"/>
              </w:rPr>
              <w:t>TP for updating of downlink physical layer parameters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166C3F"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2A03295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DF5E65"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351040"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BD2CA2" w14:textId="77777777" w:rsidR="00D4531E" w:rsidRPr="00DD6CFB" w:rsidRDefault="00D4531E" w:rsidP="00DD6CFB">
            <w:pPr>
              <w:pStyle w:val="TAL"/>
              <w:rPr>
                <w:sz w:val="16"/>
                <w:szCs w:val="16"/>
                <w:lang w:eastAsia="en-US"/>
              </w:rPr>
            </w:pPr>
            <w:r w:rsidRPr="00DD6CFB">
              <w:rPr>
                <w:sz w:val="16"/>
                <w:szCs w:val="16"/>
                <w:lang w:eastAsia="en-US"/>
              </w:rPr>
              <w:t>R5-182349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662455"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8CB6C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4CF1B3"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E107BD" w14:textId="77777777" w:rsidR="00D4531E" w:rsidRPr="00DD6CFB" w:rsidRDefault="00D4531E" w:rsidP="00DD6CFB">
            <w:pPr>
              <w:pStyle w:val="TAL"/>
              <w:rPr>
                <w:sz w:val="16"/>
                <w:szCs w:val="16"/>
                <w:lang w:eastAsia="en-US"/>
              </w:rPr>
            </w:pPr>
            <w:r w:rsidRPr="00DD6CFB">
              <w:rPr>
                <w:sz w:val="16"/>
                <w:szCs w:val="16"/>
                <w:lang w:eastAsia="en-US"/>
              </w:rPr>
              <w:t>Corrections to clause 4.4 reference system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F2C1D8"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300D092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6553549"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EA0D16"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04B71F" w14:textId="77777777" w:rsidR="00D4531E" w:rsidRPr="00DD6CFB" w:rsidRDefault="00D4531E" w:rsidP="00DD6CFB">
            <w:pPr>
              <w:pStyle w:val="TAL"/>
              <w:rPr>
                <w:sz w:val="16"/>
                <w:szCs w:val="16"/>
                <w:lang w:eastAsia="en-US"/>
              </w:rPr>
            </w:pPr>
            <w:r w:rsidRPr="00DD6CFB">
              <w:rPr>
                <w:sz w:val="16"/>
                <w:szCs w:val="16"/>
                <w:lang w:eastAsia="en-US"/>
              </w:rPr>
              <w:t>R5-182792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F1E798"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4E891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CF24C"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180C07" w14:textId="77777777" w:rsidR="00D4531E" w:rsidRPr="00DD6CFB" w:rsidRDefault="00D4531E" w:rsidP="00DD6CFB">
            <w:pPr>
              <w:pStyle w:val="TAL"/>
              <w:rPr>
                <w:sz w:val="16"/>
                <w:szCs w:val="16"/>
                <w:lang w:eastAsia="en-US"/>
              </w:rPr>
            </w:pPr>
            <w:r w:rsidRPr="00DD6CFB">
              <w:rPr>
                <w:sz w:val="16"/>
                <w:szCs w:val="16"/>
                <w:lang w:eastAsia="en-US"/>
              </w:rPr>
              <w:t>TP for clauses of Supported Channels for a NR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9227C9"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31608AC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F262EA1"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D7DF87"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2A746C9" w14:textId="77777777" w:rsidR="00D4531E" w:rsidRPr="00DD6CFB" w:rsidRDefault="00D4531E" w:rsidP="00DD6CFB">
            <w:pPr>
              <w:pStyle w:val="TAL"/>
              <w:rPr>
                <w:sz w:val="16"/>
                <w:szCs w:val="16"/>
                <w:lang w:eastAsia="en-US"/>
              </w:rPr>
            </w:pPr>
            <w:r w:rsidRPr="00DD6CFB">
              <w:rPr>
                <w:sz w:val="16"/>
                <w:szCs w:val="16"/>
                <w:lang w:eastAsia="en-US"/>
              </w:rPr>
              <w:t>R5-183218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379E3"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77F6B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41CBD6"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35B17A" w14:textId="77777777" w:rsidR="00D4531E" w:rsidRPr="00DD6CFB" w:rsidRDefault="00D4531E" w:rsidP="00DD6CFB">
            <w:pPr>
              <w:pStyle w:val="TAL"/>
              <w:rPr>
                <w:sz w:val="16"/>
                <w:szCs w:val="16"/>
                <w:lang w:eastAsia="en-US"/>
              </w:rPr>
            </w:pPr>
            <w:r w:rsidRPr="00DD6CFB">
              <w:rPr>
                <w:sz w:val="16"/>
                <w:szCs w:val="16"/>
                <w:lang w:eastAsia="en-US"/>
              </w:rPr>
              <w:t>pCR update chapter for test frequencies -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E65BE7"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4942F8F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B9CB2A"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B3EB49"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565857" w14:textId="77777777" w:rsidR="00D4531E" w:rsidRPr="00DD6CFB" w:rsidRDefault="00D4531E" w:rsidP="00DD6CFB">
            <w:pPr>
              <w:pStyle w:val="TAL"/>
              <w:rPr>
                <w:sz w:val="16"/>
                <w:szCs w:val="16"/>
                <w:lang w:eastAsia="en-US"/>
              </w:rPr>
            </w:pPr>
            <w:r w:rsidRPr="00DD6CFB">
              <w:rPr>
                <w:sz w:val="16"/>
                <w:szCs w:val="16"/>
                <w:lang w:eastAsia="en-US"/>
              </w:rPr>
              <w:t>R5-183234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87CF29"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230B4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752D50"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583392" w14:textId="77777777" w:rsidR="00D4531E" w:rsidRPr="00DD6CFB" w:rsidRDefault="00D4531E" w:rsidP="00DD6CFB">
            <w:pPr>
              <w:pStyle w:val="TAL"/>
              <w:rPr>
                <w:sz w:val="16"/>
                <w:szCs w:val="16"/>
                <w:lang w:eastAsia="en-US"/>
              </w:rPr>
            </w:pPr>
            <w:r w:rsidRPr="00DD6CFB">
              <w:rPr>
                <w:sz w:val="16"/>
                <w:szCs w:val="16"/>
                <w:lang w:eastAsia="en-US"/>
              </w:rPr>
              <w:t>TP for updating of physical channel allocation part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BF5C40"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4B0BD76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55DCFF"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0BDE21"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8557A5F" w14:textId="77777777" w:rsidR="00D4531E" w:rsidRPr="00DD6CFB" w:rsidRDefault="00D4531E" w:rsidP="00DD6CFB">
            <w:pPr>
              <w:pStyle w:val="TAL"/>
              <w:rPr>
                <w:sz w:val="16"/>
                <w:szCs w:val="16"/>
                <w:lang w:eastAsia="en-US"/>
              </w:rPr>
            </w:pPr>
            <w:r w:rsidRPr="00DD6CFB">
              <w:rPr>
                <w:sz w:val="16"/>
                <w:szCs w:val="16"/>
                <w:lang w:eastAsia="en-US"/>
              </w:rPr>
              <w:t>R5-183256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4454F2"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7B97D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7DCBDA"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0270D7" w14:textId="77777777" w:rsidR="00D4531E" w:rsidRPr="00DD6CFB" w:rsidRDefault="00D4531E" w:rsidP="00DD6CFB">
            <w:pPr>
              <w:pStyle w:val="TAL"/>
              <w:rPr>
                <w:sz w:val="16"/>
                <w:szCs w:val="16"/>
                <w:lang w:eastAsia="en-US"/>
              </w:rPr>
            </w:pPr>
            <w:r w:rsidRPr="00DD6CFB">
              <w:rPr>
                <w:sz w:val="16"/>
                <w:szCs w:val="16"/>
                <w:lang w:eastAsia="en-US"/>
              </w:rPr>
              <w:t>pCR update chapter for test frequencies -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AFD1AE"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42A4704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545AEC"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30DFE8"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0AAEC1" w14:textId="77777777" w:rsidR="00D4531E" w:rsidRPr="00DD6CFB" w:rsidRDefault="00D4531E" w:rsidP="00DD6CFB">
            <w:pPr>
              <w:pStyle w:val="TAL"/>
              <w:rPr>
                <w:sz w:val="16"/>
                <w:szCs w:val="16"/>
                <w:lang w:eastAsia="en-US"/>
              </w:rPr>
            </w:pPr>
            <w:r w:rsidRPr="00DD6CFB">
              <w:rPr>
                <w:sz w:val="16"/>
                <w:szCs w:val="16"/>
                <w:lang w:eastAsia="en-US"/>
              </w:rPr>
              <w:t>R5-183916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DF1C65"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51395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109E1B"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8E6F2B" w14:textId="77777777" w:rsidR="00D4531E" w:rsidRPr="00DD6CFB" w:rsidRDefault="00D4531E" w:rsidP="00DD6CFB">
            <w:pPr>
              <w:pStyle w:val="TAL"/>
              <w:rPr>
                <w:sz w:val="16"/>
                <w:szCs w:val="16"/>
                <w:lang w:eastAsia="en-US"/>
              </w:rPr>
            </w:pPr>
            <w:r w:rsidRPr="00DD6CFB">
              <w:rPr>
                <w:sz w:val="16"/>
                <w:szCs w:val="16"/>
                <w:lang w:eastAsia="en-US"/>
              </w:rPr>
              <w:t>TP for Annex A in TS 38.508-1 and adding a set of Connection Diagrams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4B73C1"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1734B1B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7366D9"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3D68A1"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E39B24" w14:textId="77777777" w:rsidR="00D4531E" w:rsidRPr="00DD6CFB" w:rsidRDefault="00D4531E" w:rsidP="00DD6CFB">
            <w:pPr>
              <w:pStyle w:val="TAL"/>
              <w:rPr>
                <w:sz w:val="16"/>
                <w:szCs w:val="16"/>
                <w:lang w:eastAsia="en-US"/>
              </w:rPr>
            </w:pPr>
            <w:r w:rsidRPr="00DD6CFB">
              <w:rPr>
                <w:sz w:val="16"/>
                <w:szCs w:val="16"/>
                <w:lang w:eastAsia="en-US"/>
              </w:rPr>
              <w:t>R5-183920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C385D3"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F1D00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C5CD32"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5DC34A" w14:textId="77777777" w:rsidR="00D4531E" w:rsidRPr="00DD6CFB" w:rsidRDefault="00D4531E" w:rsidP="00DD6CFB">
            <w:pPr>
              <w:pStyle w:val="TAL"/>
              <w:rPr>
                <w:sz w:val="16"/>
                <w:szCs w:val="16"/>
                <w:lang w:eastAsia="en-US"/>
              </w:rPr>
            </w:pPr>
            <w:r w:rsidRPr="00DD6CFB">
              <w:rPr>
                <w:sz w:val="16"/>
                <w:szCs w:val="16"/>
                <w:lang w:eastAsia="en-US"/>
              </w:rPr>
              <w:t>Introduction of Environmental conditions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19DCB4"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64A7F6E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B93A362"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EFCCE1"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F93AB42" w14:textId="77777777" w:rsidR="00D4531E" w:rsidRPr="00DD6CFB" w:rsidRDefault="00D4531E" w:rsidP="00DD6CFB">
            <w:pPr>
              <w:pStyle w:val="TAL"/>
              <w:rPr>
                <w:sz w:val="16"/>
                <w:szCs w:val="16"/>
                <w:lang w:eastAsia="en-US"/>
              </w:rPr>
            </w:pPr>
            <w:r w:rsidRPr="00DD6CFB">
              <w:rPr>
                <w:sz w:val="16"/>
                <w:szCs w:val="16"/>
                <w:lang w:eastAsia="en-US"/>
              </w:rPr>
              <w:t>R5-182249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DBC73"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D3477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698935"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C17C16" w14:textId="77777777" w:rsidR="00D4531E" w:rsidRPr="00DD6CFB" w:rsidRDefault="00D4531E" w:rsidP="00DD6CFB">
            <w:pPr>
              <w:pStyle w:val="TAL"/>
              <w:rPr>
                <w:sz w:val="16"/>
                <w:szCs w:val="16"/>
                <w:lang w:eastAsia="en-US"/>
              </w:rPr>
            </w:pPr>
            <w:r w:rsidRPr="00DD6CFB">
              <w:rPr>
                <w:sz w:val="16"/>
                <w:szCs w:val="16"/>
                <w:lang w:eastAsia="en-US"/>
              </w:rPr>
              <w:t>Add reference to NR cell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C23CED"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7ABE5F1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B825EF"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93FAC6"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083334" w14:textId="77777777" w:rsidR="00D4531E" w:rsidRPr="00DD6CFB" w:rsidRDefault="00D4531E" w:rsidP="00DD6CFB">
            <w:pPr>
              <w:pStyle w:val="TAL"/>
              <w:rPr>
                <w:sz w:val="16"/>
                <w:szCs w:val="16"/>
                <w:lang w:eastAsia="en-US"/>
              </w:rPr>
            </w:pPr>
            <w:r w:rsidRPr="00DD6CFB">
              <w:rPr>
                <w:sz w:val="16"/>
                <w:szCs w:val="16"/>
                <w:lang w:eastAsia="en-US"/>
              </w:rPr>
              <w:t>R5-183210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A1315A"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EF0CE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EF77F"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F9AD76" w14:textId="77777777" w:rsidR="00D4531E" w:rsidRPr="00DD6CFB" w:rsidRDefault="00D4531E" w:rsidP="00DD6CFB">
            <w:pPr>
              <w:pStyle w:val="TAL"/>
              <w:rPr>
                <w:sz w:val="16"/>
                <w:szCs w:val="16"/>
                <w:lang w:eastAsia="en-US"/>
              </w:rPr>
            </w:pPr>
            <w:r w:rsidRPr="00DD6CFB">
              <w:rPr>
                <w:sz w:val="16"/>
                <w:szCs w:val="16"/>
                <w:lang w:eastAsia="en-US"/>
              </w:rPr>
              <w:t>Update PDCCH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80580A"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0623A62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53892A"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C201ED"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D0A9B5" w14:textId="77777777" w:rsidR="00D4531E" w:rsidRPr="00DD6CFB" w:rsidRDefault="00D4531E" w:rsidP="00DD6CFB">
            <w:pPr>
              <w:pStyle w:val="TAL"/>
              <w:rPr>
                <w:sz w:val="16"/>
                <w:szCs w:val="16"/>
                <w:lang w:eastAsia="en-US"/>
              </w:rPr>
            </w:pPr>
            <w:r w:rsidRPr="00DD6CFB">
              <w:rPr>
                <w:sz w:val="16"/>
                <w:szCs w:val="16"/>
                <w:lang w:eastAsia="en-US"/>
              </w:rPr>
              <w:t>R5-182312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0B389A"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87607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8C53A6"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71FDC4" w14:textId="77777777" w:rsidR="00D4531E" w:rsidRPr="00DD6CFB" w:rsidRDefault="00D4531E" w:rsidP="00DD6CFB">
            <w:pPr>
              <w:pStyle w:val="TAL"/>
              <w:rPr>
                <w:sz w:val="16"/>
                <w:szCs w:val="16"/>
                <w:lang w:eastAsia="en-US"/>
              </w:rPr>
            </w:pPr>
            <w:r w:rsidRPr="00DD6CFB">
              <w:rPr>
                <w:sz w:val="16"/>
                <w:szCs w:val="16"/>
                <w:lang w:eastAsia="en-US"/>
              </w:rPr>
              <w:t>Update chapter 4.5.1 General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2128B7"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3F8D7B4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AA36C8"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045FDD"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DE6684" w14:textId="77777777" w:rsidR="00D4531E" w:rsidRPr="00DD6CFB" w:rsidRDefault="00D4531E" w:rsidP="00DD6CFB">
            <w:pPr>
              <w:pStyle w:val="TAL"/>
              <w:rPr>
                <w:sz w:val="16"/>
                <w:szCs w:val="16"/>
                <w:lang w:eastAsia="en-US"/>
              </w:rPr>
            </w:pPr>
            <w:r w:rsidRPr="00DD6CFB">
              <w:rPr>
                <w:sz w:val="16"/>
                <w:szCs w:val="16"/>
                <w:lang w:eastAsia="en-US"/>
              </w:rPr>
              <w:t>R5-182313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FCFDC"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A6192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F5B56"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FFC33D" w14:textId="77777777" w:rsidR="00D4531E" w:rsidRPr="00DD6CFB" w:rsidRDefault="00D4531E" w:rsidP="00DD6CFB">
            <w:pPr>
              <w:pStyle w:val="TAL"/>
              <w:rPr>
                <w:sz w:val="16"/>
                <w:szCs w:val="16"/>
                <w:lang w:eastAsia="en-US"/>
              </w:rPr>
            </w:pPr>
            <w:r w:rsidRPr="00DD6CFB">
              <w:rPr>
                <w:sz w:val="16"/>
                <w:szCs w:val="16"/>
                <w:lang w:eastAsia="en-US"/>
              </w:rPr>
              <w:t>Update RRC CONNECTED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F1E290"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308120F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BEA816"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43194C"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2E797C" w14:textId="77777777" w:rsidR="00D4531E" w:rsidRPr="00DD6CFB" w:rsidRDefault="00D4531E" w:rsidP="00DD6CFB">
            <w:pPr>
              <w:pStyle w:val="TAL"/>
              <w:rPr>
                <w:sz w:val="16"/>
                <w:szCs w:val="16"/>
                <w:lang w:eastAsia="en-US"/>
              </w:rPr>
            </w:pPr>
            <w:r w:rsidRPr="00DD6CFB">
              <w:rPr>
                <w:sz w:val="16"/>
                <w:szCs w:val="16"/>
                <w:lang w:eastAsia="en-US"/>
              </w:rPr>
              <w:t>R5-183087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F77412"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2CB14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99C95B"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CE9CE0" w14:textId="77777777" w:rsidR="00D4531E" w:rsidRPr="00DD6CFB" w:rsidRDefault="00D4531E" w:rsidP="00DD6CFB">
            <w:pPr>
              <w:pStyle w:val="TAL"/>
              <w:rPr>
                <w:sz w:val="16"/>
                <w:szCs w:val="16"/>
                <w:lang w:eastAsia="en-US"/>
              </w:rPr>
            </w:pPr>
            <w:r w:rsidRPr="00DD6CFB">
              <w:rPr>
                <w:sz w:val="16"/>
                <w:szCs w:val="16"/>
                <w:lang w:eastAsia="en-US"/>
              </w:rPr>
              <w:t>Addition of new RRCReconfiguration definition for AM/UM bearers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64F7C0"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688CFED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DAA7FA"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6B1283"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B20CA0" w14:textId="77777777" w:rsidR="00D4531E" w:rsidRPr="00DD6CFB" w:rsidRDefault="00D4531E" w:rsidP="00DD6CFB">
            <w:pPr>
              <w:pStyle w:val="TAL"/>
              <w:rPr>
                <w:sz w:val="16"/>
                <w:szCs w:val="16"/>
                <w:lang w:eastAsia="en-US"/>
              </w:rPr>
            </w:pPr>
            <w:r w:rsidRPr="00DD6CFB">
              <w:rPr>
                <w:sz w:val="16"/>
                <w:szCs w:val="16"/>
                <w:lang w:eastAsia="en-US"/>
              </w:rPr>
              <w:t>R5-183088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9B1238"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16BBB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2D5A37"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EAC2ED" w14:textId="77777777" w:rsidR="00D4531E" w:rsidRPr="00DD6CFB" w:rsidRDefault="00D4531E" w:rsidP="00DD6CFB">
            <w:pPr>
              <w:pStyle w:val="TAL"/>
              <w:rPr>
                <w:sz w:val="16"/>
                <w:szCs w:val="16"/>
                <w:lang w:eastAsia="en-US"/>
              </w:rPr>
            </w:pPr>
            <w:r w:rsidRPr="00DD6CFB">
              <w:rPr>
                <w:sz w:val="16"/>
                <w:szCs w:val="16"/>
                <w:lang w:eastAsia="en-US"/>
              </w:rPr>
              <w:t>Updates to UE capability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44DADC"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23CC12E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186A0D"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A92B32"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EAF906" w14:textId="77777777" w:rsidR="00D4531E" w:rsidRPr="00DD6CFB" w:rsidRDefault="00D4531E" w:rsidP="00DD6CFB">
            <w:pPr>
              <w:pStyle w:val="TAL"/>
              <w:rPr>
                <w:sz w:val="16"/>
                <w:szCs w:val="16"/>
                <w:lang w:eastAsia="en-US"/>
              </w:rPr>
            </w:pPr>
            <w:r w:rsidRPr="00DD6CFB">
              <w:rPr>
                <w:sz w:val="16"/>
                <w:szCs w:val="16"/>
                <w:lang w:eastAsia="en-US"/>
              </w:rPr>
              <w:t>R5-183250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04F8C"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D864C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9F2BF8"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667E5F" w14:textId="77777777" w:rsidR="00D4531E" w:rsidRPr="00DD6CFB" w:rsidRDefault="00D4531E" w:rsidP="00DD6CFB">
            <w:pPr>
              <w:pStyle w:val="TAL"/>
              <w:rPr>
                <w:sz w:val="16"/>
                <w:szCs w:val="16"/>
                <w:lang w:eastAsia="en-US"/>
              </w:rPr>
            </w:pPr>
            <w:r w:rsidRPr="00DD6CFB">
              <w:rPr>
                <w:sz w:val="16"/>
                <w:szCs w:val="16"/>
                <w:lang w:eastAsia="en-US"/>
              </w:rPr>
              <w:t>Updates to UE capability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0ABB9B"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245DE56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FD3F51"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72F0C0"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08AC5ED" w14:textId="77777777" w:rsidR="00D4531E" w:rsidRPr="00DD6CFB" w:rsidRDefault="00D4531E" w:rsidP="00DD6CFB">
            <w:pPr>
              <w:pStyle w:val="TAL"/>
              <w:rPr>
                <w:sz w:val="16"/>
                <w:szCs w:val="16"/>
                <w:lang w:eastAsia="en-US"/>
              </w:rPr>
            </w:pPr>
            <w:r w:rsidRPr="00DD6CFB">
              <w:rPr>
                <w:sz w:val="16"/>
                <w:szCs w:val="16"/>
                <w:lang w:eastAsia="en-US"/>
              </w:rPr>
              <w:t>R5-183083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7D635"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41A98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11E2DB"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38CF96" w14:textId="77777777" w:rsidR="00D4531E" w:rsidRPr="00DD6CFB" w:rsidRDefault="00D4531E" w:rsidP="00DD6CFB">
            <w:pPr>
              <w:pStyle w:val="TAL"/>
              <w:rPr>
                <w:sz w:val="16"/>
                <w:szCs w:val="16"/>
                <w:lang w:eastAsia="en-US"/>
              </w:rPr>
            </w:pPr>
            <w:r w:rsidRPr="00DD6CFB">
              <w:rPr>
                <w:sz w:val="16"/>
                <w:szCs w:val="16"/>
                <w:lang w:eastAsia="en-US"/>
              </w:rPr>
              <w:t>Update RACH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80A59B"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70C55F0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1358B50"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2E4412"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FF62F5F" w14:textId="77777777" w:rsidR="00D4531E" w:rsidRPr="00DD6CFB" w:rsidRDefault="00D4531E" w:rsidP="00DD6CFB">
            <w:pPr>
              <w:pStyle w:val="TAL"/>
              <w:rPr>
                <w:sz w:val="16"/>
                <w:szCs w:val="16"/>
                <w:lang w:eastAsia="en-US"/>
              </w:rPr>
            </w:pPr>
            <w:r w:rsidRPr="00DD6CFB">
              <w:rPr>
                <w:sz w:val="16"/>
                <w:szCs w:val="16"/>
                <w:lang w:eastAsia="en-US"/>
              </w:rPr>
              <w:t>R5-183084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841844"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A3D0D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0279E"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4CABDF" w14:textId="77777777" w:rsidR="00D4531E" w:rsidRPr="00DD6CFB" w:rsidRDefault="00D4531E" w:rsidP="00DD6CFB">
            <w:pPr>
              <w:pStyle w:val="TAL"/>
              <w:rPr>
                <w:sz w:val="16"/>
                <w:szCs w:val="16"/>
                <w:lang w:eastAsia="en-US"/>
              </w:rPr>
            </w:pPr>
            <w:r w:rsidRPr="00DD6CFB">
              <w:rPr>
                <w:sz w:val="16"/>
                <w:szCs w:val="16"/>
                <w:lang w:eastAsia="en-US"/>
              </w:rPr>
              <w:t>Update ARFCN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6A4AD4"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0AC34B9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DCBD8E"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60DB35"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C66C4C" w14:textId="77777777" w:rsidR="00D4531E" w:rsidRPr="00DD6CFB" w:rsidRDefault="00D4531E" w:rsidP="00DD6CFB">
            <w:pPr>
              <w:pStyle w:val="TAL"/>
              <w:rPr>
                <w:sz w:val="16"/>
                <w:szCs w:val="16"/>
                <w:lang w:eastAsia="en-US"/>
              </w:rPr>
            </w:pPr>
            <w:r w:rsidRPr="00DD6CFB">
              <w:rPr>
                <w:sz w:val="16"/>
                <w:szCs w:val="16"/>
                <w:lang w:eastAsia="en-US"/>
              </w:rPr>
              <w:t>R5-183211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359CF6"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D3853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ABF49"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793CCC" w14:textId="77777777" w:rsidR="00D4531E" w:rsidRPr="00DD6CFB" w:rsidRDefault="00D4531E" w:rsidP="00DD6CFB">
            <w:pPr>
              <w:pStyle w:val="TAL"/>
              <w:rPr>
                <w:sz w:val="16"/>
                <w:szCs w:val="16"/>
                <w:lang w:eastAsia="en-US"/>
              </w:rPr>
            </w:pPr>
            <w:r w:rsidRPr="00DD6CFB">
              <w:rPr>
                <w:sz w:val="16"/>
                <w:szCs w:val="16"/>
                <w:lang w:eastAsia="en-US"/>
              </w:rPr>
              <w:t>Update BWP-UplinkDedicated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E1974"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30E761B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37882C"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6FA8D2"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AC59E8" w14:textId="77777777" w:rsidR="00D4531E" w:rsidRPr="00DD6CFB" w:rsidRDefault="00D4531E" w:rsidP="00DD6CFB">
            <w:pPr>
              <w:pStyle w:val="TAL"/>
              <w:rPr>
                <w:sz w:val="16"/>
                <w:szCs w:val="16"/>
                <w:lang w:eastAsia="en-US"/>
              </w:rPr>
            </w:pPr>
            <w:r w:rsidRPr="00DD6CFB">
              <w:rPr>
                <w:sz w:val="16"/>
                <w:szCs w:val="16"/>
                <w:lang w:eastAsia="en-US"/>
              </w:rPr>
              <w:t>R5-183212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01E183"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353C5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581EE8"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A6938F" w14:textId="77777777" w:rsidR="00D4531E" w:rsidRPr="00DD6CFB" w:rsidRDefault="00D4531E" w:rsidP="00DD6CFB">
            <w:pPr>
              <w:pStyle w:val="TAL"/>
              <w:rPr>
                <w:sz w:val="16"/>
                <w:szCs w:val="16"/>
                <w:lang w:eastAsia="en-US"/>
              </w:rPr>
            </w:pPr>
            <w:r w:rsidRPr="00DD6CFB">
              <w:rPr>
                <w:sz w:val="16"/>
                <w:szCs w:val="16"/>
                <w:lang w:eastAsia="en-US"/>
              </w:rPr>
              <w:t>Update serving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77904B"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02F1383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79B91FA"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3BF304"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E6E06F" w14:textId="77777777" w:rsidR="00D4531E" w:rsidRPr="00DD6CFB" w:rsidRDefault="00D4531E" w:rsidP="00DD6CFB">
            <w:pPr>
              <w:pStyle w:val="TAL"/>
              <w:rPr>
                <w:sz w:val="16"/>
                <w:szCs w:val="16"/>
                <w:lang w:eastAsia="en-US"/>
              </w:rPr>
            </w:pPr>
            <w:r w:rsidRPr="00DD6CFB">
              <w:rPr>
                <w:sz w:val="16"/>
                <w:szCs w:val="16"/>
                <w:lang w:eastAsia="en-US"/>
              </w:rPr>
              <w:t>R5-183214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3CBF17"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7BBB1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C5EE45"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52C9BF" w14:textId="77777777" w:rsidR="00D4531E" w:rsidRPr="00DD6CFB" w:rsidRDefault="00D4531E" w:rsidP="00DD6CFB">
            <w:pPr>
              <w:pStyle w:val="TAL"/>
              <w:rPr>
                <w:sz w:val="16"/>
                <w:szCs w:val="16"/>
                <w:lang w:eastAsia="en-US"/>
              </w:rPr>
            </w:pPr>
            <w:r w:rsidRPr="00DD6CFB">
              <w:rPr>
                <w:sz w:val="16"/>
                <w:szCs w:val="16"/>
                <w:lang w:eastAsia="en-US"/>
              </w:rPr>
              <w:t>Update 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1287D2"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261DCEF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056C6A"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1D1CB1"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E2785B" w14:textId="77777777" w:rsidR="00D4531E" w:rsidRPr="00DD6CFB" w:rsidRDefault="00D4531E" w:rsidP="00DD6CFB">
            <w:pPr>
              <w:pStyle w:val="TAL"/>
              <w:rPr>
                <w:sz w:val="16"/>
                <w:szCs w:val="16"/>
                <w:lang w:eastAsia="en-US"/>
              </w:rPr>
            </w:pPr>
            <w:r w:rsidRPr="00DD6CFB">
              <w:rPr>
                <w:sz w:val="16"/>
                <w:szCs w:val="16"/>
                <w:lang w:eastAsia="en-US"/>
              </w:rPr>
              <w:t>R5-183215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3034E5"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69F60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0F62C6"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4D1AAC" w14:textId="77777777" w:rsidR="00D4531E" w:rsidRPr="00DD6CFB" w:rsidRDefault="00D4531E" w:rsidP="00DD6CFB">
            <w:pPr>
              <w:pStyle w:val="TAL"/>
              <w:rPr>
                <w:sz w:val="16"/>
                <w:szCs w:val="16"/>
                <w:lang w:eastAsia="en-US"/>
              </w:rPr>
            </w:pPr>
            <w:r w:rsidRPr="00DD6CFB">
              <w:rPr>
                <w:sz w:val="16"/>
                <w:szCs w:val="16"/>
                <w:lang w:eastAsia="en-US"/>
              </w:rPr>
              <w:t>Update RRCReconfiguration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052307"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60C8DD6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9A74BC"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7D2C50"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19AEA2" w14:textId="77777777" w:rsidR="00D4531E" w:rsidRPr="00DD6CFB" w:rsidRDefault="00D4531E" w:rsidP="00DD6CFB">
            <w:pPr>
              <w:pStyle w:val="TAL"/>
              <w:rPr>
                <w:sz w:val="16"/>
                <w:szCs w:val="16"/>
                <w:lang w:eastAsia="en-US"/>
              </w:rPr>
            </w:pPr>
            <w:r w:rsidRPr="00DD6CFB">
              <w:rPr>
                <w:sz w:val="16"/>
                <w:szCs w:val="16"/>
                <w:lang w:eastAsia="en-US"/>
              </w:rPr>
              <w:t>R5-182381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4D782F"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087C5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95EFB6"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1A1379" w14:textId="77777777" w:rsidR="00D4531E" w:rsidRPr="00DD6CFB" w:rsidRDefault="00D4531E" w:rsidP="00DD6CFB">
            <w:pPr>
              <w:pStyle w:val="TAL"/>
              <w:rPr>
                <w:sz w:val="16"/>
                <w:szCs w:val="16"/>
                <w:lang w:eastAsia="en-US"/>
              </w:rPr>
            </w:pPr>
            <w:r w:rsidRPr="00DD6CFB">
              <w:rPr>
                <w:sz w:val="16"/>
                <w:szCs w:val="16"/>
                <w:lang w:eastAsia="en-US"/>
              </w:rPr>
              <w:t>Update MIB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6A082F"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12470B8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4E2623B"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DF328C"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A2F8C7" w14:textId="77777777" w:rsidR="00D4531E" w:rsidRPr="00DD6CFB" w:rsidRDefault="00D4531E" w:rsidP="00DD6CFB">
            <w:pPr>
              <w:pStyle w:val="TAL"/>
              <w:rPr>
                <w:sz w:val="16"/>
                <w:szCs w:val="16"/>
                <w:lang w:eastAsia="en-US"/>
              </w:rPr>
            </w:pPr>
            <w:r w:rsidRPr="00DD6CFB">
              <w:rPr>
                <w:sz w:val="16"/>
                <w:szCs w:val="16"/>
                <w:lang w:eastAsia="en-US"/>
              </w:rPr>
              <w:t>R5-183090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2ED4EB"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AB010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544D13"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1DCDAF" w14:textId="77777777" w:rsidR="00D4531E" w:rsidRPr="00DD6CFB" w:rsidRDefault="00D4531E" w:rsidP="00DD6CFB">
            <w:pPr>
              <w:pStyle w:val="TAL"/>
              <w:rPr>
                <w:sz w:val="16"/>
                <w:szCs w:val="16"/>
                <w:lang w:eastAsia="en-US"/>
              </w:rPr>
            </w:pPr>
            <w:r w:rsidRPr="00DD6CFB">
              <w:rPr>
                <w:sz w:val="16"/>
                <w:szCs w:val="16"/>
                <w:lang w:eastAsia="en-US"/>
              </w:rPr>
              <w:t>Update RRCReconfiguration for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688F1C"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08F6048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A91F22A"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0410F8"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0BE086" w14:textId="77777777" w:rsidR="00D4531E" w:rsidRPr="00DD6CFB" w:rsidRDefault="00D4531E" w:rsidP="00DD6CFB">
            <w:pPr>
              <w:pStyle w:val="TAL"/>
              <w:rPr>
                <w:sz w:val="16"/>
                <w:szCs w:val="16"/>
                <w:lang w:eastAsia="en-US"/>
              </w:rPr>
            </w:pPr>
            <w:r w:rsidRPr="00DD6CFB">
              <w:rPr>
                <w:sz w:val="16"/>
                <w:szCs w:val="16"/>
                <w:lang w:eastAsia="en-US"/>
              </w:rPr>
              <w:t>R5-183264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B133C6"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1BE42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0CB955"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2ED3D0" w14:textId="77777777" w:rsidR="00D4531E" w:rsidRPr="00DD6CFB" w:rsidRDefault="00D4531E" w:rsidP="00DD6CFB">
            <w:pPr>
              <w:pStyle w:val="TAL"/>
              <w:rPr>
                <w:sz w:val="16"/>
                <w:szCs w:val="16"/>
                <w:lang w:eastAsia="en-US"/>
              </w:rPr>
            </w:pPr>
            <w:r w:rsidRPr="00DD6CFB">
              <w:rPr>
                <w:sz w:val="16"/>
                <w:szCs w:val="16"/>
                <w:lang w:eastAsia="en-US"/>
              </w:rPr>
              <w:t>Corrections to clause 4.5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80958D"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040ABB3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18CC17"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5A83C5"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7DE83F" w14:textId="77777777" w:rsidR="00D4531E" w:rsidRPr="00DD6CFB" w:rsidRDefault="00D4531E" w:rsidP="00DD6CFB">
            <w:pPr>
              <w:pStyle w:val="TAL"/>
              <w:rPr>
                <w:sz w:val="16"/>
                <w:szCs w:val="16"/>
                <w:lang w:eastAsia="en-US"/>
              </w:rPr>
            </w:pPr>
            <w:r w:rsidRPr="00DD6CFB">
              <w:rPr>
                <w:sz w:val="16"/>
                <w:szCs w:val="16"/>
                <w:lang w:eastAsia="en-US"/>
              </w:rPr>
              <w:t>R5-183249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437DE5"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419F3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85154F"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8F50DE" w14:textId="77777777" w:rsidR="00D4531E" w:rsidRPr="00DD6CFB" w:rsidRDefault="00D4531E" w:rsidP="00DD6CFB">
            <w:pPr>
              <w:pStyle w:val="TAL"/>
              <w:rPr>
                <w:sz w:val="16"/>
                <w:szCs w:val="16"/>
                <w:lang w:eastAsia="en-US"/>
              </w:rPr>
            </w:pPr>
            <w:r w:rsidRPr="00DD6CFB">
              <w:rPr>
                <w:sz w:val="16"/>
                <w:szCs w:val="16"/>
                <w:lang w:eastAsia="en-US"/>
              </w:rPr>
              <w:t>Correction to the Table 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1E0DF9"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57501E7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BCD179"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BCD40B"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1F6F9A" w14:textId="77777777" w:rsidR="00D4531E" w:rsidRPr="00DD6CFB" w:rsidRDefault="00D4531E" w:rsidP="00DD6CFB">
            <w:pPr>
              <w:pStyle w:val="TAL"/>
              <w:rPr>
                <w:sz w:val="16"/>
                <w:szCs w:val="16"/>
                <w:lang w:eastAsia="en-US"/>
              </w:rPr>
            </w:pPr>
            <w:r w:rsidRPr="00DD6CFB">
              <w:rPr>
                <w:sz w:val="16"/>
                <w:szCs w:val="16"/>
                <w:lang w:eastAsia="en-US"/>
              </w:rPr>
              <w:t>R5-183255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95D56"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4E5F6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F6808"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36E4C7" w14:textId="77777777" w:rsidR="00D4531E" w:rsidRPr="00DD6CFB" w:rsidRDefault="00D4531E" w:rsidP="00DD6CFB">
            <w:pPr>
              <w:pStyle w:val="TAL"/>
              <w:rPr>
                <w:sz w:val="16"/>
                <w:szCs w:val="16"/>
                <w:lang w:eastAsia="en-US"/>
              </w:rPr>
            </w:pPr>
            <w:r w:rsidRPr="00DD6CFB">
              <w:rPr>
                <w:sz w:val="16"/>
                <w:szCs w:val="16"/>
                <w:lang w:eastAsia="en-US"/>
              </w:rPr>
              <w:t>Update of FR1 signal levels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F39961"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164F4A1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7ACA6CC"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87C077"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EF85B2" w14:textId="77777777" w:rsidR="00D4531E" w:rsidRPr="00DD6CFB" w:rsidRDefault="00D4531E" w:rsidP="00DD6CFB">
            <w:pPr>
              <w:pStyle w:val="TAL"/>
              <w:rPr>
                <w:sz w:val="16"/>
                <w:szCs w:val="16"/>
                <w:lang w:eastAsia="en-US"/>
              </w:rPr>
            </w:pPr>
            <w:r w:rsidRPr="00DD6CFB">
              <w:rPr>
                <w:sz w:val="16"/>
                <w:szCs w:val="16"/>
                <w:lang w:eastAsia="en-US"/>
              </w:rPr>
              <w:t>R5-183216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E8F03B"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54D6E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C65DF2"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0F05EC" w14:textId="77777777" w:rsidR="00D4531E" w:rsidRPr="00DD6CFB" w:rsidRDefault="00D4531E" w:rsidP="00DD6CFB">
            <w:pPr>
              <w:pStyle w:val="TAL"/>
              <w:rPr>
                <w:sz w:val="16"/>
                <w:szCs w:val="16"/>
                <w:lang w:eastAsia="en-US"/>
              </w:rPr>
            </w:pPr>
            <w:r w:rsidRPr="00DD6CFB">
              <w:rPr>
                <w:sz w:val="16"/>
                <w:szCs w:val="16"/>
                <w:lang w:eastAsia="en-US"/>
              </w:rPr>
              <w:t>Update CellGroupConfig and some related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6315FD"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7860ED5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D99975"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E1268D"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90AB3E" w14:textId="77777777" w:rsidR="00D4531E" w:rsidRPr="00DD6CFB" w:rsidRDefault="00D4531E" w:rsidP="00DD6CFB">
            <w:pPr>
              <w:pStyle w:val="TAL"/>
              <w:rPr>
                <w:sz w:val="16"/>
                <w:szCs w:val="16"/>
                <w:lang w:eastAsia="en-US"/>
              </w:rPr>
            </w:pPr>
            <w:r w:rsidRPr="00DD6CFB">
              <w:rPr>
                <w:sz w:val="16"/>
                <w:szCs w:val="16"/>
                <w:lang w:eastAsia="en-US"/>
              </w:rPr>
              <w:t>R5-183086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062FF6"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6A99F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A0F837"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5F0FE6" w14:textId="77777777" w:rsidR="00D4531E" w:rsidRPr="00DD6CFB" w:rsidRDefault="00D4531E" w:rsidP="00DD6CFB">
            <w:pPr>
              <w:pStyle w:val="TAL"/>
              <w:rPr>
                <w:sz w:val="16"/>
                <w:szCs w:val="16"/>
                <w:lang w:eastAsia="en-US"/>
              </w:rPr>
            </w:pPr>
            <w:r w:rsidRPr="00DD6CFB">
              <w:rPr>
                <w:sz w:val="16"/>
                <w:szCs w:val="16"/>
                <w:lang w:eastAsia="en-US"/>
              </w:rPr>
              <w:t>Update CSI-MeasConfig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F1D40E"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084D8F3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7DC453" w14:textId="77777777" w:rsidR="00D4531E" w:rsidRPr="00DD6CFB" w:rsidRDefault="00D4531E" w:rsidP="00DD6CFB">
            <w:pPr>
              <w:pStyle w:val="TAL"/>
              <w:rPr>
                <w:sz w:val="16"/>
                <w:szCs w:val="16"/>
                <w:lang w:eastAsia="en-US"/>
              </w:rPr>
            </w:pPr>
            <w:r w:rsidRPr="00DD6CFB">
              <w:rPr>
                <w:sz w:val="16"/>
                <w:szCs w:val="16"/>
                <w:lang w:eastAsia="en-US"/>
              </w:rPr>
              <w:t>2018-05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E1741A" w14:textId="77777777" w:rsidR="00D4531E" w:rsidRPr="00DD6CFB" w:rsidRDefault="00D4531E" w:rsidP="00DD6CFB">
            <w:pPr>
              <w:pStyle w:val="TAL"/>
              <w:rPr>
                <w:sz w:val="16"/>
                <w:szCs w:val="16"/>
                <w:lang w:eastAsia="en-US"/>
              </w:rPr>
            </w:pPr>
            <w:r w:rsidRPr="00DD6CFB">
              <w:rPr>
                <w:sz w:val="16"/>
                <w:szCs w:val="16"/>
                <w:lang w:eastAsia="en-US"/>
              </w:rPr>
              <w:t>RAN5#79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C2FDC04" w14:textId="77777777" w:rsidR="00D4531E" w:rsidRPr="00DD6CFB" w:rsidRDefault="00D4531E" w:rsidP="00DD6CFB">
            <w:pPr>
              <w:pStyle w:val="TAL"/>
              <w:rPr>
                <w:sz w:val="16"/>
                <w:szCs w:val="16"/>
                <w:lang w:eastAsia="en-US"/>
              </w:rPr>
            </w:pPr>
            <w:r w:rsidRPr="00DD6CFB">
              <w:rPr>
                <w:sz w:val="16"/>
                <w:szCs w:val="16"/>
                <w:lang w:eastAsia="en-US"/>
              </w:rPr>
              <w:t>R5-183260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1865BD"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03C6D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F1303B"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D42266" w14:textId="77777777" w:rsidR="00D4531E" w:rsidRPr="00DD6CFB" w:rsidRDefault="00D4531E" w:rsidP="00DD6CFB">
            <w:pPr>
              <w:pStyle w:val="TAL"/>
              <w:rPr>
                <w:sz w:val="16"/>
                <w:szCs w:val="16"/>
                <w:lang w:eastAsia="en-US"/>
              </w:rPr>
            </w:pPr>
            <w:r w:rsidRPr="00DD6CFB">
              <w:rPr>
                <w:sz w:val="16"/>
                <w:szCs w:val="16"/>
                <w:lang w:eastAsia="en-US"/>
              </w:rPr>
              <w:t>Update some information elements related to MeasConfig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386A29" w14:textId="77777777" w:rsidR="00D4531E" w:rsidRPr="00DD6CFB" w:rsidRDefault="00D4531E" w:rsidP="00DD6CFB">
            <w:pPr>
              <w:pStyle w:val="TAL"/>
              <w:rPr>
                <w:sz w:val="16"/>
                <w:szCs w:val="16"/>
                <w:lang w:eastAsia="en-US"/>
              </w:rPr>
            </w:pPr>
            <w:r w:rsidRPr="00DD6CFB">
              <w:rPr>
                <w:sz w:val="16"/>
                <w:szCs w:val="16"/>
                <w:lang w:eastAsia="en-US"/>
              </w:rPr>
              <w:t>1.0.0</w:t>
            </w:r>
          </w:p>
        </w:tc>
      </w:tr>
      <w:tr w:rsidR="00D4531E" w:rsidRPr="0031204F" w14:paraId="093612A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27B4503" w14:textId="77777777" w:rsidR="00D4531E" w:rsidRPr="00DD6CFB" w:rsidRDefault="00D4531E" w:rsidP="00DD6CFB">
            <w:pPr>
              <w:pStyle w:val="TAL"/>
              <w:rPr>
                <w:sz w:val="16"/>
                <w:szCs w:val="16"/>
                <w:lang w:eastAsia="en-US"/>
              </w:rPr>
            </w:pPr>
            <w:r w:rsidRPr="00DD6CFB">
              <w:rPr>
                <w:sz w:val="16"/>
                <w:szCs w:val="16"/>
                <w:lang w:eastAsia="en-US"/>
              </w:rPr>
              <w:t>2018-06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134161" w14:textId="77777777" w:rsidR="00D4531E" w:rsidRPr="00DD6CFB" w:rsidRDefault="00D4531E" w:rsidP="00DD6CFB">
            <w:pPr>
              <w:pStyle w:val="TAL"/>
              <w:rPr>
                <w:sz w:val="16"/>
                <w:szCs w:val="16"/>
                <w:lang w:eastAsia="en-US"/>
              </w:rPr>
            </w:pPr>
            <w:r w:rsidRPr="00DD6CFB">
              <w:rPr>
                <w:sz w:val="16"/>
                <w:szCs w:val="16"/>
                <w:lang w:eastAsia="en-US"/>
              </w:rPr>
              <w:t>RAN#80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C01667" w14:textId="77777777" w:rsidR="00D4531E" w:rsidRPr="00DD6CFB" w:rsidRDefault="00D4531E" w:rsidP="00DD6CFB">
            <w:pPr>
              <w:pStyle w:val="TAL"/>
              <w:rPr>
                <w:sz w:val="16"/>
                <w:szCs w:val="16"/>
                <w:lang w:eastAsia="en-US"/>
              </w:rPr>
            </w:pPr>
            <w:r w:rsidRPr="00DD6CFB">
              <w:rPr>
                <w:sz w:val="16"/>
                <w:szCs w:val="16"/>
                <w:lang w:eastAsia="en-US"/>
              </w:rPr>
              <w:t>RP-181207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286A7A"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8983F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97822D"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69D914" w14:textId="77777777" w:rsidR="00D4531E" w:rsidRPr="00DD6CFB" w:rsidRDefault="00D4531E" w:rsidP="00DD6CFB">
            <w:pPr>
              <w:pStyle w:val="TAL"/>
              <w:rPr>
                <w:sz w:val="16"/>
                <w:szCs w:val="16"/>
                <w:lang w:eastAsia="en-US"/>
              </w:rPr>
            </w:pPr>
            <w:r w:rsidRPr="00DD6CFB">
              <w:rPr>
                <w:sz w:val="16"/>
                <w:szCs w:val="16"/>
                <w:lang w:eastAsia="en-US"/>
              </w:rPr>
              <w:t>put under revision control as v15.0.0 with small editorial changes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B9C135" w14:textId="77777777" w:rsidR="00D4531E" w:rsidRPr="00DD6CFB" w:rsidRDefault="00D4531E" w:rsidP="00DD6CFB">
            <w:pPr>
              <w:pStyle w:val="TAL"/>
              <w:rPr>
                <w:sz w:val="16"/>
                <w:szCs w:val="16"/>
                <w:lang w:eastAsia="en-US"/>
              </w:rPr>
            </w:pPr>
            <w:r w:rsidRPr="00DD6CFB">
              <w:rPr>
                <w:sz w:val="16"/>
                <w:szCs w:val="16"/>
                <w:lang w:eastAsia="en-US"/>
              </w:rPr>
              <w:t>15.0.0</w:t>
            </w:r>
          </w:p>
        </w:tc>
      </w:tr>
      <w:tr w:rsidR="00D4531E" w:rsidRPr="0031204F" w14:paraId="307DDC6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766901"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A7517D"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CEDE148" w14:textId="77777777" w:rsidR="00D4531E" w:rsidRPr="00DD6CFB" w:rsidRDefault="00D4531E" w:rsidP="00DD6CFB">
            <w:pPr>
              <w:pStyle w:val="TAL"/>
              <w:rPr>
                <w:sz w:val="16"/>
                <w:szCs w:val="16"/>
                <w:lang w:eastAsia="en-US"/>
              </w:rPr>
            </w:pPr>
            <w:r w:rsidRPr="00DD6CFB">
              <w:rPr>
                <w:sz w:val="16"/>
                <w:szCs w:val="16"/>
                <w:lang w:eastAsia="en-US"/>
              </w:rPr>
              <w:t>R5-184087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5CE85BD3" w14:textId="77777777" w:rsidR="00D4531E" w:rsidRPr="00DD6CFB" w:rsidRDefault="00D4531E" w:rsidP="00DD6CFB">
            <w:pPr>
              <w:pStyle w:val="TAL"/>
              <w:rPr>
                <w:sz w:val="16"/>
                <w:szCs w:val="16"/>
                <w:lang w:eastAsia="en-US"/>
              </w:rPr>
            </w:pPr>
            <w:r w:rsidRPr="00DD6CFB">
              <w:rPr>
                <w:sz w:val="16"/>
                <w:szCs w:val="16"/>
                <w:lang w:eastAsia="en-US"/>
              </w:rPr>
              <w:t>0004</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917913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82B6DA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519BA97" w14:textId="77777777" w:rsidR="00D4531E" w:rsidRPr="00DD6CFB" w:rsidRDefault="00D4531E" w:rsidP="00DD6CFB">
            <w:pPr>
              <w:pStyle w:val="TAL"/>
              <w:rPr>
                <w:sz w:val="16"/>
                <w:szCs w:val="16"/>
                <w:lang w:eastAsia="en-US"/>
              </w:rPr>
            </w:pPr>
            <w:r w:rsidRPr="00DD6CFB">
              <w:rPr>
                <w:sz w:val="16"/>
                <w:szCs w:val="16"/>
                <w:lang w:eastAsia="en-US"/>
              </w:rPr>
              <w:t>Update chapter 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180B7F"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2B4C745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7D5061"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8187D5"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7D44D41C" w14:textId="77777777" w:rsidR="00D4531E" w:rsidRPr="00DD6CFB" w:rsidRDefault="00D4531E" w:rsidP="00DD6CFB">
            <w:pPr>
              <w:pStyle w:val="TAL"/>
              <w:rPr>
                <w:sz w:val="16"/>
                <w:szCs w:val="16"/>
                <w:lang w:eastAsia="en-US"/>
              </w:rPr>
            </w:pPr>
            <w:r w:rsidRPr="00DD6CFB">
              <w:rPr>
                <w:sz w:val="16"/>
                <w:szCs w:val="16"/>
                <w:lang w:eastAsia="en-US"/>
              </w:rPr>
              <w:t>R5-184297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548A3F4A" w14:textId="77777777" w:rsidR="00D4531E" w:rsidRPr="00DD6CFB" w:rsidRDefault="00D4531E" w:rsidP="00DD6CFB">
            <w:pPr>
              <w:pStyle w:val="TAL"/>
              <w:rPr>
                <w:sz w:val="16"/>
                <w:szCs w:val="16"/>
                <w:lang w:eastAsia="en-US"/>
              </w:rPr>
            </w:pPr>
            <w:r w:rsidRPr="00DD6CFB">
              <w:rPr>
                <w:sz w:val="16"/>
                <w:szCs w:val="16"/>
                <w:lang w:eastAsia="en-US"/>
              </w:rPr>
              <w:t>0012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6AAE34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4DF16F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2D816763" w14:textId="77777777" w:rsidR="00D4531E" w:rsidRPr="00DD6CFB" w:rsidRDefault="00D4531E" w:rsidP="00DD6CFB">
            <w:pPr>
              <w:pStyle w:val="TAL"/>
              <w:rPr>
                <w:sz w:val="16"/>
                <w:szCs w:val="16"/>
                <w:lang w:eastAsia="en-US"/>
              </w:rPr>
            </w:pPr>
            <w:r w:rsidRPr="00DD6CFB">
              <w:rPr>
                <w:sz w:val="16"/>
                <w:szCs w:val="16"/>
                <w:lang w:eastAsia="en-US"/>
              </w:rPr>
              <w:t>Addition of Mid channel bandwidth definition for several missing bands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681076"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7B69D87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1899B5"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CD75A4"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2E26F9F5" w14:textId="77777777" w:rsidR="00D4531E" w:rsidRPr="00DD6CFB" w:rsidRDefault="00D4531E" w:rsidP="00DD6CFB">
            <w:pPr>
              <w:pStyle w:val="TAL"/>
              <w:rPr>
                <w:sz w:val="16"/>
                <w:szCs w:val="16"/>
                <w:lang w:eastAsia="en-US"/>
              </w:rPr>
            </w:pPr>
            <w:r w:rsidRPr="00DD6CFB">
              <w:rPr>
                <w:sz w:val="16"/>
                <w:szCs w:val="16"/>
                <w:lang w:eastAsia="en-US"/>
              </w:rPr>
              <w:t>R5-184327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284FFCA1" w14:textId="77777777" w:rsidR="00D4531E" w:rsidRPr="00DD6CFB" w:rsidRDefault="00D4531E" w:rsidP="00DD6CFB">
            <w:pPr>
              <w:pStyle w:val="TAL"/>
              <w:rPr>
                <w:sz w:val="16"/>
                <w:szCs w:val="16"/>
                <w:lang w:eastAsia="en-US"/>
              </w:rPr>
            </w:pPr>
            <w:r w:rsidRPr="00DD6CFB">
              <w:rPr>
                <w:sz w:val="16"/>
                <w:szCs w:val="16"/>
                <w:lang w:eastAsia="en-US"/>
              </w:rPr>
              <w:t>0014</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F9B710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94CBAE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FAB8FE0" w14:textId="77777777" w:rsidR="00D4531E" w:rsidRPr="00DD6CFB" w:rsidRDefault="00D4531E" w:rsidP="00DD6CFB">
            <w:pPr>
              <w:pStyle w:val="TAL"/>
              <w:rPr>
                <w:sz w:val="16"/>
                <w:szCs w:val="16"/>
                <w:lang w:eastAsia="en-US"/>
              </w:rPr>
            </w:pPr>
            <w:r w:rsidRPr="00DD6CFB">
              <w:rPr>
                <w:sz w:val="16"/>
                <w:szCs w:val="16"/>
                <w:lang w:eastAsia="en-US"/>
              </w:rPr>
              <w:t>Adding condition for CP-OFDM waveform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BB81A7"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3025951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6A2C76B"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C91A87"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370B91E6" w14:textId="77777777" w:rsidR="00D4531E" w:rsidRPr="00DD6CFB" w:rsidRDefault="00D4531E" w:rsidP="00DD6CFB">
            <w:pPr>
              <w:pStyle w:val="TAL"/>
              <w:rPr>
                <w:sz w:val="16"/>
                <w:szCs w:val="16"/>
                <w:lang w:eastAsia="en-US"/>
              </w:rPr>
            </w:pPr>
            <w:r w:rsidRPr="00DD6CFB">
              <w:rPr>
                <w:sz w:val="16"/>
                <w:szCs w:val="16"/>
                <w:lang w:eastAsia="en-US"/>
              </w:rPr>
              <w:t>R5-184347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51E8EAC3" w14:textId="77777777" w:rsidR="00D4531E" w:rsidRPr="00DD6CFB" w:rsidRDefault="00D4531E" w:rsidP="00DD6CFB">
            <w:pPr>
              <w:pStyle w:val="TAL"/>
              <w:rPr>
                <w:sz w:val="16"/>
                <w:szCs w:val="16"/>
                <w:lang w:eastAsia="en-US"/>
              </w:rPr>
            </w:pPr>
            <w:r w:rsidRPr="00DD6CFB">
              <w:rPr>
                <w:sz w:val="16"/>
                <w:szCs w:val="16"/>
                <w:lang w:eastAsia="en-US"/>
              </w:rPr>
              <w:t>0019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F831C3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13DF7BD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F9E0685" w14:textId="77777777" w:rsidR="00D4531E" w:rsidRPr="00DD6CFB" w:rsidRDefault="00D4531E" w:rsidP="00DD6CFB">
            <w:pPr>
              <w:pStyle w:val="TAL"/>
              <w:rPr>
                <w:sz w:val="16"/>
                <w:szCs w:val="16"/>
                <w:lang w:eastAsia="en-US"/>
              </w:rPr>
            </w:pPr>
            <w:r w:rsidRPr="00DD6CFB">
              <w:rPr>
                <w:sz w:val="16"/>
                <w:szCs w:val="16"/>
                <w:lang w:eastAsia="en-US"/>
              </w:rPr>
              <w:t>Modified RRC_IDLE procedure to allow multi PDN configuration throughout the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6D1759"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2D2FEBF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D457A9"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33C7DB"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287181F" w14:textId="77777777" w:rsidR="00D4531E" w:rsidRPr="00DD6CFB" w:rsidRDefault="00D4531E" w:rsidP="00DD6CFB">
            <w:pPr>
              <w:pStyle w:val="TAL"/>
              <w:rPr>
                <w:sz w:val="16"/>
                <w:szCs w:val="16"/>
                <w:lang w:eastAsia="en-US"/>
              </w:rPr>
            </w:pPr>
            <w:r w:rsidRPr="00DD6CFB">
              <w:rPr>
                <w:sz w:val="16"/>
                <w:szCs w:val="16"/>
                <w:lang w:eastAsia="en-US"/>
              </w:rPr>
              <w:t>R5-184471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13B4FE88" w14:textId="77777777" w:rsidR="00D4531E" w:rsidRPr="00DD6CFB" w:rsidRDefault="00D4531E" w:rsidP="00DD6CFB">
            <w:pPr>
              <w:pStyle w:val="TAL"/>
              <w:rPr>
                <w:sz w:val="16"/>
                <w:szCs w:val="16"/>
                <w:lang w:eastAsia="en-US"/>
              </w:rPr>
            </w:pPr>
            <w:r w:rsidRPr="00DD6CFB">
              <w:rPr>
                <w:sz w:val="16"/>
                <w:szCs w:val="16"/>
                <w:lang w:eastAsia="en-US"/>
              </w:rPr>
              <w:t>0044</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219573C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D86CDD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7938E51"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n77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C791C4"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1DA5499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27C1B74"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35F7E0"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77311D5" w14:textId="77777777" w:rsidR="00D4531E" w:rsidRPr="00DD6CFB" w:rsidRDefault="00D4531E" w:rsidP="00DD6CFB">
            <w:pPr>
              <w:pStyle w:val="TAL"/>
              <w:rPr>
                <w:sz w:val="16"/>
                <w:szCs w:val="16"/>
                <w:lang w:eastAsia="en-US"/>
              </w:rPr>
            </w:pPr>
            <w:r w:rsidRPr="00DD6CFB">
              <w:rPr>
                <w:sz w:val="16"/>
                <w:szCs w:val="16"/>
                <w:lang w:eastAsia="en-US"/>
              </w:rPr>
              <w:t>R5-184472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248000D5" w14:textId="77777777" w:rsidR="00D4531E" w:rsidRPr="00DD6CFB" w:rsidRDefault="00D4531E" w:rsidP="00DD6CFB">
            <w:pPr>
              <w:pStyle w:val="TAL"/>
              <w:rPr>
                <w:sz w:val="16"/>
                <w:szCs w:val="16"/>
                <w:lang w:eastAsia="en-US"/>
              </w:rPr>
            </w:pPr>
            <w:r w:rsidRPr="00DD6CFB">
              <w:rPr>
                <w:sz w:val="16"/>
                <w:szCs w:val="16"/>
                <w:lang w:eastAsia="en-US"/>
              </w:rPr>
              <w:t>0045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DACA6C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4387BB8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4931CE3C"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n78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C1A360"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1B7903B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058DD5"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1F0C02"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631C6438" w14:textId="77777777" w:rsidR="00D4531E" w:rsidRPr="00DD6CFB" w:rsidRDefault="00D4531E" w:rsidP="00DD6CFB">
            <w:pPr>
              <w:pStyle w:val="TAL"/>
              <w:rPr>
                <w:sz w:val="16"/>
                <w:szCs w:val="16"/>
                <w:lang w:eastAsia="en-US"/>
              </w:rPr>
            </w:pPr>
            <w:r w:rsidRPr="00DD6CFB">
              <w:rPr>
                <w:sz w:val="16"/>
                <w:szCs w:val="16"/>
                <w:lang w:eastAsia="en-US"/>
              </w:rPr>
              <w:t>R5-184473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533D9AB9" w14:textId="77777777" w:rsidR="00D4531E" w:rsidRPr="00DD6CFB" w:rsidRDefault="00D4531E" w:rsidP="00DD6CFB">
            <w:pPr>
              <w:pStyle w:val="TAL"/>
              <w:rPr>
                <w:sz w:val="16"/>
                <w:szCs w:val="16"/>
                <w:lang w:eastAsia="en-US"/>
              </w:rPr>
            </w:pPr>
            <w:r w:rsidRPr="00DD6CFB">
              <w:rPr>
                <w:sz w:val="16"/>
                <w:szCs w:val="16"/>
                <w:lang w:eastAsia="en-US"/>
              </w:rPr>
              <w:t>0046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7D65980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D852E5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94E85B6"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n79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6C5802"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6303674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9160A6"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3584DD"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6036F3D7" w14:textId="77777777" w:rsidR="00D4531E" w:rsidRPr="00DD6CFB" w:rsidRDefault="00D4531E" w:rsidP="00DD6CFB">
            <w:pPr>
              <w:pStyle w:val="TAL"/>
              <w:rPr>
                <w:sz w:val="16"/>
                <w:szCs w:val="16"/>
                <w:lang w:eastAsia="en-US"/>
              </w:rPr>
            </w:pPr>
            <w:r w:rsidRPr="00DD6CFB">
              <w:rPr>
                <w:sz w:val="16"/>
                <w:szCs w:val="16"/>
                <w:lang w:eastAsia="en-US"/>
              </w:rPr>
              <w:t>R5-184474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37356BFA" w14:textId="77777777" w:rsidR="00D4531E" w:rsidRPr="00DD6CFB" w:rsidRDefault="00D4531E" w:rsidP="00DD6CFB">
            <w:pPr>
              <w:pStyle w:val="TAL"/>
              <w:rPr>
                <w:sz w:val="16"/>
                <w:szCs w:val="16"/>
                <w:lang w:eastAsia="en-US"/>
              </w:rPr>
            </w:pPr>
            <w:r w:rsidRPr="00DD6CFB">
              <w:rPr>
                <w:sz w:val="16"/>
                <w:szCs w:val="16"/>
                <w:lang w:eastAsia="en-US"/>
              </w:rPr>
              <w:t>0047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77C2CB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11CD1D1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04E29BD5"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n257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80F9FF"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2CD224A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49DFF1D"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50B9BB"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FF1E545" w14:textId="77777777" w:rsidR="00D4531E" w:rsidRPr="00DD6CFB" w:rsidRDefault="00D4531E" w:rsidP="00DD6CFB">
            <w:pPr>
              <w:pStyle w:val="TAL"/>
              <w:rPr>
                <w:sz w:val="16"/>
                <w:szCs w:val="16"/>
                <w:lang w:eastAsia="en-US"/>
              </w:rPr>
            </w:pPr>
            <w:r w:rsidRPr="00DD6CFB">
              <w:rPr>
                <w:sz w:val="16"/>
                <w:szCs w:val="16"/>
                <w:lang w:eastAsia="en-US"/>
              </w:rPr>
              <w:t>R5-184475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4DF55398" w14:textId="77777777" w:rsidR="00D4531E" w:rsidRPr="00DD6CFB" w:rsidRDefault="00D4531E" w:rsidP="00DD6CFB">
            <w:pPr>
              <w:pStyle w:val="TAL"/>
              <w:rPr>
                <w:sz w:val="16"/>
                <w:szCs w:val="16"/>
                <w:lang w:eastAsia="en-US"/>
              </w:rPr>
            </w:pPr>
            <w:r w:rsidRPr="00DD6CFB">
              <w:rPr>
                <w:sz w:val="16"/>
                <w:szCs w:val="16"/>
                <w:lang w:eastAsia="en-US"/>
              </w:rPr>
              <w:t>0048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794CBA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255B2E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2CBD8E68"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n258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0CE5A0"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26AF622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4D532DA"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0C854C"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562A5FA" w14:textId="77777777" w:rsidR="00D4531E" w:rsidRPr="00DD6CFB" w:rsidRDefault="00D4531E" w:rsidP="00DD6CFB">
            <w:pPr>
              <w:pStyle w:val="TAL"/>
              <w:rPr>
                <w:sz w:val="16"/>
                <w:szCs w:val="16"/>
                <w:lang w:eastAsia="en-US"/>
              </w:rPr>
            </w:pPr>
            <w:r w:rsidRPr="00DD6CFB">
              <w:rPr>
                <w:sz w:val="16"/>
                <w:szCs w:val="16"/>
                <w:lang w:eastAsia="en-US"/>
              </w:rPr>
              <w:t>R5-184476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4863AD7" w14:textId="77777777" w:rsidR="00D4531E" w:rsidRPr="00DD6CFB" w:rsidRDefault="00D4531E" w:rsidP="00DD6CFB">
            <w:pPr>
              <w:pStyle w:val="TAL"/>
              <w:rPr>
                <w:sz w:val="16"/>
                <w:szCs w:val="16"/>
                <w:lang w:eastAsia="en-US"/>
              </w:rPr>
            </w:pPr>
            <w:r w:rsidRPr="00DD6CFB">
              <w:rPr>
                <w:sz w:val="16"/>
                <w:szCs w:val="16"/>
                <w:lang w:eastAsia="en-US"/>
              </w:rPr>
              <w:t>0049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C8C2DD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8C73B9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E45E951"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n260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14C3FC"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AC2D97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564B10"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8A822C"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AB0B844" w14:textId="77777777" w:rsidR="00D4531E" w:rsidRPr="00DD6CFB" w:rsidRDefault="00D4531E" w:rsidP="00DD6CFB">
            <w:pPr>
              <w:pStyle w:val="TAL"/>
              <w:rPr>
                <w:sz w:val="16"/>
                <w:szCs w:val="16"/>
                <w:lang w:eastAsia="en-US"/>
              </w:rPr>
            </w:pPr>
            <w:r w:rsidRPr="00DD6CFB">
              <w:rPr>
                <w:sz w:val="16"/>
                <w:szCs w:val="16"/>
                <w:lang w:eastAsia="en-US"/>
              </w:rPr>
              <w:t>R5-184477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0899B9DC" w14:textId="77777777" w:rsidR="00D4531E" w:rsidRPr="00DD6CFB" w:rsidRDefault="00D4531E" w:rsidP="00DD6CFB">
            <w:pPr>
              <w:pStyle w:val="TAL"/>
              <w:rPr>
                <w:sz w:val="16"/>
                <w:szCs w:val="16"/>
                <w:lang w:eastAsia="en-US"/>
              </w:rPr>
            </w:pPr>
            <w:r w:rsidRPr="00DD6CFB">
              <w:rPr>
                <w:sz w:val="16"/>
                <w:szCs w:val="16"/>
                <w:lang w:eastAsia="en-US"/>
              </w:rPr>
              <w:t>0050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0C7BE66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842706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7DE2236"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n261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D35DD1"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6AA11B6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01E83F2"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B8DE90"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83F19B3" w14:textId="77777777" w:rsidR="00D4531E" w:rsidRPr="00DD6CFB" w:rsidRDefault="00D4531E" w:rsidP="00DD6CFB">
            <w:pPr>
              <w:pStyle w:val="TAL"/>
              <w:rPr>
                <w:sz w:val="16"/>
                <w:szCs w:val="16"/>
                <w:lang w:eastAsia="en-US"/>
              </w:rPr>
            </w:pPr>
            <w:r w:rsidRPr="00DD6CFB">
              <w:rPr>
                <w:sz w:val="16"/>
                <w:szCs w:val="16"/>
                <w:lang w:eastAsia="en-US"/>
              </w:rPr>
              <w:t>R5-184599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47C9A445" w14:textId="77777777" w:rsidR="00D4531E" w:rsidRPr="00DD6CFB" w:rsidRDefault="00D4531E" w:rsidP="00DD6CFB">
            <w:pPr>
              <w:pStyle w:val="TAL"/>
              <w:rPr>
                <w:sz w:val="16"/>
                <w:szCs w:val="16"/>
                <w:lang w:eastAsia="en-US"/>
              </w:rPr>
            </w:pPr>
            <w:r w:rsidRPr="00DD6CFB">
              <w:rPr>
                <w:sz w:val="16"/>
                <w:szCs w:val="16"/>
                <w:lang w:eastAsia="en-US"/>
              </w:rPr>
              <w:t>0056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DAFC66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B5B475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7CDB4D7" w14:textId="77777777" w:rsidR="00D4531E" w:rsidRPr="00DD6CFB" w:rsidRDefault="00D4531E" w:rsidP="00DD6CFB">
            <w:pPr>
              <w:pStyle w:val="TAL"/>
              <w:rPr>
                <w:sz w:val="16"/>
                <w:szCs w:val="16"/>
                <w:lang w:eastAsia="en-US"/>
              </w:rPr>
            </w:pPr>
            <w:r w:rsidRPr="00DD6CFB">
              <w:rPr>
                <w:sz w:val="16"/>
                <w:szCs w:val="16"/>
                <w:lang w:eastAsia="en-US"/>
              </w:rPr>
              <w:t>Add IE SS-RSSI-Measurement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9F9843"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176E2A2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1A623AD"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B38016"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A459679" w14:textId="77777777" w:rsidR="00D4531E" w:rsidRPr="00DD6CFB" w:rsidRDefault="00D4531E" w:rsidP="00DD6CFB">
            <w:pPr>
              <w:pStyle w:val="TAL"/>
              <w:rPr>
                <w:sz w:val="16"/>
                <w:szCs w:val="16"/>
                <w:lang w:eastAsia="en-US"/>
              </w:rPr>
            </w:pPr>
            <w:r w:rsidRPr="00DD6CFB">
              <w:rPr>
                <w:sz w:val="16"/>
                <w:szCs w:val="16"/>
                <w:lang w:eastAsia="en-US"/>
              </w:rPr>
              <w:t>R5-184617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2AAA6890" w14:textId="77777777" w:rsidR="00D4531E" w:rsidRPr="00DD6CFB" w:rsidRDefault="00D4531E" w:rsidP="00DD6CFB">
            <w:pPr>
              <w:pStyle w:val="TAL"/>
              <w:rPr>
                <w:sz w:val="16"/>
                <w:szCs w:val="16"/>
                <w:lang w:eastAsia="en-US"/>
              </w:rPr>
            </w:pPr>
            <w:r w:rsidRPr="00DD6CFB">
              <w:rPr>
                <w:sz w:val="16"/>
                <w:szCs w:val="16"/>
                <w:lang w:eastAsia="en-US"/>
              </w:rPr>
              <w:t>0059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67A368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98AA73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73CEDF2" w14:textId="77777777" w:rsidR="00D4531E" w:rsidRPr="00DD6CFB" w:rsidRDefault="00D4531E" w:rsidP="00DD6CFB">
            <w:pPr>
              <w:pStyle w:val="TAL"/>
              <w:rPr>
                <w:sz w:val="16"/>
                <w:szCs w:val="16"/>
                <w:lang w:eastAsia="en-US"/>
              </w:rPr>
            </w:pPr>
            <w:r w:rsidRPr="00DD6CFB">
              <w:rPr>
                <w:sz w:val="16"/>
                <w:szCs w:val="16"/>
                <w:lang w:eastAsia="en-US"/>
              </w:rPr>
              <w:t>Update MIB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815386"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2E39758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52DD6C"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E05633C"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FBCB6F5" w14:textId="77777777" w:rsidR="00D4531E" w:rsidRPr="00DD6CFB" w:rsidRDefault="00D4531E" w:rsidP="00DD6CFB">
            <w:pPr>
              <w:pStyle w:val="TAL"/>
              <w:rPr>
                <w:sz w:val="16"/>
                <w:szCs w:val="16"/>
                <w:lang w:eastAsia="en-US"/>
              </w:rPr>
            </w:pPr>
            <w:r w:rsidRPr="00DD6CFB">
              <w:rPr>
                <w:sz w:val="16"/>
                <w:szCs w:val="16"/>
                <w:lang w:eastAsia="en-US"/>
              </w:rPr>
              <w:t>R5-184630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15C3BDC2" w14:textId="77777777" w:rsidR="00D4531E" w:rsidRPr="00DD6CFB" w:rsidRDefault="00D4531E" w:rsidP="00DD6CFB">
            <w:pPr>
              <w:pStyle w:val="TAL"/>
              <w:rPr>
                <w:sz w:val="16"/>
                <w:szCs w:val="16"/>
                <w:lang w:eastAsia="en-US"/>
              </w:rPr>
            </w:pPr>
            <w:r w:rsidRPr="00DD6CFB">
              <w:rPr>
                <w:sz w:val="16"/>
                <w:szCs w:val="16"/>
                <w:lang w:eastAsia="en-US"/>
              </w:rPr>
              <w:t>0072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1536C6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48729CB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6FF2BE2B" w14:textId="77777777" w:rsidR="00D4531E" w:rsidRPr="00DD6CFB" w:rsidRDefault="00D4531E" w:rsidP="00DD6CFB">
            <w:pPr>
              <w:pStyle w:val="TAL"/>
              <w:rPr>
                <w:sz w:val="16"/>
                <w:szCs w:val="16"/>
                <w:lang w:eastAsia="en-US"/>
              </w:rPr>
            </w:pPr>
            <w:r w:rsidRPr="00DD6CFB">
              <w:rPr>
                <w:sz w:val="16"/>
                <w:szCs w:val="16"/>
                <w:lang w:eastAsia="en-US"/>
              </w:rPr>
              <w:t>Editorial Update in clause 4.6.3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765F79"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77DC13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D5DB9D1"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AE6C9B"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21893C85" w14:textId="77777777" w:rsidR="00D4531E" w:rsidRPr="00DD6CFB" w:rsidRDefault="00D4531E" w:rsidP="00DD6CFB">
            <w:pPr>
              <w:pStyle w:val="TAL"/>
              <w:rPr>
                <w:sz w:val="16"/>
                <w:szCs w:val="16"/>
                <w:lang w:eastAsia="en-US"/>
              </w:rPr>
            </w:pPr>
            <w:r w:rsidRPr="00DD6CFB">
              <w:rPr>
                <w:sz w:val="16"/>
                <w:szCs w:val="16"/>
                <w:lang w:eastAsia="en-US"/>
              </w:rPr>
              <w:t>R5-184783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28E3755D" w14:textId="77777777" w:rsidR="00D4531E" w:rsidRPr="00DD6CFB" w:rsidRDefault="00D4531E" w:rsidP="00DD6CFB">
            <w:pPr>
              <w:pStyle w:val="TAL"/>
              <w:rPr>
                <w:sz w:val="16"/>
                <w:szCs w:val="16"/>
                <w:lang w:eastAsia="en-US"/>
              </w:rPr>
            </w:pPr>
            <w:r w:rsidRPr="00DD6CFB">
              <w:rPr>
                <w:sz w:val="16"/>
                <w:szCs w:val="16"/>
                <w:lang w:eastAsia="en-US"/>
              </w:rPr>
              <w:t>0079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391A295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BB1673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1FD19D0C" w14:textId="77777777" w:rsidR="00D4531E" w:rsidRPr="00DD6CFB" w:rsidRDefault="00D4531E" w:rsidP="00DD6CFB">
            <w:pPr>
              <w:pStyle w:val="TAL"/>
              <w:rPr>
                <w:sz w:val="16"/>
                <w:szCs w:val="16"/>
                <w:lang w:eastAsia="en-US"/>
              </w:rPr>
            </w:pPr>
            <w:r w:rsidRPr="00DD6CFB">
              <w:rPr>
                <w:sz w:val="16"/>
                <w:szCs w:val="16"/>
                <w:lang w:eastAsia="en-US"/>
              </w:rPr>
              <w:t>Introduce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8296B2"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3C60F85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E480AB"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290D70"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66F5826A" w14:textId="77777777" w:rsidR="00D4531E" w:rsidRPr="00DD6CFB" w:rsidRDefault="00D4531E" w:rsidP="00DD6CFB">
            <w:pPr>
              <w:pStyle w:val="TAL"/>
              <w:rPr>
                <w:sz w:val="16"/>
                <w:szCs w:val="16"/>
                <w:lang w:eastAsia="en-US"/>
              </w:rPr>
            </w:pPr>
            <w:r w:rsidRPr="00DD6CFB">
              <w:rPr>
                <w:sz w:val="16"/>
                <w:szCs w:val="16"/>
                <w:lang w:eastAsia="en-US"/>
              </w:rPr>
              <w:t>R5-184785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398F898" w14:textId="77777777" w:rsidR="00D4531E" w:rsidRPr="00DD6CFB" w:rsidRDefault="00D4531E" w:rsidP="00DD6CFB">
            <w:pPr>
              <w:pStyle w:val="TAL"/>
              <w:rPr>
                <w:sz w:val="16"/>
                <w:szCs w:val="16"/>
                <w:lang w:eastAsia="en-US"/>
              </w:rPr>
            </w:pPr>
            <w:r w:rsidRPr="00DD6CFB">
              <w:rPr>
                <w:sz w:val="16"/>
                <w:szCs w:val="16"/>
                <w:lang w:eastAsia="en-US"/>
              </w:rPr>
              <w:t>0080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E85C22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C75167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2EBF96C" w14:textId="77777777" w:rsidR="00D4531E" w:rsidRPr="00DD6CFB" w:rsidRDefault="00D4531E" w:rsidP="00DD6CFB">
            <w:pPr>
              <w:pStyle w:val="TAL"/>
              <w:rPr>
                <w:sz w:val="16"/>
                <w:szCs w:val="16"/>
                <w:lang w:eastAsia="en-US"/>
              </w:rPr>
            </w:pPr>
            <w:r w:rsidRPr="00DD6CFB">
              <w:rPr>
                <w:sz w:val="16"/>
                <w:szCs w:val="16"/>
                <w:lang w:eastAsia="en-US"/>
              </w:rPr>
              <w:t>Introduce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CC7994"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156E2D4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23BF59"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70BDCE"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52E6713" w14:textId="77777777" w:rsidR="00D4531E" w:rsidRPr="00DD6CFB" w:rsidRDefault="00D4531E" w:rsidP="00DD6CFB">
            <w:pPr>
              <w:pStyle w:val="TAL"/>
              <w:rPr>
                <w:sz w:val="16"/>
                <w:szCs w:val="16"/>
                <w:lang w:eastAsia="en-US"/>
              </w:rPr>
            </w:pPr>
            <w:r w:rsidRPr="00DD6CFB">
              <w:rPr>
                <w:sz w:val="16"/>
                <w:szCs w:val="16"/>
                <w:lang w:eastAsia="en-US"/>
              </w:rPr>
              <w:t>R5-184806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6034F235" w14:textId="77777777" w:rsidR="00D4531E" w:rsidRPr="00DD6CFB" w:rsidRDefault="00D4531E" w:rsidP="00DD6CFB">
            <w:pPr>
              <w:pStyle w:val="TAL"/>
              <w:rPr>
                <w:sz w:val="16"/>
                <w:szCs w:val="16"/>
                <w:lang w:eastAsia="en-US"/>
              </w:rPr>
            </w:pPr>
            <w:r w:rsidRPr="00DD6CFB">
              <w:rPr>
                <w:sz w:val="16"/>
                <w:szCs w:val="16"/>
                <w:lang w:eastAsia="en-US"/>
              </w:rPr>
              <w:t>0081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A3CBED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771DA9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25DB3A81" w14:textId="77777777" w:rsidR="00D4531E" w:rsidRPr="00DD6CFB" w:rsidRDefault="00D4531E" w:rsidP="00DD6CFB">
            <w:pPr>
              <w:pStyle w:val="TAL"/>
              <w:rPr>
                <w:sz w:val="16"/>
                <w:szCs w:val="16"/>
                <w:lang w:eastAsia="en-US"/>
              </w:rPr>
            </w:pPr>
            <w:r w:rsidRPr="00DD6CFB">
              <w:rPr>
                <w:sz w:val="16"/>
                <w:szCs w:val="16"/>
                <w:lang w:eastAsia="en-US"/>
              </w:rPr>
              <w:t>Mid test CH BW for n71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603F6D"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33FFC79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CB3610"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E5CBAC"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EC34061" w14:textId="77777777" w:rsidR="00D4531E" w:rsidRPr="00DD6CFB" w:rsidRDefault="00D4531E" w:rsidP="00DD6CFB">
            <w:pPr>
              <w:pStyle w:val="TAL"/>
              <w:rPr>
                <w:sz w:val="16"/>
                <w:szCs w:val="16"/>
                <w:lang w:eastAsia="en-US"/>
              </w:rPr>
            </w:pPr>
            <w:r w:rsidRPr="00DD6CFB">
              <w:rPr>
                <w:sz w:val="16"/>
                <w:szCs w:val="16"/>
                <w:lang w:eastAsia="en-US"/>
              </w:rPr>
              <w:t>R5-185028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33899A3D" w14:textId="77777777" w:rsidR="00D4531E" w:rsidRPr="00DD6CFB" w:rsidRDefault="00D4531E" w:rsidP="00DD6CFB">
            <w:pPr>
              <w:pStyle w:val="TAL"/>
              <w:rPr>
                <w:sz w:val="16"/>
                <w:szCs w:val="16"/>
                <w:lang w:eastAsia="en-US"/>
              </w:rPr>
            </w:pPr>
            <w:r w:rsidRPr="00DD6CFB">
              <w:rPr>
                <w:sz w:val="16"/>
                <w:szCs w:val="16"/>
                <w:lang w:eastAsia="en-US"/>
              </w:rPr>
              <w:t>0002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0EED73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5C28C7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3941311" w14:textId="77777777" w:rsidR="00D4531E" w:rsidRPr="00DD6CFB" w:rsidRDefault="00D4531E" w:rsidP="00DD6CFB">
            <w:pPr>
              <w:pStyle w:val="TAL"/>
              <w:rPr>
                <w:sz w:val="16"/>
                <w:szCs w:val="16"/>
                <w:lang w:eastAsia="en-US"/>
              </w:rPr>
            </w:pPr>
            <w:r w:rsidRPr="00DD6CFB">
              <w:rPr>
                <w:sz w:val="16"/>
                <w:szCs w:val="16"/>
                <w:lang w:eastAsia="en-US"/>
              </w:rPr>
              <w:t>Add SRB1 and SRB2 with NR PDCP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AC387C"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69FDEA1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97A2F8"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54051F"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5C554802" w14:textId="77777777" w:rsidR="00D4531E" w:rsidRPr="00DD6CFB" w:rsidRDefault="00D4531E" w:rsidP="00DD6CFB">
            <w:pPr>
              <w:pStyle w:val="TAL"/>
              <w:rPr>
                <w:sz w:val="16"/>
                <w:szCs w:val="16"/>
                <w:lang w:eastAsia="en-US"/>
              </w:rPr>
            </w:pPr>
            <w:r w:rsidRPr="00DD6CFB">
              <w:rPr>
                <w:sz w:val="16"/>
                <w:szCs w:val="16"/>
                <w:lang w:eastAsia="en-US"/>
              </w:rPr>
              <w:t>R5-185029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4EB85515" w14:textId="77777777" w:rsidR="00D4531E" w:rsidRPr="00DD6CFB" w:rsidRDefault="00D4531E" w:rsidP="00DD6CFB">
            <w:pPr>
              <w:pStyle w:val="TAL"/>
              <w:rPr>
                <w:sz w:val="16"/>
                <w:szCs w:val="16"/>
                <w:lang w:eastAsia="en-US"/>
              </w:rPr>
            </w:pPr>
            <w:r w:rsidRPr="00DD6CFB">
              <w:rPr>
                <w:sz w:val="16"/>
                <w:szCs w:val="16"/>
                <w:lang w:eastAsia="en-US"/>
              </w:rPr>
              <w:t>0003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0A4F71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3A8463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099A4E14" w14:textId="77777777" w:rsidR="00D4531E" w:rsidRPr="00DD6CFB" w:rsidRDefault="00D4531E" w:rsidP="00DD6CFB">
            <w:pPr>
              <w:pStyle w:val="TAL"/>
              <w:rPr>
                <w:sz w:val="16"/>
                <w:szCs w:val="16"/>
                <w:lang w:eastAsia="en-US"/>
              </w:rPr>
            </w:pPr>
            <w:r w:rsidRPr="00DD6CFB">
              <w:rPr>
                <w:sz w:val="16"/>
                <w:szCs w:val="16"/>
                <w:lang w:eastAsia="en-US"/>
              </w:rPr>
              <w:t>Update serving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B1FB2D"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1ED4327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0AD1EB"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24027B"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78007EC" w14:textId="77777777" w:rsidR="00D4531E" w:rsidRPr="00DD6CFB" w:rsidRDefault="00D4531E" w:rsidP="00DD6CFB">
            <w:pPr>
              <w:pStyle w:val="TAL"/>
              <w:rPr>
                <w:sz w:val="16"/>
                <w:szCs w:val="16"/>
                <w:lang w:eastAsia="en-US"/>
              </w:rPr>
            </w:pPr>
            <w:r w:rsidRPr="00DD6CFB">
              <w:rPr>
                <w:sz w:val="16"/>
                <w:szCs w:val="16"/>
                <w:lang w:eastAsia="en-US"/>
              </w:rPr>
              <w:t>R5-185030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55BC970A" w14:textId="77777777" w:rsidR="00D4531E" w:rsidRPr="00DD6CFB" w:rsidRDefault="00D4531E" w:rsidP="00DD6CFB">
            <w:pPr>
              <w:pStyle w:val="TAL"/>
              <w:rPr>
                <w:sz w:val="16"/>
                <w:szCs w:val="16"/>
                <w:lang w:eastAsia="en-US"/>
              </w:rPr>
            </w:pPr>
            <w:r w:rsidRPr="00DD6CFB">
              <w:rPr>
                <w:sz w:val="16"/>
                <w:szCs w:val="16"/>
                <w:lang w:eastAsia="en-US"/>
              </w:rPr>
              <w:t>0005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3EFB3E3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478E86D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41D6DAAA" w14:textId="77777777" w:rsidR="00D4531E" w:rsidRPr="00DD6CFB" w:rsidRDefault="00D4531E" w:rsidP="00DD6CFB">
            <w:pPr>
              <w:pStyle w:val="TAL"/>
              <w:rPr>
                <w:sz w:val="16"/>
                <w:szCs w:val="16"/>
                <w:lang w:eastAsia="en-US"/>
              </w:rPr>
            </w:pPr>
            <w:r w:rsidRPr="00DD6CFB">
              <w:rPr>
                <w:sz w:val="16"/>
                <w:szCs w:val="16"/>
                <w:lang w:eastAsia="en-US"/>
              </w:rPr>
              <w:t>Introduce SA RRC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8F8452"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64C068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A05EDC"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640C25"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532A256" w14:textId="77777777" w:rsidR="00D4531E" w:rsidRPr="00DD6CFB" w:rsidRDefault="00D4531E" w:rsidP="00DD6CFB">
            <w:pPr>
              <w:pStyle w:val="TAL"/>
              <w:rPr>
                <w:sz w:val="16"/>
                <w:szCs w:val="16"/>
                <w:lang w:eastAsia="en-US"/>
              </w:rPr>
            </w:pPr>
            <w:r w:rsidRPr="00DD6CFB">
              <w:rPr>
                <w:sz w:val="16"/>
                <w:szCs w:val="16"/>
                <w:lang w:eastAsia="en-US"/>
              </w:rPr>
              <w:t>R5-185031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428A8E3D" w14:textId="77777777" w:rsidR="00D4531E" w:rsidRPr="00DD6CFB" w:rsidRDefault="00D4531E" w:rsidP="00DD6CFB">
            <w:pPr>
              <w:pStyle w:val="TAL"/>
              <w:rPr>
                <w:sz w:val="16"/>
                <w:szCs w:val="16"/>
                <w:lang w:eastAsia="en-US"/>
              </w:rPr>
            </w:pPr>
            <w:r w:rsidRPr="00DD6CFB">
              <w:rPr>
                <w:sz w:val="16"/>
                <w:szCs w:val="16"/>
                <w:lang w:eastAsia="en-US"/>
              </w:rPr>
              <w:t>0006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87FA18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365DE4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660C9F15" w14:textId="77777777" w:rsidR="00D4531E" w:rsidRPr="00DD6CFB" w:rsidRDefault="00D4531E" w:rsidP="00DD6CFB">
            <w:pPr>
              <w:pStyle w:val="TAL"/>
              <w:rPr>
                <w:sz w:val="16"/>
                <w:szCs w:val="16"/>
                <w:lang w:eastAsia="en-US"/>
              </w:rPr>
            </w:pPr>
            <w:r w:rsidRPr="00DD6CFB">
              <w:rPr>
                <w:sz w:val="16"/>
                <w:szCs w:val="16"/>
                <w:lang w:eastAsia="en-US"/>
              </w:rPr>
              <w:t>Correct IE FrequencyInfoDL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3FD44E"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25EB58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4754712"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345833"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D28947E" w14:textId="77777777" w:rsidR="00D4531E" w:rsidRPr="00DD6CFB" w:rsidRDefault="00D4531E" w:rsidP="00DD6CFB">
            <w:pPr>
              <w:pStyle w:val="TAL"/>
              <w:rPr>
                <w:sz w:val="16"/>
                <w:szCs w:val="16"/>
                <w:lang w:eastAsia="en-US"/>
              </w:rPr>
            </w:pPr>
            <w:r w:rsidRPr="00DD6CFB">
              <w:rPr>
                <w:sz w:val="16"/>
                <w:szCs w:val="16"/>
                <w:lang w:eastAsia="en-US"/>
              </w:rPr>
              <w:t>R5-185032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68D551D4" w14:textId="77777777" w:rsidR="00D4531E" w:rsidRPr="00DD6CFB" w:rsidRDefault="00D4531E" w:rsidP="00DD6CFB">
            <w:pPr>
              <w:pStyle w:val="TAL"/>
              <w:rPr>
                <w:sz w:val="16"/>
                <w:szCs w:val="16"/>
                <w:lang w:eastAsia="en-US"/>
              </w:rPr>
            </w:pPr>
            <w:r w:rsidRPr="00DD6CFB">
              <w:rPr>
                <w:sz w:val="16"/>
                <w:szCs w:val="16"/>
                <w:lang w:eastAsia="en-US"/>
              </w:rPr>
              <w:t>0007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AB12AB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9C0ECF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94EF5C6" w14:textId="77777777" w:rsidR="00D4531E" w:rsidRPr="00DD6CFB" w:rsidRDefault="00D4531E" w:rsidP="00DD6CFB">
            <w:pPr>
              <w:pStyle w:val="TAL"/>
              <w:rPr>
                <w:sz w:val="16"/>
                <w:szCs w:val="16"/>
                <w:lang w:eastAsia="en-US"/>
              </w:rPr>
            </w:pPr>
            <w:r w:rsidRPr="00DD6CFB">
              <w:rPr>
                <w:sz w:val="16"/>
                <w:szCs w:val="16"/>
                <w:lang w:eastAsia="en-US"/>
              </w:rPr>
              <w:t>Introduce SA system information blocks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37A26B"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4534A71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667035"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2EB6046"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3AD91EAF" w14:textId="77777777" w:rsidR="00D4531E" w:rsidRPr="00DD6CFB" w:rsidRDefault="00D4531E" w:rsidP="00DD6CFB">
            <w:pPr>
              <w:pStyle w:val="TAL"/>
              <w:rPr>
                <w:sz w:val="16"/>
                <w:szCs w:val="16"/>
                <w:lang w:eastAsia="en-US"/>
              </w:rPr>
            </w:pPr>
            <w:r w:rsidRPr="00DD6CFB">
              <w:rPr>
                <w:sz w:val="16"/>
                <w:szCs w:val="16"/>
                <w:lang w:eastAsia="en-US"/>
              </w:rPr>
              <w:t>R5-185033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367AF22F" w14:textId="77777777" w:rsidR="00D4531E" w:rsidRPr="00DD6CFB" w:rsidRDefault="00D4531E" w:rsidP="00DD6CFB">
            <w:pPr>
              <w:pStyle w:val="TAL"/>
              <w:rPr>
                <w:sz w:val="16"/>
                <w:szCs w:val="16"/>
                <w:lang w:eastAsia="en-US"/>
              </w:rPr>
            </w:pPr>
            <w:r w:rsidRPr="00DD6CFB">
              <w:rPr>
                <w:sz w:val="16"/>
                <w:szCs w:val="16"/>
                <w:lang w:eastAsia="en-US"/>
              </w:rPr>
              <w:t>0008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25A9C5B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D12289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CABE40D" w14:textId="77777777" w:rsidR="00D4531E" w:rsidRPr="00DD6CFB" w:rsidRDefault="00D4531E" w:rsidP="00DD6CFB">
            <w:pPr>
              <w:pStyle w:val="TAL"/>
              <w:rPr>
                <w:sz w:val="16"/>
                <w:szCs w:val="16"/>
                <w:lang w:eastAsia="en-US"/>
              </w:rPr>
            </w:pPr>
            <w:r w:rsidRPr="00DD6CFB">
              <w:rPr>
                <w:sz w:val="16"/>
                <w:szCs w:val="16"/>
                <w:lang w:eastAsia="en-US"/>
              </w:rPr>
              <w:t>Introduce SA other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588D62"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48CD45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FB09EE"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B8AA82"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371F5CC" w14:textId="77777777" w:rsidR="00D4531E" w:rsidRPr="00DD6CFB" w:rsidRDefault="00D4531E" w:rsidP="00DD6CFB">
            <w:pPr>
              <w:pStyle w:val="TAL"/>
              <w:rPr>
                <w:sz w:val="16"/>
                <w:szCs w:val="16"/>
                <w:lang w:eastAsia="en-US"/>
              </w:rPr>
            </w:pPr>
            <w:r w:rsidRPr="00DD6CFB">
              <w:rPr>
                <w:sz w:val="16"/>
                <w:szCs w:val="16"/>
                <w:lang w:eastAsia="en-US"/>
              </w:rPr>
              <w:t>R5-185035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05EF7246" w14:textId="77777777" w:rsidR="00D4531E" w:rsidRPr="00DD6CFB" w:rsidRDefault="00D4531E" w:rsidP="00DD6CFB">
            <w:pPr>
              <w:pStyle w:val="TAL"/>
              <w:rPr>
                <w:sz w:val="16"/>
                <w:szCs w:val="16"/>
                <w:lang w:eastAsia="en-US"/>
              </w:rPr>
            </w:pPr>
            <w:r w:rsidRPr="00DD6CFB">
              <w:rPr>
                <w:sz w:val="16"/>
                <w:szCs w:val="16"/>
                <w:lang w:eastAsia="en-US"/>
              </w:rPr>
              <w:t>0013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DFF8EC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014DCE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1B6B72BF" w14:textId="77777777" w:rsidR="00D4531E" w:rsidRPr="00DD6CFB" w:rsidRDefault="00D4531E" w:rsidP="00DD6CFB">
            <w:pPr>
              <w:pStyle w:val="TAL"/>
              <w:rPr>
                <w:sz w:val="16"/>
                <w:szCs w:val="16"/>
                <w:lang w:eastAsia="en-US"/>
              </w:rPr>
            </w:pPr>
            <w:r w:rsidRPr="00DD6CFB">
              <w:rPr>
                <w:sz w:val="16"/>
                <w:szCs w:val="16"/>
                <w:lang w:eastAsia="en-US"/>
              </w:rPr>
              <w:t>Correct IE GSCN-ValueNR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1DC14A"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7EF591A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BA66F2"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0C0FE1"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3CCA0CE5" w14:textId="77777777" w:rsidR="00D4531E" w:rsidRPr="00DD6CFB" w:rsidRDefault="00D4531E" w:rsidP="00DD6CFB">
            <w:pPr>
              <w:pStyle w:val="TAL"/>
              <w:rPr>
                <w:sz w:val="16"/>
                <w:szCs w:val="16"/>
                <w:lang w:eastAsia="en-US"/>
              </w:rPr>
            </w:pPr>
            <w:r w:rsidRPr="00DD6CFB">
              <w:rPr>
                <w:sz w:val="16"/>
                <w:szCs w:val="16"/>
                <w:lang w:eastAsia="en-US"/>
              </w:rPr>
              <w:t>R5-185036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2E5D853C" w14:textId="77777777" w:rsidR="00D4531E" w:rsidRPr="00DD6CFB" w:rsidRDefault="00D4531E" w:rsidP="00DD6CFB">
            <w:pPr>
              <w:pStyle w:val="TAL"/>
              <w:rPr>
                <w:sz w:val="16"/>
                <w:szCs w:val="16"/>
                <w:lang w:eastAsia="en-US"/>
              </w:rPr>
            </w:pPr>
            <w:r w:rsidRPr="00DD6CFB">
              <w:rPr>
                <w:sz w:val="16"/>
                <w:szCs w:val="16"/>
                <w:lang w:eastAsia="en-US"/>
              </w:rPr>
              <w:t>0017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4CD12A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A528CC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2BEF99E4" w14:textId="77777777" w:rsidR="00D4531E" w:rsidRPr="00DD6CFB" w:rsidRDefault="00D4531E" w:rsidP="00DD6CFB">
            <w:pPr>
              <w:pStyle w:val="TAL"/>
              <w:rPr>
                <w:sz w:val="16"/>
                <w:szCs w:val="16"/>
                <w:lang w:eastAsia="en-US"/>
              </w:rPr>
            </w:pPr>
            <w:r w:rsidRPr="00DD6CFB">
              <w:rPr>
                <w:sz w:val="16"/>
                <w:szCs w:val="16"/>
                <w:lang w:eastAsia="en-US"/>
              </w:rPr>
              <w:t>Update of FR1 signal levels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EF9360"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1F851B6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E1B452"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CF82FC"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21E0C52E" w14:textId="77777777" w:rsidR="00D4531E" w:rsidRPr="00DD6CFB" w:rsidRDefault="00D4531E" w:rsidP="00DD6CFB">
            <w:pPr>
              <w:pStyle w:val="TAL"/>
              <w:rPr>
                <w:sz w:val="16"/>
                <w:szCs w:val="16"/>
                <w:lang w:eastAsia="en-US"/>
              </w:rPr>
            </w:pPr>
            <w:r w:rsidRPr="00DD6CFB">
              <w:rPr>
                <w:sz w:val="16"/>
                <w:szCs w:val="16"/>
                <w:lang w:eastAsia="en-US"/>
              </w:rPr>
              <w:t>R5-185037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46F94210" w14:textId="77777777" w:rsidR="00D4531E" w:rsidRPr="00DD6CFB" w:rsidRDefault="00D4531E" w:rsidP="00DD6CFB">
            <w:pPr>
              <w:pStyle w:val="TAL"/>
              <w:rPr>
                <w:sz w:val="16"/>
                <w:szCs w:val="16"/>
                <w:lang w:eastAsia="en-US"/>
              </w:rPr>
            </w:pPr>
            <w:r w:rsidRPr="00DD6CFB">
              <w:rPr>
                <w:sz w:val="16"/>
                <w:szCs w:val="16"/>
                <w:lang w:eastAsia="en-US"/>
              </w:rPr>
              <w:t>0022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3683D2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0FFA74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AC08CDB" w14:textId="77777777" w:rsidR="00D4531E" w:rsidRPr="00DD6CFB" w:rsidRDefault="00D4531E" w:rsidP="00DD6CFB">
            <w:pPr>
              <w:pStyle w:val="TAL"/>
              <w:rPr>
                <w:sz w:val="16"/>
                <w:szCs w:val="16"/>
                <w:lang w:eastAsia="en-US"/>
              </w:rPr>
            </w:pPr>
            <w:r w:rsidRPr="00DD6CFB">
              <w:rPr>
                <w:sz w:val="16"/>
                <w:szCs w:val="16"/>
                <w:lang w:eastAsia="en-US"/>
              </w:rPr>
              <w:t>Addition of IP Connectivity check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E88D65"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22476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784136"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6AA0D1"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5A8307F" w14:textId="77777777" w:rsidR="00D4531E" w:rsidRPr="00DD6CFB" w:rsidRDefault="00D4531E" w:rsidP="00DD6CFB">
            <w:pPr>
              <w:pStyle w:val="TAL"/>
              <w:rPr>
                <w:sz w:val="16"/>
                <w:szCs w:val="16"/>
                <w:lang w:eastAsia="en-US"/>
              </w:rPr>
            </w:pPr>
            <w:r w:rsidRPr="00DD6CFB">
              <w:rPr>
                <w:sz w:val="16"/>
                <w:szCs w:val="16"/>
                <w:lang w:eastAsia="en-US"/>
              </w:rPr>
              <w:t>R5-185038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20591EF4" w14:textId="77777777" w:rsidR="00D4531E" w:rsidRPr="00DD6CFB" w:rsidRDefault="00D4531E" w:rsidP="00DD6CFB">
            <w:pPr>
              <w:pStyle w:val="TAL"/>
              <w:rPr>
                <w:sz w:val="16"/>
                <w:szCs w:val="16"/>
                <w:lang w:eastAsia="en-US"/>
              </w:rPr>
            </w:pPr>
            <w:r w:rsidRPr="00DD6CFB">
              <w:rPr>
                <w:sz w:val="16"/>
                <w:szCs w:val="16"/>
                <w:lang w:eastAsia="en-US"/>
              </w:rPr>
              <w:t>0053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6052D9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FB1CC9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4303CB66" w14:textId="77777777" w:rsidR="00D4531E" w:rsidRPr="00DD6CFB" w:rsidRDefault="00D4531E" w:rsidP="00DD6CFB">
            <w:pPr>
              <w:pStyle w:val="TAL"/>
              <w:rPr>
                <w:sz w:val="16"/>
                <w:szCs w:val="16"/>
                <w:lang w:eastAsia="en-US"/>
              </w:rPr>
            </w:pPr>
            <w:r w:rsidRPr="00DD6CFB">
              <w:rPr>
                <w:sz w:val="16"/>
                <w:szCs w:val="16"/>
                <w:lang w:eastAsia="en-US"/>
              </w:rPr>
              <w:t>Introduce SA radio resource control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9EE784"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5A86168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D60079"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BDD0C48"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A2D0D56" w14:textId="77777777" w:rsidR="00D4531E" w:rsidRPr="00DD6CFB" w:rsidRDefault="00D4531E" w:rsidP="00DD6CFB">
            <w:pPr>
              <w:pStyle w:val="TAL"/>
              <w:rPr>
                <w:sz w:val="16"/>
                <w:szCs w:val="16"/>
                <w:lang w:eastAsia="en-US"/>
              </w:rPr>
            </w:pPr>
            <w:r w:rsidRPr="00DD6CFB">
              <w:rPr>
                <w:sz w:val="16"/>
                <w:szCs w:val="16"/>
                <w:lang w:eastAsia="en-US"/>
              </w:rPr>
              <w:t>R5-185039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4D65545D" w14:textId="77777777" w:rsidR="00D4531E" w:rsidRPr="00DD6CFB" w:rsidRDefault="00D4531E" w:rsidP="00DD6CFB">
            <w:pPr>
              <w:pStyle w:val="TAL"/>
              <w:rPr>
                <w:sz w:val="16"/>
                <w:szCs w:val="16"/>
                <w:lang w:eastAsia="en-US"/>
              </w:rPr>
            </w:pPr>
            <w:r w:rsidRPr="00DD6CFB">
              <w:rPr>
                <w:sz w:val="16"/>
                <w:szCs w:val="16"/>
                <w:lang w:eastAsia="en-US"/>
              </w:rPr>
              <w:t>0054</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3624F7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D90A19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2092F6C5" w14:textId="77777777" w:rsidR="00D4531E" w:rsidRPr="00DD6CFB" w:rsidRDefault="00D4531E" w:rsidP="00DD6CFB">
            <w:pPr>
              <w:pStyle w:val="TAL"/>
              <w:rPr>
                <w:sz w:val="16"/>
                <w:szCs w:val="16"/>
                <w:lang w:eastAsia="en-US"/>
              </w:rPr>
            </w:pPr>
            <w:r w:rsidRPr="00DD6CFB">
              <w:rPr>
                <w:sz w:val="16"/>
                <w:szCs w:val="16"/>
                <w:lang w:eastAsia="en-US"/>
              </w:rPr>
              <w:t>Update IE PhysicalCellGroupConfig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1194CB"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510ABA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1BDACA"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A560BB"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7B7CCE9B" w14:textId="77777777" w:rsidR="00D4531E" w:rsidRPr="00DD6CFB" w:rsidRDefault="00D4531E" w:rsidP="00DD6CFB">
            <w:pPr>
              <w:pStyle w:val="TAL"/>
              <w:rPr>
                <w:sz w:val="16"/>
                <w:szCs w:val="16"/>
                <w:lang w:eastAsia="en-US"/>
              </w:rPr>
            </w:pPr>
            <w:r w:rsidRPr="00DD6CFB">
              <w:rPr>
                <w:sz w:val="16"/>
                <w:szCs w:val="16"/>
                <w:lang w:eastAsia="en-US"/>
              </w:rPr>
              <w:t>R5-185040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E0F0711" w14:textId="77777777" w:rsidR="00D4531E" w:rsidRPr="00DD6CFB" w:rsidRDefault="00D4531E" w:rsidP="00DD6CFB">
            <w:pPr>
              <w:pStyle w:val="TAL"/>
              <w:rPr>
                <w:sz w:val="16"/>
                <w:szCs w:val="16"/>
                <w:lang w:eastAsia="en-US"/>
              </w:rPr>
            </w:pPr>
            <w:r w:rsidRPr="00DD6CFB">
              <w:rPr>
                <w:sz w:val="16"/>
                <w:szCs w:val="16"/>
                <w:lang w:eastAsia="en-US"/>
              </w:rPr>
              <w:t>0055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218F13A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8F0FC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2011B660" w14:textId="77777777" w:rsidR="00D4531E" w:rsidRPr="00DD6CFB" w:rsidRDefault="00D4531E" w:rsidP="00DD6CFB">
            <w:pPr>
              <w:pStyle w:val="TAL"/>
              <w:rPr>
                <w:sz w:val="16"/>
                <w:szCs w:val="16"/>
                <w:lang w:eastAsia="en-US"/>
              </w:rPr>
            </w:pPr>
            <w:r w:rsidRPr="00DD6CFB">
              <w:rPr>
                <w:sz w:val="16"/>
                <w:szCs w:val="16"/>
                <w:lang w:eastAsia="en-US"/>
              </w:rPr>
              <w:t>Introduce cell configurations and timer tolerances chapter headers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8E383F"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2686463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959BDA"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588DBE6"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E69015D" w14:textId="77777777" w:rsidR="00D4531E" w:rsidRPr="00DD6CFB" w:rsidRDefault="00D4531E" w:rsidP="00DD6CFB">
            <w:pPr>
              <w:pStyle w:val="TAL"/>
              <w:rPr>
                <w:sz w:val="16"/>
                <w:szCs w:val="16"/>
                <w:lang w:eastAsia="en-US"/>
              </w:rPr>
            </w:pPr>
            <w:r w:rsidRPr="00DD6CFB">
              <w:rPr>
                <w:sz w:val="16"/>
                <w:szCs w:val="16"/>
                <w:lang w:eastAsia="en-US"/>
              </w:rPr>
              <w:t>R5-185041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2D661B76" w14:textId="77777777" w:rsidR="00D4531E" w:rsidRPr="00DD6CFB" w:rsidRDefault="00D4531E" w:rsidP="00DD6CFB">
            <w:pPr>
              <w:pStyle w:val="TAL"/>
              <w:rPr>
                <w:sz w:val="16"/>
                <w:szCs w:val="16"/>
                <w:lang w:eastAsia="en-US"/>
              </w:rPr>
            </w:pPr>
            <w:r w:rsidRPr="00DD6CFB">
              <w:rPr>
                <w:sz w:val="16"/>
                <w:szCs w:val="16"/>
                <w:lang w:eastAsia="en-US"/>
              </w:rPr>
              <w:t>0057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1384D1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7F15EC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1CE4E83" w14:textId="77777777" w:rsidR="00D4531E" w:rsidRPr="00DD6CFB" w:rsidRDefault="00D4531E" w:rsidP="00DD6CFB">
            <w:pPr>
              <w:pStyle w:val="TAL"/>
              <w:rPr>
                <w:sz w:val="16"/>
                <w:szCs w:val="16"/>
                <w:lang w:eastAsia="en-US"/>
              </w:rPr>
            </w:pPr>
            <w:r w:rsidRPr="00DD6CFB">
              <w:rPr>
                <w:sz w:val="16"/>
                <w:szCs w:val="16"/>
                <w:lang w:eastAsia="en-US"/>
              </w:rPr>
              <w:t>Add IE SSB-MTC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A6DD58"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016E88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40B69A"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A9E6C5"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5206EF94" w14:textId="77777777" w:rsidR="00D4531E" w:rsidRPr="00DD6CFB" w:rsidRDefault="00D4531E" w:rsidP="00DD6CFB">
            <w:pPr>
              <w:pStyle w:val="TAL"/>
              <w:rPr>
                <w:sz w:val="16"/>
                <w:szCs w:val="16"/>
                <w:lang w:eastAsia="en-US"/>
              </w:rPr>
            </w:pPr>
            <w:r w:rsidRPr="00DD6CFB">
              <w:rPr>
                <w:sz w:val="16"/>
                <w:szCs w:val="16"/>
                <w:lang w:eastAsia="en-US"/>
              </w:rPr>
              <w:t>R5-185042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6F21DCB3" w14:textId="77777777" w:rsidR="00D4531E" w:rsidRPr="00DD6CFB" w:rsidRDefault="00D4531E" w:rsidP="00DD6CFB">
            <w:pPr>
              <w:pStyle w:val="TAL"/>
              <w:rPr>
                <w:sz w:val="16"/>
                <w:szCs w:val="16"/>
                <w:lang w:eastAsia="en-US"/>
              </w:rPr>
            </w:pPr>
            <w:r w:rsidRPr="00DD6CFB">
              <w:rPr>
                <w:sz w:val="16"/>
                <w:szCs w:val="16"/>
                <w:lang w:eastAsia="en-US"/>
              </w:rPr>
              <w:t>0058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011CBA5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462634A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42BF1E0C" w14:textId="77777777" w:rsidR="00D4531E" w:rsidRPr="00DD6CFB" w:rsidRDefault="00D4531E" w:rsidP="00DD6CFB">
            <w:pPr>
              <w:pStyle w:val="TAL"/>
              <w:rPr>
                <w:sz w:val="16"/>
                <w:szCs w:val="16"/>
                <w:lang w:eastAsia="en-US"/>
              </w:rPr>
            </w:pPr>
            <w:r w:rsidRPr="00DD6CFB">
              <w:rPr>
                <w:sz w:val="16"/>
                <w:szCs w:val="16"/>
                <w:lang w:eastAsia="en-US"/>
              </w:rPr>
              <w:t>Update BWP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F091D2"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92083A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E24DB8"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CC4FCE"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3E1E6FAA" w14:textId="77777777" w:rsidR="00D4531E" w:rsidRPr="00DD6CFB" w:rsidRDefault="00D4531E" w:rsidP="00DD6CFB">
            <w:pPr>
              <w:pStyle w:val="TAL"/>
              <w:rPr>
                <w:sz w:val="16"/>
                <w:szCs w:val="16"/>
                <w:lang w:eastAsia="en-US"/>
              </w:rPr>
            </w:pPr>
            <w:r w:rsidRPr="00DD6CFB">
              <w:rPr>
                <w:sz w:val="16"/>
                <w:szCs w:val="16"/>
                <w:lang w:eastAsia="en-US"/>
              </w:rPr>
              <w:t>R5-185043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30AEAE9E" w14:textId="77777777" w:rsidR="00D4531E" w:rsidRPr="00DD6CFB" w:rsidRDefault="00D4531E" w:rsidP="00DD6CFB">
            <w:pPr>
              <w:pStyle w:val="TAL"/>
              <w:rPr>
                <w:sz w:val="16"/>
                <w:szCs w:val="16"/>
                <w:lang w:eastAsia="en-US"/>
              </w:rPr>
            </w:pPr>
            <w:r w:rsidRPr="00DD6CFB">
              <w:rPr>
                <w:sz w:val="16"/>
                <w:szCs w:val="16"/>
                <w:lang w:eastAsia="en-US"/>
              </w:rPr>
              <w:t>0060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386D9F6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089924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18BE8A4A" w14:textId="77777777" w:rsidR="00D4531E" w:rsidRPr="00DD6CFB" w:rsidRDefault="00D4531E" w:rsidP="00DD6CFB">
            <w:pPr>
              <w:pStyle w:val="TAL"/>
              <w:rPr>
                <w:sz w:val="16"/>
                <w:szCs w:val="16"/>
                <w:lang w:eastAsia="en-US"/>
              </w:rPr>
            </w:pPr>
            <w:r w:rsidRPr="00DD6CFB">
              <w:rPr>
                <w:sz w:val="16"/>
                <w:szCs w:val="16"/>
                <w:lang w:eastAsia="en-US"/>
              </w:rPr>
              <w:t>Update PDSCH-Config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CBE517"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61CDD70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66EDB7"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BA55BA"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977AF05" w14:textId="77777777" w:rsidR="00D4531E" w:rsidRPr="00DD6CFB" w:rsidRDefault="00D4531E" w:rsidP="00DD6CFB">
            <w:pPr>
              <w:pStyle w:val="TAL"/>
              <w:rPr>
                <w:sz w:val="16"/>
                <w:szCs w:val="16"/>
                <w:lang w:eastAsia="en-US"/>
              </w:rPr>
            </w:pPr>
            <w:r w:rsidRPr="00DD6CFB">
              <w:rPr>
                <w:sz w:val="16"/>
                <w:szCs w:val="16"/>
                <w:lang w:eastAsia="en-US"/>
              </w:rPr>
              <w:t>R5-185044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4F81FC40" w14:textId="77777777" w:rsidR="00D4531E" w:rsidRPr="00DD6CFB" w:rsidRDefault="00D4531E" w:rsidP="00DD6CFB">
            <w:pPr>
              <w:pStyle w:val="TAL"/>
              <w:rPr>
                <w:sz w:val="16"/>
                <w:szCs w:val="16"/>
                <w:lang w:eastAsia="en-US"/>
              </w:rPr>
            </w:pPr>
            <w:r w:rsidRPr="00DD6CFB">
              <w:rPr>
                <w:sz w:val="16"/>
                <w:szCs w:val="16"/>
                <w:lang w:eastAsia="en-US"/>
              </w:rPr>
              <w:t>0062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8B70E3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1AA6F6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280F7E4" w14:textId="77777777" w:rsidR="00D4531E" w:rsidRPr="00DD6CFB" w:rsidRDefault="00D4531E" w:rsidP="00DD6CFB">
            <w:pPr>
              <w:pStyle w:val="TAL"/>
              <w:rPr>
                <w:sz w:val="16"/>
                <w:szCs w:val="16"/>
                <w:lang w:eastAsia="en-US"/>
              </w:rPr>
            </w:pPr>
            <w:r w:rsidRPr="00DD6CFB">
              <w:rPr>
                <w:sz w:val="16"/>
                <w:szCs w:val="16"/>
                <w:lang w:eastAsia="en-US"/>
              </w:rPr>
              <w:t>Update PUCCH and PUSCH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B2E37B"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4D99AEA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BFE0BF"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1DBCC1"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2BDF08E3" w14:textId="77777777" w:rsidR="00D4531E" w:rsidRPr="00DD6CFB" w:rsidRDefault="00D4531E" w:rsidP="00DD6CFB">
            <w:pPr>
              <w:pStyle w:val="TAL"/>
              <w:rPr>
                <w:sz w:val="16"/>
                <w:szCs w:val="16"/>
                <w:lang w:eastAsia="en-US"/>
              </w:rPr>
            </w:pPr>
            <w:r w:rsidRPr="00DD6CFB">
              <w:rPr>
                <w:sz w:val="16"/>
                <w:szCs w:val="16"/>
                <w:lang w:eastAsia="en-US"/>
              </w:rPr>
              <w:t>R5-185045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2664BEF6" w14:textId="77777777" w:rsidR="00D4531E" w:rsidRPr="00DD6CFB" w:rsidRDefault="00D4531E" w:rsidP="00DD6CFB">
            <w:pPr>
              <w:pStyle w:val="TAL"/>
              <w:rPr>
                <w:sz w:val="16"/>
                <w:szCs w:val="16"/>
                <w:lang w:eastAsia="en-US"/>
              </w:rPr>
            </w:pPr>
            <w:r w:rsidRPr="00DD6CFB">
              <w:rPr>
                <w:sz w:val="16"/>
                <w:szCs w:val="16"/>
                <w:lang w:eastAsia="en-US"/>
              </w:rPr>
              <w:t>0063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01FEBCB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4994CD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28255742" w14:textId="77777777" w:rsidR="00D4531E" w:rsidRPr="00DD6CFB" w:rsidRDefault="00D4531E" w:rsidP="00DD6CFB">
            <w:pPr>
              <w:pStyle w:val="TAL"/>
              <w:rPr>
                <w:sz w:val="16"/>
                <w:szCs w:val="16"/>
                <w:lang w:eastAsia="en-US"/>
              </w:rPr>
            </w:pPr>
            <w:r w:rsidRPr="00DD6CFB">
              <w:rPr>
                <w:sz w:val="16"/>
                <w:szCs w:val="16"/>
                <w:lang w:eastAsia="en-US"/>
              </w:rPr>
              <w:t>Update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913B38"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7005668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CF3329"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EA7F96"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D2D9993" w14:textId="77777777" w:rsidR="00D4531E" w:rsidRPr="00DD6CFB" w:rsidRDefault="00D4531E" w:rsidP="00DD6CFB">
            <w:pPr>
              <w:pStyle w:val="TAL"/>
              <w:rPr>
                <w:sz w:val="16"/>
                <w:szCs w:val="16"/>
                <w:lang w:eastAsia="en-US"/>
              </w:rPr>
            </w:pPr>
            <w:r w:rsidRPr="00DD6CFB">
              <w:rPr>
                <w:sz w:val="16"/>
                <w:szCs w:val="16"/>
                <w:lang w:eastAsia="en-US"/>
              </w:rPr>
              <w:t>R5-185046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9696E72" w14:textId="77777777" w:rsidR="00D4531E" w:rsidRPr="00DD6CFB" w:rsidRDefault="00D4531E" w:rsidP="00DD6CFB">
            <w:pPr>
              <w:pStyle w:val="TAL"/>
              <w:rPr>
                <w:sz w:val="16"/>
                <w:szCs w:val="16"/>
                <w:lang w:eastAsia="en-US"/>
              </w:rPr>
            </w:pPr>
            <w:r w:rsidRPr="00DD6CFB">
              <w:rPr>
                <w:sz w:val="16"/>
                <w:szCs w:val="16"/>
                <w:lang w:eastAsia="en-US"/>
              </w:rPr>
              <w:t>0065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CBF07A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795251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1FBC2578" w14:textId="77777777" w:rsidR="00D4531E" w:rsidRPr="00DD6CFB" w:rsidRDefault="00D4531E" w:rsidP="00DD6CFB">
            <w:pPr>
              <w:pStyle w:val="TAL"/>
              <w:rPr>
                <w:sz w:val="16"/>
                <w:szCs w:val="16"/>
                <w:lang w:eastAsia="en-US"/>
              </w:rPr>
            </w:pPr>
            <w:r w:rsidRPr="00DD6CFB">
              <w:rPr>
                <w:sz w:val="16"/>
                <w:szCs w:val="16"/>
                <w:lang w:eastAsia="en-US"/>
              </w:rPr>
              <w:t>Update 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F61EB9"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1298503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3B92FA"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824860"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731F769E" w14:textId="77777777" w:rsidR="00D4531E" w:rsidRPr="00DD6CFB" w:rsidRDefault="00D4531E" w:rsidP="00DD6CFB">
            <w:pPr>
              <w:pStyle w:val="TAL"/>
              <w:rPr>
                <w:sz w:val="16"/>
                <w:szCs w:val="16"/>
                <w:lang w:eastAsia="en-US"/>
              </w:rPr>
            </w:pPr>
            <w:r w:rsidRPr="00DD6CFB">
              <w:rPr>
                <w:sz w:val="16"/>
                <w:szCs w:val="16"/>
                <w:lang w:eastAsia="en-US"/>
              </w:rPr>
              <w:t>R5-185047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19169365" w14:textId="77777777" w:rsidR="00D4531E" w:rsidRPr="00DD6CFB" w:rsidRDefault="00D4531E" w:rsidP="00DD6CFB">
            <w:pPr>
              <w:pStyle w:val="TAL"/>
              <w:rPr>
                <w:sz w:val="16"/>
                <w:szCs w:val="16"/>
                <w:lang w:eastAsia="en-US"/>
              </w:rPr>
            </w:pPr>
            <w:r w:rsidRPr="00DD6CFB">
              <w:rPr>
                <w:sz w:val="16"/>
                <w:szCs w:val="16"/>
                <w:lang w:eastAsia="en-US"/>
              </w:rPr>
              <w:t>0066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221573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41CBF4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DE34495" w14:textId="77777777" w:rsidR="00D4531E" w:rsidRPr="00DD6CFB" w:rsidRDefault="00D4531E" w:rsidP="00DD6CFB">
            <w:pPr>
              <w:pStyle w:val="TAL"/>
              <w:rPr>
                <w:sz w:val="16"/>
                <w:szCs w:val="16"/>
                <w:lang w:eastAsia="en-US"/>
              </w:rPr>
            </w:pPr>
            <w:r w:rsidRPr="00DD6CFB">
              <w:rPr>
                <w:sz w:val="16"/>
                <w:szCs w:val="16"/>
                <w:lang w:eastAsia="en-US"/>
              </w:rPr>
              <w:t>Update CSI-MeasConfig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CB0C01"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7F7F7E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4A1D40"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512732"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A598840" w14:textId="77777777" w:rsidR="00D4531E" w:rsidRPr="00DD6CFB" w:rsidRDefault="00D4531E" w:rsidP="00DD6CFB">
            <w:pPr>
              <w:pStyle w:val="TAL"/>
              <w:rPr>
                <w:sz w:val="16"/>
                <w:szCs w:val="16"/>
                <w:lang w:eastAsia="en-US"/>
              </w:rPr>
            </w:pPr>
            <w:r w:rsidRPr="00DD6CFB">
              <w:rPr>
                <w:sz w:val="16"/>
                <w:szCs w:val="16"/>
                <w:lang w:eastAsia="en-US"/>
              </w:rPr>
              <w:t>R5-185048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7CCC5FB" w14:textId="77777777" w:rsidR="00D4531E" w:rsidRPr="00DD6CFB" w:rsidRDefault="00D4531E" w:rsidP="00DD6CFB">
            <w:pPr>
              <w:pStyle w:val="TAL"/>
              <w:rPr>
                <w:sz w:val="16"/>
                <w:szCs w:val="16"/>
                <w:lang w:eastAsia="en-US"/>
              </w:rPr>
            </w:pPr>
            <w:r w:rsidRPr="00DD6CFB">
              <w:rPr>
                <w:sz w:val="16"/>
                <w:szCs w:val="16"/>
                <w:lang w:eastAsia="en-US"/>
              </w:rPr>
              <w:t>0067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05D41A0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4F680E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6FBB6D36" w14:textId="77777777" w:rsidR="00D4531E" w:rsidRPr="00DD6CFB" w:rsidRDefault="00D4531E" w:rsidP="00DD6CFB">
            <w:pPr>
              <w:pStyle w:val="TAL"/>
              <w:rPr>
                <w:sz w:val="16"/>
                <w:szCs w:val="16"/>
                <w:lang w:eastAsia="en-US"/>
              </w:rPr>
            </w:pPr>
            <w:r w:rsidRPr="00DD6CFB">
              <w:rPr>
                <w:sz w:val="16"/>
                <w:szCs w:val="16"/>
                <w:lang w:eastAsia="en-US"/>
              </w:rPr>
              <w:t>Update MeasConfig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59AE47"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5203E0F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223B58"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4B82B4"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8E1DDCE" w14:textId="77777777" w:rsidR="00D4531E" w:rsidRPr="00DD6CFB" w:rsidRDefault="00D4531E" w:rsidP="00DD6CFB">
            <w:pPr>
              <w:pStyle w:val="TAL"/>
              <w:rPr>
                <w:sz w:val="16"/>
                <w:szCs w:val="16"/>
                <w:lang w:eastAsia="en-US"/>
              </w:rPr>
            </w:pPr>
            <w:r w:rsidRPr="00DD6CFB">
              <w:rPr>
                <w:sz w:val="16"/>
                <w:szCs w:val="16"/>
                <w:lang w:eastAsia="en-US"/>
              </w:rPr>
              <w:t>R5-185049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2C06D3F8" w14:textId="77777777" w:rsidR="00D4531E" w:rsidRPr="00DD6CFB" w:rsidRDefault="00D4531E" w:rsidP="00DD6CFB">
            <w:pPr>
              <w:pStyle w:val="TAL"/>
              <w:rPr>
                <w:sz w:val="16"/>
                <w:szCs w:val="16"/>
                <w:lang w:eastAsia="en-US"/>
              </w:rPr>
            </w:pPr>
            <w:r w:rsidRPr="00DD6CFB">
              <w:rPr>
                <w:sz w:val="16"/>
                <w:szCs w:val="16"/>
                <w:lang w:eastAsia="en-US"/>
              </w:rPr>
              <w:t>0068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CFEAA6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0DC456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4D5F504B" w14:textId="77777777" w:rsidR="00D4531E" w:rsidRPr="00DD6CFB" w:rsidRDefault="00D4531E" w:rsidP="00DD6CFB">
            <w:pPr>
              <w:pStyle w:val="TAL"/>
              <w:rPr>
                <w:sz w:val="16"/>
                <w:szCs w:val="16"/>
                <w:lang w:eastAsia="en-US"/>
              </w:rPr>
            </w:pPr>
            <w:r w:rsidRPr="00DD6CFB">
              <w:rPr>
                <w:sz w:val="16"/>
                <w:szCs w:val="16"/>
                <w:lang w:eastAsia="en-US"/>
              </w:rPr>
              <w:t>Update other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9818FF"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697FD7B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DAB7B3"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C648E9"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FE7E84A" w14:textId="77777777" w:rsidR="00D4531E" w:rsidRPr="00DD6CFB" w:rsidRDefault="00D4531E" w:rsidP="00DD6CFB">
            <w:pPr>
              <w:pStyle w:val="TAL"/>
              <w:rPr>
                <w:sz w:val="16"/>
                <w:szCs w:val="16"/>
                <w:lang w:eastAsia="en-US"/>
              </w:rPr>
            </w:pPr>
            <w:r w:rsidRPr="00DD6CFB">
              <w:rPr>
                <w:sz w:val="16"/>
                <w:szCs w:val="16"/>
                <w:lang w:eastAsia="en-US"/>
              </w:rPr>
              <w:t>R5-185050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4EC729F6" w14:textId="77777777" w:rsidR="00D4531E" w:rsidRPr="00DD6CFB" w:rsidRDefault="00D4531E" w:rsidP="00DD6CFB">
            <w:pPr>
              <w:pStyle w:val="TAL"/>
              <w:rPr>
                <w:sz w:val="16"/>
                <w:szCs w:val="16"/>
                <w:lang w:eastAsia="en-US"/>
              </w:rPr>
            </w:pPr>
            <w:r w:rsidRPr="00DD6CFB">
              <w:rPr>
                <w:sz w:val="16"/>
                <w:szCs w:val="16"/>
                <w:lang w:eastAsia="en-US"/>
              </w:rPr>
              <w:t>0070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9A19C5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7F82EA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67232744" w14:textId="77777777" w:rsidR="00D4531E" w:rsidRPr="00DD6CFB" w:rsidRDefault="00D4531E" w:rsidP="00DD6CFB">
            <w:pPr>
              <w:pStyle w:val="TAL"/>
              <w:rPr>
                <w:sz w:val="16"/>
                <w:szCs w:val="16"/>
                <w:lang w:eastAsia="en-US"/>
              </w:rPr>
            </w:pPr>
            <w:r w:rsidRPr="00DD6CFB">
              <w:rPr>
                <w:sz w:val="16"/>
                <w:szCs w:val="16"/>
                <w:lang w:eastAsia="en-US"/>
              </w:rPr>
              <w:t>Update 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A6510A"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510EBDC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8303E2"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38D9BC"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7105B299" w14:textId="77777777" w:rsidR="00D4531E" w:rsidRPr="00DD6CFB" w:rsidRDefault="00D4531E" w:rsidP="00DD6CFB">
            <w:pPr>
              <w:pStyle w:val="TAL"/>
              <w:rPr>
                <w:sz w:val="16"/>
                <w:szCs w:val="16"/>
                <w:lang w:eastAsia="en-US"/>
              </w:rPr>
            </w:pPr>
            <w:r w:rsidRPr="00DD6CFB">
              <w:rPr>
                <w:sz w:val="16"/>
                <w:szCs w:val="16"/>
                <w:lang w:eastAsia="en-US"/>
              </w:rPr>
              <w:t>R5-185051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02A1855B" w14:textId="77777777" w:rsidR="00D4531E" w:rsidRPr="00DD6CFB" w:rsidRDefault="00D4531E" w:rsidP="00DD6CFB">
            <w:pPr>
              <w:pStyle w:val="TAL"/>
              <w:rPr>
                <w:sz w:val="16"/>
                <w:szCs w:val="16"/>
                <w:lang w:eastAsia="en-US"/>
              </w:rPr>
            </w:pPr>
            <w:r w:rsidRPr="00DD6CFB">
              <w:rPr>
                <w:sz w:val="16"/>
                <w:szCs w:val="16"/>
                <w:lang w:eastAsia="en-US"/>
              </w:rPr>
              <w:t>0073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0985AB9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8143D7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6B86A987" w14:textId="77777777" w:rsidR="00D4531E" w:rsidRPr="00DD6CFB" w:rsidRDefault="00D4531E" w:rsidP="00DD6CFB">
            <w:pPr>
              <w:pStyle w:val="TAL"/>
              <w:rPr>
                <w:sz w:val="16"/>
                <w:szCs w:val="16"/>
                <w:lang w:eastAsia="en-US"/>
              </w:rPr>
            </w:pPr>
            <w:r w:rsidRPr="00DD6CFB">
              <w:rPr>
                <w:sz w:val="16"/>
                <w:szCs w:val="16"/>
                <w:lang w:eastAsia="en-US"/>
              </w:rPr>
              <w:t>Specifying content for MeasResultSCG-Failure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229083"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6417B24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93E42C"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A53423"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75CE1FD8" w14:textId="77777777" w:rsidR="00D4531E" w:rsidRPr="00DD6CFB" w:rsidRDefault="00D4531E" w:rsidP="00DD6CFB">
            <w:pPr>
              <w:pStyle w:val="TAL"/>
              <w:rPr>
                <w:sz w:val="16"/>
                <w:szCs w:val="16"/>
                <w:lang w:eastAsia="en-US"/>
              </w:rPr>
            </w:pPr>
            <w:r w:rsidRPr="00DD6CFB">
              <w:rPr>
                <w:sz w:val="16"/>
                <w:szCs w:val="16"/>
                <w:lang w:eastAsia="en-US"/>
              </w:rPr>
              <w:t>R5-185052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FA8887E" w14:textId="77777777" w:rsidR="00D4531E" w:rsidRPr="00DD6CFB" w:rsidRDefault="00D4531E" w:rsidP="00DD6CFB">
            <w:pPr>
              <w:pStyle w:val="TAL"/>
              <w:rPr>
                <w:sz w:val="16"/>
                <w:szCs w:val="16"/>
                <w:lang w:eastAsia="en-US"/>
              </w:rPr>
            </w:pPr>
            <w:r w:rsidRPr="00DD6CFB">
              <w:rPr>
                <w:sz w:val="16"/>
                <w:szCs w:val="16"/>
                <w:lang w:eastAsia="en-US"/>
              </w:rPr>
              <w:t>0075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7F8940A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4F835D9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DAAC9AA" w14:textId="77777777" w:rsidR="00D4531E" w:rsidRPr="00DD6CFB" w:rsidRDefault="00D4531E" w:rsidP="00DD6CFB">
            <w:pPr>
              <w:pStyle w:val="TAL"/>
              <w:rPr>
                <w:sz w:val="16"/>
                <w:szCs w:val="16"/>
                <w:lang w:eastAsia="en-US"/>
              </w:rPr>
            </w:pPr>
            <w:r w:rsidRPr="00DD6CFB">
              <w:rPr>
                <w:sz w:val="16"/>
                <w:szCs w:val="16"/>
                <w:lang w:eastAsia="en-US"/>
              </w:rPr>
              <w:t>Editorial correction to band representation of non-contiguous EN-DC band combination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076E1B"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7414EA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1F885C"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BF3C90"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238345FE" w14:textId="77777777" w:rsidR="00D4531E" w:rsidRPr="00DD6CFB" w:rsidRDefault="00D4531E" w:rsidP="00DD6CFB">
            <w:pPr>
              <w:pStyle w:val="TAL"/>
              <w:rPr>
                <w:sz w:val="16"/>
                <w:szCs w:val="16"/>
                <w:lang w:eastAsia="en-US"/>
              </w:rPr>
            </w:pPr>
            <w:r w:rsidRPr="00DD6CFB">
              <w:rPr>
                <w:sz w:val="16"/>
                <w:szCs w:val="16"/>
                <w:lang w:eastAsia="en-US"/>
              </w:rPr>
              <w:t>R5-185053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E20E767" w14:textId="77777777" w:rsidR="00D4531E" w:rsidRPr="00DD6CFB" w:rsidRDefault="00D4531E" w:rsidP="00DD6CFB">
            <w:pPr>
              <w:pStyle w:val="TAL"/>
              <w:rPr>
                <w:sz w:val="16"/>
                <w:szCs w:val="16"/>
                <w:lang w:eastAsia="en-US"/>
              </w:rPr>
            </w:pPr>
            <w:r w:rsidRPr="00DD6CFB">
              <w:rPr>
                <w:sz w:val="16"/>
                <w:szCs w:val="16"/>
                <w:lang w:eastAsia="en-US"/>
              </w:rPr>
              <w:t>0076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F5A5B3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86A567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028445B7" w14:textId="77777777" w:rsidR="00D4531E" w:rsidRPr="00DD6CFB" w:rsidRDefault="00D4531E" w:rsidP="00DD6CFB">
            <w:pPr>
              <w:pStyle w:val="TAL"/>
              <w:rPr>
                <w:sz w:val="16"/>
                <w:szCs w:val="16"/>
                <w:lang w:eastAsia="en-US"/>
              </w:rPr>
            </w:pPr>
            <w:r w:rsidRPr="00DD6CFB">
              <w:rPr>
                <w:sz w:val="16"/>
                <w:szCs w:val="16"/>
                <w:lang w:eastAsia="en-US"/>
              </w:rPr>
              <w:t>Correction to RLC-Config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732438"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1DC2FB2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73A3D3"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60CE36"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6D3D180" w14:textId="77777777" w:rsidR="00D4531E" w:rsidRPr="00DD6CFB" w:rsidRDefault="00D4531E" w:rsidP="00DD6CFB">
            <w:pPr>
              <w:pStyle w:val="TAL"/>
              <w:rPr>
                <w:sz w:val="16"/>
                <w:szCs w:val="16"/>
                <w:lang w:eastAsia="en-US"/>
              </w:rPr>
            </w:pPr>
            <w:r w:rsidRPr="00DD6CFB">
              <w:rPr>
                <w:sz w:val="16"/>
                <w:szCs w:val="16"/>
                <w:lang w:eastAsia="en-US"/>
              </w:rPr>
              <w:t>R5-185054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5718D3D8" w14:textId="77777777" w:rsidR="00D4531E" w:rsidRPr="00DD6CFB" w:rsidRDefault="00D4531E" w:rsidP="00DD6CFB">
            <w:pPr>
              <w:pStyle w:val="TAL"/>
              <w:rPr>
                <w:sz w:val="16"/>
                <w:szCs w:val="16"/>
                <w:lang w:eastAsia="en-US"/>
              </w:rPr>
            </w:pPr>
            <w:r w:rsidRPr="00DD6CFB">
              <w:rPr>
                <w:sz w:val="16"/>
                <w:szCs w:val="16"/>
                <w:lang w:eastAsia="en-US"/>
              </w:rPr>
              <w:t>0077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E83F61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784840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11CAF3D1" w14:textId="77777777" w:rsidR="00D4531E" w:rsidRPr="00DD6CFB" w:rsidRDefault="00D4531E" w:rsidP="00DD6CFB">
            <w:pPr>
              <w:pStyle w:val="TAL"/>
              <w:rPr>
                <w:sz w:val="16"/>
                <w:szCs w:val="16"/>
                <w:lang w:eastAsia="en-US"/>
              </w:rPr>
            </w:pPr>
            <w:r w:rsidRPr="00DD6CFB">
              <w:rPr>
                <w:sz w:val="16"/>
                <w:szCs w:val="16"/>
                <w:lang w:eastAsia="en-US"/>
              </w:rPr>
              <w:t>Correction to RadioBearerConfig-DRB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F84D87"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562A9D2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C29C91A"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14E4A7"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E94BE53" w14:textId="77777777" w:rsidR="00D4531E" w:rsidRPr="00DD6CFB" w:rsidRDefault="00D4531E" w:rsidP="00DD6CFB">
            <w:pPr>
              <w:pStyle w:val="TAL"/>
              <w:rPr>
                <w:sz w:val="16"/>
                <w:szCs w:val="16"/>
                <w:lang w:eastAsia="en-US"/>
              </w:rPr>
            </w:pPr>
            <w:r w:rsidRPr="00DD6CFB">
              <w:rPr>
                <w:sz w:val="16"/>
                <w:szCs w:val="16"/>
                <w:lang w:eastAsia="en-US"/>
              </w:rPr>
              <w:t>R5-185055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4B563FF5" w14:textId="77777777" w:rsidR="00D4531E" w:rsidRPr="00DD6CFB" w:rsidRDefault="00D4531E" w:rsidP="00DD6CFB">
            <w:pPr>
              <w:pStyle w:val="TAL"/>
              <w:rPr>
                <w:sz w:val="16"/>
                <w:szCs w:val="16"/>
                <w:lang w:eastAsia="en-US"/>
              </w:rPr>
            </w:pPr>
            <w:r w:rsidRPr="00DD6CFB">
              <w:rPr>
                <w:sz w:val="16"/>
                <w:szCs w:val="16"/>
                <w:lang w:eastAsia="en-US"/>
              </w:rPr>
              <w:t>0078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6E0709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B4D5CB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1EA302B" w14:textId="77777777" w:rsidR="00D4531E" w:rsidRPr="00DD6CFB" w:rsidRDefault="00D4531E" w:rsidP="00DD6CFB">
            <w:pPr>
              <w:pStyle w:val="TAL"/>
              <w:rPr>
                <w:sz w:val="16"/>
                <w:szCs w:val="16"/>
                <w:lang w:eastAsia="en-US"/>
              </w:rPr>
            </w:pPr>
            <w:r w:rsidRPr="00DD6CFB">
              <w:rPr>
                <w:sz w:val="16"/>
                <w:szCs w:val="16"/>
                <w:lang w:eastAsia="en-US"/>
              </w:rPr>
              <w:t>Corrections and updates to BandCombinationList and Feature Set 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46C61A"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0AF62E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BDC96FF"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9991B3"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56774A6E" w14:textId="77777777" w:rsidR="00D4531E" w:rsidRPr="00DD6CFB" w:rsidRDefault="00D4531E" w:rsidP="00DD6CFB">
            <w:pPr>
              <w:pStyle w:val="TAL"/>
              <w:rPr>
                <w:sz w:val="16"/>
                <w:szCs w:val="16"/>
                <w:lang w:eastAsia="en-US"/>
              </w:rPr>
            </w:pPr>
            <w:r w:rsidRPr="00DD6CFB">
              <w:rPr>
                <w:sz w:val="16"/>
                <w:szCs w:val="16"/>
                <w:lang w:eastAsia="en-US"/>
              </w:rPr>
              <w:t>R5-185056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396F45F6" w14:textId="77777777" w:rsidR="00D4531E" w:rsidRPr="00DD6CFB" w:rsidRDefault="00D4531E" w:rsidP="00DD6CFB">
            <w:pPr>
              <w:pStyle w:val="TAL"/>
              <w:rPr>
                <w:sz w:val="16"/>
                <w:szCs w:val="16"/>
                <w:lang w:eastAsia="en-US"/>
              </w:rPr>
            </w:pPr>
            <w:r w:rsidRPr="00DD6CFB">
              <w:rPr>
                <w:sz w:val="16"/>
                <w:szCs w:val="16"/>
                <w:lang w:eastAsia="en-US"/>
              </w:rPr>
              <w:t>0084</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7CDBCCB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1748E32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623FB113" w14:textId="77777777" w:rsidR="00D4531E" w:rsidRPr="00DD6CFB" w:rsidRDefault="00D4531E" w:rsidP="00DD6CFB">
            <w:pPr>
              <w:pStyle w:val="TAL"/>
              <w:rPr>
                <w:sz w:val="16"/>
                <w:szCs w:val="16"/>
                <w:lang w:eastAsia="en-US"/>
              </w:rPr>
            </w:pPr>
            <w:r w:rsidRPr="00DD6CFB">
              <w:rPr>
                <w:sz w:val="16"/>
                <w:szCs w:val="16"/>
                <w:lang w:eastAsia="en-US"/>
              </w:rPr>
              <w:t>Corrections and updates to UE Capability 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9188B"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12A0769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7188DC"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9C5D6E"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2AB90D6B" w14:textId="77777777" w:rsidR="00D4531E" w:rsidRPr="00DD6CFB" w:rsidRDefault="00D4531E" w:rsidP="00DD6CFB">
            <w:pPr>
              <w:pStyle w:val="TAL"/>
              <w:rPr>
                <w:sz w:val="16"/>
                <w:szCs w:val="16"/>
                <w:lang w:eastAsia="en-US"/>
              </w:rPr>
            </w:pPr>
            <w:r w:rsidRPr="00DD6CFB">
              <w:rPr>
                <w:sz w:val="16"/>
                <w:szCs w:val="16"/>
                <w:lang w:eastAsia="en-US"/>
              </w:rPr>
              <w:t>R5-185085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18448E27" w14:textId="77777777" w:rsidR="00D4531E" w:rsidRPr="00DD6CFB" w:rsidRDefault="00D4531E" w:rsidP="00DD6CFB">
            <w:pPr>
              <w:pStyle w:val="TAL"/>
              <w:rPr>
                <w:sz w:val="16"/>
                <w:szCs w:val="16"/>
                <w:lang w:eastAsia="en-US"/>
              </w:rPr>
            </w:pPr>
            <w:r w:rsidRPr="00DD6CFB">
              <w:rPr>
                <w:sz w:val="16"/>
                <w:szCs w:val="16"/>
                <w:lang w:eastAsia="en-US"/>
              </w:rPr>
              <w:t>0087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90E1E3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4DA94E9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337C174" w14:textId="77777777" w:rsidR="00D4531E" w:rsidRPr="00DD6CFB" w:rsidRDefault="00D4531E" w:rsidP="00DD6CFB">
            <w:pPr>
              <w:pStyle w:val="TAL"/>
              <w:rPr>
                <w:sz w:val="16"/>
                <w:szCs w:val="16"/>
                <w:lang w:eastAsia="en-US"/>
              </w:rPr>
            </w:pPr>
            <w:r w:rsidRPr="00DD6CFB">
              <w:rPr>
                <w:sz w:val="16"/>
                <w:szCs w:val="16"/>
                <w:lang w:eastAsia="en-US"/>
              </w:rPr>
              <w:t>Addition of UM condition to RLC-Bearer-Config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05627F"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7A1C6BE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F200CE"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15AE09"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DC268E3" w14:textId="77777777" w:rsidR="00D4531E" w:rsidRPr="00DD6CFB" w:rsidRDefault="00D4531E" w:rsidP="00DD6CFB">
            <w:pPr>
              <w:pStyle w:val="TAL"/>
              <w:rPr>
                <w:sz w:val="16"/>
                <w:szCs w:val="16"/>
                <w:lang w:eastAsia="en-US"/>
              </w:rPr>
            </w:pPr>
            <w:r w:rsidRPr="00DD6CFB">
              <w:rPr>
                <w:sz w:val="16"/>
                <w:szCs w:val="16"/>
                <w:lang w:eastAsia="en-US"/>
              </w:rPr>
              <w:t>R5-185133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63E893B" w14:textId="77777777" w:rsidR="00D4531E" w:rsidRPr="00DD6CFB" w:rsidRDefault="00D4531E" w:rsidP="00DD6CFB">
            <w:pPr>
              <w:pStyle w:val="TAL"/>
              <w:rPr>
                <w:sz w:val="16"/>
                <w:szCs w:val="16"/>
                <w:lang w:eastAsia="en-US"/>
              </w:rPr>
            </w:pPr>
            <w:r w:rsidRPr="00DD6CFB">
              <w:rPr>
                <w:sz w:val="16"/>
                <w:szCs w:val="16"/>
                <w:lang w:eastAsia="en-US"/>
              </w:rPr>
              <w:t>0086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823822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54638B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1F99C31" w14:textId="77777777" w:rsidR="00D4531E" w:rsidRPr="00DD6CFB" w:rsidRDefault="00D4531E" w:rsidP="00DD6CFB">
            <w:pPr>
              <w:pStyle w:val="TAL"/>
              <w:rPr>
                <w:sz w:val="16"/>
                <w:szCs w:val="16"/>
                <w:lang w:eastAsia="en-US"/>
              </w:rPr>
            </w:pPr>
            <w:r w:rsidRPr="00DD6CFB">
              <w:rPr>
                <w:sz w:val="16"/>
                <w:szCs w:val="16"/>
                <w:lang w:eastAsia="en-US"/>
              </w:rPr>
              <w:t>Correction of clause 4.3.3.2.3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E9DEFC"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299EA5A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6518AC"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705387"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74414219" w14:textId="77777777" w:rsidR="00D4531E" w:rsidRPr="00DD6CFB" w:rsidRDefault="00D4531E" w:rsidP="00DD6CFB">
            <w:pPr>
              <w:pStyle w:val="TAL"/>
              <w:rPr>
                <w:sz w:val="16"/>
                <w:szCs w:val="16"/>
                <w:lang w:eastAsia="en-US"/>
              </w:rPr>
            </w:pPr>
            <w:r w:rsidRPr="00DD6CFB">
              <w:rPr>
                <w:sz w:val="16"/>
                <w:szCs w:val="16"/>
                <w:lang w:eastAsia="en-US"/>
              </w:rPr>
              <w:t>R5-185163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0691B40B" w14:textId="77777777" w:rsidR="00D4531E" w:rsidRPr="00DD6CFB" w:rsidRDefault="00D4531E" w:rsidP="00DD6CFB">
            <w:pPr>
              <w:pStyle w:val="TAL"/>
              <w:rPr>
                <w:sz w:val="16"/>
                <w:szCs w:val="16"/>
                <w:lang w:eastAsia="en-US"/>
              </w:rPr>
            </w:pPr>
            <w:r w:rsidRPr="00DD6CFB">
              <w:rPr>
                <w:sz w:val="16"/>
                <w:szCs w:val="16"/>
                <w:lang w:eastAsia="en-US"/>
              </w:rPr>
              <w:t>0018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EB4C05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1742D7B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A5A5DB8" w14:textId="77777777" w:rsidR="00D4531E" w:rsidRPr="00DD6CFB" w:rsidRDefault="00D4531E" w:rsidP="00DD6CFB">
            <w:pPr>
              <w:pStyle w:val="TAL"/>
              <w:rPr>
                <w:sz w:val="16"/>
                <w:szCs w:val="16"/>
                <w:lang w:eastAsia="en-US"/>
              </w:rPr>
            </w:pPr>
            <w:r w:rsidRPr="00DD6CFB">
              <w:rPr>
                <w:sz w:val="16"/>
                <w:szCs w:val="16"/>
                <w:lang w:eastAsia="en-US"/>
              </w:rPr>
              <w:t>Modified RRC_Connected procedure for Multi PDN  throughout the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CA5EAA"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4B7006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45E849"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ED1296"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5BEEC4B4" w14:textId="77777777" w:rsidR="00D4531E" w:rsidRPr="00DD6CFB" w:rsidRDefault="00D4531E" w:rsidP="00DD6CFB">
            <w:pPr>
              <w:pStyle w:val="TAL"/>
              <w:rPr>
                <w:sz w:val="16"/>
                <w:szCs w:val="16"/>
                <w:lang w:eastAsia="en-US"/>
              </w:rPr>
            </w:pPr>
            <w:r w:rsidRPr="00DD6CFB">
              <w:rPr>
                <w:sz w:val="16"/>
                <w:szCs w:val="16"/>
                <w:lang w:eastAsia="en-US"/>
              </w:rPr>
              <w:t>R5-185165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1FD20C8" w14:textId="77777777" w:rsidR="00D4531E" w:rsidRPr="00DD6CFB" w:rsidRDefault="00D4531E" w:rsidP="00DD6CFB">
            <w:pPr>
              <w:pStyle w:val="TAL"/>
              <w:rPr>
                <w:sz w:val="16"/>
                <w:szCs w:val="16"/>
                <w:lang w:eastAsia="en-US"/>
              </w:rPr>
            </w:pPr>
            <w:r w:rsidRPr="00DD6CFB">
              <w:rPr>
                <w:sz w:val="16"/>
                <w:szCs w:val="16"/>
                <w:lang w:eastAsia="en-US"/>
              </w:rPr>
              <w:t>0020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6DF7F0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17184E5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1A830913" w14:textId="77777777" w:rsidR="00D4531E" w:rsidRPr="00DD6CFB" w:rsidRDefault="00D4531E" w:rsidP="00DD6CFB">
            <w:pPr>
              <w:pStyle w:val="TAL"/>
              <w:rPr>
                <w:sz w:val="16"/>
                <w:szCs w:val="16"/>
                <w:lang w:eastAsia="en-US"/>
              </w:rPr>
            </w:pPr>
            <w:r w:rsidRPr="00DD6CFB">
              <w:rPr>
                <w:sz w:val="16"/>
                <w:szCs w:val="16"/>
                <w:lang w:eastAsia="en-US"/>
              </w:rPr>
              <w:t>Update EN-DC Generic Procedure Parameter for Multi-PDN addition throughout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FFD5BA"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59C3274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978CB0"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FD4640"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327D1171" w14:textId="77777777" w:rsidR="00D4531E" w:rsidRPr="00DD6CFB" w:rsidRDefault="00D4531E" w:rsidP="00DD6CFB">
            <w:pPr>
              <w:pStyle w:val="TAL"/>
              <w:rPr>
                <w:sz w:val="16"/>
                <w:szCs w:val="16"/>
                <w:lang w:eastAsia="en-US"/>
              </w:rPr>
            </w:pPr>
            <w:r w:rsidRPr="00DD6CFB">
              <w:rPr>
                <w:sz w:val="16"/>
                <w:szCs w:val="16"/>
                <w:lang w:eastAsia="en-US"/>
              </w:rPr>
              <w:t>R5-185168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0312F033" w14:textId="77777777" w:rsidR="00D4531E" w:rsidRPr="00DD6CFB" w:rsidRDefault="00D4531E" w:rsidP="00DD6CFB">
            <w:pPr>
              <w:pStyle w:val="TAL"/>
              <w:rPr>
                <w:sz w:val="16"/>
                <w:szCs w:val="16"/>
                <w:lang w:eastAsia="en-US"/>
              </w:rPr>
            </w:pPr>
            <w:r w:rsidRPr="00DD6CFB">
              <w:rPr>
                <w:sz w:val="16"/>
                <w:szCs w:val="16"/>
                <w:lang w:eastAsia="en-US"/>
              </w:rPr>
              <w:t>0082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0895875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B75813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15EA70A4" w14:textId="77777777" w:rsidR="00D4531E" w:rsidRPr="00DD6CFB" w:rsidRDefault="00D4531E" w:rsidP="00DD6CFB">
            <w:pPr>
              <w:pStyle w:val="TAL"/>
              <w:rPr>
                <w:sz w:val="16"/>
                <w:szCs w:val="16"/>
                <w:lang w:eastAsia="en-US"/>
              </w:rPr>
            </w:pPr>
            <w:r w:rsidRPr="00DD6CFB">
              <w:rPr>
                <w:sz w:val="16"/>
                <w:szCs w:val="16"/>
                <w:lang w:eastAsia="en-US"/>
              </w:rPr>
              <w:t>Introduction of OTA signalling test environment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EFF627"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779BDA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C7E62E"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D63C71"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6D98AB3" w14:textId="77777777" w:rsidR="00D4531E" w:rsidRPr="00DD6CFB" w:rsidRDefault="00D4531E" w:rsidP="00DD6CFB">
            <w:pPr>
              <w:pStyle w:val="TAL"/>
              <w:rPr>
                <w:sz w:val="16"/>
                <w:szCs w:val="16"/>
                <w:lang w:eastAsia="en-US"/>
              </w:rPr>
            </w:pPr>
            <w:r w:rsidRPr="00DD6CFB">
              <w:rPr>
                <w:sz w:val="16"/>
                <w:szCs w:val="16"/>
                <w:lang w:eastAsia="en-US"/>
              </w:rPr>
              <w:t>R5-185171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22AAD217" w14:textId="77777777" w:rsidR="00D4531E" w:rsidRPr="00DD6CFB" w:rsidRDefault="00D4531E" w:rsidP="00DD6CFB">
            <w:pPr>
              <w:pStyle w:val="TAL"/>
              <w:rPr>
                <w:sz w:val="16"/>
                <w:szCs w:val="16"/>
                <w:lang w:eastAsia="en-US"/>
              </w:rPr>
            </w:pPr>
            <w:r w:rsidRPr="00DD6CFB">
              <w:rPr>
                <w:sz w:val="16"/>
                <w:szCs w:val="16"/>
                <w:lang w:eastAsia="en-US"/>
              </w:rPr>
              <w:t>0009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0E4A86C3"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C20A87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6BEC2EA7" w14:textId="77777777" w:rsidR="00D4531E" w:rsidRPr="00DD6CFB" w:rsidRDefault="00D4531E" w:rsidP="00DD6CFB">
            <w:pPr>
              <w:pStyle w:val="TAL"/>
              <w:rPr>
                <w:sz w:val="16"/>
                <w:szCs w:val="16"/>
                <w:lang w:eastAsia="en-US"/>
              </w:rPr>
            </w:pPr>
            <w:r w:rsidRPr="00DD6CFB">
              <w:rPr>
                <w:sz w:val="16"/>
                <w:szCs w:val="16"/>
                <w:lang w:eastAsia="en-US"/>
              </w:rPr>
              <w:t>Updates to PDCCH and SearchSpace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C6B0CE"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F430E4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6DA24E"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F88717"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56367C1" w14:textId="77777777" w:rsidR="00D4531E" w:rsidRPr="00DD6CFB" w:rsidRDefault="00D4531E" w:rsidP="00DD6CFB">
            <w:pPr>
              <w:pStyle w:val="TAL"/>
              <w:rPr>
                <w:sz w:val="16"/>
                <w:szCs w:val="16"/>
                <w:lang w:eastAsia="en-US"/>
              </w:rPr>
            </w:pPr>
            <w:r w:rsidRPr="00DD6CFB">
              <w:rPr>
                <w:sz w:val="16"/>
                <w:szCs w:val="16"/>
                <w:lang w:eastAsia="en-US"/>
              </w:rPr>
              <w:t>R5-185173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11902E42" w14:textId="77777777" w:rsidR="00D4531E" w:rsidRPr="00DD6CFB" w:rsidRDefault="00D4531E" w:rsidP="00DD6CFB">
            <w:pPr>
              <w:pStyle w:val="TAL"/>
              <w:rPr>
                <w:sz w:val="16"/>
                <w:szCs w:val="16"/>
                <w:lang w:eastAsia="en-US"/>
              </w:rPr>
            </w:pPr>
            <w:r w:rsidRPr="00DD6CFB">
              <w:rPr>
                <w:sz w:val="16"/>
                <w:szCs w:val="16"/>
                <w:lang w:eastAsia="en-US"/>
              </w:rPr>
              <w:t>0016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34B56F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C543C6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269D8911" w14:textId="77777777" w:rsidR="00D4531E" w:rsidRPr="00DD6CFB" w:rsidRDefault="00D4531E" w:rsidP="00DD6CFB">
            <w:pPr>
              <w:pStyle w:val="TAL"/>
              <w:rPr>
                <w:sz w:val="16"/>
                <w:szCs w:val="16"/>
                <w:lang w:eastAsia="en-US"/>
              </w:rPr>
            </w:pPr>
            <w:r w:rsidRPr="00DD6CFB">
              <w:rPr>
                <w:sz w:val="16"/>
                <w:szCs w:val="16"/>
                <w:lang w:eastAsia="en-US"/>
              </w:rPr>
              <w:t>Test Frequencies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A0289F"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4E6AEB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870A84"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AB2C31"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6CB1D28" w14:textId="77777777" w:rsidR="00D4531E" w:rsidRPr="00DD6CFB" w:rsidRDefault="00D4531E" w:rsidP="00DD6CFB">
            <w:pPr>
              <w:pStyle w:val="TAL"/>
              <w:rPr>
                <w:sz w:val="16"/>
                <w:szCs w:val="16"/>
                <w:lang w:eastAsia="en-US"/>
              </w:rPr>
            </w:pPr>
            <w:r w:rsidRPr="00DD6CFB">
              <w:rPr>
                <w:sz w:val="16"/>
                <w:szCs w:val="16"/>
                <w:lang w:eastAsia="en-US"/>
              </w:rPr>
              <w:t>R5-185177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92A5AB3" w14:textId="77777777" w:rsidR="00D4531E" w:rsidRPr="00DD6CFB" w:rsidRDefault="00D4531E" w:rsidP="00DD6CFB">
            <w:pPr>
              <w:pStyle w:val="TAL"/>
              <w:rPr>
                <w:sz w:val="16"/>
                <w:szCs w:val="16"/>
                <w:lang w:eastAsia="en-US"/>
              </w:rPr>
            </w:pPr>
            <w:r w:rsidRPr="00DD6CFB">
              <w:rPr>
                <w:sz w:val="16"/>
                <w:szCs w:val="16"/>
                <w:lang w:eastAsia="en-US"/>
              </w:rPr>
              <w:t>0051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8E676B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C64534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FDB5847"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signalling testing in clause 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D6904E"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3B23A54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D8C44B"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EF5FB0"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E36D940" w14:textId="77777777" w:rsidR="00D4531E" w:rsidRPr="00DD6CFB" w:rsidRDefault="00D4531E" w:rsidP="00DD6CFB">
            <w:pPr>
              <w:pStyle w:val="TAL"/>
              <w:rPr>
                <w:sz w:val="16"/>
                <w:szCs w:val="16"/>
                <w:lang w:eastAsia="en-US"/>
              </w:rPr>
            </w:pPr>
            <w:r w:rsidRPr="00DD6CFB">
              <w:rPr>
                <w:sz w:val="16"/>
                <w:szCs w:val="16"/>
                <w:lang w:eastAsia="en-US"/>
              </w:rPr>
              <w:t>R5-185250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39393EE6" w14:textId="77777777" w:rsidR="00D4531E" w:rsidRPr="00DD6CFB" w:rsidRDefault="00D4531E" w:rsidP="00DD6CFB">
            <w:pPr>
              <w:pStyle w:val="TAL"/>
              <w:rPr>
                <w:sz w:val="16"/>
                <w:szCs w:val="16"/>
                <w:lang w:eastAsia="en-US"/>
              </w:rPr>
            </w:pPr>
            <w:r w:rsidRPr="00DD6CFB">
              <w:rPr>
                <w:sz w:val="16"/>
                <w:szCs w:val="16"/>
                <w:lang w:eastAsia="en-US"/>
              </w:rPr>
              <w:t>0023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42EBE7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04CDA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4F647E95"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59050D"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22AF08F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8881A9"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E32DAD"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25C144C" w14:textId="77777777" w:rsidR="00D4531E" w:rsidRPr="00DD6CFB" w:rsidRDefault="00D4531E" w:rsidP="00DD6CFB">
            <w:pPr>
              <w:pStyle w:val="TAL"/>
              <w:rPr>
                <w:sz w:val="16"/>
                <w:szCs w:val="16"/>
                <w:lang w:eastAsia="en-US"/>
              </w:rPr>
            </w:pPr>
            <w:r w:rsidRPr="00DD6CFB">
              <w:rPr>
                <w:sz w:val="16"/>
                <w:szCs w:val="16"/>
                <w:lang w:eastAsia="en-US"/>
              </w:rPr>
              <w:t>R5-185251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61838844" w14:textId="77777777" w:rsidR="00D4531E" w:rsidRPr="00DD6CFB" w:rsidRDefault="00D4531E" w:rsidP="00DD6CFB">
            <w:pPr>
              <w:pStyle w:val="TAL"/>
              <w:rPr>
                <w:sz w:val="16"/>
                <w:szCs w:val="16"/>
                <w:lang w:eastAsia="en-US"/>
              </w:rPr>
            </w:pPr>
            <w:r w:rsidRPr="00DD6CFB">
              <w:rPr>
                <w:sz w:val="16"/>
                <w:szCs w:val="16"/>
                <w:lang w:eastAsia="en-US"/>
              </w:rPr>
              <w:t>0024</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0E0F7EA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37BBB3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CCA1D4C"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D2D12A"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647250A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F76A88"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BEC0D8"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DF8E55A" w14:textId="77777777" w:rsidR="00D4531E" w:rsidRPr="00DD6CFB" w:rsidRDefault="00D4531E" w:rsidP="00DD6CFB">
            <w:pPr>
              <w:pStyle w:val="TAL"/>
              <w:rPr>
                <w:sz w:val="16"/>
                <w:szCs w:val="16"/>
                <w:lang w:eastAsia="en-US"/>
              </w:rPr>
            </w:pPr>
            <w:r w:rsidRPr="00DD6CFB">
              <w:rPr>
                <w:sz w:val="16"/>
                <w:szCs w:val="16"/>
                <w:lang w:eastAsia="en-US"/>
              </w:rPr>
              <w:t>R5-185252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60838117" w14:textId="77777777" w:rsidR="00D4531E" w:rsidRPr="00DD6CFB" w:rsidRDefault="00D4531E" w:rsidP="00DD6CFB">
            <w:pPr>
              <w:pStyle w:val="TAL"/>
              <w:rPr>
                <w:sz w:val="16"/>
                <w:szCs w:val="16"/>
                <w:lang w:eastAsia="en-US"/>
              </w:rPr>
            </w:pPr>
            <w:r w:rsidRPr="00DD6CFB">
              <w:rPr>
                <w:sz w:val="16"/>
                <w:szCs w:val="16"/>
                <w:lang w:eastAsia="en-US"/>
              </w:rPr>
              <w:t>0025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2FFC2F9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8B989D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00E9F7D8"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D5BAF7"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4EA63F3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8BE6A1"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1B57D9"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4E0603DC" w14:textId="77777777" w:rsidR="00D4531E" w:rsidRPr="00DD6CFB" w:rsidRDefault="00D4531E" w:rsidP="00DD6CFB">
            <w:pPr>
              <w:pStyle w:val="TAL"/>
              <w:rPr>
                <w:sz w:val="16"/>
                <w:szCs w:val="16"/>
                <w:lang w:eastAsia="en-US"/>
              </w:rPr>
            </w:pPr>
            <w:r w:rsidRPr="00DD6CFB">
              <w:rPr>
                <w:sz w:val="16"/>
                <w:szCs w:val="16"/>
                <w:lang w:eastAsia="en-US"/>
              </w:rPr>
              <w:t>R5-185253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57CEFB91" w14:textId="77777777" w:rsidR="00D4531E" w:rsidRPr="00DD6CFB" w:rsidRDefault="00D4531E" w:rsidP="00DD6CFB">
            <w:pPr>
              <w:pStyle w:val="TAL"/>
              <w:rPr>
                <w:sz w:val="16"/>
                <w:szCs w:val="16"/>
                <w:lang w:eastAsia="en-US"/>
              </w:rPr>
            </w:pPr>
            <w:r w:rsidRPr="00DD6CFB">
              <w:rPr>
                <w:sz w:val="16"/>
                <w:szCs w:val="16"/>
                <w:lang w:eastAsia="en-US"/>
              </w:rPr>
              <w:t>0026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3A95D20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0A8178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6B9BC24D"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79F484"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629A6F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AD359CC"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28D1E1"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2E089EB9" w14:textId="77777777" w:rsidR="00D4531E" w:rsidRPr="00DD6CFB" w:rsidRDefault="00D4531E" w:rsidP="00DD6CFB">
            <w:pPr>
              <w:pStyle w:val="TAL"/>
              <w:rPr>
                <w:sz w:val="16"/>
                <w:szCs w:val="16"/>
                <w:lang w:eastAsia="en-US"/>
              </w:rPr>
            </w:pPr>
            <w:r w:rsidRPr="00DD6CFB">
              <w:rPr>
                <w:sz w:val="16"/>
                <w:szCs w:val="16"/>
                <w:lang w:eastAsia="en-US"/>
              </w:rPr>
              <w:t>R5-185254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1BBDEDF6" w14:textId="77777777" w:rsidR="00D4531E" w:rsidRPr="00DD6CFB" w:rsidRDefault="00D4531E" w:rsidP="00DD6CFB">
            <w:pPr>
              <w:pStyle w:val="TAL"/>
              <w:rPr>
                <w:sz w:val="16"/>
                <w:szCs w:val="16"/>
                <w:lang w:eastAsia="en-US"/>
              </w:rPr>
            </w:pPr>
            <w:r w:rsidRPr="00DD6CFB">
              <w:rPr>
                <w:sz w:val="16"/>
                <w:szCs w:val="16"/>
                <w:lang w:eastAsia="en-US"/>
              </w:rPr>
              <w:t>0027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05EA62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A19BB7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83A1AD3"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23F2E3"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6187537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F70390"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5056C5"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E1DAAE5" w14:textId="77777777" w:rsidR="00D4531E" w:rsidRPr="00DD6CFB" w:rsidRDefault="00D4531E" w:rsidP="00DD6CFB">
            <w:pPr>
              <w:pStyle w:val="TAL"/>
              <w:rPr>
                <w:sz w:val="16"/>
                <w:szCs w:val="16"/>
                <w:lang w:eastAsia="en-US"/>
              </w:rPr>
            </w:pPr>
            <w:r w:rsidRPr="00DD6CFB">
              <w:rPr>
                <w:sz w:val="16"/>
                <w:szCs w:val="16"/>
                <w:lang w:eastAsia="en-US"/>
              </w:rPr>
              <w:t>R5-185255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331D92C" w14:textId="77777777" w:rsidR="00D4531E" w:rsidRPr="00DD6CFB" w:rsidRDefault="00D4531E" w:rsidP="00DD6CFB">
            <w:pPr>
              <w:pStyle w:val="TAL"/>
              <w:rPr>
                <w:sz w:val="16"/>
                <w:szCs w:val="16"/>
                <w:lang w:eastAsia="en-US"/>
              </w:rPr>
            </w:pPr>
            <w:r w:rsidRPr="00DD6CFB">
              <w:rPr>
                <w:sz w:val="16"/>
                <w:szCs w:val="16"/>
                <w:lang w:eastAsia="en-US"/>
              </w:rPr>
              <w:t>0028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A655FD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E1AF33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6AF0F6E4"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3C8356"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2058739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9A7C56"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A0C33E"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266EC664" w14:textId="77777777" w:rsidR="00D4531E" w:rsidRPr="00DD6CFB" w:rsidRDefault="00D4531E" w:rsidP="00DD6CFB">
            <w:pPr>
              <w:pStyle w:val="TAL"/>
              <w:rPr>
                <w:sz w:val="16"/>
                <w:szCs w:val="16"/>
                <w:lang w:eastAsia="en-US"/>
              </w:rPr>
            </w:pPr>
            <w:r w:rsidRPr="00DD6CFB">
              <w:rPr>
                <w:sz w:val="16"/>
                <w:szCs w:val="16"/>
                <w:lang w:eastAsia="en-US"/>
              </w:rPr>
              <w:t>R5-185256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02BDABE5" w14:textId="77777777" w:rsidR="00D4531E" w:rsidRPr="00DD6CFB" w:rsidRDefault="00D4531E" w:rsidP="00DD6CFB">
            <w:pPr>
              <w:pStyle w:val="TAL"/>
              <w:rPr>
                <w:sz w:val="16"/>
                <w:szCs w:val="16"/>
                <w:lang w:eastAsia="en-US"/>
              </w:rPr>
            </w:pPr>
            <w:r w:rsidRPr="00DD6CFB">
              <w:rPr>
                <w:sz w:val="16"/>
                <w:szCs w:val="16"/>
                <w:lang w:eastAsia="en-US"/>
              </w:rPr>
              <w:t>0029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178213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89E4D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2BFF3DC0"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F0A78B"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0A5D77D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561CB9"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98D501"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8303B24" w14:textId="77777777" w:rsidR="00D4531E" w:rsidRPr="00DD6CFB" w:rsidRDefault="00D4531E" w:rsidP="00DD6CFB">
            <w:pPr>
              <w:pStyle w:val="TAL"/>
              <w:rPr>
                <w:sz w:val="16"/>
                <w:szCs w:val="16"/>
                <w:lang w:eastAsia="en-US"/>
              </w:rPr>
            </w:pPr>
            <w:r w:rsidRPr="00DD6CFB">
              <w:rPr>
                <w:sz w:val="16"/>
                <w:szCs w:val="16"/>
                <w:lang w:eastAsia="en-US"/>
              </w:rPr>
              <w:t>R5-185257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0D599B43" w14:textId="77777777" w:rsidR="00D4531E" w:rsidRPr="00DD6CFB" w:rsidRDefault="00D4531E" w:rsidP="00DD6CFB">
            <w:pPr>
              <w:pStyle w:val="TAL"/>
              <w:rPr>
                <w:sz w:val="16"/>
                <w:szCs w:val="16"/>
                <w:lang w:eastAsia="en-US"/>
              </w:rPr>
            </w:pPr>
            <w:r w:rsidRPr="00DD6CFB">
              <w:rPr>
                <w:sz w:val="16"/>
                <w:szCs w:val="16"/>
                <w:lang w:eastAsia="en-US"/>
              </w:rPr>
              <w:t>0030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1A6223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1D7C9A9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04436B3"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n20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F35DAC"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60A5FE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CC0DBC"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37C4D5"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3786E98F" w14:textId="77777777" w:rsidR="00D4531E" w:rsidRPr="00DD6CFB" w:rsidRDefault="00D4531E" w:rsidP="00DD6CFB">
            <w:pPr>
              <w:pStyle w:val="TAL"/>
              <w:rPr>
                <w:sz w:val="16"/>
                <w:szCs w:val="16"/>
                <w:lang w:eastAsia="en-US"/>
              </w:rPr>
            </w:pPr>
            <w:r w:rsidRPr="00DD6CFB">
              <w:rPr>
                <w:sz w:val="16"/>
                <w:szCs w:val="16"/>
                <w:lang w:eastAsia="en-US"/>
              </w:rPr>
              <w:t>R5-185258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4DBAE60B" w14:textId="77777777" w:rsidR="00D4531E" w:rsidRPr="00DD6CFB" w:rsidRDefault="00D4531E" w:rsidP="00DD6CFB">
            <w:pPr>
              <w:pStyle w:val="TAL"/>
              <w:rPr>
                <w:sz w:val="16"/>
                <w:szCs w:val="16"/>
                <w:lang w:eastAsia="en-US"/>
              </w:rPr>
            </w:pPr>
            <w:r w:rsidRPr="00DD6CFB">
              <w:rPr>
                <w:sz w:val="16"/>
                <w:szCs w:val="16"/>
                <w:lang w:eastAsia="en-US"/>
              </w:rPr>
              <w:t>0031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16181EB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65E5F5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D7B794C"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92E66"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7F9F5EA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B1EBA12"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D524E6"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3FF555A9" w14:textId="77777777" w:rsidR="00D4531E" w:rsidRPr="00DD6CFB" w:rsidRDefault="00D4531E" w:rsidP="00DD6CFB">
            <w:pPr>
              <w:pStyle w:val="TAL"/>
              <w:rPr>
                <w:sz w:val="16"/>
                <w:szCs w:val="16"/>
                <w:lang w:eastAsia="en-US"/>
              </w:rPr>
            </w:pPr>
            <w:r w:rsidRPr="00DD6CFB">
              <w:rPr>
                <w:sz w:val="16"/>
                <w:szCs w:val="16"/>
                <w:lang w:eastAsia="en-US"/>
              </w:rPr>
              <w:t>R5-185259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41E40086" w14:textId="77777777" w:rsidR="00D4531E" w:rsidRPr="00DD6CFB" w:rsidRDefault="00D4531E" w:rsidP="00DD6CFB">
            <w:pPr>
              <w:pStyle w:val="TAL"/>
              <w:rPr>
                <w:sz w:val="16"/>
                <w:szCs w:val="16"/>
                <w:lang w:eastAsia="en-US"/>
              </w:rPr>
            </w:pPr>
            <w:r w:rsidRPr="00DD6CFB">
              <w:rPr>
                <w:sz w:val="16"/>
                <w:szCs w:val="16"/>
                <w:lang w:eastAsia="en-US"/>
              </w:rPr>
              <w:t>0032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2F4DD2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6D453F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AA70DAA"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n28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C41D27"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569FD96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FFCFEB"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D81F59"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5375CEC" w14:textId="77777777" w:rsidR="00D4531E" w:rsidRPr="00DD6CFB" w:rsidRDefault="00D4531E" w:rsidP="00DD6CFB">
            <w:pPr>
              <w:pStyle w:val="TAL"/>
              <w:rPr>
                <w:sz w:val="16"/>
                <w:szCs w:val="16"/>
                <w:lang w:eastAsia="en-US"/>
              </w:rPr>
            </w:pPr>
            <w:r w:rsidRPr="00DD6CFB">
              <w:rPr>
                <w:sz w:val="16"/>
                <w:szCs w:val="16"/>
                <w:lang w:eastAsia="en-US"/>
              </w:rPr>
              <w:t>R5-185260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37F47711" w14:textId="77777777" w:rsidR="00D4531E" w:rsidRPr="00DD6CFB" w:rsidRDefault="00D4531E" w:rsidP="00DD6CFB">
            <w:pPr>
              <w:pStyle w:val="TAL"/>
              <w:rPr>
                <w:sz w:val="16"/>
                <w:szCs w:val="16"/>
                <w:lang w:eastAsia="en-US"/>
              </w:rPr>
            </w:pPr>
            <w:r w:rsidRPr="00DD6CFB">
              <w:rPr>
                <w:sz w:val="16"/>
                <w:szCs w:val="16"/>
                <w:lang w:eastAsia="en-US"/>
              </w:rPr>
              <w:t>0033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38889CE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BF7CF3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1CD62D08"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8A45AD"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538A848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6469A2"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35598D"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39B926B4" w14:textId="77777777" w:rsidR="00D4531E" w:rsidRPr="00DD6CFB" w:rsidRDefault="00D4531E" w:rsidP="00DD6CFB">
            <w:pPr>
              <w:pStyle w:val="TAL"/>
              <w:rPr>
                <w:sz w:val="16"/>
                <w:szCs w:val="16"/>
                <w:lang w:eastAsia="en-US"/>
              </w:rPr>
            </w:pPr>
            <w:r w:rsidRPr="00DD6CFB">
              <w:rPr>
                <w:sz w:val="16"/>
                <w:szCs w:val="16"/>
                <w:lang w:eastAsia="en-US"/>
              </w:rPr>
              <w:t>R5-185261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0F0E8EE0" w14:textId="77777777" w:rsidR="00D4531E" w:rsidRPr="00DD6CFB" w:rsidRDefault="00D4531E" w:rsidP="00DD6CFB">
            <w:pPr>
              <w:pStyle w:val="TAL"/>
              <w:rPr>
                <w:sz w:val="16"/>
                <w:szCs w:val="16"/>
                <w:lang w:eastAsia="en-US"/>
              </w:rPr>
            </w:pPr>
            <w:r w:rsidRPr="00DD6CFB">
              <w:rPr>
                <w:sz w:val="16"/>
                <w:szCs w:val="16"/>
                <w:lang w:eastAsia="en-US"/>
              </w:rPr>
              <w:t>0034</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3C8BE5C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DFB5BF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0F04B814"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n38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168F76"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1F0774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0BD12B"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641E16"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FE30610" w14:textId="77777777" w:rsidR="00D4531E" w:rsidRPr="00DD6CFB" w:rsidRDefault="00D4531E" w:rsidP="00DD6CFB">
            <w:pPr>
              <w:pStyle w:val="TAL"/>
              <w:rPr>
                <w:sz w:val="16"/>
                <w:szCs w:val="16"/>
                <w:lang w:eastAsia="en-US"/>
              </w:rPr>
            </w:pPr>
            <w:r w:rsidRPr="00DD6CFB">
              <w:rPr>
                <w:sz w:val="16"/>
                <w:szCs w:val="16"/>
                <w:lang w:eastAsia="en-US"/>
              </w:rPr>
              <w:t>R5-185262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636C6602" w14:textId="77777777" w:rsidR="00D4531E" w:rsidRPr="00DD6CFB" w:rsidRDefault="00D4531E" w:rsidP="00DD6CFB">
            <w:pPr>
              <w:pStyle w:val="TAL"/>
              <w:rPr>
                <w:sz w:val="16"/>
                <w:szCs w:val="16"/>
                <w:lang w:eastAsia="en-US"/>
              </w:rPr>
            </w:pPr>
            <w:r w:rsidRPr="00DD6CFB">
              <w:rPr>
                <w:sz w:val="16"/>
                <w:szCs w:val="16"/>
                <w:lang w:eastAsia="en-US"/>
              </w:rPr>
              <w:t>0035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50923E8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1575BF2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6132E32E"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n39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423566"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4A67373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FFDDCC"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ECCEF3"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4CC133A" w14:textId="77777777" w:rsidR="00D4531E" w:rsidRPr="00DD6CFB" w:rsidRDefault="00D4531E" w:rsidP="00DD6CFB">
            <w:pPr>
              <w:pStyle w:val="TAL"/>
              <w:rPr>
                <w:sz w:val="16"/>
                <w:szCs w:val="16"/>
                <w:lang w:eastAsia="en-US"/>
              </w:rPr>
            </w:pPr>
            <w:r w:rsidRPr="00DD6CFB">
              <w:rPr>
                <w:sz w:val="16"/>
                <w:szCs w:val="16"/>
                <w:lang w:eastAsia="en-US"/>
              </w:rPr>
              <w:t>R5-185263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40A4E77" w14:textId="77777777" w:rsidR="00D4531E" w:rsidRPr="00DD6CFB" w:rsidRDefault="00D4531E" w:rsidP="00DD6CFB">
            <w:pPr>
              <w:pStyle w:val="TAL"/>
              <w:rPr>
                <w:sz w:val="16"/>
                <w:szCs w:val="16"/>
                <w:lang w:eastAsia="en-US"/>
              </w:rPr>
            </w:pPr>
            <w:r w:rsidRPr="00DD6CFB">
              <w:rPr>
                <w:sz w:val="16"/>
                <w:szCs w:val="16"/>
                <w:lang w:eastAsia="en-US"/>
              </w:rPr>
              <w:t>0036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4A71267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1DE5B9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7A6D2D1C"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88947"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47B3195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BF262E"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2898B0"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4767A06" w14:textId="77777777" w:rsidR="00D4531E" w:rsidRPr="00DD6CFB" w:rsidRDefault="00D4531E" w:rsidP="00DD6CFB">
            <w:pPr>
              <w:pStyle w:val="TAL"/>
              <w:rPr>
                <w:sz w:val="16"/>
                <w:szCs w:val="16"/>
                <w:lang w:eastAsia="en-US"/>
              </w:rPr>
            </w:pPr>
            <w:r w:rsidRPr="00DD6CFB">
              <w:rPr>
                <w:sz w:val="16"/>
                <w:szCs w:val="16"/>
                <w:lang w:eastAsia="en-US"/>
              </w:rPr>
              <w:t>R5-185264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5033E2BD" w14:textId="77777777" w:rsidR="00D4531E" w:rsidRPr="00DD6CFB" w:rsidRDefault="00D4531E" w:rsidP="00DD6CFB">
            <w:pPr>
              <w:pStyle w:val="TAL"/>
              <w:rPr>
                <w:sz w:val="16"/>
                <w:szCs w:val="16"/>
                <w:lang w:eastAsia="en-US"/>
              </w:rPr>
            </w:pPr>
            <w:r w:rsidRPr="00DD6CFB">
              <w:rPr>
                <w:sz w:val="16"/>
                <w:szCs w:val="16"/>
                <w:lang w:eastAsia="en-US"/>
              </w:rPr>
              <w:t>0037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718E4D1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B3062C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0A4ACDE8" w14:textId="77777777" w:rsidR="00D4531E" w:rsidRPr="00DD6CFB" w:rsidRDefault="00D4531E" w:rsidP="00DD6CFB">
            <w:pPr>
              <w:pStyle w:val="TAL"/>
              <w:rPr>
                <w:sz w:val="16"/>
                <w:szCs w:val="16"/>
                <w:lang w:eastAsia="en-US"/>
              </w:rPr>
            </w:pPr>
            <w:r w:rsidRPr="00DD6CFB">
              <w:rPr>
                <w:sz w:val="16"/>
                <w:szCs w:val="16"/>
                <w:lang w:eastAsia="en-US"/>
              </w:rPr>
              <w:t>Update of test frequencies for NR band n41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C9EDC2"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2F6FE78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DF43B8"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35B705"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13BB181B" w14:textId="77777777" w:rsidR="00D4531E" w:rsidRPr="00DD6CFB" w:rsidRDefault="00D4531E" w:rsidP="00DD6CFB">
            <w:pPr>
              <w:pStyle w:val="TAL"/>
              <w:rPr>
                <w:sz w:val="16"/>
                <w:szCs w:val="16"/>
                <w:lang w:eastAsia="en-US"/>
              </w:rPr>
            </w:pPr>
            <w:r w:rsidRPr="00DD6CFB">
              <w:rPr>
                <w:sz w:val="16"/>
                <w:szCs w:val="16"/>
                <w:lang w:eastAsia="en-US"/>
              </w:rPr>
              <w:t>R5-185265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0B987CC2" w14:textId="77777777" w:rsidR="00D4531E" w:rsidRPr="00DD6CFB" w:rsidRDefault="00D4531E" w:rsidP="00DD6CFB">
            <w:pPr>
              <w:pStyle w:val="TAL"/>
              <w:rPr>
                <w:sz w:val="16"/>
                <w:szCs w:val="16"/>
                <w:lang w:eastAsia="en-US"/>
              </w:rPr>
            </w:pPr>
            <w:r w:rsidRPr="00DD6CFB">
              <w:rPr>
                <w:sz w:val="16"/>
                <w:szCs w:val="16"/>
                <w:lang w:eastAsia="en-US"/>
              </w:rPr>
              <w:t>0038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73F6D3B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F264C3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B4676FA"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n51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F39F9"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251E193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126A0D"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7B7B85"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303E6E77" w14:textId="77777777" w:rsidR="00D4531E" w:rsidRPr="00DD6CFB" w:rsidRDefault="00D4531E" w:rsidP="00DD6CFB">
            <w:pPr>
              <w:pStyle w:val="TAL"/>
              <w:rPr>
                <w:sz w:val="16"/>
                <w:szCs w:val="16"/>
                <w:lang w:eastAsia="en-US"/>
              </w:rPr>
            </w:pPr>
            <w:r w:rsidRPr="00DD6CFB">
              <w:rPr>
                <w:sz w:val="16"/>
                <w:szCs w:val="16"/>
                <w:lang w:eastAsia="en-US"/>
              </w:rPr>
              <w:t>R5-185266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66209A34" w14:textId="77777777" w:rsidR="00D4531E" w:rsidRPr="00DD6CFB" w:rsidRDefault="00D4531E" w:rsidP="00DD6CFB">
            <w:pPr>
              <w:pStyle w:val="TAL"/>
              <w:rPr>
                <w:sz w:val="16"/>
                <w:szCs w:val="16"/>
                <w:lang w:eastAsia="en-US"/>
              </w:rPr>
            </w:pPr>
            <w:r w:rsidRPr="00DD6CFB">
              <w:rPr>
                <w:sz w:val="16"/>
                <w:szCs w:val="16"/>
                <w:lang w:eastAsia="en-US"/>
              </w:rPr>
              <w:t>0039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0BC8A7F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BE077D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5D63178D"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n66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8B53E4"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7CCD697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BAF09C"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AD5409"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787D9C0E" w14:textId="77777777" w:rsidR="00D4531E" w:rsidRPr="00DD6CFB" w:rsidRDefault="00D4531E" w:rsidP="00DD6CFB">
            <w:pPr>
              <w:pStyle w:val="TAL"/>
              <w:rPr>
                <w:sz w:val="16"/>
                <w:szCs w:val="16"/>
                <w:lang w:eastAsia="en-US"/>
              </w:rPr>
            </w:pPr>
            <w:r w:rsidRPr="00DD6CFB">
              <w:rPr>
                <w:sz w:val="16"/>
                <w:szCs w:val="16"/>
                <w:lang w:eastAsia="en-US"/>
              </w:rPr>
              <w:t>R5-185267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05D8CD89" w14:textId="77777777" w:rsidR="00D4531E" w:rsidRPr="00DD6CFB" w:rsidRDefault="00D4531E" w:rsidP="00DD6CFB">
            <w:pPr>
              <w:pStyle w:val="TAL"/>
              <w:rPr>
                <w:sz w:val="16"/>
                <w:szCs w:val="16"/>
                <w:lang w:eastAsia="en-US"/>
              </w:rPr>
            </w:pPr>
            <w:r w:rsidRPr="00DD6CFB">
              <w:rPr>
                <w:sz w:val="16"/>
                <w:szCs w:val="16"/>
                <w:lang w:eastAsia="en-US"/>
              </w:rPr>
              <w:t>0040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951AB6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D2975D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A99C63E"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5700FB"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77488A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53AA42"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B79072"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582D69F6" w14:textId="77777777" w:rsidR="00D4531E" w:rsidRPr="00DD6CFB" w:rsidRDefault="00D4531E" w:rsidP="00DD6CFB">
            <w:pPr>
              <w:pStyle w:val="TAL"/>
              <w:rPr>
                <w:sz w:val="16"/>
                <w:szCs w:val="16"/>
                <w:lang w:eastAsia="en-US"/>
              </w:rPr>
            </w:pPr>
            <w:r w:rsidRPr="00DD6CFB">
              <w:rPr>
                <w:sz w:val="16"/>
                <w:szCs w:val="16"/>
                <w:lang w:eastAsia="en-US"/>
              </w:rPr>
              <w:t>R5-185268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6146E8A5" w14:textId="77777777" w:rsidR="00D4531E" w:rsidRPr="00DD6CFB" w:rsidRDefault="00D4531E" w:rsidP="00DD6CFB">
            <w:pPr>
              <w:pStyle w:val="TAL"/>
              <w:rPr>
                <w:sz w:val="16"/>
                <w:szCs w:val="16"/>
                <w:lang w:eastAsia="en-US"/>
              </w:rPr>
            </w:pPr>
            <w:r w:rsidRPr="00DD6CFB">
              <w:rPr>
                <w:sz w:val="16"/>
                <w:szCs w:val="16"/>
                <w:lang w:eastAsia="en-US"/>
              </w:rPr>
              <w:t>0041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7857D97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D3E3D5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37C3F25F" w14:textId="77777777" w:rsidR="00D4531E" w:rsidRPr="00DD6CFB" w:rsidRDefault="00D4531E" w:rsidP="00DD6CFB">
            <w:pPr>
              <w:pStyle w:val="TAL"/>
              <w:rPr>
                <w:sz w:val="16"/>
                <w:szCs w:val="16"/>
                <w:lang w:eastAsia="en-US"/>
              </w:rPr>
            </w:pPr>
            <w:r w:rsidRPr="00DD6CFB">
              <w:rPr>
                <w:sz w:val="16"/>
                <w:szCs w:val="16"/>
                <w:lang w:eastAsia="en-US"/>
              </w:rPr>
              <w:t>Update of test frequencies for NR band n71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35F017"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1474FE2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F38357"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02714D"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61C188DD" w14:textId="77777777" w:rsidR="00D4531E" w:rsidRPr="00DD6CFB" w:rsidRDefault="00D4531E" w:rsidP="00DD6CFB">
            <w:pPr>
              <w:pStyle w:val="TAL"/>
              <w:rPr>
                <w:sz w:val="16"/>
                <w:szCs w:val="16"/>
                <w:lang w:eastAsia="en-US"/>
              </w:rPr>
            </w:pPr>
            <w:r w:rsidRPr="00DD6CFB">
              <w:rPr>
                <w:sz w:val="16"/>
                <w:szCs w:val="16"/>
                <w:lang w:eastAsia="en-US"/>
              </w:rPr>
              <w:t>R5-185269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58AC63B8" w14:textId="77777777" w:rsidR="00D4531E" w:rsidRPr="00DD6CFB" w:rsidRDefault="00D4531E" w:rsidP="00DD6CFB">
            <w:pPr>
              <w:pStyle w:val="TAL"/>
              <w:rPr>
                <w:sz w:val="16"/>
                <w:szCs w:val="16"/>
                <w:lang w:eastAsia="en-US"/>
              </w:rPr>
            </w:pPr>
            <w:r w:rsidRPr="00DD6CFB">
              <w:rPr>
                <w:sz w:val="16"/>
                <w:szCs w:val="16"/>
                <w:lang w:eastAsia="en-US"/>
              </w:rPr>
              <w:t>0042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87A771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D3780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155325F6"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n75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40A89"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5CAD6E0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4672C8"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AE5C58"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0194ED9" w14:textId="77777777" w:rsidR="00D4531E" w:rsidRPr="00DD6CFB" w:rsidRDefault="00D4531E" w:rsidP="00DD6CFB">
            <w:pPr>
              <w:pStyle w:val="TAL"/>
              <w:rPr>
                <w:sz w:val="16"/>
                <w:szCs w:val="16"/>
                <w:lang w:eastAsia="en-US"/>
              </w:rPr>
            </w:pPr>
            <w:r w:rsidRPr="00DD6CFB">
              <w:rPr>
                <w:sz w:val="16"/>
                <w:szCs w:val="16"/>
                <w:lang w:eastAsia="en-US"/>
              </w:rPr>
              <w:t>R5-185270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65F29B1E" w14:textId="77777777" w:rsidR="00D4531E" w:rsidRPr="00DD6CFB" w:rsidRDefault="00D4531E" w:rsidP="00DD6CFB">
            <w:pPr>
              <w:pStyle w:val="TAL"/>
              <w:rPr>
                <w:sz w:val="16"/>
                <w:szCs w:val="16"/>
                <w:lang w:eastAsia="en-US"/>
              </w:rPr>
            </w:pPr>
            <w:r w:rsidRPr="00DD6CFB">
              <w:rPr>
                <w:sz w:val="16"/>
                <w:szCs w:val="16"/>
                <w:lang w:eastAsia="en-US"/>
              </w:rPr>
              <w:t>0043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2735C84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55064D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08397648"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n76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7B6A65"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3EEA247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639589"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6C4DB5"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04EE07A7" w14:textId="77777777" w:rsidR="00D4531E" w:rsidRPr="00DD6CFB" w:rsidRDefault="00D4531E" w:rsidP="00DD6CFB">
            <w:pPr>
              <w:pStyle w:val="TAL"/>
              <w:rPr>
                <w:sz w:val="16"/>
                <w:szCs w:val="16"/>
                <w:lang w:eastAsia="en-US"/>
              </w:rPr>
            </w:pPr>
            <w:r w:rsidRPr="00DD6CFB">
              <w:rPr>
                <w:sz w:val="16"/>
                <w:szCs w:val="16"/>
                <w:lang w:eastAsia="en-US"/>
              </w:rPr>
              <w:t>R5-185443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3AA83E8D" w14:textId="77777777" w:rsidR="00D4531E" w:rsidRPr="00DD6CFB" w:rsidRDefault="00D4531E" w:rsidP="00DD6CFB">
            <w:pPr>
              <w:pStyle w:val="TAL"/>
              <w:rPr>
                <w:sz w:val="16"/>
                <w:szCs w:val="16"/>
                <w:lang w:eastAsia="en-US"/>
              </w:rPr>
            </w:pPr>
            <w:r w:rsidRPr="00DD6CFB">
              <w:rPr>
                <w:sz w:val="16"/>
                <w:szCs w:val="16"/>
                <w:lang w:eastAsia="en-US"/>
              </w:rPr>
              <w:t>0052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6374797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665C18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08BEEB7C" w14:textId="77777777" w:rsidR="00D4531E" w:rsidRPr="00DD6CFB" w:rsidRDefault="00D4531E" w:rsidP="00DD6CFB">
            <w:pPr>
              <w:pStyle w:val="TAL"/>
              <w:rPr>
                <w:sz w:val="16"/>
                <w:szCs w:val="16"/>
                <w:lang w:eastAsia="en-US"/>
              </w:rPr>
            </w:pPr>
            <w:r w:rsidRPr="00DD6CFB">
              <w:rPr>
                <w:sz w:val="16"/>
                <w:szCs w:val="16"/>
                <w:lang w:eastAsia="en-US"/>
              </w:rPr>
              <w:t>Correction to power level for FR1 RF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5C9C70"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5516BCD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786CB44" w14:textId="77777777" w:rsidR="00D4531E" w:rsidRPr="00DD6CFB" w:rsidRDefault="00D4531E" w:rsidP="00DD6CFB">
            <w:pPr>
              <w:pStyle w:val="TAL"/>
              <w:rPr>
                <w:sz w:val="16"/>
                <w:szCs w:val="16"/>
                <w:lang w:eastAsia="en-US"/>
              </w:rPr>
            </w:pPr>
            <w:r w:rsidRPr="00DD6CFB">
              <w:rPr>
                <w:sz w:val="16"/>
                <w:szCs w:val="16"/>
                <w:lang w:eastAsia="en-US"/>
              </w:rPr>
              <w:t>2018-09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30D335" w14:textId="77777777" w:rsidR="00D4531E" w:rsidRPr="00DD6CFB" w:rsidRDefault="00D4531E" w:rsidP="00DD6CFB">
            <w:pPr>
              <w:pStyle w:val="TAL"/>
              <w:rPr>
                <w:sz w:val="16"/>
                <w:szCs w:val="16"/>
                <w:lang w:eastAsia="en-US"/>
              </w:rPr>
            </w:pPr>
            <w:r w:rsidRPr="00DD6CFB">
              <w:rPr>
                <w:sz w:val="16"/>
                <w:szCs w:val="16"/>
                <w:lang w:eastAsia="en-US"/>
              </w:rPr>
              <w:t>RAN#81</w:t>
            </w:r>
          </w:p>
        </w:tc>
        <w:tc>
          <w:tcPr>
            <w:tcW w:w="1094" w:type="dxa"/>
            <w:tcBorders>
              <w:top w:val="single" w:sz="6" w:space="0" w:color="auto"/>
              <w:left w:val="single" w:sz="6" w:space="0" w:color="auto"/>
              <w:bottom w:val="single" w:sz="6" w:space="0" w:color="auto"/>
              <w:right w:val="single" w:sz="6" w:space="0" w:color="auto"/>
            </w:tcBorders>
            <w:shd w:val="solid" w:color="FFFFFF" w:fill="auto"/>
            <w:vAlign w:val="center"/>
          </w:tcPr>
          <w:p w14:paraId="71237A7B" w14:textId="77777777" w:rsidR="00D4531E" w:rsidRPr="00DD6CFB" w:rsidRDefault="00D4531E" w:rsidP="00DD6CFB">
            <w:pPr>
              <w:pStyle w:val="TAL"/>
              <w:rPr>
                <w:sz w:val="16"/>
                <w:szCs w:val="16"/>
                <w:lang w:eastAsia="en-US"/>
              </w:rPr>
            </w:pPr>
            <w:r w:rsidRPr="00DD6CFB">
              <w:rPr>
                <w:sz w:val="16"/>
                <w:szCs w:val="16"/>
                <w:lang w:eastAsia="en-US"/>
              </w:rPr>
              <w:t>R5-185557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center"/>
          </w:tcPr>
          <w:p w14:paraId="791EC5E7" w14:textId="77777777" w:rsidR="00D4531E" w:rsidRPr="00DD6CFB" w:rsidRDefault="00D4531E" w:rsidP="00DD6CFB">
            <w:pPr>
              <w:pStyle w:val="TAL"/>
              <w:rPr>
                <w:sz w:val="16"/>
                <w:szCs w:val="16"/>
                <w:lang w:eastAsia="en-US"/>
              </w:rPr>
            </w:pPr>
            <w:r w:rsidRPr="00DD6CFB">
              <w:rPr>
                <w:sz w:val="16"/>
                <w:szCs w:val="16"/>
                <w:lang w:eastAsia="en-US"/>
              </w:rPr>
              <w:t>0085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center"/>
          </w:tcPr>
          <w:p w14:paraId="2C9B2DA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8320C9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center"/>
          </w:tcPr>
          <w:p w14:paraId="131A0946" w14:textId="77777777" w:rsidR="00D4531E" w:rsidRPr="00DD6CFB" w:rsidRDefault="00D4531E" w:rsidP="00DD6CFB">
            <w:pPr>
              <w:pStyle w:val="TAL"/>
              <w:rPr>
                <w:sz w:val="16"/>
                <w:szCs w:val="16"/>
                <w:lang w:eastAsia="en-US"/>
              </w:rPr>
            </w:pPr>
            <w:r w:rsidRPr="00DD6CFB">
              <w:rPr>
                <w:sz w:val="16"/>
                <w:szCs w:val="16"/>
                <w:lang w:eastAsia="en-US"/>
              </w:rPr>
              <w:t>FR2_UE_BeamlockProcedure_38.508-1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E2850A" w14:textId="77777777" w:rsidR="00D4531E" w:rsidRPr="00DD6CFB" w:rsidRDefault="00D4531E" w:rsidP="00DD6CFB">
            <w:pPr>
              <w:pStyle w:val="TAL"/>
              <w:rPr>
                <w:sz w:val="16"/>
                <w:szCs w:val="16"/>
                <w:lang w:eastAsia="en-US"/>
              </w:rPr>
            </w:pPr>
            <w:r w:rsidRPr="00DD6CFB">
              <w:rPr>
                <w:sz w:val="16"/>
                <w:szCs w:val="16"/>
                <w:lang w:eastAsia="en-US"/>
              </w:rPr>
              <w:t>15.1.0</w:t>
            </w:r>
          </w:p>
        </w:tc>
      </w:tr>
      <w:tr w:rsidR="00D4531E" w:rsidRPr="0031204F" w14:paraId="681B5D2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56F5F1"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26121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90D9A5" w14:textId="77777777" w:rsidR="00D4531E" w:rsidRPr="00DD6CFB" w:rsidRDefault="00D4531E" w:rsidP="00DD6CFB">
            <w:pPr>
              <w:pStyle w:val="TAL"/>
              <w:rPr>
                <w:sz w:val="16"/>
                <w:szCs w:val="16"/>
                <w:lang w:eastAsia="en-US"/>
              </w:rPr>
            </w:pPr>
            <w:r w:rsidRPr="00DD6CFB">
              <w:rPr>
                <w:sz w:val="16"/>
                <w:szCs w:val="16"/>
                <w:lang w:eastAsia="en-US"/>
              </w:rPr>
              <w:t>R5-186453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FA47F6" w14:textId="77777777" w:rsidR="00D4531E" w:rsidRPr="00DD6CFB" w:rsidRDefault="00D4531E" w:rsidP="00DD6CFB">
            <w:pPr>
              <w:pStyle w:val="TAL"/>
              <w:rPr>
                <w:sz w:val="16"/>
                <w:szCs w:val="16"/>
                <w:lang w:eastAsia="en-US"/>
              </w:rPr>
            </w:pPr>
            <w:r w:rsidRPr="00DD6CFB">
              <w:rPr>
                <w:sz w:val="16"/>
                <w:szCs w:val="16"/>
                <w:lang w:eastAsia="en-US"/>
              </w:rPr>
              <w:t>0239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A78AF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8B4DC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344EB2" w14:textId="77777777" w:rsidR="00D4531E" w:rsidRPr="00DD6CFB" w:rsidRDefault="00D4531E" w:rsidP="00DD6CFB">
            <w:pPr>
              <w:pStyle w:val="TAL"/>
              <w:rPr>
                <w:sz w:val="16"/>
                <w:szCs w:val="16"/>
                <w:lang w:eastAsia="en-US"/>
              </w:rPr>
            </w:pPr>
            <w:r w:rsidRPr="00DD6CFB">
              <w:rPr>
                <w:sz w:val="16"/>
                <w:szCs w:val="16"/>
                <w:lang w:eastAsia="en-US"/>
              </w:rPr>
              <w:t>Updates to clause 4.3.3, physical channel allocations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BBD65C"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AB46F7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D1001F"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FEA17D"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863EE8" w14:textId="77777777" w:rsidR="00D4531E" w:rsidRPr="00DD6CFB" w:rsidRDefault="00D4531E" w:rsidP="00DD6CFB">
            <w:pPr>
              <w:pStyle w:val="TAL"/>
              <w:rPr>
                <w:sz w:val="16"/>
                <w:szCs w:val="16"/>
                <w:lang w:eastAsia="en-US"/>
              </w:rPr>
            </w:pPr>
            <w:r w:rsidRPr="00DD6CFB">
              <w:rPr>
                <w:sz w:val="16"/>
                <w:szCs w:val="16"/>
                <w:lang w:eastAsia="en-US"/>
              </w:rPr>
              <w:t>R5-186457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2825EB" w14:textId="77777777" w:rsidR="00D4531E" w:rsidRPr="00DD6CFB" w:rsidRDefault="00D4531E" w:rsidP="00DD6CFB">
            <w:pPr>
              <w:pStyle w:val="TAL"/>
              <w:rPr>
                <w:sz w:val="16"/>
                <w:szCs w:val="16"/>
                <w:lang w:eastAsia="en-US"/>
              </w:rPr>
            </w:pPr>
            <w:r w:rsidRPr="00DD6CFB">
              <w:rPr>
                <w:sz w:val="16"/>
                <w:szCs w:val="16"/>
                <w:lang w:eastAsia="en-US"/>
              </w:rPr>
              <w:t>0240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4387D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BEB99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E2AD13" w14:textId="77777777" w:rsidR="00D4531E" w:rsidRPr="00DD6CFB" w:rsidRDefault="00D4531E" w:rsidP="00DD6CFB">
            <w:pPr>
              <w:pStyle w:val="TAL"/>
              <w:rPr>
                <w:sz w:val="16"/>
                <w:szCs w:val="16"/>
                <w:lang w:eastAsia="en-US"/>
              </w:rPr>
            </w:pPr>
            <w:r w:rsidRPr="00DD6CFB">
              <w:rPr>
                <w:sz w:val="16"/>
                <w:szCs w:val="16"/>
                <w:lang w:eastAsia="en-US"/>
              </w:rPr>
              <w:t>Correction to E-UTRA test frequency for intra-band contiguous configuration for band 41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1675DD"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AC66FF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24C2FB"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58EB1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402F11" w14:textId="77777777" w:rsidR="00D4531E" w:rsidRPr="00DD6CFB" w:rsidRDefault="00D4531E" w:rsidP="00DD6CFB">
            <w:pPr>
              <w:pStyle w:val="TAL"/>
              <w:rPr>
                <w:sz w:val="16"/>
                <w:szCs w:val="16"/>
                <w:lang w:eastAsia="en-US"/>
              </w:rPr>
            </w:pPr>
            <w:r w:rsidRPr="00DD6CFB">
              <w:rPr>
                <w:sz w:val="16"/>
                <w:szCs w:val="16"/>
                <w:lang w:eastAsia="en-US"/>
              </w:rPr>
              <w:t>R5-186468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5A8B39" w14:textId="77777777" w:rsidR="00D4531E" w:rsidRPr="00DD6CFB" w:rsidRDefault="00D4531E" w:rsidP="00DD6CFB">
            <w:pPr>
              <w:pStyle w:val="TAL"/>
              <w:rPr>
                <w:sz w:val="16"/>
                <w:szCs w:val="16"/>
                <w:lang w:eastAsia="en-US"/>
              </w:rPr>
            </w:pPr>
            <w:r w:rsidRPr="00DD6CFB">
              <w:rPr>
                <w:sz w:val="16"/>
                <w:szCs w:val="16"/>
                <w:lang w:eastAsia="en-US"/>
              </w:rPr>
              <w:t>0241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9BE0B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08087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38D9F3" w14:textId="77777777" w:rsidR="00D4531E" w:rsidRPr="00DD6CFB" w:rsidRDefault="00D4531E" w:rsidP="00DD6CFB">
            <w:pPr>
              <w:pStyle w:val="TAL"/>
              <w:rPr>
                <w:sz w:val="16"/>
                <w:szCs w:val="16"/>
                <w:lang w:eastAsia="en-US"/>
              </w:rPr>
            </w:pPr>
            <w:r w:rsidRPr="00DD6CFB">
              <w:rPr>
                <w:sz w:val="16"/>
                <w:szCs w:val="16"/>
                <w:lang w:eastAsia="en-US"/>
              </w:rPr>
              <w:t>E-UTRA test frequencies for EN-DC intra-band contiguous configurations for band 71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0E25A0"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7EF07F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C27F3E"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5985AE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E4CAB5" w14:textId="77777777" w:rsidR="00D4531E" w:rsidRPr="00DD6CFB" w:rsidRDefault="00D4531E" w:rsidP="00DD6CFB">
            <w:pPr>
              <w:pStyle w:val="TAL"/>
              <w:rPr>
                <w:sz w:val="16"/>
                <w:szCs w:val="16"/>
                <w:lang w:eastAsia="en-US"/>
              </w:rPr>
            </w:pPr>
            <w:r w:rsidRPr="00DD6CFB">
              <w:rPr>
                <w:sz w:val="16"/>
                <w:szCs w:val="16"/>
                <w:lang w:eastAsia="en-US"/>
              </w:rPr>
              <w:t>R5-186491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41335C" w14:textId="77777777" w:rsidR="00D4531E" w:rsidRPr="00DD6CFB" w:rsidRDefault="00D4531E" w:rsidP="00DD6CFB">
            <w:pPr>
              <w:pStyle w:val="TAL"/>
              <w:rPr>
                <w:sz w:val="16"/>
                <w:szCs w:val="16"/>
                <w:lang w:eastAsia="en-US"/>
              </w:rPr>
            </w:pPr>
            <w:r w:rsidRPr="00DD6CFB">
              <w:rPr>
                <w:sz w:val="16"/>
                <w:szCs w:val="16"/>
                <w:lang w:eastAsia="en-US"/>
              </w:rPr>
              <w:t>0245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5C0D5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788FE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3688AF" w14:textId="77777777" w:rsidR="00D4531E" w:rsidRPr="00DD6CFB" w:rsidRDefault="00D4531E" w:rsidP="00DD6CFB">
            <w:pPr>
              <w:pStyle w:val="TAL"/>
              <w:rPr>
                <w:sz w:val="16"/>
                <w:szCs w:val="16"/>
                <w:lang w:eastAsia="en-US"/>
              </w:rPr>
            </w:pPr>
            <w:r w:rsidRPr="00DD6CFB">
              <w:rPr>
                <w:sz w:val="16"/>
                <w:szCs w:val="16"/>
                <w:lang w:eastAsia="en-US"/>
              </w:rPr>
              <w:t>Update chapter 4.5 for RF connected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2678A3"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3728FE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8116739"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B1BD0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ADFF79" w14:textId="77777777" w:rsidR="00D4531E" w:rsidRPr="00DD6CFB" w:rsidRDefault="00D4531E" w:rsidP="00DD6CFB">
            <w:pPr>
              <w:pStyle w:val="TAL"/>
              <w:rPr>
                <w:sz w:val="16"/>
                <w:szCs w:val="16"/>
                <w:lang w:eastAsia="en-US"/>
              </w:rPr>
            </w:pPr>
            <w:r w:rsidRPr="00DD6CFB">
              <w:rPr>
                <w:sz w:val="16"/>
                <w:szCs w:val="16"/>
                <w:lang w:eastAsia="en-US"/>
              </w:rPr>
              <w:t>R5-186508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2EB2CD" w14:textId="77777777" w:rsidR="00D4531E" w:rsidRPr="00DD6CFB" w:rsidRDefault="00D4531E" w:rsidP="00DD6CFB">
            <w:pPr>
              <w:pStyle w:val="TAL"/>
              <w:rPr>
                <w:sz w:val="16"/>
                <w:szCs w:val="16"/>
                <w:lang w:eastAsia="en-US"/>
              </w:rPr>
            </w:pPr>
            <w:r w:rsidRPr="00DD6CFB">
              <w:rPr>
                <w:sz w:val="16"/>
                <w:szCs w:val="16"/>
                <w:lang w:eastAsia="en-US"/>
              </w:rPr>
              <w:t>0249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8E473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047D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E15BB9" w14:textId="77777777" w:rsidR="00D4531E" w:rsidRPr="00DD6CFB" w:rsidRDefault="00D4531E" w:rsidP="00DD6CFB">
            <w:pPr>
              <w:pStyle w:val="TAL"/>
              <w:rPr>
                <w:sz w:val="16"/>
                <w:szCs w:val="16"/>
                <w:lang w:eastAsia="en-US"/>
              </w:rPr>
            </w:pPr>
            <w:r w:rsidRPr="00DD6CFB">
              <w:rPr>
                <w:sz w:val="16"/>
                <w:szCs w:val="16"/>
                <w:lang w:eastAsia="en-US"/>
              </w:rPr>
              <w:t>FR2 UE and TE radiated connection diagram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88A6C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D420D2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06B36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1D829D"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286EBE" w14:textId="77777777" w:rsidR="00D4531E" w:rsidRPr="00DD6CFB" w:rsidRDefault="00D4531E" w:rsidP="00DD6CFB">
            <w:pPr>
              <w:pStyle w:val="TAL"/>
              <w:rPr>
                <w:sz w:val="16"/>
                <w:szCs w:val="16"/>
                <w:lang w:eastAsia="en-US"/>
              </w:rPr>
            </w:pPr>
            <w:r w:rsidRPr="00DD6CFB">
              <w:rPr>
                <w:sz w:val="16"/>
                <w:szCs w:val="16"/>
                <w:lang w:eastAsia="en-US"/>
              </w:rPr>
              <w:t>R5-186575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2D4139" w14:textId="77777777" w:rsidR="00D4531E" w:rsidRPr="00DD6CFB" w:rsidRDefault="00D4531E" w:rsidP="00DD6CFB">
            <w:pPr>
              <w:pStyle w:val="TAL"/>
              <w:rPr>
                <w:sz w:val="16"/>
                <w:szCs w:val="16"/>
                <w:lang w:eastAsia="en-US"/>
              </w:rPr>
            </w:pPr>
            <w:r w:rsidRPr="00DD6CFB">
              <w:rPr>
                <w:sz w:val="16"/>
                <w:szCs w:val="16"/>
                <w:lang w:eastAsia="en-US"/>
              </w:rPr>
              <w:t>0251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2BE52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02BA8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BB5B3C" w14:textId="77777777" w:rsidR="00D4531E" w:rsidRPr="00DD6CFB" w:rsidRDefault="00D4531E" w:rsidP="00DD6CFB">
            <w:pPr>
              <w:pStyle w:val="TAL"/>
              <w:rPr>
                <w:sz w:val="16"/>
                <w:szCs w:val="16"/>
                <w:lang w:eastAsia="en-US"/>
              </w:rPr>
            </w:pPr>
            <w:r w:rsidRPr="00DD6CFB">
              <w:rPr>
                <w:sz w:val="16"/>
                <w:szCs w:val="16"/>
                <w:lang w:eastAsia="en-US"/>
              </w:rPr>
              <w:t>Update IE ServingCellConfig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A7E67C"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DD1CA8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9FF2613"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64746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D18009" w14:textId="77777777" w:rsidR="00D4531E" w:rsidRPr="00DD6CFB" w:rsidRDefault="00D4531E" w:rsidP="00DD6CFB">
            <w:pPr>
              <w:pStyle w:val="TAL"/>
              <w:rPr>
                <w:sz w:val="16"/>
                <w:szCs w:val="16"/>
                <w:lang w:eastAsia="en-US"/>
              </w:rPr>
            </w:pPr>
            <w:r w:rsidRPr="00DD6CFB">
              <w:rPr>
                <w:sz w:val="16"/>
                <w:szCs w:val="16"/>
                <w:lang w:eastAsia="en-US"/>
              </w:rPr>
              <w:t>R5-186612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29A818" w14:textId="77777777" w:rsidR="00D4531E" w:rsidRPr="00DD6CFB" w:rsidRDefault="00D4531E" w:rsidP="00DD6CFB">
            <w:pPr>
              <w:pStyle w:val="TAL"/>
              <w:rPr>
                <w:sz w:val="16"/>
                <w:szCs w:val="16"/>
                <w:lang w:eastAsia="en-US"/>
              </w:rPr>
            </w:pPr>
            <w:r w:rsidRPr="00DD6CFB">
              <w:rPr>
                <w:sz w:val="16"/>
                <w:szCs w:val="16"/>
                <w:lang w:eastAsia="en-US"/>
              </w:rPr>
              <w:t>0252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227DD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430BE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2D8D57" w14:textId="77777777" w:rsidR="00D4531E" w:rsidRPr="00DD6CFB" w:rsidRDefault="00D4531E" w:rsidP="00DD6CFB">
            <w:pPr>
              <w:pStyle w:val="TAL"/>
              <w:rPr>
                <w:sz w:val="16"/>
                <w:szCs w:val="16"/>
                <w:lang w:eastAsia="en-US"/>
              </w:rPr>
            </w:pPr>
            <w:r w:rsidRPr="00DD6CFB">
              <w:rPr>
                <w:sz w:val="16"/>
                <w:szCs w:val="16"/>
                <w:lang w:eastAsia="en-US"/>
              </w:rPr>
              <w:t>Add CounterCheck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94216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D52FDD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54592A"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ED873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68EC20" w14:textId="77777777" w:rsidR="00D4531E" w:rsidRPr="00DD6CFB" w:rsidRDefault="00D4531E" w:rsidP="00DD6CFB">
            <w:pPr>
              <w:pStyle w:val="TAL"/>
              <w:rPr>
                <w:sz w:val="16"/>
                <w:szCs w:val="16"/>
                <w:lang w:eastAsia="en-US"/>
              </w:rPr>
            </w:pPr>
            <w:r w:rsidRPr="00DD6CFB">
              <w:rPr>
                <w:sz w:val="16"/>
                <w:szCs w:val="16"/>
                <w:lang w:eastAsia="en-US"/>
              </w:rPr>
              <w:t>R5-186613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37425F" w14:textId="77777777" w:rsidR="00D4531E" w:rsidRPr="00DD6CFB" w:rsidRDefault="00D4531E" w:rsidP="00DD6CFB">
            <w:pPr>
              <w:pStyle w:val="TAL"/>
              <w:rPr>
                <w:sz w:val="16"/>
                <w:szCs w:val="16"/>
                <w:lang w:eastAsia="en-US"/>
              </w:rPr>
            </w:pPr>
            <w:r w:rsidRPr="00DD6CFB">
              <w:rPr>
                <w:sz w:val="16"/>
                <w:szCs w:val="16"/>
                <w:lang w:eastAsia="en-US"/>
              </w:rPr>
              <w:t>0253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F9F99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E845A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C616C8" w14:textId="77777777" w:rsidR="00D4531E" w:rsidRPr="00DD6CFB" w:rsidRDefault="00D4531E" w:rsidP="00DD6CFB">
            <w:pPr>
              <w:pStyle w:val="TAL"/>
              <w:rPr>
                <w:sz w:val="16"/>
                <w:szCs w:val="16"/>
                <w:lang w:eastAsia="en-US"/>
              </w:rPr>
            </w:pPr>
            <w:r w:rsidRPr="00DD6CFB">
              <w:rPr>
                <w:sz w:val="16"/>
                <w:szCs w:val="16"/>
                <w:lang w:eastAsia="en-US"/>
              </w:rPr>
              <w:t>Update DLInformationTransfer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649FCB"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BC4762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E226A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F1E25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85A97A" w14:textId="77777777" w:rsidR="00D4531E" w:rsidRPr="00DD6CFB" w:rsidRDefault="00D4531E" w:rsidP="00DD6CFB">
            <w:pPr>
              <w:pStyle w:val="TAL"/>
              <w:rPr>
                <w:sz w:val="16"/>
                <w:szCs w:val="16"/>
                <w:lang w:eastAsia="en-US"/>
              </w:rPr>
            </w:pPr>
            <w:r w:rsidRPr="00DD6CFB">
              <w:rPr>
                <w:sz w:val="16"/>
                <w:szCs w:val="16"/>
                <w:lang w:eastAsia="en-US"/>
              </w:rPr>
              <w:t>R5-186641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C3A728" w14:textId="77777777" w:rsidR="00D4531E" w:rsidRPr="00DD6CFB" w:rsidRDefault="00D4531E" w:rsidP="00DD6CFB">
            <w:pPr>
              <w:pStyle w:val="TAL"/>
              <w:rPr>
                <w:sz w:val="16"/>
                <w:szCs w:val="16"/>
                <w:lang w:eastAsia="en-US"/>
              </w:rPr>
            </w:pPr>
            <w:r w:rsidRPr="00DD6CFB">
              <w:rPr>
                <w:sz w:val="16"/>
                <w:szCs w:val="16"/>
                <w:lang w:eastAsia="en-US"/>
              </w:rPr>
              <w:t>0255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F06A7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2502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3898C4" w14:textId="77777777" w:rsidR="00D4531E" w:rsidRPr="00DD6CFB" w:rsidRDefault="00D4531E" w:rsidP="00DD6CFB">
            <w:pPr>
              <w:pStyle w:val="TAL"/>
              <w:rPr>
                <w:sz w:val="16"/>
                <w:szCs w:val="16"/>
                <w:lang w:eastAsia="en-US"/>
              </w:rPr>
            </w:pPr>
            <w:r w:rsidRPr="00DD6CFB">
              <w:rPr>
                <w:sz w:val="16"/>
                <w:szCs w:val="16"/>
                <w:lang w:eastAsia="en-US"/>
              </w:rPr>
              <w:t>Update IE SchedulingRequestResourceConfig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497970"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27FC75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F6C143"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611F9A"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061EF5" w14:textId="77777777" w:rsidR="00D4531E" w:rsidRPr="00DD6CFB" w:rsidRDefault="00D4531E" w:rsidP="00DD6CFB">
            <w:pPr>
              <w:pStyle w:val="TAL"/>
              <w:rPr>
                <w:sz w:val="16"/>
                <w:szCs w:val="16"/>
                <w:lang w:eastAsia="en-US"/>
              </w:rPr>
            </w:pPr>
            <w:r w:rsidRPr="00DD6CFB">
              <w:rPr>
                <w:sz w:val="16"/>
                <w:szCs w:val="16"/>
                <w:lang w:eastAsia="en-US"/>
              </w:rPr>
              <w:t>R5-186665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DE3F78" w14:textId="77777777" w:rsidR="00D4531E" w:rsidRPr="00DD6CFB" w:rsidRDefault="00D4531E" w:rsidP="00DD6CFB">
            <w:pPr>
              <w:pStyle w:val="TAL"/>
              <w:rPr>
                <w:sz w:val="16"/>
                <w:szCs w:val="16"/>
                <w:lang w:eastAsia="en-US"/>
              </w:rPr>
            </w:pPr>
            <w:r w:rsidRPr="00DD6CFB">
              <w:rPr>
                <w:sz w:val="16"/>
                <w:szCs w:val="16"/>
                <w:lang w:eastAsia="en-US"/>
              </w:rPr>
              <w:t>0258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35CDB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1A75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1DA7D9" w14:textId="77777777" w:rsidR="00D4531E" w:rsidRPr="00DD6CFB" w:rsidRDefault="00D4531E" w:rsidP="00DD6CFB">
            <w:pPr>
              <w:pStyle w:val="TAL"/>
              <w:rPr>
                <w:sz w:val="16"/>
                <w:szCs w:val="16"/>
                <w:lang w:eastAsia="en-US"/>
              </w:rPr>
            </w:pPr>
            <w:r w:rsidRPr="00DD6CFB">
              <w:rPr>
                <w:sz w:val="16"/>
                <w:szCs w:val="16"/>
                <w:lang w:eastAsia="en-US"/>
              </w:rPr>
              <w:t>Update LocationMeasurementIndication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BCF13E"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240BA3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0E4890"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E02A9DC"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3B25FA" w14:textId="77777777" w:rsidR="00D4531E" w:rsidRPr="00DD6CFB" w:rsidRDefault="00D4531E" w:rsidP="00DD6CFB">
            <w:pPr>
              <w:pStyle w:val="TAL"/>
              <w:rPr>
                <w:sz w:val="16"/>
                <w:szCs w:val="16"/>
                <w:lang w:eastAsia="en-US"/>
              </w:rPr>
            </w:pPr>
            <w:r w:rsidRPr="00DD6CFB">
              <w:rPr>
                <w:sz w:val="16"/>
                <w:szCs w:val="16"/>
                <w:lang w:eastAsia="en-US"/>
              </w:rPr>
              <w:t>R5-186666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2CC57B" w14:textId="77777777" w:rsidR="00D4531E" w:rsidRPr="00DD6CFB" w:rsidRDefault="00D4531E" w:rsidP="00DD6CFB">
            <w:pPr>
              <w:pStyle w:val="TAL"/>
              <w:rPr>
                <w:sz w:val="16"/>
                <w:szCs w:val="16"/>
                <w:lang w:eastAsia="en-US"/>
              </w:rPr>
            </w:pPr>
            <w:r w:rsidRPr="00DD6CFB">
              <w:rPr>
                <w:sz w:val="16"/>
                <w:szCs w:val="16"/>
                <w:lang w:eastAsia="en-US"/>
              </w:rPr>
              <w:t>0259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A0DB7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1077F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D8063D" w14:textId="77777777" w:rsidR="00D4531E" w:rsidRPr="00DD6CFB" w:rsidRDefault="00D4531E" w:rsidP="00DD6CFB">
            <w:pPr>
              <w:pStyle w:val="TAL"/>
              <w:rPr>
                <w:sz w:val="16"/>
                <w:szCs w:val="16"/>
                <w:lang w:eastAsia="en-US"/>
              </w:rPr>
            </w:pPr>
            <w:r w:rsidRPr="00DD6CFB">
              <w:rPr>
                <w:sz w:val="16"/>
                <w:szCs w:val="16"/>
                <w:lang w:eastAsia="en-US"/>
              </w:rPr>
              <w:t>Update MeasurementReport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74507D"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3B46B4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3535B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5A5D82"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C2459F" w14:textId="77777777" w:rsidR="00D4531E" w:rsidRPr="00DD6CFB" w:rsidRDefault="00D4531E" w:rsidP="00DD6CFB">
            <w:pPr>
              <w:pStyle w:val="TAL"/>
              <w:rPr>
                <w:sz w:val="16"/>
                <w:szCs w:val="16"/>
                <w:lang w:eastAsia="en-US"/>
              </w:rPr>
            </w:pPr>
            <w:r w:rsidRPr="00DD6CFB">
              <w:rPr>
                <w:sz w:val="16"/>
                <w:szCs w:val="16"/>
                <w:lang w:eastAsia="en-US"/>
              </w:rPr>
              <w:t>R5-186677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F5A3A1" w14:textId="77777777" w:rsidR="00D4531E" w:rsidRPr="00DD6CFB" w:rsidRDefault="00D4531E" w:rsidP="00DD6CFB">
            <w:pPr>
              <w:pStyle w:val="TAL"/>
              <w:rPr>
                <w:sz w:val="16"/>
                <w:szCs w:val="16"/>
                <w:lang w:eastAsia="en-US"/>
              </w:rPr>
            </w:pPr>
            <w:r w:rsidRPr="00DD6CFB">
              <w:rPr>
                <w:sz w:val="16"/>
                <w:szCs w:val="16"/>
                <w:lang w:eastAsia="en-US"/>
              </w:rPr>
              <w:t>0261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931A2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5FFD2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7F7B9D" w14:textId="77777777" w:rsidR="00D4531E" w:rsidRPr="00DD6CFB" w:rsidRDefault="00D4531E" w:rsidP="00DD6CFB">
            <w:pPr>
              <w:pStyle w:val="TAL"/>
              <w:rPr>
                <w:sz w:val="16"/>
                <w:szCs w:val="16"/>
                <w:lang w:eastAsia="en-US"/>
              </w:rPr>
            </w:pPr>
            <w:r w:rsidRPr="00DD6CFB">
              <w:rPr>
                <w:sz w:val="16"/>
                <w:szCs w:val="16"/>
                <w:lang w:eastAsia="en-US"/>
              </w:rPr>
              <w:t>Resubmission of update to 38.508 for mid channel bandwidth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B6039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4CA56E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838DAD"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DF29BA"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C506C10" w14:textId="77777777" w:rsidR="00D4531E" w:rsidRPr="00DD6CFB" w:rsidRDefault="00D4531E" w:rsidP="00DD6CFB">
            <w:pPr>
              <w:pStyle w:val="TAL"/>
              <w:rPr>
                <w:sz w:val="16"/>
                <w:szCs w:val="16"/>
                <w:lang w:eastAsia="en-US"/>
              </w:rPr>
            </w:pPr>
            <w:r w:rsidRPr="00DD6CFB">
              <w:rPr>
                <w:sz w:val="16"/>
                <w:szCs w:val="16"/>
                <w:lang w:eastAsia="en-US"/>
              </w:rPr>
              <w:t>R5-186682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4E4ABA" w14:textId="77777777" w:rsidR="00D4531E" w:rsidRPr="00DD6CFB" w:rsidRDefault="00D4531E" w:rsidP="00DD6CFB">
            <w:pPr>
              <w:pStyle w:val="TAL"/>
              <w:rPr>
                <w:sz w:val="16"/>
                <w:szCs w:val="16"/>
                <w:lang w:eastAsia="en-US"/>
              </w:rPr>
            </w:pPr>
            <w:r w:rsidRPr="00DD6CFB">
              <w:rPr>
                <w:sz w:val="16"/>
                <w:szCs w:val="16"/>
                <w:lang w:eastAsia="en-US"/>
              </w:rPr>
              <w:t>0262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95874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740F8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8507A3" w14:textId="77777777" w:rsidR="00D4531E" w:rsidRPr="00DD6CFB" w:rsidRDefault="00D4531E" w:rsidP="00DD6CFB">
            <w:pPr>
              <w:pStyle w:val="TAL"/>
              <w:rPr>
                <w:sz w:val="16"/>
                <w:szCs w:val="16"/>
                <w:lang w:eastAsia="en-US"/>
              </w:rPr>
            </w:pPr>
            <w:r w:rsidRPr="00DD6CFB">
              <w:rPr>
                <w:sz w:val="16"/>
                <w:szCs w:val="16"/>
                <w:lang w:eastAsia="en-US"/>
              </w:rPr>
              <w:t>Update MobilityFromNRCommand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82BE45"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7C4BE8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749CE1"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B35015"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14287E" w14:textId="77777777" w:rsidR="00D4531E" w:rsidRPr="00DD6CFB" w:rsidRDefault="00D4531E" w:rsidP="00DD6CFB">
            <w:pPr>
              <w:pStyle w:val="TAL"/>
              <w:rPr>
                <w:sz w:val="16"/>
                <w:szCs w:val="16"/>
                <w:lang w:eastAsia="en-US"/>
              </w:rPr>
            </w:pPr>
            <w:r w:rsidRPr="00DD6CFB">
              <w:rPr>
                <w:sz w:val="16"/>
                <w:szCs w:val="16"/>
                <w:lang w:eastAsia="en-US"/>
              </w:rPr>
              <w:t>R5-186691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625513" w14:textId="77777777" w:rsidR="00D4531E" w:rsidRPr="00DD6CFB" w:rsidRDefault="00D4531E" w:rsidP="00DD6CFB">
            <w:pPr>
              <w:pStyle w:val="TAL"/>
              <w:rPr>
                <w:sz w:val="16"/>
                <w:szCs w:val="16"/>
                <w:lang w:eastAsia="en-US"/>
              </w:rPr>
            </w:pPr>
            <w:r w:rsidRPr="00DD6CFB">
              <w:rPr>
                <w:sz w:val="16"/>
                <w:szCs w:val="16"/>
                <w:lang w:eastAsia="en-US"/>
              </w:rPr>
              <w:t>0264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66719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1FECA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C734E9" w14:textId="77777777" w:rsidR="00D4531E" w:rsidRPr="00DD6CFB" w:rsidRDefault="00D4531E" w:rsidP="00DD6CFB">
            <w:pPr>
              <w:pStyle w:val="TAL"/>
              <w:rPr>
                <w:sz w:val="16"/>
                <w:szCs w:val="16"/>
                <w:lang w:eastAsia="en-US"/>
              </w:rPr>
            </w:pPr>
            <w:r w:rsidRPr="00DD6CFB">
              <w:rPr>
                <w:sz w:val="16"/>
                <w:szCs w:val="16"/>
                <w:lang w:eastAsia="en-US"/>
              </w:rPr>
              <w:t>Update Paging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45B1D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132754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CF16A4"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A46F3D"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4C52F3" w14:textId="77777777" w:rsidR="00D4531E" w:rsidRPr="00DD6CFB" w:rsidRDefault="00D4531E" w:rsidP="00DD6CFB">
            <w:pPr>
              <w:pStyle w:val="TAL"/>
              <w:rPr>
                <w:sz w:val="16"/>
                <w:szCs w:val="16"/>
                <w:lang w:eastAsia="en-US"/>
              </w:rPr>
            </w:pPr>
            <w:r w:rsidRPr="00DD6CFB">
              <w:rPr>
                <w:sz w:val="16"/>
                <w:szCs w:val="16"/>
                <w:lang w:eastAsia="en-US"/>
              </w:rPr>
              <w:t>R5-186692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16FB4F" w14:textId="77777777" w:rsidR="00D4531E" w:rsidRPr="00DD6CFB" w:rsidRDefault="00D4531E" w:rsidP="00DD6CFB">
            <w:pPr>
              <w:pStyle w:val="TAL"/>
              <w:rPr>
                <w:sz w:val="16"/>
                <w:szCs w:val="16"/>
                <w:lang w:eastAsia="en-US"/>
              </w:rPr>
            </w:pPr>
            <w:r w:rsidRPr="00DD6CFB">
              <w:rPr>
                <w:sz w:val="16"/>
                <w:szCs w:val="16"/>
                <w:lang w:eastAsia="en-US"/>
              </w:rPr>
              <w:t>0265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B3E70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B2F5E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8F4F4B" w14:textId="77777777" w:rsidR="00D4531E" w:rsidRPr="00DD6CFB" w:rsidRDefault="00D4531E" w:rsidP="00DD6CFB">
            <w:pPr>
              <w:pStyle w:val="TAL"/>
              <w:rPr>
                <w:sz w:val="16"/>
                <w:szCs w:val="16"/>
                <w:lang w:eastAsia="en-US"/>
              </w:rPr>
            </w:pPr>
            <w:r w:rsidRPr="00DD6CFB">
              <w:rPr>
                <w:sz w:val="16"/>
                <w:szCs w:val="16"/>
                <w:lang w:eastAsia="en-US"/>
              </w:rPr>
              <w:t>Update RRCReestablishment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E1BD92"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AA2FFD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7C96269"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D10C2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CCA60A" w14:textId="77777777" w:rsidR="00D4531E" w:rsidRPr="00DD6CFB" w:rsidRDefault="00D4531E" w:rsidP="00DD6CFB">
            <w:pPr>
              <w:pStyle w:val="TAL"/>
              <w:rPr>
                <w:sz w:val="16"/>
                <w:szCs w:val="16"/>
                <w:lang w:eastAsia="en-US"/>
              </w:rPr>
            </w:pPr>
            <w:r w:rsidRPr="00DD6CFB">
              <w:rPr>
                <w:sz w:val="16"/>
                <w:szCs w:val="16"/>
                <w:lang w:eastAsia="en-US"/>
              </w:rPr>
              <w:t>R5-186714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0A8DFF" w14:textId="77777777" w:rsidR="00D4531E" w:rsidRPr="00DD6CFB" w:rsidRDefault="00D4531E" w:rsidP="00DD6CFB">
            <w:pPr>
              <w:pStyle w:val="TAL"/>
              <w:rPr>
                <w:sz w:val="16"/>
                <w:szCs w:val="16"/>
                <w:lang w:eastAsia="en-US"/>
              </w:rPr>
            </w:pPr>
            <w:r w:rsidRPr="00DD6CFB">
              <w:rPr>
                <w:sz w:val="16"/>
                <w:szCs w:val="16"/>
                <w:lang w:eastAsia="en-US"/>
              </w:rPr>
              <w:t>0267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F64A9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8BD0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998407" w14:textId="77777777" w:rsidR="00D4531E" w:rsidRPr="00DD6CFB" w:rsidRDefault="00D4531E" w:rsidP="00DD6CFB">
            <w:pPr>
              <w:pStyle w:val="TAL"/>
              <w:rPr>
                <w:sz w:val="16"/>
                <w:szCs w:val="16"/>
                <w:lang w:eastAsia="en-US"/>
              </w:rPr>
            </w:pPr>
            <w:r w:rsidRPr="00DD6CFB">
              <w:rPr>
                <w:sz w:val="16"/>
                <w:szCs w:val="16"/>
                <w:lang w:eastAsia="en-US"/>
              </w:rPr>
              <w:t>Update RRCReject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6AAE0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1FC6C97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3D7E8C"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2C977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BBFC43" w14:textId="77777777" w:rsidR="00D4531E" w:rsidRPr="00DD6CFB" w:rsidRDefault="00D4531E" w:rsidP="00DD6CFB">
            <w:pPr>
              <w:pStyle w:val="TAL"/>
              <w:rPr>
                <w:sz w:val="16"/>
                <w:szCs w:val="16"/>
                <w:lang w:eastAsia="en-US"/>
              </w:rPr>
            </w:pPr>
            <w:r w:rsidRPr="00DD6CFB">
              <w:rPr>
                <w:sz w:val="16"/>
                <w:szCs w:val="16"/>
                <w:lang w:eastAsia="en-US"/>
              </w:rPr>
              <w:t>R5-186719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C9611D" w14:textId="77777777" w:rsidR="00D4531E" w:rsidRPr="00DD6CFB" w:rsidRDefault="00D4531E" w:rsidP="00DD6CFB">
            <w:pPr>
              <w:pStyle w:val="TAL"/>
              <w:rPr>
                <w:sz w:val="16"/>
                <w:szCs w:val="16"/>
                <w:lang w:eastAsia="en-US"/>
              </w:rPr>
            </w:pPr>
            <w:r w:rsidRPr="00DD6CFB">
              <w:rPr>
                <w:sz w:val="16"/>
                <w:szCs w:val="16"/>
                <w:lang w:eastAsia="en-US"/>
              </w:rPr>
              <w:t>0268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9FA06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D8730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C243B0" w14:textId="77777777" w:rsidR="00D4531E" w:rsidRPr="00DD6CFB" w:rsidRDefault="00D4531E" w:rsidP="00DD6CFB">
            <w:pPr>
              <w:pStyle w:val="TAL"/>
              <w:rPr>
                <w:sz w:val="16"/>
                <w:szCs w:val="16"/>
                <w:lang w:eastAsia="en-US"/>
              </w:rPr>
            </w:pPr>
            <w:r w:rsidRPr="00DD6CFB">
              <w:rPr>
                <w:sz w:val="16"/>
                <w:szCs w:val="16"/>
                <w:lang w:eastAsia="en-US"/>
              </w:rPr>
              <w:t>Updates related to introduction of test frequencies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AB96D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BC8A24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82CA544"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CCE7E9"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E9B70C" w14:textId="77777777" w:rsidR="00D4531E" w:rsidRPr="00DD6CFB" w:rsidRDefault="00D4531E" w:rsidP="00DD6CFB">
            <w:pPr>
              <w:pStyle w:val="TAL"/>
              <w:rPr>
                <w:sz w:val="16"/>
                <w:szCs w:val="16"/>
                <w:lang w:eastAsia="en-US"/>
              </w:rPr>
            </w:pPr>
            <w:r w:rsidRPr="00DD6CFB">
              <w:rPr>
                <w:sz w:val="16"/>
                <w:szCs w:val="16"/>
                <w:lang w:eastAsia="en-US"/>
              </w:rPr>
              <w:t>R5-186722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204CA7" w14:textId="77777777" w:rsidR="00D4531E" w:rsidRPr="00DD6CFB" w:rsidRDefault="00D4531E" w:rsidP="00DD6CFB">
            <w:pPr>
              <w:pStyle w:val="TAL"/>
              <w:rPr>
                <w:sz w:val="16"/>
                <w:szCs w:val="16"/>
                <w:lang w:eastAsia="en-US"/>
              </w:rPr>
            </w:pPr>
            <w:r w:rsidRPr="00DD6CFB">
              <w:rPr>
                <w:sz w:val="16"/>
                <w:szCs w:val="16"/>
                <w:lang w:eastAsia="en-US"/>
              </w:rPr>
              <w:t>0271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29A84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290D7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F5B8F7" w14:textId="77777777" w:rsidR="00D4531E" w:rsidRPr="00DD6CFB" w:rsidRDefault="00D4531E" w:rsidP="00DD6CFB">
            <w:pPr>
              <w:pStyle w:val="TAL"/>
              <w:rPr>
                <w:sz w:val="16"/>
                <w:szCs w:val="16"/>
                <w:lang w:eastAsia="en-US"/>
              </w:rPr>
            </w:pPr>
            <w:r w:rsidRPr="00DD6CFB">
              <w:rPr>
                <w:sz w:val="16"/>
                <w:szCs w:val="16"/>
                <w:lang w:eastAsia="en-US"/>
              </w:rPr>
              <w:t>Update SecurityAlgorithmConfig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C59A98"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9920F6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05FDDF"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E90E75"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DC6C0E" w14:textId="77777777" w:rsidR="00D4531E" w:rsidRPr="00DD6CFB" w:rsidRDefault="00D4531E" w:rsidP="00DD6CFB">
            <w:pPr>
              <w:pStyle w:val="TAL"/>
              <w:rPr>
                <w:sz w:val="16"/>
                <w:szCs w:val="16"/>
                <w:lang w:eastAsia="en-US"/>
              </w:rPr>
            </w:pPr>
            <w:r w:rsidRPr="00DD6CFB">
              <w:rPr>
                <w:sz w:val="16"/>
                <w:szCs w:val="16"/>
                <w:lang w:eastAsia="en-US"/>
              </w:rPr>
              <w:t>R5-186723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2A2EDA" w14:textId="77777777" w:rsidR="00D4531E" w:rsidRPr="00DD6CFB" w:rsidRDefault="00D4531E" w:rsidP="00DD6CFB">
            <w:pPr>
              <w:pStyle w:val="TAL"/>
              <w:rPr>
                <w:sz w:val="16"/>
                <w:szCs w:val="16"/>
                <w:lang w:eastAsia="en-US"/>
              </w:rPr>
            </w:pPr>
            <w:r w:rsidRPr="00DD6CFB">
              <w:rPr>
                <w:sz w:val="16"/>
                <w:szCs w:val="16"/>
                <w:lang w:eastAsia="en-US"/>
              </w:rPr>
              <w:t>0272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542BE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24F4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B3FE07" w14:textId="77777777" w:rsidR="00D4531E" w:rsidRPr="00DD6CFB" w:rsidRDefault="00D4531E" w:rsidP="00DD6CFB">
            <w:pPr>
              <w:pStyle w:val="TAL"/>
              <w:rPr>
                <w:sz w:val="16"/>
                <w:szCs w:val="16"/>
                <w:lang w:eastAsia="en-US"/>
              </w:rPr>
            </w:pPr>
            <w:r w:rsidRPr="00DD6CFB">
              <w:rPr>
                <w:sz w:val="16"/>
                <w:szCs w:val="16"/>
                <w:lang w:eastAsia="en-US"/>
              </w:rPr>
              <w:t>Updates to MeasResults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2521E5"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31ED82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364D720"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9DCD2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D3310B" w14:textId="77777777" w:rsidR="00D4531E" w:rsidRPr="00DD6CFB" w:rsidRDefault="00D4531E" w:rsidP="00DD6CFB">
            <w:pPr>
              <w:pStyle w:val="TAL"/>
              <w:rPr>
                <w:sz w:val="16"/>
                <w:szCs w:val="16"/>
                <w:lang w:eastAsia="en-US"/>
              </w:rPr>
            </w:pPr>
            <w:r w:rsidRPr="00DD6CFB">
              <w:rPr>
                <w:sz w:val="16"/>
                <w:szCs w:val="16"/>
                <w:lang w:eastAsia="en-US"/>
              </w:rPr>
              <w:t>R5-186734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0D6CD4" w14:textId="77777777" w:rsidR="00D4531E" w:rsidRPr="00DD6CFB" w:rsidRDefault="00D4531E" w:rsidP="00DD6CFB">
            <w:pPr>
              <w:pStyle w:val="TAL"/>
              <w:rPr>
                <w:sz w:val="16"/>
                <w:szCs w:val="16"/>
                <w:lang w:eastAsia="en-US"/>
              </w:rPr>
            </w:pPr>
            <w:r w:rsidRPr="00DD6CFB">
              <w:rPr>
                <w:sz w:val="16"/>
                <w:szCs w:val="16"/>
                <w:lang w:eastAsia="en-US"/>
              </w:rPr>
              <w:t>0273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14E83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1C7E3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22B25D" w14:textId="77777777" w:rsidR="00D4531E" w:rsidRPr="00DD6CFB" w:rsidRDefault="00D4531E" w:rsidP="00DD6CFB">
            <w:pPr>
              <w:pStyle w:val="TAL"/>
              <w:rPr>
                <w:sz w:val="16"/>
                <w:szCs w:val="16"/>
                <w:lang w:eastAsia="en-US"/>
              </w:rPr>
            </w:pPr>
            <w:r w:rsidRPr="00DD6CFB">
              <w:rPr>
                <w:sz w:val="16"/>
                <w:szCs w:val="16"/>
                <w:lang w:eastAsia="en-US"/>
              </w:rPr>
              <w:t>Update RRCRelease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215DF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439DCF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57EB1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E2F32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95F2C3" w14:textId="77777777" w:rsidR="00D4531E" w:rsidRPr="00DD6CFB" w:rsidRDefault="00D4531E" w:rsidP="00DD6CFB">
            <w:pPr>
              <w:pStyle w:val="TAL"/>
              <w:rPr>
                <w:sz w:val="16"/>
                <w:szCs w:val="16"/>
                <w:lang w:eastAsia="en-US"/>
              </w:rPr>
            </w:pPr>
            <w:r w:rsidRPr="00DD6CFB">
              <w:rPr>
                <w:sz w:val="16"/>
                <w:szCs w:val="16"/>
                <w:lang w:eastAsia="en-US"/>
              </w:rPr>
              <w:t>R5-186744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8ED80B" w14:textId="77777777" w:rsidR="00D4531E" w:rsidRPr="00DD6CFB" w:rsidRDefault="00D4531E" w:rsidP="00DD6CFB">
            <w:pPr>
              <w:pStyle w:val="TAL"/>
              <w:rPr>
                <w:sz w:val="16"/>
                <w:szCs w:val="16"/>
                <w:lang w:eastAsia="en-US"/>
              </w:rPr>
            </w:pPr>
            <w:r w:rsidRPr="00DD6CFB">
              <w:rPr>
                <w:sz w:val="16"/>
                <w:szCs w:val="16"/>
                <w:lang w:eastAsia="en-US"/>
              </w:rPr>
              <w:t>0274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02D01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722F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04E7D8" w14:textId="77777777" w:rsidR="00D4531E" w:rsidRPr="00DD6CFB" w:rsidRDefault="00D4531E" w:rsidP="00DD6CFB">
            <w:pPr>
              <w:pStyle w:val="TAL"/>
              <w:rPr>
                <w:sz w:val="16"/>
                <w:szCs w:val="16"/>
                <w:lang w:eastAsia="en-US"/>
              </w:rPr>
            </w:pPr>
            <w:r w:rsidRPr="00DD6CFB">
              <w:rPr>
                <w:sz w:val="16"/>
                <w:szCs w:val="16"/>
                <w:lang w:eastAsia="en-US"/>
              </w:rPr>
              <w:t>Update RRCResume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3F3750"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D809AB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ADFC973"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401E11"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CE2B1F" w14:textId="77777777" w:rsidR="00D4531E" w:rsidRPr="00DD6CFB" w:rsidRDefault="00D4531E" w:rsidP="00DD6CFB">
            <w:pPr>
              <w:pStyle w:val="TAL"/>
              <w:rPr>
                <w:sz w:val="16"/>
                <w:szCs w:val="16"/>
                <w:lang w:eastAsia="en-US"/>
              </w:rPr>
            </w:pPr>
            <w:r w:rsidRPr="00DD6CFB">
              <w:rPr>
                <w:sz w:val="16"/>
                <w:szCs w:val="16"/>
                <w:lang w:eastAsia="en-US"/>
              </w:rPr>
              <w:t>R5-186825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591FE6" w14:textId="77777777" w:rsidR="00D4531E" w:rsidRPr="00DD6CFB" w:rsidRDefault="00D4531E" w:rsidP="00DD6CFB">
            <w:pPr>
              <w:pStyle w:val="TAL"/>
              <w:rPr>
                <w:sz w:val="16"/>
                <w:szCs w:val="16"/>
                <w:lang w:eastAsia="en-US"/>
              </w:rPr>
            </w:pPr>
            <w:r w:rsidRPr="00DD6CFB">
              <w:rPr>
                <w:sz w:val="16"/>
                <w:szCs w:val="16"/>
                <w:lang w:eastAsia="en-US"/>
              </w:rPr>
              <w:t>0279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299A0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64EA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04A70C"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8968A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35F3E9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BC6CB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A2B911"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A270D4" w14:textId="77777777" w:rsidR="00D4531E" w:rsidRPr="00DD6CFB" w:rsidRDefault="00D4531E" w:rsidP="00DD6CFB">
            <w:pPr>
              <w:pStyle w:val="TAL"/>
              <w:rPr>
                <w:sz w:val="16"/>
                <w:szCs w:val="16"/>
                <w:lang w:eastAsia="en-US"/>
              </w:rPr>
            </w:pPr>
            <w:r w:rsidRPr="00DD6CFB">
              <w:rPr>
                <w:sz w:val="16"/>
                <w:szCs w:val="16"/>
                <w:lang w:eastAsia="en-US"/>
              </w:rPr>
              <w:t>R5-186826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CF62EF" w14:textId="77777777" w:rsidR="00D4531E" w:rsidRPr="00DD6CFB" w:rsidRDefault="00D4531E" w:rsidP="00DD6CFB">
            <w:pPr>
              <w:pStyle w:val="TAL"/>
              <w:rPr>
                <w:sz w:val="16"/>
                <w:szCs w:val="16"/>
                <w:lang w:eastAsia="en-US"/>
              </w:rPr>
            </w:pPr>
            <w:r w:rsidRPr="00DD6CFB">
              <w:rPr>
                <w:sz w:val="16"/>
                <w:szCs w:val="16"/>
                <w:lang w:eastAsia="en-US"/>
              </w:rPr>
              <w:t>0280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13569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ED008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39D44B"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922340"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D47EEA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7F0253A"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D11921"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BDF8F4" w14:textId="77777777" w:rsidR="00D4531E" w:rsidRPr="00DD6CFB" w:rsidRDefault="00D4531E" w:rsidP="00DD6CFB">
            <w:pPr>
              <w:pStyle w:val="TAL"/>
              <w:rPr>
                <w:sz w:val="16"/>
                <w:szCs w:val="16"/>
                <w:lang w:eastAsia="en-US"/>
              </w:rPr>
            </w:pPr>
            <w:r w:rsidRPr="00DD6CFB">
              <w:rPr>
                <w:sz w:val="16"/>
                <w:szCs w:val="16"/>
                <w:lang w:eastAsia="en-US"/>
              </w:rPr>
              <w:t>R5-186827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048D0C" w14:textId="77777777" w:rsidR="00D4531E" w:rsidRPr="00DD6CFB" w:rsidRDefault="00D4531E" w:rsidP="00DD6CFB">
            <w:pPr>
              <w:pStyle w:val="TAL"/>
              <w:rPr>
                <w:sz w:val="16"/>
                <w:szCs w:val="16"/>
                <w:lang w:eastAsia="en-US"/>
              </w:rPr>
            </w:pPr>
            <w:r w:rsidRPr="00DD6CFB">
              <w:rPr>
                <w:sz w:val="16"/>
                <w:szCs w:val="16"/>
                <w:lang w:eastAsia="en-US"/>
              </w:rPr>
              <w:t>0281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A3C81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1210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9D0C98"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F8F12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FFC0B0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9C8C0A"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B514A8"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E62D46" w14:textId="77777777" w:rsidR="00D4531E" w:rsidRPr="00DD6CFB" w:rsidRDefault="00D4531E" w:rsidP="00DD6CFB">
            <w:pPr>
              <w:pStyle w:val="TAL"/>
              <w:rPr>
                <w:sz w:val="16"/>
                <w:szCs w:val="16"/>
                <w:lang w:eastAsia="en-US"/>
              </w:rPr>
            </w:pPr>
            <w:r w:rsidRPr="00DD6CFB">
              <w:rPr>
                <w:sz w:val="16"/>
                <w:szCs w:val="16"/>
                <w:lang w:eastAsia="en-US"/>
              </w:rPr>
              <w:t>R5-186828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63B1C5" w14:textId="77777777" w:rsidR="00D4531E" w:rsidRPr="00DD6CFB" w:rsidRDefault="00D4531E" w:rsidP="00DD6CFB">
            <w:pPr>
              <w:pStyle w:val="TAL"/>
              <w:rPr>
                <w:sz w:val="16"/>
                <w:szCs w:val="16"/>
                <w:lang w:eastAsia="en-US"/>
              </w:rPr>
            </w:pPr>
            <w:r w:rsidRPr="00DD6CFB">
              <w:rPr>
                <w:sz w:val="16"/>
                <w:szCs w:val="16"/>
                <w:lang w:eastAsia="en-US"/>
              </w:rPr>
              <w:t>0282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A7962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829D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AAD901"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53CD6A"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5710AC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3F5213"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3C7087"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B5CBC6" w14:textId="77777777" w:rsidR="00D4531E" w:rsidRPr="00DD6CFB" w:rsidRDefault="00D4531E" w:rsidP="00DD6CFB">
            <w:pPr>
              <w:pStyle w:val="TAL"/>
              <w:rPr>
                <w:sz w:val="16"/>
                <w:szCs w:val="16"/>
                <w:lang w:eastAsia="en-US"/>
              </w:rPr>
            </w:pPr>
            <w:r w:rsidRPr="00DD6CFB">
              <w:rPr>
                <w:sz w:val="16"/>
                <w:szCs w:val="16"/>
                <w:lang w:eastAsia="en-US"/>
              </w:rPr>
              <w:t>R5-186829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5757F3" w14:textId="77777777" w:rsidR="00D4531E" w:rsidRPr="00DD6CFB" w:rsidRDefault="00D4531E" w:rsidP="00DD6CFB">
            <w:pPr>
              <w:pStyle w:val="TAL"/>
              <w:rPr>
                <w:sz w:val="16"/>
                <w:szCs w:val="16"/>
                <w:lang w:eastAsia="en-US"/>
              </w:rPr>
            </w:pPr>
            <w:r w:rsidRPr="00DD6CFB">
              <w:rPr>
                <w:sz w:val="16"/>
                <w:szCs w:val="16"/>
                <w:lang w:eastAsia="en-US"/>
              </w:rPr>
              <w:t>0283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D5EA3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86C06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911940"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826533"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32DD76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B839EF"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93493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6B753A" w14:textId="77777777" w:rsidR="00D4531E" w:rsidRPr="00DD6CFB" w:rsidRDefault="00D4531E" w:rsidP="00DD6CFB">
            <w:pPr>
              <w:pStyle w:val="TAL"/>
              <w:rPr>
                <w:sz w:val="16"/>
                <w:szCs w:val="16"/>
                <w:lang w:eastAsia="en-US"/>
              </w:rPr>
            </w:pPr>
            <w:r w:rsidRPr="00DD6CFB">
              <w:rPr>
                <w:sz w:val="16"/>
                <w:szCs w:val="16"/>
                <w:lang w:eastAsia="en-US"/>
              </w:rPr>
              <w:t>R5-186830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7D1427" w14:textId="77777777" w:rsidR="00D4531E" w:rsidRPr="00DD6CFB" w:rsidRDefault="00D4531E" w:rsidP="00DD6CFB">
            <w:pPr>
              <w:pStyle w:val="TAL"/>
              <w:rPr>
                <w:sz w:val="16"/>
                <w:szCs w:val="16"/>
                <w:lang w:eastAsia="en-US"/>
              </w:rPr>
            </w:pPr>
            <w:r w:rsidRPr="00DD6CFB">
              <w:rPr>
                <w:sz w:val="16"/>
                <w:szCs w:val="16"/>
                <w:lang w:eastAsia="en-US"/>
              </w:rPr>
              <w:t>0284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7AED1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E66BC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C1F575"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25183"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9006F1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AE12FD"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1B5C22"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AA7797" w14:textId="77777777" w:rsidR="00D4531E" w:rsidRPr="00DD6CFB" w:rsidRDefault="00D4531E" w:rsidP="00DD6CFB">
            <w:pPr>
              <w:pStyle w:val="TAL"/>
              <w:rPr>
                <w:sz w:val="16"/>
                <w:szCs w:val="16"/>
                <w:lang w:eastAsia="en-US"/>
              </w:rPr>
            </w:pPr>
            <w:r w:rsidRPr="00DD6CFB">
              <w:rPr>
                <w:sz w:val="16"/>
                <w:szCs w:val="16"/>
                <w:lang w:eastAsia="en-US"/>
              </w:rPr>
              <w:t>R5-186831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BAC3C8" w14:textId="77777777" w:rsidR="00D4531E" w:rsidRPr="00DD6CFB" w:rsidRDefault="00D4531E" w:rsidP="00DD6CFB">
            <w:pPr>
              <w:pStyle w:val="TAL"/>
              <w:rPr>
                <w:sz w:val="16"/>
                <w:szCs w:val="16"/>
                <w:lang w:eastAsia="en-US"/>
              </w:rPr>
            </w:pPr>
            <w:r w:rsidRPr="00DD6CFB">
              <w:rPr>
                <w:sz w:val="16"/>
                <w:szCs w:val="16"/>
                <w:lang w:eastAsia="en-US"/>
              </w:rPr>
              <w:t>0285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F5A70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15631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86BE46"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3E4C43"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23CA02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B2D3DF"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76D813"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4BFE02" w14:textId="77777777" w:rsidR="00D4531E" w:rsidRPr="00DD6CFB" w:rsidRDefault="00D4531E" w:rsidP="00DD6CFB">
            <w:pPr>
              <w:pStyle w:val="TAL"/>
              <w:rPr>
                <w:sz w:val="16"/>
                <w:szCs w:val="16"/>
                <w:lang w:eastAsia="en-US"/>
              </w:rPr>
            </w:pPr>
            <w:r w:rsidRPr="00DD6CFB">
              <w:rPr>
                <w:sz w:val="16"/>
                <w:szCs w:val="16"/>
                <w:lang w:eastAsia="en-US"/>
              </w:rPr>
              <w:t>R5-186832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5C79E6" w14:textId="77777777" w:rsidR="00D4531E" w:rsidRPr="00DD6CFB" w:rsidRDefault="00D4531E" w:rsidP="00DD6CFB">
            <w:pPr>
              <w:pStyle w:val="TAL"/>
              <w:rPr>
                <w:sz w:val="16"/>
                <w:szCs w:val="16"/>
                <w:lang w:eastAsia="en-US"/>
              </w:rPr>
            </w:pPr>
            <w:r w:rsidRPr="00DD6CFB">
              <w:rPr>
                <w:sz w:val="16"/>
                <w:szCs w:val="16"/>
                <w:lang w:eastAsia="en-US"/>
              </w:rPr>
              <w:t>0286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BD716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B4583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A8B04A"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7FC1DA"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52D8D4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D9282E"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E713AC"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6EA98B6" w14:textId="77777777" w:rsidR="00D4531E" w:rsidRPr="00DD6CFB" w:rsidRDefault="00D4531E" w:rsidP="00DD6CFB">
            <w:pPr>
              <w:pStyle w:val="TAL"/>
              <w:rPr>
                <w:sz w:val="16"/>
                <w:szCs w:val="16"/>
                <w:lang w:eastAsia="en-US"/>
              </w:rPr>
            </w:pPr>
            <w:r w:rsidRPr="00DD6CFB">
              <w:rPr>
                <w:sz w:val="16"/>
                <w:szCs w:val="16"/>
                <w:lang w:eastAsia="en-US"/>
              </w:rPr>
              <w:t>R5-186833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F12ED1" w14:textId="77777777" w:rsidR="00D4531E" w:rsidRPr="00DD6CFB" w:rsidRDefault="00D4531E" w:rsidP="00DD6CFB">
            <w:pPr>
              <w:pStyle w:val="TAL"/>
              <w:rPr>
                <w:sz w:val="16"/>
                <w:szCs w:val="16"/>
                <w:lang w:eastAsia="en-US"/>
              </w:rPr>
            </w:pPr>
            <w:r w:rsidRPr="00DD6CFB">
              <w:rPr>
                <w:sz w:val="16"/>
                <w:szCs w:val="16"/>
                <w:lang w:eastAsia="en-US"/>
              </w:rPr>
              <w:t>0287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9E0AA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0C675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E53C02"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3C1CE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42B5CA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91C1F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CA42FF"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79018F" w14:textId="77777777" w:rsidR="00D4531E" w:rsidRPr="00DD6CFB" w:rsidRDefault="00D4531E" w:rsidP="00DD6CFB">
            <w:pPr>
              <w:pStyle w:val="TAL"/>
              <w:rPr>
                <w:sz w:val="16"/>
                <w:szCs w:val="16"/>
                <w:lang w:eastAsia="en-US"/>
              </w:rPr>
            </w:pPr>
            <w:r w:rsidRPr="00DD6CFB">
              <w:rPr>
                <w:sz w:val="16"/>
                <w:szCs w:val="16"/>
                <w:lang w:eastAsia="en-US"/>
              </w:rPr>
              <w:t>R5-186834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3DAB62" w14:textId="77777777" w:rsidR="00D4531E" w:rsidRPr="00DD6CFB" w:rsidRDefault="00D4531E" w:rsidP="00DD6CFB">
            <w:pPr>
              <w:pStyle w:val="TAL"/>
              <w:rPr>
                <w:sz w:val="16"/>
                <w:szCs w:val="16"/>
                <w:lang w:eastAsia="en-US"/>
              </w:rPr>
            </w:pPr>
            <w:r w:rsidRPr="00DD6CFB">
              <w:rPr>
                <w:sz w:val="16"/>
                <w:szCs w:val="16"/>
                <w:lang w:eastAsia="en-US"/>
              </w:rPr>
              <w:t>0288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E49FA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CE77D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D8D576"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8205F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41BEB2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E8F1611"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4E4D02"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ED46D4" w14:textId="77777777" w:rsidR="00D4531E" w:rsidRPr="00DD6CFB" w:rsidRDefault="00D4531E" w:rsidP="00DD6CFB">
            <w:pPr>
              <w:pStyle w:val="TAL"/>
              <w:rPr>
                <w:sz w:val="16"/>
                <w:szCs w:val="16"/>
                <w:lang w:eastAsia="en-US"/>
              </w:rPr>
            </w:pPr>
            <w:r w:rsidRPr="00DD6CFB">
              <w:rPr>
                <w:sz w:val="16"/>
                <w:szCs w:val="16"/>
                <w:lang w:eastAsia="en-US"/>
              </w:rPr>
              <w:t>R5-186835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C30BA7" w14:textId="77777777" w:rsidR="00D4531E" w:rsidRPr="00DD6CFB" w:rsidRDefault="00D4531E" w:rsidP="00DD6CFB">
            <w:pPr>
              <w:pStyle w:val="TAL"/>
              <w:rPr>
                <w:sz w:val="16"/>
                <w:szCs w:val="16"/>
                <w:lang w:eastAsia="en-US"/>
              </w:rPr>
            </w:pPr>
            <w:r w:rsidRPr="00DD6CFB">
              <w:rPr>
                <w:sz w:val="16"/>
                <w:szCs w:val="16"/>
                <w:lang w:eastAsia="en-US"/>
              </w:rPr>
              <w:t>0289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A3014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75B59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C390B5"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93547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251EC3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18875C"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0DD8F9"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49885F" w14:textId="77777777" w:rsidR="00D4531E" w:rsidRPr="00DD6CFB" w:rsidRDefault="00D4531E" w:rsidP="00DD6CFB">
            <w:pPr>
              <w:pStyle w:val="TAL"/>
              <w:rPr>
                <w:sz w:val="16"/>
                <w:szCs w:val="16"/>
                <w:lang w:eastAsia="en-US"/>
              </w:rPr>
            </w:pPr>
            <w:r w:rsidRPr="00DD6CFB">
              <w:rPr>
                <w:sz w:val="16"/>
                <w:szCs w:val="16"/>
                <w:lang w:eastAsia="en-US"/>
              </w:rPr>
              <w:t>R5-186836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017C07" w14:textId="77777777" w:rsidR="00D4531E" w:rsidRPr="00DD6CFB" w:rsidRDefault="00D4531E" w:rsidP="00DD6CFB">
            <w:pPr>
              <w:pStyle w:val="TAL"/>
              <w:rPr>
                <w:sz w:val="16"/>
                <w:szCs w:val="16"/>
                <w:lang w:eastAsia="en-US"/>
              </w:rPr>
            </w:pPr>
            <w:r w:rsidRPr="00DD6CFB">
              <w:rPr>
                <w:sz w:val="16"/>
                <w:szCs w:val="16"/>
                <w:lang w:eastAsia="en-US"/>
              </w:rPr>
              <w:t>0290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FFF86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E860E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DB4D13"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n38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2897BC"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131E18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E03A40"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27602C"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A1574B" w14:textId="77777777" w:rsidR="00D4531E" w:rsidRPr="00DD6CFB" w:rsidRDefault="00D4531E" w:rsidP="00DD6CFB">
            <w:pPr>
              <w:pStyle w:val="TAL"/>
              <w:rPr>
                <w:sz w:val="16"/>
                <w:szCs w:val="16"/>
                <w:lang w:eastAsia="en-US"/>
              </w:rPr>
            </w:pPr>
            <w:r w:rsidRPr="00DD6CFB">
              <w:rPr>
                <w:sz w:val="16"/>
                <w:szCs w:val="16"/>
                <w:lang w:eastAsia="en-US"/>
              </w:rPr>
              <w:t>R5-186837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9EB3E1" w14:textId="77777777" w:rsidR="00D4531E" w:rsidRPr="00DD6CFB" w:rsidRDefault="00D4531E" w:rsidP="00DD6CFB">
            <w:pPr>
              <w:pStyle w:val="TAL"/>
              <w:rPr>
                <w:sz w:val="16"/>
                <w:szCs w:val="16"/>
                <w:lang w:eastAsia="en-US"/>
              </w:rPr>
            </w:pPr>
            <w:r w:rsidRPr="00DD6CFB">
              <w:rPr>
                <w:sz w:val="16"/>
                <w:szCs w:val="16"/>
                <w:lang w:eastAsia="en-US"/>
              </w:rPr>
              <w:t>0291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67C48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EC8BA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B72AA3"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n39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EB914C"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B933CF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A5FED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2E4F4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A33F97" w14:textId="77777777" w:rsidR="00D4531E" w:rsidRPr="00DD6CFB" w:rsidRDefault="00D4531E" w:rsidP="00DD6CFB">
            <w:pPr>
              <w:pStyle w:val="TAL"/>
              <w:rPr>
                <w:sz w:val="16"/>
                <w:szCs w:val="16"/>
                <w:lang w:eastAsia="en-US"/>
              </w:rPr>
            </w:pPr>
            <w:r w:rsidRPr="00DD6CFB">
              <w:rPr>
                <w:sz w:val="16"/>
                <w:szCs w:val="16"/>
                <w:lang w:eastAsia="en-US"/>
              </w:rPr>
              <w:t>R5-186838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CB48B7" w14:textId="77777777" w:rsidR="00D4531E" w:rsidRPr="00DD6CFB" w:rsidRDefault="00D4531E" w:rsidP="00DD6CFB">
            <w:pPr>
              <w:pStyle w:val="TAL"/>
              <w:rPr>
                <w:sz w:val="16"/>
                <w:szCs w:val="16"/>
                <w:lang w:eastAsia="en-US"/>
              </w:rPr>
            </w:pPr>
            <w:r w:rsidRPr="00DD6CFB">
              <w:rPr>
                <w:sz w:val="16"/>
                <w:szCs w:val="16"/>
                <w:lang w:eastAsia="en-US"/>
              </w:rPr>
              <w:t>0292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B16B8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7B63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97674E"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62DBB3"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1795B3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97A361"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63A88A"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4589FA" w14:textId="77777777" w:rsidR="00D4531E" w:rsidRPr="00DD6CFB" w:rsidRDefault="00D4531E" w:rsidP="00DD6CFB">
            <w:pPr>
              <w:pStyle w:val="TAL"/>
              <w:rPr>
                <w:sz w:val="16"/>
                <w:szCs w:val="16"/>
                <w:lang w:eastAsia="en-US"/>
              </w:rPr>
            </w:pPr>
            <w:r w:rsidRPr="00DD6CFB">
              <w:rPr>
                <w:sz w:val="16"/>
                <w:szCs w:val="16"/>
                <w:lang w:eastAsia="en-US"/>
              </w:rPr>
              <w:t>R5-186839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CB1F7A" w14:textId="77777777" w:rsidR="00D4531E" w:rsidRPr="00DD6CFB" w:rsidRDefault="00D4531E" w:rsidP="00DD6CFB">
            <w:pPr>
              <w:pStyle w:val="TAL"/>
              <w:rPr>
                <w:sz w:val="16"/>
                <w:szCs w:val="16"/>
                <w:lang w:eastAsia="en-US"/>
              </w:rPr>
            </w:pPr>
            <w:r w:rsidRPr="00DD6CFB">
              <w:rPr>
                <w:sz w:val="16"/>
                <w:szCs w:val="16"/>
                <w:lang w:eastAsia="en-US"/>
              </w:rPr>
              <w:t>0293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83552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5833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68BA76"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n41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C63202"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9623E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ACC9FC"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CD9833"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549EBA" w14:textId="77777777" w:rsidR="00D4531E" w:rsidRPr="00DD6CFB" w:rsidRDefault="00D4531E" w:rsidP="00DD6CFB">
            <w:pPr>
              <w:pStyle w:val="TAL"/>
              <w:rPr>
                <w:sz w:val="16"/>
                <w:szCs w:val="16"/>
                <w:lang w:eastAsia="en-US"/>
              </w:rPr>
            </w:pPr>
            <w:r w:rsidRPr="00DD6CFB">
              <w:rPr>
                <w:sz w:val="16"/>
                <w:szCs w:val="16"/>
                <w:lang w:eastAsia="en-US"/>
              </w:rPr>
              <w:t>R5-186840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5A1E9F" w14:textId="77777777" w:rsidR="00D4531E" w:rsidRPr="00DD6CFB" w:rsidRDefault="00D4531E" w:rsidP="00DD6CFB">
            <w:pPr>
              <w:pStyle w:val="TAL"/>
              <w:rPr>
                <w:sz w:val="16"/>
                <w:szCs w:val="16"/>
                <w:lang w:eastAsia="en-US"/>
              </w:rPr>
            </w:pPr>
            <w:r w:rsidRPr="00DD6CFB">
              <w:rPr>
                <w:sz w:val="16"/>
                <w:szCs w:val="16"/>
                <w:lang w:eastAsia="en-US"/>
              </w:rPr>
              <w:t>0294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55A22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3B63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622697"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n51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6F281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1AA28DC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081C4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7314EBE"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A6BA65" w14:textId="77777777" w:rsidR="00D4531E" w:rsidRPr="00DD6CFB" w:rsidRDefault="00D4531E" w:rsidP="00DD6CFB">
            <w:pPr>
              <w:pStyle w:val="TAL"/>
              <w:rPr>
                <w:sz w:val="16"/>
                <w:szCs w:val="16"/>
                <w:lang w:eastAsia="en-US"/>
              </w:rPr>
            </w:pPr>
            <w:r w:rsidRPr="00DD6CFB">
              <w:rPr>
                <w:sz w:val="16"/>
                <w:szCs w:val="16"/>
                <w:lang w:eastAsia="en-US"/>
              </w:rPr>
              <w:t>R5-186841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4999B2" w14:textId="77777777" w:rsidR="00D4531E" w:rsidRPr="00DD6CFB" w:rsidRDefault="00D4531E" w:rsidP="00DD6CFB">
            <w:pPr>
              <w:pStyle w:val="TAL"/>
              <w:rPr>
                <w:sz w:val="16"/>
                <w:szCs w:val="16"/>
                <w:lang w:eastAsia="en-US"/>
              </w:rPr>
            </w:pPr>
            <w:r w:rsidRPr="00DD6CFB">
              <w:rPr>
                <w:sz w:val="16"/>
                <w:szCs w:val="16"/>
                <w:lang w:eastAsia="en-US"/>
              </w:rPr>
              <w:t>0295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9A15C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437F5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79F29E"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n66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5D7D7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B5D4FD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24EAF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562AD8"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B66DA5" w14:textId="77777777" w:rsidR="00D4531E" w:rsidRPr="00DD6CFB" w:rsidRDefault="00D4531E" w:rsidP="00DD6CFB">
            <w:pPr>
              <w:pStyle w:val="TAL"/>
              <w:rPr>
                <w:sz w:val="16"/>
                <w:szCs w:val="16"/>
                <w:lang w:eastAsia="en-US"/>
              </w:rPr>
            </w:pPr>
            <w:r w:rsidRPr="00DD6CFB">
              <w:rPr>
                <w:sz w:val="16"/>
                <w:szCs w:val="16"/>
                <w:lang w:eastAsia="en-US"/>
              </w:rPr>
              <w:t>R5-186842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99303A" w14:textId="77777777" w:rsidR="00D4531E" w:rsidRPr="00DD6CFB" w:rsidRDefault="00D4531E" w:rsidP="00DD6CFB">
            <w:pPr>
              <w:pStyle w:val="TAL"/>
              <w:rPr>
                <w:sz w:val="16"/>
                <w:szCs w:val="16"/>
                <w:lang w:eastAsia="en-US"/>
              </w:rPr>
            </w:pPr>
            <w:r w:rsidRPr="00DD6CFB">
              <w:rPr>
                <w:sz w:val="16"/>
                <w:szCs w:val="16"/>
                <w:lang w:eastAsia="en-US"/>
              </w:rPr>
              <w:t>0296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DC006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0764E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B5C4D6"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4D08F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724AE1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5CD6EE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23A447"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361F8E8" w14:textId="77777777" w:rsidR="00D4531E" w:rsidRPr="00DD6CFB" w:rsidRDefault="00D4531E" w:rsidP="00DD6CFB">
            <w:pPr>
              <w:pStyle w:val="TAL"/>
              <w:rPr>
                <w:sz w:val="16"/>
                <w:szCs w:val="16"/>
                <w:lang w:eastAsia="en-US"/>
              </w:rPr>
            </w:pPr>
            <w:r w:rsidRPr="00DD6CFB">
              <w:rPr>
                <w:sz w:val="16"/>
                <w:szCs w:val="16"/>
                <w:lang w:eastAsia="en-US"/>
              </w:rPr>
              <w:t>R5-186844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96B034" w14:textId="77777777" w:rsidR="00D4531E" w:rsidRPr="00DD6CFB" w:rsidRDefault="00D4531E" w:rsidP="00DD6CFB">
            <w:pPr>
              <w:pStyle w:val="TAL"/>
              <w:rPr>
                <w:sz w:val="16"/>
                <w:szCs w:val="16"/>
                <w:lang w:eastAsia="en-US"/>
              </w:rPr>
            </w:pPr>
            <w:r w:rsidRPr="00DD6CFB">
              <w:rPr>
                <w:sz w:val="16"/>
                <w:szCs w:val="16"/>
                <w:lang w:eastAsia="en-US"/>
              </w:rPr>
              <w:t>0298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F27F2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04C0D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674230"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6300DC"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9DBC07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37B513"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52A520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998BE5" w14:textId="77777777" w:rsidR="00D4531E" w:rsidRPr="00DD6CFB" w:rsidRDefault="00D4531E" w:rsidP="00DD6CFB">
            <w:pPr>
              <w:pStyle w:val="TAL"/>
              <w:rPr>
                <w:sz w:val="16"/>
                <w:szCs w:val="16"/>
                <w:lang w:eastAsia="en-US"/>
              </w:rPr>
            </w:pPr>
            <w:r w:rsidRPr="00DD6CFB">
              <w:rPr>
                <w:sz w:val="16"/>
                <w:szCs w:val="16"/>
                <w:lang w:eastAsia="en-US"/>
              </w:rPr>
              <w:t>R5-186845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989041" w14:textId="77777777" w:rsidR="00D4531E" w:rsidRPr="00DD6CFB" w:rsidRDefault="00D4531E" w:rsidP="00DD6CFB">
            <w:pPr>
              <w:pStyle w:val="TAL"/>
              <w:rPr>
                <w:sz w:val="16"/>
                <w:szCs w:val="16"/>
                <w:lang w:eastAsia="en-US"/>
              </w:rPr>
            </w:pPr>
            <w:r w:rsidRPr="00DD6CFB">
              <w:rPr>
                <w:sz w:val="16"/>
                <w:szCs w:val="16"/>
                <w:lang w:eastAsia="en-US"/>
              </w:rPr>
              <w:t>0299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E2F31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93AAC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0B0814"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41D02A"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841022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743E19"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7F11E2"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1DDEBE9" w14:textId="77777777" w:rsidR="00D4531E" w:rsidRPr="00DD6CFB" w:rsidRDefault="00D4531E" w:rsidP="00DD6CFB">
            <w:pPr>
              <w:pStyle w:val="TAL"/>
              <w:rPr>
                <w:sz w:val="16"/>
                <w:szCs w:val="16"/>
                <w:lang w:eastAsia="en-US"/>
              </w:rPr>
            </w:pPr>
            <w:r w:rsidRPr="00DD6CFB">
              <w:rPr>
                <w:sz w:val="16"/>
                <w:szCs w:val="16"/>
                <w:lang w:eastAsia="en-US"/>
              </w:rPr>
              <w:t>R5-186846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B01733" w14:textId="77777777" w:rsidR="00D4531E" w:rsidRPr="00DD6CFB" w:rsidRDefault="00D4531E" w:rsidP="00DD6CFB">
            <w:pPr>
              <w:pStyle w:val="TAL"/>
              <w:rPr>
                <w:sz w:val="16"/>
                <w:szCs w:val="16"/>
                <w:lang w:eastAsia="en-US"/>
              </w:rPr>
            </w:pPr>
            <w:r w:rsidRPr="00DD6CFB">
              <w:rPr>
                <w:sz w:val="16"/>
                <w:szCs w:val="16"/>
                <w:lang w:eastAsia="en-US"/>
              </w:rPr>
              <w:t>0300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76B2E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BB1F2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A76BC5"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DE326A"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069C61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FC262D"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5152EF"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E75259" w14:textId="77777777" w:rsidR="00D4531E" w:rsidRPr="00DD6CFB" w:rsidRDefault="00D4531E" w:rsidP="00DD6CFB">
            <w:pPr>
              <w:pStyle w:val="TAL"/>
              <w:rPr>
                <w:sz w:val="16"/>
                <w:szCs w:val="16"/>
                <w:lang w:eastAsia="en-US"/>
              </w:rPr>
            </w:pPr>
            <w:r w:rsidRPr="00DD6CFB">
              <w:rPr>
                <w:sz w:val="16"/>
                <w:szCs w:val="16"/>
                <w:lang w:eastAsia="en-US"/>
              </w:rPr>
              <w:t>R5-186847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4EEAA9" w14:textId="77777777" w:rsidR="00D4531E" w:rsidRPr="00DD6CFB" w:rsidRDefault="00D4531E" w:rsidP="00DD6CFB">
            <w:pPr>
              <w:pStyle w:val="TAL"/>
              <w:rPr>
                <w:sz w:val="16"/>
                <w:szCs w:val="16"/>
                <w:lang w:eastAsia="en-US"/>
              </w:rPr>
            </w:pPr>
            <w:r w:rsidRPr="00DD6CFB">
              <w:rPr>
                <w:sz w:val="16"/>
                <w:szCs w:val="16"/>
                <w:lang w:eastAsia="en-US"/>
              </w:rPr>
              <w:t>0301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8D366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6DD60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B9A47D"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E81B3E"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34E515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E1D693"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F18AEF"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6BE23F" w14:textId="77777777" w:rsidR="00D4531E" w:rsidRPr="00DD6CFB" w:rsidRDefault="00D4531E" w:rsidP="00DD6CFB">
            <w:pPr>
              <w:pStyle w:val="TAL"/>
              <w:rPr>
                <w:sz w:val="16"/>
                <w:szCs w:val="16"/>
                <w:lang w:eastAsia="en-US"/>
              </w:rPr>
            </w:pPr>
            <w:r w:rsidRPr="00DD6CFB">
              <w:rPr>
                <w:sz w:val="16"/>
                <w:szCs w:val="16"/>
                <w:lang w:eastAsia="en-US"/>
              </w:rPr>
              <w:t>R5-186848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3422F" w14:textId="77777777" w:rsidR="00D4531E" w:rsidRPr="00DD6CFB" w:rsidRDefault="00D4531E" w:rsidP="00DD6CFB">
            <w:pPr>
              <w:pStyle w:val="TAL"/>
              <w:rPr>
                <w:sz w:val="16"/>
                <w:szCs w:val="16"/>
                <w:lang w:eastAsia="en-US"/>
              </w:rPr>
            </w:pPr>
            <w:r w:rsidRPr="00DD6CFB">
              <w:rPr>
                <w:sz w:val="16"/>
                <w:szCs w:val="16"/>
                <w:lang w:eastAsia="en-US"/>
              </w:rPr>
              <w:t>0302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9EE0D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5455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E115C3"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0C8B71"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047DCC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92F73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22711D"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5A3C9A" w14:textId="77777777" w:rsidR="00D4531E" w:rsidRPr="00DD6CFB" w:rsidRDefault="00D4531E" w:rsidP="00DD6CFB">
            <w:pPr>
              <w:pStyle w:val="TAL"/>
              <w:rPr>
                <w:sz w:val="16"/>
                <w:szCs w:val="16"/>
                <w:lang w:eastAsia="en-US"/>
              </w:rPr>
            </w:pPr>
            <w:r w:rsidRPr="00DD6CFB">
              <w:rPr>
                <w:sz w:val="16"/>
                <w:szCs w:val="16"/>
                <w:lang w:eastAsia="en-US"/>
              </w:rPr>
              <w:t>R5-186850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3BC56" w14:textId="77777777" w:rsidR="00D4531E" w:rsidRPr="00DD6CFB" w:rsidRDefault="00D4531E" w:rsidP="00DD6CFB">
            <w:pPr>
              <w:pStyle w:val="TAL"/>
              <w:rPr>
                <w:sz w:val="16"/>
                <w:szCs w:val="16"/>
                <w:lang w:eastAsia="en-US"/>
              </w:rPr>
            </w:pPr>
            <w:r w:rsidRPr="00DD6CFB">
              <w:rPr>
                <w:sz w:val="16"/>
                <w:szCs w:val="16"/>
                <w:lang w:eastAsia="en-US"/>
              </w:rPr>
              <w:t>0304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ECE14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8BE0F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428B7F"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n258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EE553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109A0C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EE525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D940A7"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91FBDD" w14:textId="77777777" w:rsidR="00D4531E" w:rsidRPr="00DD6CFB" w:rsidRDefault="00D4531E" w:rsidP="00DD6CFB">
            <w:pPr>
              <w:pStyle w:val="TAL"/>
              <w:rPr>
                <w:sz w:val="16"/>
                <w:szCs w:val="16"/>
                <w:lang w:eastAsia="en-US"/>
              </w:rPr>
            </w:pPr>
            <w:r w:rsidRPr="00DD6CFB">
              <w:rPr>
                <w:sz w:val="16"/>
                <w:szCs w:val="16"/>
                <w:lang w:eastAsia="en-US"/>
              </w:rPr>
              <w:t>R5-186851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84C24" w14:textId="77777777" w:rsidR="00D4531E" w:rsidRPr="00DD6CFB" w:rsidRDefault="00D4531E" w:rsidP="00DD6CFB">
            <w:pPr>
              <w:pStyle w:val="TAL"/>
              <w:rPr>
                <w:sz w:val="16"/>
                <w:szCs w:val="16"/>
                <w:lang w:eastAsia="en-US"/>
              </w:rPr>
            </w:pPr>
            <w:r w:rsidRPr="00DD6CFB">
              <w:rPr>
                <w:sz w:val="16"/>
                <w:szCs w:val="16"/>
                <w:lang w:eastAsia="en-US"/>
              </w:rPr>
              <w:t>0305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0DC87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D11AD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002D49"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n260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D6084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8A1BA0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69E9A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359313"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57F1F4" w14:textId="77777777" w:rsidR="00D4531E" w:rsidRPr="00DD6CFB" w:rsidRDefault="00D4531E" w:rsidP="00DD6CFB">
            <w:pPr>
              <w:pStyle w:val="TAL"/>
              <w:rPr>
                <w:sz w:val="16"/>
                <w:szCs w:val="16"/>
                <w:lang w:eastAsia="en-US"/>
              </w:rPr>
            </w:pPr>
            <w:r w:rsidRPr="00DD6CFB">
              <w:rPr>
                <w:sz w:val="16"/>
                <w:szCs w:val="16"/>
                <w:lang w:eastAsia="en-US"/>
              </w:rPr>
              <w:t>R5-186852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EA045D" w14:textId="77777777" w:rsidR="00D4531E" w:rsidRPr="00DD6CFB" w:rsidRDefault="00D4531E" w:rsidP="00DD6CFB">
            <w:pPr>
              <w:pStyle w:val="TAL"/>
              <w:rPr>
                <w:sz w:val="16"/>
                <w:szCs w:val="16"/>
                <w:lang w:eastAsia="en-US"/>
              </w:rPr>
            </w:pPr>
            <w:r w:rsidRPr="00DD6CFB">
              <w:rPr>
                <w:sz w:val="16"/>
                <w:szCs w:val="16"/>
                <w:lang w:eastAsia="en-US"/>
              </w:rPr>
              <w:t>0306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B6651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51D0C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C3CB9E"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675E83"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EBB735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69A036"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342E6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E41541" w14:textId="77777777" w:rsidR="00D4531E" w:rsidRPr="00DD6CFB" w:rsidRDefault="00D4531E" w:rsidP="00DD6CFB">
            <w:pPr>
              <w:pStyle w:val="TAL"/>
              <w:rPr>
                <w:sz w:val="16"/>
                <w:szCs w:val="16"/>
                <w:lang w:eastAsia="en-US"/>
              </w:rPr>
            </w:pPr>
            <w:r w:rsidRPr="00DD6CFB">
              <w:rPr>
                <w:sz w:val="16"/>
                <w:szCs w:val="16"/>
                <w:lang w:eastAsia="en-US"/>
              </w:rPr>
              <w:t>R5-186855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104C89" w14:textId="77777777" w:rsidR="00D4531E" w:rsidRPr="00DD6CFB" w:rsidRDefault="00D4531E" w:rsidP="00DD6CFB">
            <w:pPr>
              <w:pStyle w:val="TAL"/>
              <w:rPr>
                <w:sz w:val="16"/>
                <w:szCs w:val="16"/>
                <w:lang w:eastAsia="en-US"/>
              </w:rPr>
            </w:pPr>
            <w:r w:rsidRPr="00DD6CFB">
              <w:rPr>
                <w:sz w:val="16"/>
                <w:szCs w:val="16"/>
                <w:lang w:eastAsia="en-US"/>
              </w:rPr>
              <w:t>0309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54E92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815EA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18EC36" w14:textId="77777777" w:rsidR="00D4531E" w:rsidRPr="00DD6CFB" w:rsidRDefault="00D4531E" w:rsidP="00DD6CFB">
            <w:pPr>
              <w:pStyle w:val="TAL"/>
              <w:rPr>
                <w:sz w:val="16"/>
                <w:szCs w:val="16"/>
                <w:lang w:eastAsia="en-US"/>
              </w:rPr>
            </w:pPr>
            <w:r w:rsidRPr="00DD6CFB">
              <w:rPr>
                <w:sz w:val="16"/>
                <w:szCs w:val="16"/>
                <w:lang w:eastAsia="en-US"/>
              </w:rPr>
              <w:t>Introduction of preamble test states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2A884C"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CD5B8B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843F4F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19A263"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779711" w14:textId="77777777" w:rsidR="00D4531E" w:rsidRPr="00DD6CFB" w:rsidRDefault="00D4531E" w:rsidP="00DD6CFB">
            <w:pPr>
              <w:pStyle w:val="TAL"/>
              <w:rPr>
                <w:sz w:val="16"/>
                <w:szCs w:val="16"/>
                <w:lang w:eastAsia="en-US"/>
              </w:rPr>
            </w:pPr>
            <w:r w:rsidRPr="00DD6CFB">
              <w:rPr>
                <w:sz w:val="16"/>
                <w:szCs w:val="16"/>
                <w:lang w:eastAsia="en-US"/>
              </w:rPr>
              <w:t>R5-186857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EB3E9E" w14:textId="77777777" w:rsidR="00D4531E" w:rsidRPr="00DD6CFB" w:rsidRDefault="00D4531E" w:rsidP="00DD6CFB">
            <w:pPr>
              <w:pStyle w:val="TAL"/>
              <w:rPr>
                <w:sz w:val="16"/>
                <w:szCs w:val="16"/>
                <w:lang w:eastAsia="en-US"/>
              </w:rPr>
            </w:pPr>
            <w:r w:rsidRPr="00DD6CFB">
              <w:rPr>
                <w:sz w:val="16"/>
                <w:szCs w:val="16"/>
                <w:lang w:eastAsia="en-US"/>
              </w:rPr>
              <w:t>0311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CE0C4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B9508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529A31" w14:textId="77777777" w:rsidR="00D4531E" w:rsidRPr="00DD6CFB" w:rsidRDefault="00D4531E" w:rsidP="00DD6CFB">
            <w:pPr>
              <w:pStyle w:val="TAL"/>
              <w:rPr>
                <w:sz w:val="16"/>
                <w:szCs w:val="16"/>
                <w:lang w:eastAsia="en-US"/>
              </w:rPr>
            </w:pPr>
            <w:r w:rsidRPr="00DD6CFB">
              <w:rPr>
                <w:sz w:val="16"/>
                <w:szCs w:val="16"/>
                <w:lang w:eastAsia="en-US"/>
              </w:rPr>
              <w:t>Introduction DCI format 1_0 for paging, SI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F21328"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C0AF79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1B9CB1"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572133"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A14E69" w14:textId="77777777" w:rsidR="00D4531E" w:rsidRPr="00DD6CFB" w:rsidRDefault="00D4531E" w:rsidP="00DD6CFB">
            <w:pPr>
              <w:pStyle w:val="TAL"/>
              <w:rPr>
                <w:sz w:val="16"/>
                <w:szCs w:val="16"/>
                <w:lang w:eastAsia="en-US"/>
              </w:rPr>
            </w:pPr>
            <w:r w:rsidRPr="00DD6CFB">
              <w:rPr>
                <w:sz w:val="16"/>
                <w:szCs w:val="16"/>
                <w:lang w:eastAsia="en-US"/>
              </w:rPr>
              <w:t>R5-186858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49E46A" w14:textId="77777777" w:rsidR="00D4531E" w:rsidRPr="00DD6CFB" w:rsidRDefault="00D4531E" w:rsidP="00DD6CFB">
            <w:pPr>
              <w:pStyle w:val="TAL"/>
              <w:rPr>
                <w:sz w:val="16"/>
                <w:szCs w:val="16"/>
                <w:lang w:eastAsia="en-US"/>
              </w:rPr>
            </w:pPr>
            <w:r w:rsidRPr="00DD6CFB">
              <w:rPr>
                <w:sz w:val="16"/>
                <w:szCs w:val="16"/>
                <w:lang w:eastAsia="en-US"/>
              </w:rPr>
              <w:t>0312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CCA14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541AC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94130B" w14:textId="77777777" w:rsidR="00D4531E" w:rsidRPr="00DD6CFB" w:rsidRDefault="00D4531E" w:rsidP="00DD6CFB">
            <w:pPr>
              <w:pStyle w:val="TAL"/>
              <w:rPr>
                <w:sz w:val="16"/>
                <w:szCs w:val="16"/>
                <w:lang w:eastAsia="en-US"/>
              </w:rPr>
            </w:pPr>
            <w:r w:rsidRPr="00DD6CFB">
              <w:rPr>
                <w:sz w:val="16"/>
                <w:szCs w:val="16"/>
                <w:lang w:eastAsia="en-US"/>
              </w:rPr>
              <w:t>Correction to DCI format 1_1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AB633C"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7632D3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BCA6E2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F0640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3AFBB2" w14:textId="77777777" w:rsidR="00D4531E" w:rsidRPr="00DD6CFB" w:rsidRDefault="00D4531E" w:rsidP="00DD6CFB">
            <w:pPr>
              <w:pStyle w:val="TAL"/>
              <w:rPr>
                <w:sz w:val="16"/>
                <w:szCs w:val="16"/>
                <w:lang w:eastAsia="en-US"/>
              </w:rPr>
            </w:pPr>
            <w:r w:rsidRPr="00DD6CFB">
              <w:rPr>
                <w:sz w:val="16"/>
                <w:szCs w:val="16"/>
                <w:lang w:eastAsia="en-US"/>
              </w:rPr>
              <w:t>R5-186859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D6C5B1" w14:textId="77777777" w:rsidR="00D4531E" w:rsidRPr="00DD6CFB" w:rsidRDefault="00D4531E" w:rsidP="00DD6CFB">
            <w:pPr>
              <w:pStyle w:val="TAL"/>
              <w:rPr>
                <w:sz w:val="16"/>
                <w:szCs w:val="16"/>
                <w:lang w:eastAsia="en-US"/>
              </w:rPr>
            </w:pPr>
            <w:r w:rsidRPr="00DD6CFB">
              <w:rPr>
                <w:sz w:val="16"/>
                <w:szCs w:val="16"/>
                <w:lang w:eastAsia="en-US"/>
              </w:rPr>
              <w:t>0313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6ACB9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11A48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E23AEB" w14:textId="77777777" w:rsidR="00D4531E" w:rsidRPr="00DD6CFB" w:rsidRDefault="00D4531E" w:rsidP="00DD6CFB">
            <w:pPr>
              <w:pStyle w:val="TAL"/>
              <w:rPr>
                <w:sz w:val="16"/>
                <w:szCs w:val="16"/>
                <w:lang w:eastAsia="en-US"/>
              </w:rPr>
            </w:pPr>
            <w:r w:rsidRPr="00DD6CFB">
              <w:rPr>
                <w:sz w:val="16"/>
                <w:szCs w:val="16"/>
                <w:lang w:eastAsia="en-US"/>
              </w:rPr>
              <w:t>Update IE RateMatchPattern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FB1BB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F787C4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CAB33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49C76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72A6E3" w14:textId="77777777" w:rsidR="00D4531E" w:rsidRPr="00DD6CFB" w:rsidRDefault="00D4531E" w:rsidP="00DD6CFB">
            <w:pPr>
              <w:pStyle w:val="TAL"/>
              <w:rPr>
                <w:sz w:val="16"/>
                <w:szCs w:val="16"/>
                <w:lang w:eastAsia="en-US"/>
              </w:rPr>
            </w:pPr>
            <w:r w:rsidRPr="00DD6CFB">
              <w:rPr>
                <w:sz w:val="16"/>
                <w:szCs w:val="16"/>
                <w:lang w:eastAsia="en-US"/>
              </w:rPr>
              <w:t>R5-186861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79136E" w14:textId="77777777" w:rsidR="00D4531E" w:rsidRPr="00DD6CFB" w:rsidRDefault="00D4531E" w:rsidP="00DD6CFB">
            <w:pPr>
              <w:pStyle w:val="TAL"/>
              <w:rPr>
                <w:sz w:val="16"/>
                <w:szCs w:val="16"/>
                <w:lang w:eastAsia="en-US"/>
              </w:rPr>
            </w:pPr>
            <w:r w:rsidRPr="00DD6CFB">
              <w:rPr>
                <w:sz w:val="16"/>
                <w:szCs w:val="16"/>
                <w:lang w:eastAsia="en-US"/>
              </w:rPr>
              <w:t>0315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EB28F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8E986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7A05CF" w14:textId="77777777" w:rsidR="00D4531E" w:rsidRPr="00DD6CFB" w:rsidRDefault="00D4531E" w:rsidP="00DD6CFB">
            <w:pPr>
              <w:pStyle w:val="TAL"/>
              <w:rPr>
                <w:sz w:val="16"/>
                <w:szCs w:val="16"/>
                <w:lang w:eastAsia="en-US"/>
              </w:rPr>
            </w:pPr>
            <w:r w:rsidRPr="00DD6CFB">
              <w:rPr>
                <w:sz w:val="16"/>
                <w:szCs w:val="16"/>
                <w:lang w:eastAsia="en-US"/>
              </w:rPr>
              <w:t>Correction of generic procedure parameter naming for test loop function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3D8DD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6931F2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44889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389F68"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484C79" w14:textId="77777777" w:rsidR="00D4531E" w:rsidRPr="00DD6CFB" w:rsidRDefault="00D4531E" w:rsidP="00DD6CFB">
            <w:pPr>
              <w:pStyle w:val="TAL"/>
              <w:rPr>
                <w:sz w:val="16"/>
                <w:szCs w:val="16"/>
                <w:lang w:eastAsia="en-US"/>
              </w:rPr>
            </w:pPr>
            <w:r w:rsidRPr="00DD6CFB">
              <w:rPr>
                <w:sz w:val="16"/>
                <w:szCs w:val="16"/>
                <w:lang w:eastAsia="en-US"/>
              </w:rPr>
              <w:t>R5-186862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AA82D1" w14:textId="77777777" w:rsidR="00D4531E" w:rsidRPr="00DD6CFB" w:rsidRDefault="00D4531E" w:rsidP="00DD6CFB">
            <w:pPr>
              <w:pStyle w:val="TAL"/>
              <w:rPr>
                <w:sz w:val="16"/>
                <w:szCs w:val="16"/>
                <w:lang w:eastAsia="en-US"/>
              </w:rPr>
            </w:pPr>
            <w:r w:rsidRPr="00DD6CFB">
              <w:rPr>
                <w:sz w:val="16"/>
                <w:szCs w:val="16"/>
                <w:lang w:eastAsia="en-US"/>
              </w:rPr>
              <w:t>0316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6962F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0786A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C5D9CF" w14:textId="77777777" w:rsidR="00D4531E" w:rsidRPr="00DD6CFB" w:rsidRDefault="00D4531E" w:rsidP="00DD6CFB">
            <w:pPr>
              <w:pStyle w:val="TAL"/>
              <w:rPr>
                <w:sz w:val="16"/>
                <w:szCs w:val="16"/>
                <w:lang w:eastAsia="en-US"/>
              </w:rPr>
            </w:pPr>
            <w:r w:rsidRPr="00DD6CFB">
              <w:rPr>
                <w:sz w:val="16"/>
                <w:szCs w:val="16"/>
                <w:lang w:eastAsia="en-US"/>
              </w:rPr>
              <w:t>Correction of test procedures to activate and deactivate UE Beamlock Function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41C0ED"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72E0A9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1E4FCA"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E7DC9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05549C" w14:textId="77777777" w:rsidR="00D4531E" w:rsidRPr="00DD6CFB" w:rsidRDefault="00D4531E" w:rsidP="00DD6CFB">
            <w:pPr>
              <w:pStyle w:val="TAL"/>
              <w:rPr>
                <w:sz w:val="16"/>
                <w:szCs w:val="16"/>
                <w:lang w:eastAsia="en-US"/>
              </w:rPr>
            </w:pPr>
            <w:r w:rsidRPr="00DD6CFB">
              <w:rPr>
                <w:sz w:val="16"/>
                <w:szCs w:val="16"/>
                <w:lang w:eastAsia="en-US"/>
              </w:rPr>
              <w:t>R5-186893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8BA568" w14:textId="77777777" w:rsidR="00D4531E" w:rsidRPr="00DD6CFB" w:rsidRDefault="00D4531E" w:rsidP="00DD6CFB">
            <w:pPr>
              <w:pStyle w:val="TAL"/>
              <w:rPr>
                <w:sz w:val="16"/>
                <w:szCs w:val="16"/>
                <w:lang w:eastAsia="en-US"/>
              </w:rPr>
            </w:pPr>
            <w:r w:rsidRPr="00DD6CFB">
              <w:rPr>
                <w:sz w:val="16"/>
                <w:szCs w:val="16"/>
                <w:lang w:eastAsia="en-US"/>
              </w:rPr>
              <w:t>0318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55849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CC476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DD381B" w14:textId="77777777" w:rsidR="00D4531E" w:rsidRPr="00DD6CFB" w:rsidRDefault="00D4531E" w:rsidP="00DD6CFB">
            <w:pPr>
              <w:pStyle w:val="TAL"/>
              <w:rPr>
                <w:sz w:val="16"/>
                <w:szCs w:val="16"/>
                <w:lang w:eastAsia="en-US"/>
              </w:rPr>
            </w:pPr>
            <w:r w:rsidRPr="00DD6CFB">
              <w:rPr>
                <w:sz w:val="16"/>
                <w:szCs w:val="16"/>
                <w:lang w:eastAsia="en-US"/>
              </w:rPr>
              <w:t>Corrections to the notes in the OTA signal level tables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E221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855769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584A7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2CD539"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FCD56E" w14:textId="77777777" w:rsidR="00D4531E" w:rsidRPr="00DD6CFB" w:rsidRDefault="00D4531E" w:rsidP="00DD6CFB">
            <w:pPr>
              <w:pStyle w:val="TAL"/>
              <w:rPr>
                <w:sz w:val="16"/>
                <w:szCs w:val="16"/>
                <w:lang w:eastAsia="en-US"/>
              </w:rPr>
            </w:pPr>
            <w:r w:rsidRPr="00DD6CFB">
              <w:rPr>
                <w:sz w:val="16"/>
                <w:szCs w:val="16"/>
                <w:lang w:eastAsia="en-US"/>
              </w:rPr>
              <w:t>R5-186911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94C230" w14:textId="77777777" w:rsidR="00D4531E" w:rsidRPr="00DD6CFB" w:rsidRDefault="00D4531E" w:rsidP="00DD6CFB">
            <w:pPr>
              <w:pStyle w:val="TAL"/>
              <w:rPr>
                <w:sz w:val="16"/>
                <w:szCs w:val="16"/>
                <w:lang w:eastAsia="en-US"/>
              </w:rPr>
            </w:pPr>
            <w:r w:rsidRPr="00DD6CFB">
              <w:rPr>
                <w:sz w:val="16"/>
                <w:szCs w:val="16"/>
                <w:lang w:eastAsia="en-US"/>
              </w:rPr>
              <w:t>0320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EA947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4F4C3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2B946D" w14:textId="77777777" w:rsidR="00D4531E" w:rsidRPr="00DD6CFB" w:rsidRDefault="00D4531E" w:rsidP="00DD6CFB">
            <w:pPr>
              <w:pStyle w:val="TAL"/>
              <w:rPr>
                <w:sz w:val="16"/>
                <w:szCs w:val="16"/>
                <w:lang w:eastAsia="en-US"/>
              </w:rPr>
            </w:pPr>
            <w:r w:rsidRPr="00DD6CFB">
              <w:rPr>
                <w:sz w:val="16"/>
                <w:szCs w:val="16"/>
                <w:lang w:eastAsia="en-US"/>
              </w:rPr>
              <w:t>Add RRCSetupComplete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9E72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C494EA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B289BE"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5B1B89"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73C249F" w14:textId="77777777" w:rsidR="00D4531E" w:rsidRPr="00DD6CFB" w:rsidRDefault="00D4531E" w:rsidP="00DD6CFB">
            <w:pPr>
              <w:pStyle w:val="TAL"/>
              <w:rPr>
                <w:sz w:val="16"/>
                <w:szCs w:val="16"/>
                <w:lang w:eastAsia="en-US"/>
              </w:rPr>
            </w:pPr>
            <w:r w:rsidRPr="00DD6CFB">
              <w:rPr>
                <w:sz w:val="16"/>
                <w:szCs w:val="16"/>
                <w:lang w:eastAsia="en-US"/>
              </w:rPr>
              <w:t>R5-186912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55B709" w14:textId="77777777" w:rsidR="00D4531E" w:rsidRPr="00DD6CFB" w:rsidRDefault="00D4531E" w:rsidP="00DD6CFB">
            <w:pPr>
              <w:pStyle w:val="TAL"/>
              <w:rPr>
                <w:sz w:val="16"/>
                <w:szCs w:val="16"/>
                <w:lang w:eastAsia="en-US"/>
              </w:rPr>
            </w:pPr>
            <w:r w:rsidRPr="00DD6CFB">
              <w:rPr>
                <w:sz w:val="16"/>
                <w:szCs w:val="16"/>
                <w:lang w:eastAsia="en-US"/>
              </w:rPr>
              <w:t>0321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5BB4D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35EE3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002705" w14:textId="77777777" w:rsidR="00D4531E" w:rsidRPr="00DD6CFB" w:rsidRDefault="00D4531E" w:rsidP="00DD6CFB">
            <w:pPr>
              <w:pStyle w:val="TAL"/>
              <w:rPr>
                <w:sz w:val="16"/>
                <w:szCs w:val="16"/>
                <w:lang w:eastAsia="en-US"/>
              </w:rPr>
            </w:pPr>
            <w:r w:rsidRPr="00DD6CFB">
              <w:rPr>
                <w:sz w:val="16"/>
                <w:szCs w:val="16"/>
                <w:lang w:eastAsia="en-US"/>
              </w:rPr>
              <w:t>Add RRCSetupRequest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E5B478"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D006CB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5AA46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61A715"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53BC26" w14:textId="77777777" w:rsidR="00D4531E" w:rsidRPr="00DD6CFB" w:rsidRDefault="00D4531E" w:rsidP="00DD6CFB">
            <w:pPr>
              <w:pStyle w:val="TAL"/>
              <w:rPr>
                <w:sz w:val="16"/>
                <w:szCs w:val="16"/>
                <w:lang w:eastAsia="en-US"/>
              </w:rPr>
            </w:pPr>
            <w:r w:rsidRPr="00DD6CFB">
              <w:rPr>
                <w:sz w:val="16"/>
                <w:szCs w:val="16"/>
                <w:lang w:eastAsia="en-US"/>
              </w:rPr>
              <w:t>R5-186913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5F0D2" w14:textId="77777777" w:rsidR="00D4531E" w:rsidRPr="00DD6CFB" w:rsidRDefault="00D4531E" w:rsidP="00DD6CFB">
            <w:pPr>
              <w:pStyle w:val="TAL"/>
              <w:rPr>
                <w:sz w:val="16"/>
                <w:szCs w:val="16"/>
                <w:lang w:eastAsia="en-US"/>
              </w:rPr>
            </w:pPr>
            <w:r w:rsidRPr="00DD6CFB">
              <w:rPr>
                <w:sz w:val="16"/>
                <w:szCs w:val="16"/>
                <w:lang w:eastAsia="en-US"/>
              </w:rPr>
              <w:t>0322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D47B3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8898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1207D7" w14:textId="77777777" w:rsidR="00D4531E" w:rsidRPr="00DD6CFB" w:rsidRDefault="00D4531E" w:rsidP="00DD6CFB">
            <w:pPr>
              <w:pStyle w:val="TAL"/>
              <w:rPr>
                <w:sz w:val="16"/>
                <w:szCs w:val="16"/>
                <w:lang w:eastAsia="en-US"/>
              </w:rPr>
            </w:pPr>
            <w:r w:rsidRPr="00DD6CFB">
              <w:rPr>
                <w:sz w:val="16"/>
                <w:szCs w:val="16"/>
                <w:lang w:eastAsia="en-US"/>
              </w:rPr>
              <w:t>Add RRCSystemInfoRequest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C3BB9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CDED1F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569E29"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FE7F42"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64E442" w14:textId="77777777" w:rsidR="00D4531E" w:rsidRPr="00DD6CFB" w:rsidRDefault="00D4531E" w:rsidP="00DD6CFB">
            <w:pPr>
              <w:pStyle w:val="TAL"/>
              <w:rPr>
                <w:sz w:val="16"/>
                <w:szCs w:val="16"/>
                <w:lang w:eastAsia="en-US"/>
              </w:rPr>
            </w:pPr>
            <w:r w:rsidRPr="00DD6CFB">
              <w:rPr>
                <w:sz w:val="16"/>
                <w:szCs w:val="16"/>
                <w:lang w:eastAsia="en-US"/>
              </w:rPr>
              <w:t>R5-186916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95BDA7" w14:textId="77777777" w:rsidR="00D4531E" w:rsidRPr="00DD6CFB" w:rsidRDefault="00D4531E" w:rsidP="00DD6CFB">
            <w:pPr>
              <w:pStyle w:val="TAL"/>
              <w:rPr>
                <w:sz w:val="16"/>
                <w:szCs w:val="16"/>
                <w:lang w:eastAsia="en-US"/>
              </w:rPr>
            </w:pPr>
            <w:r w:rsidRPr="00DD6CFB">
              <w:rPr>
                <w:sz w:val="16"/>
                <w:szCs w:val="16"/>
                <w:lang w:eastAsia="en-US"/>
              </w:rPr>
              <w:t>0323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9964F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C2510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AAAECE" w14:textId="77777777" w:rsidR="00D4531E" w:rsidRPr="00DD6CFB" w:rsidRDefault="00D4531E" w:rsidP="00DD6CFB">
            <w:pPr>
              <w:pStyle w:val="TAL"/>
              <w:rPr>
                <w:sz w:val="16"/>
                <w:szCs w:val="16"/>
                <w:lang w:eastAsia="en-US"/>
              </w:rPr>
            </w:pPr>
            <w:r w:rsidRPr="00DD6CFB">
              <w:rPr>
                <w:sz w:val="16"/>
                <w:szCs w:val="16"/>
                <w:lang w:eastAsia="en-US"/>
              </w:rPr>
              <w:t>Add SecurityModeCommand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0D45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16C77E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28D73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D4B8D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C3C681" w14:textId="77777777" w:rsidR="00D4531E" w:rsidRPr="00DD6CFB" w:rsidRDefault="00D4531E" w:rsidP="00DD6CFB">
            <w:pPr>
              <w:pStyle w:val="TAL"/>
              <w:rPr>
                <w:sz w:val="16"/>
                <w:szCs w:val="16"/>
                <w:lang w:eastAsia="en-US"/>
              </w:rPr>
            </w:pPr>
            <w:r w:rsidRPr="00DD6CFB">
              <w:rPr>
                <w:sz w:val="16"/>
                <w:szCs w:val="16"/>
                <w:lang w:eastAsia="en-US"/>
              </w:rPr>
              <w:t>R5-186918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A317C2" w14:textId="77777777" w:rsidR="00D4531E" w:rsidRPr="00DD6CFB" w:rsidRDefault="00D4531E" w:rsidP="00DD6CFB">
            <w:pPr>
              <w:pStyle w:val="TAL"/>
              <w:rPr>
                <w:sz w:val="16"/>
                <w:szCs w:val="16"/>
                <w:lang w:eastAsia="en-US"/>
              </w:rPr>
            </w:pPr>
            <w:r w:rsidRPr="00DD6CFB">
              <w:rPr>
                <w:sz w:val="16"/>
                <w:szCs w:val="16"/>
                <w:lang w:eastAsia="en-US"/>
              </w:rPr>
              <w:t>0324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D33F9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3BAD6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78BDBB" w14:textId="77777777" w:rsidR="00D4531E" w:rsidRPr="00DD6CFB" w:rsidRDefault="00D4531E" w:rsidP="00DD6CFB">
            <w:pPr>
              <w:pStyle w:val="TAL"/>
              <w:rPr>
                <w:sz w:val="16"/>
                <w:szCs w:val="16"/>
                <w:lang w:eastAsia="en-US"/>
              </w:rPr>
            </w:pPr>
            <w:r w:rsidRPr="00DD6CFB">
              <w:rPr>
                <w:sz w:val="16"/>
                <w:szCs w:val="16"/>
                <w:lang w:eastAsia="en-US"/>
              </w:rPr>
              <w:t>Update SystemInformation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3A34B"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74EAB7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406B93"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6BC902"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0B3886" w14:textId="77777777" w:rsidR="00D4531E" w:rsidRPr="00DD6CFB" w:rsidRDefault="00D4531E" w:rsidP="00DD6CFB">
            <w:pPr>
              <w:pStyle w:val="TAL"/>
              <w:rPr>
                <w:sz w:val="16"/>
                <w:szCs w:val="16"/>
                <w:lang w:eastAsia="en-US"/>
              </w:rPr>
            </w:pPr>
            <w:r w:rsidRPr="00DD6CFB">
              <w:rPr>
                <w:sz w:val="16"/>
                <w:szCs w:val="16"/>
                <w:lang w:eastAsia="en-US"/>
              </w:rPr>
              <w:t>R5-186920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8474FA" w14:textId="77777777" w:rsidR="00D4531E" w:rsidRPr="00DD6CFB" w:rsidRDefault="00D4531E" w:rsidP="00DD6CFB">
            <w:pPr>
              <w:pStyle w:val="TAL"/>
              <w:rPr>
                <w:sz w:val="16"/>
                <w:szCs w:val="16"/>
                <w:lang w:eastAsia="en-US"/>
              </w:rPr>
            </w:pPr>
            <w:r w:rsidRPr="00DD6CFB">
              <w:rPr>
                <w:sz w:val="16"/>
                <w:szCs w:val="16"/>
                <w:lang w:eastAsia="en-US"/>
              </w:rPr>
              <w:t>0325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885DE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86706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922BCD" w14:textId="77777777" w:rsidR="00D4531E" w:rsidRPr="00DD6CFB" w:rsidRDefault="00D4531E" w:rsidP="00DD6CFB">
            <w:pPr>
              <w:pStyle w:val="TAL"/>
              <w:rPr>
                <w:sz w:val="16"/>
                <w:szCs w:val="16"/>
                <w:lang w:eastAsia="en-US"/>
              </w:rPr>
            </w:pPr>
            <w:r w:rsidRPr="00DD6CFB">
              <w:rPr>
                <w:sz w:val="16"/>
                <w:szCs w:val="16"/>
                <w:lang w:eastAsia="en-US"/>
              </w:rPr>
              <w:t>Add UEAssistanceInformation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A74D5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08A35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13E7AB"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AB47E4"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3F1B538" w14:textId="77777777" w:rsidR="00D4531E" w:rsidRPr="00DD6CFB" w:rsidRDefault="00D4531E" w:rsidP="00DD6CFB">
            <w:pPr>
              <w:pStyle w:val="TAL"/>
              <w:rPr>
                <w:sz w:val="16"/>
                <w:szCs w:val="16"/>
                <w:lang w:eastAsia="en-US"/>
              </w:rPr>
            </w:pPr>
            <w:r w:rsidRPr="00DD6CFB">
              <w:rPr>
                <w:sz w:val="16"/>
                <w:szCs w:val="16"/>
                <w:lang w:eastAsia="en-US"/>
              </w:rPr>
              <w:t>R5-186921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C2001A" w14:textId="77777777" w:rsidR="00D4531E" w:rsidRPr="00DD6CFB" w:rsidRDefault="00D4531E" w:rsidP="00DD6CFB">
            <w:pPr>
              <w:pStyle w:val="TAL"/>
              <w:rPr>
                <w:sz w:val="16"/>
                <w:szCs w:val="16"/>
                <w:lang w:eastAsia="en-US"/>
              </w:rPr>
            </w:pPr>
            <w:r w:rsidRPr="00DD6CFB">
              <w:rPr>
                <w:sz w:val="16"/>
                <w:szCs w:val="16"/>
                <w:lang w:eastAsia="en-US"/>
              </w:rPr>
              <w:t>0326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8AB62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7A74F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E62B87" w14:textId="77777777" w:rsidR="00D4531E" w:rsidRPr="00DD6CFB" w:rsidRDefault="00D4531E" w:rsidP="00DD6CFB">
            <w:pPr>
              <w:pStyle w:val="TAL"/>
              <w:rPr>
                <w:sz w:val="16"/>
                <w:szCs w:val="16"/>
                <w:lang w:eastAsia="en-US"/>
              </w:rPr>
            </w:pPr>
            <w:r w:rsidRPr="00DD6CFB">
              <w:rPr>
                <w:sz w:val="16"/>
                <w:szCs w:val="16"/>
                <w:lang w:eastAsia="en-US"/>
              </w:rPr>
              <w:t>Update UECapabilityEnquiry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20C74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1796DDF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3084D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64273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400712" w14:textId="77777777" w:rsidR="00D4531E" w:rsidRPr="00DD6CFB" w:rsidRDefault="00D4531E" w:rsidP="00DD6CFB">
            <w:pPr>
              <w:pStyle w:val="TAL"/>
              <w:rPr>
                <w:sz w:val="16"/>
                <w:szCs w:val="16"/>
                <w:lang w:eastAsia="en-US"/>
              </w:rPr>
            </w:pPr>
            <w:r w:rsidRPr="00DD6CFB">
              <w:rPr>
                <w:sz w:val="16"/>
                <w:szCs w:val="16"/>
                <w:lang w:eastAsia="en-US"/>
              </w:rPr>
              <w:t>R5-186922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5C24F0" w14:textId="77777777" w:rsidR="00D4531E" w:rsidRPr="00DD6CFB" w:rsidRDefault="00D4531E" w:rsidP="00DD6CFB">
            <w:pPr>
              <w:pStyle w:val="TAL"/>
              <w:rPr>
                <w:sz w:val="16"/>
                <w:szCs w:val="16"/>
                <w:lang w:eastAsia="en-US"/>
              </w:rPr>
            </w:pPr>
            <w:r w:rsidRPr="00DD6CFB">
              <w:rPr>
                <w:sz w:val="16"/>
                <w:szCs w:val="16"/>
                <w:lang w:eastAsia="en-US"/>
              </w:rPr>
              <w:t>0327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01FE8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8D635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280D25" w14:textId="77777777" w:rsidR="00D4531E" w:rsidRPr="00DD6CFB" w:rsidRDefault="00D4531E" w:rsidP="00DD6CFB">
            <w:pPr>
              <w:pStyle w:val="TAL"/>
              <w:rPr>
                <w:sz w:val="16"/>
                <w:szCs w:val="16"/>
                <w:lang w:eastAsia="en-US"/>
              </w:rPr>
            </w:pPr>
            <w:r w:rsidRPr="00DD6CFB">
              <w:rPr>
                <w:sz w:val="16"/>
                <w:szCs w:val="16"/>
                <w:lang w:eastAsia="en-US"/>
              </w:rPr>
              <w:t>Update ULInformationTransfer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8CFB71"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4BE628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CE2440"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5164B9"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91CCE5" w14:textId="77777777" w:rsidR="00D4531E" w:rsidRPr="00DD6CFB" w:rsidRDefault="00D4531E" w:rsidP="00DD6CFB">
            <w:pPr>
              <w:pStyle w:val="TAL"/>
              <w:rPr>
                <w:sz w:val="16"/>
                <w:szCs w:val="16"/>
                <w:lang w:eastAsia="en-US"/>
              </w:rPr>
            </w:pPr>
            <w:r w:rsidRPr="00DD6CFB">
              <w:rPr>
                <w:sz w:val="16"/>
                <w:szCs w:val="16"/>
                <w:lang w:eastAsia="en-US"/>
              </w:rPr>
              <w:t>R5-186923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6E562A" w14:textId="77777777" w:rsidR="00D4531E" w:rsidRPr="00DD6CFB" w:rsidRDefault="00D4531E" w:rsidP="00DD6CFB">
            <w:pPr>
              <w:pStyle w:val="TAL"/>
              <w:rPr>
                <w:sz w:val="16"/>
                <w:szCs w:val="16"/>
                <w:lang w:eastAsia="en-US"/>
              </w:rPr>
            </w:pPr>
            <w:r w:rsidRPr="00DD6CFB">
              <w:rPr>
                <w:sz w:val="16"/>
                <w:szCs w:val="16"/>
                <w:lang w:eastAsia="en-US"/>
              </w:rPr>
              <w:t>0328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EC757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62C81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A227B7" w14:textId="77777777" w:rsidR="00D4531E" w:rsidRPr="00DD6CFB" w:rsidRDefault="00D4531E" w:rsidP="00DD6CFB">
            <w:pPr>
              <w:pStyle w:val="TAL"/>
              <w:rPr>
                <w:sz w:val="16"/>
                <w:szCs w:val="16"/>
                <w:lang w:eastAsia="en-US"/>
              </w:rPr>
            </w:pPr>
            <w:r w:rsidRPr="00DD6CFB">
              <w:rPr>
                <w:sz w:val="16"/>
                <w:szCs w:val="16"/>
                <w:lang w:eastAsia="en-US"/>
              </w:rPr>
              <w:t>Update IE PTRS-UplinkConfig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DA74C5"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E82F93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D6173C"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460288"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DBFBEA" w14:textId="77777777" w:rsidR="00D4531E" w:rsidRPr="00DD6CFB" w:rsidRDefault="00D4531E" w:rsidP="00DD6CFB">
            <w:pPr>
              <w:pStyle w:val="TAL"/>
              <w:rPr>
                <w:sz w:val="16"/>
                <w:szCs w:val="16"/>
                <w:lang w:eastAsia="en-US"/>
              </w:rPr>
            </w:pPr>
            <w:r w:rsidRPr="00DD6CFB">
              <w:rPr>
                <w:sz w:val="16"/>
                <w:szCs w:val="16"/>
                <w:lang w:eastAsia="en-US"/>
              </w:rPr>
              <w:t>R5-186925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5C180D" w14:textId="77777777" w:rsidR="00D4531E" w:rsidRPr="00DD6CFB" w:rsidRDefault="00D4531E" w:rsidP="00DD6CFB">
            <w:pPr>
              <w:pStyle w:val="TAL"/>
              <w:rPr>
                <w:sz w:val="16"/>
                <w:szCs w:val="16"/>
                <w:lang w:eastAsia="en-US"/>
              </w:rPr>
            </w:pPr>
            <w:r w:rsidRPr="00DD6CFB">
              <w:rPr>
                <w:sz w:val="16"/>
                <w:szCs w:val="16"/>
                <w:lang w:eastAsia="en-US"/>
              </w:rPr>
              <w:t>0330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136E9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871FE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DEBFF8" w14:textId="77777777" w:rsidR="00D4531E" w:rsidRPr="00DD6CFB" w:rsidRDefault="00D4531E" w:rsidP="00DD6CFB">
            <w:pPr>
              <w:pStyle w:val="TAL"/>
              <w:rPr>
                <w:sz w:val="16"/>
                <w:szCs w:val="16"/>
                <w:lang w:eastAsia="en-US"/>
              </w:rPr>
            </w:pPr>
            <w:r w:rsidRPr="00DD6CFB">
              <w:rPr>
                <w:sz w:val="16"/>
                <w:szCs w:val="16"/>
                <w:lang w:eastAsia="en-US"/>
              </w:rPr>
              <w:t>Update RRCResumeRequest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778700"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E5A8DB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9FBAAD"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C956E3"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2172CB6" w14:textId="77777777" w:rsidR="00D4531E" w:rsidRPr="00DD6CFB" w:rsidRDefault="00D4531E" w:rsidP="00DD6CFB">
            <w:pPr>
              <w:pStyle w:val="TAL"/>
              <w:rPr>
                <w:sz w:val="16"/>
                <w:szCs w:val="16"/>
                <w:lang w:eastAsia="en-US"/>
              </w:rPr>
            </w:pPr>
            <w:r w:rsidRPr="00DD6CFB">
              <w:rPr>
                <w:sz w:val="16"/>
                <w:szCs w:val="16"/>
                <w:lang w:eastAsia="en-US"/>
              </w:rPr>
              <w:t>R5-186929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1B31B0" w14:textId="77777777" w:rsidR="00D4531E" w:rsidRPr="00DD6CFB" w:rsidRDefault="00D4531E" w:rsidP="00DD6CFB">
            <w:pPr>
              <w:pStyle w:val="TAL"/>
              <w:rPr>
                <w:sz w:val="16"/>
                <w:szCs w:val="16"/>
                <w:lang w:eastAsia="en-US"/>
              </w:rPr>
            </w:pPr>
            <w:r w:rsidRPr="00DD6CFB">
              <w:rPr>
                <w:sz w:val="16"/>
                <w:szCs w:val="16"/>
                <w:lang w:eastAsia="en-US"/>
              </w:rPr>
              <w:t>0331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4DF22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50558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EE0A30" w14:textId="77777777" w:rsidR="00D4531E" w:rsidRPr="00DD6CFB" w:rsidRDefault="00D4531E" w:rsidP="00DD6CFB">
            <w:pPr>
              <w:pStyle w:val="TAL"/>
              <w:rPr>
                <w:sz w:val="16"/>
                <w:szCs w:val="16"/>
                <w:lang w:eastAsia="en-US"/>
              </w:rPr>
            </w:pPr>
            <w:r w:rsidRPr="00DD6CFB">
              <w:rPr>
                <w:sz w:val="16"/>
                <w:szCs w:val="16"/>
                <w:lang w:eastAsia="en-US"/>
              </w:rPr>
              <w:t>Update PTRS-DownlinkConfig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09ADBA"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E71D7F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FA7FF6"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0BF734"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1762E0" w14:textId="77777777" w:rsidR="00D4531E" w:rsidRPr="00DD6CFB" w:rsidRDefault="00D4531E" w:rsidP="00DD6CFB">
            <w:pPr>
              <w:pStyle w:val="TAL"/>
              <w:rPr>
                <w:sz w:val="16"/>
                <w:szCs w:val="16"/>
                <w:lang w:eastAsia="en-US"/>
              </w:rPr>
            </w:pPr>
            <w:r w:rsidRPr="00DD6CFB">
              <w:rPr>
                <w:sz w:val="16"/>
                <w:szCs w:val="16"/>
                <w:lang w:eastAsia="en-US"/>
              </w:rPr>
              <w:t>R5-186936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9152D" w14:textId="77777777" w:rsidR="00D4531E" w:rsidRPr="00DD6CFB" w:rsidRDefault="00D4531E" w:rsidP="00DD6CFB">
            <w:pPr>
              <w:pStyle w:val="TAL"/>
              <w:rPr>
                <w:sz w:val="16"/>
                <w:szCs w:val="16"/>
                <w:lang w:eastAsia="en-US"/>
              </w:rPr>
            </w:pPr>
            <w:r w:rsidRPr="00DD6CFB">
              <w:rPr>
                <w:sz w:val="16"/>
                <w:szCs w:val="16"/>
                <w:lang w:eastAsia="en-US"/>
              </w:rPr>
              <w:t>0335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EE251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125AC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108DE" w14:textId="77777777" w:rsidR="00D4531E" w:rsidRPr="00DD6CFB" w:rsidRDefault="00D4531E" w:rsidP="00DD6CFB">
            <w:pPr>
              <w:pStyle w:val="TAL"/>
              <w:rPr>
                <w:sz w:val="16"/>
                <w:szCs w:val="16"/>
                <w:lang w:eastAsia="en-US"/>
              </w:rPr>
            </w:pPr>
            <w:r w:rsidRPr="00DD6CFB">
              <w:rPr>
                <w:sz w:val="16"/>
                <w:szCs w:val="16"/>
                <w:lang w:eastAsia="en-US"/>
              </w:rPr>
              <w:t>Update PUCCH-SpatialRelationInfo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2DE333"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30479B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781B84"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C4748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B7A6F4" w14:textId="77777777" w:rsidR="00D4531E" w:rsidRPr="00DD6CFB" w:rsidRDefault="00D4531E" w:rsidP="00DD6CFB">
            <w:pPr>
              <w:pStyle w:val="TAL"/>
              <w:rPr>
                <w:sz w:val="16"/>
                <w:szCs w:val="16"/>
                <w:lang w:eastAsia="en-US"/>
              </w:rPr>
            </w:pPr>
            <w:r w:rsidRPr="00DD6CFB">
              <w:rPr>
                <w:sz w:val="16"/>
                <w:szCs w:val="16"/>
                <w:lang w:eastAsia="en-US"/>
              </w:rPr>
              <w:t>R5-186987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8CA9CA" w14:textId="77777777" w:rsidR="00D4531E" w:rsidRPr="00DD6CFB" w:rsidRDefault="00D4531E" w:rsidP="00DD6CFB">
            <w:pPr>
              <w:pStyle w:val="TAL"/>
              <w:rPr>
                <w:sz w:val="16"/>
                <w:szCs w:val="16"/>
                <w:lang w:eastAsia="en-US"/>
              </w:rPr>
            </w:pPr>
            <w:r w:rsidRPr="00DD6CFB">
              <w:rPr>
                <w:sz w:val="16"/>
                <w:szCs w:val="16"/>
                <w:lang w:eastAsia="en-US"/>
              </w:rPr>
              <w:t>0342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5AB1B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60220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064600" w14:textId="77777777" w:rsidR="00D4531E" w:rsidRPr="00DD6CFB" w:rsidRDefault="00D4531E" w:rsidP="00DD6CFB">
            <w:pPr>
              <w:pStyle w:val="TAL"/>
              <w:rPr>
                <w:sz w:val="16"/>
                <w:szCs w:val="16"/>
                <w:lang w:eastAsia="en-US"/>
              </w:rPr>
            </w:pPr>
            <w:r w:rsidRPr="00DD6CFB">
              <w:rPr>
                <w:sz w:val="16"/>
                <w:szCs w:val="16"/>
                <w:lang w:eastAsia="en-US"/>
              </w:rPr>
              <w:t>Addition of SIB3 message_Resubmission of 185792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B8579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17AD7E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BD6C99"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FBCF4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4B71EA" w14:textId="77777777" w:rsidR="00D4531E" w:rsidRPr="00DD6CFB" w:rsidRDefault="00D4531E" w:rsidP="00DD6CFB">
            <w:pPr>
              <w:pStyle w:val="TAL"/>
              <w:rPr>
                <w:sz w:val="16"/>
                <w:szCs w:val="16"/>
                <w:lang w:eastAsia="en-US"/>
              </w:rPr>
            </w:pPr>
            <w:r w:rsidRPr="00DD6CFB">
              <w:rPr>
                <w:sz w:val="16"/>
                <w:szCs w:val="16"/>
                <w:lang w:eastAsia="en-US"/>
              </w:rPr>
              <w:t>R5-186988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5E14C4" w14:textId="77777777" w:rsidR="00D4531E" w:rsidRPr="00DD6CFB" w:rsidRDefault="00D4531E" w:rsidP="00DD6CFB">
            <w:pPr>
              <w:pStyle w:val="TAL"/>
              <w:rPr>
                <w:sz w:val="16"/>
                <w:szCs w:val="16"/>
                <w:lang w:eastAsia="en-US"/>
              </w:rPr>
            </w:pPr>
            <w:r w:rsidRPr="00DD6CFB">
              <w:rPr>
                <w:sz w:val="16"/>
                <w:szCs w:val="16"/>
                <w:lang w:eastAsia="en-US"/>
              </w:rPr>
              <w:t>0343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4F9FA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ACE4E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D6F300" w14:textId="77777777" w:rsidR="00D4531E" w:rsidRPr="00DD6CFB" w:rsidRDefault="00D4531E" w:rsidP="00DD6CFB">
            <w:pPr>
              <w:pStyle w:val="TAL"/>
              <w:rPr>
                <w:sz w:val="16"/>
                <w:szCs w:val="16"/>
                <w:lang w:eastAsia="en-US"/>
              </w:rPr>
            </w:pPr>
            <w:r w:rsidRPr="00DD6CFB">
              <w:rPr>
                <w:sz w:val="16"/>
                <w:szCs w:val="16"/>
                <w:lang w:eastAsia="en-US"/>
              </w:rPr>
              <w:t>Addition of SIB5 message_Resubmission of 186054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35027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A6718E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CD8AF6"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58F5AD"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D5E6DC" w14:textId="77777777" w:rsidR="00D4531E" w:rsidRPr="00DD6CFB" w:rsidRDefault="00D4531E" w:rsidP="00DD6CFB">
            <w:pPr>
              <w:pStyle w:val="TAL"/>
              <w:rPr>
                <w:sz w:val="16"/>
                <w:szCs w:val="16"/>
                <w:lang w:eastAsia="en-US"/>
              </w:rPr>
            </w:pPr>
            <w:r w:rsidRPr="00DD6CFB">
              <w:rPr>
                <w:sz w:val="16"/>
                <w:szCs w:val="16"/>
                <w:lang w:eastAsia="en-US"/>
              </w:rPr>
              <w:t>R5-186989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0646CF" w14:textId="77777777" w:rsidR="00D4531E" w:rsidRPr="00DD6CFB" w:rsidRDefault="00D4531E" w:rsidP="00DD6CFB">
            <w:pPr>
              <w:pStyle w:val="TAL"/>
              <w:rPr>
                <w:sz w:val="16"/>
                <w:szCs w:val="16"/>
                <w:lang w:eastAsia="en-US"/>
              </w:rPr>
            </w:pPr>
            <w:r w:rsidRPr="00DD6CFB">
              <w:rPr>
                <w:sz w:val="16"/>
                <w:szCs w:val="16"/>
                <w:lang w:eastAsia="en-US"/>
              </w:rPr>
              <w:t>0344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D7589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6DF67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94FEC2" w14:textId="77777777" w:rsidR="00D4531E" w:rsidRPr="00DD6CFB" w:rsidRDefault="00D4531E" w:rsidP="00DD6CFB">
            <w:pPr>
              <w:pStyle w:val="TAL"/>
              <w:rPr>
                <w:sz w:val="16"/>
                <w:szCs w:val="16"/>
                <w:lang w:eastAsia="en-US"/>
              </w:rPr>
            </w:pPr>
            <w:r w:rsidRPr="00DD6CFB">
              <w:rPr>
                <w:sz w:val="16"/>
                <w:szCs w:val="16"/>
                <w:lang w:eastAsia="en-US"/>
              </w:rPr>
              <w:t>Addition of SIB6 - SIB8 message_Resubmission of 186055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FE35EA"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A64613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32B63A"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8588E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1E25B8B" w14:textId="77777777" w:rsidR="00D4531E" w:rsidRPr="00DD6CFB" w:rsidRDefault="00D4531E" w:rsidP="00DD6CFB">
            <w:pPr>
              <w:pStyle w:val="TAL"/>
              <w:rPr>
                <w:sz w:val="16"/>
                <w:szCs w:val="16"/>
                <w:lang w:eastAsia="en-US"/>
              </w:rPr>
            </w:pPr>
            <w:r w:rsidRPr="00DD6CFB">
              <w:rPr>
                <w:sz w:val="16"/>
                <w:szCs w:val="16"/>
                <w:lang w:eastAsia="en-US"/>
              </w:rPr>
              <w:t>R5-186990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E9181" w14:textId="77777777" w:rsidR="00D4531E" w:rsidRPr="00DD6CFB" w:rsidRDefault="00D4531E" w:rsidP="00DD6CFB">
            <w:pPr>
              <w:pStyle w:val="TAL"/>
              <w:rPr>
                <w:sz w:val="16"/>
                <w:szCs w:val="16"/>
                <w:lang w:eastAsia="en-US"/>
              </w:rPr>
            </w:pPr>
            <w:r w:rsidRPr="00DD6CFB">
              <w:rPr>
                <w:sz w:val="16"/>
                <w:szCs w:val="16"/>
                <w:lang w:eastAsia="en-US"/>
              </w:rPr>
              <w:t>0345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80C99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C1B95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F0D7A9" w14:textId="77777777" w:rsidR="00D4531E" w:rsidRPr="00DD6CFB" w:rsidRDefault="00D4531E" w:rsidP="00DD6CFB">
            <w:pPr>
              <w:pStyle w:val="TAL"/>
              <w:rPr>
                <w:sz w:val="16"/>
                <w:szCs w:val="16"/>
                <w:lang w:eastAsia="en-US"/>
              </w:rPr>
            </w:pPr>
            <w:r w:rsidRPr="00DD6CFB">
              <w:rPr>
                <w:sz w:val="16"/>
                <w:szCs w:val="16"/>
                <w:lang w:eastAsia="en-US"/>
              </w:rPr>
              <w:t>Addition of SIB9 message_Resubmission of 186056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8E551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2AFAC8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7F2B52D"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1D67A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1E1F27" w14:textId="77777777" w:rsidR="00D4531E" w:rsidRPr="00DD6CFB" w:rsidRDefault="00D4531E" w:rsidP="00DD6CFB">
            <w:pPr>
              <w:pStyle w:val="TAL"/>
              <w:rPr>
                <w:sz w:val="16"/>
                <w:szCs w:val="16"/>
                <w:lang w:eastAsia="en-US"/>
              </w:rPr>
            </w:pPr>
            <w:r w:rsidRPr="00DD6CFB">
              <w:rPr>
                <w:sz w:val="16"/>
                <w:szCs w:val="16"/>
                <w:lang w:eastAsia="en-US"/>
              </w:rPr>
              <w:t>R5-187026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9DD875" w14:textId="77777777" w:rsidR="00D4531E" w:rsidRPr="00DD6CFB" w:rsidRDefault="00D4531E" w:rsidP="00DD6CFB">
            <w:pPr>
              <w:pStyle w:val="TAL"/>
              <w:rPr>
                <w:sz w:val="16"/>
                <w:szCs w:val="16"/>
                <w:lang w:eastAsia="en-US"/>
              </w:rPr>
            </w:pPr>
            <w:r w:rsidRPr="00DD6CFB">
              <w:rPr>
                <w:sz w:val="16"/>
                <w:szCs w:val="16"/>
                <w:lang w:eastAsia="en-US"/>
              </w:rPr>
              <w:t>0348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85F0A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6ECD1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BF3763" w14:textId="77777777" w:rsidR="00D4531E" w:rsidRPr="00DD6CFB" w:rsidRDefault="00D4531E" w:rsidP="00DD6CFB">
            <w:pPr>
              <w:pStyle w:val="TAL"/>
              <w:rPr>
                <w:sz w:val="16"/>
                <w:szCs w:val="16"/>
                <w:lang w:eastAsia="en-US"/>
              </w:rPr>
            </w:pPr>
            <w:r w:rsidRPr="00DD6CFB">
              <w:rPr>
                <w:sz w:val="16"/>
                <w:szCs w:val="16"/>
                <w:lang w:eastAsia="en-US"/>
              </w:rPr>
              <w:t>Addition of P-Max in Test environment for RF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BC9BB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92601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799A9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2C88DE"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8B89B5" w14:textId="77777777" w:rsidR="00D4531E" w:rsidRPr="00DD6CFB" w:rsidRDefault="00D4531E" w:rsidP="00DD6CFB">
            <w:pPr>
              <w:pStyle w:val="TAL"/>
              <w:rPr>
                <w:sz w:val="16"/>
                <w:szCs w:val="16"/>
                <w:lang w:eastAsia="en-US"/>
              </w:rPr>
            </w:pPr>
            <w:r w:rsidRPr="00DD6CFB">
              <w:rPr>
                <w:sz w:val="16"/>
                <w:szCs w:val="16"/>
                <w:lang w:eastAsia="en-US"/>
              </w:rPr>
              <w:t>R5-187028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2ED585" w14:textId="77777777" w:rsidR="00D4531E" w:rsidRPr="00DD6CFB" w:rsidRDefault="00D4531E" w:rsidP="00DD6CFB">
            <w:pPr>
              <w:pStyle w:val="TAL"/>
              <w:rPr>
                <w:sz w:val="16"/>
                <w:szCs w:val="16"/>
                <w:lang w:eastAsia="en-US"/>
              </w:rPr>
            </w:pPr>
            <w:r w:rsidRPr="00DD6CFB">
              <w:rPr>
                <w:sz w:val="16"/>
                <w:szCs w:val="16"/>
                <w:lang w:eastAsia="en-US"/>
              </w:rPr>
              <w:t>0350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C2375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D0FCC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7D929D" w14:textId="77777777" w:rsidR="00D4531E" w:rsidRPr="00DD6CFB" w:rsidRDefault="00D4531E" w:rsidP="00DD6CFB">
            <w:pPr>
              <w:pStyle w:val="TAL"/>
              <w:rPr>
                <w:sz w:val="16"/>
                <w:szCs w:val="16"/>
                <w:lang w:eastAsia="en-US"/>
              </w:rPr>
            </w:pPr>
            <w:r w:rsidRPr="00DD6CFB">
              <w:rPr>
                <w:sz w:val="16"/>
                <w:szCs w:val="16"/>
                <w:lang w:eastAsia="en-US"/>
              </w:rPr>
              <w:t>Addition of test frequencies for SUL band n80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6E7FB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55F454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07B439"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99D43D"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6FE06F" w14:textId="77777777" w:rsidR="00D4531E" w:rsidRPr="00DD6CFB" w:rsidRDefault="00D4531E" w:rsidP="00DD6CFB">
            <w:pPr>
              <w:pStyle w:val="TAL"/>
              <w:rPr>
                <w:sz w:val="16"/>
                <w:szCs w:val="16"/>
                <w:lang w:eastAsia="en-US"/>
              </w:rPr>
            </w:pPr>
            <w:r w:rsidRPr="00DD6CFB">
              <w:rPr>
                <w:sz w:val="16"/>
                <w:szCs w:val="16"/>
                <w:lang w:eastAsia="en-US"/>
              </w:rPr>
              <w:t>R5-187030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01C59B" w14:textId="77777777" w:rsidR="00D4531E" w:rsidRPr="00DD6CFB" w:rsidRDefault="00D4531E" w:rsidP="00DD6CFB">
            <w:pPr>
              <w:pStyle w:val="TAL"/>
              <w:rPr>
                <w:sz w:val="16"/>
                <w:szCs w:val="16"/>
                <w:lang w:eastAsia="en-US"/>
              </w:rPr>
            </w:pPr>
            <w:r w:rsidRPr="00DD6CFB">
              <w:rPr>
                <w:sz w:val="16"/>
                <w:szCs w:val="16"/>
                <w:lang w:eastAsia="en-US"/>
              </w:rPr>
              <w:t>0352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06CFD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60EAD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1DEB43" w14:textId="77777777" w:rsidR="00D4531E" w:rsidRPr="00DD6CFB" w:rsidRDefault="00D4531E" w:rsidP="00DD6CFB">
            <w:pPr>
              <w:pStyle w:val="TAL"/>
              <w:rPr>
                <w:sz w:val="16"/>
                <w:szCs w:val="16"/>
                <w:lang w:eastAsia="en-US"/>
              </w:rPr>
            </w:pPr>
            <w:r w:rsidRPr="00DD6CFB">
              <w:rPr>
                <w:sz w:val="16"/>
                <w:szCs w:val="16"/>
                <w:lang w:eastAsia="en-US"/>
              </w:rPr>
              <w:t>Addition of test frequencies for SUL band n82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D722C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218FB9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F09161"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05E3A5"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FB0DA1" w14:textId="77777777" w:rsidR="00D4531E" w:rsidRPr="00DD6CFB" w:rsidRDefault="00D4531E" w:rsidP="00DD6CFB">
            <w:pPr>
              <w:pStyle w:val="TAL"/>
              <w:rPr>
                <w:sz w:val="16"/>
                <w:szCs w:val="16"/>
                <w:lang w:eastAsia="en-US"/>
              </w:rPr>
            </w:pPr>
            <w:r w:rsidRPr="00DD6CFB">
              <w:rPr>
                <w:sz w:val="16"/>
                <w:szCs w:val="16"/>
                <w:lang w:eastAsia="en-US"/>
              </w:rPr>
              <w:t>R5-187031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46A76B" w14:textId="77777777" w:rsidR="00D4531E" w:rsidRPr="00DD6CFB" w:rsidRDefault="00D4531E" w:rsidP="00DD6CFB">
            <w:pPr>
              <w:pStyle w:val="TAL"/>
              <w:rPr>
                <w:sz w:val="16"/>
                <w:szCs w:val="16"/>
                <w:lang w:eastAsia="en-US"/>
              </w:rPr>
            </w:pPr>
            <w:r w:rsidRPr="00DD6CFB">
              <w:rPr>
                <w:sz w:val="16"/>
                <w:szCs w:val="16"/>
                <w:lang w:eastAsia="en-US"/>
              </w:rPr>
              <w:t>0353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9163C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AC993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7E8C00" w14:textId="77777777" w:rsidR="00D4531E" w:rsidRPr="00DD6CFB" w:rsidRDefault="00D4531E" w:rsidP="00DD6CFB">
            <w:pPr>
              <w:pStyle w:val="TAL"/>
              <w:rPr>
                <w:sz w:val="16"/>
                <w:szCs w:val="16"/>
                <w:lang w:eastAsia="en-US"/>
              </w:rPr>
            </w:pPr>
            <w:r w:rsidRPr="00DD6CFB">
              <w:rPr>
                <w:sz w:val="16"/>
                <w:szCs w:val="16"/>
                <w:lang w:eastAsia="en-US"/>
              </w:rPr>
              <w:t>Addition of test frequencies for SUL band n83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CDBEA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CCCC83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378BCA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EA229E"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3ED9F8" w14:textId="77777777" w:rsidR="00D4531E" w:rsidRPr="00DD6CFB" w:rsidRDefault="00D4531E" w:rsidP="00DD6CFB">
            <w:pPr>
              <w:pStyle w:val="TAL"/>
              <w:rPr>
                <w:sz w:val="16"/>
                <w:szCs w:val="16"/>
                <w:lang w:eastAsia="en-US"/>
              </w:rPr>
            </w:pPr>
            <w:r w:rsidRPr="00DD6CFB">
              <w:rPr>
                <w:sz w:val="16"/>
                <w:szCs w:val="16"/>
                <w:lang w:eastAsia="en-US"/>
              </w:rPr>
              <w:t>R5-187032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CDF61" w14:textId="77777777" w:rsidR="00D4531E" w:rsidRPr="00DD6CFB" w:rsidRDefault="00D4531E" w:rsidP="00DD6CFB">
            <w:pPr>
              <w:pStyle w:val="TAL"/>
              <w:rPr>
                <w:sz w:val="16"/>
                <w:szCs w:val="16"/>
                <w:lang w:eastAsia="en-US"/>
              </w:rPr>
            </w:pPr>
            <w:r w:rsidRPr="00DD6CFB">
              <w:rPr>
                <w:sz w:val="16"/>
                <w:szCs w:val="16"/>
                <w:lang w:eastAsia="en-US"/>
              </w:rPr>
              <w:t>0354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524F6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BBE62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7821B5" w14:textId="77777777" w:rsidR="00D4531E" w:rsidRPr="00DD6CFB" w:rsidRDefault="00D4531E" w:rsidP="00DD6CFB">
            <w:pPr>
              <w:pStyle w:val="TAL"/>
              <w:rPr>
                <w:sz w:val="16"/>
                <w:szCs w:val="16"/>
                <w:lang w:eastAsia="en-US"/>
              </w:rPr>
            </w:pPr>
            <w:r w:rsidRPr="00DD6CFB">
              <w:rPr>
                <w:sz w:val="16"/>
                <w:szCs w:val="16"/>
                <w:lang w:eastAsia="en-US"/>
              </w:rPr>
              <w:t>Addition of test frequencies for SUL band n84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B1EC8D"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813205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29F4DF"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A3D167"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A50D59" w14:textId="77777777" w:rsidR="00D4531E" w:rsidRPr="00DD6CFB" w:rsidRDefault="00D4531E" w:rsidP="00DD6CFB">
            <w:pPr>
              <w:pStyle w:val="TAL"/>
              <w:rPr>
                <w:sz w:val="16"/>
                <w:szCs w:val="16"/>
                <w:lang w:eastAsia="en-US"/>
              </w:rPr>
            </w:pPr>
            <w:r w:rsidRPr="00DD6CFB">
              <w:rPr>
                <w:sz w:val="16"/>
                <w:szCs w:val="16"/>
                <w:lang w:eastAsia="en-US"/>
              </w:rPr>
              <w:t>R5-187033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DDA43" w14:textId="77777777" w:rsidR="00D4531E" w:rsidRPr="00DD6CFB" w:rsidRDefault="00D4531E" w:rsidP="00DD6CFB">
            <w:pPr>
              <w:pStyle w:val="TAL"/>
              <w:rPr>
                <w:sz w:val="16"/>
                <w:szCs w:val="16"/>
                <w:lang w:eastAsia="en-US"/>
              </w:rPr>
            </w:pPr>
            <w:r w:rsidRPr="00DD6CFB">
              <w:rPr>
                <w:sz w:val="16"/>
                <w:szCs w:val="16"/>
                <w:lang w:eastAsia="en-US"/>
              </w:rPr>
              <w:t>0355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AB086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6DCC2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3ED11C" w14:textId="77777777" w:rsidR="00D4531E" w:rsidRPr="00DD6CFB" w:rsidRDefault="00D4531E" w:rsidP="00DD6CFB">
            <w:pPr>
              <w:pStyle w:val="TAL"/>
              <w:rPr>
                <w:sz w:val="16"/>
                <w:szCs w:val="16"/>
                <w:lang w:eastAsia="en-US"/>
              </w:rPr>
            </w:pPr>
            <w:r w:rsidRPr="00DD6CFB">
              <w:rPr>
                <w:sz w:val="16"/>
                <w:szCs w:val="16"/>
                <w:lang w:eastAsia="en-US"/>
              </w:rPr>
              <w:t>Addition of test frequencies for SUL band n86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E8F531"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41C8AC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CD2ECF"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89765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68CE755" w14:textId="77777777" w:rsidR="00D4531E" w:rsidRPr="00DD6CFB" w:rsidRDefault="00D4531E" w:rsidP="00DD6CFB">
            <w:pPr>
              <w:pStyle w:val="TAL"/>
              <w:rPr>
                <w:sz w:val="16"/>
                <w:szCs w:val="16"/>
                <w:lang w:eastAsia="en-US"/>
              </w:rPr>
            </w:pPr>
            <w:r w:rsidRPr="00DD6CFB">
              <w:rPr>
                <w:sz w:val="16"/>
                <w:szCs w:val="16"/>
                <w:lang w:eastAsia="en-US"/>
              </w:rPr>
              <w:t>R5-187110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935C8D" w14:textId="77777777" w:rsidR="00D4531E" w:rsidRPr="00DD6CFB" w:rsidRDefault="00D4531E" w:rsidP="00DD6CFB">
            <w:pPr>
              <w:pStyle w:val="TAL"/>
              <w:rPr>
                <w:sz w:val="16"/>
                <w:szCs w:val="16"/>
                <w:lang w:eastAsia="en-US"/>
              </w:rPr>
            </w:pPr>
            <w:r w:rsidRPr="00DD6CFB">
              <w:rPr>
                <w:sz w:val="16"/>
                <w:szCs w:val="16"/>
                <w:lang w:eastAsia="en-US"/>
              </w:rPr>
              <w:t>0358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5281A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45149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331F9F" w14:textId="77777777" w:rsidR="00D4531E" w:rsidRPr="00DD6CFB" w:rsidRDefault="00D4531E" w:rsidP="00DD6CFB">
            <w:pPr>
              <w:pStyle w:val="TAL"/>
              <w:rPr>
                <w:sz w:val="16"/>
                <w:szCs w:val="16"/>
                <w:lang w:eastAsia="en-US"/>
              </w:rPr>
            </w:pPr>
            <w:r w:rsidRPr="00DD6CFB">
              <w:rPr>
                <w:sz w:val="16"/>
                <w:szCs w:val="16"/>
                <w:lang w:eastAsia="en-US"/>
              </w:rPr>
              <w:t>Correction to default message contents for SRB3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50F6E5"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B815C8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03E69B"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B28FA4"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33D5D6C" w14:textId="77777777" w:rsidR="00D4531E" w:rsidRPr="00DD6CFB" w:rsidRDefault="00D4531E" w:rsidP="00DD6CFB">
            <w:pPr>
              <w:pStyle w:val="TAL"/>
              <w:rPr>
                <w:sz w:val="16"/>
                <w:szCs w:val="16"/>
                <w:lang w:eastAsia="en-US"/>
              </w:rPr>
            </w:pPr>
            <w:r w:rsidRPr="00DD6CFB">
              <w:rPr>
                <w:sz w:val="16"/>
                <w:szCs w:val="16"/>
                <w:lang w:eastAsia="en-US"/>
              </w:rPr>
              <w:t>R5-187159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35BFB8" w14:textId="77777777" w:rsidR="00D4531E" w:rsidRPr="00DD6CFB" w:rsidRDefault="00D4531E" w:rsidP="00DD6CFB">
            <w:pPr>
              <w:pStyle w:val="TAL"/>
              <w:rPr>
                <w:sz w:val="16"/>
                <w:szCs w:val="16"/>
                <w:lang w:eastAsia="en-US"/>
              </w:rPr>
            </w:pPr>
            <w:r w:rsidRPr="00DD6CFB">
              <w:rPr>
                <w:sz w:val="16"/>
                <w:szCs w:val="16"/>
                <w:lang w:eastAsia="en-US"/>
              </w:rPr>
              <w:t>0361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08B44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82D9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F96C4B" w14:textId="77777777" w:rsidR="00D4531E" w:rsidRPr="00DD6CFB" w:rsidRDefault="00D4531E" w:rsidP="00DD6CFB">
            <w:pPr>
              <w:pStyle w:val="TAL"/>
              <w:rPr>
                <w:sz w:val="16"/>
                <w:szCs w:val="16"/>
                <w:lang w:eastAsia="en-US"/>
              </w:rPr>
            </w:pPr>
            <w:r w:rsidRPr="00DD6CFB">
              <w:rPr>
                <w:sz w:val="16"/>
                <w:szCs w:val="16"/>
                <w:lang w:eastAsia="en-US"/>
              </w:rPr>
              <w:t>Updates to Configuration Update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BC57C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FED2B4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C71641"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ADC7CD"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D6FDFB" w14:textId="77777777" w:rsidR="00D4531E" w:rsidRPr="00DD6CFB" w:rsidRDefault="00D4531E" w:rsidP="00DD6CFB">
            <w:pPr>
              <w:pStyle w:val="TAL"/>
              <w:rPr>
                <w:sz w:val="16"/>
                <w:szCs w:val="16"/>
                <w:lang w:eastAsia="en-US"/>
              </w:rPr>
            </w:pPr>
            <w:r w:rsidRPr="00DD6CFB">
              <w:rPr>
                <w:sz w:val="16"/>
                <w:szCs w:val="16"/>
                <w:lang w:eastAsia="en-US"/>
              </w:rPr>
              <w:t>R5-187160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DA5F6D" w14:textId="77777777" w:rsidR="00D4531E" w:rsidRPr="00DD6CFB" w:rsidRDefault="00D4531E" w:rsidP="00DD6CFB">
            <w:pPr>
              <w:pStyle w:val="TAL"/>
              <w:rPr>
                <w:sz w:val="16"/>
                <w:szCs w:val="16"/>
                <w:lang w:eastAsia="en-US"/>
              </w:rPr>
            </w:pPr>
            <w:r w:rsidRPr="00DD6CFB">
              <w:rPr>
                <w:sz w:val="16"/>
                <w:szCs w:val="16"/>
                <w:lang w:eastAsia="en-US"/>
              </w:rPr>
              <w:t>0362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8B98E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75107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054A18" w14:textId="77777777" w:rsidR="00D4531E" w:rsidRPr="00DD6CFB" w:rsidRDefault="00D4531E" w:rsidP="00DD6CFB">
            <w:pPr>
              <w:pStyle w:val="TAL"/>
              <w:rPr>
                <w:sz w:val="16"/>
                <w:szCs w:val="16"/>
                <w:lang w:eastAsia="en-US"/>
              </w:rPr>
            </w:pPr>
            <w:r w:rsidRPr="00DD6CFB">
              <w:rPr>
                <w:sz w:val="16"/>
                <w:szCs w:val="16"/>
                <w:lang w:eastAsia="en-US"/>
              </w:rPr>
              <w:t>Updates to De-registration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F862A5"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6C5568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A34799"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FE8083"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9509D1" w14:textId="77777777" w:rsidR="00D4531E" w:rsidRPr="00DD6CFB" w:rsidRDefault="00D4531E" w:rsidP="00DD6CFB">
            <w:pPr>
              <w:pStyle w:val="TAL"/>
              <w:rPr>
                <w:sz w:val="16"/>
                <w:szCs w:val="16"/>
                <w:lang w:eastAsia="en-US"/>
              </w:rPr>
            </w:pPr>
            <w:r w:rsidRPr="00DD6CFB">
              <w:rPr>
                <w:sz w:val="16"/>
                <w:szCs w:val="16"/>
                <w:lang w:eastAsia="en-US"/>
              </w:rPr>
              <w:t>R5-187161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663E1" w14:textId="77777777" w:rsidR="00D4531E" w:rsidRPr="00DD6CFB" w:rsidRDefault="00D4531E" w:rsidP="00DD6CFB">
            <w:pPr>
              <w:pStyle w:val="TAL"/>
              <w:rPr>
                <w:sz w:val="16"/>
                <w:szCs w:val="16"/>
                <w:lang w:eastAsia="en-US"/>
              </w:rPr>
            </w:pPr>
            <w:r w:rsidRPr="00DD6CFB">
              <w:rPr>
                <w:sz w:val="16"/>
                <w:szCs w:val="16"/>
                <w:lang w:eastAsia="en-US"/>
              </w:rPr>
              <w:t>0363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52771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0A59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CCAC8E" w14:textId="77777777" w:rsidR="00D4531E" w:rsidRPr="00DD6CFB" w:rsidRDefault="00D4531E" w:rsidP="00DD6CFB">
            <w:pPr>
              <w:pStyle w:val="TAL"/>
              <w:rPr>
                <w:sz w:val="16"/>
                <w:szCs w:val="16"/>
                <w:lang w:eastAsia="en-US"/>
              </w:rPr>
            </w:pPr>
            <w:r w:rsidRPr="00DD6CFB">
              <w:rPr>
                <w:sz w:val="16"/>
                <w:szCs w:val="16"/>
                <w:lang w:eastAsia="en-US"/>
              </w:rPr>
              <w:t>Updates to Identity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04873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64F69B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9630D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DBBAB5"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96AA77" w14:textId="77777777" w:rsidR="00D4531E" w:rsidRPr="00DD6CFB" w:rsidRDefault="00D4531E" w:rsidP="00DD6CFB">
            <w:pPr>
              <w:pStyle w:val="TAL"/>
              <w:rPr>
                <w:sz w:val="16"/>
                <w:szCs w:val="16"/>
                <w:lang w:eastAsia="en-US"/>
              </w:rPr>
            </w:pPr>
            <w:r w:rsidRPr="00DD6CFB">
              <w:rPr>
                <w:sz w:val="16"/>
                <w:szCs w:val="16"/>
                <w:lang w:eastAsia="en-US"/>
              </w:rPr>
              <w:t>R5-187162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16629D" w14:textId="77777777" w:rsidR="00D4531E" w:rsidRPr="00DD6CFB" w:rsidRDefault="00D4531E" w:rsidP="00DD6CFB">
            <w:pPr>
              <w:pStyle w:val="TAL"/>
              <w:rPr>
                <w:sz w:val="16"/>
                <w:szCs w:val="16"/>
                <w:lang w:eastAsia="en-US"/>
              </w:rPr>
            </w:pPr>
            <w:r w:rsidRPr="00DD6CFB">
              <w:rPr>
                <w:sz w:val="16"/>
                <w:szCs w:val="16"/>
                <w:lang w:eastAsia="en-US"/>
              </w:rPr>
              <w:t>0364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D1CA2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45C91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4109D2" w14:textId="77777777" w:rsidR="00D4531E" w:rsidRPr="00DD6CFB" w:rsidRDefault="00D4531E" w:rsidP="00DD6CFB">
            <w:pPr>
              <w:pStyle w:val="TAL"/>
              <w:rPr>
                <w:sz w:val="16"/>
                <w:szCs w:val="16"/>
                <w:lang w:eastAsia="en-US"/>
              </w:rPr>
            </w:pPr>
            <w:r w:rsidRPr="00DD6CFB">
              <w:rPr>
                <w:sz w:val="16"/>
                <w:szCs w:val="16"/>
                <w:lang w:eastAsia="en-US"/>
              </w:rPr>
              <w:t>Updates to NAS Transport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227E2D"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5E1592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97D53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DAA3B9"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C7D1C3" w14:textId="77777777" w:rsidR="00D4531E" w:rsidRPr="00DD6CFB" w:rsidRDefault="00D4531E" w:rsidP="00DD6CFB">
            <w:pPr>
              <w:pStyle w:val="TAL"/>
              <w:rPr>
                <w:sz w:val="16"/>
                <w:szCs w:val="16"/>
                <w:lang w:eastAsia="en-US"/>
              </w:rPr>
            </w:pPr>
            <w:r w:rsidRPr="00DD6CFB">
              <w:rPr>
                <w:sz w:val="16"/>
                <w:szCs w:val="16"/>
                <w:lang w:eastAsia="en-US"/>
              </w:rPr>
              <w:t>R5-187163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C712DD" w14:textId="77777777" w:rsidR="00D4531E" w:rsidRPr="00DD6CFB" w:rsidRDefault="00D4531E" w:rsidP="00DD6CFB">
            <w:pPr>
              <w:pStyle w:val="TAL"/>
              <w:rPr>
                <w:sz w:val="16"/>
                <w:szCs w:val="16"/>
                <w:lang w:eastAsia="en-US"/>
              </w:rPr>
            </w:pPr>
            <w:r w:rsidRPr="00DD6CFB">
              <w:rPr>
                <w:sz w:val="16"/>
                <w:szCs w:val="16"/>
                <w:lang w:eastAsia="en-US"/>
              </w:rPr>
              <w:t>0365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2B66C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12A68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8A5DE8" w14:textId="77777777" w:rsidR="00D4531E" w:rsidRPr="00DD6CFB" w:rsidRDefault="00D4531E" w:rsidP="00DD6CFB">
            <w:pPr>
              <w:pStyle w:val="TAL"/>
              <w:rPr>
                <w:sz w:val="16"/>
                <w:szCs w:val="16"/>
                <w:lang w:eastAsia="en-US"/>
              </w:rPr>
            </w:pPr>
            <w:r w:rsidRPr="00DD6CFB">
              <w:rPr>
                <w:sz w:val="16"/>
                <w:szCs w:val="16"/>
                <w:lang w:eastAsia="en-US"/>
              </w:rPr>
              <w:t>Updates to Notification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416C38"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264A7F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2587C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7D6C4FE"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5502D19" w14:textId="77777777" w:rsidR="00D4531E" w:rsidRPr="00DD6CFB" w:rsidRDefault="00D4531E" w:rsidP="00DD6CFB">
            <w:pPr>
              <w:pStyle w:val="TAL"/>
              <w:rPr>
                <w:sz w:val="16"/>
                <w:szCs w:val="16"/>
                <w:lang w:eastAsia="en-US"/>
              </w:rPr>
            </w:pPr>
            <w:r w:rsidRPr="00DD6CFB">
              <w:rPr>
                <w:sz w:val="16"/>
                <w:szCs w:val="16"/>
                <w:lang w:eastAsia="en-US"/>
              </w:rPr>
              <w:t>R5-187164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DEF657" w14:textId="77777777" w:rsidR="00D4531E" w:rsidRPr="00DD6CFB" w:rsidRDefault="00D4531E" w:rsidP="00DD6CFB">
            <w:pPr>
              <w:pStyle w:val="TAL"/>
              <w:rPr>
                <w:sz w:val="16"/>
                <w:szCs w:val="16"/>
                <w:lang w:eastAsia="en-US"/>
              </w:rPr>
            </w:pPr>
            <w:r w:rsidRPr="00DD6CFB">
              <w:rPr>
                <w:sz w:val="16"/>
                <w:szCs w:val="16"/>
                <w:lang w:eastAsia="en-US"/>
              </w:rPr>
              <w:t>0366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9D54C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CA22B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A2D12D" w14:textId="77777777" w:rsidR="00D4531E" w:rsidRPr="00DD6CFB" w:rsidRDefault="00D4531E" w:rsidP="00DD6CFB">
            <w:pPr>
              <w:pStyle w:val="TAL"/>
              <w:rPr>
                <w:sz w:val="16"/>
                <w:szCs w:val="16"/>
                <w:lang w:eastAsia="en-US"/>
              </w:rPr>
            </w:pPr>
            <w:r w:rsidRPr="00DD6CFB">
              <w:rPr>
                <w:sz w:val="16"/>
                <w:szCs w:val="16"/>
                <w:lang w:eastAsia="en-US"/>
              </w:rPr>
              <w:t>Updates to PDU session authentication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3F6723"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28BF60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A8CB17B"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81941A"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1B69D0" w14:textId="77777777" w:rsidR="00D4531E" w:rsidRPr="00DD6CFB" w:rsidRDefault="00D4531E" w:rsidP="00DD6CFB">
            <w:pPr>
              <w:pStyle w:val="TAL"/>
              <w:rPr>
                <w:sz w:val="16"/>
                <w:szCs w:val="16"/>
                <w:lang w:eastAsia="en-US"/>
              </w:rPr>
            </w:pPr>
            <w:r w:rsidRPr="00DD6CFB">
              <w:rPr>
                <w:sz w:val="16"/>
                <w:szCs w:val="16"/>
                <w:lang w:eastAsia="en-US"/>
              </w:rPr>
              <w:t>R5-187166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B7052A" w14:textId="77777777" w:rsidR="00D4531E" w:rsidRPr="00DD6CFB" w:rsidRDefault="00D4531E" w:rsidP="00DD6CFB">
            <w:pPr>
              <w:pStyle w:val="TAL"/>
              <w:rPr>
                <w:sz w:val="16"/>
                <w:szCs w:val="16"/>
                <w:lang w:eastAsia="en-US"/>
              </w:rPr>
            </w:pPr>
            <w:r w:rsidRPr="00DD6CFB">
              <w:rPr>
                <w:sz w:val="16"/>
                <w:szCs w:val="16"/>
                <w:lang w:eastAsia="en-US"/>
              </w:rPr>
              <w:t>0368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4DE35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184F1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9ED2D6" w14:textId="77777777" w:rsidR="00D4531E" w:rsidRPr="00DD6CFB" w:rsidRDefault="00D4531E" w:rsidP="00DD6CFB">
            <w:pPr>
              <w:pStyle w:val="TAL"/>
              <w:rPr>
                <w:sz w:val="16"/>
                <w:szCs w:val="16"/>
                <w:lang w:eastAsia="en-US"/>
              </w:rPr>
            </w:pPr>
            <w:r w:rsidRPr="00DD6CFB">
              <w:rPr>
                <w:sz w:val="16"/>
                <w:szCs w:val="16"/>
                <w:lang w:eastAsia="en-US"/>
              </w:rPr>
              <w:t>Updates to PDU session modification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0B3F6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171482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698F4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AA8DD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10ED17" w14:textId="77777777" w:rsidR="00D4531E" w:rsidRPr="00DD6CFB" w:rsidRDefault="00D4531E" w:rsidP="00DD6CFB">
            <w:pPr>
              <w:pStyle w:val="TAL"/>
              <w:rPr>
                <w:sz w:val="16"/>
                <w:szCs w:val="16"/>
                <w:lang w:eastAsia="en-US"/>
              </w:rPr>
            </w:pPr>
            <w:r w:rsidRPr="00DD6CFB">
              <w:rPr>
                <w:sz w:val="16"/>
                <w:szCs w:val="16"/>
                <w:lang w:eastAsia="en-US"/>
              </w:rPr>
              <w:t>R5-187172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645FBA" w14:textId="77777777" w:rsidR="00D4531E" w:rsidRPr="00DD6CFB" w:rsidRDefault="00D4531E" w:rsidP="00DD6CFB">
            <w:pPr>
              <w:pStyle w:val="TAL"/>
              <w:rPr>
                <w:sz w:val="16"/>
                <w:szCs w:val="16"/>
                <w:lang w:eastAsia="en-US"/>
              </w:rPr>
            </w:pPr>
            <w:r w:rsidRPr="00DD6CFB">
              <w:rPr>
                <w:sz w:val="16"/>
                <w:szCs w:val="16"/>
                <w:lang w:eastAsia="en-US"/>
              </w:rPr>
              <w:t>0374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B92A4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97B91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A566C7" w14:textId="77777777" w:rsidR="00D4531E" w:rsidRPr="00DD6CFB" w:rsidRDefault="00D4531E" w:rsidP="00DD6CFB">
            <w:pPr>
              <w:pStyle w:val="TAL"/>
              <w:rPr>
                <w:sz w:val="16"/>
                <w:szCs w:val="16"/>
                <w:lang w:eastAsia="en-US"/>
              </w:rPr>
            </w:pPr>
            <w:r w:rsidRPr="00DD6CFB">
              <w:rPr>
                <w:sz w:val="16"/>
                <w:szCs w:val="16"/>
                <w:lang w:eastAsia="en-US"/>
              </w:rPr>
              <w:t>Removal of Editor’s Notes in section 4.6.3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64A09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5B2C39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E8BEDB"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EE991F"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7511A0" w14:textId="77777777" w:rsidR="00D4531E" w:rsidRPr="00DD6CFB" w:rsidRDefault="00D4531E" w:rsidP="00DD6CFB">
            <w:pPr>
              <w:pStyle w:val="TAL"/>
              <w:rPr>
                <w:sz w:val="16"/>
                <w:szCs w:val="16"/>
                <w:lang w:eastAsia="en-US"/>
              </w:rPr>
            </w:pPr>
            <w:r w:rsidRPr="00DD6CFB">
              <w:rPr>
                <w:sz w:val="16"/>
                <w:szCs w:val="16"/>
                <w:lang w:eastAsia="en-US"/>
              </w:rPr>
              <w:t>R5-187175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321F62" w14:textId="77777777" w:rsidR="00D4531E" w:rsidRPr="00DD6CFB" w:rsidRDefault="00D4531E" w:rsidP="00DD6CFB">
            <w:pPr>
              <w:pStyle w:val="TAL"/>
              <w:rPr>
                <w:sz w:val="16"/>
                <w:szCs w:val="16"/>
                <w:lang w:eastAsia="en-US"/>
              </w:rPr>
            </w:pPr>
            <w:r w:rsidRPr="00DD6CFB">
              <w:rPr>
                <w:sz w:val="16"/>
                <w:szCs w:val="16"/>
                <w:lang w:eastAsia="en-US"/>
              </w:rPr>
              <w:t>0377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EAE0E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C2996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846AD2" w14:textId="77777777" w:rsidR="00D4531E" w:rsidRPr="00DD6CFB" w:rsidRDefault="00D4531E" w:rsidP="00DD6CFB">
            <w:pPr>
              <w:pStyle w:val="TAL"/>
              <w:rPr>
                <w:sz w:val="16"/>
                <w:szCs w:val="16"/>
                <w:lang w:eastAsia="en-US"/>
              </w:rPr>
            </w:pPr>
            <w:r w:rsidRPr="00DD6CFB">
              <w:rPr>
                <w:sz w:val="16"/>
                <w:szCs w:val="16"/>
                <w:lang w:eastAsia="en-US"/>
              </w:rPr>
              <w:t>Addition and updates to Information Elements in section 4.6.5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02E908"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FB5A01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05DF4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5390D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E77C97" w14:textId="77777777" w:rsidR="00D4531E" w:rsidRPr="00DD6CFB" w:rsidRDefault="00D4531E" w:rsidP="00DD6CFB">
            <w:pPr>
              <w:pStyle w:val="TAL"/>
              <w:rPr>
                <w:sz w:val="16"/>
                <w:szCs w:val="16"/>
                <w:lang w:eastAsia="en-US"/>
              </w:rPr>
            </w:pPr>
            <w:r w:rsidRPr="00DD6CFB">
              <w:rPr>
                <w:sz w:val="16"/>
                <w:szCs w:val="16"/>
                <w:lang w:eastAsia="en-US"/>
              </w:rPr>
              <w:t>R5-187270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A37E74" w14:textId="77777777" w:rsidR="00D4531E" w:rsidRPr="00DD6CFB" w:rsidRDefault="00D4531E" w:rsidP="00DD6CFB">
            <w:pPr>
              <w:pStyle w:val="TAL"/>
              <w:rPr>
                <w:sz w:val="16"/>
                <w:szCs w:val="16"/>
                <w:lang w:eastAsia="en-US"/>
              </w:rPr>
            </w:pPr>
            <w:r w:rsidRPr="00DD6CFB">
              <w:rPr>
                <w:sz w:val="16"/>
                <w:szCs w:val="16"/>
                <w:lang w:eastAsia="en-US"/>
              </w:rPr>
              <w:t>0381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36FA9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3738A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8576C6" w14:textId="77777777" w:rsidR="00D4531E" w:rsidRPr="00DD6CFB" w:rsidRDefault="00D4531E" w:rsidP="00DD6CFB">
            <w:pPr>
              <w:pStyle w:val="TAL"/>
              <w:rPr>
                <w:sz w:val="16"/>
                <w:szCs w:val="16"/>
                <w:lang w:eastAsia="en-US"/>
              </w:rPr>
            </w:pPr>
            <w:r w:rsidRPr="00DD6CFB">
              <w:rPr>
                <w:sz w:val="16"/>
                <w:szCs w:val="16"/>
                <w:lang w:eastAsia="en-US"/>
              </w:rPr>
              <w:t>Updating 4.2.1 General functional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2A596E"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3764DE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CB3EA4"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2EDA8C"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82CC7A" w14:textId="77777777" w:rsidR="00D4531E" w:rsidRPr="00DD6CFB" w:rsidRDefault="00D4531E" w:rsidP="00DD6CFB">
            <w:pPr>
              <w:pStyle w:val="TAL"/>
              <w:rPr>
                <w:sz w:val="16"/>
                <w:szCs w:val="16"/>
                <w:lang w:eastAsia="en-US"/>
              </w:rPr>
            </w:pPr>
            <w:r w:rsidRPr="00DD6CFB">
              <w:rPr>
                <w:sz w:val="16"/>
                <w:szCs w:val="16"/>
                <w:lang w:eastAsia="en-US"/>
              </w:rPr>
              <w:t>R5-187271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EB5730" w14:textId="77777777" w:rsidR="00D4531E" w:rsidRPr="00DD6CFB" w:rsidRDefault="00D4531E" w:rsidP="00DD6CFB">
            <w:pPr>
              <w:pStyle w:val="TAL"/>
              <w:rPr>
                <w:sz w:val="16"/>
                <w:szCs w:val="16"/>
                <w:lang w:eastAsia="en-US"/>
              </w:rPr>
            </w:pPr>
            <w:r w:rsidRPr="00DD6CFB">
              <w:rPr>
                <w:sz w:val="16"/>
                <w:szCs w:val="16"/>
                <w:lang w:eastAsia="en-US"/>
              </w:rPr>
              <w:t>0382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7C9CF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9F538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533B2D" w14:textId="77777777" w:rsidR="00D4531E" w:rsidRPr="00DD6CFB" w:rsidRDefault="00D4531E" w:rsidP="00DD6CFB">
            <w:pPr>
              <w:pStyle w:val="TAL"/>
              <w:rPr>
                <w:sz w:val="16"/>
                <w:szCs w:val="16"/>
                <w:lang w:eastAsia="en-US"/>
              </w:rPr>
            </w:pPr>
            <w:r w:rsidRPr="00DD6CFB">
              <w:rPr>
                <w:sz w:val="16"/>
                <w:szCs w:val="16"/>
                <w:lang w:eastAsia="en-US"/>
              </w:rPr>
              <w:t>Update the section for test equipment requirements for TRx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1219D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7383FB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97A05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EEE22C"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67B783" w14:textId="77777777" w:rsidR="00D4531E" w:rsidRPr="00DD6CFB" w:rsidRDefault="00D4531E" w:rsidP="00DD6CFB">
            <w:pPr>
              <w:pStyle w:val="TAL"/>
              <w:rPr>
                <w:sz w:val="16"/>
                <w:szCs w:val="16"/>
                <w:lang w:eastAsia="en-US"/>
              </w:rPr>
            </w:pPr>
            <w:r w:rsidRPr="00DD6CFB">
              <w:rPr>
                <w:sz w:val="16"/>
                <w:szCs w:val="16"/>
                <w:lang w:eastAsia="en-US"/>
              </w:rPr>
              <w:t>R5-187272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F7C414" w14:textId="77777777" w:rsidR="00D4531E" w:rsidRPr="00DD6CFB" w:rsidRDefault="00D4531E" w:rsidP="00DD6CFB">
            <w:pPr>
              <w:pStyle w:val="TAL"/>
              <w:rPr>
                <w:sz w:val="16"/>
                <w:szCs w:val="16"/>
                <w:lang w:eastAsia="en-US"/>
              </w:rPr>
            </w:pPr>
            <w:r w:rsidRPr="00DD6CFB">
              <w:rPr>
                <w:sz w:val="16"/>
                <w:szCs w:val="16"/>
                <w:lang w:eastAsia="en-US"/>
              </w:rPr>
              <w:t>0383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2A028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B048B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E2737E" w14:textId="77777777" w:rsidR="00D4531E" w:rsidRPr="00DD6CFB" w:rsidRDefault="00D4531E" w:rsidP="00DD6CFB">
            <w:pPr>
              <w:pStyle w:val="TAL"/>
              <w:rPr>
                <w:sz w:val="16"/>
                <w:szCs w:val="16"/>
                <w:lang w:eastAsia="en-US"/>
              </w:rPr>
            </w:pPr>
            <w:r w:rsidRPr="00DD6CFB">
              <w:rPr>
                <w:sz w:val="16"/>
                <w:szCs w:val="16"/>
                <w:lang w:eastAsia="en-US"/>
              </w:rPr>
              <w:t>FR2 downlink signal level(38.508-1)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75688A"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1BEC6A6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F11131"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2D6A2F"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4F3755" w14:textId="77777777" w:rsidR="00D4531E" w:rsidRPr="00DD6CFB" w:rsidRDefault="00D4531E" w:rsidP="00DD6CFB">
            <w:pPr>
              <w:pStyle w:val="TAL"/>
              <w:rPr>
                <w:sz w:val="16"/>
                <w:szCs w:val="16"/>
                <w:lang w:eastAsia="en-US"/>
              </w:rPr>
            </w:pPr>
            <w:r w:rsidRPr="00DD6CFB">
              <w:rPr>
                <w:sz w:val="16"/>
                <w:szCs w:val="16"/>
                <w:lang w:eastAsia="en-US"/>
              </w:rPr>
              <w:t>R5-187413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0AA2CD" w14:textId="77777777" w:rsidR="00D4531E" w:rsidRPr="00DD6CFB" w:rsidRDefault="00D4531E" w:rsidP="00DD6CFB">
            <w:pPr>
              <w:pStyle w:val="TAL"/>
              <w:rPr>
                <w:sz w:val="16"/>
                <w:szCs w:val="16"/>
                <w:lang w:eastAsia="en-US"/>
              </w:rPr>
            </w:pPr>
            <w:r w:rsidRPr="00DD6CFB">
              <w:rPr>
                <w:sz w:val="16"/>
                <w:szCs w:val="16"/>
                <w:lang w:eastAsia="en-US"/>
              </w:rPr>
              <w:t>0389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14741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B6FD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1FAC50" w14:textId="77777777" w:rsidR="00D4531E" w:rsidRPr="00DD6CFB" w:rsidRDefault="00D4531E" w:rsidP="00DD6CFB">
            <w:pPr>
              <w:pStyle w:val="TAL"/>
              <w:rPr>
                <w:sz w:val="16"/>
                <w:szCs w:val="16"/>
                <w:lang w:eastAsia="en-US"/>
              </w:rPr>
            </w:pPr>
            <w:r w:rsidRPr="00DD6CFB">
              <w:rPr>
                <w:sz w:val="16"/>
                <w:szCs w:val="16"/>
                <w:lang w:eastAsia="en-US"/>
              </w:rPr>
              <w:t>Uplink RNTI to valid value in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226E40"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5C677D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BA2956"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D0AC2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67FFF9" w14:textId="77777777" w:rsidR="00D4531E" w:rsidRPr="00DD6CFB" w:rsidRDefault="00D4531E" w:rsidP="00DD6CFB">
            <w:pPr>
              <w:pStyle w:val="TAL"/>
              <w:rPr>
                <w:sz w:val="16"/>
                <w:szCs w:val="16"/>
                <w:lang w:eastAsia="en-US"/>
              </w:rPr>
            </w:pPr>
            <w:r w:rsidRPr="00DD6CFB">
              <w:rPr>
                <w:sz w:val="16"/>
                <w:szCs w:val="16"/>
                <w:lang w:eastAsia="en-US"/>
              </w:rPr>
              <w:t>R5-187415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D3BDB6" w14:textId="77777777" w:rsidR="00D4531E" w:rsidRPr="00DD6CFB" w:rsidRDefault="00D4531E" w:rsidP="00DD6CFB">
            <w:pPr>
              <w:pStyle w:val="TAL"/>
              <w:rPr>
                <w:sz w:val="16"/>
                <w:szCs w:val="16"/>
                <w:lang w:eastAsia="en-US"/>
              </w:rPr>
            </w:pPr>
            <w:r w:rsidRPr="00DD6CFB">
              <w:rPr>
                <w:sz w:val="16"/>
                <w:szCs w:val="16"/>
                <w:lang w:eastAsia="en-US"/>
              </w:rPr>
              <w:t>0390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21C92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2FD04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5673E9" w14:textId="77777777" w:rsidR="00D4531E" w:rsidRPr="00DD6CFB" w:rsidRDefault="00D4531E" w:rsidP="00DD6CFB">
            <w:pPr>
              <w:pStyle w:val="TAL"/>
              <w:rPr>
                <w:sz w:val="16"/>
                <w:szCs w:val="16"/>
                <w:lang w:eastAsia="en-US"/>
              </w:rPr>
            </w:pPr>
            <w:r w:rsidRPr="00DD6CFB">
              <w:rPr>
                <w:sz w:val="16"/>
                <w:szCs w:val="16"/>
                <w:lang w:eastAsia="en-US"/>
              </w:rPr>
              <w:t>Update maxPayloadMinus1 in PUCCH config in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A980FE"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B1F87D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EFB48B"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EDF8A3"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3684B47" w14:textId="77777777" w:rsidR="00D4531E" w:rsidRPr="00DD6CFB" w:rsidRDefault="00D4531E" w:rsidP="00DD6CFB">
            <w:pPr>
              <w:pStyle w:val="TAL"/>
              <w:rPr>
                <w:sz w:val="16"/>
                <w:szCs w:val="16"/>
                <w:lang w:eastAsia="en-US"/>
              </w:rPr>
            </w:pPr>
            <w:r w:rsidRPr="00DD6CFB">
              <w:rPr>
                <w:sz w:val="16"/>
                <w:szCs w:val="16"/>
                <w:lang w:eastAsia="en-US"/>
              </w:rPr>
              <w:t>R5-187420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C8FE7" w14:textId="77777777" w:rsidR="00D4531E" w:rsidRPr="00DD6CFB" w:rsidRDefault="00D4531E" w:rsidP="00DD6CFB">
            <w:pPr>
              <w:pStyle w:val="TAL"/>
              <w:rPr>
                <w:sz w:val="16"/>
                <w:szCs w:val="16"/>
                <w:lang w:eastAsia="en-US"/>
              </w:rPr>
            </w:pPr>
            <w:r w:rsidRPr="00DD6CFB">
              <w:rPr>
                <w:sz w:val="16"/>
                <w:szCs w:val="16"/>
                <w:lang w:eastAsia="en-US"/>
              </w:rPr>
              <w:t>0393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C951B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1515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AA71B6" w14:textId="77777777" w:rsidR="00D4531E" w:rsidRPr="00DD6CFB" w:rsidRDefault="00D4531E" w:rsidP="00DD6CFB">
            <w:pPr>
              <w:pStyle w:val="TAL"/>
              <w:rPr>
                <w:sz w:val="16"/>
                <w:szCs w:val="16"/>
                <w:lang w:eastAsia="en-US"/>
              </w:rPr>
            </w:pPr>
            <w:r w:rsidRPr="00DD6CFB">
              <w:rPr>
                <w:sz w:val="16"/>
                <w:szCs w:val="16"/>
                <w:lang w:eastAsia="en-US"/>
              </w:rPr>
              <w:t>Addition of connection diagram for 2 TX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D93DA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148CF4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3AAF7EF"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F6418C"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3D7AC5" w14:textId="77777777" w:rsidR="00D4531E" w:rsidRPr="00DD6CFB" w:rsidRDefault="00D4531E" w:rsidP="00DD6CFB">
            <w:pPr>
              <w:pStyle w:val="TAL"/>
              <w:rPr>
                <w:sz w:val="16"/>
                <w:szCs w:val="16"/>
                <w:lang w:eastAsia="en-US"/>
              </w:rPr>
            </w:pPr>
            <w:r w:rsidRPr="00DD6CFB">
              <w:rPr>
                <w:sz w:val="16"/>
                <w:szCs w:val="16"/>
                <w:lang w:eastAsia="en-US"/>
              </w:rPr>
              <w:t>R5-187557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9B820D" w14:textId="77777777" w:rsidR="00D4531E" w:rsidRPr="00DD6CFB" w:rsidRDefault="00D4531E" w:rsidP="00DD6CFB">
            <w:pPr>
              <w:pStyle w:val="TAL"/>
              <w:rPr>
                <w:sz w:val="16"/>
                <w:szCs w:val="16"/>
                <w:lang w:eastAsia="en-US"/>
              </w:rPr>
            </w:pPr>
            <w:r w:rsidRPr="00DD6CFB">
              <w:rPr>
                <w:sz w:val="16"/>
                <w:szCs w:val="16"/>
                <w:lang w:eastAsia="en-US"/>
              </w:rPr>
              <w:t>0396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D9062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CF34A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22F28F" w14:textId="77777777" w:rsidR="00D4531E" w:rsidRPr="00DD6CFB" w:rsidRDefault="00D4531E" w:rsidP="00DD6CFB">
            <w:pPr>
              <w:pStyle w:val="TAL"/>
              <w:rPr>
                <w:sz w:val="16"/>
                <w:szCs w:val="16"/>
                <w:lang w:eastAsia="en-US"/>
              </w:rPr>
            </w:pPr>
            <w:r w:rsidRPr="00DD6CFB">
              <w:rPr>
                <w:sz w:val="16"/>
                <w:szCs w:val="16"/>
                <w:lang w:eastAsia="en-US"/>
              </w:rPr>
              <w:t>Addition of low and high test channel bandwidth in 38.508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C02B45"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E7D9F0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45C9FD"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62C2E7"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DC0982" w14:textId="77777777" w:rsidR="00D4531E" w:rsidRPr="00DD6CFB" w:rsidRDefault="00D4531E" w:rsidP="00DD6CFB">
            <w:pPr>
              <w:pStyle w:val="TAL"/>
              <w:rPr>
                <w:sz w:val="16"/>
                <w:szCs w:val="16"/>
                <w:lang w:eastAsia="en-US"/>
              </w:rPr>
            </w:pPr>
            <w:r w:rsidRPr="00DD6CFB">
              <w:rPr>
                <w:sz w:val="16"/>
                <w:szCs w:val="16"/>
                <w:lang w:eastAsia="en-US"/>
              </w:rPr>
              <w:t>R5-188205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5A827" w14:textId="77777777" w:rsidR="00D4531E" w:rsidRPr="00DD6CFB" w:rsidRDefault="00D4531E" w:rsidP="00DD6CFB">
            <w:pPr>
              <w:pStyle w:val="TAL"/>
              <w:rPr>
                <w:sz w:val="16"/>
                <w:szCs w:val="16"/>
                <w:lang w:eastAsia="en-US"/>
              </w:rPr>
            </w:pPr>
            <w:r w:rsidRPr="00DD6CFB">
              <w:rPr>
                <w:sz w:val="16"/>
                <w:szCs w:val="16"/>
                <w:lang w:eastAsia="en-US"/>
              </w:rPr>
              <w:t>0397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F0B78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BDD4A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946C21" w14:textId="77777777" w:rsidR="00D4531E" w:rsidRPr="00DD6CFB" w:rsidRDefault="00D4531E" w:rsidP="00DD6CFB">
            <w:pPr>
              <w:pStyle w:val="TAL"/>
              <w:rPr>
                <w:sz w:val="16"/>
                <w:szCs w:val="16"/>
                <w:lang w:eastAsia="en-US"/>
              </w:rPr>
            </w:pPr>
            <w:r w:rsidRPr="00DD6CFB">
              <w:rPr>
                <w:sz w:val="16"/>
                <w:szCs w:val="16"/>
                <w:lang w:eastAsia="en-US"/>
              </w:rPr>
              <w:t>Updates to Annex B to add Permitted OTA Test Methods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04F6D1"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A6669D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44B5139"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77C49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BD6FE8" w14:textId="77777777" w:rsidR="00D4531E" w:rsidRPr="00DD6CFB" w:rsidRDefault="00D4531E" w:rsidP="00DD6CFB">
            <w:pPr>
              <w:pStyle w:val="TAL"/>
              <w:rPr>
                <w:sz w:val="16"/>
                <w:szCs w:val="16"/>
                <w:lang w:eastAsia="en-US"/>
              </w:rPr>
            </w:pPr>
            <w:r w:rsidRPr="00DD6CFB">
              <w:rPr>
                <w:sz w:val="16"/>
                <w:szCs w:val="16"/>
                <w:lang w:eastAsia="en-US"/>
              </w:rPr>
              <w:t>R5-187610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7AE0B7" w14:textId="77777777" w:rsidR="00D4531E" w:rsidRPr="00DD6CFB" w:rsidRDefault="00D4531E" w:rsidP="00DD6CFB">
            <w:pPr>
              <w:pStyle w:val="TAL"/>
              <w:rPr>
                <w:sz w:val="16"/>
                <w:szCs w:val="16"/>
                <w:lang w:eastAsia="en-US"/>
              </w:rPr>
            </w:pPr>
            <w:r w:rsidRPr="00DD6CFB">
              <w:rPr>
                <w:sz w:val="16"/>
                <w:szCs w:val="16"/>
                <w:lang w:eastAsia="en-US"/>
              </w:rPr>
              <w:t>0398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0B804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442B2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388CF4" w14:textId="77777777" w:rsidR="00D4531E" w:rsidRPr="00DD6CFB" w:rsidRDefault="00D4531E" w:rsidP="00DD6CFB">
            <w:pPr>
              <w:pStyle w:val="TAL"/>
              <w:rPr>
                <w:sz w:val="16"/>
                <w:szCs w:val="16"/>
                <w:lang w:eastAsia="en-US"/>
              </w:rPr>
            </w:pPr>
            <w:r w:rsidRPr="00DD6CFB">
              <w:rPr>
                <w:sz w:val="16"/>
                <w:szCs w:val="16"/>
                <w:lang w:eastAsia="en-US"/>
              </w:rPr>
              <w:t>Corrections to IEs part of PDSCH-ServingCellConfig, ServingCellConfig and ServingCellConfigCommon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84240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9F5485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5F76CBE"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1396BA"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8A5861" w14:textId="77777777" w:rsidR="00D4531E" w:rsidRPr="00DD6CFB" w:rsidRDefault="00D4531E" w:rsidP="00DD6CFB">
            <w:pPr>
              <w:pStyle w:val="TAL"/>
              <w:rPr>
                <w:sz w:val="16"/>
                <w:szCs w:val="16"/>
                <w:lang w:eastAsia="en-US"/>
              </w:rPr>
            </w:pPr>
            <w:r w:rsidRPr="00DD6CFB">
              <w:rPr>
                <w:sz w:val="16"/>
                <w:szCs w:val="16"/>
                <w:lang w:eastAsia="en-US"/>
              </w:rPr>
              <w:t>R5-187659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6D4FFC" w14:textId="77777777" w:rsidR="00D4531E" w:rsidRPr="00DD6CFB" w:rsidRDefault="00D4531E" w:rsidP="00DD6CFB">
            <w:pPr>
              <w:pStyle w:val="TAL"/>
              <w:rPr>
                <w:sz w:val="16"/>
                <w:szCs w:val="16"/>
                <w:lang w:eastAsia="en-US"/>
              </w:rPr>
            </w:pPr>
            <w:r w:rsidRPr="00DD6CFB">
              <w:rPr>
                <w:sz w:val="16"/>
                <w:szCs w:val="16"/>
                <w:lang w:eastAsia="en-US"/>
              </w:rPr>
              <w:t>0243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A2731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259BC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D544FB" w14:textId="77777777" w:rsidR="00D4531E" w:rsidRPr="00DD6CFB" w:rsidRDefault="00D4531E" w:rsidP="00DD6CFB">
            <w:pPr>
              <w:pStyle w:val="TAL"/>
              <w:rPr>
                <w:sz w:val="16"/>
                <w:szCs w:val="16"/>
                <w:lang w:eastAsia="en-US"/>
              </w:rPr>
            </w:pPr>
            <w:r w:rsidRPr="00DD6CFB">
              <w:rPr>
                <w:sz w:val="16"/>
                <w:szCs w:val="16"/>
                <w:lang w:eastAsia="en-US"/>
              </w:rPr>
              <w:t>Wordings for Uplink NAS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C4336A"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734D66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E6165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F3D982"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EBF1CB" w14:textId="77777777" w:rsidR="00D4531E" w:rsidRPr="00DD6CFB" w:rsidRDefault="00D4531E" w:rsidP="00DD6CFB">
            <w:pPr>
              <w:pStyle w:val="TAL"/>
              <w:rPr>
                <w:sz w:val="16"/>
                <w:szCs w:val="16"/>
                <w:lang w:eastAsia="en-US"/>
              </w:rPr>
            </w:pPr>
            <w:r w:rsidRPr="00DD6CFB">
              <w:rPr>
                <w:sz w:val="16"/>
                <w:szCs w:val="16"/>
                <w:lang w:eastAsia="en-US"/>
              </w:rPr>
              <w:t>R5-187660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A7E0F8" w14:textId="77777777" w:rsidR="00D4531E" w:rsidRPr="00DD6CFB" w:rsidRDefault="00D4531E" w:rsidP="00DD6CFB">
            <w:pPr>
              <w:pStyle w:val="TAL"/>
              <w:rPr>
                <w:sz w:val="16"/>
                <w:szCs w:val="16"/>
                <w:lang w:eastAsia="en-US"/>
              </w:rPr>
            </w:pPr>
            <w:r w:rsidRPr="00DD6CFB">
              <w:rPr>
                <w:sz w:val="16"/>
                <w:szCs w:val="16"/>
                <w:lang w:eastAsia="en-US"/>
              </w:rPr>
              <w:t>0247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6E945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3D860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4B8BC4" w14:textId="77777777" w:rsidR="00D4531E" w:rsidRPr="00DD6CFB" w:rsidRDefault="00D4531E" w:rsidP="00DD6CFB">
            <w:pPr>
              <w:pStyle w:val="TAL"/>
              <w:rPr>
                <w:sz w:val="16"/>
                <w:szCs w:val="16"/>
                <w:lang w:eastAsia="en-US"/>
              </w:rPr>
            </w:pPr>
            <w:r w:rsidRPr="00DD6CFB">
              <w:rPr>
                <w:sz w:val="16"/>
                <w:szCs w:val="16"/>
                <w:lang w:eastAsia="en-US"/>
              </w:rPr>
              <w:t>Default cell configurations for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3DB42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915C38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11AA34"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BB2CBD"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B009B5" w14:textId="77777777" w:rsidR="00D4531E" w:rsidRPr="00DD6CFB" w:rsidRDefault="00D4531E" w:rsidP="00DD6CFB">
            <w:pPr>
              <w:pStyle w:val="TAL"/>
              <w:rPr>
                <w:sz w:val="16"/>
                <w:szCs w:val="16"/>
                <w:lang w:eastAsia="en-US"/>
              </w:rPr>
            </w:pPr>
            <w:r w:rsidRPr="00DD6CFB">
              <w:rPr>
                <w:sz w:val="16"/>
                <w:szCs w:val="16"/>
                <w:lang w:eastAsia="en-US"/>
              </w:rPr>
              <w:t>R5-187661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7128D3" w14:textId="77777777" w:rsidR="00D4531E" w:rsidRPr="00DD6CFB" w:rsidRDefault="00D4531E" w:rsidP="00DD6CFB">
            <w:pPr>
              <w:pStyle w:val="TAL"/>
              <w:rPr>
                <w:sz w:val="16"/>
                <w:szCs w:val="16"/>
                <w:lang w:eastAsia="en-US"/>
              </w:rPr>
            </w:pPr>
            <w:r w:rsidRPr="00DD6CFB">
              <w:rPr>
                <w:sz w:val="16"/>
                <w:szCs w:val="16"/>
                <w:lang w:eastAsia="en-US"/>
              </w:rPr>
              <w:t>0248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38147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75C10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7AA19A" w14:textId="77777777" w:rsidR="00D4531E" w:rsidRPr="00DD6CFB" w:rsidRDefault="00D4531E" w:rsidP="00DD6CFB">
            <w:pPr>
              <w:pStyle w:val="TAL"/>
              <w:rPr>
                <w:sz w:val="16"/>
                <w:szCs w:val="16"/>
                <w:lang w:eastAsia="en-US"/>
              </w:rPr>
            </w:pPr>
            <w:r w:rsidRPr="00DD6CFB">
              <w:rPr>
                <w:sz w:val="16"/>
                <w:szCs w:val="16"/>
                <w:lang w:eastAsia="en-US"/>
              </w:rPr>
              <w:t>Update IE SI-SchedulingInfo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96610B"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0F6AF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FA03E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749F2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0AFDD3" w14:textId="77777777" w:rsidR="00D4531E" w:rsidRPr="00DD6CFB" w:rsidRDefault="00D4531E" w:rsidP="00DD6CFB">
            <w:pPr>
              <w:pStyle w:val="TAL"/>
              <w:rPr>
                <w:sz w:val="16"/>
                <w:szCs w:val="16"/>
                <w:lang w:eastAsia="en-US"/>
              </w:rPr>
            </w:pPr>
            <w:r w:rsidRPr="00DD6CFB">
              <w:rPr>
                <w:sz w:val="16"/>
                <w:szCs w:val="16"/>
                <w:lang w:eastAsia="en-US"/>
              </w:rPr>
              <w:t>R5-187662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B87340" w14:textId="77777777" w:rsidR="00D4531E" w:rsidRPr="00DD6CFB" w:rsidRDefault="00D4531E" w:rsidP="00DD6CFB">
            <w:pPr>
              <w:pStyle w:val="TAL"/>
              <w:rPr>
                <w:sz w:val="16"/>
                <w:szCs w:val="16"/>
                <w:lang w:eastAsia="en-US"/>
              </w:rPr>
            </w:pPr>
            <w:r w:rsidRPr="00DD6CFB">
              <w:rPr>
                <w:sz w:val="16"/>
                <w:szCs w:val="16"/>
                <w:lang w:eastAsia="en-US"/>
              </w:rPr>
              <w:t>0349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2A31C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C526E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71D31E" w14:textId="77777777" w:rsidR="00D4531E" w:rsidRPr="00DD6CFB" w:rsidRDefault="00D4531E" w:rsidP="00DD6CFB">
            <w:pPr>
              <w:pStyle w:val="TAL"/>
              <w:rPr>
                <w:sz w:val="16"/>
                <w:szCs w:val="16"/>
                <w:lang w:eastAsia="en-US"/>
              </w:rPr>
            </w:pPr>
            <w:r w:rsidRPr="00DD6CFB">
              <w:rPr>
                <w:sz w:val="16"/>
                <w:szCs w:val="16"/>
                <w:lang w:eastAsia="en-US"/>
              </w:rPr>
              <w:t>Addition of Combinations of system information blocks in 4.4.3.1.2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BCFB05"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F6EE6B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B6D229"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A9258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112E42" w14:textId="77777777" w:rsidR="00D4531E" w:rsidRPr="00DD6CFB" w:rsidRDefault="00D4531E" w:rsidP="00DD6CFB">
            <w:pPr>
              <w:pStyle w:val="TAL"/>
              <w:rPr>
                <w:sz w:val="16"/>
                <w:szCs w:val="16"/>
                <w:lang w:eastAsia="en-US"/>
              </w:rPr>
            </w:pPr>
            <w:r w:rsidRPr="00DD6CFB">
              <w:rPr>
                <w:sz w:val="16"/>
                <w:szCs w:val="16"/>
                <w:lang w:eastAsia="en-US"/>
              </w:rPr>
              <w:t>R5-187664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284806" w14:textId="77777777" w:rsidR="00D4531E" w:rsidRPr="00DD6CFB" w:rsidRDefault="00D4531E" w:rsidP="00DD6CFB">
            <w:pPr>
              <w:pStyle w:val="TAL"/>
              <w:rPr>
                <w:sz w:val="16"/>
                <w:szCs w:val="16"/>
                <w:lang w:eastAsia="en-US"/>
              </w:rPr>
            </w:pPr>
            <w:r w:rsidRPr="00DD6CFB">
              <w:rPr>
                <w:sz w:val="16"/>
                <w:szCs w:val="16"/>
                <w:lang w:eastAsia="en-US"/>
              </w:rPr>
              <w:t>0263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5FC63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303E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F8A82A" w14:textId="77777777" w:rsidR="00D4531E" w:rsidRPr="00DD6CFB" w:rsidRDefault="00D4531E" w:rsidP="00DD6CFB">
            <w:pPr>
              <w:pStyle w:val="TAL"/>
              <w:rPr>
                <w:sz w:val="16"/>
                <w:szCs w:val="16"/>
                <w:lang w:eastAsia="en-US"/>
              </w:rPr>
            </w:pPr>
            <w:r w:rsidRPr="00DD6CFB">
              <w:rPr>
                <w:sz w:val="16"/>
                <w:szCs w:val="16"/>
                <w:lang w:eastAsia="en-US"/>
              </w:rPr>
              <w:t>Correction to various Radio resource control 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58382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FED125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95DD50"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581004"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6B4E03" w14:textId="77777777" w:rsidR="00D4531E" w:rsidRPr="00DD6CFB" w:rsidRDefault="00D4531E" w:rsidP="00DD6CFB">
            <w:pPr>
              <w:pStyle w:val="TAL"/>
              <w:rPr>
                <w:sz w:val="16"/>
                <w:szCs w:val="16"/>
                <w:lang w:eastAsia="en-US"/>
              </w:rPr>
            </w:pPr>
            <w:r w:rsidRPr="00DD6CFB">
              <w:rPr>
                <w:sz w:val="16"/>
                <w:szCs w:val="16"/>
                <w:lang w:eastAsia="en-US"/>
              </w:rPr>
              <w:t>R5-187665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9C7392" w14:textId="77777777" w:rsidR="00D4531E" w:rsidRPr="00DD6CFB" w:rsidRDefault="00D4531E" w:rsidP="00DD6CFB">
            <w:pPr>
              <w:pStyle w:val="TAL"/>
              <w:rPr>
                <w:sz w:val="16"/>
                <w:szCs w:val="16"/>
                <w:lang w:eastAsia="en-US"/>
              </w:rPr>
            </w:pPr>
            <w:r w:rsidRPr="00DD6CFB">
              <w:rPr>
                <w:sz w:val="16"/>
                <w:szCs w:val="16"/>
                <w:lang w:eastAsia="en-US"/>
              </w:rPr>
              <w:t>0308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0AA7D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D6C4F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5019D7" w14:textId="77777777" w:rsidR="00D4531E" w:rsidRPr="00DD6CFB" w:rsidRDefault="00D4531E" w:rsidP="00DD6CFB">
            <w:pPr>
              <w:pStyle w:val="TAL"/>
              <w:rPr>
                <w:sz w:val="16"/>
                <w:szCs w:val="16"/>
                <w:lang w:eastAsia="en-US"/>
              </w:rPr>
            </w:pPr>
            <w:r w:rsidRPr="00DD6CFB">
              <w:rPr>
                <w:sz w:val="16"/>
                <w:szCs w:val="16"/>
                <w:lang w:eastAsia="en-US"/>
              </w:rPr>
              <w:t>Correction to DCI formats 0_0 and 0_1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FC379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D99CAF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E56AE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42C47D"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78951A" w14:textId="77777777" w:rsidR="00D4531E" w:rsidRPr="00DD6CFB" w:rsidRDefault="00D4531E" w:rsidP="00DD6CFB">
            <w:pPr>
              <w:pStyle w:val="TAL"/>
              <w:rPr>
                <w:sz w:val="16"/>
                <w:szCs w:val="16"/>
                <w:lang w:eastAsia="en-US"/>
              </w:rPr>
            </w:pPr>
            <w:r w:rsidRPr="00DD6CFB">
              <w:rPr>
                <w:sz w:val="16"/>
                <w:szCs w:val="16"/>
                <w:lang w:eastAsia="en-US"/>
              </w:rPr>
              <w:t>R5-187666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FCC7EF" w14:textId="77777777" w:rsidR="00D4531E" w:rsidRPr="00DD6CFB" w:rsidRDefault="00D4531E" w:rsidP="00DD6CFB">
            <w:pPr>
              <w:pStyle w:val="TAL"/>
              <w:rPr>
                <w:sz w:val="16"/>
                <w:szCs w:val="16"/>
                <w:lang w:eastAsia="en-US"/>
              </w:rPr>
            </w:pPr>
            <w:r w:rsidRPr="00DD6CFB">
              <w:rPr>
                <w:sz w:val="16"/>
                <w:szCs w:val="16"/>
                <w:lang w:eastAsia="en-US"/>
              </w:rPr>
              <w:t>0310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8EFA9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3103E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6F3E22" w14:textId="77777777" w:rsidR="00D4531E" w:rsidRPr="00DD6CFB" w:rsidRDefault="00D4531E" w:rsidP="00DD6CFB">
            <w:pPr>
              <w:pStyle w:val="TAL"/>
              <w:rPr>
                <w:sz w:val="16"/>
                <w:szCs w:val="16"/>
                <w:lang w:eastAsia="en-US"/>
              </w:rPr>
            </w:pPr>
            <w:r w:rsidRPr="00DD6CFB">
              <w:rPr>
                <w:sz w:val="16"/>
                <w:szCs w:val="16"/>
                <w:lang w:eastAsia="en-US"/>
              </w:rPr>
              <w:t>Introduction of SDL and SUL cells in simulated cells in clause 4.4.2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AF854E"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95BBC2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0D3AF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9B83F8"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722BF6B" w14:textId="77777777" w:rsidR="00D4531E" w:rsidRPr="00DD6CFB" w:rsidRDefault="00D4531E" w:rsidP="00DD6CFB">
            <w:pPr>
              <w:pStyle w:val="TAL"/>
              <w:rPr>
                <w:sz w:val="16"/>
                <w:szCs w:val="16"/>
                <w:lang w:eastAsia="en-US"/>
              </w:rPr>
            </w:pPr>
            <w:r w:rsidRPr="00DD6CFB">
              <w:rPr>
                <w:sz w:val="16"/>
                <w:szCs w:val="16"/>
                <w:lang w:eastAsia="en-US"/>
              </w:rPr>
              <w:t>R5-187667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167585" w14:textId="77777777" w:rsidR="00D4531E" w:rsidRPr="00DD6CFB" w:rsidRDefault="00D4531E" w:rsidP="00DD6CFB">
            <w:pPr>
              <w:pStyle w:val="TAL"/>
              <w:rPr>
                <w:sz w:val="16"/>
                <w:szCs w:val="16"/>
                <w:lang w:eastAsia="en-US"/>
              </w:rPr>
            </w:pPr>
            <w:r w:rsidRPr="00DD6CFB">
              <w:rPr>
                <w:sz w:val="16"/>
                <w:szCs w:val="16"/>
                <w:lang w:eastAsia="en-US"/>
              </w:rPr>
              <w:t>0314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A7165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16CE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8B136A" w14:textId="77777777" w:rsidR="00D4531E" w:rsidRPr="00DD6CFB" w:rsidRDefault="00D4531E" w:rsidP="00DD6CFB">
            <w:pPr>
              <w:pStyle w:val="TAL"/>
              <w:rPr>
                <w:sz w:val="16"/>
                <w:szCs w:val="16"/>
                <w:lang w:eastAsia="en-US"/>
              </w:rPr>
            </w:pPr>
            <w:r w:rsidRPr="00DD6CFB">
              <w:rPr>
                <w:sz w:val="16"/>
                <w:szCs w:val="16"/>
                <w:lang w:eastAsia="en-US"/>
              </w:rPr>
              <w:t>Correction to RRC_IDLE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747FE8"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D2408A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4EDC79"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6CC46E"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B88BD2" w14:textId="77777777" w:rsidR="00D4531E" w:rsidRPr="00DD6CFB" w:rsidRDefault="00D4531E" w:rsidP="00DD6CFB">
            <w:pPr>
              <w:pStyle w:val="TAL"/>
              <w:rPr>
                <w:sz w:val="16"/>
                <w:szCs w:val="16"/>
                <w:lang w:eastAsia="en-US"/>
              </w:rPr>
            </w:pPr>
            <w:r w:rsidRPr="00DD6CFB">
              <w:rPr>
                <w:sz w:val="16"/>
                <w:szCs w:val="16"/>
                <w:lang w:eastAsia="en-US"/>
              </w:rPr>
              <w:t>R5-187668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D8EBA8" w14:textId="77777777" w:rsidR="00D4531E" w:rsidRPr="00DD6CFB" w:rsidRDefault="00D4531E" w:rsidP="00DD6CFB">
            <w:pPr>
              <w:pStyle w:val="TAL"/>
              <w:rPr>
                <w:sz w:val="16"/>
                <w:szCs w:val="16"/>
                <w:lang w:eastAsia="en-US"/>
              </w:rPr>
            </w:pPr>
            <w:r w:rsidRPr="00DD6CFB">
              <w:rPr>
                <w:sz w:val="16"/>
                <w:szCs w:val="16"/>
                <w:lang w:eastAsia="en-US"/>
              </w:rPr>
              <w:t>0332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D542F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7669F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CB6AEB" w14:textId="77777777" w:rsidR="00D4531E" w:rsidRPr="00DD6CFB" w:rsidRDefault="00D4531E" w:rsidP="00DD6CFB">
            <w:pPr>
              <w:pStyle w:val="TAL"/>
              <w:rPr>
                <w:sz w:val="16"/>
                <w:szCs w:val="16"/>
                <w:lang w:eastAsia="en-US"/>
              </w:rPr>
            </w:pPr>
            <w:r w:rsidRPr="00DD6CFB">
              <w:rPr>
                <w:sz w:val="16"/>
                <w:szCs w:val="16"/>
                <w:lang w:eastAsia="en-US"/>
              </w:rPr>
              <w:t>Update CSI related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D1728A"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2F4372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A6DA7F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D0B34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796AE7" w14:textId="77777777" w:rsidR="00D4531E" w:rsidRPr="00DD6CFB" w:rsidRDefault="00D4531E" w:rsidP="00DD6CFB">
            <w:pPr>
              <w:pStyle w:val="TAL"/>
              <w:rPr>
                <w:sz w:val="16"/>
                <w:szCs w:val="16"/>
                <w:lang w:eastAsia="en-US"/>
              </w:rPr>
            </w:pPr>
            <w:r w:rsidRPr="00DD6CFB">
              <w:rPr>
                <w:sz w:val="16"/>
                <w:szCs w:val="16"/>
                <w:lang w:eastAsia="en-US"/>
              </w:rPr>
              <w:t>R5-187669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06F2CA" w14:textId="77777777" w:rsidR="00D4531E" w:rsidRPr="00DD6CFB" w:rsidRDefault="00D4531E" w:rsidP="00DD6CFB">
            <w:pPr>
              <w:pStyle w:val="TAL"/>
              <w:rPr>
                <w:sz w:val="16"/>
                <w:szCs w:val="16"/>
                <w:lang w:eastAsia="en-US"/>
              </w:rPr>
            </w:pPr>
            <w:r w:rsidRPr="00DD6CFB">
              <w:rPr>
                <w:sz w:val="16"/>
                <w:szCs w:val="16"/>
                <w:lang w:eastAsia="en-US"/>
              </w:rPr>
              <w:t>0333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9D052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DC685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9C8988" w14:textId="77777777" w:rsidR="00D4531E" w:rsidRPr="00DD6CFB" w:rsidRDefault="00D4531E" w:rsidP="00DD6CFB">
            <w:pPr>
              <w:pStyle w:val="TAL"/>
              <w:rPr>
                <w:sz w:val="16"/>
                <w:szCs w:val="16"/>
                <w:lang w:eastAsia="en-US"/>
              </w:rPr>
            </w:pPr>
            <w:r w:rsidRPr="00DD6CFB">
              <w:rPr>
                <w:sz w:val="16"/>
                <w:szCs w:val="16"/>
                <w:lang w:eastAsia="en-US"/>
              </w:rPr>
              <w:t>Update ServingCellConfigCommon and TDD-UL-DL-Config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5506D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8CACA3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DF5A7B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3006AD"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7CE39B" w14:textId="77777777" w:rsidR="00D4531E" w:rsidRPr="00DD6CFB" w:rsidRDefault="00D4531E" w:rsidP="00DD6CFB">
            <w:pPr>
              <w:pStyle w:val="TAL"/>
              <w:rPr>
                <w:sz w:val="16"/>
                <w:szCs w:val="16"/>
                <w:lang w:eastAsia="en-US"/>
              </w:rPr>
            </w:pPr>
            <w:r w:rsidRPr="00DD6CFB">
              <w:rPr>
                <w:sz w:val="16"/>
                <w:szCs w:val="16"/>
                <w:lang w:eastAsia="en-US"/>
              </w:rPr>
              <w:t>R5-187670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347319" w14:textId="77777777" w:rsidR="00D4531E" w:rsidRPr="00DD6CFB" w:rsidRDefault="00D4531E" w:rsidP="00DD6CFB">
            <w:pPr>
              <w:pStyle w:val="TAL"/>
              <w:rPr>
                <w:sz w:val="16"/>
                <w:szCs w:val="16"/>
                <w:lang w:eastAsia="en-US"/>
              </w:rPr>
            </w:pPr>
            <w:r w:rsidRPr="00DD6CFB">
              <w:rPr>
                <w:sz w:val="16"/>
                <w:szCs w:val="16"/>
                <w:lang w:eastAsia="en-US"/>
              </w:rPr>
              <w:t>0334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304BF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014C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8B1241" w14:textId="77777777" w:rsidR="00D4531E" w:rsidRPr="00DD6CFB" w:rsidRDefault="00D4531E" w:rsidP="00DD6CFB">
            <w:pPr>
              <w:pStyle w:val="TAL"/>
              <w:rPr>
                <w:sz w:val="16"/>
                <w:szCs w:val="16"/>
                <w:lang w:eastAsia="en-US"/>
              </w:rPr>
            </w:pPr>
            <w:r w:rsidRPr="00DD6CFB">
              <w:rPr>
                <w:sz w:val="16"/>
                <w:szCs w:val="16"/>
                <w:lang w:eastAsia="en-US"/>
              </w:rPr>
              <w:t>Update SRS-Config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482545"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BBE10B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6BC8D74"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8B5D14"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7E9C1C" w14:textId="77777777" w:rsidR="00D4531E" w:rsidRPr="00DD6CFB" w:rsidRDefault="00D4531E" w:rsidP="00DD6CFB">
            <w:pPr>
              <w:pStyle w:val="TAL"/>
              <w:rPr>
                <w:sz w:val="16"/>
                <w:szCs w:val="16"/>
                <w:lang w:eastAsia="en-US"/>
              </w:rPr>
            </w:pPr>
            <w:r w:rsidRPr="00DD6CFB">
              <w:rPr>
                <w:sz w:val="16"/>
                <w:szCs w:val="16"/>
                <w:lang w:eastAsia="en-US"/>
              </w:rPr>
              <w:t>R5-187671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C1D3" w14:textId="77777777" w:rsidR="00D4531E" w:rsidRPr="00DD6CFB" w:rsidRDefault="00D4531E" w:rsidP="00DD6CFB">
            <w:pPr>
              <w:pStyle w:val="TAL"/>
              <w:rPr>
                <w:sz w:val="16"/>
                <w:szCs w:val="16"/>
                <w:lang w:eastAsia="en-US"/>
              </w:rPr>
            </w:pPr>
            <w:r w:rsidRPr="00DD6CFB">
              <w:rPr>
                <w:sz w:val="16"/>
                <w:szCs w:val="16"/>
                <w:lang w:eastAsia="en-US"/>
              </w:rPr>
              <w:t>0336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13ABD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B36DF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8F1618" w14:textId="77777777" w:rsidR="00D4531E" w:rsidRPr="00DD6CFB" w:rsidRDefault="00D4531E" w:rsidP="00DD6CFB">
            <w:pPr>
              <w:pStyle w:val="TAL"/>
              <w:rPr>
                <w:sz w:val="16"/>
                <w:szCs w:val="16"/>
                <w:lang w:eastAsia="en-US"/>
              </w:rPr>
            </w:pPr>
            <w:r w:rsidRPr="00DD6CFB">
              <w:rPr>
                <w:sz w:val="16"/>
                <w:szCs w:val="16"/>
                <w:lang w:eastAsia="en-US"/>
              </w:rPr>
              <w:t>Update some information elements for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4F5D5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77047C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5949C4B"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3CB23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8E31C4" w14:textId="77777777" w:rsidR="00D4531E" w:rsidRPr="00DD6CFB" w:rsidRDefault="00D4531E" w:rsidP="00DD6CFB">
            <w:pPr>
              <w:pStyle w:val="TAL"/>
              <w:rPr>
                <w:sz w:val="16"/>
                <w:szCs w:val="16"/>
                <w:lang w:eastAsia="en-US"/>
              </w:rPr>
            </w:pPr>
            <w:r w:rsidRPr="00DD6CFB">
              <w:rPr>
                <w:sz w:val="16"/>
                <w:szCs w:val="16"/>
                <w:lang w:eastAsia="en-US"/>
              </w:rPr>
              <w:t>R5-187672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17E5C0" w14:textId="77777777" w:rsidR="00D4531E" w:rsidRPr="00DD6CFB" w:rsidRDefault="00D4531E" w:rsidP="00DD6CFB">
            <w:pPr>
              <w:pStyle w:val="TAL"/>
              <w:rPr>
                <w:sz w:val="16"/>
                <w:szCs w:val="16"/>
                <w:lang w:eastAsia="en-US"/>
              </w:rPr>
            </w:pPr>
            <w:r w:rsidRPr="00DD6CFB">
              <w:rPr>
                <w:sz w:val="16"/>
                <w:szCs w:val="16"/>
                <w:lang w:eastAsia="en-US"/>
              </w:rPr>
              <w:t>0337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D5C8E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95FD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2DD893" w14:textId="77777777" w:rsidR="00D4531E" w:rsidRPr="00DD6CFB" w:rsidRDefault="00D4531E" w:rsidP="00DD6CFB">
            <w:pPr>
              <w:pStyle w:val="TAL"/>
              <w:rPr>
                <w:sz w:val="16"/>
                <w:szCs w:val="16"/>
                <w:lang w:eastAsia="en-US"/>
              </w:rPr>
            </w:pPr>
            <w:r w:rsidRPr="00DD6CFB">
              <w:rPr>
                <w:sz w:val="16"/>
                <w:szCs w:val="16"/>
                <w:lang w:eastAsia="en-US"/>
              </w:rPr>
              <w:t>Update CellGroupConfig and related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DA5EB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770E0D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7D969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06489C"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1C8654" w14:textId="77777777" w:rsidR="00D4531E" w:rsidRPr="00DD6CFB" w:rsidRDefault="00D4531E" w:rsidP="00DD6CFB">
            <w:pPr>
              <w:pStyle w:val="TAL"/>
              <w:rPr>
                <w:sz w:val="16"/>
                <w:szCs w:val="16"/>
                <w:lang w:eastAsia="en-US"/>
              </w:rPr>
            </w:pPr>
            <w:r w:rsidRPr="00DD6CFB">
              <w:rPr>
                <w:sz w:val="16"/>
                <w:szCs w:val="16"/>
                <w:lang w:eastAsia="en-US"/>
              </w:rPr>
              <w:t>R5-187673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5A0F72" w14:textId="77777777" w:rsidR="00D4531E" w:rsidRPr="00DD6CFB" w:rsidRDefault="00D4531E" w:rsidP="00DD6CFB">
            <w:pPr>
              <w:pStyle w:val="TAL"/>
              <w:rPr>
                <w:sz w:val="16"/>
                <w:szCs w:val="16"/>
                <w:lang w:eastAsia="en-US"/>
              </w:rPr>
            </w:pPr>
            <w:r w:rsidRPr="00DD6CFB">
              <w:rPr>
                <w:sz w:val="16"/>
                <w:szCs w:val="16"/>
                <w:lang w:eastAsia="en-US"/>
              </w:rPr>
              <w:t>0338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0F547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28411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559306" w14:textId="77777777" w:rsidR="00D4531E" w:rsidRPr="00DD6CFB" w:rsidRDefault="00D4531E" w:rsidP="00DD6CFB">
            <w:pPr>
              <w:pStyle w:val="TAL"/>
              <w:rPr>
                <w:sz w:val="16"/>
                <w:szCs w:val="16"/>
                <w:lang w:eastAsia="en-US"/>
              </w:rPr>
            </w:pPr>
            <w:r w:rsidRPr="00DD6CFB">
              <w:rPr>
                <w:sz w:val="16"/>
                <w:szCs w:val="16"/>
                <w:lang w:eastAsia="en-US"/>
              </w:rPr>
              <w:t>CR of NR 508-1 clause 4.6.2_SIB2, SIB4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F6498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058BC9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6F9066"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03542C"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1C101E3" w14:textId="77777777" w:rsidR="00D4531E" w:rsidRPr="00DD6CFB" w:rsidRDefault="00D4531E" w:rsidP="00DD6CFB">
            <w:pPr>
              <w:pStyle w:val="TAL"/>
              <w:rPr>
                <w:sz w:val="16"/>
                <w:szCs w:val="16"/>
                <w:lang w:eastAsia="en-US"/>
              </w:rPr>
            </w:pPr>
            <w:r w:rsidRPr="00DD6CFB">
              <w:rPr>
                <w:sz w:val="16"/>
                <w:szCs w:val="16"/>
                <w:lang w:eastAsia="en-US"/>
              </w:rPr>
              <w:t>R5-187674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723C81" w14:textId="77777777" w:rsidR="00D4531E" w:rsidRPr="00DD6CFB" w:rsidRDefault="00D4531E" w:rsidP="00DD6CFB">
            <w:pPr>
              <w:pStyle w:val="TAL"/>
              <w:rPr>
                <w:sz w:val="16"/>
                <w:szCs w:val="16"/>
                <w:lang w:eastAsia="en-US"/>
              </w:rPr>
            </w:pPr>
            <w:r w:rsidRPr="00DD6CFB">
              <w:rPr>
                <w:sz w:val="16"/>
                <w:szCs w:val="16"/>
                <w:lang w:eastAsia="en-US"/>
              </w:rPr>
              <w:t>0339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87EEF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515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CC5772" w14:textId="77777777" w:rsidR="00D4531E" w:rsidRPr="00DD6CFB" w:rsidRDefault="00D4531E" w:rsidP="00DD6CFB">
            <w:pPr>
              <w:pStyle w:val="TAL"/>
              <w:rPr>
                <w:sz w:val="16"/>
                <w:szCs w:val="16"/>
                <w:lang w:eastAsia="en-US"/>
              </w:rPr>
            </w:pPr>
            <w:r w:rsidRPr="00DD6CFB">
              <w:rPr>
                <w:sz w:val="16"/>
                <w:szCs w:val="16"/>
                <w:lang w:eastAsia="en-US"/>
              </w:rPr>
              <w:t>CR of NR 508-1 Table 4.4.2-2_Default NR Cells 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43712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7F9397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488589"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37C2F2"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3E8027" w14:textId="77777777" w:rsidR="00D4531E" w:rsidRPr="00DD6CFB" w:rsidRDefault="00D4531E" w:rsidP="00DD6CFB">
            <w:pPr>
              <w:pStyle w:val="TAL"/>
              <w:rPr>
                <w:sz w:val="16"/>
                <w:szCs w:val="16"/>
                <w:lang w:eastAsia="en-US"/>
              </w:rPr>
            </w:pPr>
            <w:r w:rsidRPr="00DD6CFB">
              <w:rPr>
                <w:sz w:val="16"/>
                <w:szCs w:val="16"/>
                <w:lang w:eastAsia="en-US"/>
              </w:rPr>
              <w:t>R5-187675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C72187" w14:textId="77777777" w:rsidR="00D4531E" w:rsidRPr="00DD6CFB" w:rsidRDefault="00D4531E" w:rsidP="00DD6CFB">
            <w:pPr>
              <w:pStyle w:val="TAL"/>
              <w:rPr>
                <w:sz w:val="16"/>
                <w:szCs w:val="16"/>
                <w:lang w:eastAsia="en-US"/>
              </w:rPr>
            </w:pPr>
            <w:r w:rsidRPr="00DD6CFB">
              <w:rPr>
                <w:sz w:val="16"/>
                <w:szCs w:val="16"/>
                <w:lang w:eastAsia="en-US"/>
              </w:rPr>
              <w:t>0341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5DE4D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214A7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33D908" w14:textId="77777777" w:rsidR="00D4531E" w:rsidRPr="00DD6CFB" w:rsidRDefault="00D4531E" w:rsidP="00DD6CFB">
            <w:pPr>
              <w:pStyle w:val="TAL"/>
              <w:rPr>
                <w:sz w:val="16"/>
                <w:szCs w:val="16"/>
                <w:lang w:eastAsia="en-US"/>
              </w:rPr>
            </w:pPr>
            <w:r w:rsidRPr="00DD6CFB">
              <w:rPr>
                <w:sz w:val="16"/>
                <w:szCs w:val="16"/>
                <w:lang w:eastAsia="en-US"/>
              </w:rPr>
              <w:t>Update RLC-Config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DB2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AD8959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1D687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3D4A7E"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5F6C28" w14:textId="77777777" w:rsidR="00D4531E" w:rsidRPr="00DD6CFB" w:rsidRDefault="00D4531E" w:rsidP="00DD6CFB">
            <w:pPr>
              <w:pStyle w:val="TAL"/>
              <w:rPr>
                <w:sz w:val="16"/>
                <w:szCs w:val="16"/>
                <w:lang w:eastAsia="en-US"/>
              </w:rPr>
            </w:pPr>
            <w:r w:rsidRPr="00DD6CFB">
              <w:rPr>
                <w:sz w:val="16"/>
                <w:szCs w:val="16"/>
                <w:lang w:eastAsia="en-US"/>
              </w:rPr>
              <w:t>R5-187676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C5370F" w14:textId="77777777" w:rsidR="00D4531E" w:rsidRPr="00DD6CFB" w:rsidRDefault="00D4531E" w:rsidP="00DD6CFB">
            <w:pPr>
              <w:pStyle w:val="TAL"/>
              <w:rPr>
                <w:sz w:val="16"/>
                <w:szCs w:val="16"/>
                <w:lang w:eastAsia="en-US"/>
              </w:rPr>
            </w:pPr>
            <w:r w:rsidRPr="00DD6CFB">
              <w:rPr>
                <w:sz w:val="16"/>
                <w:szCs w:val="16"/>
                <w:lang w:eastAsia="en-US"/>
              </w:rPr>
              <w:t>0357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DE367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DBF1A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D29AFD" w14:textId="77777777" w:rsidR="00D4531E" w:rsidRPr="00DD6CFB" w:rsidRDefault="00D4531E" w:rsidP="00DD6CFB">
            <w:pPr>
              <w:pStyle w:val="TAL"/>
              <w:rPr>
                <w:sz w:val="16"/>
                <w:szCs w:val="16"/>
                <w:lang w:eastAsia="en-US"/>
              </w:rPr>
            </w:pPr>
            <w:r w:rsidRPr="00DD6CFB">
              <w:rPr>
                <w:sz w:val="16"/>
                <w:szCs w:val="16"/>
                <w:lang w:eastAsia="en-US"/>
              </w:rPr>
              <w:t>Specifying Test procedure to check that UE is camped on a new NR cell belonging to a new 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90B76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CECBCB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1EF1A3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CDACD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6B7291" w14:textId="77777777" w:rsidR="00D4531E" w:rsidRPr="00DD6CFB" w:rsidRDefault="00D4531E" w:rsidP="00DD6CFB">
            <w:pPr>
              <w:pStyle w:val="TAL"/>
              <w:rPr>
                <w:sz w:val="16"/>
                <w:szCs w:val="16"/>
                <w:lang w:eastAsia="en-US"/>
              </w:rPr>
            </w:pPr>
            <w:r w:rsidRPr="00DD6CFB">
              <w:rPr>
                <w:sz w:val="16"/>
                <w:szCs w:val="16"/>
                <w:lang w:eastAsia="en-US"/>
              </w:rPr>
              <w:t>R5-187677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16F7B2" w14:textId="77777777" w:rsidR="00D4531E" w:rsidRPr="00DD6CFB" w:rsidRDefault="00D4531E" w:rsidP="00DD6CFB">
            <w:pPr>
              <w:pStyle w:val="TAL"/>
              <w:rPr>
                <w:sz w:val="16"/>
                <w:szCs w:val="16"/>
                <w:lang w:eastAsia="en-US"/>
              </w:rPr>
            </w:pPr>
            <w:r w:rsidRPr="00DD6CFB">
              <w:rPr>
                <w:sz w:val="16"/>
                <w:szCs w:val="16"/>
                <w:lang w:eastAsia="en-US"/>
              </w:rPr>
              <w:t>0360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294B6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3E327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22D1BA" w14:textId="77777777" w:rsidR="00D4531E" w:rsidRPr="00DD6CFB" w:rsidRDefault="00D4531E" w:rsidP="00DD6CFB">
            <w:pPr>
              <w:pStyle w:val="TAL"/>
              <w:rPr>
                <w:sz w:val="16"/>
                <w:szCs w:val="16"/>
                <w:lang w:eastAsia="en-US"/>
              </w:rPr>
            </w:pPr>
            <w:r w:rsidRPr="00DD6CFB">
              <w:rPr>
                <w:sz w:val="16"/>
                <w:szCs w:val="16"/>
                <w:lang w:eastAsia="en-US"/>
              </w:rPr>
              <w:t>Updates to Authentication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D4A5E2"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CC1C7D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10D51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CB523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1E85D7" w14:textId="77777777" w:rsidR="00D4531E" w:rsidRPr="00DD6CFB" w:rsidRDefault="00D4531E" w:rsidP="00DD6CFB">
            <w:pPr>
              <w:pStyle w:val="TAL"/>
              <w:rPr>
                <w:sz w:val="16"/>
                <w:szCs w:val="16"/>
                <w:lang w:eastAsia="en-US"/>
              </w:rPr>
            </w:pPr>
            <w:r w:rsidRPr="00DD6CFB">
              <w:rPr>
                <w:sz w:val="16"/>
                <w:szCs w:val="16"/>
                <w:lang w:eastAsia="en-US"/>
              </w:rPr>
              <w:t>R5-187678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014BDE" w14:textId="77777777" w:rsidR="00D4531E" w:rsidRPr="00DD6CFB" w:rsidRDefault="00D4531E" w:rsidP="00DD6CFB">
            <w:pPr>
              <w:pStyle w:val="TAL"/>
              <w:rPr>
                <w:sz w:val="16"/>
                <w:szCs w:val="16"/>
                <w:lang w:eastAsia="en-US"/>
              </w:rPr>
            </w:pPr>
            <w:r w:rsidRPr="00DD6CFB">
              <w:rPr>
                <w:sz w:val="16"/>
                <w:szCs w:val="16"/>
                <w:lang w:eastAsia="en-US"/>
              </w:rPr>
              <w:t>0369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C8576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CE808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26BBE0" w14:textId="77777777" w:rsidR="00D4531E" w:rsidRPr="00DD6CFB" w:rsidRDefault="00D4531E" w:rsidP="00DD6CFB">
            <w:pPr>
              <w:pStyle w:val="TAL"/>
              <w:rPr>
                <w:sz w:val="16"/>
                <w:szCs w:val="16"/>
                <w:lang w:eastAsia="en-US"/>
              </w:rPr>
            </w:pPr>
            <w:r w:rsidRPr="00DD6CFB">
              <w:rPr>
                <w:sz w:val="16"/>
                <w:szCs w:val="16"/>
                <w:lang w:eastAsia="en-US"/>
              </w:rPr>
              <w:t>Updates to PDU session release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02569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943D01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1D224F"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B9ECF2"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C3B4E3" w14:textId="77777777" w:rsidR="00D4531E" w:rsidRPr="00DD6CFB" w:rsidRDefault="00D4531E" w:rsidP="00DD6CFB">
            <w:pPr>
              <w:pStyle w:val="TAL"/>
              <w:rPr>
                <w:sz w:val="16"/>
                <w:szCs w:val="16"/>
                <w:lang w:eastAsia="en-US"/>
              </w:rPr>
            </w:pPr>
            <w:r w:rsidRPr="00DD6CFB">
              <w:rPr>
                <w:sz w:val="16"/>
                <w:szCs w:val="16"/>
                <w:lang w:eastAsia="en-US"/>
              </w:rPr>
              <w:t>R5-187679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FF526A" w14:textId="77777777" w:rsidR="00D4531E" w:rsidRPr="00DD6CFB" w:rsidRDefault="00D4531E" w:rsidP="00DD6CFB">
            <w:pPr>
              <w:pStyle w:val="TAL"/>
              <w:rPr>
                <w:sz w:val="16"/>
                <w:szCs w:val="16"/>
                <w:lang w:eastAsia="en-US"/>
              </w:rPr>
            </w:pPr>
            <w:r w:rsidRPr="00DD6CFB">
              <w:rPr>
                <w:sz w:val="16"/>
                <w:szCs w:val="16"/>
                <w:lang w:eastAsia="en-US"/>
              </w:rPr>
              <w:t>0371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09803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88209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57D2B7" w14:textId="77777777" w:rsidR="00D4531E" w:rsidRPr="00DD6CFB" w:rsidRDefault="00D4531E" w:rsidP="00DD6CFB">
            <w:pPr>
              <w:pStyle w:val="TAL"/>
              <w:rPr>
                <w:sz w:val="16"/>
                <w:szCs w:val="16"/>
                <w:lang w:eastAsia="en-US"/>
              </w:rPr>
            </w:pPr>
            <w:r w:rsidRPr="00DD6CFB">
              <w:rPr>
                <w:sz w:val="16"/>
                <w:szCs w:val="16"/>
                <w:lang w:eastAsia="en-US"/>
              </w:rPr>
              <w:t>Updates to Security mode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BB2B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2CFE84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93431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80EA45"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A84603" w14:textId="77777777" w:rsidR="00D4531E" w:rsidRPr="00DD6CFB" w:rsidRDefault="00D4531E" w:rsidP="00DD6CFB">
            <w:pPr>
              <w:pStyle w:val="TAL"/>
              <w:rPr>
                <w:sz w:val="16"/>
                <w:szCs w:val="16"/>
                <w:lang w:eastAsia="en-US"/>
              </w:rPr>
            </w:pPr>
            <w:r w:rsidRPr="00DD6CFB">
              <w:rPr>
                <w:sz w:val="16"/>
                <w:szCs w:val="16"/>
                <w:lang w:eastAsia="en-US"/>
              </w:rPr>
              <w:t>R5-187680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92BEFA" w14:textId="77777777" w:rsidR="00D4531E" w:rsidRPr="00DD6CFB" w:rsidRDefault="00D4531E" w:rsidP="00DD6CFB">
            <w:pPr>
              <w:pStyle w:val="TAL"/>
              <w:rPr>
                <w:sz w:val="16"/>
                <w:szCs w:val="16"/>
                <w:lang w:eastAsia="en-US"/>
              </w:rPr>
            </w:pPr>
            <w:r w:rsidRPr="00DD6CFB">
              <w:rPr>
                <w:sz w:val="16"/>
                <w:szCs w:val="16"/>
                <w:lang w:eastAsia="en-US"/>
              </w:rPr>
              <w:t>0375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B5472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75DD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57BD33" w14:textId="77777777" w:rsidR="00D4531E" w:rsidRPr="00DD6CFB" w:rsidRDefault="00D4531E" w:rsidP="00DD6CFB">
            <w:pPr>
              <w:pStyle w:val="TAL"/>
              <w:rPr>
                <w:sz w:val="16"/>
                <w:szCs w:val="16"/>
                <w:lang w:eastAsia="en-US"/>
              </w:rPr>
            </w:pPr>
            <w:r w:rsidRPr="00DD6CFB">
              <w:rPr>
                <w:sz w:val="16"/>
                <w:szCs w:val="16"/>
                <w:lang w:eastAsia="en-US"/>
              </w:rPr>
              <w:t>Addition of new Information Elements in section 4.6.3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021AE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1584341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0F31D4"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F785C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D3E78E" w14:textId="77777777" w:rsidR="00D4531E" w:rsidRPr="00DD6CFB" w:rsidRDefault="00D4531E" w:rsidP="00DD6CFB">
            <w:pPr>
              <w:pStyle w:val="TAL"/>
              <w:rPr>
                <w:sz w:val="16"/>
                <w:szCs w:val="16"/>
                <w:lang w:eastAsia="en-US"/>
              </w:rPr>
            </w:pPr>
            <w:r w:rsidRPr="00DD6CFB">
              <w:rPr>
                <w:sz w:val="16"/>
                <w:szCs w:val="16"/>
                <w:lang w:eastAsia="en-US"/>
              </w:rPr>
              <w:t>R5-187681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6F846" w14:textId="77777777" w:rsidR="00D4531E" w:rsidRPr="00DD6CFB" w:rsidRDefault="00D4531E" w:rsidP="00DD6CFB">
            <w:pPr>
              <w:pStyle w:val="TAL"/>
              <w:rPr>
                <w:sz w:val="16"/>
                <w:szCs w:val="16"/>
                <w:lang w:eastAsia="en-US"/>
              </w:rPr>
            </w:pPr>
            <w:r w:rsidRPr="00DD6CFB">
              <w:rPr>
                <w:sz w:val="16"/>
                <w:szCs w:val="16"/>
                <w:lang w:eastAsia="en-US"/>
              </w:rPr>
              <w:t>0379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4F460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3F82D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8C5B2F" w14:textId="77777777" w:rsidR="00D4531E" w:rsidRPr="00DD6CFB" w:rsidRDefault="00D4531E" w:rsidP="00DD6CFB">
            <w:pPr>
              <w:pStyle w:val="TAL"/>
              <w:rPr>
                <w:sz w:val="16"/>
                <w:szCs w:val="16"/>
                <w:lang w:eastAsia="en-US"/>
              </w:rPr>
            </w:pPr>
            <w:r w:rsidRPr="00DD6CFB">
              <w:rPr>
                <w:sz w:val="16"/>
                <w:szCs w:val="16"/>
                <w:lang w:eastAsia="en-US"/>
              </w:rPr>
              <w:t>Updates to SIG OTA Calibration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93006E"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8DF83D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CEE55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412109"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9D155C" w14:textId="77777777" w:rsidR="00D4531E" w:rsidRPr="00DD6CFB" w:rsidRDefault="00D4531E" w:rsidP="00DD6CFB">
            <w:pPr>
              <w:pStyle w:val="TAL"/>
              <w:rPr>
                <w:sz w:val="16"/>
                <w:szCs w:val="16"/>
                <w:lang w:eastAsia="en-US"/>
              </w:rPr>
            </w:pPr>
            <w:r w:rsidRPr="00DD6CFB">
              <w:rPr>
                <w:sz w:val="16"/>
                <w:szCs w:val="16"/>
                <w:lang w:eastAsia="en-US"/>
              </w:rPr>
              <w:t>R5-187682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494204" w14:textId="77777777" w:rsidR="00D4531E" w:rsidRPr="00DD6CFB" w:rsidRDefault="00D4531E" w:rsidP="00DD6CFB">
            <w:pPr>
              <w:pStyle w:val="TAL"/>
              <w:rPr>
                <w:sz w:val="16"/>
                <w:szCs w:val="16"/>
                <w:lang w:eastAsia="en-US"/>
              </w:rPr>
            </w:pPr>
            <w:r w:rsidRPr="00DD6CFB">
              <w:rPr>
                <w:sz w:val="16"/>
                <w:szCs w:val="16"/>
                <w:lang w:eastAsia="en-US"/>
              </w:rPr>
              <w:t>0394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7653E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7D33C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3782D4" w14:textId="77777777" w:rsidR="00D4531E" w:rsidRPr="00DD6CFB" w:rsidRDefault="00D4531E" w:rsidP="00DD6CFB">
            <w:pPr>
              <w:pStyle w:val="TAL"/>
              <w:rPr>
                <w:sz w:val="16"/>
                <w:szCs w:val="16"/>
                <w:lang w:eastAsia="en-US"/>
              </w:rPr>
            </w:pPr>
            <w:r w:rsidRPr="00DD6CFB">
              <w:rPr>
                <w:sz w:val="16"/>
                <w:szCs w:val="16"/>
                <w:lang w:eastAsia="en-US"/>
              </w:rPr>
              <w:t>Addition of default QoS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A2C153"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F55D1A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D19E2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AD303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1F4CA1" w14:textId="77777777" w:rsidR="00D4531E" w:rsidRPr="00DD6CFB" w:rsidRDefault="00D4531E" w:rsidP="00DD6CFB">
            <w:pPr>
              <w:pStyle w:val="TAL"/>
              <w:rPr>
                <w:sz w:val="16"/>
                <w:szCs w:val="16"/>
                <w:lang w:eastAsia="en-US"/>
              </w:rPr>
            </w:pPr>
            <w:r w:rsidRPr="00DD6CFB">
              <w:rPr>
                <w:sz w:val="16"/>
                <w:szCs w:val="16"/>
                <w:lang w:eastAsia="en-US"/>
              </w:rPr>
              <w:t>R5-187720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CB7B21" w14:textId="77777777" w:rsidR="00D4531E" w:rsidRPr="00DD6CFB" w:rsidRDefault="00D4531E" w:rsidP="00DD6CFB">
            <w:pPr>
              <w:pStyle w:val="TAL"/>
              <w:rPr>
                <w:sz w:val="16"/>
                <w:szCs w:val="16"/>
                <w:lang w:eastAsia="en-US"/>
              </w:rPr>
            </w:pPr>
            <w:r w:rsidRPr="00DD6CFB">
              <w:rPr>
                <w:sz w:val="16"/>
                <w:szCs w:val="16"/>
                <w:lang w:eastAsia="en-US"/>
              </w:rPr>
              <w:t>0319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3F7522"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7D728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9F11A2" w14:textId="77777777" w:rsidR="00D4531E" w:rsidRPr="00DD6CFB" w:rsidRDefault="00D4531E" w:rsidP="00DD6CFB">
            <w:pPr>
              <w:pStyle w:val="TAL"/>
              <w:rPr>
                <w:sz w:val="16"/>
                <w:szCs w:val="16"/>
                <w:lang w:eastAsia="en-US"/>
              </w:rPr>
            </w:pPr>
            <w:r w:rsidRPr="00DD6CFB">
              <w:rPr>
                <w:sz w:val="16"/>
                <w:szCs w:val="16"/>
                <w:lang w:eastAsia="en-US"/>
              </w:rPr>
              <w:t>Uplink PTRS disable for RF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74726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35254F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59C825"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5FF54E"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527E36" w14:textId="77777777" w:rsidR="00D4531E" w:rsidRPr="00DD6CFB" w:rsidRDefault="00D4531E" w:rsidP="00DD6CFB">
            <w:pPr>
              <w:pStyle w:val="TAL"/>
              <w:rPr>
                <w:sz w:val="16"/>
                <w:szCs w:val="16"/>
                <w:lang w:eastAsia="en-US"/>
              </w:rPr>
            </w:pPr>
            <w:r w:rsidRPr="00DD6CFB">
              <w:rPr>
                <w:sz w:val="16"/>
                <w:szCs w:val="16"/>
                <w:lang w:eastAsia="en-US"/>
              </w:rPr>
              <w:t>R5-188238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C0C564" w14:textId="77777777" w:rsidR="00D4531E" w:rsidRPr="00DD6CFB" w:rsidRDefault="00D4531E" w:rsidP="00DD6CFB">
            <w:pPr>
              <w:pStyle w:val="TAL"/>
              <w:rPr>
                <w:sz w:val="16"/>
                <w:szCs w:val="16"/>
                <w:lang w:eastAsia="en-US"/>
              </w:rPr>
            </w:pPr>
            <w:r w:rsidRPr="00DD6CFB">
              <w:rPr>
                <w:sz w:val="16"/>
                <w:szCs w:val="16"/>
                <w:lang w:eastAsia="en-US"/>
              </w:rPr>
              <w:t>0242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617D20"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09E86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257E99" w14:textId="77777777" w:rsidR="00D4531E" w:rsidRPr="00DD6CFB" w:rsidRDefault="00D4531E" w:rsidP="00DD6CFB">
            <w:pPr>
              <w:pStyle w:val="TAL"/>
              <w:rPr>
                <w:sz w:val="16"/>
                <w:szCs w:val="16"/>
                <w:lang w:eastAsia="en-US"/>
              </w:rPr>
            </w:pPr>
            <w:r w:rsidRPr="00DD6CFB">
              <w:rPr>
                <w:sz w:val="16"/>
                <w:szCs w:val="16"/>
                <w:lang w:eastAsia="en-US"/>
              </w:rPr>
              <w:t>Addition to E-UTRA test frequencies for intra-band contiguous configuration for band 41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76A2D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E9D351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937F5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894275"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5C78D80" w14:textId="77777777" w:rsidR="00D4531E" w:rsidRPr="00DD6CFB" w:rsidRDefault="00D4531E" w:rsidP="00DD6CFB">
            <w:pPr>
              <w:pStyle w:val="TAL"/>
              <w:rPr>
                <w:sz w:val="16"/>
                <w:szCs w:val="16"/>
                <w:lang w:eastAsia="en-US"/>
              </w:rPr>
            </w:pPr>
            <w:r w:rsidRPr="00DD6CFB">
              <w:rPr>
                <w:sz w:val="16"/>
                <w:szCs w:val="16"/>
                <w:lang w:eastAsia="en-US"/>
              </w:rPr>
              <w:t>R5-187723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8C18E1" w14:textId="77777777" w:rsidR="00D4531E" w:rsidRPr="00DD6CFB" w:rsidRDefault="00D4531E" w:rsidP="00DD6CFB">
            <w:pPr>
              <w:pStyle w:val="TAL"/>
              <w:rPr>
                <w:sz w:val="16"/>
                <w:szCs w:val="16"/>
                <w:lang w:eastAsia="en-US"/>
              </w:rPr>
            </w:pPr>
            <w:r w:rsidRPr="00DD6CFB">
              <w:rPr>
                <w:sz w:val="16"/>
                <w:szCs w:val="16"/>
                <w:lang w:eastAsia="en-US"/>
              </w:rPr>
              <w:t>0303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A33E1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92B83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B24CCF"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n257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395C78"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A5FF40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09C656"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0AA011"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AB894F" w14:textId="77777777" w:rsidR="00D4531E" w:rsidRPr="00DD6CFB" w:rsidRDefault="00D4531E" w:rsidP="00DD6CFB">
            <w:pPr>
              <w:pStyle w:val="TAL"/>
              <w:rPr>
                <w:sz w:val="16"/>
                <w:szCs w:val="16"/>
                <w:lang w:eastAsia="en-US"/>
              </w:rPr>
            </w:pPr>
            <w:r w:rsidRPr="00DD6CFB">
              <w:rPr>
                <w:sz w:val="16"/>
                <w:szCs w:val="16"/>
                <w:lang w:eastAsia="en-US"/>
              </w:rPr>
              <w:t>R5-187724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BF936F" w14:textId="77777777" w:rsidR="00D4531E" w:rsidRPr="00DD6CFB" w:rsidRDefault="00D4531E" w:rsidP="00DD6CFB">
            <w:pPr>
              <w:pStyle w:val="TAL"/>
              <w:rPr>
                <w:sz w:val="16"/>
                <w:szCs w:val="16"/>
                <w:lang w:eastAsia="en-US"/>
              </w:rPr>
            </w:pPr>
            <w:r w:rsidRPr="00DD6CFB">
              <w:rPr>
                <w:sz w:val="16"/>
                <w:szCs w:val="16"/>
                <w:lang w:eastAsia="en-US"/>
              </w:rPr>
              <w:t>0269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87ED5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A9825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FA2BFC" w14:textId="77777777" w:rsidR="00D4531E" w:rsidRPr="00DD6CFB" w:rsidRDefault="00D4531E" w:rsidP="00DD6CFB">
            <w:pPr>
              <w:pStyle w:val="TAL"/>
              <w:rPr>
                <w:sz w:val="16"/>
                <w:szCs w:val="16"/>
                <w:lang w:eastAsia="en-US"/>
              </w:rPr>
            </w:pPr>
            <w:r w:rsidRPr="00DD6CFB">
              <w:rPr>
                <w:sz w:val="16"/>
                <w:szCs w:val="16"/>
                <w:lang w:eastAsia="en-US"/>
              </w:rPr>
              <w:t>New annex for NR test frequency calculations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761712"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2A5339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22100F"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CEBC8E"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5247AC3" w14:textId="77777777" w:rsidR="00D4531E" w:rsidRPr="00DD6CFB" w:rsidRDefault="00D4531E" w:rsidP="00DD6CFB">
            <w:pPr>
              <w:pStyle w:val="TAL"/>
              <w:rPr>
                <w:sz w:val="16"/>
                <w:szCs w:val="16"/>
                <w:lang w:eastAsia="en-US"/>
              </w:rPr>
            </w:pPr>
            <w:r w:rsidRPr="00DD6CFB">
              <w:rPr>
                <w:sz w:val="16"/>
                <w:szCs w:val="16"/>
                <w:lang w:eastAsia="en-US"/>
              </w:rPr>
              <w:t>R5-187725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86693F" w14:textId="77777777" w:rsidR="00D4531E" w:rsidRPr="00DD6CFB" w:rsidRDefault="00D4531E" w:rsidP="00DD6CFB">
            <w:pPr>
              <w:pStyle w:val="TAL"/>
              <w:rPr>
                <w:sz w:val="16"/>
                <w:szCs w:val="16"/>
                <w:lang w:eastAsia="en-US"/>
              </w:rPr>
            </w:pPr>
            <w:r w:rsidRPr="00DD6CFB">
              <w:rPr>
                <w:sz w:val="16"/>
                <w:szCs w:val="16"/>
                <w:lang w:eastAsia="en-US"/>
              </w:rPr>
              <w:t>0297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8090F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474AE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111F3E"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E83E2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C7611B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B8F50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9D1131"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A96430" w14:textId="77777777" w:rsidR="00D4531E" w:rsidRPr="00DD6CFB" w:rsidRDefault="00D4531E" w:rsidP="00DD6CFB">
            <w:pPr>
              <w:pStyle w:val="TAL"/>
              <w:rPr>
                <w:sz w:val="16"/>
                <w:szCs w:val="16"/>
                <w:lang w:eastAsia="en-US"/>
              </w:rPr>
            </w:pPr>
            <w:r w:rsidRPr="00DD6CFB">
              <w:rPr>
                <w:sz w:val="16"/>
                <w:szCs w:val="16"/>
                <w:lang w:eastAsia="en-US"/>
              </w:rPr>
              <w:t>R5-187745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7541AE" w14:textId="77777777" w:rsidR="00D4531E" w:rsidRPr="00DD6CFB" w:rsidRDefault="00D4531E" w:rsidP="00DD6CFB">
            <w:pPr>
              <w:pStyle w:val="TAL"/>
              <w:rPr>
                <w:sz w:val="16"/>
                <w:szCs w:val="16"/>
                <w:lang w:eastAsia="en-US"/>
              </w:rPr>
            </w:pPr>
            <w:r w:rsidRPr="00DD6CFB">
              <w:rPr>
                <w:sz w:val="16"/>
                <w:szCs w:val="16"/>
                <w:lang w:eastAsia="en-US"/>
              </w:rPr>
              <w:t>0238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658B8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A763C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ACCFE6" w14:textId="77777777" w:rsidR="00D4531E" w:rsidRPr="00DD6CFB" w:rsidRDefault="00D4531E" w:rsidP="00DD6CFB">
            <w:pPr>
              <w:pStyle w:val="TAL"/>
              <w:rPr>
                <w:sz w:val="16"/>
                <w:szCs w:val="16"/>
                <w:lang w:eastAsia="en-US"/>
              </w:rPr>
            </w:pPr>
            <w:r w:rsidRPr="00DD6CFB">
              <w:rPr>
                <w:sz w:val="16"/>
                <w:szCs w:val="16"/>
                <w:lang w:eastAsia="en-US"/>
              </w:rPr>
              <w:t>Update SIB1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B059E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139BEA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91892C"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248169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9805EF" w14:textId="77777777" w:rsidR="00D4531E" w:rsidRPr="00DD6CFB" w:rsidRDefault="00D4531E" w:rsidP="00DD6CFB">
            <w:pPr>
              <w:pStyle w:val="TAL"/>
              <w:rPr>
                <w:sz w:val="16"/>
                <w:szCs w:val="16"/>
                <w:lang w:eastAsia="en-US"/>
              </w:rPr>
            </w:pPr>
            <w:r w:rsidRPr="00DD6CFB">
              <w:rPr>
                <w:sz w:val="16"/>
                <w:szCs w:val="16"/>
                <w:lang w:eastAsia="en-US"/>
              </w:rPr>
              <w:t>R5-187747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28828E" w14:textId="77777777" w:rsidR="00D4531E" w:rsidRPr="00DD6CFB" w:rsidRDefault="00D4531E" w:rsidP="00DD6CFB">
            <w:pPr>
              <w:pStyle w:val="TAL"/>
              <w:rPr>
                <w:sz w:val="16"/>
                <w:szCs w:val="16"/>
                <w:lang w:eastAsia="en-US"/>
              </w:rPr>
            </w:pPr>
            <w:r w:rsidRPr="00DD6CFB">
              <w:rPr>
                <w:sz w:val="16"/>
                <w:szCs w:val="16"/>
                <w:lang w:eastAsia="en-US"/>
              </w:rPr>
              <w:t>0257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256E8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0E354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1F48A6" w14:textId="77777777" w:rsidR="00D4531E" w:rsidRPr="00DD6CFB" w:rsidRDefault="00D4531E" w:rsidP="00DD6CFB">
            <w:pPr>
              <w:pStyle w:val="TAL"/>
              <w:rPr>
                <w:sz w:val="16"/>
                <w:szCs w:val="16"/>
                <w:lang w:eastAsia="en-US"/>
              </w:rPr>
            </w:pPr>
            <w:r w:rsidRPr="00DD6CFB">
              <w:rPr>
                <w:sz w:val="16"/>
                <w:szCs w:val="16"/>
                <w:lang w:eastAsia="en-US"/>
              </w:rPr>
              <w:t>Correction to Signal levels for conducted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32F04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A93EE7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549A43"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AEC4A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BADE25" w14:textId="77777777" w:rsidR="00D4531E" w:rsidRPr="00DD6CFB" w:rsidRDefault="00D4531E" w:rsidP="00DD6CFB">
            <w:pPr>
              <w:pStyle w:val="TAL"/>
              <w:rPr>
                <w:sz w:val="16"/>
                <w:szCs w:val="16"/>
                <w:lang w:eastAsia="en-US"/>
              </w:rPr>
            </w:pPr>
            <w:r w:rsidRPr="00DD6CFB">
              <w:rPr>
                <w:sz w:val="16"/>
                <w:szCs w:val="16"/>
                <w:lang w:eastAsia="en-US"/>
              </w:rPr>
              <w:t>R5-187748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E91EB9" w14:textId="77777777" w:rsidR="00D4531E" w:rsidRPr="00DD6CFB" w:rsidRDefault="00D4531E" w:rsidP="00DD6CFB">
            <w:pPr>
              <w:pStyle w:val="TAL"/>
              <w:rPr>
                <w:sz w:val="16"/>
                <w:szCs w:val="16"/>
                <w:lang w:eastAsia="en-US"/>
              </w:rPr>
            </w:pPr>
            <w:r w:rsidRPr="00DD6CFB">
              <w:rPr>
                <w:sz w:val="16"/>
                <w:szCs w:val="16"/>
                <w:lang w:eastAsia="en-US"/>
              </w:rPr>
              <w:t>0270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4C894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C56F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E135A5" w14:textId="77777777" w:rsidR="00D4531E" w:rsidRPr="00DD6CFB" w:rsidRDefault="00D4531E" w:rsidP="00DD6CFB">
            <w:pPr>
              <w:pStyle w:val="TAL"/>
              <w:rPr>
                <w:sz w:val="16"/>
                <w:szCs w:val="16"/>
                <w:lang w:eastAsia="en-US"/>
              </w:rPr>
            </w:pPr>
            <w:r w:rsidRPr="00DD6CFB">
              <w:rPr>
                <w:sz w:val="16"/>
                <w:szCs w:val="16"/>
                <w:lang w:eastAsia="en-US"/>
              </w:rPr>
              <w:t>Updates to E-UTRA RRC_CONNECTED generic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D3D4B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368F5A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2FDC16"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1B332C"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871080" w14:textId="77777777" w:rsidR="00D4531E" w:rsidRPr="00DD6CFB" w:rsidRDefault="00D4531E" w:rsidP="00DD6CFB">
            <w:pPr>
              <w:pStyle w:val="TAL"/>
              <w:rPr>
                <w:sz w:val="16"/>
                <w:szCs w:val="16"/>
                <w:lang w:eastAsia="en-US"/>
              </w:rPr>
            </w:pPr>
            <w:r w:rsidRPr="00DD6CFB">
              <w:rPr>
                <w:sz w:val="16"/>
                <w:szCs w:val="16"/>
                <w:lang w:eastAsia="en-US"/>
              </w:rPr>
              <w:t>R5-187750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90DF76" w14:textId="77777777" w:rsidR="00D4531E" w:rsidRPr="00DD6CFB" w:rsidRDefault="00D4531E" w:rsidP="00DD6CFB">
            <w:pPr>
              <w:pStyle w:val="TAL"/>
              <w:rPr>
                <w:sz w:val="16"/>
                <w:szCs w:val="16"/>
                <w:lang w:eastAsia="en-US"/>
              </w:rPr>
            </w:pPr>
            <w:r w:rsidRPr="00DD6CFB">
              <w:rPr>
                <w:sz w:val="16"/>
                <w:szCs w:val="16"/>
                <w:lang w:eastAsia="en-US"/>
              </w:rPr>
              <w:t>0275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D966F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50EFC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0C3090" w14:textId="77777777" w:rsidR="00D4531E" w:rsidRPr="00DD6CFB" w:rsidRDefault="00D4531E" w:rsidP="00DD6CFB">
            <w:pPr>
              <w:pStyle w:val="TAL"/>
              <w:rPr>
                <w:sz w:val="16"/>
                <w:szCs w:val="16"/>
                <w:lang w:eastAsia="en-US"/>
              </w:rPr>
            </w:pPr>
            <w:r w:rsidRPr="00DD6CFB">
              <w:rPr>
                <w:sz w:val="16"/>
                <w:szCs w:val="16"/>
                <w:lang w:eastAsia="en-US"/>
              </w:rPr>
              <w:t>Add RRCResumeComplete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AFDAC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9DA88B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CA5276A"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E5F13D"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648203" w14:textId="77777777" w:rsidR="00D4531E" w:rsidRPr="00DD6CFB" w:rsidRDefault="00D4531E" w:rsidP="00DD6CFB">
            <w:pPr>
              <w:pStyle w:val="TAL"/>
              <w:rPr>
                <w:sz w:val="16"/>
                <w:szCs w:val="16"/>
                <w:lang w:eastAsia="en-US"/>
              </w:rPr>
            </w:pPr>
            <w:r w:rsidRPr="00DD6CFB">
              <w:rPr>
                <w:sz w:val="16"/>
                <w:szCs w:val="16"/>
                <w:lang w:eastAsia="en-US"/>
              </w:rPr>
              <w:t>R5-187751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DC6031" w14:textId="77777777" w:rsidR="00D4531E" w:rsidRPr="00DD6CFB" w:rsidRDefault="00D4531E" w:rsidP="00DD6CFB">
            <w:pPr>
              <w:pStyle w:val="TAL"/>
              <w:rPr>
                <w:sz w:val="16"/>
                <w:szCs w:val="16"/>
                <w:lang w:eastAsia="en-US"/>
              </w:rPr>
            </w:pPr>
            <w:r w:rsidRPr="00DD6CFB">
              <w:rPr>
                <w:sz w:val="16"/>
                <w:szCs w:val="16"/>
                <w:lang w:eastAsia="en-US"/>
              </w:rPr>
              <w:t>0278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630CF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F65A4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F1D56C" w14:textId="77777777" w:rsidR="00D4531E" w:rsidRPr="00DD6CFB" w:rsidRDefault="00D4531E" w:rsidP="00DD6CFB">
            <w:pPr>
              <w:pStyle w:val="TAL"/>
              <w:rPr>
                <w:sz w:val="16"/>
                <w:szCs w:val="16"/>
                <w:lang w:eastAsia="en-US"/>
              </w:rPr>
            </w:pPr>
            <w:r w:rsidRPr="00DD6CFB">
              <w:rPr>
                <w:sz w:val="16"/>
                <w:szCs w:val="16"/>
                <w:lang w:eastAsia="en-US"/>
              </w:rPr>
              <w:t>Update chapter 4.5.3 RRC_INACTIVE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95473C"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99F29C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BB85A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0277B0"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B65AA0" w14:textId="77777777" w:rsidR="00D4531E" w:rsidRPr="00DD6CFB" w:rsidRDefault="00D4531E" w:rsidP="00DD6CFB">
            <w:pPr>
              <w:pStyle w:val="TAL"/>
              <w:rPr>
                <w:sz w:val="16"/>
                <w:szCs w:val="16"/>
                <w:lang w:eastAsia="en-US"/>
              </w:rPr>
            </w:pPr>
            <w:r w:rsidRPr="00DD6CFB">
              <w:rPr>
                <w:sz w:val="16"/>
                <w:szCs w:val="16"/>
                <w:lang w:eastAsia="en-US"/>
              </w:rPr>
              <w:t>R5-187752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BF9519" w14:textId="77777777" w:rsidR="00D4531E" w:rsidRPr="00DD6CFB" w:rsidRDefault="00D4531E" w:rsidP="00DD6CFB">
            <w:pPr>
              <w:pStyle w:val="TAL"/>
              <w:rPr>
                <w:sz w:val="16"/>
                <w:szCs w:val="16"/>
                <w:lang w:eastAsia="en-US"/>
              </w:rPr>
            </w:pPr>
            <w:r w:rsidRPr="00DD6CFB">
              <w:rPr>
                <w:sz w:val="16"/>
                <w:szCs w:val="16"/>
                <w:lang w:eastAsia="en-US"/>
              </w:rPr>
              <w:t>0307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C7CC4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F4A4B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601A62" w14:textId="77777777" w:rsidR="00D4531E" w:rsidRPr="00DD6CFB" w:rsidRDefault="00D4531E" w:rsidP="00DD6CFB">
            <w:pPr>
              <w:pStyle w:val="TAL"/>
              <w:rPr>
                <w:sz w:val="16"/>
                <w:szCs w:val="16"/>
                <w:lang w:eastAsia="en-US"/>
              </w:rPr>
            </w:pPr>
            <w:r w:rsidRPr="00DD6CFB">
              <w:rPr>
                <w:sz w:val="16"/>
                <w:szCs w:val="16"/>
                <w:lang w:eastAsia="en-US"/>
              </w:rPr>
              <w:t>Correction of test frequencies for signalling testing in clause 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E0FEE3"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4FE8AD7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A126C91"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DBD622"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B2BFEC" w14:textId="77777777" w:rsidR="00D4531E" w:rsidRPr="00DD6CFB" w:rsidRDefault="00D4531E" w:rsidP="00DD6CFB">
            <w:pPr>
              <w:pStyle w:val="TAL"/>
              <w:rPr>
                <w:sz w:val="16"/>
                <w:szCs w:val="16"/>
                <w:lang w:eastAsia="en-US"/>
              </w:rPr>
            </w:pPr>
            <w:r w:rsidRPr="00DD6CFB">
              <w:rPr>
                <w:sz w:val="16"/>
                <w:szCs w:val="16"/>
                <w:lang w:eastAsia="en-US"/>
              </w:rPr>
              <w:t>R5-187753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79BE51" w14:textId="77777777" w:rsidR="00D4531E" w:rsidRPr="00DD6CFB" w:rsidRDefault="00D4531E" w:rsidP="00DD6CFB">
            <w:pPr>
              <w:pStyle w:val="TAL"/>
              <w:rPr>
                <w:sz w:val="16"/>
                <w:szCs w:val="16"/>
                <w:lang w:eastAsia="en-US"/>
              </w:rPr>
            </w:pPr>
            <w:r w:rsidRPr="00DD6CFB">
              <w:rPr>
                <w:sz w:val="16"/>
                <w:szCs w:val="16"/>
                <w:lang w:eastAsia="en-US"/>
              </w:rPr>
              <w:t>0317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86ED6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4DBF2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AA8930" w14:textId="77777777" w:rsidR="00D4531E" w:rsidRPr="00DD6CFB" w:rsidRDefault="00D4531E" w:rsidP="00DD6CFB">
            <w:pPr>
              <w:pStyle w:val="TAL"/>
              <w:rPr>
                <w:sz w:val="16"/>
                <w:szCs w:val="16"/>
                <w:lang w:eastAsia="en-US"/>
              </w:rPr>
            </w:pPr>
            <w:r w:rsidRPr="00DD6CFB">
              <w:rPr>
                <w:sz w:val="16"/>
                <w:szCs w:val="16"/>
                <w:lang w:eastAsia="en-US"/>
              </w:rPr>
              <w:t>Specifying Test procedure to check that UE is in RRC_IDLE state on a certain NR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5DF0B9"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419128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539A47"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E526CC9"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243070" w14:textId="77777777" w:rsidR="00D4531E" w:rsidRPr="00DD6CFB" w:rsidRDefault="00D4531E" w:rsidP="00DD6CFB">
            <w:pPr>
              <w:pStyle w:val="TAL"/>
              <w:rPr>
                <w:sz w:val="16"/>
                <w:szCs w:val="16"/>
                <w:lang w:eastAsia="en-US"/>
              </w:rPr>
            </w:pPr>
            <w:r w:rsidRPr="00DD6CFB">
              <w:rPr>
                <w:sz w:val="16"/>
                <w:szCs w:val="16"/>
                <w:lang w:eastAsia="en-US"/>
              </w:rPr>
              <w:t>R5-187754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63153A" w14:textId="77777777" w:rsidR="00D4531E" w:rsidRPr="00DD6CFB" w:rsidRDefault="00D4531E" w:rsidP="00DD6CFB">
            <w:pPr>
              <w:pStyle w:val="TAL"/>
              <w:rPr>
                <w:sz w:val="16"/>
                <w:szCs w:val="16"/>
                <w:lang w:eastAsia="en-US"/>
              </w:rPr>
            </w:pPr>
            <w:r w:rsidRPr="00DD6CFB">
              <w:rPr>
                <w:sz w:val="16"/>
                <w:szCs w:val="16"/>
                <w:lang w:eastAsia="en-US"/>
              </w:rPr>
              <w:t>0329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32120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EBA7F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96579D" w14:textId="77777777" w:rsidR="00D4531E" w:rsidRPr="00DD6CFB" w:rsidRDefault="00D4531E" w:rsidP="00DD6CFB">
            <w:pPr>
              <w:pStyle w:val="TAL"/>
              <w:rPr>
                <w:sz w:val="16"/>
                <w:szCs w:val="16"/>
                <w:lang w:eastAsia="en-US"/>
              </w:rPr>
            </w:pPr>
            <w:r w:rsidRPr="00DD6CFB">
              <w:rPr>
                <w:sz w:val="16"/>
                <w:szCs w:val="16"/>
                <w:lang w:eastAsia="en-US"/>
              </w:rPr>
              <w:t>Update IE RLF-TimersAndConstants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ABE911"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3D4BA4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E7DD44"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2063F4"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A750D9" w14:textId="77777777" w:rsidR="00D4531E" w:rsidRPr="00DD6CFB" w:rsidRDefault="00D4531E" w:rsidP="00DD6CFB">
            <w:pPr>
              <w:pStyle w:val="TAL"/>
              <w:rPr>
                <w:sz w:val="16"/>
                <w:szCs w:val="16"/>
                <w:lang w:eastAsia="en-US"/>
              </w:rPr>
            </w:pPr>
            <w:r w:rsidRPr="00DD6CFB">
              <w:rPr>
                <w:sz w:val="16"/>
                <w:szCs w:val="16"/>
                <w:lang w:eastAsia="en-US"/>
              </w:rPr>
              <w:t>R5-187755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D55A11" w14:textId="77777777" w:rsidR="00D4531E" w:rsidRPr="00DD6CFB" w:rsidRDefault="00D4531E" w:rsidP="00DD6CFB">
            <w:pPr>
              <w:pStyle w:val="TAL"/>
              <w:rPr>
                <w:sz w:val="16"/>
                <w:szCs w:val="16"/>
                <w:lang w:eastAsia="en-US"/>
              </w:rPr>
            </w:pPr>
            <w:r w:rsidRPr="00DD6CFB">
              <w:rPr>
                <w:sz w:val="16"/>
                <w:szCs w:val="16"/>
                <w:lang w:eastAsia="en-US"/>
              </w:rPr>
              <w:t>0346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ED11B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CDADF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989D59" w14:textId="77777777" w:rsidR="00D4531E" w:rsidRPr="00DD6CFB" w:rsidRDefault="00D4531E" w:rsidP="00DD6CFB">
            <w:pPr>
              <w:pStyle w:val="TAL"/>
              <w:rPr>
                <w:sz w:val="16"/>
                <w:szCs w:val="16"/>
                <w:lang w:eastAsia="en-US"/>
              </w:rPr>
            </w:pPr>
            <w:r w:rsidRPr="00DD6CFB">
              <w:rPr>
                <w:sz w:val="16"/>
                <w:szCs w:val="16"/>
                <w:lang w:eastAsia="en-US"/>
              </w:rPr>
              <w:t>Add RRCSetup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D9426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7ECECA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FB790F"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5FF591"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5C693B" w14:textId="77777777" w:rsidR="00D4531E" w:rsidRPr="00DD6CFB" w:rsidRDefault="00D4531E" w:rsidP="00DD6CFB">
            <w:pPr>
              <w:pStyle w:val="TAL"/>
              <w:rPr>
                <w:sz w:val="16"/>
                <w:szCs w:val="16"/>
                <w:lang w:eastAsia="en-US"/>
              </w:rPr>
            </w:pPr>
            <w:r w:rsidRPr="00DD6CFB">
              <w:rPr>
                <w:sz w:val="16"/>
                <w:szCs w:val="16"/>
                <w:lang w:eastAsia="en-US"/>
              </w:rPr>
              <w:t>R5-187756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DFE0D" w14:textId="77777777" w:rsidR="00D4531E" w:rsidRPr="00DD6CFB" w:rsidRDefault="00D4531E" w:rsidP="00DD6CFB">
            <w:pPr>
              <w:pStyle w:val="TAL"/>
              <w:rPr>
                <w:sz w:val="16"/>
                <w:szCs w:val="16"/>
                <w:lang w:eastAsia="en-US"/>
              </w:rPr>
            </w:pPr>
            <w:r w:rsidRPr="00DD6CFB">
              <w:rPr>
                <w:sz w:val="16"/>
                <w:szCs w:val="16"/>
                <w:lang w:eastAsia="en-US"/>
              </w:rPr>
              <w:t>0347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480C9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16FA5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8E58D4" w14:textId="77777777" w:rsidR="00D4531E" w:rsidRPr="00DD6CFB" w:rsidRDefault="00D4531E" w:rsidP="00DD6CFB">
            <w:pPr>
              <w:pStyle w:val="TAL"/>
              <w:rPr>
                <w:sz w:val="16"/>
                <w:szCs w:val="16"/>
                <w:lang w:eastAsia="en-US"/>
              </w:rPr>
            </w:pPr>
            <w:r w:rsidRPr="00DD6CFB">
              <w:rPr>
                <w:sz w:val="16"/>
                <w:szCs w:val="16"/>
                <w:lang w:eastAsia="en-US"/>
              </w:rPr>
              <w:t>Update RRCReconfiguration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F2C7F0"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05BBC98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405BF3"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B144E78"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133F98" w14:textId="77777777" w:rsidR="00D4531E" w:rsidRPr="00DD6CFB" w:rsidRDefault="00D4531E" w:rsidP="00DD6CFB">
            <w:pPr>
              <w:pStyle w:val="TAL"/>
              <w:rPr>
                <w:sz w:val="16"/>
                <w:szCs w:val="16"/>
                <w:lang w:eastAsia="en-US"/>
              </w:rPr>
            </w:pPr>
            <w:r w:rsidRPr="00DD6CFB">
              <w:rPr>
                <w:sz w:val="16"/>
                <w:szCs w:val="16"/>
                <w:lang w:eastAsia="en-US"/>
              </w:rPr>
              <w:t>R5-187757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7B5035" w14:textId="77777777" w:rsidR="00D4531E" w:rsidRPr="00DD6CFB" w:rsidRDefault="00D4531E" w:rsidP="00DD6CFB">
            <w:pPr>
              <w:pStyle w:val="TAL"/>
              <w:rPr>
                <w:sz w:val="16"/>
                <w:szCs w:val="16"/>
                <w:lang w:eastAsia="en-US"/>
              </w:rPr>
            </w:pPr>
            <w:r w:rsidRPr="00DD6CFB">
              <w:rPr>
                <w:sz w:val="16"/>
                <w:szCs w:val="16"/>
                <w:lang w:eastAsia="en-US"/>
              </w:rPr>
              <w:t>0356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C0DE9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29135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D6BBA6" w14:textId="77777777" w:rsidR="00D4531E" w:rsidRPr="00DD6CFB" w:rsidRDefault="00D4531E" w:rsidP="00DD6CFB">
            <w:pPr>
              <w:pStyle w:val="TAL"/>
              <w:rPr>
                <w:sz w:val="16"/>
                <w:szCs w:val="16"/>
                <w:lang w:eastAsia="en-US"/>
              </w:rPr>
            </w:pPr>
            <w:r w:rsidRPr="00DD6CFB">
              <w:rPr>
                <w:sz w:val="16"/>
                <w:szCs w:val="16"/>
                <w:lang w:eastAsia="en-US"/>
              </w:rPr>
              <w:t>Update IE 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E9DC78"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11281BE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2F031B"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96EC1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EBFA8F" w14:textId="77777777" w:rsidR="00D4531E" w:rsidRPr="00DD6CFB" w:rsidRDefault="00D4531E" w:rsidP="00DD6CFB">
            <w:pPr>
              <w:pStyle w:val="TAL"/>
              <w:rPr>
                <w:sz w:val="16"/>
                <w:szCs w:val="16"/>
                <w:lang w:eastAsia="en-US"/>
              </w:rPr>
            </w:pPr>
            <w:r w:rsidRPr="00DD6CFB">
              <w:rPr>
                <w:sz w:val="16"/>
                <w:szCs w:val="16"/>
                <w:lang w:eastAsia="en-US"/>
              </w:rPr>
              <w:t>R5-187759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F80F72" w14:textId="77777777" w:rsidR="00D4531E" w:rsidRPr="00DD6CFB" w:rsidRDefault="00D4531E" w:rsidP="00DD6CFB">
            <w:pPr>
              <w:pStyle w:val="TAL"/>
              <w:rPr>
                <w:sz w:val="16"/>
                <w:szCs w:val="16"/>
                <w:lang w:eastAsia="en-US"/>
              </w:rPr>
            </w:pPr>
            <w:r w:rsidRPr="00DD6CFB">
              <w:rPr>
                <w:sz w:val="16"/>
                <w:szCs w:val="16"/>
                <w:lang w:eastAsia="en-US"/>
              </w:rPr>
              <w:t>0370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757DE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6BD99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865090" w14:textId="77777777" w:rsidR="00D4531E" w:rsidRPr="00DD6CFB" w:rsidRDefault="00D4531E" w:rsidP="00DD6CFB">
            <w:pPr>
              <w:pStyle w:val="TAL"/>
              <w:rPr>
                <w:sz w:val="16"/>
                <w:szCs w:val="16"/>
                <w:lang w:eastAsia="en-US"/>
              </w:rPr>
            </w:pPr>
            <w:r w:rsidRPr="00DD6CFB">
              <w:rPr>
                <w:sz w:val="16"/>
                <w:szCs w:val="16"/>
                <w:lang w:eastAsia="en-US"/>
              </w:rPr>
              <w:t>Updates to Registration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CD89B1"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1B698C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AC417A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CC699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FB8C5D" w14:textId="77777777" w:rsidR="00D4531E" w:rsidRPr="00DD6CFB" w:rsidRDefault="00D4531E" w:rsidP="00DD6CFB">
            <w:pPr>
              <w:pStyle w:val="TAL"/>
              <w:rPr>
                <w:sz w:val="16"/>
                <w:szCs w:val="16"/>
                <w:lang w:eastAsia="en-US"/>
              </w:rPr>
            </w:pPr>
            <w:r w:rsidRPr="00DD6CFB">
              <w:rPr>
                <w:sz w:val="16"/>
                <w:szCs w:val="16"/>
                <w:lang w:eastAsia="en-US"/>
              </w:rPr>
              <w:t>R5-187760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4A2B4" w14:textId="77777777" w:rsidR="00D4531E" w:rsidRPr="00DD6CFB" w:rsidRDefault="00D4531E" w:rsidP="00DD6CFB">
            <w:pPr>
              <w:pStyle w:val="TAL"/>
              <w:rPr>
                <w:sz w:val="16"/>
                <w:szCs w:val="16"/>
                <w:lang w:eastAsia="en-US"/>
              </w:rPr>
            </w:pPr>
            <w:r w:rsidRPr="00DD6CFB">
              <w:rPr>
                <w:sz w:val="16"/>
                <w:szCs w:val="16"/>
                <w:lang w:eastAsia="en-US"/>
              </w:rPr>
              <w:t>0372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22A1D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A795C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293FD1" w14:textId="77777777" w:rsidR="00D4531E" w:rsidRPr="00DD6CFB" w:rsidRDefault="00D4531E" w:rsidP="00DD6CFB">
            <w:pPr>
              <w:pStyle w:val="TAL"/>
              <w:rPr>
                <w:sz w:val="16"/>
                <w:szCs w:val="16"/>
                <w:lang w:eastAsia="en-US"/>
              </w:rPr>
            </w:pPr>
            <w:r w:rsidRPr="00DD6CFB">
              <w:rPr>
                <w:sz w:val="16"/>
                <w:szCs w:val="16"/>
                <w:lang w:eastAsia="en-US"/>
              </w:rPr>
              <w:t>Updates to Security protected 5GS NAS and 5GMM status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8216EF"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1FB6B85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0FEED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4ACB87"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6EEC02" w14:textId="77777777" w:rsidR="00D4531E" w:rsidRPr="00DD6CFB" w:rsidRDefault="00D4531E" w:rsidP="00DD6CFB">
            <w:pPr>
              <w:pStyle w:val="TAL"/>
              <w:rPr>
                <w:sz w:val="16"/>
                <w:szCs w:val="16"/>
                <w:lang w:eastAsia="en-US"/>
              </w:rPr>
            </w:pPr>
            <w:r w:rsidRPr="00DD6CFB">
              <w:rPr>
                <w:sz w:val="16"/>
                <w:szCs w:val="16"/>
                <w:lang w:eastAsia="en-US"/>
              </w:rPr>
              <w:t>R5-187761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60ED36" w14:textId="77777777" w:rsidR="00D4531E" w:rsidRPr="00DD6CFB" w:rsidRDefault="00D4531E" w:rsidP="00DD6CFB">
            <w:pPr>
              <w:pStyle w:val="TAL"/>
              <w:rPr>
                <w:sz w:val="16"/>
                <w:szCs w:val="16"/>
                <w:lang w:eastAsia="en-US"/>
              </w:rPr>
            </w:pPr>
            <w:r w:rsidRPr="00DD6CFB">
              <w:rPr>
                <w:sz w:val="16"/>
                <w:szCs w:val="16"/>
                <w:lang w:eastAsia="en-US"/>
              </w:rPr>
              <w:t>0373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78D40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6C1A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30E2A7" w14:textId="77777777" w:rsidR="00D4531E" w:rsidRPr="00DD6CFB" w:rsidRDefault="00D4531E" w:rsidP="00DD6CFB">
            <w:pPr>
              <w:pStyle w:val="TAL"/>
              <w:rPr>
                <w:sz w:val="16"/>
                <w:szCs w:val="16"/>
                <w:lang w:eastAsia="en-US"/>
              </w:rPr>
            </w:pPr>
            <w:r w:rsidRPr="00DD6CFB">
              <w:rPr>
                <w:sz w:val="16"/>
                <w:szCs w:val="16"/>
                <w:lang w:eastAsia="en-US"/>
              </w:rPr>
              <w:t>Updates to Service Request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7410D6"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85A4EE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CB7A5D"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220C8F"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48D4CB" w14:textId="77777777" w:rsidR="00D4531E" w:rsidRPr="00DD6CFB" w:rsidRDefault="00D4531E" w:rsidP="00DD6CFB">
            <w:pPr>
              <w:pStyle w:val="TAL"/>
              <w:rPr>
                <w:sz w:val="16"/>
                <w:szCs w:val="16"/>
                <w:lang w:eastAsia="en-US"/>
              </w:rPr>
            </w:pPr>
            <w:r w:rsidRPr="00DD6CFB">
              <w:rPr>
                <w:sz w:val="16"/>
                <w:szCs w:val="16"/>
                <w:lang w:eastAsia="en-US"/>
              </w:rPr>
              <w:t>R5-187762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18398D" w14:textId="77777777" w:rsidR="00D4531E" w:rsidRPr="00DD6CFB" w:rsidRDefault="00D4531E" w:rsidP="00DD6CFB">
            <w:pPr>
              <w:pStyle w:val="TAL"/>
              <w:rPr>
                <w:sz w:val="16"/>
                <w:szCs w:val="16"/>
                <w:lang w:eastAsia="en-US"/>
              </w:rPr>
            </w:pPr>
            <w:r w:rsidRPr="00DD6CFB">
              <w:rPr>
                <w:sz w:val="16"/>
                <w:szCs w:val="16"/>
                <w:lang w:eastAsia="en-US"/>
              </w:rPr>
              <w:t>0376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64ACD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478D0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FAD023" w14:textId="77777777" w:rsidR="00D4531E" w:rsidRPr="00DD6CFB" w:rsidRDefault="00D4531E" w:rsidP="00DD6CFB">
            <w:pPr>
              <w:pStyle w:val="TAL"/>
              <w:rPr>
                <w:sz w:val="16"/>
                <w:szCs w:val="16"/>
                <w:lang w:eastAsia="en-US"/>
              </w:rPr>
            </w:pPr>
            <w:r w:rsidRPr="00DD6CFB">
              <w:rPr>
                <w:sz w:val="16"/>
                <w:szCs w:val="16"/>
                <w:lang w:eastAsia="en-US"/>
              </w:rPr>
              <w:t>Addition and updates to Information Elements in section 4.6.4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0FB332"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BD9ACF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9176D8"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88F32B"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E58306" w14:textId="77777777" w:rsidR="00D4531E" w:rsidRPr="00DD6CFB" w:rsidRDefault="00D4531E" w:rsidP="00DD6CFB">
            <w:pPr>
              <w:pStyle w:val="TAL"/>
              <w:rPr>
                <w:sz w:val="16"/>
                <w:szCs w:val="16"/>
                <w:lang w:eastAsia="en-US"/>
              </w:rPr>
            </w:pPr>
            <w:r w:rsidRPr="00DD6CFB">
              <w:rPr>
                <w:sz w:val="16"/>
                <w:szCs w:val="16"/>
                <w:lang w:eastAsia="en-US"/>
              </w:rPr>
              <w:t>R5-187763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E0652F" w14:textId="77777777" w:rsidR="00D4531E" w:rsidRPr="00DD6CFB" w:rsidRDefault="00D4531E" w:rsidP="00DD6CFB">
            <w:pPr>
              <w:pStyle w:val="TAL"/>
              <w:rPr>
                <w:sz w:val="16"/>
                <w:szCs w:val="16"/>
                <w:lang w:eastAsia="en-US"/>
              </w:rPr>
            </w:pPr>
            <w:r w:rsidRPr="00DD6CFB">
              <w:rPr>
                <w:sz w:val="16"/>
                <w:szCs w:val="16"/>
                <w:lang w:eastAsia="en-US"/>
              </w:rPr>
              <w:t>0388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96740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EEBE2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010D06" w14:textId="77777777" w:rsidR="00D4531E" w:rsidRPr="00DD6CFB" w:rsidRDefault="00D4531E" w:rsidP="00DD6CFB">
            <w:pPr>
              <w:pStyle w:val="TAL"/>
              <w:rPr>
                <w:sz w:val="16"/>
                <w:szCs w:val="16"/>
                <w:lang w:eastAsia="en-US"/>
              </w:rPr>
            </w:pPr>
            <w:r w:rsidRPr="00DD6CFB">
              <w:rPr>
                <w:sz w:val="16"/>
                <w:szCs w:val="16"/>
                <w:lang w:eastAsia="en-US"/>
              </w:rPr>
              <w:t>Addition of 5GS related new EFs to Test UICC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D5D85"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B94C21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CCED60"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BB4289"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F44043" w14:textId="77777777" w:rsidR="00D4531E" w:rsidRPr="00DD6CFB" w:rsidRDefault="00D4531E" w:rsidP="00DD6CFB">
            <w:pPr>
              <w:pStyle w:val="TAL"/>
              <w:rPr>
                <w:sz w:val="16"/>
                <w:szCs w:val="16"/>
                <w:lang w:eastAsia="en-US"/>
              </w:rPr>
            </w:pPr>
            <w:r w:rsidRPr="00DD6CFB">
              <w:rPr>
                <w:sz w:val="16"/>
                <w:szCs w:val="16"/>
                <w:lang w:eastAsia="en-US"/>
              </w:rPr>
              <w:t>R5-187764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52108C" w14:textId="77777777" w:rsidR="00D4531E" w:rsidRPr="00DD6CFB" w:rsidRDefault="00D4531E" w:rsidP="00DD6CFB">
            <w:pPr>
              <w:pStyle w:val="TAL"/>
              <w:rPr>
                <w:sz w:val="16"/>
                <w:szCs w:val="16"/>
                <w:lang w:eastAsia="en-US"/>
              </w:rPr>
            </w:pPr>
            <w:r w:rsidRPr="00DD6CFB">
              <w:rPr>
                <w:sz w:val="16"/>
                <w:szCs w:val="16"/>
                <w:lang w:eastAsia="en-US"/>
              </w:rPr>
              <w:t>0395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51AC4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4A8BA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DBCB5F" w14:textId="77777777" w:rsidR="00D4531E" w:rsidRPr="00DD6CFB" w:rsidRDefault="00D4531E" w:rsidP="00DD6CFB">
            <w:pPr>
              <w:pStyle w:val="TAL"/>
              <w:rPr>
                <w:sz w:val="16"/>
                <w:szCs w:val="16"/>
                <w:lang w:eastAsia="en-US"/>
              </w:rPr>
            </w:pPr>
            <w:r w:rsidRPr="00DD6CFB">
              <w:rPr>
                <w:sz w:val="16"/>
                <w:szCs w:val="16"/>
                <w:lang w:eastAsia="en-US"/>
              </w:rPr>
              <w:t>Update IE 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15EF94"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7B456F7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4E74846"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CC7455"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979E9F" w14:textId="77777777" w:rsidR="00D4531E" w:rsidRPr="00DD6CFB" w:rsidRDefault="00D4531E" w:rsidP="00DD6CFB">
            <w:pPr>
              <w:pStyle w:val="TAL"/>
              <w:rPr>
                <w:sz w:val="16"/>
                <w:szCs w:val="16"/>
                <w:lang w:eastAsia="en-US"/>
              </w:rPr>
            </w:pPr>
            <w:r w:rsidRPr="00DD6CFB">
              <w:rPr>
                <w:sz w:val="16"/>
                <w:szCs w:val="16"/>
                <w:lang w:eastAsia="en-US"/>
              </w:rPr>
              <w:t>R5-187802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AD0703" w14:textId="77777777" w:rsidR="00D4531E" w:rsidRPr="00DD6CFB" w:rsidRDefault="00D4531E" w:rsidP="00DD6CFB">
            <w:pPr>
              <w:pStyle w:val="TAL"/>
              <w:rPr>
                <w:sz w:val="16"/>
                <w:szCs w:val="16"/>
                <w:lang w:eastAsia="en-US"/>
              </w:rPr>
            </w:pPr>
            <w:r w:rsidRPr="00DD6CFB">
              <w:rPr>
                <w:sz w:val="16"/>
                <w:szCs w:val="16"/>
                <w:lang w:eastAsia="en-US"/>
              </w:rPr>
              <w:t>0384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F2E25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2252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B84B8A" w14:textId="77777777" w:rsidR="00D4531E" w:rsidRPr="00DD6CFB" w:rsidRDefault="00D4531E" w:rsidP="00DD6CFB">
            <w:pPr>
              <w:pStyle w:val="TAL"/>
              <w:rPr>
                <w:sz w:val="16"/>
                <w:szCs w:val="16"/>
                <w:lang w:eastAsia="en-US"/>
              </w:rPr>
            </w:pPr>
            <w:r w:rsidRPr="00DD6CFB">
              <w:rPr>
                <w:sz w:val="16"/>
                <w:szCs w:val="16"/>
                <w:lang w:eastAsia="en-US"/>
              </w:rPr>
              <w:t>Updating power levels for LTE Anchor 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36FAEE"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299A08B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D26E44"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DD0389"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DDA0FE" w14:textId="77777777" w:rsidR="00D4531E" w:rsidRPr="00DD6CFB" w:rsidRDefault="00D4531E" w:rsidP="00DD6CFB">
            <w:pPr>
              <w:pStyle w:val="TAL"/>
              <w:rPr>
                <w:sz w:val="16"/>
                <w:szCs w:val="16"/>
                <w:lang w:eastAsia="en-US"/>
              </w:rPr>
            </w:pPr>
            <w:r w:rsidRPr="00DD6CFB">
              <w:rPr>
                <w:sz w:val="16"/>
                <w:szCs w:val="16"/>
                <w:lang w:eastAsia="en-US"/>
              </w:rPr>
              <w:t>R5-187887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7624C9" w14:textId="77777777" w:rsidR="00D4531E" w:rsidRPr="00DD6CFB" w:rsidRDefault="00D4531E" w:rsidP="00DD6CFB">
            <w:pPr>
              <w:pStyle w:val="TAL"/>
              <w:rPr>
                <w:sz w:val="16"/>
                <w:szCs w:val="16"/>
                <w:lang w:eastAsia="en-US"/>
              </w:rPr>
            </w:pPr>
            <w:r w:rsidRPr="00DD6CFB">
              <w:rPr>
                <w:sz w:val="16"/>
                <w:szCs w:val="16"/>
                <w:lang w:eastAsia="en-US"/>
              </w:rPr>
              <w:t>0351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6E1E2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8827D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6E5E18" w14:textId="77777777" w:rsidR="00D4531E" w:rsidRPr="00DD6CFB" w:rsidRDefault="00D4531E" w:rsidP="00DD6CFB">
            <w:pPr>
              <w:pStyle w:val="TAL"/>
              <w:rPr>
                <w:sz w:val="16"/>
                <w:szCs w:val="16"/>
                <w:lang w:eastAsia="en-US"/>
              </w:rPr>
            </w:pPr>
            <w:r w:rsidRPr="00DD6CFB">
              <w:rPr>
                <w:sz w:val="16"/>
                <w:szCs w:val="16"/>
                <w:lang w:eastAsia="en-US"/>
              </w:rPr>
              <w:t>Addition of test frequencies for SUL band n81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1C8EAA"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CE2550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54C4EBD"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75535F"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0C2B84" w14:textId="77777777" w:rsidR="00D4531E" w:rsidRPr="00DD6CFB" w:rsidRDefault="00D4531E" w:rsidP="00DD6CFB">
            <w:pPr>
              <w:pStyle w:val="TAL"/>
              <w:rPr>
                <w:sz w:val="16"/>
                <w:szCs w:val="16"/>
                <w:lang w:eastAsia="en-US"/>
              </w:rPr>
            </w:pPr>
            <w:r w:rsidRPr="00DD6CFB">
              <w:rPr>
                <w:sz w:val="16"/>
                <w:szCs w:val="16"/>
                <w:lang w:eastAsia="en-US"/>
              </w:rPr>
              <w:t>R5-188031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EE5626" w14:textId="77777777" w:rsidR="00D4531E" w:rsidRPr="00DD6CFB" w:rsidRDefault="00D4531E" w:rsidP="00DD6CFB">
            <w:pPr>
              <w:pStyle w:val="TAL"/>
              <w:rPr>
                <w:sz w:val="16"/>
                <w:szCs w:val="16"/>
                <w:lang w:eastAsia="en-US"/>
              </w:rPr>
            </w:pPr>
            <w:r w:rsidRPr="00DD6CFB">
              <w:rPr>
                <w:sz w:val="16"/>
                <w:szCs w:val="16"/>
                <w:lang w:eastAsia="en-US"/>
              </w:rPr>
              <w:t>0391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6BB88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942E1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B96181" w14:textId="77777777" w:rsidR="00D4531E" w:rsidRPr="00DD6CFB" w:rsidRDefault="00D4531E" w:rsidP="00DD6CFB">
            <w:pPr>
              <w:pStyle w:val="TAL"/>
              <w:rPr>
                <w:sz w:val="16"/>
                <w:szCs w:val="16"/>
                <w:lang w:eastAsia="en-US"/>
              </w:rPr>
            </w:pPr>
            <w:r w:rsidRPr="00DD6CFB">
              <w:rPr>
                <w:sz w:val="16"/>
                <w:szCs w:val="16"/>
                <w:lang w:eastAsia="en-US"/>
              </w:rPr>
              <w:t>Addition of 2TX_UL_MIMO condition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DE6555"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3143350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E5D87E"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AF54E2"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58265C" w14:textId="77777777" w:rsidR="00D4531E" w:rsidRPr="00DD6CFB" w:rsidRDefault="00D4531E" w:rsidP="00DD6CFB">
            <w:pPr>
              <w:pStyle w:val="TAL"/>
              <w:rPr>
                <w:sz w:val="16"/>
                <w:szCs w:val="16"/>
                <w:lang w:eastAsia="en-US"/>
              </w:rPr>
            </w:pPr>
            <w:r w:rsidRPr="00DD6CFB">
              <w:rPr>
                <w:sz w:val="16"/>
                <w:szCs w:val="16"/>
                <w:lang w:eastAsia="en-US"/>
              </w:rPr>
              <w:t>R5-188107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C48378" w14:textId="77777777" w:rsidR="00D4531E" w:rsidRPr="00DD6CFB" w:rsidRDefault="00D4531E" w:rsidP="00DD6CFB">
            <w:pPr>
              <w:pStyle w:val="TAL"/>
              <w:rPr>
                <w:sz w:val="16"/>
                <w:szCs w:val="16"/>
                <w:lang w:eastAsia="en-US"/>
              </w:rPr>
            </w:pPr>
            <w:r w:rsidRPr="00DD6CFB">
              <w:rPr>
                <w:sz w:val="16"/>
                <w:szCs w:val="16"/>
                <w:lang w:eastAsia="en-US"/>
              </w:rPr>
              <w:t>0367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F469BC"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8934A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B5BEF7" w14:textId="77777777" w:rsidR="00D4531E" w:rsidRPr="00DD6CFB" w:rsidRDefault="00D4531E" w:rsidP="00DD6CFB">
            <w:pPr>
              <w:pStyle w:val="TAL"/>
              <w:rPr>
                <w:sz w:val="16"/>
                <w:szCs w:val="16"/>
                <w:lang w:eastAsia="en-US"/>
              </w:rPr>
            </w:pPr>
            <w:r w:rsidRPr="00DD6CFB">
              <w:rPr>
                <w:sz w:val="16"/>
                <w:szCs w:val="16"/>
                <w:lang w:eastAsia="en-US"/>
              </w:rPr>
              <w:t>Updates to PDU session establishment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6BCA78"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507D5EB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567322"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8BC986"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BF025B" w14:textId="77777777" w:rsidR="00D4531E" w:rsidRPr="00DD6CFB" w:rsidRDefault="00D4531E" w:rsidP="00DD6CFB">
            <w:pPr>
              <w:pStyle w:val="TAL"/>
              <w:rPr>
                <w:sz w:val="16"/>
                <w:szCs w:val="16"/>
                <w:lang w:eastAsia="en-US"/>
              </w:rPr>
            </w:pPr>
            <w:r w:rsidRPr="00DD6CFB">
              <w:rPr>
                <w:sz w:val="16"/>
                <w:szCs w:val="16"/>
                <w:lang w:eastAsia="en-US"/>
              </w:rPr>
              <w:t>R5-188122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CA2D62" w14:textId="77777777" w:rsidR="00D4531E" w:rsidRPr="00DD6CFB" w:rsidRDefault="00D4531E" w:rsidP="00DD6CFB">
            <w:pPr>
              <w:pStyle w:val="TAL"/>
              <w:rPr>
                <w:sz w:val="16"/>
                <w:szCs w:val="16"/>
                <w:lang w:eastAsia="en-US"/>
              </w:rPr>
            </w:pPr>
            <w:r w:rsidRPr="00DD6CFB">
              <w:rPr>
                <w:sz w:val="16"/>
                <w:szCs w:val="16"/>
                <w:lang w:eastAsia="en-US"/>
              </w:rPr>
              <w:t>0260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3BD7A7"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CCED5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BA3457" w14:textId="77777777" w:rsidR="00D4531E" w:rsidRPr="00DD6CFB" w:rsidRDefault="00D4531E" w:rsidP="00DD6CFB">
            <w:pPr>
              <w:pStyle w:val="TAL"/>
              <w:rPr>
                <w:sz w:val="16"/>
                <w:szCs w:val="16"/>
                <w:lang w:eastAsia="en-US"/>
              </w:rPr>
            </w:pPr>
            <w:r w:rsidRPr="00DD6CFB">
              <w:rPr>
                <w:sz w:val="16"/>
                <w:szCs w:val="16"/>
                <w:lang w:eastAsia="en-US"/>
              </w:rPr>
              <w:t>Update chapter 4.5.2 RRC_IDLE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76D2B0"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6F9BF5D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A65AFA" w14:textId="77777777" w:rsidR="00D4531E" w:rsidRPr="00DD6CFB" w:rsidRDefault="00D4531E" w:rsidP="00DD6CFB">
            <w:pPr>
              <w:pStyle w:val="TAL"/>
              <w:rPr>
                <w:sz w:val="16"/>
                <w:szCs w:val="16"/>
                <w:lang w:eastAsia="en-US"/>
              </w:rPr>
            </w:pPr>
            <w:r w:rsidRPr="00DD6CFB">
              <w:rPr>
                <w:sz w:val="16"/>
                <w:szCs w:val="16"/>
                <w:lang w:eastAsia="en-US"/>
              </w:rPr>
              <w:t>2018-12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FD2F3E" w14:textId="77777777" w:rsidR="00D4531E" w:rsidRPr="00DD6CFB" w:rsidRDefault="00D4531E" w:rsidP="00DD6CFB">
            <w:pPr>
              <w:pStyle w:val="TAL"/>
              <w:rPr>
                <w:sz w:val="16"/>
                <w:szCs w:val="16"/>
                <w:lang w:eastAsia="en-US"/>
              </w:rPr>
            </w:pPr>
            <w:r w:rsidRPr="00DD6CFB">
              <w:rPr>
                <w:sz w:val="16"/>
                <w:szCs w:val="16"/>
                <w:lang w:eastAsia="en-US"/>
              </w:rPr>
              <w:t>RAN#82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80A3245" w14:textId="77777777" w:rsidR="00D4531E" w:rsidRPr="00DD6CFB" w:rsidRDefault="00D4531E" w:rsidP="00DD6CFB">
            <w:pPr>
              <w:pStyle w:val="TAL"/>
              <w:rPr>
                <w:sz w:val="16"/>
                <w:szCs w:val="16"/>
                <w:lang w:eastAsia="en-US"/>
              </w:rPr>
            </w:pPr>
            <w:r w:rsidRPr="00DD6CFB">
              <w:rPr>
                <w:sz w:val="16"/>
                <w:szCs w:val="16"/>
                <w:lang w:eastAsia="en-US"/>
              </w:rPr>
              <w:t>R5-188123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374541" w14:textId="77777777" w:rsidR="00D4531E" w:rsidRPr="00DD6CFB" w:rsidRDefault="00D4531E" w:rsidP="00DD6CFB">
            <w:pPr>
              <w:pStyle w:val="TAL"/>
              <w:rPr>
                <w:sz w:val="16"/>
                <w:szCs w:val="16"/>
                <w:lang w:eastAsia="en-US"/>
              </w:rPr>
            </w:pPr>
            <w:r w:rsidRPr="00DD6CFB">
              <w:rPr>
                <w:sz w:val="16"/>
                <w:szCs w:val="16"/>
                <w:lang w:eastAsia="en-US"/>
              </w:rPr>
              <w:t>0250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688D5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2AAA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58B788" w14:textId="77777777" w:rsidR="00D4531E" w:rsidRPr="00DD6CFB" w:rsidRDefault="00D4531E" w:rsidP="00DD6CFB">
            <w:pPr>
              <w:pStyle w:val="TAL"/>
              <w:rPr>
                <w:sz w:val="16"/>
                <w:szCs w:val="16"/>
                <w:lang w:eastAsia="en-US"/>
              </w:rPr>
            </w:pPr>
            <w:r w:rsidRPr="00DD6CFB">
              <w:rPr>
                <w:sz w:val="16"/>
                <w:szCs w:val="16"/>
                <w:lang w:eastAsia="en-US"/>
              </w:rPr>
              <w:t>Update chapter 4.5.4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85BC77" w14:textId="77777777" w:rsidR="00D4531E" w:rsidRPr="00DD6CFB" w:rsidRDefault="00D4531E" w:rsidP="00DD6CFB">
            <w:pPr>
              <w:pStyle w:val="TAL"/>
              <w:rPr>
                <w:sz w:val="16"/>
                <w:szCs w:val="16"/>
                <w:lang w:eastAsia="en-US"/>
              </w:rPr>
            </w:pPr>
            <w:r w:rsidRPr="00DD6CFB">
              <w:rPr>
                <w:sz w:val="16"/>
                <w:szCs w:val="16"/>
                <w:lang w:eastAsia="en-US"/>
              </w:rPr>
              <w:t>15.2.0</w:t>
            </w:r>
          </w:p>
        </w:tc>
      </w:tr>
      <w:tr w:rsidR="00D4531E" w:rsidRPr="0031204F" w14:paraId="158C72E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327C43"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D603AA"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5744C2" w14:textId="77777777" w:rsidR="00D4531E" w:rsidRPr="00DD6CFB" w:rsidRDefault="00D4531E" w:rsidP="00DD6CFB">
            <w:pPr>
              <w:pStyle w:val="TAL"/>
              <w:rPr>
                <w:sz w:val="16"/>
                <w:szCs w:val="16"/>
                <w:lang w:eastAsia="en-US"/>
              </w:rPr>
            </w:pPr>
            <w:r w:rsidRPr="00DD6CFB">
              <w:rPr>
                <w:sz w:val="16"/>
                <w:szCs w:val="16"/>
                <w:lang w:eastAsia="en-US"/>
              </w:rPr>
              <w:t>R5-191047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F5A290" w14:textId="77777777" w:rsidR="00D4531E" w:rsidRPr="00DD6CFB" w:rsidRDefault="00D4531E" w:rsidP="00DD6CFB">
            <w:pPr>
              <w:pStyle w:val="TAL"/>
              <w:rPr>
                <w:sz w:val="16"/>
                <w:szCs w:val="16"/>
                <w:lang w:eastAsia="en-US"/>
              </w:rPr>
            </w:pPr>
            <w:r w:rsidRPr="00DD6CFB">
              <w:rPr>
                <w:sz w:val="16"/>
                <w:szCs w:val="16"/>
                <w:lang w:eastAsia="en-US"/>
              </w:rPr>
              <w:t>0526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6A513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BAA23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ED0B45" w14:textId="77777777" w:rsidR="00D4531E" w:rsidRPr="00DD6CFB" w:rsidRDefault="00D4531E" w:rsidP="00DD6CFB">
            <w:pPr>
              <w:pStyle w:val="TAL"/>
              <w:rPr>
                <w:sz w:val="16"/>
                <w:szCs w:val="16"/>
                <w:lang w:eastAsia="en-US"/>
              </w:rPr>
            </w:pPr>
            <w:r w:rsidRPr="00DD6CFB">
              <w:rPr>
                <w:sz w:val="16"/>
                <w:szCs w:val="16"/>
                <w:lang w:eastAsia="en-US"/>
              </w:rPr>
              <w:t>Update IE PDCCH-ConfigCommon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D6050D"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EFB497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21D89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7E3726"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168C09" w14:textId="77777777" w:rsidR="00D4531E" w:rsidRPr="00DD6CFB" w:rsidRDefault="00D4531E" w:rsidP="00DD6CFB">
            <w:pPr>
              <w:pStyle w:val="TAL"/>
              <w:rPr>
                <w:sz w:val="16"/>
                <w:szCs w:val="16"/>
                <w:lang w:eastAsia="en-US"/>
              </w:rPr>
            </w:pPr>
            <w:r w:rsidRPr="00DD6CFB">
              <w:rPr>
                <w:sz w:val="16"/>
                <w:szCs w:val="16"/>
                <w:lang w:eastAsia="en-US"/>
              </w:rPr>
              <w:t>R5-191048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07304E" w14:textId="77777777" w:rsidR="00D4531E" w:rsidRPr="00DD6CFB" w:rsidRDefault="00D4531E" w:rsidP="00DD6CFB">
            <w:pPr>
              <w:pStyle w:val="TAL"/>
              <w:rPr>
                <w:sz w:val="16"/>
                <w:szCs w:val="16"/>
                <w:lang w:eastAsia="en-US"/>
              </w:rPr>
            </w:pPr>
            <w:r w:rsidRPr="00DD6CFB">
              <w:rPr>
                <w:sz w:val="16"/>
                <w:szCs w:val="16"/>
                <w:lang w:eastAsia="en-US"/>
              </w:rPr>
              <w:t>0527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D4DD8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4453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4130FA" w14:textId="77777777" w:rsidR="00D4531E" w:rsidRPr="00DD6CFB" w:rsidRDefault="00D4531E" w:rsidP="00DD6CFB">
            <w:pPr>
              <w:pStyle w:val="TAL"/>
              <w:rPr>
                <w:sz w:val="16"/>
                <w:szCs w:val="16"/>
                <w:lang w:eastAsia="en-US"/>
              </w:rPr>
            </w:pPr>
            <w:r w:rsidRPr="00DD6CFB">
              <w:rPr>
                <w:sz w:val="16"/>
                <w:szCs w:val="16"/>
                <w:lang w:eastAsia="en-US"/>
              </w:rPr>
              <w:t>Update IE 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009906"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5B0A64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3EC668"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4E4BA3"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B88D78" w14:textId="77777777" w:rsidR="00D4531E" w:rsidRPr="00DD6CFB" w:rsidRDefault="00D4531E" w:rsidP="00DD6CFB">
            <w:pPr>
              <w:pStyle w:val="TAL"/>
              <w:rPr>
                <w:sz w:val="16"/>
                <w:szCs w:val="16"/>
                <w:lang w:eastAsia="en-US"/>
              </w:rPr>
            </w:pPr>
            <w:r w:rsidRPr="00DD6CFB">
              <w:rPr>
                <w:sz w:val="16"/>
                <w:szCs w:val="16"/>
                <w:lang w:eastAsia="en-US"/>
              </w:rPr>
              <w:t>R5-191094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182BF5" w14:textId="77777777" w:rsidR="00D4531E" w:rsidRPr="00DD6CFB" w:rsidRDefault="00D4531E" w:rsidP="00DD6CFB">
            <w:pPr>
              <w:pStyle w:val="TAL"/>
              <w:rPr>
                <w:sz w:val="16"/>
                <w:szCs w:val="16"/>
                <w:lang w:eastAsia="en-US"/>
              </w:rPr>
            </w:pPr>
            <w:r w:rsidRPr="00DD6CFB">
              <w:rPr>
                <w:sz w:val="16"/>
                <w:szCs w:val="16"/>
                <w:lang w:eastAsia="en-US"/>
              </w:rPr>
              <w:t>0529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5B171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92ADD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23158C" w14:textId="77777777" w:rsidR="00D4531E" w:rsidRPr="00DD6CFB" w:rsidRDefault="00D4531E" w:rsidP="00DD6CFB">
            <w:pPr>
              <w:pStyle w:val="TAL"/>
              <w:rPr>
                <w:sz w:val="16"/>
                <w:szCs w:val="16"/>
                <w:lang w:eastAsia="en-US"/>
              </w:rPr>
            </w:pPr>
            <w:r w:rsidRPr="00DD6CFB">
              <w:rPr>
                <w:sz w:val="16"/>
                <w:szCs w:val="16"/>
                <w:lang w:eastAsia="en-US"/>
              </w:rPr>
              <w:t>Updates of test channel bandwidth in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FE87E8"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9C5B6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4E7A0D9"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12815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F9D980" w14:textId="77777777" w:rsidR="00D4531E" w:rsidRPr="00DD6CFB" w:rsidRDefault="00D4531E" w:rsidP="00DD6CFB">
            <w:pPr>
              <w:pStyle w:val="TAL"/>
              <w:rPr>
                <w:sz w:val="16"/>
                <w:szCs w:val="16"/>
                <w:lang w:eastAsia="en-US"/>
              </w:rPr>
            </w:pPr>
            <w:r w:rsidRPr="00DD6CFB">
              <w:rPr>
                <w:sz w:val="16"/>
                <w:szCs w:val="16"/>
                <w:lang w:eastAsia="en-US"/>
              </w:rPr>
              <w:t>R5-191129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19E1FC" w14:textId="77777777" w:rsidR="00D4531E" w:rsidRPr="00DD6CFB" w:rsidRDefault="00D4531E" w:rsidP="00DD6CFB">
            <w:pPr>
              <w:pStyle w:val="TAL"/>
              <w:rPr>
                <w:sz w:val="16"/>
                <w:szCs w:val="16"/>
                <w:lang w:eastAsia="en-US"/>
              </w:rPr>
            </w:pPr>
            <w:r w:rsidRPr="00DD6CFB">
              <w:rPr>
                <w:sz w:val="16"/>
                <w:szCs w:val="16"/>
                <w:lang w:eastAsia="en-US"/>
              </w:rPr>
              <w:t>0530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FF5C4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83366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CAF2E0" w14:textId="77777777" w:rsidR="00D4531E" w:rsidRPr="00DD6CFB" w:rsidRDefault="00D4531E" w:rsidP="00DD6CFB">
            <w:pPr>
              <w:pStyle w:val="TAL"/>
              <w:rPr>
                <w:sz w:val="16"/>
                <w:szCs w:val="16"/>
                <w:lang w:eastAsia="en-US"/>
              </w:rPr>
            </w:pPr>
            <w:r w:rsidRPr="00DD6CFB">
              <w:rPr>
                <w:sz w:val="16"/>
                <w:szCs w:val="16"/>
                <w:lang w:eastAsia="en-US"/>
              </w:rPr>
              <w:t>Update IE SDAP-Config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D42CC0"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95BF6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F6B319"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41B02D"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10B658" w14:textId="77777777" w:rsidR="00D4531E" w:rsidRPr="00DD6CFB" w:rsidRDefault="00D4531E" w:rsidP="00DD6CFB">
            <w:pPr>
              <w:pStyle w:val="TAL"/>
              <w:rPr>
                <w:sz w:val="16"/>
                <w:szCs w:val="16"/>
                <w:lang w:eastAsia="en-US"/>
              </w:rPr>
            </w:pPr>
            <w:r w:rsidRPr="00DD6CFB">
              <w:rPr>
                <w:sz w:val="16"/>
                <w:szCs w:val="16"/>
                <w:lang w:eastAsia="en-US"/>
              </w:rPr>
              <w:t>R5-191145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301B85" w14:textId="77777777" w:rsidR="00D4531E" w:rsidRPr="00DD6CFB" w:rsidRDefault="00D4531E" w:rsidP="00DD6CFB">
            <w:pPr>
              <w:pStyle w:val="TAL"/>
              <w:rPr>
                <w:sz w:val="16"/>
                <w:szCs w:val="16"/>
                <w:lang w:eastAsia="en-US"/>
              </w:rPr>
            </w:pPr>
            <w:r w:rsidRPr="00DD6CFB">
              <w:rPr>
                <w:sz w:val="16"/>
                <w:szCs w:val="16"/>
                <w:lang w:eastAsia="en-US"/>
              </w:rPr>
              <w:t>0531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9C971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5CCB5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F15964" w14:textId="77777777" w:rsidR="00D4531E" w:rsidRPr="00DD6CFB" w:rsidRDefault="00D4531E" w:rsidP="00DD6CFB">
            <w:pPr>
              <w:pStyle w:val="TAL"/>
              <w:rPr>
                <w:sz w:val="16"/>
                <w:szCs w:val="16"/>
                <w:lang w:eastAsia="en-US"/>
              </w:rPr>
            </w:pPr>
            <w:r w:rsidRPr="00DD6CFB">
              <w:rPr>
                <w:sz w:val="16"/>
                <w:szCs w:val="16"/>
                <w:lang w:eastAsia="en-US"/>
              </w:rPr>
              <w:t>Update IE CellGroupId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FF1F2E"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0A87E3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1F022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A18AF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5E3EC3" w14:textId="77777777" w:rsidR="00D4531E" w:rsidRPr="00DD6CFB" w:rsidRDefault="00D4531E" w:rsidP="00DD6CFB">
            <w:pPr>
              <w:pStyle w:val="TAL"/>
              <w:rPr>
                <w:sz w:val="16"/>
                <w:szCs w:val="16"/>
                <w:lang w:eastAsia="en-US"/>
              </w:rPr>
            </w:pPr>
            <w:r w:rsidRPr="00DD6CFB">
              <w:rPr>
                <w:sz w:val="16"/>
                <w:szCs w:val="16"/>
                <w:lang w:eastAsia="en-US"/>
              </w:rPr>
              <w:t>R5-191155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9AAEDD" w14:textId="77777777" w:rsidR="00D4531E" w:rsidRPr="00DD6CFB" w:rsidRDefault="00D4531E" w:rsidP="00DD6CFB">
            <w:pPr>
              <w:pStyle w:val="TAL"/>
              <w:rPr>
                <w:sz w:val="16"/>
                <w:szCs w:val="16"/>
                <w:lang w:eastAsia="en-US"/>
              </w:rPr>
            </w:pPr>
            <w:r w:rsidRPr="00DD6CFB">
              <w:rPr>
                <w:sz w:val="16"/>
                <w:szCs w:val="16"/>
                <w:lang w:eastAsia="en-US"/>
              </w:rPr>
              <w:t>0532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32F69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2B532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20FA03" w14:textId="77777777" w:rsidR="00D4531E" w:rsidRPr="00DD6CFB" w:rsidRDefault="00D4531E" w:rsidP="00DD6CFB">
            <w:pPr>
              <w:pStyle w:val="TAL"/>
              <w:rPr>
                <w:sz w:val="16"/>
                <w:szCs w:val="16"/>
                <w:lang w:eastAsia="en-US"/>
              </w:rPr>
            </w:pPr>
            <w:r w:rsidRPr="00DD6CFB">
              <w:rPr>
                <w:sz w:val="16"/>
                <w:szCs w:val="16"/>
                <w:lang w:eastAsia="en-US"/>
              </w:rPr>
              <w:t>Correction to temperature and voltage of Common test environments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244644"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D060D1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AFFB457"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B640B3"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DCFDBA" w14:textId="77777777" w:rsidR="00D4531E" w:rsidRPr="00DD6CFB" w:rsidRDefault="00D4531E" w:rsidP="00DD6CFB">
            <w:pPr>
              <w:pStyle w:val="TAL"/>
              <w:rPr>
                <w:sz w:val="16"/>
                <w:szCs w:val="16"/>
                <w:lang w:eastAsia="en-US"/>
              </w:rPr>
            </w:pPr>
            <w:r w:rsidRPr="00DD6CFB">
              <w:rPr>
                <w:sz w:val="16"/>
                <w:szCs w:val="16"/>
                <w:lang w:eastAsia="en-US"/>
              </w:rPr>
              <w:t>R5-191187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FE9538" w14:textId="77777777" w:rsidR="00D4531E" w:rsidRPr="00DD6CFB" w:rsidRDefault="00D4531E" w:rsidP="00DD6CFB">
            <w:pPr>
              <w:pStyle w:val="TAL"/>
              <w:rPr>
                <w:sz w:val="16"/>
                <w:szCs w:val="16"/>
                <w:lang w:eastAsia="en-US"/>
              </w:rPr>
            </w:pPr>
            <w:r w:rsidRPr="00DD6CFB">
              <w:rPr>
                <w:sz w:val="16"/>
                <w:szCs w:val="16"/>
                <w:lang w:eastAsia="en-US"/>
              </w:rPr>
              <w:t>0534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AF7E9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97C9B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220BB5" w14:textId="77777777" w:rsidR="00D4531E" w:rsidRPr="00DD6CFB" w:rsidRDefault="00D4531E" w:rsidP="00DD6CFB">
            <w:pPr>
              <w:pStyle w:val="TAL"/>
              <w:rPr>
                <w:sz w:val="16"/>
                <w:szCs w:val="16"/>
                <w:lang w:eastAsia="en-US"/>
              </w:rPr>
            </w:pPr>
            <w:r w:rsidRPr="00DD6CFB">
              <w:rPr>
                <w:sz w:val="16"/>
                <w:szCs w:val="16"/>
                <w:lang w:eastAsia="en-US"/>
              </w:rPr>
              <w:t>Updates for Other SI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27E843"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D531D3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C30C80E"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77A15E"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767CA6" w14:textId="77777777" w:rsidR="00D4531E" w:rsidRPr="00DD6CFB" w:rsidRDefault="00D4531E" w:rsidP="00DD6CFB">
            <w:pPr>
              <w:pStyle w:val="TAL"/>
              <w:rPr>
                <w:sz w:val="16"/>
                <w:szCs w:val="16"/>
                <w:lang w:eastAsia="en-US"/>
              </w:rPr>
            </w:pPr>
            <w:r w:rsidRPr="00DD6CFB">
              <w:rPr>
                <w:sz w:val="16"/>
                <w:szCs w:val="16"/>
                <w:lang w:eastAsia="en-US"/>
              </w:rPr>
              <w:t>R5-191189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98BC8D" w14:textId="77777777" w:rsidR="00D4531E" w:rsidRPr="00DD6CFB" w:rsidRDefault="00D4531E" w:rsidP="00DD6CFB">
            <w:pPr>
              <w:pStyle w:val="TAL"/>
              <w:rPr>
                <w:sz w:val="16"/>
                <w:szCs w:val="16"/>
                <w:lang w:eastAsia="en-US"/>
              </w:rPr>
            </w:pPr>
            <w:r w:rsidRPr="00DD6CFB">
              <w:rPr>
                <w:sz w:val="16"/>
                <w:szCs w:val="16"/>
                <w:lang w:eastAsia="en-US"/>
              </w:rPr>
              <w:t>0536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865BA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777EE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4CE85F" w14:textId="77777777" w:rsidR="00D4531E" w:rsidRPr="00DD6CFB" w:rsidRDefault="00D4531E" w:rsidP="00DD6CFB">
            <w:pPr>
              <w:pStyle w:val="TAL"/>
              <w:rPr>
                <w:sz w:val="16"/>
                <w:szCs w:val="16"/>
                <w:lang w:eastAsia="en-US"/>
              </w:rPr>
            </w:pPr>
            <w:r w:rsidRPr="00DD6CFB">
              <w:rPr>
                <w:sz w:val="16"/>
                <w:szCs w:val="16"/>
                <w:lang w:eastAsia="en-US"/>
              </w:rPr>
              <w:t>Correction to 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7B46A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DB8C67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955E3C"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4D231A"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48674C" w14:textId="77777777" w:rsidR="00D4531E" w:rsidRPr="00DD6CFB" w:rsidRDefault="00D4531E" w:rsidP="00DD6CFB">
            <w:pPr>
              <w:pStyle w:val="TAL"/>
              <w:rPr>
                <w:sz w:val="16"/>
                <w:szCs w:val="16"/>
                <w:lang w:eastAsia="en-US"/>
              </w:rPr>
            </w:pPr>
            <w:r w:rsidRPr="00DD6CFB">
              <w:rPr>
                <w:sz w:val="16"/>
                <w:szCs w:val="16"/>
                <w:lang w:eastAsia="en-US"/>
              </w:rPr>
              <w:t>R5-191191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AFBA0F" w14:textId="77777777" w:rsidR="00D4531E" w:rsidRPr="00DD6CFB" w:rsidRDefault="00D4531E" w:rsidP="00DD6CFB">
            <w:pPr>
              <w:pStyle w:val="TAL"/>
              <w:rPr>
                <w:sz w:val="16"/>
                <w:szCs w:val="16"/>
                <w:lang w:eastAsia="en-US"/>
              </w:rPr>
            </w:pPr>
            <w:r w:rsidRPr="00DD6CFB">
              <w:rPr>
                <w:sz w:val="16"/>
                <w:szCs w:val="16"/>
                <w:lang w:eastAsia="en-US"/>
              </w:rPr>
              <w:t>0538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81970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CEA7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0BFD7F" w14:textId="77777777" w:rsidR="00D4531E" w:rsidRPr="00DD6CFB" w:rsidRDefault="00D4531E" w:rsidP="00DD6CFB">
            <w:pPr>
              <w:pStyle w:val="TAL"/>
              <w:rPr>
                <w:sz w:val="16"/>
                <w:szCs w:val="16"/>
                <w:lang w:eastAsia="en-US"/>
              </w:rPr>
            </w:pPr>
            <w:r w:rsidRPr="00DD6CFB">
              <w:rPr>
                <w:sz w:val="16"/>
                <w:szCs w:val="16"/>
                <w:lang w:eastAsia="en-US"/>
              </w:rPr>
              <w:t>Correction to SystemInformation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08CD4D"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9A4F03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4A34FC7"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3838C4"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E6AF3C" w14:textId="77777777" w:rsidR="00D4531E" w:rsidRPr="00DD6CFB" w:rsidRDefault="00D4531E" w:rsidP="00DD6CFB">
            <w:pPr>
              <w:pStyle w:val="TAL"/>
              <w:rPr>
                <w:sz w:val="16"/>
                <w:szCs w:val="16"/>
                <w:lang w:eastAsia="en-US"/>
              </w:rPr>
            </w:pPr>
            <w:r w:rsidRPr="00DD6CFB">
              <w:rPr>
                <w:sz w:val="16"/>
                <w:szCs w:val="16"/>
                <w:lang w:eastAsia="en-US"/>
              </w:rPr>
              <w:t>R5-191192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DD908D" w14:textId="77777777" w:rsidR="00D4531E" w:rsidRPr="00DD6CFB" w:rsidRDefault="00D4531E" w:rsidP="00DD6CFB">
            <w:pPr>
              <w:pStyle w:val="TAL"/>
              <w:rPr>
                <w:sz w:val="16"/>
                <w:szCs w:val="16"/>
                <w:lang w:eastAsia="en-US"/>
              </w:rPr>
            </w:pPr>
            <w:r w:rsidRPr="00DD6CFB">
              <w:rPr>
                <w:sz w:val="16"/>
                <w:szCs w:val="16"/>
                <w:lang w:eastAsia="en-US"/>
              </w:rPr>
              <w:t>0539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FF3F8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34CA6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459946" w14:textId="77777777" w:rsidR="00D4531E" w:rsidRPr="00DD6CFB" w:rsidRDefault="00D4531E" w:rsidP="00DD6CFB">
            <w:pPr>
              <w:pStyle w:val="TAL"/>
              <w:rPr>
                <w:sz w:val="16"/>
                <w:szCs w:val="16"/>
                <w:lang w:eastAsia="en-US"/>
              </w:rPr>
            </w:pPr>
            <w:r w:rsidRPr="00DD6CFB">
              <w:rPr>
                <w:sz w:val="16"/>
                <w:szCs w:val="16"/>
                <w:lang w:eastAsia="en-US"/>
              </w:rPr>
              <w:t>Correction to PUCCH-Config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160AB0"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7DD9DD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7A0EFA8"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16F34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7F85FE" w14:textId="77777777" w:rsidR="00D4531E" w:rsidRPr="00DD6CFB" w:rsidRDefault="00D4531E" w:rsidP="00DD6CFB">
            <w:pPr>
              <w:pStyle w:val="TAL"/>
              <w:rPr>
                <w:sz w:val="16"/>
                <w:szCs w:val="16"/>
                <w:lang w:eastAsia="en-US"/>
              </w:rPr>
            </w:pPr>
            <w:r w:rsidRPr="00DD6CFB">
              <w:rPr>
                <w:sz w:val="16"/>
                <w:szCs w:val="16"/>
                <w:lang w:eastAsia="en-US"/>
              </w:rPr>
              <w:t>R5-191193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4438B7" w14:textId="77777777" w:rsidR="00D4531E" w:rsidRPr="00DD6CFB" w:rsidRDefault="00D4531E" w:rsidP="00DD6CFB">
            <w:pPr>
              <w:pStyle w:val="TAL"/>
              <w:rPr>
                <w:sz w:val="16"/>
                <w:szCs w:val="16"/>
                <w:lang w:eastAsia="en-US"/>
              </w:rPr>
            </w:pPr>
            <w:r w:rsidRPr="00DD6CFB">
              <w:rPr>
                <w:sz w:val="16"/>
                <w:szCs w:val="16"/>
                <w:lang w:eastAsia="en-US"/>
              </w:rPr>
              <w:t>0540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409D5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E1232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0E04AE" w14:textId="77777777" w:rsidR="00D4531E" w:rsidRPr="00DD6CFB" w:rsidRDefault="00D4531E" w:rsidP="00DD6CFB">
            <w:pPr>
              <w:pStyle w:val="TAL"/>
              <w:rPr>
                <w:sz w:val="16"/>
                <w:szCs w:val="16"/>
                <w:lang w:eastAsia="en-US"/>
              </w:rPr>
            </w:pPr>
            <w:r w:rsidRPr="00DD6CFB">
              <w:rPr>
                <w:sz w:val="16"/>
                <w:szCs w:val="16"/>
                <w:lang w:eastAsia="en-US"/>
              </w:rPr>
              <w:t>Correction to SIB3 and SIB4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D65092"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047F2D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FD592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515C3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4CB022" w14:textId="77777777" w:rsidR="00D4531E" w:rsidRPr="00DD6CFB" w:rsidRDefault="00D4531E" w:rsidP="00DD6CFB">
            <w:pPr>
              <w:pStyle w:val="TAL"/>
              <w:rPr>
                <w:sz w:val="16"/>
                <w:szCs w:val="16"/>
                <w:lang w:eastAsia="en-US"/>
              </w:rPr>
            </w:pPr>
            <w:r w:rsidRPr="00DD6CFB">
              <w:rPr>
                <w:sz w:val="16"/>
                <w:szCs w:val="16"/>
                <w:lang w:eastAsia="en-US"/>
              </w:rPr>
              <w:t>R5-191194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DDA9F" w14:textId="77777777" w:rsidR="00D4531E" w:rsidRPr="00DD6CFB" w:rsidRDefault="00D4531E" w:rsidP="00DD6CFB">
            <w:pPr>
              <w:pStyle w:val="TAL"/>
              <w:rPr>
                <w:sz w:val="16"/>
                <w:szCs w:val="16"/>
                <w:lang w:eastAsia="en-US"/>
              </w:rPr>
            </w:pPr>
            <w:r w:rsidRPr="00DD6CFB">
              <w:rPr>
                <w:sz w:val="16"/>
                <w:szCs w:val="16"/>
                <w:lang w:eastAsia="en-US"/>
              </w:rPr>
              <w:t>0541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88F08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808B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704A14" w14:textId="77777777" w:rsidR="00D4531E" w:rsidRPr="00DD6CFB" w:rsidRDefault="00D4531E" w:rsidP="00DD6CFB">
            <w:pPr>
              <w:pStyle w:val="TAL"/>
              <w:rPr>
                <w:sz w:val="16"/>
                <w:szCs w:val="16"/>
                <w:lang w:eastAsia="en-US"/>
              </w:rPr>
            </w:pPr>
            <w:r w:rsidRPr="00DD6CFB">
              <w:rPr>
                <w:sz w:val="16"/>
                <w:szCs w:val="16"/>
                <w:lang w:eastAsia="en-US"/>
              </w:rPr>
              <w:t>Correction of PUSCH-TimeDomainResourceAllocationList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D6B76F"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2CB0A8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3B1F6F"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31A13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01B3A9" w14:textId="77777777" w:rsidR="00D4531E" w:rsidRPr="00DD6CFB" w:rsidRDefault="00D4531E" w:rsidP="00DD6CFB">
            <w:pPr>
              <w:pStyle w:val="TAL"/>
              <w:rPr>
                <w:sz w:val="16"/>
                <w:szCs w:val="16"/>
                <w:lang w:eastAsia="en-US"/>
              </w:rPr>
            </w:pPr>
            <w:r w:rsidRPr="00DD6CFB">
              <w:rPr>
                <w:sz w:val="16"/>
                <w:szCs w:val="16"/>
                <w:lang w:eastAsia="en-US"/>
              </w:rPr>
              <w:t>R5-191195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63296" w14:textId="77777777" w:rsidR="00D4531E" w:rsidRPr="00DD6CFB" w:rsidRDefault="00D4531E" w:rsidP="00DD6CFB">
            <w:pPr>
              <w:pStyle w:val="TAL"/>
              <w:rPr>
                <w:sz w:val="16"/>
                <w:szCs w:val="16"/>
                <w:lang w:eastAsia="en-US"/>
              </w:rPr>
            </w:pPr>
            <w:r w:rsidRPr="00DD6CFB">
              <w:rPr>
                <w:sz w:val="16"/>
                <w:szCs w:val="16"/>
                <w:lang w:eastAsia="en-US"/>
              </w:rPr>
              <w:t>0542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DF765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CAC2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903C64" w14:textId="77777777" w:rsidR="00D4531E" w:rsidRPr="00DD6CFB" w:rsidRDefault="00D4531E" w:rsidP="00DD6CFB">
            <w:pPr>
              <w:pStyle w:val="TAL"/>
              <w:rPr>
                <w:sz w:val="16"/>
                <w:szCs w:val="16"/>
                <w:lang w:eastAsia="en-US"/>
              </w:rPr>
            </w:pPr>
            <w:r w:rsidRPr="00DD6CFB">
              <w:rPr>
                <w:sz w:val="16"/>
                <w:szCs w:val="16"/>
                <w:lang w:eastAsia="en-US"/>
              </w:rPr>
              <w:t>Corrections and clarifications regarding DCI formats 0_1 and 1_1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69756F"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8F578B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25EAEE9"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68F564"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9AC183" w14:textId="77777777" w:rsidR="00D4531E" w:rsidRPr="00DD6CFB" w:rsidRDefault="00D4531E" w:rsidP="00DD6CFB">
            <w:pPr>
              <w:pStyle w:val="TAL"/>
              <w:rPr>
                <w:sz w:val="16"/>
                <w:szCs w:val="16"/>
                <w:lang w:eastAsia="en-US"/>
              </w:rPr>
            </w:pPr>
            <w:r w:rsidRPr="00DD6CFB">
              <w:rPr>
                <w:sz w:val="16"/>
                <w:szCs w:val="16"/>
                <w:lang w:eastAsia="en-US"/>
              </w:rPr>
              <w:t>R5-191219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FEA3AB" w14:textId="77777777" w:rsidR="00D4531E" w:rsidRPr="00DD6CFB" w:rsidRDefault="00D4531E" w:rsidP="00DD6CFB">
            <w:pPr>
              <w:pStyle w:val="TAL"/>
              <w:rPr>
                <w:sz w:val="16"/>
                <w:szCs w:val="16"/>
                <w:lang w:eastAsia="en-US"/>
              </w:rPr>
            </w:pPr>
            <w:r w:rsidRPr="00DD6CFB">
              <w:rPr>
                <w:sz w:val="16"/>
                <w:szCs w:val="16"/>
                <w:lang w:eastAsia="en-US"/>
              </w:rPr>
              <w:t>0545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D9B23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77CD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9D243E" w14:textId="77777777" w:rsidR="00D4531E" w:rsidRPr="00DD6CFB" w:rsidRDefault="00D4531E" w:rsidP="00DD6CFB">
            <w:pPr>
              <w:pStyle w:val="TAL"/>
              <w:rPr>
                <w:sz w:val="16"/>
                <w:szCs w:val="16"/>
                <w:lang w:eastAsia="en-US"/>
              </w:rPr>
            </w:pPr>
            <w:r w:rsidRPr="00DD6CFB">
              <w:rPr>
                <w:sz w:val="16"/>
                <w:szCs w:val="16"/>
                <w:lang w:eastAsia="en-US"/>
              </w:rPr>
              <w:t>Updates to Authentication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8413B9"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C81ABF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24325C"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ACCA4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D85A30" w14:textId="77777777" w:rsidR="00D4531E" w:rsidRPr="00DD6CFB" w:rsidRDefault="00D4531E" w:rsidP="00DD6CFB">
            <w:pPr>
              <w:pStyle w:val="TAL"/>
              <w:rPr>
                <w:sz w:val="16"/>
                <w:szCs w:val="16"/>
                <w:lang w:eastAsia="en-US"/>
              </w:rPr>
            </w:pPr>
            <w:r w:rsidRPr="00DD6CFB">
              <w:rPr>
                <w:sz w:val="16"/>
                <w:szCs w:val="16"/>
                <w:lang w:eastAsia="en-US"/>
              </w:rPr>
              <w:t>R5-191220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08A1DB" w14:textId="77777777" w:rsidR="00D4531E" w:rsidRPr="00DD6CFB" w:rsidRDefault="00D4531E" w:rsidP="00DD6CFB">
            <w:pPr>
              <w:pStyle w:val="TAL"/>
              <w:rPr>
                <w:sz w:val="16"/>
                <w:szCs w:val="16"/>
                <w:lang w:eastAsia="en-US"/>
              </w:rPr>
            </w:pPr>
            <w:r w:rsidRPr="00DD6CFB">
              <w:rPr>
                <w:sz w:val="16"/>
                <w:szCs w:val="16"/>
                <w:lang w:eastAsia="en-US"/>
              </w:rPr>
              <w:t>0546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360DC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BC30A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A2BBC6" w14:textId="77777777" w:rsidR="00D4531E" w:rsidRPr="00DD6CFB" w:rsidRDefault="00D4531E" w:rsidP="00DD6CFB">
            <w:pPr>
              <w:pStyle w:val="TAL"/>
              <w:rPr>
                <w:sz w:val="16"/>
                <w:szCs w:val="16"/>
                <w:lang w:eastAsia="en-US"/>
              </w:rPr>
            </w:pPr>
            <w:r w:rsidRPr="00DD6CFB">
              <w:rPr>
                <w:sz w:val="16"/>
                <w:szCs w:val="16"/>
                <w:lang w:eastAsia="en-US"/>
              </w:rPr>
              <w:t>Updates to Configuration Update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0A7D9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DB9454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5AF7BA6"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276360"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1C2C13" w14:textId="77777777" w:rsidR="00D4531E" w:rsidRPr="00DD6CFB" w:rsidRDefault="00D4531E" w:rsidP="00DD6CFB">
            <w:pPr>
              <w:pStyle w:val="TAL"/>
              <w:rPr>
                <w:sz w:val="16"/>
                <w:szCs w:val="16"/>
                <w:lang w:eastAsia="en-US"/>
              </w:rPr>
            </w:pPr>
            <w:r w:rsidRPr="00DD6CFB">
              <w:rPr>
                <w:sz w:val="16"/>
                <w:szCs w:val="16"/>
                <w:lang w:eastAsia="en-US"/>
              </w:rPr>
              <w:t>R5-191221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D39257" w14:textId="77777777" w:rsidR="00D4531E" w:rsidRPr="00DD6CFB" w:rsidRDefault="00D4531E" w:rsidP="00DD6CFB">
            <w:pPr>
              <w:pStyle w:val="TAL"/>
              <w:rPr>
                <w:sz w:val="16"/>
                <w:szCs w:val="16"/>
                <w:lang w:eastAsia="en-US"/>
              </w:rPr>
            </w:pPr>
            <w:r w:rsidRPr="00DD6CFB">
              <w:rPr>
                <w:sz w:val="16"/>
                <w:szCs w:val="16"/>
                <w:lang w:eastAsia="en-US"/>
              </w:rPr>
              <w:t>0547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A211B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8E419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763856" w14:textId="77777777" w:rsidR="00D4531E" w:rsidRPr="00DD6CFB" w:rsidRDefault="00D4531E" w:rsidP="00DD6CFB">
            <w:pPr>
              <w:pStyle w:val="TAL"/>
              <w:rPr>
                <w:sz w:val="16"/>
                <w:szCs w:val="16"/>
                <w:lang w:eastAsia="en-US"/>
              </w:rPr>
            </w:pPr>
            <w:r w:rsidRPr="00DD6CFB">
              <w:rPr>
                <w:sz w:val="16"/>
                <w:szCs w:val="16"/>
                <w:lang w:eastAsia="en-US"/>
              </w:rPr>
              <w:t>Updates to De-registration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5BFB02"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A18C14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7A4A96A"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040672"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78336E" w14:textId="77777777" w:rsidR="00D4531E" w:rsidRPr="00DD6CFB" w:rsidRDefault="00D4531E" w:rsidP="00DD6CFB">
            <w:pPr>
              <w:pStyle w:val="TAL"/>
              <w:rPr>
                <w:sz w:val="16"/>
                <w:szCs w:val="16"/>
                <w:lang w:eastAsia="en-US"/>
              </w:rPr>
            </w:pPr>
            <w:r w:rsidRPr="00DD6CFB">
              <w:rPr>
                <w:sz w:val="16"/>
                <w:szCs w:val="16"/>
                <w:lang w:eastAsia="en-US"/>
              </w:rPr>
              <w:t>R5-191222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59F202" w14:textId="77777777" w:rsidR="00D4531E" w:rsidRPr="00DD6CFB" w:rsidRDefault="00D4531E" w:rsidP="00DD6CFB">
            <w:pPr>
              <w:pStyle w:val="TAL"/>
              <w:rPr>
                <w:sz w:val="16"/>
                <w:szCs w:val="16"/>
                <w:lang w:eastAsia="en-US"/>
              </w:rPr>
            </w:pPr>
            <w:r w:rsidRPr="00DD6CFB">
              <w:rPr>
                <w:sz w:val="16"/>
                <w:szCs w:val="16"/>
                <w:lang w:eastAsia="en-US"/>
              </w:rPr>
              <w:t>0548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A5F18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3051E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C25CFC" w14:textId="77777777" w:rsidR="00D4531E" w:rsidRPr="00DD6CFB" w:rsidRDefault="00D4531E" w:rsidP="00DD6CFB">
            <w:pPr>
              <w:pStyle w:val="TAL"/>
              <w:rPr>
                <w:sz w:val="16"/>
                <w:szCs w:val="16"/>
                <w:lang w:eastAsia="en-US"/>
              </w:rPr>
            </w:pPr>
            <w:r w:rsidRPr="00DD6CFB">
              <w:rPr>
                <w:sz w:val="16"/>
                <w:szCs w:val="16"/>
                <w:lang w:eastAsia="en-US"/>
              </w:rPr>
              <w:t>Updates to NAS transport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762290"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5FEBC0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BADDBD"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D9708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BFC9B5" w14:textId="77777777" w:rsidR="00D4531E" w:rsidRPr="00DD6CFB" w:rsidRDefault="00D4531E" w:rsidP="00DD6CFB">
            <w:pPr>
              <w:pStyle w:val="TAL"/>
              <w:rPr>
                <w:sz w:val="16"/>
                <w:szCs w:val="16"/>
                <w:lang w:eastAsia="en-US"/>
              </w:rPr>
            </w:pPr>
            <w:r w:rsidRPr="00DD6CFB">
              <w:rPr>
                <w:sz w:val="16"/>
                <w:szCs w:val="16"/>
                <w:lang w:eastAsia="en-US"/>
              </w:rPr>
              <w:t>R5-191223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AA0197" w14:textId="77777777" w:rsidR="00D4531E" w:rsidRPr="00DD6CFB" w:rsidRDefault="00D4531E" w:rsidP="00DD6CFB">
            <w:pPr>
              <w:pStyle w:val="TAL"/>
              <w:rPr>
                <w:sz w:val="16"/>
                <w:szCs w:val="16"/>
                <w:lang w:eastAsia="en-US"/>
              </w:rPr>
            </w:pPr>
            <w:r w:rsidRPr="00DD6CFB">
              <w:rPr>
                <w:sz w:val="16"/>
                <w:szCs w:val="16"/>
                <w:lang w:eastAsia="en-US"/>
              </w:rPr>
              <w:t>0549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0BD9B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AC35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9A7CAD" w14:textId="77777777" w:rsidR="00D4531E" w:rsidRPr="00DD6CFB" w:rsidRDefault="00D4531E" w:rsidP="00DD6CFB">
            <w:pPr>
              <w:pStyle w:val="TAL"/>
              <w:rPr>
                <w:sz w:val="16"/>
                <w:szCs w:val="16"/>
                <w:lang w:eastAsia="en-US"/>
              </w:rPr>
            </w:pPr>
            <w:r w:rsidRPr="00DD6CFB">
              <w:rPr>
                <w:sz w:val="16"/>
                <w:szCs w:val="16"/>
                <w:lang w:eastAsia="en-US"/>
              </w:rPr>
              <w:t>Updates to PDU session establishment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ADF78D"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18F40E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8814B24"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2C66B0"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6C5A22" w14:textId="77777777" w:rsidR="00D4531E" w:rsidRPr="00DD6CFB" w:rsidRDefault="00D4531E" w:rsidP="00DD6CFB">
            <w:pPr>
              <w:pStyle w:val="TAL"/>
              <w:rPr>
                <w:sz w:val="16"/>
                <w:szCs w:val="16"/>
                <w:lang w:eastAsia="en-US"/>
              </w:rPr>
            </w:pPr>
            <w:r w:rsidRPr="00DD6CFB">
              <w:rPr>
                <w:sz w:val="16"/>
                <w:szCs w:val="16"/>
                <w:lang w:eastAsia="en-US"/>
              </w:rPr>
              <w:t>R5-191224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CAAF47" w14:textId="77777777" w:rsidR="00D4531E" w:rsidRPr="00DD6CFB" w:rsidRDefault="00D4531E" w:rsidP="00DD6CFB">
            <w:pPr>
              <w:pStyle w:val="TAL"/>
              <w:rPr>
                <w:sz w:val="16"/>
                <w:szCs w:val="16"/>
                <w:lang w:eastAsia="en-US"/>
              </w:rPr>
            </w:pPr>
            <w:r w:rsidRPr="00DD6CFB">
              <w:rPr>
                <w:sz w:val="16"/>
                <w:szCs w:val="16"/>
                <w:lang w:eastAsia="en-US"/>
              </w:rPr>
              <w:t>0550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B32A5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6BDC5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EFD64F" w14:textId="77777777" w:rsidR="00D4531E" w:rsidRPr="00DD6CFB" w:rsidRDefault="00D4531E" w:rsidP="00DD6CFB">
            <w:pPr>
              <w:pStyle w:val="TAL"/>
              <w:rPr>
                <w:sz w:val="16"/>
                <w:szCs w:val="16"/>
                <w:lang w:eastAsia="en-US"/>
              </w:rPr>
            </w:pPr>
            <w:r w:rsidRPr="00DD6CFB">
              <w:rPr>
                <w:sz w:val="16"/>
                <w:szCs w:val="16"/>
                <w:lang w:eastAsia="en-US"/>
              </w:rPr>
              <w:t>Updates to PDU session modification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FD6817"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A32B8E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BAA6A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9742DD"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ECB9A0" w14:textId="77777777" w:rsidR="00D4531E" w:rsidRPr="00DD6CFB" w:rsidRDefault="00D4531E" w:rsidP="00DD6CFB">
            <w:pPr>
              <w:pStyle w:val="TAL"/>
              <w:rPr>
                <w:sz w:val="16"/>
                <w:szCs w:val="16"/>
                <w:lang w:eastAsia="en-US"/>
              </w:rPr>
            </w:pPr>
            <w:r w:rsidRPr="00DD6CFB">
              <w:rPr>
                <w:sz w:val="16"/>
                <w:szCs w:val="16"/>
                <w:lang w:eastAsia="en-US"/>
              </w:rPr>
              <w:t>R5-191225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9A28CF" w14:textId="77777777" w:rsidR="00D4531E" w:rsidRPr="00DD6CFB" w:rsidRDefault="00D4531E" w:rsidP="00DD6CFB">
            <w:pPr>
              <w:pStyle w:val="TAL"/>
              <w:rPr>
                <w:sz w:val="16"/>
                <w:szCs w:val="16"/>
                <w:lang w:eastAsia="en-US"/>
              </w:rPr>
            </w:pPr>
            <w:r w:rsidRPr="00DD6CFB">
              <w:rPr>
                <w:sz w:val="16"/>
                <w:szCs w:val="16"/>
                <w:lang w:eastAsia="en-US"/>
              </w:rPr>
              <w:t>0551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1C667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92BD5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768699" w14:textId="77777777" w:rsidR="00D4531E" w:rsidRPr="00DD6CFB" w:rsidRDefault="00D4531E" w:rsidP="00DD6CFB">
            <w:pPr>
              <w:pStyle w:val="TAL"/>
              <w:rPr>
                <w:sz w:val="16"/>
                <w:szCs w:val="16"/>
                <w:lang w:eastAsia="en-US"/>
              </w:rPr>
            </w:pPr>
            <w:r w:rsidRPr="00DD6CFB">
              <w:rPr>
                <w:sz w:val="16"/>
                <w:szCs w:val="16"/>
                <w:lang w:eastAsia="en-US"/>
              </w:rPr>
              <w:t>Updates to PDU session release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168D2D"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9DEF4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EC9A04"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DD36FD"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934FD7" w14:textId="77777777" w:rsidR="00D4531E" w:rsidRPr="00DD6CFB" w:rsidRDefault="00D4531E" w:rsidP="00DD6CFB">
            <w:pPr>
              <w:pStyle w:val="TAL"/>
              <w:rPr>
                <w:sz w:val="16"/>
                <w:szCs w:val="16"/>
                <w:lang w:eastAsia="en-US"/>
              </w:rPr>
            </w:pPr>
            <w:r w:rsidRPr="00DD6CFB">
              <w:rPr>
                <w:sz w:val="16"/>
                <w:szCs w:val="16"/>
                <w:lang w:eastAsia="en-US"/>
              </w:rPr>
              <w:t>R5-191226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6AD356" w14:textId="77777777" w:rsidR="00D4531E" w:rsidRPr="00DD6CFB" w:rsidRDefault="00D4531E" w:rsidP="00DD6CFB">
            <w:pPr>
              <w:pStyle w:val="TAL"/>
              <w:rPr>
                <w:sz w:val="16"/>
                <w:szCs w:val="16"/>
                <w:lang w:eastAsia="en-US"/>
              </w:rPr>
            </w:pPr>
            <w:r w:rsidRPr="00DD6CFB">
              <w:rPr>
                <w:sz w:val="16"/>
                <w:szCs w:val="16"/>
                <w:lang w:eastAsia="en-US"/>
              </w:rPr>
              <w:t>0552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3A30D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7023C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18C0A6" w14:textId="77777777" w:rsidR="00D4531E" w:rsidRPr="00DD6CFB" w:rsidRDefault="00D4531E" w:rsidP="00DD6CFB">
            <w:pPr>
              <w:pStyle w:val="TAL"/>
              <w:rPr>
                <w:sz w:val="16"/>
                <w:szCs w:val="16"/>
                <w:lang w:eastAsia="en-US"/>
              </w:rPr>
            </w:pPr>
            <w:r w:rsidRPr="00DD6CFB">
              <w:rPr>
                <w:sz w:val="16"/>
                <w:szCs w:val="16"/>
                <w:lang w:eastAsia="en-US"/>
              </w:rPr>
              <w:t>Updates to Registration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A38981"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2B7C94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5A9083"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66BFE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DC608D" w14:textId="77777777" w:rsidR="00D4531E" w:rsidRPr="00DD6CFB" w:rsidRDefault="00D4531E" w:rsidP="00DD6CFB">
            <w:pPr>
              <w:pStyle w:val="TAL"/>
              <w:rPr>
                <w:sz w:val="16"/>
                <w:szCs w:val="16"/>
                <w:lang w:eastAsia="en-US"/>
              </w:rPr>
            </w:pPr>
            <w:r w:rsidRPr="00DD6CFB">
              <w:rPr>
                <w:sz w:val="16"/>
                <w:szCs w:val="16"/>
                <w:lang w:eastAsia="en-US"/>
              </w:rPr>
              <w:t>R5-191227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70C914" w14:textId="77777777" w:rsidR="00D4531E" w:rsidRPr="00DD6CFB" w:rsidRDefault="00D4531E" w:rsidP="00DD6CFB">
            <w:pPr>
              <w:pStyle w:val="TAL"/>
              <w:rPr>
                <w:sz w:val="16"/>
                <w:szCs w:val="16"/>
                <w:lang w:eastAsia="en-US"/>
              </w:rPr>
            </w:pPr>
            <w:r w:rsidRPr="00DD6CFB">
              <w:rPr>
                <w:sz w:val="16"/>
                <w:szCs w:val="16"/>
                <w:lang w:eastAsia="en-US"/>
              </w:rPr>
              <w:t>0553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DEE58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1816A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2AD241" w14:textId="77777777" w:rsidR="00D4531E" w:rsidRPr="00DD6CFB" w:rsidRDefault="00D4531E" w:rsidP="00DD6CFB">
            <w:pPr>
              <w:pStyle w:val="TAL"/>
              <w:rPr>
                <w:sz w:val="16"/>
                <w:szCs w:val="16"/>
                <w:lang w:eastAsia="en-US"/>
              </w:rPr>
            </w:pPr>
            <w:r w:rsidRPr="00DD6CFB">
              <w:rPr>
                <w:sz w:val="16"/>
                <w:szCs w:val="16"/>
                <w:lang w:eastAsia="en-US"/>
              </w:rPr>
              <w:t>Updates to Security Mode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D0AE33"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665521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B147BE"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19F82C"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2529A02" w14:textId="77777777" w:rsidR="00D4531E" w:rsidRPr="00DD6CFB" w:rsidRDefault="00D4531E" w:rsidP="00DD6CFB">
            <w:pPr>
              <w:pStyle w:val="TAL"/>
              <w:rPr>
                <w:sz w:val="16"/>
                <w:szCs w:val="16"/>
                <w:lang w:eastAsia="en-US"/>
              </w:rPr>
            </w:pPr>
            <w:r w:rsidRPr="00DD6CFB">
              <w:rPr>
                <w:sz w:val="16"/>
                <w:szCs w:val="16"/>
                <w:lang w:eastAsia="en-US"/>
              </w:rPr>
              <w:t>R5-191228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EB1977" w14:textId="77777777" w:rsidR="00D4531E" w:rsidRPr="00DD6CFB" w:rsidRDefault="00D4531E" w:rsidP="00DD6CFB">
            <w:pPr>
              <w:pStyle w:val="TAL"/>
              <w:rPr>
                <w:sz w:val="16"/>
                <w:szCs w:val="16"/>
                <w:lang w:eastAsia="en-US"/>
              </w:rPr>
            </w:pPr>
            <w:r w:rsidRPr="00DD6CFB">
              <w:rPr>
                <w:sz w:val="16"/>
                <w:szCs w:val="16"/>
                <w:lang w:eastAsia="en-US"/>
              </w:rPr>
              <w:t>0554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3CC2C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09DA6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0CC0DE" w14:textId="77777777" w:rsidR="00D4531E" w:rsidRPr="00DD6CFB" w:rsidRDefault="00D4531E" w:rsidP="00DD6CFB">
            <w:pPr>
              <w:pStyle w:val="TAL"/>
              <w:rPr>
                <w:sz w:val="16"/>
                <w:szCs w:val="16"/>
                <w:lang w:eastAsia="en-US"/>
              </w:rPr>
            </w:pPr>
            <w:r w:rsidRPr="00DD6CFB">
              <w:rPr>
                <w:sz w:val="16"/>
                <w:szCs w:val="16"/>
                <w:lang w:eastAsia="en-US"/>
              </w:rPr>
              <w:t>Updates to Security Protected 5GS NAS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4FCC82"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946B0B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0C4043"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0A0B6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635532" w14:textId="77777777" w:rsidR="00D4531E" w:rsidRPr="00DD6CFB" w:rsidRDefault="00D4531E" w:rsidP="00DD6CFB">
            <w:pPr>
              <w:pStyle w:val="TAL"/>
              <w:rPr>
                <w:sz w:val="16"/>
                <w:szCs w:val="16"/>
                <w:lang w:eastAsia="en-US"/>
              </w:rPr>
            </w:pPr>
            <w:r w:rsidRPr="00DD6CFB">
              <w:rPr>
                <w:sz w:val="16"/>
                <w:szCs w:val="16"/>
                <w:lang w:eastAsia="en-US"/>
              </w:rPr>
              <w:t>R5-191229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C8012E" w14:textId="77777777" w:rsidR="00D4531E" w:rsidRPr="00DD6CFB" w:rsidRDefault="00D4531E" w:rsidP="00DD6CFB">
            <w:pPr>
              <w:pStyle w:val="TAL"/>
              <w:rPr>
                <w:sz w:val="16"/>
                <w:szCs w:val="16"/>
                <w:lang w:eastAsia="en-US"/>
              </w:rPr>
            </w:pPr>
            <w:r w:rsidRPr="00DD6CFB">
              <w:rPr>
                <w:sz w:val="16"/>
                <w:szCs w:val="16"/>
                <w:lang w:eastAsia="en-US"/>
              </w:rPr>
              <w:t>0555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E22D6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F3EE9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1485C5" w14:textId="77777777" w:rsidR="00D4531E" w:rsidRPr="00DD6CFB" w:rsidRDefault="00D4531E" w:rsidP="00DD6CFB">
            <w:pPr>
              <w:pStyle w:val="TAL"/>
              <w:rPr>
                <w:sz w:val="16"/>
                <w:szCs w:val="16"/>
                <w:lang w:eastAsia="en-US"/>
              </w:rPr>
            </w:pPr>
            <w:r w:rsidRPr="00DD6CFB">
              <w:rPr>
                <w:sz w:val="16"/>
                <w:szCs w:val="16"/>
                <w:lang w:eastAsia="en-US"/>
              </w:rPr>
              <w:t>Updates to Service Request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5CC6E3"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5C4BE1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F6CD99"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3A545B"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C2DE82" w14:textId="77777777" w:rsidR="00D4531E" w:rsidRPr="00DD6CFB" w:rsidRDefault="00D4531E" w:rsidP="00DD6CFB">
            <w:pPr>
              <w:pStyle w:val="TAL"/>
              <w:rPr>
                <w:sz w:val="16"/>
                <w:szCs w:val="16"/>
                <w:lang w:eastAsia="en-US"/>
              </w:rPr>
            </w:pPr>
            <w:r w:rsidRPr="00DD6CFB">
              <w:rPr>
                <w:sz w:val="16"/>
                <w:szCs w:val="16"/>
                <w:lang w:eastAsia="en-US"/>
              </w:rPr>
              <w:t>R5-191233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DEE497" w14:textId="77777777" w:rsidR="00D4531E" w:rsidRPr="00DD6CFB" w:rsidRDefault="00D4531E" w:rsidP="00DD6CFB">
            <w:pPr>
              <w:pStyle w:val="TAL"/>
              <w:rPr>
                <w:sz w:val="16"/>
                <w:szCs w:val="16"/>
                <w:lang w:eastAsia="en-US"/>
              </w:rPr>
            </w:pPr>
            <w:r w:rsidRPr="00DD6CFB">
              <w:rPr>
                <w:sz w:val="16"/>
                <w:szCs w:val="16"/>
                <w:lang w:eastAsia="en-US"/>
              </w:rPr>
              <w:t>0556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F44AA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E09B5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B36A89" w14:textId="77777777" w:rsidR="00D4531E" w:rsidRPr="00DD6CFB" w:rsidRDefault="00D4531E" w:rsidP="00DD6CFB">
            <w:pPr>
              <w:pStyle w:val="TAL"/>
              <w:rPr>
                <w:sz w:val="16"/>
                <w:szCs w:val="16"/>
                <w:lang w:eastAsia="en-US"/>
              </w:rPr>
            </w:pPr>
            <w:r w:rsidRPr="00DD6CFB">
              <w:rPr>
                <w:sz w:val="16"/>
                <w:szCs w:val="16"/>
                <w:lang w:eastAsia="en-US"/>
              </w:rPr>
              <w:t>Update IE BWP-Id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0AEA21"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A40B91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7BD6AD9"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B8CF49"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F51629" w14:textId="77777777" w:rsidR="00D4531E" w:rsidRPr="00DD6CFB" w:rsidRDefault="00D4531E" w:rsidP="00DD6CFB">
            <w:pPr>
              <w:pStyle w:val="TAL"/>
              <w:rPr>
                <w:sz w:val="16"/>
                <w:szCs w:val="16"/>
                <w:lang w:eastAsia="en-US"/>
              </w:rPr>
            </w:pPr>
            <w:r w:rsidRPr="00DD6CFB">
              <w:rPr>
                <w:sz w:val="16"/>
                <w:szCs w:val="16"/>
                <w:lang w:eastAsia="en-US"/>
              </w:rPr>
              <w:t>R5-191234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5FF94A" w14:textId="77777777" w:rsidR="00D4531E" w:rsidRPr="00DD6CFB" w:rsidRDefault="00D4531E" w:rsidP="00DD6CFB">
            <w:pPr>
              <w:pStyle w:val="TAL"/>
              <w:rPr>
                <w:sz w:val="16"/>
                <w:szCs w:val="16"/>
                <w:lang w:eastAsia="en-US"/>
              </w:rPr>
            </w:pPr>
            <w:r w:rsidRPr="00DD6CFB">
              <w:rPr>
                <w:sz w:val="16"/>
                <w:szCs w:val="16"/>
                <w:lang w:eastAsia="en-US"/>
              </w:rPr>
              <w:t>0557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EB4FE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5C18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BDA1F3" w14:textId="77777777" w:rsidR="00D4531E" w:rsidRPr="00DD6CFB" w:rsidRDefault="00D4531E" w:rsidP="00DD6CFB">
            <w:pPr>
              <w:pStyle w:val="TAL"/>
              <w:rPr>
                <w:sz w:val="16"/>
                <w:szCs w:val="16"/>
                <w:lang w:eastAsia="en-US"/>
              </w:rPr>
            </w:pPr>
            <w:r w:rsidRPr="00DD6CFB">
              <w:rPr>
                <w:sz w:val="16"/>
                <w:szCs w:val="16"/>
                <w:lang w:eastAsia="en-US"/>
              </w:rPr>
              <w:t>Add IE RejectWaitTime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FA955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178EE8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009C347"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957AC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93BAB3" w14:textId="77777777" w:rsidR="00D4531E" w:rsidRPr="00DD6CFB" w:rsidRDefault="00D4531E" w:rsidP="00DD6CFB">
            <w:pPr>
              <w:pStyle w:val="TAL"/>
              <w:rPr>
                <w:sz w:val="16"/>
                <w:szCs w:val="16"/>
                <w:lang w:eastAsia="en-US"/>
              </w:rPr>
            </w:pPr>
            <w:r w:rsidRPr="00DD6CFB">
              <w:rPr>
                <w:sz w:val="16"/>
                <w:szCs w:val="16"/>
                <w:lang w:eastAsia="en-US"/>
              </w:rPr>
              <w:t>R5-191235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E246B" w14:textId="77777777" w:rsidR="00D4531E" w:rsidRPr="00DD6CFB" w:rsidRDefault="00D4531E" w:rsidP="00DD6CFB">
            <w:pPr>
              <w:pStyle w:val="TAL"/>
              <w:rPr>
                <w:sz w:val="16"/>
                <w:szCs w:val="16"/>
                <w:lang w:eastAsia="en-US"/>
              </w:rPr>
            </w:pPr>
            <w:r w:rsidRPr="00DD6CFB">
              <w:rPr>
                <w:sz w:val="16"/>
                <w:szCs w:val="16"/>
                <w:lang w:eastAsia="en-US"/>
              </w:rPr>
              <w:t>0558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77E9F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57CBC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314E5C" w14:textId="77777777" w:rsidR="00D4531E" w:rsidRPr="00DD6CFB" w:rsidRDefault="00D4531E" w:rsidP="00DD6CFB">
            <w:pPr>
              <w:pStyle w:val="TAL"/>
              <w:rPr>
                <w:sz w:val="16"/>
                <w:szCs w:val="16"/>
                <w:lang w:eastAsia="en-US"/>
              </w:rPr>
            </w:pPr>
            <w:r w:rsidRPr="00DD6CFB">
              <w:rPr>
                <w:sz w:val="16"/>
                <w:szCs w:val="16"/>
                <w:lang w:eastAsia="en-US"/>
              </w:rPr>
              <w:t>Update IE ShortMAC-I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97FAB0"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2C6AA7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649567"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C465C3"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80BF69" w14:textId="77777777" w:rsidR="00D4531E" w:rsidRPr="00DD6CFB" w:rsidRDefault="00D4531E" w:rsidP="00DD6CFB">
            <w:pPr>
              <w:pStyle w:val="TAL"/>
              <w:rPr>
                <w:sz w:val="16"/>
                <w:szCs w:val="16"/>
                <w:lang w:eastAsia="en-US"/>
              </w:rPr>
            </w:pPr>
            <w:r w:rsidRPr="00DD6CFB">
              <w:rPr>
                <w:sz w:val="16"/>
                <w:szCs w:val="16"/>
                <w:lang w:eastAsia="en-US"/>
              </w:rPr>
              <w:t>R5-191236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3BE341" w14:textId="77777777" w:rsidR="00D4531E" w:rsidRPr="00DD6CFB" w:rsidRDefault="00D4531E" w:rsidP="00DD6CFB">
            <w:pPr>
              <w:pStyle w:val="TAL"/>
              <w:rPr>
                <w:sz w:val="16"/>
                <w:szCs w:val="16"/>
                <w:lang w:eastAsia="en-US"/>
              </w:rPr>
            </w:pPr>
            <w:r w:rsidRPr="00DD6CFB">
              <w:rPr>
                <w:sz w:val="16"/>
                <w:szCs w:val="16"/>
                <w:lang w:eastAsia="en-US"/>
              </w:rPr>
              <w:t>0559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8A12B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FD2DE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D6E9EF" w14:textId="77777777" w:rsidR="00D4531E" w:rsidRPr="00DD6CFB" w:rsidRDefault="00D4531E" w:rsidP="00DD6CFB">
            <w:pPr>
              <w:pStyle w:val="TAL"/>
              <w:rPr>
                <w:sz w:val="16"/>
                <w:szCs w:val="16"/>
                <w:lang w:eastAsia="en-US"/>
              </w:rPr>
            </w:pPr>
            <w:r w:rsidRPr="00DD6CFB">
              <w:rPr>
                <w:sz w:val="16"/>
                <w:szCs w:val="16"/>
                <w:lang w:eastAsia="en-US"/>
              </w:rPr>
              <w:t>Update IE UE-TimersAndConstants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D948B2"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8BEEFB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862385"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0D770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A9D812B" w14:textId="77777777" w:rsidR="00D4531E" w:rsidRPr="00DD6CFB" w:rsidRDefault="00D4531E" w:rsidP="00DD6CFB">
            <w:pPr>
              <w:pStyle w:val="TAL"/>
              <w:rPr>
                <w:sz w:val="16"/>
                <w:szCs w:val="16"/>
                <w:lang w:eastAsia="en-US"/>
              </w:rPr>
            </w:pPr>
            <w:r w:rsidRPr="00DD6CFB">
              <w:rPr>
                <w:sz w:val="16"/>
                <w:szCs w:val="16"/>
                <w:lang w:eastAsia="en-US"/>
              </w:rPr>
              <w:t>R5-191237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713F3C" w14:textId="77777777" w:rsidR="00D4531E" w:rsidRPr="00DD6CFB" w:rsidRDefault="00D4531E" w:rsidP="00DD6CFB">
            <w:pPr>
              <w:pStyle w:val="TAL"/>
              <w:rPr>
                <w:sz w:val="16"/>
                <w:szCs w:val="16"/>
                <w:lang w:eastAsia="en-US"/>
              </w:rPr>
            </w:pPr>
            <w:r w:rsidRPr="00DD6CFB">
              <w:rPr>
                <w:sz w:val="16"/>
                <w:szCs w:val="16"/>
                <w:lang w:eastAsia="en-US"/>
              </w:rPr>
              <w:t>0560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93E13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342E4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E073A0" w14:textId="77777777" w:rsidR="00D4531E" w:rsidRPr="00DD6CFB" w:rsidRDefault="00D4531E" w:rsidP="00DD6CFB">
            <w:pPr>
              <w:pStyle w:val="TAL"/>
              <w:rPr>
                <w:sz w:val="16"/>
                <w:szCs w:val="16"/>
                <w:lang w:eastAsia="en-US"/>
              </w:rPr>
            </w:pPr>
            <w:r w:rsidRPr="00DD6CFB">
              <w:rPr>
                <w:sz w:val="16"/>
                <w:szCs w:val="16"/>
                <w:lang w:eastAsia="en-US"/>
              </w:rPr>
              <w:t>Update IE PUCCH-ConfigCommon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C07114"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F58B4D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FE5AED"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F3191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815EC29" w14:textId="77777777" w:rsidR="00D4531E" w:rsidRPr="00DD6CFB" w:rsidRDefault="00D4531E" w:rsidP="00DD6CFB">
            <w:pPr>
              <w:pStyle w:val="TAL"/>
              <w:rPr>
                <w:sz w:val="16"/>
                <w:szCs w:val="16"/>
                <w:lang w:eastAsia="en-US"/>
              </w:rPr>
            </w:pPr>
            <w:r w:rsidRPr="00DD6CFB">
              <w:rPr>
                <w:sz w:val="16"/>
                <w:szCs w:val="16"/>
                <w:lang w:eastAsia="en-US"/>
              </w:rPr>
              <w:t>R5-191242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1196D8" w14:textId="77777777" w:rsidR="00D4531E" w:rsidRPr="00DD6CFB" w:rsidRDefault="00D4531E" w:rsidP="00DD6CFB">
            <w:pPr>
              <w:pStyle w:val="TAL"/>
              <w:rPr>
                <w:sz w:val="16"/>
                <w:szCs w:val="16"/>
                <w:lang w:eastAsia="en-US"/>
              </w:rPr>
            </w:pPr>
            <w:r w:rsidRPr="00DD6CFB">
              <w:rPr>
                <w:sz w:val="16"/>
                <w:szCs w:val="16"/>
                <w:lang w:eastAsia="en-US"/>
              </w:rPr>
              <w:t>0561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D4ADE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20D4D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92B026" w14:textId="77777777" w:rsidR="00D4531E" w:rsidRPr="00DD6CFB" w:rsidRDefault="00D4531E" w:rsidP="00DD6CFB">
            <w:pPr>
              <w:pStyle w:val="TAL"/>
              <w:rPr>
                <w:sz w:val="16"/>
                <w:szCs w:val="16"/>
                <w:lang w:eastAsia="en-US"/>
              </w:rPr>
            </w:pPr>
            <w:r w:rsidRPr="00DD6CFB">
              <w:rPr>
                <w:sz w:val="16"/>
                <w:szCs w:val="16"/>
                <w:lang w:eastAsia="en-US"/>
              </w:rPr>
              <w:t>Addition of Positioning specifications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7C6C6F"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96F661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1F7AA0"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AFF4D0"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4F9B3D" w14:textId="77777777" w:rsidR="00D4531E" w:rsidRPr="00DD6CFB" w:rsidRDefault="00D4531E" w:rsidP="00DD6CFB">
            <w:pPr>
              <w:pStyle w:val="TAL"/>
              <w:rPr>
                <w:sz w:val="16"/>
                <w:szCs w:val="16"/>
                <w:lang w:eastAsia="en-US"/>
              </w:rPr>
            </w:pPr>
            <w:r w:rsidRPr="00DD6CFB">
              <w:rPr>
                <w:sz w:val="16"/>
                <w:szCs w:val="16"/>
                <w:lang w:eastAsia="en-US"/>
              </w:rPr>
              <w:t>R5-191243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035E89" w14:textId="77777777" w:rsidR="00D4531E" w:rsidRPr="00DD6CFB" w:rsidRDefault="00D4531E" w:rsidP="00DD6CFB">
            <w:pPr>
              <w:pStyle w:val="TAL"/>
              <w:rPr>
                <w:sz w:val="16"/>
                <w:szCs w:val="16"/>
                <w:lang w:eastAsia="en-US"/>
              </w:rPr>
            </w:pPr>
            <w:r w:rsidRPr="00DD6CFB">
              <w:rPr>
                <w:sz w:val="16"/>
                <w:szCs w:val="16"/>
                <w:lang w:eastAsia="en-US"/>
              </w:rPr>
              <w:t>0562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4E6C6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A1CC4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270C0D" w14:textId="77777777" w:rsidR="00D4531E" w:rsidRPr="00DD6CFB" w:rsidRDefault="00D4531E" w:rsidP="00DD6CFB">
            <w:pPr>
              <w:pStyle w:val="TAL"/>
              <w:rPr>
                <w:sz w:val="16"/>
                <w:szCs w:val="16"/>
                <w:lang w:eastAsia="en-US"/>
              </w:rPr>
            </w:pPr>
            <w:r w:rsidRPr="00DD6CFB">
              <w:rPr>
                <w:sz w:val="16"/>
                <w:szCs w:val="16"/>
                <w:lang w:eastAsia="en-US"/>
              </w:rPr>
              <w:t>Update AS security Algorithm for RF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06080B"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31DB93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AD3164"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4C8E6A"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003E1D" w14:textId="77777777" w:rsidR="00D4531E" w:rsidRPr="00DD6CFB" w:rsidRDefault="00D4531E" w:rsidP="00DD6CFB">
            <w:pPr>
              <w:pStyle w:val="TAL"/>
              <w:rPr>
                <w:sz w:val="16"/>
                <w:szCs w:val="16"/>
                <w:lang w:eastAsia="en-US"/>
              </w:rPr>
            </w:pPr>
            <w:r w:rsidRPr="00DD6CFB">
              <w:rPr>
                <w:sz w:val="16"/>
                <w:szCs w:val="16"/>
                <w:lang w:eastAsia="en-US"/>
              </w:rPr>
              <w:t>R5-191274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5BD4EC" w14:textId="77777777" w:rsidR="00D4531E" w:rsidRPr="00DD6CFB" w:rsidRDefault="00D4531E" w:rsidP="00DD6CFB">
            <w:pPr>
              <w:pStyle w:val="TAL"/>
              <w:rPr>
                <w:sz w:val="16"/>
                <w:szCs w:val="16"/>
                <w:lang w:eastAsia="en-US"/>
              </w:rPr>
            </w:pPr>
            <w:r w:rsidRPr="00DD6CFB">
              <w:rPr>
                <w:sz w:val="16"/>
                <w:szCs w:val="16"/>
                <w:lang w:eastAsia="en-US"/>
              </w:rPr>
              <w:t>0563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043B4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62C89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B632BC" w14:textId="77777777" w:rsidR="00D4531E" w:rsidRPr="00DD6CFB" w:rsidRDefault="00D4531E" w:rsidP="00DD6CFB">
            <w:pPr>
              <w:pStyle w:val="TAL"/>
              <w:rPr>
                <w:sz w:val="16"/>
                <w:szCs w:val="16"/>
                <w:lang w:eastAsia="en-US"/>
              </w:rPr>
            </w:pPr>
            <w:r w:rsidRPr="00DD6CFB">
              <w:rPr>
                <w:sz w:val="16"/>
                <w:szCs w:val="16"/>
                <w:lang w:eastAsia="en-US"/>
              </w:rPr>
              <w:t>Update of structure of test frequency clauses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C4FCA8"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D1B208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58048B"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B328DA"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3323AA" w14:textId="77777777" w:rsidR="00D4531E" w:rsidRPr="00DD6CFB" w:rsidRDefault="00D4531E" w:rsidP="00DD6CFB">
            <w:pPr>
              <w:pStyle w:val="TAL"/>
              <w:rPr>
                <w:sz w:val="16"/>
                <w:szCs w:val="16"/>
                <w:lang w:eastAsia="en-US"/>
              </w:rPr>
            </w:pPr>
            <w:r w:rsidRPr="00DD6CFB">
              <w:rPr>
                <w:sz w:val="16"/>
                <w:szCs w:val="16"/>
                <w:lang w:eastAsia="en-US"/>
              </w:rPr>
              <w:t>R5-191280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EBFCE2" w14:textId="77777777" w:rsidR="00D4531E" w:rsidRPr="00DD6CFB" w:rsidRDefault="00D4531E" w:rsidP="00DD6CFB">
            <w:pPr>
              <w:pStyle w:val="TAL"/>
              <w:rPr>
                <w:sz w:val="16"/>
                <w:szCs w:val="16"/>
                <w:lang w:eastAsia="en-US"/>
              </w:rPr>
            </w:pPr>
            <w:r w:rsidRPr="00DD6CFB">
              <w:rPr>
                <w:sz w:val="16"/>
                <w:szCs w:val="16"/>
                <w:lang w:eastAsia="en-US"/>
              </w:rPr>
              <w:t>0564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5158E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CD220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9EA3A2" w14:textId="77777777" w:rsidR="00D4531E" w:rsidRPr="00DD6CFB" w:rsidRDefault="00D4531E" w:rsidP="00DD6CFB">
            <w:pPr>
              <w:pStyle w:val="TAL"/>
              <w:rPr>
                <w:sz w:val="16"/>
                <w:szCs w:val="16"/>
                <w:lang w:eastAsia="en-US"/>
              </w:rPr>
            </w:pPr>
            <w:r w:rsidRPr="00DD6CFB">
              <w:rPr>
                <w:sz w:val="16"/>
                <w:szCs w:val="16"/>
                <w:lang w:eastAsia="en-US"/>
              </w:rPr>
              <w:t>Correction to UL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F84FD3"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1C1D4A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4BCA554"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1F54C4"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03C774" w14:textId="77777777" w:rsidR="00D4531E" w:rsidRPr="00DD6CFB" w:rsidRDefault="00D4531E" w:rsidP="00DD6CFB">
            <w:pPr>
              <w:pStyle w:val="TAL"/>
              <w:rPr>
                <w:sz w:val="16"/>
                <w:szCs w:val="16"/>
                <w:lang w:eastAsia="en-US"/>
              </w:rPr>
            </w:pPr>
            <w:r w:rsidRPr="00DD6CFB">
              <w:rPr>
                <w:sz w:val="16"/>
                <w:szCs w:val="16"/>
                <w:lang w:eastAsia="en-US"/>
              </w:rPr>
              <w:t>R5-191281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07AED8" w14:textId="77777777" w:rsidR="00D4531E" w:rsidRPr="00DD6CFB" w:rsidRDefault="00D4531E" w:rsidP="00DD6CFB">
            <w:pPr>
              <w:pStyle w:val="TAL"/>
              <w:rPr>
                <w:sz w:val="16"/>
                <w:szCs w:val="16"/>
                <w:lang w:eastAsia="en-US"/>
              </w:rPr>
            </w:pPr>
            <w:r w:rsidRPr="00DD6CFB">
              <w:rPr>
                <w:sz w:val="16"/>
                <w:szCs w:val="16"/>
                <w:lang w:eastAsia="en-US"/>
              </w:rPr>
              <w:t>0565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CB582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0C4A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850C6B" w14:textId="77777777" w:rsidR="00D4531E" w:rsidRPr="00DD6CFB" w:rsidRDefault="00D4531E" w:rsidP="00DD6CFB">
            <w:pPr>
              <w:pStyle w:val="TAL"/>
              <w:rPr>
                <w:sz w:val="16"/>
                <w:szCs w:val="16"/>
                <w:lang w:eastAsia="en-US"/>
              </w:rPr>
            </w:pPr>
            <w:r w:rsidRPr="00DD6CFB">
              <w:rPr>
                <w:sz w:val="16"/>
                <w:szCs w:val="16"/>
                <w:lang w:eastAsia="en-US"/>
              </w:rPr>
              <w:t>Correction to default value of IE’s in PDSCH-Config in Table 4.6.3-75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3A1EF0"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AEF7D5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06C623"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EBCF30"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781DD2" w14:textId="77777777" w:rsidR="00D4531E" w:rsidRPr="00DD6CFB" w:rsidRDefault="00D4531E" w:rsidP="00DD6CFB">
            <w:pPr>
              <w:pStyle w:val="TAL"/>
              <w:rPr>
                <w:sz w:val="16"/>
                <w:szCs w:val="16"/>
                <w:lang w:eastAsia="en-US"/>
              </w:rPr>
            </w:pPr>
            <w:r w:rsidRPr="00DD6CFB">
              <w:rPr>
                <w:sz w:val="16"/>
                <w:szCs w:val="16"/>
                <w:lang w:eastAsia="en-US"/>
              </w:rPr>
              <w:t>R5-191301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1CF77D" w14:textId="77777777" w:rsidR="00D4531E" w:rsidRPr="00DD6CFB" w:rsidRDefault="00D4531E" w:rsidP="00DD6CFB">
            <w:pPr>
              <w:pStyle w:val="TAL"/>
              <w:rPr>
                <w:sz w:val="16"/>
                <w:szCs w:val="16"/>
                <w:lang w:eastAsia="en-US"/>
              </w:rPr>
            </w:pPr>
            <w:r w:rsidRPr="00DD6CFB">
              <w:rPr>
                <w:sz w:val="16"/>
                <w:szCs w:val="16"/>
                <w:lang w:eastAsia="en-US"/>
              </w:rPr>
              <w:t>0568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4F51B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FFF65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9A14F0" w14:textId="77777777" w:rsidR="00D4531E" w:rsidRPr="00DD6CFB" w:rsidRDefault="00D4531E" w:rsidP="00DD6CFB">
            <w:pPr>
              <w:pStyle w:val="TAL"/>
              <w:rPr>
                <w:sz w:val="16"/>
                <w:szCs w:val="16"/>
                <w:lang w:eastAsia="en-US"/>
              </w:rPr>
            </w:pPr>
            <w:r w:rsidRPr="00DD6CFB">
              <w:rPr>
                <w:sz w:val="16"/>
                <w:szCs w:val="16"/>
                <w:lang w:eastAsia="en-US"/>
              </w:rPr>
              <w:t>Correction of test frequencies for signalling testing in clause 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2210E8"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11828D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A7F2AF"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15DE04"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F3335D" w14:textId="77777777" w:rsidR="00D4531E" w:rsidRPr="00DD6CFB" w:rsidRDefault="00D4531E" w:rsidP="00DD6CFB">
            <w:pPr>
              <w:pStyle w:val="TAL"/>
              <w:rPr>
                <w:sz w:val="16"/>
                <w:szCs w:val="16"/>
                <w:lang w:eastAsia="en-US"/>
              </w:rPr>
            </w:pPr>
            <w:r w:rsidRPr="00DD6CFB">
              <w:rPr>
                <w:sz w:val="16"/>
                <w:szCs w:val="16"/>
                <w:lang w:eastAsia="en-US"/>
              </w:rPr>
              <w:t>R5-191302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0676E9" w14:textId="77777777" w:rsidR="00D4531E" w:rsidRPr="00DD6CFB" w:rsidRDefault="00D4531E" w:rsidP="00DD6CFB">
            <w:pPr>
              <w:pStyle w:val="TAL"/>
              <w:rPr>
                <w:sz w:val="16"/>
                <w:szCs w:val="16"/>
                <w:lang w:eastAsia="en-US"/>
              </w:rPr>
            </w:pPr>
            <w:r w:rsidRPr="00DD6CFB">
              <w:rPr>
                <w:sz w:val="16"/>
                <w:szCs w:val="16"/>
                <w:lang w:eastAsia="en-US"/>
              </w:rPr>
              <w:t>0569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0CB9D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43185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0ABA46" w14:textId="77777777" w:rsidR="00D4531E" w:rsidRPr="00DD6CFB" w:rsidRDefault="00D4531E" w:rsidP="00DD6CFB">
            <w:pPr>
              <w:pStyle w:val="TAL"/>
              <w:rPr>
                <w:sz w:val="16"/>
                <w:szCs w:val="16"/>
                <w:lang w:eastAsia="en-US"/>
              </w:rPr>
            </w:pPr>
            <w:r w:rsidRPr="00DD6CFB">
              <w:rPr>
                <w:sz w:val="16"/>
                <w:szCs w:val="16"/>
                <w:lang w:eastAsia="en-US"/>
              </w:rPr>
              <w:t>Correction of test frequencies for EN-DC configuration DC_(n)41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98C707"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7E2192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6E39D04"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0B8548"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050B66" w14:textId="77777777" w:rsidR="00D4531E" w:rsidRPr="00DD6CFB" w:rsidRDefault="00D4531E" w:rsidP="00DD6CFB">
            <w:pPr>
              <w:pStyle w:val="TAL"/>
              <w:rPr>
                <w:sz w:val="16"/>
                <w:szCs w:val="16"/>
                <w:lang w:eastAsia="en-US"/>
              </w:rPr>
            </w:pPr>
            <w:r w:rsidRPr="00DD6CFB">
              <w:rPr>
                <w:sz w:val="16"/>
                <w:szCs w:val="16"/>
                <w:lang w:eastAsia="en-US"/>
              </w:rPr>
              <w:t>R5-191304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325CB" w14:textId="77777777" w:rsidR="00D4531E" w:rsidRPr="00DD6CFB" w:rsidRDefault="00D4531E" w:rsidP="00DD6CFB">
            <w:pPr>
              <w:pStyle w:val="TAL"/>
              <w:rPr>
                <w:sz w:val="16"/>
                <w:szCs w:val="16"/>
                <w:lang w:eastAsia="en-US"/>
              </w:rPr>
            </w:pPr>
            <w:r w:rsidRPr="00DD6CFB">
              <w:rPr>
                <w:sz w:val="16"/>
                <w:szCs w:val="16"/>
                <w:lang w:eastAsia="en-US"/>
              </w:rPr>
              <w:t>0571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1D992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88BCF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C7179E"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E1DCD9"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FCFF46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EB6FA3"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26C03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A7FAEE" w14:textId="77777777" w:rsidR="00D4531E" w:rsidRPr="00DD6CFB" w:rsidRDefault="00D4531E" w:rsidP="00DD6CFB">
            <w:pPr>
              <w:pStyle w:val="TAL"/>
              <w:rPr>
                <w:sz w:val="16"/>
                <w:szCs w:val="16"/>
                <w:lang w:eastAsia="en-US"/>
              </w:rPr>
            </w:pPr>
            <w:r w:rsidRPr="00DD6CFB">
              <w:rPr>
                <w:sz w:val="16"/>
                <w:szCs w:val="16"/>
                <w:lang w:eastAsia="en-US"/>
              </w:rPr>
              <w:t>R5-191305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526237" w14:textId="77777777" w:rsidR="00D4531E" w:rsidRPr="00DD6CFB" w:rsidRDefault="00D4531E" w:rsidP="00DD6CFB">
            <w:pPr>
              <w:pStyle w:val="TAL"/>
              <w:rPr>
                <w:sz w:val="16"/>
                <w:szCs w:val="16"/>
                <w:lang w:eastAsia="en-US"/>
              </w:rPr>
            </w:pPr>
            <w:r w:rsidRPr="00DD6CFB">
              <w:rPr>
                <w:sz w:val="16"/>
                <w:szCs w:val="16"/>
                <w:lang w:eastAsia="en-US"/>
              </w:rPr>
              <w:t>0572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8EA51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5FECF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11E358"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4B823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1AA87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E05E53"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8F6B7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1BBCB4" w14:textId="77777777" w:rsidR="00D4531E" w:rsidRPr="00DD6CFB" w:rsidRDefault="00D4531E" w:rsidP="00DD6CFB">
            <w:pPr>
              <w:pStyle w:val="TAL"/>
              <w:rPr>
                <w:sz w:val="16"/>
                <w:szCs w:val="16"/>
                <w:lang w:eastAsia="en-US"/>
              </w:rPr>
            </w:pPr>
            <w:r w:rsidRPr="00DD6CFB">
              <w:rPr>
                <w:sz w:val="16"/>
                <w:szCs w:val="16"/>
                <w:lang w:eastAsia="en-US"/>
              </w:rPr>
              <w:t>R5-191306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232FDE" w14:textId="77777777" w:rsidR="00D4531E" w:rsidRPr="00DD6CFB" w:rsidRDefault="00D4531E" w:rsidP="00DD6CFB">
            <w:pPr>
              <w:pStyle w:val="TAL"/>
              <w:rPr>
                <w:sz w:val="16"/>
                <w:szCs w:val="16"/>
                <w:lang w:eastAsia="en-US"/>
              </w:rPr>
            </w:pPr>
            <w:r w:rsidRPr="00DD6CFB">
              <w:rPr>
                <w:sz w:val="16"/>
                <w:szCs w:val="16"/>
                <w:lang w:eastAsia="en-US"/>
              </w:rPr>
              <w:t>0573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F00F7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8E54C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57E6A8"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38B5FD"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4E0064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20C68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6C3F77"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CBBB0E" w14:textId="77777777" w:rsidR="00D4531E" w:rsidRPr="00DD6CFB" w:rsidRDefault="00D4531E" w:rsidP="00DD6CFB">
            <w:pPr>
              <w:pStyle w:val="TAL"/>
              <w:rPr>
                <w:sz w:val="16"/>
                <w:szCs w:val="16"/>
                <w:lang w:eastAsia="en-US"/>
              </w:rPr>
            </w:pPr>
            <w:r w:rsidRPr="00DD6CFB">
              <w:rPr>
                <w:sz w:val="16"/>
                <w:szCs w:val="16"/>
                <w:lang w:eastAsia="en-US"/>
              </w:rPr>
              <w:t>R5-191307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D3E79E" w14:textId="77777777" w:rsidR="00D4531E" w:rsidRPr="00DD6CFB" w:rsidRDefault="00D4531E" w:rsidP="00DD6CFB">
            <w:pPr>
              <w:pStyle w:val="TAL"/>
              <w:rPr>
                <w:sz w:val="16"/>
                <w:szCs w:val="16"/>
                <w:lang w:eastAsia="en-US"/>
              </w:rPr>
            </w:pPr>
            <w:r w:rsidRPr="00DD6CFB">
              <w:rPr>
                <w:sz w:val="16"/>
                <w:szCs w:val="16"/>
                <w:lang w:eastAsia="en-US"/>
              </w:rPr>
              <w:t>0574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6988F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B758A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D09CA4"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160C3B"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30FCA1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5EB42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312F0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EE50B1C" w14:textId="77777777" w:rsidR="00D4531E" w:rsidRPr="00DD6CFB" w:rsidRDefault="00D4531E" w:rsidP="00DD6CFB">
            <w:pPr>
              <w:pStyle w:val="TAL"/>
              <w:rPr>
                <w:sz w:val="16"/>
                <w:szCs w:val="16"/>
                <w:lang w:eastAsia="en-US"/>
              </w:rPr>
            </w:pPr>
            <w:r w:rsidRPr="00DD6CFB">
              <w:rPr>
                <w:sz w:val="16"/>
                <w:szCs w:val="16"/>
                <w:lang w:eastAsia="en-US"/>
              </w:rPr>
              <w:t>R5-191308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81D09" w14:textId="77777777" w:rsidR="00D4531E" w:rsidRPr="00DD6CFB" w:rsidRDefault="00D4531E" w:rsidP="00DD6CFB">
            <w:pPr>
              <w:pStyle w:val="TAL"/>
              <w:rPr>
                <w:sz w:val="16"/>
                <w:szCs w:val="16"/>
                <w:lang w:eastAsia="en-US"/>
              </w:rPr>
            </w:pPr>
            <w:r w:rsidRPr="00DD6CFB">
              <w:rPr>
                <w:sz w:val="16"/>
                <w:szCs w:val="16"/>
                <w:lang w:eastAsia="en-US"/>
              </w:rPr>
              <w:t>0575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AE949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8740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D6EE7A"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87AD4A"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8482EA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C8EF3C"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8E95A9"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102518" w14:textId="77777777" w:rsidR="00D4531E" w:rsidRPr="00DD6CFB" w:rsidRDefault="00D4531E" w:rsidP="00DD6CFB">
            <w:pPr>
              <w:pStyle w:val="TAL"/>
              <w:rPr>
                <w:sz w:val="16"/>
                <w:szCs w:val="16"/>
                <w:lang w:eastAsia="en-US"/>
              </w:rPr>
            </w:pPr>
            <w:r w:rsidRPr="00DD6CFB">
              <w:rPr>
                <w:sz w:val="16"/>
                <w:szCs w:val="16"/>
                <w:lang w:eastAsia="en-US"/>
              </w:rPr>
              <w:t>R5-191309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6C0C77" w14:textId="77777777" w:rsidR="00D4531E" w:rsidRPr="00DD6CFB" w:rsidRDefault="00D4531E" w:rsidP="00DD6CFB">
            <w:pPr>
              <w:pStyle w:val="TAL"/>
              <w:rPr>
                <w:sz w:val="16"/>
                <w:szCs w:val="16"/>
                <w:lang w:eastAsia="en-US"/>
              </w:rPr>
            </w:pPr>
            <w:r w:rsidRPr="00DD6CFB">
              <w:rPr>
                <w:sz w:val="16"/>
                <w:szCs w:val="16"/>
                <w:lang w:eastAsia="en-US"/>
              </w:rPr>
              <w:t>0576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27301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6C835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F6DDFE"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AF471F"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46A74B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338874"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06894E"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CE53E5" w14:textId="77777777" w:rsidR="00D4531E" w:rsidRPr="00DD6CFB" w:rsidRDefault="00D4531E" w:rsidP="00DD6CFB">
            <w:pPr>
              <w:pStyle w:val="TAL"/>
              <w:rPr>
                <w:sz w:val="16"/>
                <w:szCs w:val="16"/>
                <w:lang w:eastAsia="en-US"/>
              </w:rPr>
            </w:pPr>
            <w:r w:rsidRPr="00DD6CFB">
              <w:rPr>
                <w:sz w:val="16"/>
                <w:szCs w:val="16"/>
                <w:lang w:eastAsia="en-US"/>
              </w:rPr>
              <w:t>R5-191310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755AE0" w14:textId="77777777" w:rsidR="00D4531E" w:rsidRPr="00DD6CFB" w:rsidRDefault="00D4531E" w:rsidP="00DD6CFB">
            <w:pPr>
              <w:pStyle w:val="TAL"/>
              <w:rPr>
                <w:sz w:val="16"/>
                <w:szCs w:val="16"/>
                <w:lang w:eastAsia="en-US"/>
              </w:rPr>
            </w:pPr>
            <w:r w:rsidRPr="00DD6CFB">
              <w:rPr>
                <w:sz w:val="16"/>
                <w:szCs w:val="16"/>
                <w:lang w:eastAsia="en-US"/>
              </w:rPr>
              <w:t>0577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2BFF6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F18C1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997794"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8D14FA"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89046F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0D602A"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2ED526"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B3B486" w14:textId="77777777" w:rsidR="00D4531E" w:rsidRPr="00DD6CFB" w:rsidRDefault="00D4531E" w:rsidP="00DD6CFB">
            <w:pPr>
              <w:pStyle w:val="TAL"/>
              <w:rPr>
                <w:sz w:val="16"/>
                <w:szCs w:val="16"/>
                <w:lang w:eastAsia="en-US"/>
              </w:rPr>
            </w:pPr>
            <w:r w:rsidRPr="00DD6CFB">
              <w:rPr>
                <w:sz w:val="16"/>
                <w:szCs w:val="16"/>
                <w:lang w:eastAsia="en-US"/>
              </w:rPr>
              <w:t>R5-191311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21487C" w14:textId="77777777" w:rsidR="00D4531E" w:rsidRPr="00DD6CFB" w:rsidRDefault="00D4531E" w:rsidP="00DD6CFB">
            <w:pPr>
              <w:pStyle w:val="TAL"/>
              <w:rPr>
                <w:sz w:val="16"/>
                <w:szCs w:val="16"/>
                <w:lang w:eastAsia="en-US"/>
              </w:rPr>
            </w:pPr>
            <w:r w:rsidRPr="00DD6CFB">
              <w:rPr>
                <w:sz w:val="16"/>
                <w:szCs w:val="16"/>
                <w:lang w:eastAsia="en-US"/>
              </w:rPr>
              <w:t>0578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E6725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BC934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69C175"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2FA316"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5C7F22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FECED1"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51001E"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7E50B9" w14:textId="77777777" w:rsidR="00D4531E" w:rsidRPr="00DD6CFB" w:rsidRDefault="00D4531E" w:rsidP="00DD6CFB">
            <w:pPr>
              <w:pStyle w:val="TAL"/>
              <w:rPr>
                <w:sz w:val="16"/>
                <w:szCs w:val="16"/>
                <w:lang w:eastAsia="en-US"/>
              </w:rPr>
            </w:pPr>
            <w:r w:rsidRPr="00DD6CFB">
              <w:rPr>
                <w:sz w:val="16"/>
                <w:szCs w:val="16"/>
                <w:lang w:eastAsia="en-US"/>
              </w:rPr>
              <w:t>R5-191312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EB8A2C" w14:textId="77777777" w:rsidR="00D4531E" w:rsidRPr="00DD6CFB" w:rsidRDefault="00D4531E" w:rsidP="00DD6CFB">
            <w:pPr>
              <w:pStyle w:val="TAL"/>
              <w:rPr>
                <w:sz w:val="16"/>
                <w:szCs w:val="16"/>
                <w:lang w:eastAsia="en-US"/>
              </w:rPr>
            </w:pPr>
            <w:r w:rsidRPr="00DD6CFB">
              <w:rPr>
                <w:sz w:val="16"/>
                <w:szCs w:val="16"/>
                <w:lang w:eastAsia="en-US"/>
              </w:rPr>
              <w:t>0579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207FF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DA199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14C784"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36F0F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26F3EE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A28149"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46BEA9"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0D3DE0" w14:textId="77777777" w:rsidR="00D4531E" w:rsidRPr="00DD6CFB" w:rsidRDefault="00D4531E" w:rsidP="00DD6CFB">
            <w:pPr>
              <w:pStyle w:val="TAL"/>
              <w:rPr>
                <w:sz w:val="16"/>
                <w:szCs w:val="16"/>
                <w:lang w:eastAsia="en-US"/>
              </w:rPr>
            </w:pPr>
            <w:r w:rsidRPr="00DD6CFB">
              <w:rPr>
                <w:sz w:val="16"/>
                <w:szCs w:val="16"/>
                <w:lang w:eastAsia="en-US"/>
              </w:rPr>
              <w:t>R5-191313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0B841B" w14:textId="77777777" w:rsidR="00D4531E" w:rsidRPr="00DD6CFB" w:rsidRDefault="00D4531E" w:rsidP="00DD6CFB">
            <w:pPr>
              <w:pStyle w:val="TAL"/>
              <w:rPr>
                <w:sz w:val="16"/>
                <w:szCs w:val="16"/>
                <w:lang w:eastAsia="en-US"/>
              </w:rPr>
            </w:pPr>
            <w:r w:rsidRPr="00DD6CFB">
              <w:rPr>
                <w:sz w:val="16"/>
                <w:szCs w:val="16"/>
                <w:lang w:eastAsia="en-US"/>
              </w:rPr>
              <w:t>0580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D7CF7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3E989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6FBD14"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B59058"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BC904F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CD3A4D"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4264BA"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1F1BB9" w14:textId="77777777" w:rsidR="00D4531E" w:rsidRPr="00DD6CFB" w:rsidRDefault="00D4531E" w:rsidP="00DD6CFB">
            <w:pPr>
              <w:pStyle w:val="TAL"/>
              <w:rPr>
                <w:sz w:val="16"/>
                <w:szCs w:val="16"/>
                <w:lang w:eastAsia="en-US"/>
              </w:rPr>
            </w:pPr>
            <w:r w:rsidRPr="00DD6CFB">
              <w:rPr>
                <w:sz w:val="16"/>
                <w:szCs w:val="16"/>
                <w:lang w:eastAsia="en-US"/>
              </w:rPr>
              <w:t>R5-191314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774E1E" w14:textId="77777777" w:rsidR="00D4531E" w:rsidRPr="00DD6CFB" w:rsidRDefault="00D4531E" w:rsidP="00DD6CFB">
            <w:pPr>
              <w:pStyle w:val="TAL"/>
              <w:rPr>
                <w:sz w:val="16"/>
                <w:szCs w:val="16"/>
                <w:lang w:eastAsia="en-US"/>
              </w:rPr>
            </w:pPr>
            <w:r w:rsidRPr="00DD6CFB">
              <w:rPr>
                <w:sz w:val="16"/>
                <w:szCs w:val="16"/>
                <w:lang w:eastAsia="en-US"/>
              </w:rPr>
              <w:t>0581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FC9A6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BD5D6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B42FE6"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9E6657"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6C5E5B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D1B254"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B33EEC"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81A79E" w14:textId="77777777" w:rsidR="00D4531E" w:rsidRPr="00DD6CFB" w:rsidRDefault="00D4531E" w:rsidP="00DD6CFB">
            <w:pPr>
              <w:pStyle w:val="TAL"/>
              <w:rPr>
                <w:sz w:val="16"/>
                <w:szCs w:val="16"/>
                <w:lang w:eastAsia="en-US"/>
              </w:rPr>
            </w:pPr>
            <w:r w:rsidRPr="00DD6CFB">
              <w:rPr>
                <w:sz w:val="16"/>
                <w:szCs w:val="16"/>
                <w:lang w:eastAsia="en-US"/>
              </w:rPr>
              <w:t>R5-191315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0847F7" w14:textId="77777777" w:rsidR="00D4531E" w:rsidRPr="00DD6CFB" w:rsidRDefault="00D4531E" w:rsidP="00DD6CFB">
            <w:pPr>
              <w:pStyle w:val="TAL"/>
              <w:rPr>
                <w:sz w:val="16"/>
                <w:szCs w:val="16"/>
                <w:lang w:eastAsia="en-US"/>
              </w:rPr>
            </w:pPr>
            <w:r w:rsidRPr="00DD6CFB">
              <w:rPr>
                <w:sz w:val="16"/>
                <w:szCs w:val="16"/>
                <w:lang w:eastAsia="en-US"/>
              </w:rPr>
              <w:t>0582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BDBA6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A4DBE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96237C"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n38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DC26B5"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E82F86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0A6FE8"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73C343"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C16D314" w14:textId="77777777" w:rsidR="00D4531E" w:rsidRPr="00DD6CFB" w:rsidRDefault="00D4531E" w:rsidP="00DD6CFB">
            <w:pPr>
              <w:pStyle w:val="TAL"/>
              <w:rPr>
                <w:sz w:val="16"/>
                <w:szCs w:val="16"/>
                <w:lang w:eastAsia="en-US"/>
              </w:rPr>
            </w:pPr>
            <w:r w:rsidRPr="00DD6CFB">
              <w:rPr>
                <w:sz w:val="16"/>
                <w:szCs w:val="16"/>
                <w:lang w:eastAsia="en-US"/>
              </w:rPr>
              <w:t>R5-191316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AC9C21" w14:textId="77777777" w:rsidR="00D4531E" w:rsidRPr="00DD6CFB" w:rsidRDefault="00D4531E" w:rsidP="00DD6CFB">
            <w:pPr>
              <w:pStyle w:val="TAL"/>
              <w:rPr>
                <w:sz w:val="16"/>
                <w:szCs w:val="16"/>
                <w:lang w:eastAsia="en-US"/>
              </w:rPr>
            </w:pPr>
            <w:r w:rsidRPr="00DD6CFB">
              <w:rPr>
                <w:sz w:val="16"/>
                <w:szCs w:val="16"/>
                <w:lang w:eastAsia="en-US"/>
              </w:rPr>
              <w:t>0583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EE6D2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DFA40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A569DB"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n39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DAB5F3"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4619BD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7F8306"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D2324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E0ABDD" w14:textId="77777777" w:rsidR="00D4531E" w:rsidRPr="00DD6CFB" w:rsidRDefault="00D4531E" w:rsidP="00DD6CFB">
            <w:pPr>
              <w:pStyle w:val="TAL"/>
              <w:rPr>
                <w:sz w:val="16"/>
                <w:szCs w:val="16"/>
                <w:lang w:eastAsia="en-US"/>
              </w:rPr>
            </w:pPr>
            <w:r w:rsidRPr="00DD6CFB">
              <w:rPr>
                <w:sz w:val="16"/>
                <w:szCs w:val="16"/>
                <w:lang w:eastAsia="en-US"/>
              </w:rPr>
              <w:t>R5-191317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2DEDE1" w14:textId="77777777" w:rsidR="00D4531E" w:rsidRPr="00DD6CFB" w:rsidRDefault="00D4531E" w:rsidP="00DD6CFB">
            <w:pPr>
              <w:pStyle w:val="TAL"/>
              <w:rPr>
                <w:sz w:val="16"/>
                <w:szCs w:val="16"/>
                <w:lang w:eastAsia="en-US"/>
              </w:rPr>
            </w:pPr>
            <w:r w:rsidRPr="00DD6CFB">
              <w:rPr>
                <w:sz w:val="16"/>
                <w:szCs w:val="16"/>
                <w:lang w:eastAsia="en-US"/>
              </w:rPr>
              <w:t>0584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0B8F7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8CB73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5CAFE6"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D4EBA9"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5C6314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A3909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EDFD3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51902F3" w14:textId="77777777" w:rsidR="00D4531E" w:rsidRPr="00DD6CFB" w:rsidRDefault="00D4531E" w:rsidP="00DD6CFB">
            <w:pPr>
              <w:pStyle w:val="TAL"/>
              <w:rPr>
                <w:sz w:val="16"/>
                <w:szCs w:val="16"/>
                <w:lang w:eastAsia="en-US"/>
              </w:rPr>
            </w:pPr>
            <w:r w:rsidRPr="00DD6CFB">
              <w:rPr>
                <w:sz w:val="16"/>
                <w:szCs w:val="16"/>
                <w:lang w:eastAsia="en-US"/>
              </w:rPr>
              <w:t>R5-191318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92EC6E" w14:textId="77777777" w:rsidR="00D4531E" w:rsidRPr="00DD6CFB" w:rsidRDefault="00D4531E" w:rsidP="00DD6CFB">
            <w:pPr>
              <w:pStyle w:val="TAL"/>
              <w:rPr>
                <w:sz w:val="16"/>
                <w:szCs w:val="16"/>
                <w:lang w:eastAsia="en-US"/>
              </w:rPr>
            </w:pPr>
            <w:r w:rsidRPr="00DD6CFB">
              <w:rPr>
                <w:sz w:val="16"/>
                <w:szCs w:val="16"/>
                <w:lang w:eastAsia="en-US"/>
              </w:rPr>
              <w:t>0585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85351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529A6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F97213"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n41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9A1FE4"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D156F5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5CC376"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C363D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D98D51" w14:textId="77777777" w:rsidR="00D4531E" w:rsidRPr="00DD6CFB" w:rsidRDefault="00D4531E" w:rsidP="00DD6CFB">
            <w:pPr>
              <w:pStyle w:val="TAL"/>
              <w:rPr>
                <w:sz w:val="16"/>
                <w:szCs w:val="16"/>
                <w:lang w:eastAsia="en-US"/>
              </w:rPr>
            </w:pPr>
            <w:r w:rsidRPr="00DD6CFB">
              <w:rPr>
                <w:sz w:val="16"/>
                <w:szCs w:val="16"/>
                <w:lang w:eastAsia="en-US"/>
              </w:rPr>
              <w:t>R5-191319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0F12FA" w14:textId="77777777" w:rsidR="00D4531E" w:rsidRPr="00DD6CFB" w:rsidRDefault="00D4531E" w:rsidP="00DD6CFB">
            <w:pPr>
              <w:pStyle w:val="TAL"/>
              <w:rPr>
                <w:sz w:val="16"/>
                <w:szCs w:val="16"/>
                <w:lang w:eastAsia="en-US"/>
              </w:rPr>
            </w:pPr>
            <w:r w:rsidRPr="00DD6CFB">
              <w:rPr>
                <w:sz w:val="16"/>
                <w:szCs w:val="16"/>
                <w:lang w:eastAsia="en-US"/>
              </w:rPr>
              <w:t>0586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57BD4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0589C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82F281"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n50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9E1195"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9E55AA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A5D8A97"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9A940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2CB957" w14:textId="77777777" w:rsidR="00D4531E" w:rsidRPr="00DD6CFB" w:rsidRDefault="00D4531E" w:rsidP="00DD6CFB">
            <w:pPr>
              <w:pStyle w:val="TAL"/>
              <w:rPr>
                <w:sz w:val="16"/>
                <w:szCs w:val="16"/>
                <w:lang w:eastAsia="en-US"/>
              </w:rPr>
            </w:pPr>
            <w:r w:rsidRPr="00DD6CFB">
              <w:rPr>
                <w:sz w:val="16"/>
                <w:szCs w:val="16"/>
                <w:lang w:eastAsia="en-US"/>
              </w:rPr>
              <w:t>R5-191320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CF0350" w14:textId="77777777" w:rsidR="00D4531E" w:rsidRPr="00DD6CFB" w:rsidRDefault="00D4531E" w:rsidP="00DD6CFB">
            <w:pPr>
              <w:pStyle w:val="TAL"/>
              <w:rPr>
                <w:sz w:val="16"/>
                <w:szCs w:val="16"/>
                <w:lang w:eastAsia="en-US"/>
              </w:rPr>
            </w:pPr>
            <w:r w:rsidRPr="00DD6CFB">
              <w:rPr>
                <w:sz w:val="16"/>
                <w:szCs w:val="16"/>
                <w:lang w:eastAsia="en-US"/>
              </w:rPr>
              <w:t>0587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BF038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F8433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376CA6"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n51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4FE3DD"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4400D9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ED4339A"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CC80EC"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7ABFD2" w14:textId="77777777" w:rsidR="00D4531E" w:rsidRPr="00DD6CFB" w:rsidRDefault="00D4531E" w:rsidP="00DD6CFB">
            <w:pPr>
              <w:pStyle w:val="TAL"/>
              <w:rPr>
                <w:sz w:val="16"/>
                <w:szCs w:val="16"/>
                <w:lang w:eastAsia="en-US"/>
              </w:rPr>
            </w:pPr>
            <w:r w:rsidRPr="00DD6CFB">
              <w:rPr>
                <w:sz w:val="16"/>
                <w:szCs w:val="16"/>
                <w:lang w:eastAsia="en-US"/>
              </w:rPr>
              <w:t>R5-191321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1D85D9" w14:textId="77777777" w:rsidR="00D4531E" w:rsidRPr="00DD6CFB" w:rsidRDefault="00D4531E" w:rsidP="00DD6CFB">
            <w:pPr>
              <w:pStyle w:val="TAL"/>
              <w:rPr>
                <w:sz w:val="16"/>
                <w:szCs w:val="16"/>
                <w:lang w:eastAsia="en-US"/>
              </w:rPr>
            </w:pPr>
            <w:r w:rsidRPr="00DD6CFB">
              <w:rPr>
                <w:sz w:val="16"/>
                <w:szCs w:val="16"/>
                <w:lang w:eastAsia="en-US"/>
              </w:rPr>
              <w:t>0588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A4B64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F11FC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5CDD4D"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n66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A29BCD"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2ADB14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565F75"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98B9C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1D1DC8" w14:textId="77777777" w:rsidR="00D4531E" w:rsidRPr="00DD6CFB" w:rsidRDefault="00D4531E" w:rsidP="00DD6CFB">
            <w:pPr>
              <w:pStyle w:val="TAL"/>
              <w:rPr>
                <w:sz w:val="16"/>
                <w:szCs w:val="16"/>
                <w:lang w:eastAsia="en-US"/>
              </w:rPr>
            </w:pPr>
            <w:r w:rsidRPr="00DD6CFB">
              <w:rPr>
                <w:sz w:val="16"/>
                <w:szCs w:val="16"/>
                <w:lang w:eastAsia="en-US"/>
              </w:rPr>
              <w:t>R5-191322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0C447F" w14:textId="77777777" w:rsidR="00D4531E" w:rsidRPr="00DD6CFB" w:rsidRDefault="00D4531E" w:rsidP="00DD6CFB">
            <w:pPr>
              <w:pStyle w:val="TAL"/>
              <w:rPr>
                <w:sz w:val="16"/>
                <w:szCs w:val="16"/>
                <w:lang w:eastAsia="en-US"/>
              </w:rPr>
            </w:pPr>
            <w:r w:rsidRPr="00DD6CFB">
              <w:rPr>
                <w:sz w:val="16"/>
                <w:szCs w:val="16"/>
                <w:lang w:eastAsia="en-US"/>
              </w:rPr>
              <w:t>0589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AC708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652A2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0F0ED6"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B8D41A"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D5BB57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77B83B"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E3806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C2E35D" w14:textId="77777777" w:rsidR="00D4531E" w:rsidRPr="00DD6CFB" w:rsidRDefault="00D4531E" w:rsidP="00DD6CFB">
            <w:pPr>
              <w:pStyle w:val="TAL"/>
              <w:rPr>
                <w:sz w:val="16"/>
                <w:szCs w:val="16"/>
                <w:lang w:eastAsia="en-US"/>
              </w:rPr>
            </w:pPr>
            <w:r w:rsidRPr="00DD6CFB">
              <w:rPr>
                <w:sz w:val="16"/>
                <w:szCs w:val="16"/>
                <w:lang w:eastAsia="en-US"/>
              </w:rPr>
              <w:t>R5-191323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9933BC" w14:textId="77777777" w:rsidR="00D4531E" w:rsidRPr="00DD6CFB" w:rsidRDefault="00D4531E" w:rsidP="00DD6CFB">
            <w:pPr>
              <w:pStyle w:val="TAL"/>
              <w:rPr>
                <w:sz w:val="16"/>
                <w:szCs w:val="16"/>
                <w:lang w:eastAsia="en-US"/>
              </w:rPr>
            </w:pPr>
            <w:r w:rsidRPr="00DD6CFB">
              <w:rPr>
                <w:sz w:val="16"/>
                <w:szCs w:val="16"/>
                <w:lang w:eastAsia="en-US"/>
              </w:rPr>
              <w:t>0590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62A20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EF45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485B96"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E91CA"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8826DD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4C9FB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973C0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E642D1" w14:textId="77777777" w:rsidR="00D4531E" w:rsidRPr="00DD6CFB" w:rsidRDefault="00D4531E" w:rsidP="00DD6CFB">
            <w:pPr>
              <w:pStyle w:val="TAL"/>
              <w:rPr>
                <w:sz w:val="16"/>
                <w:szCs w:val="16"/>
                <w:lang w:eastAsia="en-US"/>
              </w:rPr>
            </w:pPr>
            <w:r w:rsidRPr="00DD6CFB">
              <w:rPr>
                <w:sz w:val="16"/>
                <w:szCs w:val="16"/>
                <w:lang w:eastAsia="en-US"/>
              </w:rPr>
              <w:t>R5-191324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9E0BD7" w14:textId="77777777" w:rsidR="00D4531E" w:rsidRPr="00DD6CFB" w:rsidRDefault="00D4531E" w:rsidP="00DD6CFB">
            <w:pPr>
              <w:pStyle w:val="TAL"/>
              <w:rPr>
                <w:sz w:val="16"/>
                <w:szCs w:val="16"/>
                <w:lang w:eastAsia="en-US"/>
              </w:rPr>
            </w:pPr>
            <w:r w:rsidRPr="00DD6CFB">
              <w:rPr>
                <w:sz w:val="16"/>
                <w:szCs w:val="16"/>
                <w:lang w:eastAsia="en-US"/>
              </w:rPr>
              <w:t>0591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390EA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F2C99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2CB246"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n74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BFEA0B"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762873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BC42F3"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7610B17"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F34EA5" w14:textId="77777777" w:rsidR="00D4531E" w:rsidRPr="00DD6CFB" w:rsidRDefault="00D4531E" w:rsidP="00DD6CFB">
            <w:pPr>
              <w:pStyle w:val="TAL"/>
              <w:rPr>
                <w:sz w:val="16"/>
                <w:szCs w:val="16"/>
                <w:lang w:eastAsia="en-US"/>
              </w:rPr>
            </w:pPr>
            <w:r w:rsidRPr="00DD6CFB">
              <w:rPr>
                <w:sz w:val="16"/>
                <w:szCs w:val="16"/>
                <w:lang w:eastAsia="en-US"/>
              </w:rPr>
              <w:t>R5-191325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1CC8E3" w14:textId="77777777" w:rsidR="00D4531E" w:rsidRPr="00DD6CFB" w:rsidRDefault="00D4531E" w:rsidP="00DD6CFB">
            <w:pPr>
              <w:pStyle w:val="TAL"/>
              <w:rPr>
                <w:sz w:val="16"/>
                <w:szCs w:val="16"/>
                <w:lang w:eastAsia="en-US"/>
              </w:rPr>
            </w:pPr>
            <w:r w:rsidRPr="00DD6CFB">
              <w:rPr>
                <w:sz w:val="16"/>
                <w:szCs w:val="16"/>
                <w:lang w:eastAsia="en-US"/>
              </w:rPr>
              <w:t>0592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53881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992CE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5C837E"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2D4FFE"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AD8091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EAD8F8"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92899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B479F6" w14:textId="77777777" w:rsidR="00D4531E" w:rsidRPr="00DD6CFB" w:rsidRDefault="00D4531E" w:rsidP="00DD6CFB">
            <w:pPr>
              <w:pStyle w:val="TAL"/>
              <w:rPr>
                <w:sz w:val="16"/>
                <w:szCs w:val="16"/>
                <w:lang w:eastAsia="en-US"/>
              </w:rPr>
            </w:pPr>
            <w:r w:rsidRPr="00DD6CFB">
              <w:rPr>
                <w:sz w:val="16"/>
                <w:szCs w:val="16"/>
                <w:lang w:eastAsia="en-US"/>
              </w:rPr>
              <w:t>R5-191326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B796A1" w14:textId="77777777" w:rsidR="00D4531E" w:rsidRPr="00DD6CFB" w:rsidRDefault="00D4531E" w:rsidP="00DD6CFB">
            <w:pPr>
              <w:pStyle w:val="TAL"/>
              <w:rPr>
                <w:sz w:val="16"/>
                <w:szCs w:val="16"/>
                <w:lang w:eastAsia="en-US"/>
              </w:rPr>
            </w:pPr>
            <w:r w:rsidRPr="00DD6CFB">
              <w:rPr>
                <w:sz w:val="16"/>
                <w:szCs w:val="16"/>
                <w:lang w:eastAsia="en-US"/>
              </w:rPr>
              <w:t>0593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1A642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81C2F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21C63C"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BEEEB3"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92F811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E19CCF"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4988F2"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1753ED" w14:textId="77777777" w:rsidR="00D4531E" w:rsidRPr="00DD6CFB" w:rsidRDefault="00D4531E" w:rsidP="00DD6CFB">
            <w:pPr>
              <w:pStyle w:val="TAL"/>
              <w:rPr>
                <w:sz w:val="16"/>
                <w:szCs w:val="16"/>
                <w:lang w:eastAsia="en-US"/>
              </w:rPr>
            </w:pPr>
            <w:r w:rsidRPr="00DD6CFB">
              <w:rPr>
                <w:sz w:val="16"/>
                <w:szCs w:val="16"/>
                <w:lang w:eastAsia="en-US"/>
              </w:rPr>
              <w:t>R5-191327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FB84C9" w14:textId="77777777" w:rsidR="00D4531E" w:rsidRPr="00DD6CFB" w:rsidRDefault="00D4531E" w:rsidP="00DD6CFB">
            <w:pPr>
              <w:pStyle w:val="TAL"/>
              <w:rPr>
                <w:sz w:val="16"/>
                <w:szCs w:val="16"/>
                <w:lang w:eastAsia="en-US"/>
              </w:rPr>
            </w:pPr>
            <w:r w:rsidRPr="00DD6CFB">
              <w:rPr>
                <w:sz w:val="16"/>
                <w:szCs w:val="16"/>
                <w:lang w:eastAsia="en-US"/>
              </w:rPr>
              <w:t>0594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21FD1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F8498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29B3E2"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E6B80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2932C3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795728"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116BBB"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5EA260" w14:textId="77777777" w:rsidR="00D4531E" w:rsidRPr="00DD6CFB" w:rsidRDefault="00D4531E" w:rsidP="00DD6CFB">
            <w:pPr>
              <w:pStyle w:val="TAL"/>
              <w:rPr>
                <w:sz w:val="16"/>
                <w:szCs w:val="16"/>
                <w:lang w:eastAsia="en-US"/>
              </w:rPr>
            </w:pPr>
            <w:r w:rsidRPr="00DD6CFB">
              <w:rPr>
                <w:sz w:val="16"/>
                <w:szCs w:val="16"/>
                <w:lang w:eastAsia="en-US"/>
              </w:rPr>
              <w:t>R5-191328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88149E" w14:textId="77777777" w:rsidR="00D4531E" w:rsidRPr="00DD6CFB" w:rsidRDefault="00D4531E" w:rsidP="00DD6CFB">
            <w:pPr>
              <w:pStyle w:val="TAL"/>
              <w:rPr>
                <w:sz w:val="16"/>
                <w:szCs w:val="16"/>
                <w:lang w:eastAsia="en-US"/>
              </w:rPr>
            </w:pPr>
            <w:r w:rsidRPr="00DD6CFB">
              <w:rPr>
                <w:sz w:val="16"/>
                <w:szCs w:val="16"/>
                <w:lang w:eastAsia="en-US"/>
              </w:rPr>
              <w:t>0595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8BCD6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54111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202799"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9BF1A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0B0F5C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137CC4"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A635C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69230E" w14:textId="77777777" w:rsidR="00D4531E" w:rsidRPr="00DD6CFB" w:rsidRDefault="00D4531E" w:rsidP="00DD6CFB">
            <w:pPr>
              <w:pStyle w:val="TAL"/>
              <w:rPr>
                <w:sz w:val="16"/>
                <w:szCs w:val="16"/>
                <w:lang w:eastAsia="en-US"/>
              </w:rPr>
            </w:pPr>
            <w:r w:rsidRPr="00DD6CFB">
              <w:rPr>
                <w:sz w:val="16"/>
                <w:szCs w:val="16"/>
                <w:lang w:eastAsia="en-US"/>
              </w:rPr>
              <w:t>R5-191329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727FF8" w14:textId="77777777" w:rsidR="00D4531E" w:rsidRPr="00DD6CFB" w:rsidRDefault="00D4531E" w:rsidP="00DD6CFB">
            <w:pPr>
              <w:pStyle w:val="TAL"/>
              <w:rPr>
                <w:sz w:val="16"/>
                <w:szCs w:val="16"/>
                <w:lang w:eastAsia="en-US"/>
              </w:rPr>
            </w:pPr>
            <w:r w:rsidRPr="00DD6CFB">
              <w:rPr>
                <w:sz w:val="16"/>
                <w:szCs w:val="16"/>
                <w:lang w:eastAsia="en-US"/>
              </w:rPr>
              <w:t>0596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A4033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1B4E2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9343AF"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n79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98458D"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AF88C9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D2D9E6"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FDFBE9"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B5EBB0" w14:textId="77777777" w:rsidR="00D4531E" w:rsidRPr="00DD6CFB" w:rsidRDefault="00D4531E" w:rsidP="00DD6CFB">
            <w:pPr>
              <w:pStyle w:val="TAL"/>
              <w:rPr>
                <w:sz w:val="16"/>
                <w:szCs w:val="16"/>
                <w:lang w:eastAsia="en-US"/>
              </w:rPr>
            </w:pPr>
            <w:r w:rsidRPr="00DD6CFB">
              <w:rPr>
                <w:sz w:val="16"/>
                <w:szCs w:val="16"/>
                <w:lang w:eastAsia="en-US"/>
              </w:rPr>
              <w:t>R5-191330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1FBB2A" w14:textId="77777777" w:rsidR="00D4531E" w:rsidRPr="00DD6CFB" w:rsidRDefault="00D4531E" w:rsidP="00DD6CFB">
            <w:pPr>
              <w:pStyle w:val="TAL"/>
              <w:rPr>
                <w:sz w:val="16"/>
                <w:szCs w:val="16"/>
                <w:lang w:eastAsia="en-US"/>
              </w:rPr>
            </w:pPr>
            <w:r w:rsidRPr="00DD6CFB">
              <w:rPr>
                <w:sz w:val="16"/>
                <w:szCs w:val="16"/>
                <w:lang w:eastAsia="en-US"/>
              </w:rPr>
              <w:t>0597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5C40C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2D07C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8F3035"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n257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394AD4"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46CAE4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376EEE"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A758A9"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0107B6" w14:textId="77777777" w:rsidR="00D4531E" w:rsidRPr="00DD6CFB" w:rsidRDefault="00D4531E" w:rsidP="00DD6CFB">
            <w:pPr>
              <w:pStyle w:val="TAL"/>
              <w:rPr>
                <w:sz w:val="16"/>
                <w:szCs w:val="16"/>
                <w:lang w:eastAsia="en-US"/>
              </w:rPr>
            </w:pPr>
            <w:r w:rsidRPr="00DD6CFB">
              <w:rPr>
                <w:sz w:val="16"/>
                <w:szCs w:val="16"/>
                <w:lang w:eastAsia="en-US"/>
              </w:rPr>
              <w:t>R5-191331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91B36C" w14:textId="77777777" w:rsidR="00D4531E" w:rsidRPr="00DD6CFB" w:rsidRDefault="00D4531E" w:rsidP="00DD6CFB">
            <w:pPr>
              <w:pStyle w:val="TAL"/>
              <w:rPr>
                <w:sz w:val="16"/>
                <w:szCs w:val="16"/>
                <w:lang w:eastAsia="en-US"/>
              </w:rPr>
            </w:pPr>
            <w:r w:rsidRPr="00DD6CFB">
              <w:rPr>
                <w:sz w:val="16"/>
                <w:szCs w:val="16"/>
                <w:lang w:eastAsia="en-US"/>
              </w:rPr>
              <w:t>0598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9D1C1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A65E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33614D"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n258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288469"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EE8EDE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659B9F"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1022D0"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146FBD" w14:textId="77777777" w:rsidR="00D4531E" w:rsidRPr="00DD6CFB" w:rsidRDefault="00D4531E" w:rsidP="00DD6CFB">
            <w:pPr>
              <w:pStyle w:val="TAL"/>
              <w:rPr>
                <w:sz w:val="16"/>
                <w:szCs w:val="16"/>
                <w:lang w:eastAsia="en-US"/>
              </w:rPr>
            </w:pPr>
            <w:r w:rsidRPr="00DD6CFB">
              <w:rPr>
                <w:sz w:val="16"/>
                <w:szCs w:val="16"/>
                <w:lang w:eastAsia="en-US"/>
              </w:rPr>
              <w:t>R5-191332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0F67F8" w14:textId="77777777" w:rsidR="00D4531E" w:rsidRPr="00DD6CFB" w:rsidRDefault="00D4531E" w:rsidP="00DD6CFB">
            <w:pPr>
              <w:pStyle w:val="TAL"/>
              <w:rPr>
                <w:sz w:val="16"/>
                <w:szCs w:val="16"/>
                <w:lang w:eastAsia="en-US"/>
              </w:rPr>
            </w:pPr>
            <w:r w:rsidRPr="00DD6CFB">
              <w:rPr>
                <w:sz w:val="16"/>
                <w:szCs w:val="16"/>
                <w:lang w:eastAsia="en-US"/>
              </w:rPr>
              <w:t>0599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148BC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4346B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FC596F"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n260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FFBC55"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657F85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FACB3F"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540920"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EEF747" w14:textId="77777777" w:rsidR="00D4531E" w:rsidRPr="00DD6CFB" w:rsidRDefault="00D4531E" w:rsidP="00DD6CFB">
            <w:pPr>
              <w:pStyle w:val="TAL"/>
              <w:rPr>
                <w:sz w:val="16"/>
                <w:szCs w:val="16"/>
                <w:lang w:eastAsia="en-US"/>
              </w:rPr>
            </w:pPr>
            <w:r w:rsidRPr="00DD6CFB">
              <w:rPr>
                <w:sz w:val="16"/>
                <w:szCs w:val="16"/>
                <w:lang w:eastAsia="en-US"/>
              </w:rPr>
              <w:t>R5-191333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9132CA" w14:textId="77777777" w:rsidR="00D4531E" w:rsidRPr="00DD6CFB" w:rsidRDefault="00D4531E" w:rsidP="00DD6CFB">
            <w:pPr>
              <w:pStyle w:val="TAL"/>
              <w:rPr>
                <w:sz w:val="16"/>
                <w:szCs w:val="16"/>
                <w:lang w:eastAsia="en-US"/>
              </w:rPr>
            </w:pPr>
            <w:r w:rsidRPr="00DD6CFB">
              <w:rPr>
                <w:sz w:val="16"/>
                <w:szCs w:val="16"/>
                <w:lang w:eastAsia="en-US"/>
              </w:rPr>
              <w:t>0600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563A9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135A9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8776F2"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n261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EB1A2E"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73E0E3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7DF83E5"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D3960D"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302A7E" w14:textId="77777777" w:rsidR="00D4531E" w:rsidRPr="00DD6CFB" w:rsidRDefault="00D4531E" w:rsidP="00DD6CFB">
            <w:pPr>
              <w:pStyle w:val="TAL"/>
              <w:rPr>
                <w:sz w:val="16"/>
                <w:szCs w:val="16"/>
                <w:lang w:eastAsia="en-US"/>
              </w:rPr>
            </w:pPr>
            <w:r w:rsidRPr="00DD6CFB">
              <w:rPr>
                <w:sz w:val="16"/>
                <w:szCs w:val="16"/>
                <w:lang w:eastAsia="en-US"/>
              </w:rPr>
              <w:t>R5-191334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DAFF56" w14:textId="77777777" w:rsidR="00D4531E" w:rsidRPr="00DD6CFB" w:rsidRDefault="00D4531E" w:rsidP="00DD6CFB">
            <w:pPr>
              <w:pStyle w:val="TAL"/>
              <w:rPr>
                <w:sz w:val="16"/>
                <w:szCs w:val="16"/>
                <w:lang w:eastAsia="en-US"/>
              </w:rPr>
            </w:pPr>
            <w:r w:rsidRPr="00DD6CFB">
              <w:rPr>
                <w:sz w:val="16"/>
                <w:szCs w:val="16"/>
                <w:lang w:eastAsia="en-US"/>
              </w:rPr>
              <w:t>0601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825EB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7919A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D90C54" w14:textId="77777777" w:rsidR="00D4531E" w:rsidRPr="00DD6CFB" w:rsidRDefault="00D4531E" w:rsidP="00DD6CFB">
            <w:pPr>
              <w:pStyle w:val="TAL"/>
              <w:rPr>
                <w:sz w:val="16"/>
                <w:szCs w:val="16"/>
                <w:lang w:eastAsia="en-US"/>
              </w:rPr>
            </w:pPr>
            <w:r w:rsidRPr="00DD6CFB">
              <w:rPr>
                <w:sz w:val="16"/>
                <w:szCs w:val="16"/>
                <w:lang w:eastAsia="en-US"/>
              </w:rPr>
              <w:t>Correction of DCI format 1_0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BAE05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75C7C5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B3A021"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12F784"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AE6184" w14:textId="77777777" w:rsidR="00D4531E" w:rsidRPr="00DD6CFB" w:rsidRDefault="00D4531E" w:rsidP="00DD6CFB">
            <w:pPr>
              <w:pStyle w:val="TAL"/>
              <w:rPr>
                <w:sz w:val="16"/>
                <w:szCs w:val="16"/>
                <w:lang w:eastAsia="en-US"/>
              </w:rPr>
            </w:pPr>
            <w:r w:rsidRPr="00DD6CFB">
              <w:rPr>
                <w:sz w:val="16"/>
                <w:szCs w:val="16"/>
                <w:lang w:eastAsia="en-US"/>
              </w:rPr>
              <w:t>R5-191352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DFC144" w14:textId="77777777" w:rsidR="00D4531E" w:rsidRPr="00DD6CFB" w:rsidRDefault="00D4531E" w:rsidP="00DD6CFB">
            <w:pPr>
              <w:pStyle w:val="TAL"/>
              <w:rPr>
                <w:sz w:val="16"/>
                <w:szCs w:val="16"/>
                <w:lang w:eastAsia="en-US"/>
              </w:rPr>
            </w:pPr>
            <w:r w:rsidRPr="00DD6CFB">
              <w:rPr>
                <w:sz w:val="16"/>
                <w:szCs w:val="16"/>
                <w:lang w:eastAsia="en-US"/>
              </w:rPr>
              <w:t>0603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06566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C776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EE15D9" w14:textId="77777777" w:rsidR="00D4531E" w:rsidRPr="00DD6CFB" w:rsidRDefault="00D4531E" w:rsidP="00DD6CFB">
            <w:pPr>
              <w:pStyle w:val="TAL"/>
              <w:rPr>
                <w:sz w:val="16"/>
                <w:szCs w:val="16"/>
                <w:lang w:eastAsia="en-US"/>
              </w:rPr>
            </w:pPr>
            <w:r w:rsidRPr="00DD6CFB">
              <w:rPr>
                <w:sz w:val="16"/>
                <w:szCs w:val="16"/>
                <w:lang w:eastAsia="en-US"/>
              </w:rPr>
              <w:t>Update CounterCheckResponse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C8D9E7"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686FCE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1ACE2E"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647382"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B00FEE" w14:textId="77777777" w:rsidR="00D4531E" w:rsidRPr="00DD6CFB" w:rsidRDefault="00D4531E" w:rsidP="00DD6CFB">
            <w:pPr>
              <w:pStyle w:val="TAL"/>
              <w:rPr>
                <w:sz w:val="16"/>
                <w:szCs w:val="16"/>
                <w:lang w:eastAsia="en-US"/>
              </w:rPr>
            </w:pPr>
            <w:r w:rsidRPr="00DD6CFB">
              <w:rPr>
                <w:sz w:val="16"/>
                <w:szCs w:val="16"/>
                <w:lang w:eastAsia="en-US"/>
              </w:rPr>
              <w:t>R5-191354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5FDECD" w14:textId="77777777" w:rsidR="00D4531E" w:rsidRPr="00DD6CFB" w:rsidRDefault="00D4531E" w:rsidP="00DD6CFB">
            <w:pPr>
              <w:pStyle w:val="TAL"/>
              <w:rPr>
                <w:sz w:val="16"/>
                <w:szCs w:val="16"/>
                <w:lang w:eastAsia="en-US"/>
              </w:rPr>
            </w:pPr>
            <w:r w:rsidRPr="00DD6CFB">
              <w:rPr>
                <w:sz w:val="16"/>
                <w:szCs w:val="16"/>
                <w:lang w:eastAsia="en-US"/>
              </w:rPr>
              <w:t>0604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F320F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434F1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3DC5CD" w14:textId="77777777" w:rsidR="00D4531E" w:rsidRPr="00DD6CFB" w:rsidRDefault="00D4531E" w:rsidP="00DD6CFB">
            <w:pPr>
              <w:pStyle w:val="TAL"/>
              <w:rPr>
                <w:sz w:val="16"/>
                <w:szCs w:val="16"/>
                <w:lang w:eastAsia="en-US"/>
              </w:rPr>
            </w:pPr>
            <w:r w:rsidRPr="00DD6CFB">
              <w:rPr>
                <w:sz w:val="16"/>
                <w:szCs w:val="16"/>
                <w:lang w:eastAsia="en-US"/>
              </w:rPr>
              <w:t>Add FailureInformation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DA15E6"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596605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A04C56"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9D37BE"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57025DA" w14:textId="77777777" w:rsidR="00D4531E" w:rsidRPr="00DD6CFB" w:rsidRDefault="00D4531E" w:rsidP="00DD6CFB">
            <w:pPr>
              <w:pStyle w:val="TAL"/>
              <w:rPr>
                <w:sz w:val="16"/>
                <w:szCs w:val="16"/>
                <w:lang w:eastAsia="en-US"/>
              </w:rPr>
            </w:pPr>
            <w:r w:rsidRPr="00DD6CFB">
              <w:rPr>
                <w:sz w:val="16"/>
                <w:szCs w:val="16"/>
                <w:lang w:eastAsia="en-US"/>
              </w:rPr>
              <w:t>R5-191355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68EE05" w14:textId="77777777" w:rsidR="00D4531E" w:rsidRPr="00DD6CFB" w:rsidRDefault="00D4531E" w:rsidP="00DD6CFB">
            <w:pPr>
              <w:pStyle w:val="TAL"/>
              <w:rPr>
                <w:sz w:val="16"/>
                <w:szCs w:val="16"/>
                <w:lang w:eastAsia="en-US"/>
              </w:rPr>
            </w:pPr>
            <w:r w:rsidRPr="00DD6CFB">
              <w:rPr>
                <w:sz w:val="16"/>
                <w:szCs w:val="16"/>
                <w:lang w:eastAsia="en-US"/>
              </w:rPr>
              <w:t>0605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7FF6C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2B1CA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F68C14" w14:textId="77777777" w:rsidR="00D4531E" w:rsidRPr="00DD6CFB" w:rsidRDefault="00D4531E" w:rsidP="00DD6CFB">
            <w:pPr>
              <w:pStyle w:val="TAL"/>
              <w:rPr>
                <w:sz w:val="16"/>
                <w:szCs w:val="16"/>
                <w:lang w:eastAsia="en-US"/>
              </w:rPr>
            </w:pPr>
            <w:r w:rsidRPr="00DD6CFB">
              <w:rPr>
                <w:sz w:val="16"/>
                <w:szCs w:val="16"/>
                <w:lang w:eastAsia="en-US"/>
              </w:rPr>
              <w:t>Update LocationMeasurementIndication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68C690"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F61903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4FB0E99"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6BDC8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F7CB76" w14:textId="77777777" w:rsidR="00D4531E" w:rsidRPr="00DD6CFB" w:rsidRDefault="00D4531E" w:rsidP="00DD6CFB">
            <w:pPr>
              <w:pStyle w:val="TAL"/>
              <w:rPr>
                <w:sz w:val="16"/>
                <w:szCs w:val="16"/>
                <w:lang w:eastAsia="en-US"/>
              </w:rPr>
            </w:pPr>
            <w:r w:rsidRPr="00DD6CFB">
              <w:rPr>
                <w:sz w:val="16"/>
                <w:szCs w:val="16"/>
                <w:lang w:eastAsia="en-US"/>
              </w:rPr>
              <w:t>R5-191356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52BFC" w14:textId="77777777" w:rsidR="00D4531E" w:rsidRPr="00DD6CFB" w:rsidRDefault="00D4531E" w:rsidP="00DD6CFB">
            <w:pPr>
              <w:pStyle w:val="TAL"/>
              <w:rPr>
                <w:sz w:val="16"/>
                <w:szCs w:val="16"/>
                <w:lang w:eastAsia="en-US"/>
              </w:rPr>
            </w:pPr>
            <w:r w:rsidRPr="00DD6CFB">
              <w:rPr>
                <w:sz w:val="16"/>
                <w:szCs w:val="16"/>
                <w:lang w:eastAsia="en-US"/>
              </w:rPr>
              <w:t>0606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B52C4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706F7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701F1D" w14:textId="77777777" w:rsidR="00D4531E" w:rsidRPr="00DD6CFB" w:rsidRDefault="00D4531E" w:rsidP="00DD6CFB">
            <w:pPr>
              <w:pStyle w:val="TAL"/>
              <w:rPr>
                <w:sz w:val="16"/>
                <w:szCs w:val="16"/>
                <w:lang w:eastAsia="en-US"/>
              </w:rPr>
            </w:pPr>
            <w:r w:rsidRPr="00DD6CFB">
              <w:rPr>
                <w:sz w:val="16"/>
                <w:szCs w:val="16"/>
                <w:lang w:eastAsia="en-US"/>
              </w:rPr>
              <w:t>Updates to section 4.8.3 (test USIM 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6665F0"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22832D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E55FC6"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97FCB4"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C6740F" w14:textId="77777777" w:rsidR="00D4531E" w:rsidRPr="00DD6CFB" w:rsidRDefault="00D4531E" w:rsidP="00DD6CFB">
            <w:pPr>
              <w:pStyle w:val="TAL"/>
              <w:rPr>
                <w:sz w:val="16"/>
                <w:szCs w:val="16"/>
                <w:lang w:eastAsia="en-US"/>
              </w:rPr>
            </w:pPr>
            <w:r w:rsidRPr="00DD6CFB">
              <w:rPr>
                <w:sz w:val="16"/>
                <w:szCs w:val="16"/>
                <w:lang w:eastAsia="en-US"/>
              </w:rPr>
              <w:t>R5-191360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5F483A" w14:textId="77777777" w:rsidR="00D4531E" w:rsidRPr="00DD6CFB" w:rsidRDefault="00D4531E" w:rsidP="00DD6CFB">
            <w:pPr>
              <w:pStyle w:val="TAL"/>
              <w:rPr>
                <w:sz w:val="16"/>
                <w:szCs w:val="16"/>
                <w:lang w:eastAsia="en-US"/>
              </w:rPr>
            </w:pPr>
            <w:r w:rsidRPr="00DD6CFB">
              <w:rPr>
                <w:sz w:val="16"/>
                <w:szCs w:val="16"/>
                <w:lang w:eastAsia="en-US"/>
              </w:rPr>
              <w:t>0607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62BEA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9B20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6EFBA6" w14:textId="77777777" w:rsidR="00D4531E" w:rsidRPr="00DD6CFB" w:rsidRDefault="00D4531E" w:rsidP="00DD6CFB">
            <w:pPr>
              <w:pStyle w:val="TAL"/>
              <w:rPr>
                <w:sz w:val="16"/>
                <w:szCs w:val="16"/>
                <w:lang w:eastAsia="en-US"/>
              </w:rPr>
            </w:pPr>
            <w:r w:rsidRPr="00DD6CFB">
              <w:rPr>
                <w:sz w:val="16"/>
                <w:szCs w:val="16"/>
                <w:lang w:eastAsia="en-US"/>
              </w:rPr>
              <w:t>Update MeasurementReport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B8F1F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C064C5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B33BB06"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9AA940"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5BE573" w14:textId="77777777" w:rsidR="00D4531E" w:rsidRPr="00DD6CFB" w:rsidRDefault="00D4531E" w:rsidP="00DD6CFB">
            <w:pPr>
              <w:pStyle w:val="TAL"/>
              <w:rPr>
                <w:sz w:val="16"/>
                <w:szCs w:val="16"/>
                <w:lang w:eastAsia="en-US"/>
              </w:rPr>
            </w:pPr>
            <w:r w:rsidRPr="00DD6CFB">
              <w:rPr>
                <w:sz w:val="16"/>
                <w:szCs w:val="16"/>
                <w:lang w:eastAsia="en-US"/>
              </w:rPr>
              <w:t>R5-191361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7E4784" w14:textId="77777777" w:rsidR="00D4531E" w:rsidRPr="00DD6CFB" w:rsidRDefault="00D4531E" w:rsidP="00DD6CFB">
            <w:pPr>
              <w:pStyle w:val="TAL"/>
              <w:rPr>
                <w:sz w:val="16"/>
                <w:szCs w:val="16"/>
                <w:lang w:eastAsia="en-US"/>
              </w:rPr>
            </w:pPr>
            <w:r w:rsidRPr="00DD6CFB">
              <w:rPr>
                <w:sz w:val="16"/>
                <w:szCs w:val="16"/>
                <w:lang w:eastAsia="en-US"/>
              </w:rPr>
              <w:t>0608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8A6B8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4B9B9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9DCF20" w14:textId="77777777" w:rsidR="00D4531E" w:rsidRPr="00DD6CFB" w:rsidRDefault="00D4531E" w:rsidP="00DD6CFB">
            <w:pPr>
              <w:pStyle w:val="TAL"/>
              <w:rPr>
                <w:sz w:val="16"/>
                <w:szCs w:val="16"/>
                <w:lang w:eastAsia="en-US"/>
              </w:rPr>
            </w:pPr>
            <w:r w:rsidRPr="00DD6CFB">
              <w:rPr>
                <w:sz w:val="16"/>
                <w:szCs w:val="16"/>
                <w:lang w:eastAsia="en-US"/>
              </w:rPr>
              <w:t>Update MobilityFromNRCommand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1FAB94"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98FDA0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AC98E1"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71A456"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BA64B7" w14:textId="77777777" w:rsidR="00D4531E" w:rsidRPr="00DD6CFB" w:rsidRDefault="00D4531E" w:rsidP="00DD6CFB">
            <w:pPr>
              <w:pStyle w:val="TAL"/>
              <w:rPr>
                <w:sz w:val="16"/>
                <w:szCs w:val="16"/>
                <w:lang w:eastAsia="en-US"/>
              </w:rPr>
            </w:pPr>
            <w:r w:rsidRPr="00DD6CFB">
              <w:rPr>
                <w:sz w:val="16"/>
                <w:szCs w:val="16"/>
                <w:lang w:eastAsia="en-US"/>
              </w:rPr>
              <w:t>R5-191364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B6826B" w14:textId="77777777" w:rsidR="00D4531E" w:rsidRPr="00DD6CFB" w:rsidRDefault="00D4531E" w:rsidP="00DD6CFB">
            <w:pPr>
              <w:pStyle w:val="TAL"/>
              <w:rPr>
                <w:sz w:val="16"/>
                <w:szCs w:val="16"/>
                <w:lang w:eastAsia="en-US"/>
              </w:rPr>
            </w:pPr>
            <w:r w:rsidRPr="00DD6CFB">
              <w:rPr>
                <w:sz w:val="16"/>
                <w:szCs w:val="16"/>
                <w:lang w:eastAsia="en-US"/>
              </w:rPr>
              <w:t>0609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B616B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92652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3ED6D1" w14:textId="77777777" w:rsidR="00D4531E" w:rsidRPr="00DD6CFB" w:rsidRDefault="00D4531E" w:rsidP="00DD6CFB">
            <w:pPr>
              <w:pStyle w:val="TAL"/>
              <w:rPr>
                <w:sz w:val="16"/>
                <w:szCs w:val="16"/>
                <w:lang w:eastAsia="en-US"/>
              </w:rPr>
            </w:pPr>
            <w:r w:rsidRPr="00DD6CFB">
              <w:rPr>
                <w:sz w:val="16"/>
                <w:szCs w:val="16"/>
                <w:lang w:eastAsia="en-US"/>
              </w:rPr>
              <w:t>Update Paging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C3E75D"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D91E3A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AB8F6A"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A9A5AE"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45EBB0" w14:textId="77777777" w:rsidR="00D4531E" w:rsidRPr="00DD6CFB" w:rsidRDefault="00D4531E" w:rsidP="00DD6CFB">
            <w:pPr>
              <w:pStyle w:val="TAL"/>
              <w:rPr>
                <w:sz w:val="16"/>
                <w:szCs w:val="16"/>
                <w:lang w:eastAsia="en-US"/>
              </w:rPr>
            </w:pPr>
            <w:r w:rsidRPr="00DD6CFB">
              <w:rPr>
                <w:sz w:val="16"/>
                <w:szCs w:val="16"/>
                <w:lang w:eastAsia="en-US"/>
              </w:rPr>
              <w:t>R5-191366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6F92DC" w14:textId="77777777" w:rsidR="00D4531E" w:rsidRPr="00DD6CFB" w:rsidRDefault="00D4531E" w:rsidP="00DD6CFB">
            <w:pPr>
              <w:pStyle w:val="TAL"/>
              <w:rPr>
                <w:sz w:val="16"/>
                <w:szCs w:val="16"/>
                <w:lang w:eastAsia="en-US"/>
              </w:rPr>
            </w:pPr>
            <w:r w:rsidRPr="00DD6CFB">
              <w:rPr>
                <w:sz w:val="16"/>
                <w:szCs w:val="16"/>
                <w:lang w:eastAsia="en-US"/>
              </w:rPr>
              <w:t>0610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61C62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FCBEC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2EEF79" w14:textId="77777777" w:rsidR="00D4531E" w:rsidRPr="00DD6CFB" w:rsidRDefault="00D4531E" w:rsidP="00DD6CFB">
            <w:pPr>
              <w:pStyle w:val="TAL"/>
              <w:rPr>
                <w:sz w:val="16"/>
                <w:szCs w:val="16"/>
                <w:lang w:eastAsia="en-US"/>
              </w:rPr>
            </w:pPr>
            <w:r w:rsidRPr="00DD6CFB">
              <w:rPr>
                <w:sz w:val="16"/>
                <w:szCs w:val="16"/>
                <w:lang w:eastAsia="en-US"/>
              </w:rPr>
              <w:t>Update RRCSetupComplete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A5A404"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A0827F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D662FB"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9FE71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702D47" w14:textId="77777777" w:rsidR="00D4531E" w:rsidRPr="00DD6CFB" w:rsidRDefault="00D4531E" w:rsidP="00DD6CFB">
            <w:pPr>
              <w:pStyle w:val="TAL"/>
              <w:rPr>
                <w:sz w:val="16"/>
                <w:szCs w:val="16"/>
                <w:lang w:eastAsia="en-US"/>
              </w:rPr>
            </w:pPr>
            <w:r w:rsidRPr="00DD6CFB">
              <w:rPr>
                <w:sz w:val="16"/>
                <w:szCs w:val="16"/>
                <w:lang w:eastAsia="en-US"/>
              </w:rPr>
              <w:t>R5-191368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85B5D0" w14:textId="77777777" w:rsidR="00D4531E" w:rsidRPr="00DD6CFB" w:rsidRDefault="00D4531E" w:rsidP="00DD6CFB">
            <w:pPr>
              <w:pStyle w:val="TAL"/>
              <w:rPr>
                <w:sz w:val="16"/>
                <w:szCs w:val="16"/>
                <w:lang w:eastAsia="en-US"/>
              </w:rPr>
            </w:pPr>
            <w:r w:rsidRPr="00DD6CFB">
              <w:rPr>
                <w:sz w:val="16"/>
                <w:szCs w:val="16"/>
                <w:lang w:eastAsia="en-US"/>
              </w:rPr>
              <w:t>0611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9CCF2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C47FF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6DC3F3" w14:textId="77777777" w:rsidR="00D4531E" w:rsidRPr="00DD6CFB" w:rsidRDefault="00D4531E" w:rsidP="00DD6CFB">
            <w:pPr>
              <w:pStyle w:val="TAL"/>
              <w:rPr>
                <w:sz w:val="16"/>
                <w:szCs w:val="16"/>
                <w:lang w:eastAsia="en-US"/>
              </w:rPr>
            </w:pPr>
            <w:r w:rsidRPr="00DD6CFB">
              <w:rPr>
                <w:sz w:val="16"/>
                <w:szCs w:val="16"/>
                <w:lang w:eastAsia="en-US"/>
              </w:rPr>
              <w:t>Update SecurityModeComplete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033B56"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6CBD18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F1DA6A"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54EA73"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B324BB" w14:textId="77777777" w:rsidR="00D4531E" w:rsidRPr="00DD6CFB" w:rsidRDefault="00D4531E" w:rsidP="00DD6CFB">
            <w:pPr>
              <w:pStyle w:val="TAL"/>
              <w:rPr>
                <w:sz w:val="16"/>
                <w:szCs w:val="16"/>
                <w:lang w:eastAsia="en-US"/>
              </w:rPr>
            </w:pPr>
            <w:r w:rsidRPr="00DD6CFB">
              <w:rPr>
                <w:sz w:val="16"/>
                <w:szCs w:val="16"/>
                <w:lang w:eastAsia="en-US"/>
              </w:rPr>
              <w:t>R5-191370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94E371" w14:textId="77777777" w:rsidR="00D4531E" w:rsidRPr="00DD6CFB" w:rsidRDefault="00D4531E" w:rsidP="00DD6CFB">
            <w:pPr>
              <w:pStyle w:val="TAL"/>
              <w:rPr>
                <w:sz w:val="16"/>
                <w:szCs w:val="16"/>
                <w:lang w:eastAsia="en-US"/>
              </w:rPr>
            </w:pPr>
            <w:r w:rsidRPr="00DD6CFB">
              <w:rPr>
                <w:sz w:val="16"/>
                <w:szCs w:val="16"/>
                <w:lang w:eastAsia="en-US"/>
              </w:rPr>
              <w:t>0612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E620C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84F52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BE6243" w14:textId="77777777" w:rsidR="00D4531E" w:rsidRPr="00DD6CFB" w:rsidRDefault="00D4531E" w:rsidP="00DD6CFB">
            <w:pPr>
              <w:pStyle w:val="TAL"/>
              <w:rPr>
                <w:sz w:val="16"/>
                <w:szCs w:val="16"/>
                <w:lang w:eastAsia="en-US"/>
              </w:rPr>
            </w:pPr>
            <w:r w:rsidRPr="00DD6CFB">
              <w:rPr>
                <w:sz w:val="16"/>
                <w:szCs w:val="16"/>
                <w:lang w:eastAsia="en-US"/>
              </w:rPr>
              <w:t>Update SecurityModeFailure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CC970E"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B0BF03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31C88F"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E80FB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5AF72F6" w14:textId="77777777" w:rsidR="00D4531E" w:rsidRPr="00DD6CFB" w:rsidRDefault="00D4531E" w:rsidP="00DD6CFB">
            <w:pPr>
              <w:pStyle w:val="TAL"/>
              <w:rPr>
                <w:sz w:val="16"/>
                <w:szCs w:val="16"/>
                <w:lang w:eastAsia="en-US"/>
              </w:rPr>
            </w:pPr>
            <w:r w:rsidRPr="00DD6CFB">
              <w:rPr>
                <w:sz w:val="16"/>
                <w:szCs w:val="16"/>
                <w:lang w:eastAsia="en-US"/>
              </w:rPr>
              <w:t>R5-191371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DA29E6" w14:textId="77777777" w:rsidR="00D4531E" w:rsidRPr="00DD6CFB" w:rsidRDefault="00D4531E" w:rsidP="00DD6CFB">
            <w:pPr>
              <w:pStyle w:val="TAL"/>
              <w:rPr>
                <w:sz w:val="16"/>
                <w:szCs w:val="16"/>
                <w:lang w:eastAsia="en-US"/>
              </w:rPr>
            </w:pPr>
            <w:r w:rsidRPr="00DD6CFB">
              <w:rPr>
                <w:sz w:val="16"/>
                <w:szCs w:val="16"/>
                <w:lang w:eastAsia="en-US"/>
              </w:rPr>
              <w:t>0613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8630E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FBBC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A4A128" w14:textId="77777777" w:rsidR="00D4531E" w:rsidRPr="00DD6CFB" w:rsidRDefault="00D4531E" w:rsidP="00DD6CFB">
            <w:pPr>
              <w:pStyle w:val="TAL"/>
              <w:rPr>
                <w:sz w:val="16"/>
                <w:szCs w:val="16"/>
                <w:lang w:eastAsia="en-US"/>
              </w:rPr>
            </w:pPr>
            <w:r w:rsidRPr="00DD6CFB">
              <w:rPr>
                <w:sz w:val="16"/>
                <w:szCs w:val="16"/>
                <w:lang w:eastAsia="en-US"/>
              </w:rPr>
              <w:t>Update UEAssistanceInformation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C754C5"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9A1F6B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0B6856"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AE9CD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C37F4D" w14:textId="77777777" w:rsidR="00D4531E" w:rsidRPr="00DD6CFB" w:rsidRDefault="00D4531E" w:rsidP="00DD6CFB">
            <w:pPr>
              <w:pStyle w:val="TAL"/>
              <w:rPr>
                <w:sz w:val="16"/>
                <w:szCs w:val="16"/>
                <w:lang w:eastAsia="en-US"/>
              </w:rPr>
            </w:pPr>
            <w:r w:rsidRPr="00DD6CFB">
              <w:rPr>
                <w:sz w:val="16"/>
                <w:szCs w:val="16"/>
                <w:lang w:eastAsia="en-US"/>
              </w:rPr>
              <w:t>R5-191372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F7AAC8" w14:textId="77777777" w:rsidR="00D4531E" w:rsidRPr="00DD6CFB" w:rsidRDefault="00D4531E" w:rsidP="00DD6CFB">
            <w:pPr>
              <w:pStyle w:val="TAL"/>
              <w:rPr>
                <w:sz w:val="16"/>
                <w:szCs w:val="16"/>
                <w:lang w:eastAsia="en-US"/>
              </w:rPr>
            </w:pPr>
            <w:r w:rsidRPr="00DD6CFB">
              <w:rPr>
                <w:sz w:val="16"/>
                <w:szCs w:val="16"/>
                <w:lang w:eastAsia="en-US"/>
              </w:rPr>
              <w:t>0614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5F6D2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EB81B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DBBEFD" w14:textId="77777777" w:rsidR="00D4531E" w:rsidRPr="00DD6CFB" w:rsidRDefault="00D4531E" w:rsidP="00DD6CFB">
            <w:pPr>
              <w:pStyle w:val="TAL"/>
              <w:rPr>
                <w:sz w:val="16"/>
                <w:szCs w:val="16"/>
                <w:lang w:eastAsia="en-US"/>
              </w:rPr>
            </w:pPr>
            <w:r w:rsidRPr="00DD6CFB">
              <w:rPr>
                <w:sz w:val="16"/>
                <w:szCs w:val="16"/>
                <w:lang w:eastAsia="en-US"/>
              </w:rPr>
              <w:t>Update UECapabilityInformation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3ADFA1"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9473D4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835C9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831173"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413C67" w14:textId="77777777" w:rsidR="00D4531E" w:rsidRPr="00DD6CFB" w:rsidRDefault="00D4531E" w:rsidP="00DD6CFB">
            <w:pPr>
              <w:pStyle w:val="TAL"/>
              <w:rPr>
                <w:sz w:val="16"/>
                <w:szCs w:val="16"/>
                <w:lang w:eastAsia="en-US"/>
              </w:rPr>
            </w:pPr>
            <w:r w:rsidRPr="00DD6CFB">
              <w:rPr>
                <w:sz w:val="16"/>
                <w:szCs w:val="16"/>
                <w:lang w:eastAsia="en-US"/>
              </w:rPr>
              <w:t>R5-191384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B6E3CD" w14:textId="77777777" w:rsidR="00D4531E" w:rsidRPr="00DD6CFB" w:rsidRDefault="00D4531E" w:rsidP="00DD6CFB">
            <w:pPr>
              <w:pStyle w:val="TAL"/>
              <w:rPr>
                <w:sz w:val="16"/>
                <w:szCs w:val="16"/>
                <w:lang w:eastAsia="en-US"/>
              </w:rPr>
            </w:pPr>
            <w:r w:rsidRPr="00DD6CFB">
              <w:rPr>
                <w:sz w:val="16"/>
                <w:szCs w:val="16"/>
                <w:lang w:eastAsia="en-US"/>
              </w:rPr>
              <w:t>0616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4E2C0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FAF80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092FCE" w14:textId="77777777" w:rsidR="00D4531E" w:rsidRPr="00DD6CFB" w:rsidRDefault="00D4531E" w:rsidP="00DD6CFB">
            <w:pPr>
              <w:pStyle w:val="TAL"/>
              <w:rPr>
                <w:sz w:val="16"/>
                <w:szCs w:val="16"/>
                <w:lang w:eastAsia="en-US"/>
              </w:rPr>
            </w:pPr>
            <w:r w:rsidRPr="00DD6CFB">
              <w:rPr>
                <w:sz w:val="16"/>
                <w:szCs w:val="16"/>
                <w:lang w:eastAsia="en-US"/>
              </w:rPr>
              <w:t>Correction to SecurityConfig of 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7BCBD3"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56D810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06047C"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E6FE62"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B9E0D3" w14:textId="77777777" w:rsidR="00D4531E" w:rsidRPr="00DD6CFB" w:rsidRDefault="00D4531E" w:rsidP="00DD6CFB">
            <w:pPr>
              <w:pStyle w:val="TAL"/>
              <w:rPr>
                <w:sz w:val="16"/>
                <w:szCs w:val="16"/>
                <w:lang w:eastAsia="en-US"/>
              </w:rPr>
            </w:pPr>
            <w:r w:rsidRPr="00DD6CFB">
              <w:rPr>
                <w:sz w:val="16"/>
                <w:szCs w:val="16"/>
                <w:lang w:eastAsia="en-US"/>
              </w:rPr>
              <w:t>R5-191385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F2D5CC" w14:textId="77777777" w:rsidR="00D4531E" w:rsidRPr="00DD6CFB" w:rsidRDefault="00D4531E" w:rsidP="00DD6CFB">
            <w:pPr>
              <w:pStyle w:val="TAL"/>
              <w:rPr>
                <w:sz w:val="16"/>
                <w:szCs w:val="16"/>
                <w:lang w:eastAsia="en-US"/>
              </w:rPr>
            </w:pPr>
            <w:r w:rsidRPr="00DD6CFB">
              <w:rPr>
                <w:sz w:val="16"/>
                <w:szCs w:val="16"/>
                <w:lang w:eastAsia="en-US"/>
              </w:rPr>
              <w:t>0617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00B01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70A9B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2C9EC4" w14:textId="77777777" w:rsidR="00D4531E" w:rsidRPr="00DD6CFB" w:rsidRDefault="00D4531E" w:rsidP="00DD6CFB">
            <w:pPr>
              <w:pStyle w:val="TAL"/>
              <w:rPr>
                <w:sz w:val="16"/>
                <w:szCs w:val="16"/>
                <w:lang w:eastAsia="en-US"/>
              </w:rPr>
            </w:pPr>
            <w:r w:rsidRPr="00DD6CFB">
              <w:rPr>
                <w:sz w:val="16"/>
                <w:szCs w:val="16"/>
                <w:lang w:eastAsia="en-US"/>
              </w:rPr>
              <w:t>Correction to SIB9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D37649"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6B54D1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FB86FE"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76978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9F073A" w14:textId="77777777" w:rsidR="00D4531E" w:rsidRPr="00DD6CFB" w:rsidRDefault="00D4531E" w:rsidP="00DD6CFB">
            <w:pPr>
              <w:pStyle w:val="TAL"/>
              <w:rPr>
                <w:sz w:val="16"/>
                <w:szCs w:val="16"/>
                <w:lang w:eastAsia="en-US"/>
              </w:rPr>
            </w:pPr>
            <w:r w:rsidRPr="00DD6CFB">
              <w:rPr>
                <w:sz w:val="16"/>
                <w:szCs w:val="16"/>
                <w:lang w:eastAsia="en-US"/>
              </w:rPr>
              <w:t>R5-191386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E53455" w14:textId="77777777" w:rsidR="00D4531E" w:rsidRPr="00DD6CFB" w:rsidRDefault="00D4531E" w:rsidP="00DD6CFB">
            <w:pPr>
              <w:pStyle w:val="TAL"/>
              <w:rPr>
                <w:sz w:val="16"/>
                <w:szCs w:val="16"/>
                <w:lang w:eastAsia="en-US"/>
              </w:rPr>
            </w:pPr>
            <w:r w:rsidRPr="00DD6CFB">
              <w:rPr>
                <w:sz w:val="16"/>
                <w:szCs w:val="16"/>
                <w:lang w:eastAsia="en-US"/>
              </w:rPr>
              <w:t>0618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1568E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65954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1D4D5E" w14:textId="77777777" w:rsidR="00D4531E" w:rsidRPr="00DD6CFB" w:rsidRDefault="00D4531E" w:rsidP="00DD6CFB">
            <w:pPr>
              <w:pStyle w:val="TAL"/>
              <w:rPr>
                <w:sz w:val="16"/>
                <w:szCs w:val="16"/>
                <w:lang w:eastAsia="en-US"/>
              </w:rPr>
            </w:pPr>
            <w:r w:rsidRPr="00DD6CFB">
              <w:rPr>
                <w:sz w:val="16"/>
                <w:szCs w:val="16"/>
                <w:lang w:eastAsia="en-US"/>
              </w:rPr>
              <w:t>Correction to SRS-Config of BWP-UplinkDedicated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2DD0EF"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D890A1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5B7D9D"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EEDF73"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FF42E1" w14:textId="77777777" w:rsidR="00D4531E" w:rsidRPr="00DD6CFB" w:rsidRDefault="00D4531E" w:rsidP="00DD6CFB">
            <w:pPr>
              <w:pStyle w:val="TAL"/>
              <w:rPr>
                <w:sz w:val="16"/>
                <w:szCs w:val="16"/>
                <w:lang w:eastAsia="en-US"/>
              </w:rPr>
            </w:pPr>
            <w:r w:rsidRPr="00DD6CFB">
              <w:rPr>
                <w:sz w:val="16"/>
                <w:szCs w:val="16"/>
                <w:lang w:eastAsia="en-US"/>
              </w:rPr>
              <w:t>R5-191446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B56E34" w14:textId="77777777" w:rsidR="00D4531E" w:rsidRPr="00DD6CFB" w:rsidRDefault="00D4531E" w:rsidP="00DD6CFB">
            <w:pPr>
              <w:pStyle w:val="TAL"/>
              <w:rPr>
                <w:sz w:val="16"/>
                <w:szCs w:val="16"/>
                <w:lang w:eastAsia="en-US"/>
              </w:rPr>
            </w:pPr>
            <w:r w:rsidRPr="00DD6CFB">
              <w:rPr>
                <w:sz w:val="16"/>
                <w:szCs w:val="16"/>
                <w:lang w:eastAsia="en-US"/>
              </w:rPr>
              <w:t>0620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51B12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05431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EB85C0" w14:textId="77777777" w:rsidR="00D4531E" w:rsidRPr="00DD6CFB" w:rsidRDefault="00D4531E" w:rsidP="00DD6CFB">
            <w:pPr>
              <w:pStyle w:val="TAL"/>
              <w:rPr>
                <w:sz w:val="16"/>
                <w:szCs w:val="16"/>
                <w:lang w:eastAsia="en-US"/>
              </w:rPr>
            </w:pPr>
            <w:r w:rsidRPr="00DD6CFB">
              <w:rPr>
                <w:sz w:val="16"/>
                <w:szCs w:val="16"/>
                <w:lang w:eastAsia="en-US"/>
              </w:rPr>
              <w:t>Correction of default configuration of RRC IEs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76D9AA"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03F4A2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555BE3"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B3088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5A0C36" w14:textId="77777777" w:rsidR="00D4531E" w:rsidRPr="00DD6CFB" w:rsidRDefault="00D4531E" w:rsidP="00DD6CFB">
            <w:pPr>
              <w:pStyle w:val="TAL"/>
              <w:rPr>
                <w:sz w:val="16"/>
                <w:szCs w:val="16"/>
                <w:lang w:eastAsia="en-US"/>
              </w:rPr>
            </w:pPr>
            <w:r w:rsidRPr="00DD6CFB">
              <w:rPr>
                <w:sz w:val="16"/>
                <w:szCs w:val="16"/>
                <w:lang w:eastAsia="en-US"/>
              </w:rPr>
              <w:t>R5-191450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935B2B" w14:textId="77777777" w:rsidR="00D4531E" w:rsidRPr="00DD6CFB" w:rsidRDefault="00D4531E" w:rsidP="00DD6CFB">
            <w:pPr>
              <w:pStyle w:val="TAL"/>
              <w:rPr>
                <w:sz w:val="16"/>
                <w:szCs w:val="16"/>
                <w:lang w:eastAsia="en-US"/>
              </w:rPr>
            </w:pPr>
            <w:r w:rsidRPr="00DD6CFB">
              <w:rPr>
                <w:sz w:val="16"/>
                <w:szCs w:val="16"/>
                <w:lang w:eastAsia="en-US"/>
              </w:rPr>
              <w:t>0621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1D5B8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4C70B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8D7BFD" w14:textId="77777777" w:rsidR="00D4531E" w:rsidRPr="00DD6CFB" w:rsidRDefault="00D4531E" w:rsidP="00DD6CFB">
            <w:pPr>
              <w:pStyle w:val="TAL"/>
              <w:rPr>
                <w:sz w:val="16"/>
                <w:szCs w:val="16"/>
                <w:lang w:eastAsia="en-US"/>
              </w:rPr>
            </w:pPr>
            <w:r w:rsidRPr="00DD6CFB">
              <w:rPr>
                <w:sz w:val="16"/>
                <w:szCs w:val="16"/>
                <w:lang w:eastAsia="en-US"/>
              </w:rPr>
              <w:t>Addition of NR system information combination SIB6, SIB7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DA92D2"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4DD4DB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0C4EB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33FA06"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0B9F96" w14:textId="77777777" w:rsidR="00D4531E" w:rsidRPr="00DD6CFB" w:rsidRDefault="00D4531E" w:rsidP="00DD6CFB">
            <w:pPr>
              <w:pStyle w:val="TAL"/>
              <w:rPr>
                <w:sz w:val="16"/>
                <w:szCs w:val="16"/>
                <w:lang w:eastAsia="en-US"/>
              </w:rPr>
            </w:pPr>
            <w:r w:rsidRPr="00DD6CFB">
              <w:rPr>
                <w:sz w:val="16"/>
                <w:szCs w:val="16"/>
                <w:lang w:eastAsia="en-US"/>
              </w:rPr>
              <w:t>R5-191538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F5E414" w14:textId="77777777" w:rsidR="00D4531E" w:rsidRPr="00DD6CFB" w:rsidRDefault="00D4531E" w:rsidP="00DD6CFB">
            <w:pPr>
              <w:pStyle w:val="TAL"/>
              <w:rPr>
                <w:sz w:val="16"/>
                <w:szCs w:val="16"/>
                <w:lang w:eastAsia="en-US"/>
              </w:rPr>
            </w:pPr>
            <w:r w:rsidRPr="00DD6CFB">
              <w:rPr>
                <w:sz w:val="16"/>
                <w:szCs w:val="16"/>
                <w:lang w:eastAsia="en-US"/>
              </w:rPr>
              <w:t>0624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3BC20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8EB26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5ECD92" w14:textId="77777777" w:rsidR="00D4531E" w:rsidRPr="00DD6CFB" w:rsidRDefault="00D4531E" w:rsidP="00DD6CFB">
            <w:pPr>
              <w:pStyle w:val="TAL"/>
              <w:rPr>
                <w:sz w:val="16"/>
                <w:szCs w:val="16"/>
                <w:lang w:eastAsia="en-US"/>
              </w:rPr>
            </w:pPr>
            <w:r w:rsidRPr="00DD6CFB">
              <w:rPr>
                <w:sz w:val="16"/>
                <w:szCs w:val="16"/>
                <w:lang w:eastAsia="en-US"/>
              </w:rPr>
              <w:t>Update ULInformationTransfer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011DB4"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6FBF71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8FA6E3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624768"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75A596B" w14:textId="77777777" w:rsidR="00D4531E" w:rsidRPr="00DD6CFB" w:rsidRDefault="00D4531E" w:rsidP="00DD6CFB">
            <w:pPr>
              <w:pStyle w:val="TAL"/>
              <w:rPr>
                <w:sz w:val="16"/>
                <w:szCs w:val="16"/>
                <w:lang w:eastAsia="en-US"/>
              </w:rPr>
            </w:pPr>
            <w:r w:rsidRPr="00DD6CFB">
              <w:rPr>
                <w:sz w:val="16"/>
                <w:szCs w:val="16"/>
                <w:lang w:eastAsia="en-US"/>
              </w:rPr>
              <w:t>R5-191539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25226E" w14:textId="77777777" w:rsidR="00D4531E" w:rsidRPr="00DD6CFB" w:rsidRDefault="00D4531E" w:rsidP="00DD6CFB">
            <w:pPr>
              <w:pStyle w:val="TAL"/>
              <w:rPr>
                <w:sz w:val="16"/>
                <w:szCs w:val="16"/>
                <w:lang w:eastAsia="en-US"/>
              </w:rPr>
            </w:pPr>
            <w:r w:rsidRPr="00DD6CFB">
              <w:rPr>
                <w:sz w:val="16"/>
                <w:szCs w:val="16"/>
                <w:lang w:eastAsia="en-US"/>
              </w:rPr>
              <w:t>0625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A6B78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DB2FD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C68892" w14:textId="77777777" w:rsidR="00D4531E" w:rsidRPr="00DD6CFB" w:rsidRDefault="00D4531E" w:rsidP="00DD6CFB">
            <w:pPr>
              <w:pStyle w:val="TAL"/>
              <w:rPr>
                <w:sz w:val="16"/>
                <w:szCs w:val="16"/>
                <w:lang w:eastAsia="en-US"/>
              </w:rPr>
            </w:pPr>
            <w:r w:rsidRPr="00DD6CFB">
              <w:rPr>
                <w:sz w:val="16"/>
                <w:szCs w:val="16"/>
                <w:lang w:eastAsia="en-US"/>
              </w:rPr>
              <w:t>Update IE QuantityConfig and CSI-ReportConfig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72177E"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FAA533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422D28"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CB132D"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AB6F4E" w14:textId="77777777" w:rsidR="00D4531E" w:rsidRPr="00DD6CFB" w:rsidRDefault="00D4531E" w:rsidP="00DD6CFB">
            <w:pPr>
              <w:pStyle w:val="TAL"/>
              <w:rPr>
                <w:sz w:val="16"/>
                <w:szCs w:val="16"/>
                <w:lang w:eastAsia="en-US"/>
              </w:rPr>
            </w:pPr>
            <w:r w:rsidRPr="00DD6CFB">
              <w:rPr>
                <w:sz w:val="16"/>
                <w:szCs w:val="16"/>
                <w:lang w:eastAsia="en-US"/>
              </w:rPr>
              <w:t>R5-191620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D9C187" w14:textId="77777777" w:rsidR="00D4531E" w:rsidRPr="00DD6CFB" w:rsidRDefault="00D4531E" w:rsidP="00DD6CFB">
            <w:pPr>
              <w:pStyle w:val="TAL"/>
              <w:rPr>
                <w:sz w:val="16"/>
                <w:szCs w:val="16"/>
                <w:lang w:eastAsia="en-US"/>
              </w:rPr>
            </w:pPr>
            <w:r w:rsidRPr="00DD6CFB">
              <w:rPr>
                <w:sz w:val="16"/>
                <w:szCs w:val="16"/>
                <w:lang w:eastAsia="en-US"/>
              </w:rPr>
              <w:t>0629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E228B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41CC8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511AA8" w14:textId="77777777" w:rsidR="00D4531E" w:rsidRPr="00DD6CFB" w:rsidRDefault="00D4531E" w:rsidP="00DD6CFB">
            <w:pPr>
              <w:pStyle w:val="TAL"/>
              <w:rPr>
                <w:sz w:val="16"/>
                <w:szCs w:val="16"/>
                <w:lang w:eastAsia="en-US"/>
              </w:rPr>
            </w:pPr>
            <w:r w:rsidRPr="00DD6CFB">
              <w:rPr>
                <w:sz w:val="16"/>
                <w:szCs w:val="16"/>
                <w:lang w:eastAsia="en-US"/>
              </w:rPr>
              <w:t>Clarification for NR inter-band measurement test case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788C46"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B835DA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4638B8"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FAD458"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B10438" w14:textId="77777777" w:rsidR="00D4531E" w:rsidRPr="00DD6CFB" w:rsidRDefault="00D4531E" w:rsidP="00DD6CFB">
            <w:pPr>
              <w:pStyle w:val="TAL"/>
              <w:rPr>
                <w:sz w:val="16"/>
                <w:szCs w:val="16"/>
                <w:lang w:eastAsia="en-US"/>
              </w:rPr>
            </w:pPr>
            <w:r w:rsidRPr="00DD6CFB">
              <w:rPr>
                <w:sz w:val="16"/>
                <w:szCs w:val="16"/>
                <w:lang w:eastAsia="en-US"/>
              </w:rPr>
              <w:t>R5-191762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FBA06D" w14:textId="77777777" w:rsidR="00D4531E" w:rsidRPr="00DD6CFB" w:rsidRDefault="00D4531E" w:rsidP="00DD6CFB">
            <w:pPr>
              <w:pStyle w:val="TAL"/>
              <w:rPr>
                <w:sz w:val="16"/>
                <w:szCs w:val="16"/>
                <w:lang w:eastAsia="en-US"/>
              </w:rPr>
            </w:pPr>
            <w:r w:rsidRPr="00DD6CFB">
              <w:rPr>
                <w:sz w:val="16"/>
                <w:szCs w:val="16"/>
                <w:lang w:eastAsia="en-US"/>
              </w:rPr>
              <w:t>0637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46456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E11EB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632E76" w14:textId="77777777" w:rsidR="00D4531E" w:rsidRPr="00DD6CFB" w:rsidRDefault="00D4531E" w:rsidP="00DD6CFB">
            <w:pPr>
              <w:pStyle w:val="TAL"/>
              <w:rPr>
                <w:sz w:val="16"/>
                <w:szCs w:val="16"/>
                <w:lang w:eastAsia="en-US"/>
              </w:rPr>
            </w:pPr>
            <w:r w:rsidRPr="00DD6CFB">
              <w:rPr>
                <w:sz w:val="16"/>
                <w:szCs w:val="16"/>
                <w:lang w:eastAsia="en-US"/>
              </w:rPr>
              <w:t>Editorial update in MeasObjectNR and ReportConfigNR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FA4DB2"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1FE58F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AC03FE"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21EFBB"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F6A535" w14:textId="77777777" w:rsidR="00D4531E" w:rsidRPr="00DD6CFB" w:rsidRDefault="00D4531E" w:rsidP="00DD6CFB">
            <w:pPr>
              <w:pStyle w:val="TAL"/>
              <w:rPr>
                <w:sz w:val="16"/>
                <w:szCs w:val="16"/>
                <w:lang w:eastAsia="en-US"/>
              </w:rPr>
            </w:pPr>
            <w:r w:rsidRPr="00DD6CFB">
              <w:rPr>
                <w:sz w:val="16"/>
                <w:szCs w:val="16"/>
                <w:lang w:eastAsia="en-US"/>
              </w:rPr>
              <w:t>R5-191763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2CDF03" w14:textId="77777777" w:rsidR="00D4531E" w:rsidRPr="00DD6CFB" w:rsidRDefault="00D4531E" w:rsidP="00DD6CFB">
            <w:pPr>
              <w:pStyle w:val="TAL"/>
              <w:rPr>
                <w:sz w:val="16"/>
                <w:szCs w:val="16"/>
                <w:lang w:eastAsia="en-US"/>
              </w:rPr>
            </w:pPr>
            <w:r w:rsidRPr="00DD6CFB">
              <w:rPr>
                <w:sz w:val="16"/>
                <w:szCs w:val="16"/>
                <w:lang w:eastAsia="en-US"/>
              </w:rPr>
              <w:t>0638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743A3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E994A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F81073" w14:textId="77777777" w:rsidR="00D4531E" w:rsidRPr="00DD6CFB" w:rsidRDefault="00D4531E" w:rsidP="00DD6CFB">
            <w:pPr>
              <w:pStyle w:val="TAL"/>
              <w:rPr>
                <w:sz w:val="16"/>
                <w:szCs w:val="16"/>
                <w:lang w:eastAsia="en-US"/>
              </w:rPr>
            </w:pPr>
            <w:r w:rsidRPr="00DD6CFB">
              <w:rPr>
                <w:sz w:val="16"/>
                <w:szCs w:val="16"/>
                <w:lang w:eastAsia="en-US"/>
              </w:rPr>
              <w:t>Update ReportConfigNR and TimeToTrigger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9BE072"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AEA9FE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A8F178"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4489B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9634A4D" w14:textId="77777777" w:rsidR="00D4531E" w:rsidRPr="00DD6CFB" w:rsidRDefault="00D4531E" w:rsidP="00DD6CFB">
            <w:pPr>
              <w:pStyle w:val="TAL"/>
              <w:rPr>
                <w:sz w:val="16"/>
                <w:szCs w:val="16"/>
                <w:lang w:eastAsia="en-US"/>
              </w:rPr>
            </w:pPr>
            <w:r w:rsidRPr="00DD6CFB">
              <w:rPr>
                <w:sz w:val="16"/>
                <w:szCs w:val="16"/>
                <w:lang w:eastAsia="en-US"/>
              </w:rPr>
              <w:t>R5-192271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2667AD" w14:textId="77777777" w:rsidR="00D4531E" w:rsidRPr="00DD6CFB" w:rsidRDefault="00D4531E" w:rsidP="00DD6CFB">
            <w:pPr>
              <w:pStyle w:val="TAL"/>
              <w:rPr>
                <w:sz w:val="16"/>
                <w:szCs w:val="16"/>
                <w:lang w:eastAsia="en-US"/>
              </w:rPr>
            </w:pPr>
            <w:r w:rsidRPr="00DD6CFB">
              <w:rPr>
                <w:sz w:val="16"/>
                <w:szCs w:val="16"/>
                <w:lang w:eastAsia="en-US"/>
              </w:rPr>
              <w:t>0570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6453D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F1C3B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EDFE12" w14:textId="77777777" w:rsidR="00D4531E" w:rsidRPr="00DD6CFB" w:rsidRDefault="00D4531E" w:rsidP="00DD6CFB">
            <w:pPr>
              <w:pStyle w:val="TAL"/>
              <w:rPr>
                <w:sz w:val="16"/>
                <w:szCs w:val="16"/>
                <w:lang w:eastAsia="en-US"/>
              </w:rPr>
            </w:pPr>
            <w:r w:rsidRPr="00DD6CFB">
              <w:rPr>
                <w:sz w:val="16"/>
                <w:szCs w:val="16"/>
                <w:lang w:eastAsia="en-US"/>
              </w:rPr>
              <w:t>Correction of test frequencies for EN-DC configuration DC_(n)71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38FA64"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64ABD7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061984"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0DD5A9"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CAA636" w14:textId="77777777" w:rsidR="00D4531E" w:rsidRPr="00DD6CFB" w:rsidRDefault="00D4531E" w:rsidP="00DD6CFB">
            <w:pPr>
              <w:pStyle w:val="TAL"/>
              <w:rPr>
                <w:sz w:val="16"/>
                <w:szCs w:val="16"/>
                <w:lang w:eastAsia="en-US"/>
              </w:rPr>
            </w:pPr>
            <w:r w:rsidRPr="00DD6CFB">
              <w:rPr>
                <w:sz w:val="16"/>
                <w:szCs w:val="16"/>
                <w:lang w:eastAsia="en-US"/>
              </w:rPr>
              <w:t>R5-192272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573C16" w14:textId="77777777" w:rsidR="00D4531E" w:rsidRPr="00DD6CFB" w:rsidRDefault="00D4531E" w:rsidP="00DD6CFB">
            <w:pPr>
              <w:pStyle w:val="TAL"/>
              <w:rPr>
                <w:sz w:val="16"/>
                <w:szCs w:val="16"/>
                <w:lang w:eastAsia="en-US"/>
              </w:rPr>
            </w:pPr>
            <w:r w:rsidRPr="00DD6CFB">
              <w:rPr>
                <w:sz w:val="16"/>
                <w:szCs w:val="16"/>
                <w:lang w:eastAsia="en-US"/>
              </w:rPr>
              <w:t>0602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A8E2F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1923A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79C7C2" w14:textId="77777777" w:rsidR="00D4531E" w:rsidRPr="00DD6CFB" w:rsidRDefault="00D4531E" w:rsidP="00DD6CFB">
            <w:pPr>
              <w:pStyle w:val="TAL"/>
              <w:rPr>
                <w:sz w:val="16"/>
                <w:szCs w:val="16"/>
                <w:lang w:eastAsia="en-US"/>
              </w:rPr>
            </w:pPr>
            <w:r w:rsidRPr="00DD6CFB">
              <w:rPr>
                <w:sz w:val="16"/>
                <w:szCs w:val="16"/>
                <w:lang w:eastAsia="en-US"/>
              </w:rPr>
              <w:t>Update chapter 4.5 RRC Connected initiation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F154B1"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449CC5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C53CD7B"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FED18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BA27AC" w14:textId="77777777" w:rsidR="00D4531E" w:rsidRPr="00DD6CFB" w:rsidRDefault="00D4531E" w:rsidP="00DD6CFB">
            <w:pPr>
              <w:pStyle w:val="TAL"/>
              <w:rPr>
                <w:sz w:val="16"/>
                <w:szCs w:val="16"/>
                <w:lang w:eastAsia="en-US"/>
              </w:rPr>
            </w:pPr>
            <w:r w:rsidRPr="00DD6CFB">
              <w:rPr>
                <w:sz w:val="16"/>
                <w:szCs w:val="16"/>
                <w:lang w:eastAsia="en-US"/>
              </w:rPr>
              <w:t>R5-192273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90F1AF" w14:textId="77777777" w:rsidR="00D4531E" w:rsidRPr="00DD6CFB" w:rsidRDefault="00D4531E" w:rsidP="00DD6CFB">
            <w:pPr>
              <w:pStyle w:val="TAL"/>
              <w:rPr>
                <w:sz w:val="16"/>
                <w:szCs w:val="16"/>
                <w:lang w:eastAsia="en-US"/>
              </w:rPr>
            </w:pPr>
            <w:r w:rsidRPr="00DD6CFB">
              <w:rPr>
                <w:sz w:val="16"/>
                <w:szCs w:val="16"/>
                <w:lang w:eastAsia="en-US"/>
              </w:rPr>
              <w:t>0626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94BEA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641FE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29DDED" w14:textId="77777777" w:rsidR="00D4531E" w:rsidRPr="00DD6CFB" w:rsidRDefault="00D4531E" w:rsidP="00DD6CFB">
            <w:pPr>
              <w:pStyle w:val="TAL"/>
              <w:rPr>
                <w:sz w:val="16"/>
                <w:szCs w:val="16"/>
                <w:lang w:eastAsia="en-US"/>
              </w:rPr>
            </w:pPr>
            <w:r w:rsidRPr="00DD6CFB">
              <w:rPr>
                <w:sz w:val="16"/>
                <w:szCs w:val="16"/>
                <w:lang w:eastAsia="en-US"/>
              </w:rPr>
              <w:t>Update RRCRelease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33BF98"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766CDA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2FE557"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7E10F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5EF108" w14:textId="77777777" w:rsidR="00D4531E" w:rsidRPr="00DD6CFB" w:rsidRDefault="00D4531E" w:rsidP="00DD6CFB">
            <w:pPr>
              <w:pStyle w:val="TAL"/>
              <w:rPr>
                <w:sz w:val="16"/>
                <w:szCs w:val="16"/>
                <w:lang w:eastAsia="en-US"/>
              </w:rPr>
            </w:pPr>
            <w:r w:rsidRPr="00DD6CFB">
              <w:rPr>
                <w:sz w:val="16"/>
                <w:szCs w:val="16"/>
                <w:lang w:eastAsia="en-US"/>
              </w:rPr>
              <w:t>R5-192274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51BD69" w14:textId="77777777" w:rsidR="00D4531E" w:rsidRPr="00DD6CFB" w:rsidRDefault="00D4531E" w:rsidP="00DD6CFB">
            <w:pPr>
              <w:pStyle w:val="TAL"/>
              <w:rPr>
                <w:sz w:val="16"/>
                <w:szCs w:val="16"/>
                <w:lang w:eastAsia="en-US"/>
              </w:rPr>
            </w:pPr>
            <w:r w:rsidRPr="00DD6CFB">
              <w:rPr>
                <w:sz w:val="16"/>
                <w:szCs w:val="16"/>
                <w:lang w:eastAsia="en-US"/>
              </w:rPr>
              <w:t>0615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DC489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D90AA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AFEBE" w14:textId="77777777" w:rsidR="00D4531E" w:rsidRPr="00DD6CFB" w:rsidRDefault="00D4531E" w:rsidP="00DD6CFB">
            <w:pPr>
              <w:pStyle w:val="TAL"/>
              <w:rPr>
                <w:sz w:val="16"/>
                <w:szCs w:val="16"/>
                <w:lang w:eastAsia="en-US"/>
              </w:rPr>
            </w:pPr>
            <w:r w:rsidRPr="00DD6CFB">
              <w:rPr>
                <w:sz w:val="16"/>
                <w:szCs w:val="16"/>
                <w:lang w:eastAsia="en-US"/>
              </w:rPr>
              <w:t>Correction to NR SchedulingRequestResourceConfig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8B707A"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00FF10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ECDF55"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407AED"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B88EAA" w14:textId="77777777" w:rsidR="00D4531E" w:rsidRPr="00DD6CFB" w:rsidRDefault="00D4531E" w:rsidP="00DD6CFB">
            <w:pPr>
              <w:pStyle w:val="TAL"/>
              <w:rPr>
                <w:sz w:val="16"/>
                <w:szCs w:val="16"/>
                <w:lang w:eastAsia="en-US"/>
              </w:rPr>
            </w:pPr>
            <w:r w:rsidRPr="00DD6CFB">
              <w:rPr>
                <w:sz w:val="16"/>
                <w:szCs w:val="16"/>
                <w:lang w:eastAsia="en-US"/>
              </w:rPr>
              <w:t>R5-192275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461547" w14:textId="77777777" w:rsidR="00D4531E" w:rsidRPr="00DD6CFB" w:rsidRDefault="00D4531E" w:rsidP="00DD6CFB">
            <w:pPr>
              <w:pStyle w:val="TAL"/>
              <w:rPr>
                <w:sz w:val="16"/>
                <w:szCs w:val="16"/>
                <w:lang w:eastAsia="en-US"/>
              </w:rPr>
            </w:pPr>
            <w:r w:rsidRPr="00DD6CFB">
              <w:rPr>
                <w:sz w:val="16"/>
                <w:szCs w:val="16"/>
                <w:lang w:eastAsia="en-US"/>
              </w:rPr>
              <w:t>0627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AB390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B6D11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7FAD74" w14:textId="77777777" w:rsidR="00D4531E" w:rsidRPr="00DD6CFB" w:rsidRDefault="00D4531E" w:rsidP="00DD6CFB">
            <w:pPr>
              <w:pStyle w:val="TAL"/>
              <w:rPr>
                <w:sz w:val="16"/>
                <w:szCs w:val="16"/>
                <w:lang w:eastAsia="en-US"/>
              </w:rPr>
            </w:pPr>
            <w:r w:rsidRPr="00DD6CFB">
              <w:rPr>
                <w:sz w:val="16"/>
                <w:szCs w:val="16"/>
                <w:lang w:eastAsia="en-US"/>
              </w:rPr>
              <w:t>Update IE I-RNTI-Value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2E1607"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097551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9F1F6B"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851F57"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31033C9" w14:textId="77777777" w:rsidR="00D4531E" w:rsidRPr="00DD6CFB" w:rsidRDefault="00D4531E" w:rsidP="00DD6CFB">
            <w:pPr>
              <w:pStyle w:val="TAL"/>
              <w:rPr>
                <w:sz w:val="16"/>
                <w:szCs w:val="16"/>
                <w:lang w:eastAsia="en-US"/>
              </w:rPr>
            </w:pPr>
            <w:r w:rsidRPr="00DD6CFB">
              <w:rPr>
                <w:sz w:val="16"/>
                <w:szCs w:val="16"/>
                <w:lang w:eastAsia="en-US"/>
              </w:rPr>
              <w:t>R5-192276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9F5E10" w14:textId="77777777" w:rsidR="00D4531E" w:rsidRPr="00DD6CFB" w:rsidRDefault="00D4531E" w:rsidP="00DD6CFB">
            <w:pPr>
              <w:pStyle w:val="TAL"/>
              <w:rPr>
                <w:sz w:val="16"/>
                <w:szCs w:val="16"/>
                <w:lang w:eastAsia="en-US"/>
              </w:rPr>
            </w:pPr>
            <w:r w:rsidRPr="00DD6CFB">
              <w:rPr>
                <w:sz w:val="16"/>
                <w:szCs w:val="16"/>
                <w:lang w:eastAsia="en-US"/>
              </w:rPr>
              <w:t>0628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E886E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CCFF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142F53" w14:textId="77777777" w:rsidR="00D4531E" w:rsidRPr="00DD6CFB" w:rsidRDefault="00D4531E" w:rsidP="00DD6CFB">
            <w:pPr>
              <w:pStyle w:val="TAL"/>
              <w:rPr>
                <w:sz w:val="16"/>
                <w:szCs w:val="16"/>
                <w:lang w:eastAsia="en-US"/>
              </w:rPr>
            </w:pPr>
            <w:r w:rsidRPr="00DD6CFB">
              <w:rPr>
                <w:sz w:val="16"/>
                <w:szCs w:val="16"/>
                <w:lang w:eastAsia="en-US"/>
              </w:rPr>
              <w:t>Update IE ShortI-RNTI-Value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6833C8"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79CE39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A7AD7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B5A55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94B38E" w14:textId="77777777" w:rsidR="00D4531E" w:rsidRPr="00DD6CFB" w:rsidRDefault="00D4531E" w:rsidP="00DD6CFB">
            <w:pPr>
              <w:pStyle w:val="TAL"/>
              <w:rPr>
                <w:sz w:val="16"/>
                <w:szCs w:val="16"/>
                <w:lang w:eastAsia="en-US"/>
              </w:rPr>
            </w:pPr>
            <w:r w:rsidRPr="00DD6CFB">
              <w:rPr>
                <w:sz w:val="16"/>
                <w:szCs w:val="16"/>
                <w:lang w:eastAsia="en-US"/>
              </w:rPr>
              <w:t>R5-192277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B903DC" w14:textId="77777777" w:rsidR="00D4531E" w:rsidRPr="00DD6CFB" w:rsidRDefault="00D4531E" w:rsidP="00DD6CFB">
            <w:pPr>
              <w:pStyle w:val="TAL"/>
              <w:rPr>
                <w:sz w:val="16"/>
                <w:szCs w:val="16"/>
                <w:lang w:eastAsia="en-US"/>
              </w:rPr>
            </w:pPr>
            <w:r w:rsidRPr="00DD6CFB">
              <w:rPr>
                <w:sz w:val="16"/>
                <w:szCs w:val="16"/>
                <w:lang w:eastAsia="en-US"/>
              </w:rPr>
              <w:t>0630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D5EE6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6E8C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BE4AC7" w14:textId="77777777" w:rsidR="00D4531E" w:rsidRPr="00DD6CFB" w:rsidRDefault="00D4531E" w:rsidP="00DD6CFB">
            <w:pPr>
              <w:pStyle w:val="TAL"/>
              <w:rPr>
                <w:sz w:val="16"/>
                <w:szCs w:val="16"/>
                <w:lang w:eastAsia="en-US"/>
              </w:rPr>
            </w:pPr>
            <w:r w:rsidRPr="00DD6CFB">
              <w:rPr>
                <w:sz w:val="16"/>
                <w:szCs w:val="16"/>
                <w:lang w:eastAsia="en-US"/>
              </w:rPr>
              <w:t>Updates to test environments for Signalling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479E9D"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93D760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8D33FAA"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3E3E9E"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F4EF6B" w14:textId="77777777" w:rsidR="00D4531E" w:rsidRPr="00DD6CFB" w:rsidRDefault="00D4531E" w:rsidP="00DD6CFB">
            <w:pPr>
              <w:pStyle w:val="TAL"/>
              <w:rPr>
                <w:sz w:val="16"/>
                <w:szCs w:val="16"/>
                <w:lang w:eastAsia="en-US"/>
              </w:rPr>
            </w:pPr>
            <w:r w:rsidRPr="00DD6CFB">
              <w:rPr>
                <w:sz w:val="16"/>
                <w:szCs w:val="16"/>
                <w:lang w:eastAsia="en-US"/>
              </w:rPr>
              <w:t>R5-192278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91A24D" w14:textId="77777777" w:rsidR="00D4531E" w:rsidRPr="00DD6CFB" w:rsidRDefault="00D4531E" w:rsidP="00DD6CFB">
            <w:pPr>
              <w:pStyle w:val="TAL"/>
              <w:rPr>
                <w:sz w:val="16"/>
                <w:szCs w:val="16"/>
                <w:lang w:eastAsia="en-US"/>
              </w:rPr>
            </w:pPr>
            <w:r w:rsidRPr="00DD6CFB">
              <w:rPr>
                <w:sz w:val="16"/>
                <w:szCs w:val="16"/>
                <w:lang w:eastAsia="en-US"/>
              </w:rPr>
              <w:t>0633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0C5A4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F0752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CBB381" w14:textId="77777777" w:rsidR="00D4531E" w:rsidRPr="00DD6CFB" w:rsidRDefault="00D4531E" w:rsidP="00DD6CFB">
            <w:pPr>
              <w:pStyle w:val="TAL"/>
              <w:rPr>
                <w:sz w:val="16"/>
                <w:szCs w:val="16"/>
                <w:lang w:eastAsia="en-US"/>
              </w:rPr>
            </w:pPr>
            <w:r w:rsidRPr="00DD6CFB">
              <w:rPr>
                <w:sz w:val="16"/>
                <w:szCs w:val="16"/>
                <w:lang w:eastAsia="en-US"/>
              </w:rPr>
              <w:t>Addition of USIM Profiles for Signaling 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B2679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7D30E0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5E4F641"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C7F90C"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AA2E9B" w14:textId="77777777" w:rsidR="00D4531E" w:rsidRPr="00DD6CFB" w:rsidRDefault="00D4531E" w:rsidP="00DD6CFB">
            <w:pPr>
              <w:pStyle w:val="TAL"/>
              <w:rPr>
                <w:sz w:val="16"/>
                <w:szCs w:val="16"/>
                <w:lang w:eastAsia="en-US"/>
              </w:rPr>
            </w:pPr>
            <w:r w:rsidRPr="00DD6CFB">
              <w:rPr>
                <w:sz w:val="16"/>
                <w:szCs w:val="16"/>
                <w:lang w:eastAsia="en-US"/>
              </w:rPr>
              <w:t>R5-192279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CAC3DB" w14:textId="77777777" w:rsidR="00D4531E" w:rsidRPr="00DD6CFB" w:rsidRDefault="00D4531E" w:rsidP="00DD6CFB">
            <w:pPr>
              <w:pStyle w:val="TAL"/>
              <w:rPr>
                <w:sz w:val="16"/>
                <w:szCs w:val="16"/>
                <w:lang w:eastAsia="en-US"/>
              </w:rPr>
            </w:pPr>
            <w:r w:rsidRPr="00DD6CFB">
              <w:rPr>
                <w:sz w:val="16"/>
                <w:szCs w:val="16"/>
                <w:lang w:eastAsia="en-US"/>
              </w:rPr>
              <w:t>0636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C8705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8A93E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588D50" w14:textId="77777777" w:rsidR="00D4531E" w:rsidRPr="00DD6CFB" w:rsidRDefault="00D4531E" w:rsidP="00DD6CFB">
            <w:pPr>
              <w:pStyle w:val="TAL"/>
              <w:rPr>
                <w:sz w:val="16"/>
                <w:szCs w:val="16"/>
                <w:lang w:eastAsia="en-US"/>
              </w:rPr>
            </w:pPr>
            <w:r w:rsidRPr="00DD6CFB">
              <w:rPr>
                <w:sz w:val="16"/>
                <w:szCs w:val="16"/>
                <w:lang w:eastAsia="en-US"/>
              </w:rPr>
              <w:t>Update QoS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1F6BA"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507438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CE98FB"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ECFBEFC"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DE8F4F" w14:textId="77777777" w:rsidR="00D4531E" w:rsidRPr="00DD6CFB" w:rsidRDefault="00D4531E" w:rsidP="00DD6CFB">
            <w:pPr>
              <w:pStyle w:val="TAL"/>
              <w:rPr>
                <w:sz w:val="16"/>
                <w:szCs w:val="16"/>
                <w:lang w:eastAsia="en-US"/>
              </w:rPr>
            </w:pPr>
            <w:r w:rsidRPr="00DD6CFB">
              <w:rPr>
                <w:sz w:val="16"/>
                <w:szCs w:val="16"/>
                <w:lang w:eastAsia="en-US"/>
              </w:rPr>
              <w:t>R5-192280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2C814C" w14:textId="77777777" w:rsidR="00D4531E" w:rsidRPr="00DD6CFB" w:rsidRDefault="00D4531E" w:rsidP="00DD6CFB">
            <w:pPr>
              <w:pStyle w:val="TAL"/>
              <w:rPr>
                <w:sz w:val="16"/>
                <w:szCs w:val="16"/>
                <w:lang w:eastAsia="en-US"/>
              </w:rPr>
            </w:pPr>
            <w:r w:rsidRPr="00DD6CFB">
              <w:rPr>
                <w:sz w:val="16"/>
                <w:szCs w:val="16"/>
                <w:lang w:eastAsia="en-US"/>
              </w:rPr>
              <w:t>0643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6911E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E0CE3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5310A2" w14:textId="77777777" w:rsidR="00D4531E" w:rsidRPr="00DD6CFB" w:rsidRDefault="00D4531E" w:rsidP="00DD6CFB">
            <w:pPr>
              <w:pStyle w:val="TAL"/>
              <w:rPr>
                <w:sz w:val="16"/>
                <w:szCs w:val="16"/>
                <w:lang w:eastAsia="en-US"/>
              </w:rPr>
            </w:pPr>
            <w:r w:rsidRPr="00DD6CFB">
              <w:rPr>
                <w:sz w:val="16"/>
                <w:szCs w:val="16"/>
                <w:lang w:eastAsia="en-US"/>
              </w:rPr>
              <w:t>Update to of Generic procedure E-UTRA RRC_IDLE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B1E0B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D70291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B61A2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157BDD"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3DD49A" w14:textId="77777777" w:rsidR="00D4531E" w:rsidRPr="00DD6CFB" w:rsidRDefault="00D4531E" w:rsidP="00DD6CFB">
            <w:pPr>
              <w:pStyle w:val="TAL"/>
              <w:rPr>
                <w:sz w:val="16"/>
                <w:szCs w:val="16"/>
                <w:lang w:eastAsia="en-US"/>
              </w:rPr>
            </w:pPr>
            <w:r w:rsidRPr="00DD6CFB">
              <w:rPr>
                <w:sz w:val="16"/>
                <w:szCs w:val="16"/>
                <w:lang w:eastAsia="en-US"/>
              </w:rPr>
              <w:t>R5-192281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1219F2" w14:textId="77777777" w:rsidR="00D4531E" w:rsidRPr="00DD6CFB" w:rsidRDefault="00D4531E" w:rsidP="00DD6CFB">
            <w:pPr>
              <w:pStyle w:val="TAL"/>
              <w:rPr>
                <w:sz w:val="16"/>
                <w:szCs w:val="16"/>
                <w:lang w:eastAsia="en-US"/>
              </w:rPr>
            </w:pPr>
            <w:r w:rsidRPr="00DD6CFB">
              <w:rPr>
                <w:sz w:val="16"/>
                <w:szCs w:val="16"/>
                <w:lang w:eastAsia="en-US"/>
              </w:rPr>
              <w:t>0644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7A387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D45DF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255341" w14:textId="77777777" w:rsidR="00D4531E" w:rsidRPr="00DD6CFB" w:rsidRDefault="00D4531E" w:rsidP="00DD6CFB">
            <w:pPr>
              <w:pStyle w:val="TAL"/>
              <w:rPr>
                <w:sz w:val="16"/>
                <w:szCs w:val="16"/>
                <w:lang w:eastAsia="en-US"/>
              </w:rPr>
            </w:pPr>
            <w:r w:rsidRPr="00DD6CFB">
              <w:rPr>
                <w:sz w:val="16"/>
                <w:szCs w:val="16"/>
                <w:lang w:eastAsia="en-US"/>
              </w:rPr>
              <w:t>Introduction of EAP AKA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F79086"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84E6C2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E52AFB"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AE8792"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93C236" w14:textId="77777777" w:rsidR="00D4531E" w:rsidRPr="00DD6CFB" w:rsidRDefault="00D4531E" w:rsidP="00DD6CFB">
            <w:pPr>
              <w:pStyle w:val="TAL"/>
              <w:rPr>
                <w:sz w:val="16"/>
                <w:szCs w:val="16"/>
                <w:lang w:eastAsia="en-US"/>
              </w:rPr>
            </w:pPr>
            <w:r w:rsidRPr="00DD6CFB">
              <w:rPr>
                <w:sz w:val="16"/>
                <w:szCs w:val="16"/>
                <w:lang w:eastAsia="en-US"/>
              </w:rPr>
              <w:t>R5-192290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8E57C0" w14:textId="77777777" w:rsidR="00D4531E" w:rsidRPr="00DD6CFB" w:rsidRDefault="00D4531E" w:rsidP="00DD6CFB">
            <w:pPr>
              <w:pStyle w:val="TAL"/>
              <w:rPr>
                <w:sz w:val="16"/>
                <w:szCs w:val="16"/>
                <w:lang w:eastAsia="en-US"/>
              </w:rPr>
            </w:pPr>
            <w:r w:rsidRPr="00DD6CFB">
              <w:rPr>
                <w:sz w:val="16"/>
                <w:szCs w:val="16"/>
                <w:lang w:eastAsia="en-US"/>
              </w:rPr>
              <w:t>0655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C93B3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F0837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F15790" w14:textId="77777777" w:rsidR="00D4531E" w:rsidRPr="00DD6CFB" w:rsidRDefault="00D4531E" w:rsidP="00DD6CFB">
            <w:pPr>
              <w:pStyle w:val="TAL"/>
              <w:rPr>
                <w:sz w:val="16"/>
                <w:szCs w:val="16"/>
                <w:lang w:eastAsia="en-US"/>
              </w:rPr>
            </w:pPr>
            <w:r w:rsidRPr="00DD6CFB">
              <w:rPr>
                <w:sz w:val="16"/>
                <w:szCs w:val="16"/>
                <w:lang w:eastAsia="en-US"/>
              </w:rPr>
              <w:t>Update chapter 4.5 RRC_INACTIVE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B8E5A4"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F4D5AE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397775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C96140"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A4B3A2" w14:textId="77777777" w:rsidR="00D4531E" w:rsidRPr="00DD6CFB" w:rsidRDefault="00D4531E" w:rsidP="00DD6CFB">
            <w:pPr>
              <w:pStyle w:val="TAL"/>
              <w:rPr>
                <w:sz w:val="16"/>
                <w:szCs w:val="16"/>
                <w:lang w:eastAsia="en-US"/>
              </w:rPr>
            </w:pPr>
            <w:r w:rsidRPr="00DD6CFB">
              <w:rPr>
                <w:sz w:val="16"/>
                <w:szCs w:val="16"/>
                <w:lang w:eastAsia="en-US"/>
              </w:rPr>
              <w:t>R5-192363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8C3075" w14:textId="77777777" w:rsidR="00D4531E" w:rsidRPr="00DD6CFB" w:rsidRDefault="00D4531E" w:rsidP="00DD6CFB">
            <w:pPr>
              <w:pStyle w:val="TAL"/>
              <w:rPr>
                <w:sz w:val="16"/>
                <w:szCs w:val="16"/>
                <w:lang w:eastAsia="en-US"/>
              </w:rPr>
            </w:pPr>
            <w:r w:rsidRPr="00DD6CFB">
              <w:rPr>
                <w:sz w:val="16"/>
                <w:szCs w:val="16"/>
                <w:lang w:eastAsia="en-US"/>
              </w:rPr>
              <w:t>0631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2BD3D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AC90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AFF1C8" w14:textId="77777777" w:rsidR="00D4531E" w:rsidRPr="00DD6CFB" w:rsidRDefault="00D4531E" w:rsidP="00DD6CFB">
            <w:pPr>
              <w:pStyle w:val="TAL"/>
              <w:rPr>
                <w:sz w:val="16"/>
                <w:szCs w:val="16"/>
                <w:lang w:eastAsia="en-US"/>
              </w:rPr>
            </w:pPr>
            <w:r w:rsidRPr="00DD6CFB">
              <w:rPr>
                <w:sz w:val="16"/>
                <w:szCs w:val="16"/>
                <w:lang w:eastAsia="en-US"/>
              </w:rPr>
              <w:t>Updating P-Max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DB5B60"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43BF96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A602E6"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CA125D"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2F4756" w14:textId="77777777" w:rsidR="00D4531E" w:rsidRPr="00DD6CFB" w:rsidRDefault="00D4531E" w:rsidP="00DD6CFB">
            <w:pPr>
              <w:pStyle w:val="TAL"/>
              <w:rPr>
                <w:sz w:val="16"/>
                <w:szCs w:val="16"/>
                <w:lang w:eastAsia="en-US"/>
              </w:rPr>
            </w:pPr>
            <w:r w:rsidRPr="00DD6CFB">
              <w:rPr>
                <w:sz w:val="16"/>
                <w:szCs w:val="16"/>
                <w:lang w:eastAsia="en-US"/>
              </w:rPr>
              <w:t>R5-192364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08802" w14:textId="77777777" w:rsidR="00D4531E" w:rsidRPr="00DD6CFB" w:rsidRDefault="00D4531E" w:rsidP="00DD6CFB">
            <w:pPr>
              <w:pStyle w:val="TAL"/>
              <w:rPr>
                <w:sz w:val="16"/>
                <w:szCs w:val="16"/>
                <w:lang w:eastAsia="en-US"/>
              </w:rPr>
            </w:pPr>
            <w:r w:rsidRPr="00DD6CFB">
              <w:rPr>
                <w:sz w:val="16"/>
                <w:szCs w:val="16"/>
                <w:lang w:eastAsia="en-US"/>
              </w:rPr>
              <w:t>0632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FE7F6E"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B7C7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92FBCE" w14:textId="77777777" w:rsidR="00D4531E" w:rsidRPr="00DD6CFB" w:rsidRDefault="00D4531E" w:rsidP="00DD6CFB">
            <w:pPr>
              <w:pStyle w:val="TAL"/>
              <w:rPr>
                <w:sz w:val="16"/>
                <w:szCs w:val="16"/>
                <w:lang w:eastAsia="en-US"/>
              </w:rPr>
            </w:pPr>
            <w:r w:rsidRPr="00DD6CFB">
              <w:rPr>
                <w:sz w:val="16"/>
                <w:szCs w:val="16"/>
                <w:lang w:eastAsia="en-US"/>
              </w:rPr>
              <w:t>Updating IEs part of SearchSpace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D3038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762DE1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DC0C09"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C67569"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930334" w14:textId="77777777" w:rsidR="00D4531E" w:rsidRPr="00DD6CFB" w:rsidRDefault="00D4531E" w:rsidP="00DD6CFB">
            <w:pPr>
              <w:pStyle w:val="TAL"/>
              <w:rPr>
                <w:sz w:val="16"/>
                <w:szCs w:val="16"/>
                <w:lang w:eastAsia="en-US"/>
              </w:rPr>
            </w:pPr>
            <w:r w:rsidRPr="00DD6CFB">
              <w:rPr>
                <w:sz w:val="16"/>
                <w:szCs w:val="16"/>
                <w:lang w:eastAsia="en-US"/>
              </w:rPr>
              <w:t>R5-192400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EEB55D" w14:textId="77777777" w:rsidR="00D4531E" w:rsidRPr="00DD6CFB" w:rsidRDefault="00D4531E" w:rsidP="00DD6CFB">
            <w:pPr>
              <w:pStyle w:val="TAL"/>
              <w:rPr>
                <w:sz w:val="16"/>
                <w:szCs w:val="16"/>
                <w:lang w:eastAsia="en-US"/>
              </w:rPr>
            </w:pPr>
            <w:r w:rsidRPr="00DD6CFB">
              <w:rPr>
                <w:sz w:val="16"/>
                <w:szCs w:val="16"/>
                <w:lang w:eastAsia="en-US"/>
              </w:rPr>
              <w:t>0528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B0719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02D8F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4B5D04" w14:textId="77777777" w:rsidR="00D4531E" w:rsidRPr="00DD6CFB" w:rsidRDefault="00D4531E" w:rsidP="00DD6CFB">
            <w:pPr>
              <w:pStyle w:val="TAL"/>
              <w:rPr>
                <w:sz w:val="16"/>
                <w:szCs w:val="16"/>
                <w:lang w:eastAsia="en-US"/>
              </w:rPr>
            </w:pPr>
            <w:r w:rsidRPr="00DD6CFB">
              <w:rPr>
                <w:sz w:val="16"/>
                <w:szCs w:val="16"/>
                <w:lang w:eastAsia="en-US"/>
              </w:rPr>
              <w:t>Setup diagram for receiver test using spectrum analyzer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3C4D01"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78D5BEF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EE8060"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BFDE48"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BF5036" w14:textId="77777777" w:rsidR="00D4531E" w:rsidRPr="00DD6CFB" w:rsidRDefault="00D4531E" w:rsidP="00DD6CFB">
            <w:pPr>
              <w:pStyle w:val="TAL"/>
              <w:rPr>
                <w:sz w:val="16"/>
                <w:szCs w:val="16"/>
                <w:lang w:eastAsia="en-US"/>
              </w:rPr>
            </w:pPr>
            <w:r w:rsidRPr="00DD6CFB">
              <w:rPr>
                <w:sz w:val="16"/>
                <w:szCs w:val="16"/>
                <w:lang w:eastAsia="en-US"/>
              </w:rPr>
              <w:t>R5-192541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752292" w14:textId="77777777" w:rsidR="00D4531E" w:rsidRPr="00DD6CFB" w:rsidRDefault="00D4531E" w:rsidP="00DD6CFB">
            <w:pPr>
              <w:pStyle w:val="TAL"/>
              <w:rPr>
                <w:sz w:val="16"/>
                <w:szCs w:val="16"/>
                <w:lang w:eastAsia="en-US"/>
              </w:rPr>
            </w:pPr>
            <w:r w:rsidRPr="00DD6CFB">
              <w:rPr>
                <w:sz w:val="16"/>
                <w:szCs w:val="16"/>
                <w:lang w:eastAsia="en-US"/>
              </w:rPr>
              <w:t>0622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BC3E0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A3E66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CB2482" w14:textId="77777777" w:rsidR="00D4531E" w:rsidRPr="00DD6CFB" w:rsidRDefault="00D4531E" w:rsidP="00DD6CFB">
            <w:pPr>
              <w:pStyle w:val="TAL"/>
              <w:rPr>
                <w:sz w:val="16"/>
                <w:szCs w:val="16"/>
                <w:lang w:eastAsia="en-US"/>
              </w:rPr>
            </w:pPr>
            <w:r w:rsidRPr="00DD6CFB">
              <w:rPr>
                <w:sz w:val="16"/>
                <w:szCs w:val="16"/>
                <w:lang w:eastAsia="en-US"/>
              </w:rPr>
              <w:t>Connection diagrams for RRM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446B50"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43A784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B0C00F1"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8CF717"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F00984" w14:textId="77777777" w:rsidR="00D4531E" w:rsidRPr="00DD6CFB" w:rsidRDefault="00D4531E" w:rsidP="00DD6CFB">
            <w:pPr>
              <w:pStyle w:val="TAL"/>
              <w:rPr>
                <w:sz w:val="16"/>
                <w:szCs w:val="16"/>
                <w:lang w:eastAsia="en-US"/>
              </w:rPr>
            </w:pPr>
            <w:r w:rsidRPr="00DD6CFB">
              <w:rPr>
                <w:sz w:val="16"/>
                <w:szCs w:val="16"/>
                <w:lang w:eastAsia="en-US"/>
              </w:rPr>
              <w:t>R5-192542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A9F6D4" w14:textId="77777777" w:rsidR="00D4531E" w:rsidRPr="00DD6CFB" w:rsidRDefault="00D4531E" w:rsidP="00DD6CFB">
            <w:pPr>
              <w:pStyle w:val="TAL"/>
              <w:rPr>
                <w:sz w:val="16"/>
                <w:szCs w:val="16"/>
                <w:lang w:eastAsia="en-US"/>
              </w:rPr>
            </w:pPr>
            <w:r w:rsidRPr="00DD6CFB">
              <w:rPr>
                <w:sz w:val="16"/>
                <w:szCs w:val="16"/>
                <w:lang w:eastAsia="en-US"/>
              </w:rPr>
              <w:t>0646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6EEFD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F305B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2FCAD9" w14:textId="77777777" w:rsidR="00D4531E" w:rsidRPr="00DD6CFB" w:rsidRDefault="00D4531E" w:rsidP="00DD6CFB">
            <w:pPr>
              <w:pStyle w:val="TAL"/>
              <w:rPr>
                <w:sz w:val="16"/>
                <w:szCs w:val="16"/>
                <w:lang w:eastAsia="en-US"/>
              </w:rPr>
            </w:pPr>
            <w:r w:rsidRPr="00DD6CFB">
              <w:rPr>
                <w:sz w:val="16"/>
                <w:szCs w:val="16"/>
                <w:lang w:eastAsia="en-US"/>
              </w:rPr>
              <w:t>Antenna Connection diagram for UE part for RRM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85C098"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0312651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25661B"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CAEEA0"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73161A5" w14:textId="77777777" w:rsidR="00D4531E" w:rsidRPr="00DD6CFB" w:rsidRDefault="00D4531E" w:rsidP="00DD6CFB">
            <w:pPr>
              <w:pStyle w:val="TAL"/>
              <w:rPr>
                <w:sz w:val="16"/>
                <w:szCs w:val="16"/>
                <w:lang w:eastAsia="en-US"/>
              </w:rPr>
            </w:pPr>
            <w:r w:rsidRPr="00DD6CFB">
              <w:rPr>
                <w:sz w:val="16"/>
                <w:szCs w:val="16"/>
                <w:lang w:eastAsia="en-US"/>
              </w:rPr>
              <w:t>R5-192543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7BB19D" w14:textId="77777777" w:rsidR="00D4531E" w:rsidRPr="00DD6CFB" w:rsidRDefault="00D4531E" w:rsidP="00DD6CFB">
            <w:pPr>
              <w:pStyle w:val="TAL"/>
              <w:rPr>
                <w:sz w:val="16"/>
                <w:szCs w:val="16"/>
                <w:lang w:eastAsia="en-US"/>
              </w:rPr>
            </w:pPr>
            <w:r w:rsidRPr="00DD6CFB">
              <w:rPr>
                <w:sz w:val="16"/>
                <w:szCs w:val="16"/>
                <w:lang w:eastAsia="en-US"/>
              </w:rPr>
              <w:t>0649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59902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FB0F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8A3B29" w14:textId="77777777" w:rsidR="00D4531E" w:rsidRPr="00DD6CFB" w:rsidRDefault="00D4531E" w:rsidP="00DD6CFB">
            <w:pPr>
              <w:pStyle w:val="TAL"/>
              <w:rPr>
                <w:sz w:val="16"/>
                <w:szCs w:val="16"/>
                <w:lang w:eastAsia="en-US"/>
              </w:rPr>
            </w:pPr>
            <w:r w:rsidRPr="00DD6CFB">
              <w:rPr>
                <w:sz w:val="16"/>
                <w:szCs w:val="16"/>
                <w:lang w:eastAsia="en-US"/>
              </w:rPr>
              <w:t>Connection diagram for FR1 demod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0C407A"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B56F0D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BCAB85"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0D05CE"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A47D64" w14:textId="77777777" w:rsidR="00D4531E" w:rsidRPr="00DD6CFB" w:rsidRDefault="00D4531E" w:rsidP="00DD6CFB">
            <w:pPr>
              <w:pStyle w:val="TAL"/>
              <w:rPr>
                <w:sz w:val="16"/>
                <w:szCs w:val="16"/>
                <w:lang w:eastAsia="en-US"/>
              </w:rPr>
            </w:pPr>
            <w:r w:rsidRPr="00DD6CFB">
              <w:rPr>
                <w:sz w:val="16"/>
                <w:szCs w:val="16"/>
                <w:lang w:eastAsia="en-US"/>
              </w:rPr>
              <w:t>R5-192705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B18BB" w14:textId="77777777" w:rsidR="00D4531E" w:rsidRPr="00DD6CFB" w:rsidRDefault="00D4531E" w:rsidP="00DD6CFB">
            <w:pPr>
              <w:pStyle w:val="TAL"/>
              <w:rPr>
                <w:sz w:val="16"/>
                <w:szCs w:val="16"/>
                <w:lang w:eastAsia="en-US"/>
              </w:rPr>
            </w:pPr>
            <w:r w:rsidRPr="00DD6CFB">
              <w:rPr>
                <w:sz w:val="16"/>
                <w:szCs w:val="16"/>
                <w:lang w:eastAsia="en-US"/>
              </w:rPr>
              <w:t>0645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A088A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A6B2B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23576B" w14:textId="77777777" w:rsidR="00D4531E" w:rsidRPr="00DD6CFB" w:rsidRDefault="00D4531E" w:rsidP="00DD6CFB">
            <w:pPr>
              <w:pStyle w:val="TAL"/>
              <w:rPr>
                <w:sz w:val="16"/>
                <w:szCs w:val="16"/>
                <w:lang w:eastAsia="en-US"/>
              </w:rPr>
            </w:pPr>
            <w:r w:rsidRPr="00DD6CFB">
              <w:rPr>
                <w:sz w:val="16"/>
                <w:szCs w:val="16"/>
                <w:lang w:eastAsia="en-US"/>
              </w:rPr>
              <w:t>Introduction of Non 3GPP Access over WLAN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DD9982"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D5E59E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611435"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511B62"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944842" w14:textId="77777777" w:rsidR="00D4531E" w:rsidRPr="00DD6CFB" w:rsidRDefault="00D4531E" w:rsidP="00DD6CFB">
            <w:pPr>
              <w:pStyle w:val="TAL"/>
              <w:rPr>
                <w:sz w:val="16"/>
                <w:szCs w:val="16"/>
                <w:lang w:eastAsia="en-US"/>
              </w:rPr>
            </w:pPr>
            <w:r w:rsidRPr="00DD6CFB">
              <w:rPr>
                <w:sz w:val="16"/>
                <w:szCs w:val="16"/>
                <w:lang w:eastAsia="en-US"/>
              </w:rPr>
              <w:t>R5-192735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A4D4A9" w14:textId="77777777" w:rsidR="00D4531E" w:rsidRPr="00DD6CFB" w:rsidRDefault="00D4531E" w:rsidP="00DD6CFB">
            <w:pPr>
              <w:pStyle w:val="TAL"/>
              <w:rPr>
                <w:sz w:val="16"/>
                <w:szCs w:val="16"/>
                <w:lang w:eastAsia="en-US"/>
              </w:rPr>
            </w:pPr>
            <w:r w:rsidRPr="00DD6CFB">
              <w:rPr>
                <w:sz w:val="16"/>
                <w:szCs w:val="16"/>
                <w:lang w:eastAsia="en-US"/>
              </w:rPr>
              <w:t>0533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7F123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EA920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F04240" w14:textId="77777777" w:rsidR="00D4531E" w:rsidRPr="00DD6CFB" w:rsidRDefault="00D4531E" w:rsidP="00DD6CFB">
            <w:pPr>
              <w:pStyle w:val="TAL"/>
              <w:rPr>
                <w:sz w:val="16"/>
                <w:szCs w:val="16"/>
                <w:lang w:eastAsia="en-US"/>
              </w:rPr>
            </w:pPr>
            <w:r w:rsidRPr="00DD6CFB">
              <w:rPr>
                <w:sz w:val="16"/>
                <w:szCs w:val="16"/>
                <w:lang w:eastAsia="en-US"/>
              </w:rPr>
              <w:t>Correction to PUSCH-Config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2A5DD4"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11DEC1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7AC6649"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BDCD729"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37152A" w14:textId="77777777" w:rsidR="00D4531E" w:rsidRPr="00DD6CFB" w:rsidRDefault="00D4531E" w:rsidP="00DD6CFB">
            <w:pPr>
              <w:pStyle w:val="TAL"/>
              <w:rPr>
                <w:sz w:val="16"/>
                <w:szCs w:val="16"/>
                <w:lang w:eastAsia="en-US"/>
              </w:rPr>
            </w:pPr>
            <w:r w:rsidRPr="00DD6CFB">
              <w:rPr>
                <w:sz w:val="16"/>
                <w:szCs w:val="16"/>
                <w:lang w:eastAsia="en-US"/>
              </w:rPr>
              <w:t>R5-192736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33BADC" w14:textId="77777777" w:rsidR="00D4531E" w:rsidRPr="00DD6CFB" w:rsidRDefault="00D4531E" w:rsidP="00DD6CFB">
            <w:pPr>
              <w:pStyle w:val="TAL"/>
              <w:rPr>
                <w:sz w:val="16"/>
                <w:szCs w:val="16"/>
                <w:lang w:eastAsia="en-US"/>
              </w:rPr>
            </w:pPr>
            <w:r w:rsidRPr="00DD6CFB">
              <w:rPr>
                <w:sz w:val="16"/>
                <w:szCs w:val="16"/>
                <w:lang w:eastAsia="en-US"/>
              </w:rPr>
              <w:t>0535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94522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207FE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D7A3BF" w14:textId="77777777" w:rsidR="00D4531E" w:rsidRPr="00DD6CFB" w:rsidRDefault="00D4531E" w:rsidP="00DD6CFB">
            <w:pPr>
              <w:pStyle w:val="TAL"/>
              <w:rPr>
                <w:sz w:val="16"/>
                <w:szCs w:val="16"/>
                <w:lang w:eastAsia="en-US"/>
              </w:rPr>
            </w:pPr>
            <w:r w:rsidRPr="00DD6CFB">
              <w:rPr>
                <w:sz w:val="16"/>
                <w:szCs w:val="16"/>
                <w:lang w:eastAsia="en-US"/>
              </w:rPr>
              <w:t>Addition of details on Test State 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B1C6A0"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3917B4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F669CC"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45893B"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AE7946" w14:textId="77777777" w:rsidR="00D4531E" w:rsidRPr="00DD6CFB" w:rsidRDefault="00D4531E" w:rsidP="00DD6CFB">
            <w:pPr>
              <w:pStyle w:val="TAL"/>
              <w:rPr>
                <w:sz w:val="16"/>
                <w:szCs w:val="16"/>
                <w:lang w:eastAsia="en-US"/>
              </w:rPr>
            </w:pPr>
            <w:r w:rsidRPr="00DD6CFB">
              <w:rPr>
                <w:sz w:val="16"/>
                <w:szCs w:val="16"/>
                <w:lang w:eastAsia="en-US"/>
              </w:rPr>
              <w:t>R5-192737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6F27EF" w14:textId="77777777" w:rsidR="00D4531E" w:rsidRPr="00DD6CFB" w:rsidRDefault="00D4531E" w:rsidP="00DD6CFB">
            <w:pPr>
              <w:pStyle w:val="TAL"/>
              <w:rPr>
                <w:sz w:val="16"/>
                <w:szCs w:val="16"/>
                <w:lang w:eastAsia="en-US"/>
              </w:rPr>
            </w:pPr>
            <w:r w:rsidRPr="00DD6CFB">
              <w:rPr>
                <w:sz w:val="16"/>
                <w:szCs w:val="16"/>
                <w:lang w:eastAsia="en-US"/>
              </w:rPr>
              <w:t>0537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5BA37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9AC31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3AAE9B" w14:textId="77777777" w:rsidR="00D4531E" w:rsidRPr="00DD6CFB" w:rsidRDefault="00D4531E" w:rsidP="00DD6CFB">
            <w:pPr>
              <w:pStyle w:val="TAL"/>
              <w:rPr>
                <w:sz w:val="16"/>
                <w:szCs w:val="16"/>
                <w:lang w:eastAsia="en-US"/>
              </w:rPr>
            </w:pPr>
            <w:r w:rsidRPr="00DD6CFB">
              <w:rPr>
                <w:sz w:val="16"/>
                <w:szCs w:val="16"/>
                <w:lang w:eastAsia="en-US"/>
              </w:rPr>
              <w:t>Correction of CellGroupConfig tables and logical channel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95011"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9DD039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328026"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6AFE3C"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A801C3" w14:textId="77777777" w:rsidR="00D4531E" w:rsidRPr="00DD6CFB" w:rsidRDefault="00D4531E" w:rsidP="00DD6CFB">
            <w:pPr>
              <w:pStyle w:val="TAL"/>
              <w:rPr>
                <w:sz w:val="16"/>
                <w:szCs w:val="16"/>
                <w:lang w:eastAsia="en-US"/>
              </w:rPr>
            </w:pPr>
            <w:r w:rsidRPr="00DD6CFB">
              <w:rPr>
                <w:sz w:val="16"/>
                <w:szCs w:val="16"/>
                <w:lang w:eastAsia="en-US"/>
              </w:rPr>
              <w:t>R5-192738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5877FF" w14:textId="77777777" w:rsidR="00D4531E" w:rsidRPr="00DD6CFB" w:rsidRDefault="00D4531E" w:rsidP="00DD6CFB">
            <w:pPr>
              <w:pStyle w:val="TAL"/>
              <w:rPr>
                <w:sz w:val="16"/>
                <w:szCs w:val="16"/>
                <w:lang w:eastAsia="en-US"/>
              </w:rPr>
            </w:pPr>
            <w:r w:rsidRPr="00DD6CFB">
              <w:rPr>
                <w:sz w:val="16"/>
                <w:szCs w:val="16"/>
                <w:lang w:eastAsia="en-US"/>
              </w:rPr>
              <w:t>0543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00498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19C5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A82082" w14:textId="77777777" w:rsidR="00D4531E" w:rsidRPr="00DD6CFB" w:rsidRDefault="00D4531E" w:rsidP="00DD6CFB">
            <w:pPr>
              <w:pStyle w:val="TAL"/>
              <w:rPr>
                <w:sz w:val="16"/>
                <w:szCs w:val="16"/>
                <w:lang w:eastAsia="en-US"/>
              </w:rPr>
            </w:pPr>
            <w:r w:rsidRPr="00DD6CFB">
              <w:rPr>
                <w:sz w:val="16"/>
                <w:szCs w:val="16"/>
                <w:lang w:eastAsia="en-US"/>
              </w:rPr>
              <w:t>Additions and updates to UE capability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F3DFCA"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477D71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EDF0B45"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C05358"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4A4BC8" w14:textId="77777777" w:rsidR="00D4531E" w:rsidRPr="00DD6CFB" w:rsidRDefault="00D4531E" w:rsidP="00DD6CFB">
            <w:pPr>
              <w:pStyle w:val="TAL"/>
              <w:rPr>
                <w:sz w:val="16"/>
                <w:szCs w:val="16"/>
                <w:lang w:eastAsia="en-US"/>
              </w:rPr>
            </w:pPr>
            <w:r w:rsidRPr="00DD6CFB">
              <w:rPr>
                <w:sz w:val="16"/>
                <w:szCs w:val="16"/>
                <w:lang w:eastAsia="en-US"/>
              </w:rPr>
              <w:t>R5-192739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4A1863" w14:textId="77777777" w:rsidR="00D4531E" w:rsidRPr="00DD6CFB" w:rsidRDefault="00D4531E" w:rsidP="00DD6CFB">
            <w:pPr>
              <w:pStyle w:val="TAL"/>
              <w:rPr>
                <w:sz w:val="16"/>
                <w:szCs w:val="16"/>
                <w:lang w:eastAsia="en-US"/>
              </w:rPr>
            </w:pPr>
            <w:r w:rsidRPr="00DD6CFB">
              <w:rPr>
                <w:sz w:val="16"/>
                <w:szCs w:val="16"/>
                <w:lang w:eastAsia="en-US"/>
              </w:rPr>
              <w:t>0544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967AE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F61AA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6A5D7A" w14:textId="77777777" w:rsidR="00D4531E" w:rsidRPr="00DD6CFB" w:rsidRDefault="00D4531E" w:rsidP="00DD6CFB">
            <w:pPr>
              <w:pStyle w:val="TAL"/>
              <w:rPr>
                <w:sz w:val="16"/>
                <w:szCs w:val="16"/>
                <w:lang w:eastAsia="en-US"/>
              </w:rPr>
            </w:pPr>
            <w:r w:rsidRPr="00DD6CFB">
              <w:rPr>
                <w:sz w:val="16"/>
                <w:szCs w:val="16"/>
                <w:lang w:eastAsia="en-US"/>
              </w:rPr>
              <w:t>Updates and additions of default QoS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90EA43"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2A1C0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847E60"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F118F7"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57B1BE" w14:textId="77777777" w:rsidR="00D4531E" w:rsidRPr="00DD6CFB" w:rsidRDefault="00D4531E" w:rsidP="00DD6CFB">
            <w:pPr>
              <w:pStyle w:val="TAL"/>
              <w:rPr>
                <w:sz w:val="16"/>
                <w:szCs w:val="16"/>
                <w:lang w:eastAsia="en-US"/>
              </w:rPr>
            </w:pPr>
            <w:r w:rsidRPr="00DD6CFB">
              <w:rPr>
                <w:sz w:val="16"/>
                <w:szCs w:val="16"/>
                <w:lang w:eastAsia="en-US"/>
              </w:rPr>
              <w:t>R5-192740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4AA32A" w14:textId="77777777" w:rsidR="00D4531E" w:rsidRPr="00DD6CFB" w:rsidRDefault="00D4531E" w:rsidP="00DD6CFB">
            <w:pPr>
              <w:pStyle w:val="TAL"/>
              <w:rPr>
                <w:sz w:val="16"/>
                <w:szCs w:val="16"/>
                <w:lang w:eastAsia="en-US"/>
              </w:rPr>
            </w:pPr>
            <w:r w:rsidRPr="00DD6CFB">
              <w:rPr>
                <w:sz w:val="16"/>
                <w:szCs w:val="16"/>
                <w:lang w:eastAsia="en-US"/>
              </w:rPr>
              <w:t>0566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622D4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6F6D9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CBCBD7" w14:textId="77777777" w:rsidR="00D4531E" w:rsidRPr="00DD6CFB" w:rsidRDefault="00D4531E" w:rsidP="00DD6CFB">
            <w:pPr>
              <w:pStyle w:val="TAL"/>
              <w:rPr>
                <w:sz w:val="16"/>
                <w:szCs w:val="16"/>
                <w:lang w:eastAsia="en-US"/>
              </w:rPr>
            </w:pPr>
            <w:r w:rsidRPr="00DD6CFB">
              <w:rPr>
                <w:sz w:val="16"/>
                <w:szCs w:val="16"/>
                <w:lang w:eastAsia="en-US"/>
              </w:rPr>
              <w:t>Update chapter 4.5 General for PDUs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57C15B"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2079C68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623BC6"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9BF5E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35194D" w14:textId="77777777" w:rsidR="00D4531E" w:rsidRPr="00DD6CFB" w:rsidRDefault="00D4531E" w:rsidP="00DD6CFB">
            <w:pPr>
              <w:pStyle w:val="TAL"/>
              <w:rPr>
                <w:sz w:val="16"/>
                <w:szCs w:val="16"/>
                <w:lang w:eastAsia="en-US"/>
              </w:rPr>
            </w:pPr>
            <w:r w:rsidRPr="00DD6CFB">
              <w:rPr>
                <w:sz w:val="16"/>
                <w:szCs w:val="16"/>
                <w:lang w:eastAsia="en-US"/>
              </w:rPr>
              <w:t>R5-192741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1860E9" w14:textId="77777777" w:rsidR="00D4531E" w:rsidRPr="00DD6CFB" w:rsidRDefault="00D4531E" w:rsidP="00DD6CFB">
            <w:pPr>
              <w:pStyle w:val="TAL"/>
              <w:rPr>
                <w:sz w:val="16"/>
                <w:szCs w:val="16"/>
                <w:lang w:eastAsia="en-US"/>
              </w:rPr>
            </w:pPr>
            <w:r w:rsidRPr="00DD6CFB">
              <w:rPr>
                <w:sz w:val="16"/>
                <w:szCs w:val="16"/>
                <w:lang w:eastAsia="en-US"/>
              </w:rPr>
              <w:t>0567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4A9E7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AF1C1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D49F59" w14:textId="77777777" w:rsidR="00D4531E" w:rsidRPr="00DD6CFB" w:rsidRDefault="00D4531E" w:rsidP="00DD6CFB">
            <w:pPr>
              <w:pStyle w:val="TAL"/>
              <w:rPr>
                <w:sz w:val="16"/>
                <w:szCs w:val="16"/>
                <w:lang w:eastAsia="en-US"/>
              </w:rPr>
            </w:pPr>
            <w:r w:rsidRPr="00DD6CFB">
              <w:rPr>
                <w:sz w:val="16"/>
                <w:szCs w:val="16"/>
                <w:lang w:eastAsia="en-US"/>
              </w:rPr>
              <w:t>Update of Annex C on calculation of test frequencies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F21E1A"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1D5C48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C2F9C4"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F4DFA6"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1349821" w14:textId="77777777" w:rsidR="00D4531E" w:rsidRPr="00DD6CFB" w:rsidRDefault="00D4531E" w:rsidP="00DD6CFB">
            <w:pPr>
              <w:pStyle w:val="TAL"/>
              <w:rPr>
                <w:sz w:val="16"/>
                <w:szCs w:val="16"/>
                <w:lang w:eastAsia="en-US"/>
              </w:rPr>
            </w:pPr>
            <w:r w:rsidRPr="00DD6CFB">
              <w:rPr>
                <w:sz w:val="16"/>
                <w:szCs w:val="16"/>
                <w:lang w:eastAsia="en-US"/>
              </w:rPr>
              <w:t>R5-192742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BD0600" w14:textId="77777777" w:rsidR="00D4531E" w:rsidRPr="00DD6CFB" w:rsidRDefault="00D4531E" w:rsidP="00DD6CFB">
            <w:pPr>
              <w:pStyle w:val="TAL"/>
              <w:rPr>
                <w:sz w:val="16"/>
                <w:szCs w:val="16"/>
                <w:lang w:eastAsia="en-US"/>
              </w:rPr>
            </w:pPr>
            <w:r w:rsidRPr="00DD6CFB">
              <w:rPr>
                <w:sz w:val="16"/>
                <w:szCs w:val="16"/>
                <w:lang w:eastAsia="en-US"/>
              </w:rPr>
              <w:t>0619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9C09F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36112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3D04A0" w14:textId="77777777" w:rsidR="00D4531E" w:rsidRPr="00DD6CFB" w:rsidRDefault="00D4531E" w:rsidP="00DD6CFB">
            <w:pPr>
              <w:pStyle w:val="TAL"/>
              <w:rPr>
                <w:sz w:val="16"/>
                <w:szCs w:val="16"/>
                <w:lang w:eastAsia="en-US"/>
              </w:rPr>
            </w:pPr>
            <w:r w:rsidRPr="00DD6CFB">
              <w:rPr>
                <w:sz w:val="16"/>
                <w:szCs w:val="16"/>
                <w:lang w:eastAsia="en-US"/>
              </w:rPr>
              <w:t>Correction to schedulingRequestID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7207A"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5863E14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E26C6E"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668091"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5F14E3" w14:textId="77777777" w:rsidR="00D4531E" w:rsidRPr="00DD6CFB" w:rsidRDefault="00D4531E" w:rsidP="00DD6CFB">
            <w:pPr>
              <w:pStyle w:val="TAL"/>
              <w:rPr>
                <w:sz w:val="16"/>
                <w:szCs w:val="16"/>
                <w:lang w:eastAsia="en-US"/>
              </w:rPr>
            </w:pPr>
            <w:r w:rsidRPr="00DD6CFB">
              <w:rPr>
                <w:sz w:val="16"/>
                <w:szCs w:val="16"/>
                <w:lang w:eastAsia="en-US"/>
              </w:rPr>
              <w:t>R5-192743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13CFA" w14:textId="77777777" w:rsidR="00D4531E" w:rsidRPr="00DD6CFB" w:rsidRDefault="00D4531E" w:rsidP="00DD6CFB">
            <w:pPr>
              <w:pStyle w:val="TAL"/>
              <w:rPr>
                <w:sz w:val="16"/>
                <w:szCs w:val="16"/>
                <w:lang w:eastAsia="en-US"/>
              </w:rPr>
            </w:pPr>
            <w:r w:rsidRPr="00DD6CFB">
              <w:rPr>
                <w:sz w:val="16"/>
                <w:szCs w:val="16"/>
                <w:lang w:eastAsia="en-US"/>
              </w:rPr>
              <w:t>0639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7D2E0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5C33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1FC933" w14:textId="77777777" w:rsidR="00D4531E" w:rsidRPr="00DD6CFB" w:rsidRDefault="00D4531E" w:rsidP="00DD6CFB">
            <w:pPr>
              <w:pStyle w:val="TAL"/>
              <w:rPr>
                <w:sz w:val="16"/>
                <w:szCs w:val="16"/>
                <w:lang w:eastAsia="en-US"/>
              </w:rPr>
            </w:pPr>
            <w:r w:rsidRPr="00DD6CFB">
              <w:rPr>
                <w:sz w:val="16"/>
                <w:szCs w:val="16"/>
                <w:lang w:eastAsia="en-US"/>
              </w:rPr>
              <w:t>Addition of Switch/Power UE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7681F2"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63F1CB4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C63BC2"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EF4895"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C0646F" w14:textId="77777777" w:rsidR="00D4531E" w:rsidRPr="00DD6CFB" w:rsidRDefault="00D4531E" w:rsidP="00DD6CFB">
            <w:pPr>
              <w:pStyle w:val="TAL"/>
              <w:rPr>
                <w:sz w:val="16"/>
                <w:szCs w:val="16"/>
                <w:lang w:eastAsia="en-US"/>
              </w:rPr>
            </w:pPr>
            <w:r w:rsidRPr="00DD6CFB">
              <w:rPr>
                <w:sz w:val="16"/>
                <w:szCs w:val="16"/>
                <w:lang w:eastAsia="en-US"/>
              </w:rPr>
              <w:t>R5-192744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D9A3CF" w14:textId="77777777" w:rsidR="00D4531E" w:rsidRPr="00DD6CFB" w:rsidRDefault="00D4531E" w:rsidP="00DD6CFB">
            <w:pPr>
              <w:pStyle w:val="TAL"/>
              <w:rPr>
                <w:sz w:val="16"/>
                <w:szCs w:val="16"/>
                <w:lang w:eastAsia="en-US"/>
              </w:rPr>
            </w:pPr>
            <w:r w:rsidRPr="00DD6CFB">
              <w:rPr>
                <w:sz w:val="16"/>
                <w:szCs w:val="16"/>
                <w:lang w:eastAsia="en-US"/>
              </w:rPr>
              <w:t>0640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6DF97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9209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33A463" w14:textId="77777777" w:rsidR="00D4531E" w:rsidRPr="00DD6CFB" w:rsidRDefault="00D4531E" w:rsidP="00DD6CFB">
            <w:pPr>
              <w:pStyle w:val="TAL"/>
              <w:rPr>
                <w:sz w:val="16"/>
                <w:szCs w:val="16"/>
                <w:lang w:eastAsia="en-US"/>
              </w:rPr>
            </w:pPr>
            <w:r w:rsidRPr="00DD6CFB">
              <w:rPr>
                <w:sz w:val="16"/>
                <w:szCs w:val="16"/>
                <w:lang w:eastAsia="en-US"/>
              </w:rPr>
              <w:t>Update to Test procedure to check that UE is camped on a new cell belonging to a new 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361C8B"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577751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1020E8"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CB545F"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70B687" w14:textId="77777777" w:rsidR="00D4531E" w:rsidRPr="00DD6CFB" w:rsidRDefault="00D4531E" w:rsidP="00DD6CFB">
            <w:pPr>
              <w:pStyle w:val="TAL"/>
              <w:rPr>
                <w:sz w:val="16"/>
                <w:szCs w:val="16"/>
                <w:lang w:eastAsia="en-US"/>
              </w:rPr>
            </w:pPr>
            <w:r w:rsidRPr="00DD6CFB">
              <w:rPr>
                <w:sz w:val="16"/>
                <w:szCs w:val="16"/>
                <w:lang w:eastAsia="en-US"/>
              </w:rPr>
              <w:t>R5-192745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170FBD" w14:textId="77777777" w:rsidR="00D4531E" w:rsidRPr="00DD6CFB" w:rsidRDefault="00D4531E" w:rsidP="00DD6CFB">
            <w:pPr>
              <w:pStyle w:val="TAL"/>
              <w:rPr>
                <w:sz w:val="16"/>
                <w:szCs w:val="16"/>
                <w:lang w:eastAsia="en-US"/>
              </w:rPr>
            </w:pPr>
            <w:r w:rsidRPr="00DD6CFB">
              <w:rPr>
                <w:sz w:val="16"/>
                <w:szCs w:val="16"/>
                <w:lang w:eastAsia="en-US"/>
              </w:rPr>
              <w:t>0641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C3B66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3A5B9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D8DAEB" w14:textId="77777777" w:rsidR="00D4531E" w:rsidRPr="00DD6CFB" w:rsidRDefault="00D4531E" w:rsidP="00DD6CFB">
            <w:pPr>
              <w:pStyle w:val="TAL"/>
              <w:rPr>
                <w:sz w:val="16"/>
                <w:szCs w:val="16"/>
                <w:lang w:eastAsia="en-US"/>
              </w:rPr>
            </w:pPr>
            <w:r w:rsidRPr="00DD6CFB">
              <w:rPr>
                <w:sz w:val="16"/>
                <w:szCs w:val="16"/>
                <w:lang w:eastAsia="en-US"/>
              </w:rPr>
              <w:t>Update to Test procedure to check that UE is in state 5GC RRC_IDLE on a certain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533726"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1714D16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D497E0"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D34B02"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F1755F" w14:textId="77777777" w:rsidR="00D4531E" w:rsidRPr="00DD6CFB" w:rsidRDefault="00D4531E" w:rsidP="00DD6CFB">
            <w:pPr>
              <w:pStyle w:val="TAL"/>
              <w:rPr>
                <w:sz w:val="16"/>
                <w:szCs w:val="16"/>
                <w:lang w:eastAsia="en-US"/>
              </w:rPr>
            </w:pPr>
            <w:r w:rsidRPr="00DD6CFB">
              <w:rPr>
                <w:sz w:val="16"/>
                <w:szCs w:val="16"/>
                <w:lang w:eastAsia="en-US"/>
              </w:rPr>
              <w:t>R5-192846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30C235" w14:textId="77777777" w:rsidR="00D4531E" w:rsidRPr="00DD6CFB" w:rsidRDefault="00D4531E" w:rsidP="00DD6CFB">
            <w:pPr>
              <w:pStyle w:val="TAL"/>
              <w:rPr>
                <w:sz w:val="16"/>
                <w:szCs w:val="16"/>
                <w:lang w:eastAsia="en-US"/>
              </w:rPr>
            </w:pPr>
            <w:r w:rsidRPr="00DD6CFB">
              <w:rPr>
                <w:sz w:val="16"/>
                <w:szCs w:val="16"/>
                <w:lang w:eastAsia="en-US"/>
              </w:rPr>
              <w:t>0648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975F7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364DF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58FE1A" w14:textId="77777777" w:rsidR="00D4531E" w:rsidRPr="00DD6CFB" w:rsidRDefault="00D4531E" w:rsidP="00DD6CFB">
            <w:pPr>
              <w:pStyle w:val="TAL"/>
              <w:rPr>
                <w:sz w:val="16"/>
                <w:szCs w:val="16"/>
                <w:lang w:eastAsia="en-US"/>
              </w:rPr>
            </w:pPr>
            <w:r w:rsidRPr="00DD6CFB">
              <w:rPr>
                <w:sz w:val="16"/>
                <w:szCs w:val="16"/>
                <w:lang w:eastAsia="en-US"/>
              </w:rPr>
              <w:t>Updates to Annex B to add Permitted OTA Test Methods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190655"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3918B94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4B162AA" w14:textId="77777777" w:rsidR="00D4531E" w:rsidRPr="00DD6CFB" w:rsidRDefault="00D4531E" w:rsidP="00DD6CFB">
            <w:pPr>
              <w:pStyle w:val="TAL"/>
              <w:rPr>
                <w:sz w:val="16"/>
                <w:szCs w:val="16"/>
                <w:lang w:eastAsia="en-US"/>
              </w:rPr>
            </w:pPr>
            <w:r w:rsidRPr="00DD6CFB">
              <w:rPr>
                <w:sz w:val="16"/>
                <w:szCs w:val="16"/>
                <w:lang w:eastAsia="en-US"/>
              </w:rPr>
              <w:t>2019-03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22C0DD" w14:textId="77777777" w:rsidR="00D4531E" w:rsidRPr="00DD6CFB" w:rsidRDefault="00D4531E" w:rsidP="00DD6CFB">
            <w:pPr>
              <w:pStyle w:val="TAL"/>
              <w:rPr>
                <w:sz w:val="16"/>
                <w:szCs w:val="16"/>
                <w:lang w:eastAsia="en-US"/>
              </w:rPr>
            </w:pPr>
            <w:r w:rsidRPr="00DD6CFB">
              <w:rPr>
                <w:sz w:val="16"/>
                <w:szCs w:val="16"/>
                <w:lang w:eastAsia="en-US"/>
              </w:rPr>
              <w:t>RAN#83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4DC575" w14:textId="77777777" w:rsidR="00D4531E" w:rsidRPr="00DD6CFB" w:rsidRDefault="00D4531E" w:rsidP="00DD6CFB">
            <w:pPr>
              <w:pStyle w:val="TAL"/>
              <w:rPr>
                <w:sz w:val="16"/>
                <w:szCs w:val="16"/>
                <w:lang w:eastAsia="en-US"/>
              </w:rPr>
            </w:pPr>
            <w:r w:rsidRPr="00DD6CFB">
              <w:rPr>
                <w:sz w:val="16"/>
                <w:szCs w:val="16"/>
                <w:lang w:eastAsia="en-US"/>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9D1E5A"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A23E7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43E214"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44FA98" w14:textId="77777777" w:rsidR="00D4531E" w:rsidRPr="00DD6CFB" w:rsidRDefault="00D4531E" w:rsidP="00DD6CFB">
            <w:pPr>
              <w:pStyle w:val="TAL"/>
              <w:rPr>
                <w:sz w:val="16"/>
                <w:szCs w:val="16"/>
                <w:lang w:eastAsia="en-US"/>
              </w:rPr>
            </w:pPr>
            <w:r w:rsidRPr="00DD6CFB">
              <w:rPr>
                <w:sz w:val="16"/>
                <w:szCs w:val="16"/>
                <w:lang w:eastAsia="en-US"/>
              </w:rPr>
              <w:t>Editorial updates of table numbering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4E978C" w14:textId="77777777" w:rsidR="00D4531E" w:rsidRPr="00DD6CFB" w:rsidRDefault="00D4531E" w:rsidP="00DD6CFB">
            <w:pPr>
              <w:pStyle w:val="TAL"/>
              <w:rPr>
                <w:sz w:val="16"/>
                <w:szCs w:val="16"/>
                <w:lang w:eastAsia="en-US"/>
              </w:rPr>
            </w:pPr>
            <w:r w:rsidRPr="00DD6CFB">
              <w:rPr>
                <w:sz w:val="16"/>
                <w:szCs w:val="16"/>
                <w:lang w:eastAsia="en-US"/>
              </w:rPr>
              <w:t>15.3.0</w:t>
            </w:r>
          </w:p>
        </w:tc>
      </w:tr>
      <w:tr w:rsidR="00D4531E" w:rsidRPr="0031204F" w14:paraId="419C0DD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892726"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AF996D"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9D9C0E" w14:textId="77777777" w:rsidR="00D4531E" w:rsidRPr="00DD6CFB" w:rsidRDefault="00D4531E" w:rsidP="00DD6CFB">
            <w:pPr>
              <w:pStyle w:val="TAL"/>
              <w:rPr>
                <w:sz w:val="16"/>
                <w:szCs w:val="16"/>
                <w:lang w:eastAsia="en-US"/>
              </w:rPr>
            </w:pPr>
            <w:r w:rsidRPr="00DD6CFB">
              <w:rPr>
                <w:sz w:val="16"/>
                <w:szCs w:val="16"/>
                <w:lang w:eastAsia="en-US"/>
              </w:rPr>
              <w:t>R5-193537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87412" w14:textId="77777777" w:rsidR="00D4531E" w:rsidRPr="00DD6CFB" w:rsidRDefault="00D4531E" w:rsidP="00DD6CFB">
            <w:pPr>
              <w:pStyle w:val="TAL"/>
              <w:rPr>
                <w:sz w:val="16"/>
                <w:szCs w:val="16"/>
                <w:lang w:eastAsia="en-US"/>
              </w:rPr>
            </w:pPr>
            <w:r w:rsidRPr="00DD6CFB">
              <w:rPr>
                <w:sz w:val="16"/>
                <w:szCs w:val="16"/>
                <w:lang w:eastAsia="en-US"/>
              </w:rPr>
              <w:t>0680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0985B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5CB47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854A53" w14:textId="77777777" w:rsidR="00D4531E" w:rsidRPr="00DD6CFB" w:rsidRDefault="00D4531E" w:rsidP="00DD6CFB">
            <w:pPr>
              <w:pStyle w:val="TAL"/>
              <w:rPr>
                <w:sz w:val="16"/>
                <w:szCs w:val="16"/>
                <w:lang w:eastAsia="en-US"/>
              </w:rPr>
            </w:pPr>
            <w:r w:rsidRPr="00DD6CFB">
              <w:rPr>
                <w:sz w:val="16"/>
                <w:szCs w:val="16"/>
                <w:lang w:eastAsia="en-US"/>
              </w:rPr>
              <w:t>Remove unused DCI formats from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8111FE"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62F6B4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CB153F"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FAD133"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387E06" w14:textId="77777777" w:rsidR="00D4531E" w:rsidRPr="00DD6CFB" w:rsidRDefault="00D4531E" w:rsidP="00DD6CFB">
            <w:pPr>
              <w:pStyle w:val="TAL"/>
              <w:rPr>
                <w:sz w:val="16"/>
                <w:szCs w:val="16"/>
                <w:lang w:eastAsia="en-US"/>
              </w:rPr>
            </w:pPr>
            <w:r w:rsidRPr="00DD6CFB">
              <w:rPr>
                <w:sz w:val="16"/>
                <w:szCs w:val="16"/>
                <w:lang w:eastAsia="en-US"/>
              </w:rPr>
              <w:t>R5-193540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47869E" w14:textId="77777777" w:rsidR="00D4531E" w:rsidRPr="00DD6CFB" w:rsidRDefault="00D4531E" w:rsidP="00DD6CFB">
            <w:pPr>
              <w:pStyle w:val="TAL"/>
              <w:rPr>
                <w:sz w:val="16"/>
                <w:szCs w:val="16"/>
                <w:lang w:eastAsia="en-US"/>
              </w:rPr>
            </w:pPr>
            <w:r w:rsidRPr="00DD6CFB">
              <w:rPr>
                <w:sz w:val="16"/>
                <w:szCs w:val="16"/>
                <w:lang w:eastAsia="en-US"/>
              </w:rPr>
              <w:t>0681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043E7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DCC71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CE0310" w14:textId="77777777" w:rsidR="00D4531E" w:rsidRPr="00DD6CFB" w:rsidRDefault="00D4531E" w:rsidP="00DD6CFB">
            <w:pPr>
              <w:pStyle w:val="TAL"/>
              <w:rPr>
                <w:sz w:val="16"/>
                <w:szCs w:val="16"/>
                <w:lang w:eastAsia="en-US"/>
              </w:rPr>
            </w:pPr>
            <w:r w:rsidRPr="00DD6CFB">
              <w:rPr>
                <w:sz w:val="16"/>
                <w:szCs w:val="16"/>
                <w:lang w:eastAsia="en-US"/>
              </w:rPr>
              <w:t>Adding setup diagram for Receiver performance tests 2x2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584A84"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2B4390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33DEB5"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F3B267"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0FDB95" w14:textId="77777777" w:rsidR="00D4531E" w:rsidRPr="00DD6CFB" w:rsidRDefault="00D4531E" w:rsidP="00DD6CFB">
            <w:pPr>
              <w:pStyle w:val="TAL"/>
              <w:rPr>
                <w:sz w:val="16"/>
                <w:szCs w:val="16"/>
                <w:lang w:eastAsia="en-US"/>
              </w:rPr>
            </w:pPr>
            <w:r w:rsidRPr="00DD6CFB">
              <w:rPr>
                <w:sz w:val="16"/>
                <w:szCs w:val="16"/>
                <w:lang w:eastAsia="en-US"/>
              </w:rPr>
              <w:t>R5-193542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7A584" w14:textId="77777777" w:rsidR="00D4531E" w:rsidRPr="00DD6CFB" w:rsidRDefault="00D4531E" w:rsidP="00DD6CFB">
            <w:pPr>
              <w:pStyle w:val="TAL"/>
              <w:rPr>
                <w:sz w:val="16"/>
                <w:szCs w:val="16"/>
                <w:lang w:eastAsia="en-US"/>
              </w:rPr>
            </w:pPr>
            <w:r w:rsidRPr="00DD6CFB">
              <w:rPr>
                <w:sz w:val="16"/>
                <w:szCs w:val="16"/>
                <w:lang w:eastAsia="en-US"/>
              </w:rPr>
              <w:t>0682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45904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BB8BD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EF9CFA" w14:textId="77777777" w:rsidR="00D4531E" w:rsidRPr="00DD6CFB" w:rsidRDefault="00D4531E" w:rsidP="00DD6CFB">
            <w:pPr>
              <w:pStyle w:val="TAL"/>
              <w:rPr>
                <w:sz w:val="16"/>
                <w:szCs w:val="16"/>
                <w:lang w:eastAsia="en-US"/>
              </w:rPr>
            </w:pPr>
            <w:r w:rsidRPr="00DD6CFB">
              <w:rPr>
                <w:sz w:val="16"/>
                <w:szCs w:val="16"/>
                <w:lang w:eastAsia="en-US"/>
              </w:rPr>
              <w:t>Remove brackets from parameters for DCI formats for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660AAB"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1563B0E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FCCBDC"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259C99"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F58627" w14:textId="77777777" w:rsidR="00D4531E" w:rsidRPr="00DD6CFB" w:rsidRDefault="00D4531E" w:rsidP="00DD6CFB">
            <w:pPr>
              <w:pStyle w:val="TAL"/>
              <w:rPr>
                <w:sz w:val="16"/>
                <w:szCs w:val="16"/>
                <w:lang w:eastAsia="en-US"/>
              </w:rPr>
            </w:pPr>
            <w:r w:rsidRPr="00DD6CFB">
              <w:rPr>
                <w:sz w:val="16"/>
                <w:szCs w:val="16"/>
                <w:lang w:eastAsia="en-US"/>
              </w:rPr>
              <w:t>R5-193613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286794" w14:textId="77777777" w:rsidR="00D4531E" w:rsidRPr="00DD6CFB" w:rsidRDefault="00D4531E" w:rsidP="00DD6CFB">
            <w:pPr>
              <w:pStyle w:val="TAL"/>
              <w:rPr>
                <w:sz w:val="16"/>
                <w:szCs w:val="16"/>
                <w:lang w:eastAsia="en-US"/>
              </w:rPr>
            </w:pPr>
            <w:r w:rsidRPr="00DD6CFB">
              <w:rPr>
                <w:sz w:val="16"/>
                <w:szCs w:val="16"/>
                <w:lang w:eastAsia="en-US"/>
              </w:rPr>
              <w:t>0691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1A515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AF2F6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BA671E" w14:textId="77777777" w:rsidR="00D4531E" w:rsidRPr="00DD6CFB" w:rsidRDefault="00D4531E" w:rsidP="00DD6CFB">
            <w:pPr>
              <w:pStyle w:val="TAL"/>
              <w:rPr>
                <w:sz w:val="16"/>
                <w:szCs w:val="16"/>
                <w:lang w:eastAsia="en-US"/>
              </w:rPr>
            </w:pPr>
            <w:r w:rsidRPr="00DD6CFB">
              <w:rPr>
                <w:sz w:val="16"/>
                <w:szCs w:val="16"/>
                <w:lang w:eastAsia="en-US"/>
              </w:rPr>
              <w:t>Update default configuration of QuantityConfig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12EEE5"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0B1DD00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86E63D"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3B74D9"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FE75A2" w14:textId="77777777" w:rsidR="00D4531E" w:rsidRPr="00DD6CFB" w:rsidRDefault="00D4531E" w:rsidP="00DD6CFB">
            <w:pPr>
              <w:pStyle w:val="TAL"/>
              <w:rPr>
                <w:sz w:val="16"/>
                <w:szCs w:val="16"/>
                <w:lang w:eastAsia="en-US"/>
              </w:rPr>
            </w:pPr>
            <w:r w:rsidRPr="00DD6CFB">
              <w:rPr>
                <w:sz w:val="16"/>
                <w:szCs w:val="16"/>
                <w:lang w:eastAsia="en-US"/>
              </w:rPr>
              <w:t>R5-193681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F3A8A9" w14:textId="77777777" w:rsidR="00D4531E" w:rsidRPr="00DD6CFB" w:rsidRDefault="00D4531E" w:rsidP="00DD6CFB">
            <w:pPr>
              <w:pStyle w:val="TAL"/>
              <w:rPr>
                <w:sz w:val="16"/>
                <w:szCs w:val="16"/>
                <w:lang w:eastAsia="en-US"/>
              </w:rPr>
            </w:pPr>
            <w:r w:rsidRPr="00DD6CFB">
              <w:rPr>
                <w:sz w:val="16"/>
                <w:szCs w:val="16"/>
                <w:lang w:eastAsia="en-US"/>
              </w:rPr>
              <w:t>0693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9A28F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21A5A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DDCEEA" w14:textId="77777777" w:rsidR="00D4531E" w:rsidRPr="00DD6CFB" w:rsidRDefault="00D4531E" w:rsidP="00DD6CFB">
            <w:pPr>
              <w:pStyle w:val="TAL"/>
              <w:rPr>
                <w:sz w:val="16"/>
                <w:szCs w:val="16"/>
                <w:lang w:eastAsia="en-US"/>
              </w:rPr>
            </w:pPr>
            <w:r w:rsidRPr="00DD6CFB">
              <w:rPr>
                <w:sz w:val="16"/>
                <w:szCs w:val="16"/>
                <w:lang w:eastAsia="en-US"/>
              </w:rPr>
              <w:t>Update chapter 4.5.3 RRC_INACTIVE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57C497"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01F5040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C2DACA"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5031F9"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9A1F4F" w14:textId="77777777" w:rsidR="00D4531E" w:rsidRPr="00DD6CFB" w:rsidRDefault="00D4531E" w:rsidP="00DD6CFB">
            <w:pPr>
              <w:pStyle w:val="TAL"/>
              <w:rPr>
                <w:sz w:val="16"/>
                <w:szCs w:val="16"/>
                <w:lang w:eastAsia="en-US"/>
              </w:rPr>
            </w:pPr>
            <w:r w:rsidRPr="00DD6CFB">
              <w:rPr>
                <w:sz w:val="16"/>
                <w:szCs w:val="16"/>
                <w:lang w:eastAsia="en-US"/>
              </w:rPr>
              <w:t>R5-193682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AFEB4D" w14:textId="77777777" w:rsidR="00D4531E" w:rsidRPr="00DD6CFB" w:rsidRDefault="00D4531E" w:rsidP="00DD6CFB">
            <w:pPr>
              <w:pStyle w:val="TAL"/>
              <w:rPr>
                <w:sz w:val="16"/>
                <w:szCs w:val="16"/>
                <w:lang w:eastAsia="en-US"/>
              </w:rPr>
            </w:pPr>
            <w:r w:rsidRPr="00DD6CFB">
              <w:rPr>
                <w:sz w:val="16"/>
                <w:szCs w:val="16"/>
                <w:lang w:eastAsia="en-US"/>
              </w:rPr>
              <w:t>0694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E2950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7C264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D456FE" w14:textId="77777777" w:rsidR="00D4531E" w:rsidRPr="00DD6CFB" w:rsidRDefault="00D4531E" w:rsidP="00DD6CFB">
            <w:pPr>
              <w:pStyle w:val="TAL"/>
              <w:rPr>
                <w:sz w:val="16"/>
                <w:szCs w:val="16"/>
                <w:lang w:eastAsia="en-US"/>
              </w:rPr>
            </w:pPr>
            <w:r w:rsidRPr="00DD6CFB">
              <w:rPr>
                <w:sz w:val="16"/>
                <w:szCs w:val="16"/>
                <w:lang w:eastAsia="en-US"/>
              </w:rPr>
              <w:t xml:space="preserve">Update chapter 4.5.4 RRC_CONNECTED procedures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1A1DC6"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4B05A17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A95FBC"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CA7031"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3EB774" w14:textId="77777777" w:rsidR="00D4531E" w:rsidRPr="00DD6CFB" w:rsidRDefault="00D4531E" w:rsidP="00DD6CFB">
            <w:pPr>
              <w:pStyle w:val="TAL"/>
              <w:rPr>
                <w:sz w:val="16"/>
                <w:szCs w:val="16"/>
                <w:lang w:eastAsia="en-US"/>
              </w:rPr>
            </w:pPr>
            <w:r w:rsidRPr="00DD6CFB">
              <w:rPr>
                <w:sz w:val="16"/>
                <w:szCs w:val="16"/>
                <w:lang w:eastAsia="en-US"/>
              </w:rPr>
              <w:t>R5-193683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10CB0F" w14:textId="77777777" w:rsidR="00D4531E" w:rsidRPr="00DD6CFB" w:rsidRDefault="00D4531E" w:rsidP="00DD6CFB">
            <w:pPr>
              <w:pStyle w:val="TAL"/>
              <w:rPr>
                <w:sz w:val="16"/>
                <w:szCs w:val="16"/>
                <w:lang w:eastAsia="en-US"/>
              </w:rPr>
            </w:pPr>
            <w:r w:rsidRPr="00DD6CFB">
              <w:rPr>
                <w:sz w:val="16"/>
                <w:szCs w:val="16"/>
                <w:lang w:eastAsia="en-US"/>
              </w:rPr>
              <w:t>0695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4AEA3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0761A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39DCD9" w14:textId="77777777" w:rsidR="00D4531E" w:rsidRPr="00DD6CFB" w:rsidRDefault="00D4531E" w:rsidP="00DD6CFB">
            <w:pPr>
              <w:pStyle w:val="TAL"/>
              <w:rPr>
                <w:sz w:val="16"/>
                <w:szCs w:val="16"/>
                <w:lang w:eastAsia="en-US"/>
              </w:rPr>
            </w:pPr>
            <w:r w:rsidRPr="00DD6CFB">
              <w:rPr>
                <w:sz w:val="16"/>
                <w:szCs w:val="16"/>
                <w:lang w:eastAsia="en-US"/>
              </w:rPr>
              <w:t>Update chapter 4.5.5 SWITCHED_OFF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DA33E5"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47FCDB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2106B29"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EBD352"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16B8F3" w14:textId="77777777" w:rsidR="00D4531E" w:rsidRPr="00DD6CFB" w:rsidRDefault="00D4531E" w:rsidP="00DD6CFB">
            <w:pPr>
              <w:pStyle w:val="TAL"/>
              <w:rPr>
                <w:sz w:val="16"/>
                <w:szCs w:val="16"/>
                <w:lang w:eastAsia="en-US"/>
              </w:rPr>
            </w:pPr>
            <w:r w:rsidRPr="00DD6CFB">
              <w:rPr>
                <w:sz w:val="16"/>
                <w:szCs w:val="16"/>
                <w:lang w:eastAsia="en-US"/>
              </w:rPr>
              <w:t>R5-193690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C1F2AE" w14:textId="77777777" w:rsidR="00D4531E" w:rsidRPr="00DD6CFB" w:rsidRDefault="00D4531E" w:rsidP="00DD6CFB">
            <w:pPr>
              <w:pStyle w:val="TAL"/>
              <w:rPr>
                <w:sz w:val="16"/>
                <w:szCs w:val="16"/>
                <w:lang w:eastAsia="en-US"/>
              </w:rPr>
            </w:pPr>
            <w:r w:rsidRPr="00DD6CFB">
              <w:rPr>
                <w:sz w:val="16"/>
                <w:szCs w:val="16"/>
                <w:lang w:eastAsia="en-US"/>
              </w:rPr>
              <w:t>0696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87E41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4608F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D2D7ED" w14:textId="77777777" w:rsidR="00D4531E" w:rsidRPr="00DD6CFB" w:rsidRDefault="00D4531E" w:rsidP="00DD6CFB">
            <w:pPr>
              <w:pStyle w:val="TAL"/>
              <w:rPr>
                <w:sz w:val="16"/>
                <w:szCs w:val="16"/>
                <w:lang w:eastAsia="en-US"/>
              </w:rPr>
            </w:pPr>
            <w:r w:rsidRPr="00DD6CFB">
              <w:rPr>
                <w:sz w:val="16"/>
                <w:szCs w:val="16"/>
                <w:lang w:eastAsia="en-US"/>
              </w:rPr>
              <w:t xml:space="preserve">Resubmission: Connection diagram for 1x2 Demod test cases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B28407"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4386D2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603E922"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13764B"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AE1D40" w14:textId="77777777" w:rsidR="00D4531E" w:rsidRPr="00DD6CFB" w:rsidRDefault="00D4531E" w:rsidP="00DD6CFB">
            <w:pPr>
              <w:pStyle w:val="TAL"/>
              <w:rPr>
                <w:sz w:val="16"/>
                <w:szCs w:val="16"/>
                <w:lang w:eastAsia="en-US"/>
              </w:rPr>
            </w:pPr>
            <w:r w:rsidRPr="00DD6CFB">
              <w:rPr>
                <w:sz w:val="16"/>
                <w:szCs w:val="16"/>
                <w:lang w:eastAsia="en-US"/>
              </w:rPr>
              <w:t>R5-193734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A4D96C" w14:textId="77777777" w:rsidR="00D4531E" w:rsidRPr="00DD6CFB" w:rsidRDefault="00D4531E" w:rsidP="00DD6CFB">
            <w:pPr>
              <w:pStyle w:val="TAL"/>
              <w:rPr>
                <w:sz w:val="16"/>
                <w:szCs w:val="16"/>
                <w:lang w:eastAsia="en-US"/>
              </w:rPr>
            </w:pPr>
            <w:r w:rsidRPr="00DD6CFB">
              <w:rPr>
                <w:sz w:val="16"/>
                <w:szCs w:val="16"/>
                <w:lang w:eastAsia="en-US"/>
              </w:rPr>
              <w:t>0701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35CE6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3C8B9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C47DA4" w14:textId="77777777" w:rsidR="00D4531E" w:rsidRPr="00DD6CFB" w:rsidRDefault="00D4531E" w:rsidP="00DD6CFB">
            <w:pPr>
              <w:pStyle w:val="TAL"/>
              <w:rPr>
                <w:sz w:val="16"/>
                <w:szCs w:val="16"/>
                <w:lang w:eastAsia="en-US"/>
              </w:rPr>
            </w:pPr>
            <w:r w:rsidRPr="00DD6CFB">
              <w:rPr>
                <w:sz w:val="16"/>
                <w:szCs w:val="16"/>
                <w:lang w:eastAsia="en-US"/>
              </w:rPr>
              <w:t>Update IE I-RNTI-Value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14EF99"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CC5D62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C0C106"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B9B1B5"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E3653D" w14:textId="77777777" w:rsidR="00D4531E" w:rsidRPr="00DD6CFB" w:rsidRDefault="00D4531E" w:rsidP="00DD6CFB">
            <w:pPr>
              <w:pStyle w:val="TAL"/>
              <w:rPr>
                <w:sz w:val="16"/>
                <w:szCs w:val="16"/>
                <w:lang w:eastAsia="en-US"/>
              </w:rPr>
            </w:pPr>
            <w:r w:rsidRPr="00DD6CFB">
              <w:rPr>
                <w:sz w:val="16"/>
                <w:szCs w:val="16"/>
                <w:lang w:eastAsia="en-US"/>
              </w:rPr>
              <w:t>R5-193735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AFB200" w14:textId="77777777" w:rsidR="00D4531E" w:rsidRPr="00DD6CFB" w:rsidRDefault="00D4531E" w:rsidP="00DD6CFB">
            <w:pPr>
              <w:pStyle w:val="TAL"/>
              <w:rPr>
                <w:sz w:val="16"/>
                <w:szCs w:val="16"/>
                <w:lang w:eastAsia="en-US"/>
              </w:rPr>
            </w:pPr>
            <w:r w:rsidRPr="00DD6CFB">
              <w:rPr>
                <w:sz w:val="16"/>
                <w:szCs w:val="16"/>
                <w:lang w:eastAsia="en-US"/>
              </w:rPr>
              <w:t>0702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4C5F7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F87F8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402ECA" w14:textId="77777777" w:rsidR="00D4531E" w:rsidRPr="00DD6CFB" w:rsidRDefault="00D4531E" w:rsidP="00DD6CFB">
            <w:pPr>
              <w:pStyle w:val="TAL"/>
              <w:rPr>
                <w:sz w:val="16"/>
                <w:szCs w:val="16"/>
                <w:lang w:eastAsia="en-US"/>
              </w:rPr>
            </w:pPr>
            <w:r w:rsidRPr="00DD6CFB">
              <w:rPr>
                <w:sz w:val="16"/>
                <w:szCs w:val="16"/>
                <w:lang w:eastAsia="en-US"/>
              </w:rPr>
              <w:t>Update IE ShortI-RNTI-Value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4FB453"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CEE29D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B575B4"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714492"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606823" w14:textId="77777777" w:rsidR="00D4531E" w:rsidRPr="00DD6CFB" w:rsidRDefault="00D4531E" w:rsidP="00DD6CFB">
            <w:pPr>
              <w:pStyle w:val="TAL"/>
              <w:rPr>
                <w:sz w:val="16"/>
                <w:szCs w:val="16"/>
                <w:lang w:eastAsia="en-US"/>
              </w:rPr>
            </w:pPr>
            <w:r w:rsidRPr="00DD6CFB">
              <w:rPr>
                <w:sz w:val="16"/>
                <w:szCs w:val="16"/>
                <w:lang w:eastAsia="en-US"/>
              </w:rPr>
              <w:t>R5-193746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87CB0D" w14:textId="77777777" w:rsidR="00D4531E" w:rsidRPr="00DD6CFB" w:rsidRDefault="00D4531E" w:rsidP="00DD6CFB">
            <w:pPr>
              <w:pStyle w:val="TAL"/>
              <w:rPr>
                <w:sz w:val="16"/>
                <w:szCs w:val="16"/>
                <w:lang w:eastAsia="en-US"/>
              </w:rPr>
            </w:pPr>
            <w:r w:rsidRPr="00DD6CFB">
              <w:rPr>
                <w:sz w:val="16"/>
                <w:szCs w:val="16"/>
                <w:lang w:eastAsia="en-US"/>
              </w:rPr>
              <w:t>0710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857E6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4DFB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BFA42E" w14:textId="77777777" w:rsidR="00D4531E" w:rsidRPr="00DD6CFB" w:rsidRDefault="00D4531E" w:rsidP="00DD6CFB">
            <w:pPr>
              <w:pStyle w:val="TAL"/>
              <w:rPr>
                <w:sz w:val="16"/>
                <w:szCs w:val="16"/>
                <w:lang w:eastAsia="en-US"/>
              </w:rPr>
            </w:pPr>
            <w:r w:rsidRPr="00DD6CFB">
              <w:rPr>
                <w:sz w:val="16"/>
                <w:szCs w:val="16"/>
                <w:lang w:eastAsia="en-US"/>
              </w:rPr>
              <w:t>Update IE SubcarrierSpacing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0A51B9"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B70D11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7C7260C"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0B5C38"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DDC396" w14:textId="77777777" w:rsidR="00D4531E" w:rsidRPr="00DD6CFB" w:rsidRDefault="00D4531E" w:rsidP="00DD6CFB">
            <w:pPr>
              <w:pStyle w:val="TAL"/>
              <w:rPr>
                <w:sz w:val="16"/>
                <w:szCs w:val="16"/>
                <w:lang w:eastAsia="en-US"/>
              </w:rPr>
            </w:pPr>
            <w:r w:rsidRPr="00DD6CFB">
              <w:rPr>
                <w:sz w:val="16"/>
                <w:szCs w:val="16"/>
                <w:lang w:eastAsia="en-US"/>
              </w:rPr>
              <w:t>R5-193813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A5130F" w14:textId="77777777" w:rsidR="00D4531E" w:rsidRPr="00DD6CFB" w:rsidRDefault="00D4531E" w:rsidP="00DD6CFB">
            <w:pPr>
              <w:pStyle w:val="TAL"/>
              <w:rPr>
                <w:sz w:val="16"/>
                <w:szCs w:val="16"/>
                <w:lang w:eastAsia="en-US"/>
              </w:rPr>
            </w:pPr>
            <w:r w:rsidRPr="00DD6CFB">
              <w:rPr>
                <w:sz w:val="16"/>
                <w:szCs w:val="16"/>
                <w:lang w:eastAsia="en-US"/>
              </w:rPr>
              <w:t>0711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D8D77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CE4F0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BAFA90" w14:textId="77777777" w:rsidR="00D4531E" w:rsidRPr="00DD6CFB" w:rsidRDefault="00D4531E" w:rsidP="00DD6CFB">
            <w:pPr>
              <w:pStyle w:val="TAL"/>
              <w:rPr>
                <w:sz w:val="16"/>
                <w:szCs w:val="16"/>
                <w:lang w:eastAsia="en-US"/>
              </w:rPr>
            </w:pPr>
            <w:r w:rsidRPr="00DD6CFB">
              <w:rPr>
                <w:sz w:val="16"/>
                <w:szCs w:val="16"/>
                <w:lang w:eastAsia="en-US"/>
              </w:rPr>
              <w:t>Update of USIM EF5GS3GPPLOCI &amp; EF5GSN3GPPLOCI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2B4E89"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45293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120172"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CE650E"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07A0A2" w14:textId="77777777" w:rsidR="00D4531E" w:rsidRPr="00DD6CFB" w:rsidRDefault="00D4531E" w:rsidP="00DD6CFB">
            <w:pPr>
              <w:pStyle w:val="TAL"/>
              <w:rPr>
                <w:sz w:val="16"/>
                <w:szCs w:val="16"/>
                <w:lang w:eastAsia="en-US"/>
              </w:rPr>
            </w:pPr>
            <w:r w:rsidRPr="00DD6CFB">
              <w:rPr>
                <w:sz w:val="16"/>
                <w:szCs w:val="16"/>
                <w:lang w:eastAsia="en-US"/>
              </w:rPr>
              <w:t>R5-193828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AA1276" w14:textId="77777777" w:rsidR="00D4531E" w:rsidRPr="00DD6CFB" w:rsidRDefault="00D4531E" w:rsidP="00DD6CFB">
            <w:pPr>
              <w:pStyle w:val="TAL"/>
              <w:rPr>
                <w:sz w:val="16"/>
                <w:szCs w:val="16"/>
                <w:lang w:eastAsia="en-US"/>
              </w:rPr>
            </w:pPr>
            <w:r w:rsidRPr="00DD6CFB">
              <w:rPr>
                <w:sz w:val="16"/>
                <w:szCs w:val="16"/>
                <w:lang w:eastAsia="en-US"/>
              </w:rPr>
              <w:t>0713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9307C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9DCE5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0079F4" w14:textId="77777777" w:rsidR="00D4531E" w:rsidRPr="00DD6CFB" w:rsidRDefault="00D4531E" w:rsidP="00DD6CFB">
            <w:pPr>
              <w:pStyle w:val="TAL"/>
              <w:rPr>
                <w:sz w:val="16"/>
                <w:szCs w:val="16"/>
                <w:lang w:eastAsia="en-US"/>
              </w:rPr>
            </w:pPr>
            <w:r w:rsidRPr="00DD6CFB">
              <w:rPr>
                <w:sz w:val="16"/>
                <w:szCs w:val="16"/>
                <w:lang w:eastAsia="en-US"/>
              </w:rPr>
              <w:t>Add IE MultiFrequencyBandListNR-SIB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534388"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75AE85F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F50A3C"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96555E"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55F27B" w14:textId="77777777" w:rsidR="00D4531E" w:rsidRPr="00DD6CFB" w:rsidRDefault="00D4531E" w:rsidP="00DD6CFB">
            <w:pPr>
              <w:pStyle w:val="TAL"/>
              <w:rPr>
                <w:sz w:val="16"/>
                <w:szCs w:val="16"/>
                <w:lang w:eastAsia="en-US"/>
              </w:rPr>
            </w:pPr>
            <w:r w:rsidRPr="00DD6CFB">
              <w:rPr>
                <w:sz w:val="16"/>
                <w:szCs w:val="16"/>
                <w:lang w:eastAsia="en-US"/>
              </w:rPr>
              <w:t>R5-193829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4431C6" w14:textId="77777777" w:rsidR="00D4531E" w:rsidRPr="00DD6CFB" w:rsidRDefault="00D4531E" w:rsidP="00DD6CFB">
            <w:pPr>
              <w:pStyle w:val="TAL"/>
              <w:rPr>
                <w:sz w:val="16"/>
                <w:szCs w:val="16"/>
                <w:lang w:eastAsia="en-US"/>
              </w:rPr>
            </w:pPr>
            <w:r w:rsidRPr="00DD6CFB">
              <w:rPr>
                <w:sz w:val="16"/>
                <w:szCs w:val="16"/>
                <w:lang w:eastAsia="en-US"/>
              </w:rPr>
              <w:t>0714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3651A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E7032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71C630" w14:textId="77777777" w:rsidR="00D4531E" w:rsidRPr="00DD6CFB" w:rsidRDefault="00D4531E" w:rsidP="00DD6CFB">
            <w:pPr>
              <w:pStyle w:val="TAL"/>
              <w:rPr>
                <w:sz w:val="16"/>
                <w:szCs w:val="16"/>
                <w:lang w:eastAsia="en-US"/>
              </w:rPr>
            </w:pPr>
            <w:r w:rsidRPr="00DD6CFB">
              <w:rPr>
                <w:sz w:val="16"/>
                <w:szCs w:val="16"/>
                <w:lang w:eastAsia="en-US"/>
              </w:rPr>
              <w:t>Add IE NR-NS-PmaxList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CD0E69"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1E1BA69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5755C9"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82EB3F"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878098" w14:textId="77777777" w:rsidR="00D4531E" w:rsidRPr="00DD6CFB" w:rsidRDefault="00D4531E" w:rsidP="00DD6CFB">
            <w:pPr>
              <w:pStyle w:val="TAL"/>
              <w:rPr>
                <w:sz w:val="16"/>
                <w:szCs w:val="16"/>
                <w:lang w:eastAsia="en-US"/>
              </w:rPr>
            </w:pPr>
            <w:r w:rsidRPr="00DD6CFB">
              <w:rPr>
                <w:sz w:val="16"/>
                <w:szCs w:val="16"/>
                <w:lang w:eastAsia="en-US"/>
              </w:rPr>
              <w:t>R5-193843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5CFD3D" w14:textId="77777777" w:rsidR="00D4531E" w:rsidRPr="00DD6CFB" w:rsidRDefault="00D4531E" w:rsidP="00DD6CFB">
            <w:pPr>
              <w:pStyle w:val="TAL"/>
              <w:rPr>
                <w:sz w:val="16"/>
                <w:szCs w:val="16"/>
                <w:lang w:eastAsia="en-US"/>
              </w:rPr>
            </w:pPr>
            <w:r w:rsidRPr="00DD6CFB">
              <w:rPr>
                <w:sz w:val="16"/>
                <w:szCs w:val="16"/>
                <w:lang w:eastAsia="en-US"/>
              </w:rPr>
              <w:t>0716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6C0BF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12DCE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B1D7F8" w14:textId="77777777" w:rsidR="00D4531E" w:rsidRPr="00DD6CFB" w:rsidRDefault="00D4531E" w:rsidP="00DD6CFB">
            <w:pPr>
              <w:pStyle w:val="TAL"/>
              <w:rPr>
                <w:sz w:val="16"/>
                <w:szCs w:val="16"/>
                <w:lang w:eastAsia="en-US"/>
              </w:rPr>
            </w:pPr>
            <w:r w:rsidRPr="00DD6CFB">
              <w:rPr>
                <w:sz w:val="16"/>
                <w:szCs w:val="16"/>
                <w:lang w:eastAsia="en-US"/>
              </w:rPr>
              <w:t>Update IE ServingCellConfig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B73290"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293CF5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D3A8E2"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02A365"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443237F" w14:textId="77777777" w:rsidR="00D4531E" w:rsidRPr="00DD6CFB" w:rsidRDefault="00D4531E" w:rsidP="00DD6CFB">
            <w:pPr>
              <w:pStyle w:val="TAL"/>
              <w:rPr>
                <w:sz w:val="16"/>
                <w:szCs w:val="16"/>
                <w:lang w:eastAsia="en-US"/>
              </w:rPr>
            </w:pPr>
            <w:r w:rsidRPr="00DD6CFB">
              <w:rPr>
                <w:sz w:val="16"/>
                <w:szCs w:val="16"/>
                <w:lang w:eastAsia="en-US"/>
              </w:rPr>
              <w:t>R5-193862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B595C2" w14:textId="77777777" w:rsidR="00D4531E" w:rsidRPr="00DD6CFB" w:rsidRDefault="00D4531E" w:rsidP="00DD6CFB">
            <w:pPr>
              <w:pStyle w:val="TAL"/>
              <w:rPr>
                <w:sz w:val="16"/>
                <w:szCs w:val="16"/>
                <w:lang w:eastAsia="en-US"/>
              </w:rPr>
            </w:pPr>
            <w:r w:rsidRPr="00DD6CFB">
              <w:rPr>
                <w:sz w:val="16"/>
                <w:szCs w:val="16"/>
                <w:lang w:eastAsia="en-US"/>
              </w:rPr>
              <w:t>0717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3EE60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0C71D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790FC4" w14:textId="77777777" w:rsidR="00D4531E" w:rsidRPr="00DD6CFB" w:rsidRDefault="00D4531E" w:rsidP="00DD6CFB">
            <w:pPr>
              <w:pStyle w:val="TAL"/>
              <w:rPr>
                <w:sz w:val="16"/>
                <w:szCs w:val="16"/>
                <w:lang w:eastAsia="en-US"/>
              </w:rPr>
            </w:pPr>
            <w:r w:rsidRPr="00DD6CFB">
              <w:rPr>
                <w:sz w:val="16"/>
                <w:szCs w:val="16"/>
                <w:lang w:eastAsia="en-US"/>
              </w:rPr>
              <w:t>Corrections to References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5E9C02"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1164C4E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863BE9"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B5246D"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4327B6" w14:textId="77777777" w:rsidR="00D4531E" w:rsidRPr="00DD6CFB" w:rsidRDefault="00D4531E" w:rsidP="00DD6CFB">
            <w:pPr>
              <w:pStyle w:val="TAL"/>
              <w:rPr>
                <w:sz w:val="16"/>
                <w:szCs w:val="16"/>
                <w:lang w:eastAsia="en-US"/>
              </w:rPr>
            </w:pPr>
            <w:r w:rsidRPr="00DD6CFB">
              <w:rPr>
                <w:sz w:val="16"/>
                <w:szCs w:val="16"/>
                <w:lang w:eastAsia="en-US"/>
              </w:rPr>
              <w:t>R5-193980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576135" w14:textId="77777777" w:rsidR="00D4531E" w:rsidRPr="00DD6CFB" w:rsidRDefault="00D4531E" w:rsidP="00DD6CFB">
            <w:pPr>
              <w:pStyle w:val="TAL"/>
              <w:rPr>
                <w:sz w:val="16"/>
                <w:szCs w:val="16"/>
                <w:lang w:eastAsia="en-US"/>
              </w:rPr>
            </w:pPr>
            <w:r w:rsidRPr="00DD6CFB">
              <w:rPr>
                <w:sz w:val="16"/>
                <w:szCs w:val="16"/>
                <w:lang w:eastAsia="en-US"/>
              </w:rPr>
              <w:t>0725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39244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121C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E9269C" w14:textId="77777777" w:rsidR="00D4531E" w:rsidRPr="00DD6CFB" w:rsidRDefault="00D4531E" w:rsidP="00DD6CFB">
            <w:pPr>
              <w:pStyle w:val="TAL"/>
              <w:rPr>
                <w:sz w:val="16"/>
                <w:szCs w:val="16"/>
                <w:lang w:eastAsia="en-US"/>
              </w:rPr>
            </w:pPr>
            <w:r w:rsidRPr="00DD6CFB">
              <w:rPr>
                <w:sz w:val="16"/>
                <w:szCs w:val="16"/>
                <w:lang w:eastAsia="en-US"/>
              </w:rPr>
              <w:t>New test procedure for Registration Reject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7AF063"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7AED015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E2C1EF"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36DCDE"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C411D4" w14:textId="77777777" w:rsidR="00D4531E" w:rsidRPr="00DD6CFB" w:rsidRDefault="00D4531E" w:rsidP="00DD6CFB">
            <w:pPr>
              <w:pStyle w:val="TAL"/>
              <w:rPr>
                <w:sz w:val="16"/>
                <w:szCs w:val="16"/>
                <w:lang w:eastAsia="en-US"/>
              </w:rPr>
            </w:pPr>
            <w:r w:rsidRPr="00DD6CFB">
              <w:rPr>
                <w:sz w:val="16"/>
                <w:szCs w:val="16"/>
                <w:lang w:eastAsia="en-US"/>
              </w:rPr>
              <w:t>R5-193981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ECE268" w14:textId="77777777" w:rsidR="00D4531E" w:rsidRPr="00DD6CFB" w:rsidRDefault="00D4531E" w:rsidP="00DD6CFB">
            <w:pPr>
              <w:pStyle w:val="TAL"/>
              <w:rPr>
                <w:sz w:val="16"/>
                <w:szCs w:val="16"/>
                <w:lang w:eastAsia="en-US"/>
              </w:rPr>
            </w:pPr>
            <w:r w:rsidRPr="00DD6CFB">
              <w:rPr>
                <w:sz w:val="16"/>
                <w:szCs w:val="16"/>
                <w:lang w:eastAsia="en-US"/>
              </w:rPr>
              <w:t>0726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B69B4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70CBE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4B9C10" w14:textId="77777777" w:rsidR="00D4531E" w:rsidRPr="00DD6CFB" w:rsidRDefault="00D4531E" w:rsidP="00DD6CFB">
            <w:pPr>
              <w:pStyle w:val="TAL"/>
              <w:rPr>
                <w:sz w:val="16"/>
                <w:szCs w:val="16"/>
                <w:lang w:eastAsia="en-US"/>
              </w:rPr>
            </w:pPr>
            <w:r w:rsidRPr="00DD6CFB">
              <w:rPr>
                <w:sz w:val="16"/>
                <w:szCs w:val="16"/>
                <w:lang w:eastAsia="en-US"/>
              </w:rPr>
              <w:t>Updates to test procedure 4.9.1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AED34E"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75FE73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5A6F87"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757BF7"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7217830" w14:textId="77777777" w:rsidR="00D4531E" w:rsidRPr="00DD6CFB" w:rsidRDefault="00D4531E" w:rsidP="00DD6CFB">
            <w:pPr>
              <w:pStyle w:val="TAL"/>
              <w:rPr>
                <w:sz w:val="16"/>
                <w:szCs w:val="16"/>
                <w:lang w:eastAsia="en-US"/>
              </w:rPr>
            </w:pPr>
            <w:r w:rsidRPr="00DD6CFB">
              <w:rPr>
                <w:sz w:val="16"/>
                <w:szCs w:val="16"/>
                <w:lang w:eastAsia="en-US"/>
              </w:rPr>
              <w:t>R5-194038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0CB1E3" w14:textId="77777777" w:rsidR="00D4531E" w:rsidRPr="00DD6CFB" w:rsidRDefault="00D4531E" w:rsidP="00DD6CFB">
            <w:pPr>
              <w:pStyle w:val="TAL"/>
              <w:rPr>
                <w:sz w:val="16"/>
                <w:szCs w:val="16"/>
                <w:lang w:eastAsia="en-US"/>
              </w:rPr>
            </w:pPr>
            <w:r w:rsidRPr="00DD6CFB">
              <w:rPr>
                <w:sz w:val="16"/>
                <w:szCs w:val="16"/>
                <w:lang w:eastAsia="en-US"/>
              </w:rPr>
              <w:t>0728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11336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D930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2ECF4F" w14:textId="77777777" w:rsidR="00D4531E" w:rsidRPr="00DD6CFB" w:rsidRDefault="00D4531E" w:rsidP="00DD6CFB">
            <w:pPr>
              <w:pStyle w:val="TAL"/>
              <w:rPr>
                <w:sz w:val="16"/>
                <w:szCs w:val="16"/>
                <w:lang w:eastAsia="en-US"/>
              </w:rPr>
            </w:pPr>
            <w:r w:rsidRPr="00DD6CFB">
              <w:rPr>
                <w:sz w:val="16"/>
                <w:szCs w:val="16"/>
                <w:lang w:eastAsia="en-US"/>
              </w:rPr>
              <w:t>Editorial Correction - USIM Profiles for Signaling 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D3DA07"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0ECDB3E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368E1C"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F6CA8C"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C538CC" w14:textId="77777777" w:rsidR="00D4531E" w:rsidRPr="00DD6CFB" w:rsidRDefault="00D4531E" w:rsidP="00DD6CFB">
            <w:pPr>
              <w:pStyle w:val="TAL"/>
              <w:rPr>
                <w:sz w:val="16"/>
                <w:szCs w:val="16"/>
                <w:lang w:eastAsia="en-US"/>
              </w:rPr>
            </w:pPr>
            <w:r w:rsidRPr="00DD6CFB">
              <w:rPr>
                <w:sz w:val="16"/>
                <w:szCs w:val="16"/>
                <w:lang w:eastAsia="en-US"/>
              </w:rPr>
              <w:t>R5-194040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20BF14" w14:textId="77777777" w:rsidR="00D4531E" w:rsidRPr="00DD6CFB" w:rsidRDefault="00D4531E" w:rsidP="00DD6CFB">
            <w:pPr>
              <w:pStyle w:val="TAL"/>
              <w:rPr>
                <w:sz w:val="16"/>
                <w:szCs w:val="16"/>
                <w:lang w:eastAsia="en-US"/>
              </w:rPr>
            </w:pPr>
            <w:r w:rsidRPr="00DD6CFB">
              <w:rPr>
                <w:sz w:val="16"/>
                <w:szCs w:val="16"/>
                <w:lang w:eastAsia="en-US"/>
              </w:rPr>
              <w:t>0729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4F3B5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A4EAC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CF8A2A" w14:textId="77777777" w:rsidR="00D4531E" w:rsidRPr="00DD6CFB" w:rsidRDefault="00D4531E" w:rsidP="00DD6CFB">
            <w:pPr>
              <w:pStyle w:val="TAL"/>
              <w:rPr>
                <w:sz w:val="16"/>
                <w:szCs w:val="16"/>
                <w:lang w:eastAsia="en-US"/>
              </w:rPr>
            </w:pPr>
            <w:r w:rsidRPr="00DD6CFB">
              <w:rPr>
                <w:sz w:val="16"/>
                <w:szCs w:val="16"/>
                <w:lang w:eastAsia="en-US"/>
              </w:rPr>
              <w:t>Correction to QoS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F45E2C"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0F324D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7C3AD5"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E9A58B"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8086C3" w14:textId="77777777" w:rsidR="00D4531E" w:rsidRPr="00DD6CFB" w:rsidRDefault="00D4531E" w:rsidP="00DD6CFB">
            <w:pPr>
              <w:pStyle w:val="TAL"/>
              <w:rPr>
                <w:sz w:val="16"/>
                <w:szCs w:val="16"/>
                <w:lang w:eastAsia="en-US"/>
              </w:rPr>
            </w:pPr>
            <w:r w:rsidRPr="00DD6CFB">
              <w:rPr>
                <w:sz w:val="16"/>
                <w:szCs w:val="16"/>
                <w:lang w:eastAsia="en-US"/>
              </w:rPr>
              <w:t>R5-194086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BEA255" w14:textId="77777777" w:rsidR="00D4531E" w:rsidRPr="00DD6CFB" w:rsidRDefault="00D4531E" w:rsidP="00DD6CFB">
            <w:pPr>
              <w:pStyle w:val="TAL"/>
              <w:rPr>
                <w:sz w:val="16"/>
                <w:szCs w:val="16"/>
                <w:lang w:eastAsia="en-US"/>
              </w:rPr>
            </w:pPr>
            <w:r w:rsidRPr="00DD6CFB">
              <w:rPr>
                <w:sz w:val="16"/>
                <w:szCs w:val="16"/>
                <w:lang w:eastAsia="en-US"/>
              </w:rPr>
              <w:t>0733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66794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46C5C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1E0CE1" w14:textId="77777777" w:rsidR="00D4531E" w:rsidRPr="00DD6CFB" w:rsidRDefault="00D4531E" w:rsidP="00DD6CFB">
            <w:pPr>
              <w:pStyle w:val="TAL"/>
              <w:rPr>
                <w:sz w:val="16"/>
                <w:szCs w:val="16"/>
                <w:lang w:eastAsia="en-US"/>
              </w:rPr>
            </w:pPr>
            <w:r w:rsidRPr="00DD6CFB">
              <w:rPr>
                <w:sz w:val="16"/>
                <w:szCs w:val="16"/>
                <w:lang w:eastAsia="en-US"/>
              </w:rPr>
              <w:t>Update K2 value to align with RF DL RMC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E0E663"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053282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D9A492"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8B6C07"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1BC0D1B" w14:textId="77777777" w:rsidR="00D4531E" w:rsidRPr="00DD6CFB" w:rsidRDefault="00D4531E" w:rsidP="00DD6CFB">
            <w:pPr>
              <w:pStyle w:val="TAL"/>
              <w:rPr>
                <w:sz w:val="16"/>
                <w:szCs w:val="16"/>
                <w:lang w:eastAsia="en-US"/>
              </w:rPr>
            </w:pPr>
            <w:r w:rsidRPr="00DD6CFB">
              <w:rPr>
                <w:sz w:val="16"/>
                <w:szCs w:val="16"/>
                <w:lang w:eastAsia="en-US"/>
              </w:rPr>
              <w:t>R5-194087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F8000" w14:textId="77777777" w:rsidR="00D4531E" w:rsidRPr="00DD6CFB" w:rsidRDefault="00D4531E" w:rsidP="00DD6CFB">
            <w:pPr>
              <w:pStyle w:val="TAL"/>
              <w:rPr>
                <w:sz w:val="16"/>
                <w:szCs w:val="16"/>
                <w:lang w:eastAsia="en-US"/>
              </w:rPr>
            </w:pPr>
            <w:r w:rsidRPr="00DD6CFB">
              <w:rPr>
                <w:sz w:val="16"/>
                <w:szCs w:val="16"/>
                <w:lang w:eastAsia="en-US"/>
              </w:rPr>
              <w:t>0734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EE6CD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D37E0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95C1C9" w14:textId="77777777" w:rsidR="00D4531E" w:rsidRPr="00DD6CFB" w:rsidRDefault="00D4531E" w:rsidP="00DD6CFB">
            <w:pPr>
              <w:pStyle w:val="TAL"/>
              <w:rPr>
                <w:sz w:val="16"/>
                <w:szCs w:val="16"/>
                <w:lang w:eastAsia="en-US"/>
              </w:rPr>
            </w:pPr>
            <w:r w:rsidRPr="00DD6CFB">
              <w:rPr>
                <w:sz w:val="16"/>
                <w:szCs w:val="16"/>
                <w:lang w:eastAsia="en-US"/>
              </w:rPr>
              <w:t>Update aggregationlevel2 in SearchSpace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37F231"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E41345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383EA8"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5C86861"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5937AA" w14:textId="77777777" w:rsidR="00D4531E" w:rsidRPr="00DD6CFB" w:rsidRDefault="00D4531E" w:rsidP="00DD6CFB">
            <w:pPr>
              <w:pStyle w:val="TAL"/>
              <w:rPr>
                <w:sz w:val="16"/>
                <w:szCs w:val="16"/>
                <w:lang w:eastAsia="en-US"/>
              </w:rPr>
            </w:pPr>
            <w:r w:rsidRPr="00DD6CFB">
              <w:rPr>
                <w:sz w:val="16"/>
                <w:szCs w:val="16"/>
                <w:lang w:eastAsia="en-US"/>
              </w:rPr>
              <w:t>R5-194303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B965AC" w14:textId="77777777" w:rsidR="00D4531E" w:rsidRPr="00DD6CFB" w:rsidRDefault="00D4531E" w:rsidP="00DD6CFB">
            <w:pPr>
              <w:pStyle w:val="TAL"/>
              <w:rPr>
                <w:sz w:val="16"/>
                <w:szCs w:val="16"/>
                <w:lang w:eastAsia="en-US"/>
              </w:rPr>
            </w:pPr>
            <w:r w:rsidRPr="00DD6CFB">
              <w:rPr>
                <w:sz w:val="16"/>
                <w:szCs w:val="16"/>
                <w:lang w:eastAsia="en-US"/>
              </w:rPr>
              <w:t>0740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7E6D6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389E7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248AC7" w14:textId="77777777" w:rsidR="00D4531E" w:rsidRPr="00DD6CFB" w:rsidRDefault="00D4531E" w:rsidP="00DD6CFB">
            <w:pPr>
              <w:pStyle w:val="TAL"/>
              <w:rPr>
                <w:sz w:val="16"/>
                <w:szCs w:val="16"/>
                <w:lang w:eastAsia="en-US"/>
              </w:rPr>
            </w:pPr>
            <w:r w:rsidRPr="00DD6CFB">
              <w:rPr>
                <w:sz w:val="16"/>
                <w:szCs w:val="16"/>
                <w:lang w:eastAsia="en-US"/>
              </w:rPr>
              <w:t>TDD-UL-DL-Config for FR1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ECFA0B"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084CC1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80C35E"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D3D2F9"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5194E3" w14:textId="77777777" w:rsidR="00D4531E" w:rsidRPr="00DD6CFB" w:rsidRDefault="00D4531E" w:rsidP="00DD6CFB">
            <w:pPr>
              <w:pStyle w:val="TAL"/>
              <w:rPr>
                <w:sz w:val="16"/>
                <w:szCs w:val="16"/>
                <w:lang w:eastAsia="en-US"/>
              </w:rPr>
            </w:pPr>
            <w:r w:rsidRPr="00DD6CFB">
              <w:rPr>
                <w:sz w:val="16"/>
                <w:szCs w:val="16"/>
                <w:lang w:eastAsia="en-US"/>
              </w:rPr>
              <w:t>R5-194359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9C12D" w14:textId="77777777" w:rsidR="00D4531E" w:rsidRPr="00DD6CFB" w:rsidRDefault="00D4531E" w:rsidP="00DD6CFB">
            <w:pPr>
              <w:pStyle w:val="TAL"/>
              <w:rPr>
                <w:sz w:val="16"/>
                <w:szCs w:val="16"/>
                <w:lang w:eastAsia="en-US"/>
              </w:rPr>
            </w:pPr>
            <w:r w:rsidRPr="00DD6CFB">
              <w:rPr>
                <w:sz w:val="16"/>
                <w:szCs w:val="16"/>
                <w:lang w:eastAsia="en-US"/>
              </w:rPr>
              <w:t>0742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04A6C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7FDCF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4BD48E" w14:textId="77777777" w:rsidR="00D4531E" w:rsidRPr="00DD6CFB" w:rsidRDefault="00D4531E" w:rsidP="00DD6CFB">
            <w:pPr>
              <w:pStyle w:val="TAL"/>
              <w:rPr>
                <w:sz w:val="16"/>
                <w:szCs w:val="16"/>
                <w:lang w:eastAsia="en-US"/>
              </w:rPr>
            </w:pPr>
            <w:r w:rsidRPr="00DD6CFB">
              <w:rPr>
                <w:sz w:val="16"/>
                <w:szCs w:val="16"/>
                <w:lang w:eastAsia="en-US"/>
              </w:rPr>
              <w:t>Removal of column for Number of PDU sessions established from tables for Test States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262C78"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7BC8188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974A2E"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0591C9"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B6CC60" w14:textId="77777777" w:rsidR="00D4531E" w:rsidRPr="00DD6CFB" w:rsidRDefault="00D4531E" w:rsidP="00DD6CFB">
            <w:pPr>
              <w:pStyle w:val="TAL"/>
              <w:rPr>
                <w:sz w:val="16"/>
                <w:szCs w:val="16"/>
                <w:lang w:eastAsia="en-US"/>
              </w:rPr>
            </w:pPr>
            <w:r w:rsidRPr="00DD6CFB">
              <w:rPr>
                <w:sz w:val="16"/>
                <w:szCs w:val="16"/>
                <w:lang w:eastAsia="en-US"/>
              </w:rPr>
              <w:t>R5-194362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CB3832" w14:textId="77777777" w:rsidR="00D4531E" w:rsidRPr="00DD6CFB" w:rsidRDefault="00D4531E" w:rsidP="00DD6CFB">
            <w:pPr>
              <w:pStyle w:val="TAL"/>
              <w:rPr>
                <w:sz w:val="16"/>
                <w:szCs w:val="16"/>
                <w:lang w:eastAsia="en-US"/>
              </w:rPr>
            </w:pPr>
            <w:r w:rsidRPr="00DD6CFB">
              <w:rPr>
                <w:sz w:val="16"/>
                <w:szCs w:val="16"/>
                <w:lang w:eastAsia="en-US"/>
              </w:rPr>
              <w:t>0743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37AE4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25CB0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E9F72D" w14:textId="77777777" w:rsidR="00D4531E" w:rsidRPr="00DD6CFB" w:rsidRDefault="00D4531E" w:rsidP="00DD6CFB">
            <w:pPr>
              <w:pStyle w:val="TAL"/>
              <w:rPr>
                <w:sz w:val="16"/>
                <w:szCs w:val="16"/>
                <w:lang w:eastAsia="en-US"/>
              </w:rPr>
            </w:pPr>
            <w:r w:rsidRPr="00DD6CFB">
              <w:rPr>
                <w:sz w:val="16"/>
                <w:szCs w:val="16"/>
                <w:lang w:eastAsia="en-US"/>
              </w:rPr>
              <w:t>Editorial correction to test frequency clauses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BC3EF6"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FAB58A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61DB3B"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24431F"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12FCA31" w14:textId="77777777" w:rsidR="00D4531E" w:rsidRPr="00DD6CFB" w:rsidRDefault="00D4531E" w:rsidP="00DD6CFB">
            <w:pPr>
              <w:pStyle w:val="TAL"/>
              <w:rPr>
                <w:sz w:val="16"/>
                <w:szCs w:val="16"/>
                <w:lang w:eastAsia="en-US"/>
              </w:rPr>
            </w:pPr>
            <w:r w:rsidRPr="00DD6CFB">
              <w:rPr>
                <w:sz w:val="16"/>
                <w:szCs w:val="16"/>
                <w:lang w:eastAsia="en-US"/>
              </w:rPr>
              <w:t>R5-194364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6C69AD" w14:textId="77777777" w:rsidR="00D4531E" w:rsidRPr="00DD6CFB" w:rsidRDefault="00D4531E" w:rsidP="00DD6CFB">
            <w:pPr>
              <w:pStyle w:val="TAL"/>
              <w:rPr>
                <w:sz w:val="16"/>
                <w:szCs w:val="16"/>
                <w:lang w:eastAsia="en-US"/>
              </w:rPr>
            </w:pPr>
            <w:r w:rsidRPr="00DD6CFB">
              <w:rPr>
                <w:sz w:val="16"/>
                <w:szCs w:val="16"/>
                <w:lang w:eastAsia="en-US"/>
              </w:rPr>
              <w:t>0744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1F14A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68EA0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E68C00" w14:textId="77777777" w:rsidR="00D4531E" w:rsidRPr="00DD6CFB" w:rsidRDefault="00D4531E" w:rsidP="00DD6CFB">
            <w:pPr>
              <w:pStyle w:val="TAL"/>
              <w:rPr>
                <w:sz w:val="16"/>
                <w:szCs w:val="16"/>
                <w:lang w:eastAsia="en-US"/>
              </w:rPr>
            </w:pPr>
            <w:r w:rsidRPr="00DD6CFB">
              <w:rPr>
                <w:sz w:val="16"/>
                <w:szCs w:val="16"/>
                <w:lang w:eastAsia="en-US"/>
              </w:rPr>
              <w:t>Update of test frequencies for EN-DC combination DC_41A_n41A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9588BB"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7B8EA75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740B81"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EA26BD"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DCD017" w14:textId="77777777" w:rsidR="00D4531E" w:rsidRPr="00DD6CFB" w:rsidRDefault="00D4531E" w:rsidP="00DD6CFB">
            <w:pPr>
              <w:pStyle w:val="TAL"/>
              <w:rPr>
                <w:sz w:val="16"/>
                <w:szCs w:val="16"/>
                <w:lang w:eastAsia="en-US"/>
              </w:rPr>
            </w:pPr>
            <w:r w:rsidRPr="00DD6CFB">
              <w:rPr>
                <w:sz w:val="16"/>
                <w:szCs w:val="16"/>
                <w:lang w:eastAsia="en-US"/>
              </w:rPr>
              <w:t>R5-194367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27DB5F" w14:textId="77777777" w:rsidR="00D4531E" w:rsidRPr="00DD6CFB" w:rsidRDefault="00D4531E" w:rsidP="00DD6CFB">
            <w:pPr>
              <w:pStyle w:val="TAL"/>
              <w:rPr>
                <w:sz w:val="16"/>
                <w:szCs w:val="16"/>
                <w:lang w:eastAsia="en-US"/>
              </w:rPr>
            </w:pPr>
            <w:r w:rsidRPr="00DD6CFB">
              <w:rPr>
                <w:sz w:val="16"/>
                <w:szCs w:val="16"/>
                <w:lang w:eastAsia="en-US"/>
              </w:rPr>
              <w:t>0745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179D4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F8CD5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EA2658" w14:textId="77777777" w:rsidR="00D4531E" w:rsidRPr="00DD6CFB" w:rsidRDefault="00D4531E" w:rsidP="00DD6CFB">
            <w:pPr>
              <w:pStyle w:val="TAL"/>
              <w:rPr>
                <w:sz w:val="16"/>
                <w:szCs w:val="16"/>
                <w:lang w:eastAsia="en-US"/>
              </w:rPr>
            </w:pPr>
            <w:r w:rsidRPr="00DD6CFB">
              <w:rPr>
                <w:sz w:val="16"/>
                <w:szCs w:val="16"/>
                <w:lang w:eastAsia="en-US"/>
              </w:rPr>
              <w:t>Common procedure to configure SCC for CA RF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CDF075"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28FDFF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B5E76E"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7C3D81"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504FD5" w14:textId="77777777" w:rsidR="00D4531E" w:rsidRPr="00DD6CFB" w:rsidRDefault="00D4531E" w:rsidP="00DD6CFB">
            <w:pPr>
              <w:pStyle w:val="TAL"/>
              <w:rPr>
                <w:sz w:val="16"/>
                <w:szCs w:val="16"/>
                <w:lang w:eastAsia="en-US"/>
              </w:rPr>
            </w:pPr>
            <w:r w:rsidRPr="00DD6CFB">
              <w:rPr>
                <w:sz w:val="16"/>
                <w:szCs w:val="16"/>
                <w:lang w:eastAsia="en-US"/>
              </w:rPr>
              <w:t>R5-194369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1393A5" w14:textId="77777777" w:rsidR="00D4531E" w:rsidRPr="00DD6CFB" w:rsidRDefault="00D4531E" w:rsidP="00DD6CFB">
            <w:pPr>
              <w:pStyle w:val="TAL"/>
              <w:rPr>
                <w:sz w:val="16"/>
                <w:szCs w:val="16"/>
                <w:lang w:eastAsia="en-US"/>
              </w:rPr>
            </w:pPr>
            <w:r w:rsidRPr="00DD6CFB">
              <w:rPr>
                <w:sz w:val="16"/>
                <w:szCs w:val="16"/>
                <w:lang w:eastAsia="en-US"/>
              </w:rPr>
              <w:t>0746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13DEC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558CB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0368CC"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inter-band Rel-15 EN-DC two bands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D835AD"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1E8B016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904128" w14:textId="77777777" w:rsidR="00D4531E" w:rsidRPr="00DD6CFB" w:rsidRDefault="00D4531E" w:rsidP="00DD6CFB">
            <w:pPr>
              <w:pStyle w:val="TAL"/>
              <w:rPr>
                <w:sz w:val="16"/>
                <w:szCs w:val="16"/>
                <w:lang w:eastAsia="en-US"/>
              </w:rPr>
            </w:pP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204C03" w14:textId="77777777" w:rsidR="00D4531E" w:rsidRPr="00DD6CFB" w:rsidRDefault="00D4531E" w:rsidP="00DD6CFB">
            <w:pPr>
              <w:pStyle w:val="TAL"/>
              <w:rPr>
                <w:sz w:val="16"/>
                <w:szCs w:val="16"/>
                <w:lang w:eastAsia="en-US"/>
              </w:rPr>
            </w:pP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10D692" w14:textId="77777777" w:rsidR="00D4531E" w:rsidRPr="00DD6CFB" w:rsidRDefault="00D4531E" w:rsidP="00DD6CFB">
            <w:pPr>
              <w:pStyle w:val="TAL"/>
              <w:rPr>
                <w:sz w:val="16"/>
                <w:szCs w:val="16"/>
                <w:lang w:eastAsia="en-US"/>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0483D1" w14:textId="77777777" w:rsidR="00D4531E" w:rsidRPr="00DD6CFB" w:rsidRDefault="00D4531E" w:rsidP="00DD6CFB">
            <w:pPr>
              <w:pStyle w:val="TAL"/>
              <w:rPr>
                <w:sz w:val="16"/>
                <w:szCs w:val="16"/>
                <w:lang w:eastAsia="en-US"/>
              </w:rPr>
            </w:pP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41CE88"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9CF691" w14:textId="77777777" w:rsidR="00D4531E" w:rsidRPr="00DD6CFB" w:rsidRDefault="00D4531E" w:rsidP="00DD6CFB">
            <w:pPr>
              <w:pStyle w:val="TAL"/>
              <w:rPr>
                <w:sz w:val="16"/>
                <w:szCs w:val="16"/>
                <w:lang w:eastAsia="en-US"/>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AC1D99" w14:textId="77777777" w:rsidR="00D4531E" w:rsidRPr="00DD6CFB" w:rsidRDefault="00D4531E" w:rsidP="00DD6CFB">
            <w:pPr>
              <w:pStyle w:val="TAL"/>
              <w:rPr>
                <w:sz w:val="16"/>
                <w:szCs w:val="16"/>
                <w:lang w:eastAsia="en-US"/>
              </w:rPr>
            </w:pP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F8596A" w14:textId="77777777" w:rsidR="00D4531E" w:rsidRPr="00DD6CFB" w:rsidRDefault="00D4531E" w:rsidP="00DD6CFB">
            <w:pPr>
              <w:pStyle w:val="TAL"/>
              <w:rPr>
                <w:sz w:val="16"/>
                <w:szCs w:val="16"/>
                <w:lang w:eastAsia="en-US"/>
              </w:rPr>
            </w:pPr>
          </w:p>
        </w:tc>
      </w:tr>
      <w:tr w:rsidR="00D4531E" w:rsidRPr="0031204F" w14:paraId="670483D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C1108D" w14:textId="77777777" w:rsidR="00D4531E" w:rsidRPr="00DD6CFB" w:rsidRDefault="00D4531E" w:rsidP="00DD6CFB">
            <w:pPr>
              <w:pStyle w:val="TAL"/>
              <w:rPr>
                <w:sz w:val="16"/>
                <w:szCs w:val="16"/>
                <w:lang w:eastAsia="en-US"/>
              </w:rPr>
            </w:pP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A4C60A" w14:textId="77777777" w:rsidR="00D4531E" w:rsidRPr="00DD6CFB" w:rsidRDefault="00D4531E" w:rsidP="00DD6CFB">
            <w:pPr>
              <w:pStyle w:val="TAL"/>
              <w:rPr>
                <w:sz w:val="16"/>
                <w:szCs w:val="16"/>
                <w:lang w:eastAsia="en-US"/>
              </w:rPr>
            </w:pP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4E5F26" w14:textId="77777777" w:rsidR="00D4531E" w:rsidRPr="00DD6CFB" w:rsidRDefault="00D4531E" w:rsidP="00DD6CFB">
            <w:pPr>
              <w:pStyle w:val="TAL"/>
              <w:rPr>
                <w:sz w:val="16"/>
                <w:szCs w:val="16"/>
                <w:lang w:eastAsia="en-US"/>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A515C3" w14:textId="77777777" w:rsidR="00D4531E" w:rsidRPr="00DD6CFB" w:rsidRDefault="00D4531E" w:rsidP="00DD6CFB">
            <w:pPr>
              <w:pStyle w:val="TAL"/>
              <w:rPr>
                <w:sz w:val="16"/>
                <w:szCs w:val="16"/>
                <w:lang w:eastAsia="en-US"/>
              </w:rPr>
            </w:pP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40B553"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79290A" w14:textId="77777777" w:rsidR="00D4531E" w:rsidRPr="00DD6CFB" w:rsidRDefault="00D4531E" w:rsidP="00DD6CFB">
            <w:pPr>
              <w:pStyle w:val="TAL"/>
              <w:rPr>
                <w:sz w:val="16"/>
                <w:szCs w:val="16"/>
                <w:lang w:eastAsia="en-US"/>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283016" w14:textId="77777777" w:rsidR="00D4531E" w:rsidRPr="00DD6CFB" w:rsidRDefault="00D4531E" w:rsidP="00DD6CFB">
            <w:pPr>
              <w:pStyle w:val="TAL"/>
              <w:rPr>
                <w:sz w:val="16"/>
                <w:szCs w:val="16"/>
                <w:lang w:eastAsia="en-US"/>
              </w:rPr>
            </w:pP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C99277" w14:textId="77777777" w:rsidR="00D4531E" w:rsidRPr="00DD6CFB" w:rsidRDefault="00D4531E" w:rsidP="00DD6CFB">
            <w:pPr>
              <w:pStyle w:val="TAL"/>
              <w:rPr>
                <w:sz w:val="16"/>
                <w:szCs w:val="16"/>
                <w:lang w:eastAsia="en-US"/>
              </w:rPr>
            </w:pPr>
          </w:p>
        </w:tc>
      </w:tr>
      <w:tr w:rsidR="00D4531E" w:rsidRPr="0031204F" w14:paraId="18FC490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343D509" w14:textId="77777777" w:rsidR="00D4531E" w:rsidRPr="00DD6CFB" w:rsidRDefault="00D4531E" w:rsidP="00DD6CFB">
            <w:pPr>
              <w:pStyle w:val="TAL"/>
              <w:rPr>
                <w:sz w:val="16"/>
                <w:szCs w:val="16"/>
                <w:lang w:eastAsia="en-US"/>
              </w:rPr>
            </w:pP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5077A3" w14:textId="77777777" w:rsidR="00D4531E" w:rsidRPr="00DD6CFB" w:rsidRDefault="00D4531E" w:rsidP="00DD6CFB">
            <w:pPr>
              <w:pStyle w:val="TAL"/>
              <w:rPr>
                <w:sz w:val="16"/>
                <w:szCs w:val="16"/>
                <w:lang w:eastAsia="en-US"/>
              </w:rPr>
            </w:pP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0A78FD" w14:textId="77777777" w:rsidR="00D4531E" w:rsidRPr="00DD6CFB" w:rsidRDefault="00D4531E" w:rsidP="00DD6CFB">
            <w:pPr>
              <w:pStyle w:val="TAL"/>
              <w:rPr>
                <w:sz w:val="16"/>
                <w:szCs w:val="16"/>
                <w:lang w:eastAsia="en-US"/>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D05469" w14:textId="77777777" w:rsidR="00D4531E" w:rsidRPr="00DD6CFB" w:rsidRDefault="00D4531E" w:rsidP="00DD6CFB">
            <w:pPr>
              <w:pStyle w:val="TAL"/>
              <w:rPr>
                <w:sz w:val="16"/>
                <w:szCs w:val="16"/>
                <w:lang w:eastAsia="en-US"/>
              </w:rPr>
            </w:pP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42F319"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4CD57" w14:textId="77777777" w:rsidR="00D4531E" w:rsidRPr="00DD6CFB" w:rsidRDefault="00D4531E" w:rsidP="00DD6CFB">
            <w:pPr>
              <w:pStyle w:val="TAL"/>
              <w:rPr>
                <w:sz w:val="16"/>
                <w:szCs w:val="16"/>
                <w:lang w:eastAsia="en-US"/>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F6527A" w14:textId="77777777" w:rsidR="00D4531E" w:rsidRPr="00DD6CFB" w:rsidRDefault="00D4531E" w:rsidP="00DD6CFB">
            <w:pPr>
              <w:pStyle w:val="TAL"/>
              <w:rPr>
                <w:sz w:val="16"/>
                <w:szCs w:val="16"/>
                <w:lang w:eastAsia="en-US"/>
              </w:rPr>
            </w:pP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C7044A" w14:textId="77777777" w:rsidR="00D4531E" w:rsidRPr="00DD6CFB" w:rsidRDefault="00D4531E" w:rsidP="00DD6CFB">
            <w:pPr>
              <w:pStyle w:val="TAL"/>
              <w:rPr>
                <w:sz w:val="16"/>
                <w:szCs w:val="16"/>
                <w:lang w:eastAsia="en-US"/>
              </w:rPr>
            </w:pPr>
          </w:p>
        </w:tc>
      </w:tr>
      <w:tr w:rsidR="00D4531E" w:rsidRPr="0031204F" w14:paraId="7FCFAA7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894EBB"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9E2B95"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FAD030" w14:textId="77777777" w:rsidR="00D4531E" w:rsidRPr="00DD6CFB" w:rsidRDefault="00D4531E" w:rsidP="00DD6CFB">
            <w:pPr>
              <w:pStyle w:val="TAL"/>
              <w:rPr>
                <w:sz w:val="16"/>
                <w:szCs w:val="16"/>
                <w:lang w:eastAsia="en-US"/>
              </w:rPr>
            </w:pPr>
            <w:r w:rsidRPr="00DD6CFB">
              <w:rPr>
                <w:sz w:val="16"/>
                <w:szCs w:val="16"/>
                <w:lang w:eastAsia="en-US"/>
              </w:rPr>
              <w:t>R5-194420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11B234" w14:textId="77777777" w:rsidR="00D4531E" w:rsidRPr="00DD6CFB" w:rsidRDefault="00D4531E" w:rsidP="00DD6CFB">
            <w:pPr>
              <w:pStyle w:val="TAL"/>
              <w:rPr>
                <w:sz w:val="16"/>
                <w:szCs w:val="16"/>
                <w:lang w:eastAsia="en-US"/>
              </w:rPr>
            </w:pPr>
            <w:r w:rsidRPr="00DD6CFB">
              <w:rPr>
                <w:sz w:val="16"/>
                <w:szCs w:val="16"/>
                <w:lang w:eastAsia="en-US"/>
              </w:rPr>
              <w:t>0751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EE5CF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71550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D803ED" w14:textId="77777777" w:rsidR="00D4531E" w:rsidRPr="00DD6CFB" w:rsidRDefault="00D4531E" w:rsidP="00DD6CFB">
            <w:pPr>
              <w:pStyle w:val="TAL"/>
              <w:rPr>
                <w:sz w:val="16"/>
                <w:szCs w:val="16"/>
                <w:lang w:eastAsia="en-US"/>
              </w:rPr>
            </w:pPr>
            <w:r w:rsidRPr="00DD6CFB">
              <w:rPr>
                <w:sz w:val="16"/>
                <w:szCs w:val="16"/>
                <w:lang w:eastAsia="en-US"/>
              </w:rPr>
              <w:t>Update IE BWP-Downlink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1B63C7"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077772D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CCBD459"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9E45DB"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EAAF22" w14:textId="77777777" w:rsidR="00D4531E" w:rsidRPr="00DD6CFB" w:rsidRDefault="00D4531E" w:rsidP="00DD6CFB">
            <w:pPr>
              <w:pStyle w:val="TAL"/>
              <w:rPr>
                <w:sz w:val="16"/>
                <w:szCs w:val="16"/>
                <w:lang w:eastAsia="en-US"/>
              </w:rPr>
            </w:pPr>
            <w:r w:rsidRPr="00DD6CFB">
              <w:rPr>
                <w:sz w:val="16"/>
                <w:szCs w:val="16"/>
                <w:lang w:eastAsia="en-US"/>
              </w:rPr>
              <w:t>R5-194435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4D9D9E" w14:textId="77777777" w:rsidR="00D4531E" w:rsidRPr="00DD6CFB" w:rsidRDefault="00D4531E" w:rsidP="00DD6CFB">
            <w:pPr>
              <w:pStyle w:val="TAL"/>
              <w:rPr>
                <w:sz w:val="16"/>
                <w:szCs w:val="16"/>
                <w:lang w:eastAsia="en-US"/>
              </w:rPr>
            </w:pPr>
            <w:r w:rsidRPr="00DD6CFB">
              <w:rPr>
                <w:sz w:val="16"/>
                <w:szCs w:val="16"/>
                <w:lang w:eastAsia="en-US"/>
              </w:rPr>
              <w:t>0752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A4904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4125B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503FA9" w14:textId="77777777" w:rsidR="00D4531E" w:rsidRPr="00DD6CFB" w:rsidRDefault="00D4531E" w:rsidP="00DD6CFB">
            <w:pPr>
              <w:pStyle w:val="TAL"/>
              <w:rPr>
                <w:sz w:val="16"/>
                <w:szCs w:val="16"/>
                <w:lang w:eastAsia="en-US"/>
              </w:rPr>
            </w:pPr>
            <w:r w:rsidRPr="00DD6CFB">
              <w:rPr>
                <w:sz w:val="16"/>
                <w:szCs w:val="16"/>
                <w:lang w:eastAsia="en-US"/>
              </w:rPr>
              <w:t>Update IE BWP-Id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A704FF"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E87C32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7E8C63"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DC6E5B"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828255" w14:textId="77777777" w:rsidR="00D4531E" w:rsidRPr="00DD6CFB" w:rsidRDefault="00D4531E" w:rsidP="00DD6CFB">
            <w:pPr>
              <w:pStyle w:val="TAL"/>
              <w:rPr>
                <w:sz w:val="16"/>
                <w:szCs w:val="16"/>
                <w:lang w:eastAsia="en-US"/>
              </w:rPr>
            </w:pPr>
            <w:r w:rsidRPr="00DD6CFB">
              <w:rPr>
                <w:sz w:val="16"/>
                <w:szCs w:val="16"/>
                <w:lang w:eastAsia="en-US"/>
              </w:rPr>
              <w:t>R5-194438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CED8A8" w14:textId="77777777" w:rsidR="00D4531E" w:rsidRPr="00DD6CFB" w:rsidRDefault="00D4531E" w:rsidP="00DD6CFB">
            <w:pPr>
              <w:pStyle w:val="TAL"/>
              <w:rPr>
                <w:sz w:val="16"/>
                <w:szCs w:val="16"/>
                <w:lang w:eastAsia="en-US"/>
              </w:rPr>
            </w:pPr>
            <w:r w:rsidRPr="00DD6CFB">
              <w:rPr>
                <w:sz w:val="16"/>
                <w:szCs w:val="16"/>
                <w:lang w:eastAsia="en-US"/>
              </w:rPr>
              <w:t>0755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5AA6C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BE1D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8844B0" w14:textId="77777777" w:rsidR="00D4531E" w:rsidRPr="00DD6CFB" w:rsidRDefault="00D4531E" w:rsidP="00DD6CFB">
            <w:pPr>
              <w:pStyle w:val="TAL"/>
              <w:rPr>
                <w:sz w:val="16"/>
                <w:szCs w:val="16"/>
                <w:lang w:eastAsia="en-US"/>
              </w:rPr>
            </w:pPr>
            <w:r w:rsidRPr="00DD6CFB">
              <w:rPr>
                <w:sz w:val="16"/>
                <w:szCs w:val="16"/>
                <w:lang w:eastAsia="en-US"/>
              </w:rPr>
              <w:t>Updates to UE 4.6.5 Other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BFEA2D"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1D53B1A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574E85"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6C0E7F"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74F13B" w14:textId="77777777" w:rsidR="00D4531E" w:rsidRPr="00DD6CFB" w:rsidRDefault="00D4531E" w:rsidP="00DD6CFB">
            <w:pPr>
              <w:pStyle w:val="TAL"/>
              <w:rPr>
                <w:sz w:val="16"/>
                <w:szCs w:val="16"/>
                <w:lang w:eastAsia="en-US"/>
              </w:rPr>
            </w:pPr>
            <w:r w:rsidRPr="00DD6CFB">
              <w:rPr>
                <w:sz w:val="16"/>
                <w:szCs w:val="16"/>
                <w:lang w:eastAsia="en-US"/>
              </w:rPr>
              <w:t>R5-194441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574F21" w14:textId="77777777" w:rsidR="00D4531E" w:rsidRPr="00DD6CFB" w:rsidRDefault="00D4531E" w:rsidP="00DD6CFB">
            <w:pPr>
              <w:pStyle w:val="TAL"/>
              <w:rPr>
                <w:sz w:val="16"/>
                <w:szCs w:val="16"/>
                <w:lang w:eastAsia="en-US"/>
              </w:rPr>
            </w:pPr>
            <w:r w:rsidRPr="00DD6CFB">
              <w:rPr>
                <w:sz w:val="16"/>
                <w:szCs w:val="16"/>
                <w:lang w:eastAsia="en-US"/>
              </w:rPr>
              <w:t>0757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83980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6B313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4CA098" w14:textId="77777777" w:rsidR="00D4531E" w:rsidRPr="00DD6CFB" w:rsidRDefault="00D4531E" w:rsidP="00DD6CFB">
            <w:pPr>
              <w:pStyle w:val="TAL"/>
              <w:rPr>
                <w:sz w:val="16"/>
                <w:szCs w:val="16"/>
                <w:lang w:eastAsia="en-US"/>
              </w:rPr>
            </w:pPr>
            <w:r w:rsidRPr="00DD6CFB">
              <w:rPr>
                <w:sz w:val="16"/>
                <w:szCs w:val="16"/>
                <w:lang w:eastAsia="en-US"/>
              </w:rPr>
              <w:t>Update IE BWP-Uplink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B999F2"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04C19B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D249BA"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632F0C"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10CE53" w14:textId="77777777" w:rsidR="00D4531E" w:rsidRPr="00DD6CFB" w:rsidRDefault="00D4531E" w:rsidP="00DD6CFB">
            <w:pPr>
              <w:pStyle w:val="TAL"/>
              <w:rPr>
                <w:sz w:val="16"/>
                <w:szCs w:val="16"/>
                <w:lang w:eastAsia="en-US"/>
              </w:rPr>
            </w:pPr>
            <w:r w:rsidRPr="00DD6CFB">
              <w:rPr>
                <w:sz w:val="16"/>
                <w:szCs w:val="16"/>
                <w:lang w:eastAsia="en-US"/>
              </w:rPr>
              <w:t>R5-194479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C846BB" w14:textId="77777777" w:rsidR="00D4531E" w:rsidRPr="00DD6CFB" w:rsidRDefault="00D4531E" w:rsidP="00DD6CFB">
            <w:pPr>
              <w:pStyle w:val="TAL"/>
              <w:rPr>
                <w:sz w:val="16"/>
                <w:szCs w:val="16"/>
                <w:lang w:eastAsia="en-US"/>
              </w:rPr>
            </w:pPr>
            <w:r w:rsidRPr="00DD6CFB">
              <w:rPr>
                <w:sz w:val="16"/>
                <w:szCs w:val="16"/>
                <w:lang w:eastAsia="en-US"/>
              </w:rPr>
              <w:t>0758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4E421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4A0AC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8C4463" w14:textId="77777777" w:rsidR="00D4531E" w:rsidRPr="00DD6CFB" w:rsidRDefault="00D4531E" w:rsidP="00DD6CFB">
            <w:pPr>
              <w:pStyle w:val="TAL"/>
              <w:rPr>
                <w:sz w:val="16"/>
                <w:szCs w:val="16"/>
                <w:lang w:eastAsia="en-US"/>
              </w:rPr>
            </w:pPr>
            <w:r w:rsidRPr="00DD6CFB">
              <w:rPr>
                <w:sz w:val="16"/>
                <w:szCs w:val="16"/>
                <w:lang w:eastAsia="en-US"/>
              </w:rPr>
              <w:t>Editorial updates to 4.7.1 Contents of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2890EA"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E7F95D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83E1AB"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752294"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BC7037" w14:textId="77777777" w:rsidR="00D4531E" w:rsidRPr="00DD6CFB" w:rsidRDefault="00D4531E" w:rsidP="00DD6CFB">
            <w:pPr>
              <w:pStyle w:val="TAL"/>
              <w:rPr>
                <w:sz w:val="16"/>
                <w:szCs w:val="16"/>
                <w:lang w:eastAsia="en-US"/>
              </w:rPr>
            </w:pPr>
            <w:r w:rsidRPr="00DD6CFB">
              <w:rPr>
                <w:sz w:val="16"/>
                <w:szCs w:val="16"/>
                <w:lang w:eastAsia="en-US"/>
              </w:rPr>
              <w:t>R5-194480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29CFC4" w14:textId="77777777" w:rsidR="00D4531E" w:rsidRPr="00DD6CFB" w:rsidRDefault="00D4531E" w:rsidP="00DD6CFB">
            <w:pPr>
              <w:pStyle w:val="TAL"/>
              <w:rPr>
                <w:sz w:val="16"/>
                <w:szCs w:val="16"/>
                <w:lang w:eastAsia="en-US"/>
              </w:rPr>
            </w:pPr>
            <w:r w:rsidRPr="00DD6CFB">
              <w:rPr>
                <w:sz w:val="16"/>
                <w:szCs w:val="16"/>
                <w:lang w:eastAsia="en-US"/>
              </w:rPr>
              <w:t>0759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14475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01330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0FD215" w14:textId="77777777" w:rsidR="00D4531E" w:rsidRPr="00DD6CFB" w:rsidRDefault="00D4531E" w:rsidP="00DD6CFB">
            <w:pPr>
              <w:pStyle w:val="TAL"/>
              <w:rPr>
                <w:sz w:val="16"/>
                <w:szCs w:val="16"/>
                <w:lang w:eastAsia="en-US"/>
              </w:rPr>
            </w:pPr>
            <w:r w:rsidRPr="00DD6CFB">
              <w:rPr>
                <w:sz w:val="16"/>
                <w:szCs w:val="16"/>
                <w:lang w:eastAsia="en-US"/>
              </w:rPr>
              <w:t>Editorial updates to 4.7.2 Contents of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FB6C88"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7E2F011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A348DE"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2F5399"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A70474" w14:textId="77777777" w:rsidR="00D4531E" w:rsidRPr="00DD6CFB" w:rsidRDefault="00D4531E" w:rsidP="00DD6CFB">
            <w:pPr>
              <w:pStyle w:val="TAL"/>
              <w:rPr>
                <w:sz w:val="16"/>
                <w:szCs w:val="16"/>
                <w:lang w:eastAsia="en-US"/>
              </w:rPr>
            </w:pPr>
            <w:r w:rsidRPr="00DD6CFB">
              <w:rPr>
                <w:sz w:val="16"/>
                <w:szCs w:val="16"/>
                <w:lang w:eastAsia="en-US"/>
              </w:rPr>
              <w:t>R5-194510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6290F5" w14:textId="77777777" w:rsidR="00D4531E" w:rsidRPr="00DD6CFB" w:rsidRDefault="00D4531E" w:rsidP="00DD6CFB">
            <w:pPr>
              <w:pStyle w:val="TAL"/>
              <w:rPr>
                <w:sz w:val="16"/>
                <w:szCs w:val="16"/>
                <w:lang w:eastAsia="en-US"/>
              </w:rPr>
            </w:pPr>
            <w:r w:rsidRPr="00DD6CFB">
              <w:rPr>
                <w:sz w:val="16"/>
                <w:szCs w:val="16"/>
                <w:lang w:eastAsia="en-US"/>
              </w:rPr>
              <w:t>0762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5FF76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A2C93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0E0F8F" w14:textId="77777777" w:rsidR="00D4531E" w:rsidRPr="00DD6CFB" w:rsidRDefault="00D4531E" w:rsidP="00DD6CFB">
            <w:pPr>
              <w:pStyle w:val="TAL"/>
              <w:rPr>
                <w:sz w:val="16"/>
                <w:szCs w:val="16"/>
                <w:lang w:eastAsia="en-US"/>
              </w:rPr>
            </w:pPr>
            <w:r w:rsidRPr="00DD6CFB">
              <w:rPr>
                <w:sz w:val="16"/>
                <w:szCs w:val="16"/>
                <w:lang w:eastAsia="en-US"/>
              </w:rPr>
              <w:t>Update of Switch off - Power off procedure in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77ACDB"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14DF3C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C4A67CF"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7D6BE7"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A178EC" w14:textId="77777777" w:rsidR="00D4531E" w:rsidRPr="00DD6CFB" w:rsidRDefault="00D4531E" w:rsidP="00DD6CFB">
            <w:pPr>
              <w:pStyle w:val="TAL"/>
              <w:rPr>
                <w:sz w:val="16"/>
                <w:szCs w:val="16"/>
                <w:lang w:eastAsia="en-US"/>
              </w:rPr>
            </w:pPr>
            <w:r w:rsidRPr="00DD6CFB">
              <w:rPr>
                <w:sz w:val="16"/>
                <w:szCs w:val="16"/>
                <w:lang w:eastAsia="en-US"/>
              </w:rPr>
              <w:t>R5-194539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A8E741" w14:textId="77777777" w:rsidR="00D4531E" w:rsidRPr="00DD6CFB" w:rsidRDefault="00D4531E" w:rsidP="00DD6CFB">
            <w:pPr>
              <w:pStyle w:val="TAL"/>
              <w:rPr>
                <w:sz w:val="16"/>
                <w:szCs w:val="16"/>
                <w:lang w:eastAsia="en-US"/>
              </w:rPr>
            </w:pPr>
            <w:r w:rsidRPr="00DD6CFB">
              <w:rPr>
                <w:sz w:val="16"/>
                <w:szCs w:val="16"/>
                <w:lang w:eastAsia="en-US"/>
              </w:rPr>
              <w:t>0767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BC633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36C3B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002D02"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EN-DC CA configuration DC_30A_n260(A-I)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CB8F86"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C48B88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8EDD6F"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D1BC9E"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3DFCAD" w14:textId="77777777" w:rsidR="00D4531E" w:rsidRPr="00DD6CFB" w:rsidRDefault="00D4531E" w:rsidP="00DD6CFB">
            <w:pPr>
              <w:pStyle w:val="TAL"/>
              <w:rPr>
                <w:sz w:val="16"/>
                <w:szCs w:val="16"/>
                <w:lang w:eastAsia="en-US"/>
              </w:rPr>
            </w:pPr>
            <w:r w:rsidRPr="00DD6CFB">
              <w:rPr>
                <w:sz w:val="16"/>
                <w:szCs w:val="16"/>
                <w:lang w:eastAsia="en-US"/>
              </w:rPr>
              <w:t>R5-194541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133550" w14:textId="77777777" w:rsidR="00D4531E" w:rsidRPr="00DD6CFB" w:rsidRDefault="00D4531E" w:rsidP="00DD6CFB">
            <w:pPr>
              <w:pStyle w:val="TAL"/>
              <w:rPr>
                <w:sz w:val="16"/>
                <w:szCs w:val="16"/>
                <w:lang w:eastAsia="en-US"/>
              </w:rPr>
            </w:pPr>
            <w:r w:rsidRPr="00DD6CFB">
              <w:rPr>
                <w:sz w:val="16"/>
                <w:szCs w:val="16"/>
                <w:lang w:eastAsia="en-US"/>
              </w:rPr>
              <w:t>0768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F12E4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8A43E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5C89A1" w14:textId="77777777" w:rsidR="00D4531E" w:rsidRPr="00DD6CFB" w:rsidRDefault="00D4531E" w:rsidP="00DD6CFB">
            <w:pPr>
              <w:pStyle w:val="TAL"/>
              <w:rPr>
                <w:sz w:val="16"/>
                <w:szCs w:val="16"/>
                <w:lang w:eastAsia="en-US"/>
              </w:rPr>
            </w:pPr>
            <w:r w:rsidRPr="00DD6CFB">
              <w:rPr>
                <w:sz w:val="16"/>
                <w:szCs w:val="16"/>
                <w:lang w:eastAsia="en-US"/>
              </w:rPr>
              <w:t>Antenna Connection diagram for TE part for RRM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8B79C"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7D9DB0A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DB2F17"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AA535C"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4CA746" w14:textId="77777777" w:rsidR="00D4531E" w:rsidRPr="00DD6CFB" w:rsidRDefault="00D4531E" w:rsidP="00DD6CFB">
            <w:pPr>
              <w:pStyle w:val="TAL"/>
              <w:rPr>
                <w:sz w:val="16"/>
                <w:szCs w:val="16"/>
                <w:lang w:eastAsia="en-US"/>
              </w:rPr>
            </w:pPr>
            <w:r w:rsidRPr="00DD6CFB">
              <w:rPr>
                <w:sz w:val="16"/>
                <w:szCs w:val="16"/>
                <w:lang w:eastAsia="en-US"/>
              </w:rPr>
              <w:t>R5-194709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B9DA68" w14:textId="77777777" w:rsidR="00D4531E" w:rsidRPr="00DD6CFB" w:rsidRDefault="00D4531E" w:rsidP="00DD6CFB">
            <w:pPr>
              <w:pStyle w:val="TAL"/>
              <w:rPr>
                <w:sz w:val="16"/>
                <w:szCs w:val="16"/>
                <w:lang w:eastAsia="en-US"/>
              </w:rPr>
            </w:pPr>
            <w:r w:rsidRPr="00DD6CFB">
              <w:rPr>
                <w:sz w:val="16"/>
                <w:szCs w:val="16"/>
                <w:lang w:eastAsia="en-US"/>
              </w:rPr>
              <w:t>0785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FCA78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B4383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DD8314" w14:textId="77777777" w:rsidR="00D4531E" w:rsidRPr="00DD6CFB" w:rsidRDefault="00D4531E" w:rsidP="00DD6CFB">
            <w:pPr>
              <w:pStyle w:val="TAL"/>
              <w:rPr>
                <w:sz w:val="16"/>
                <w:szCs w:val="16"/>
                <w:lang w:eastAsia="en-US"/>
              </w:rPr>
            </w:pPr>
            <w:r w:rsidRPr="00DD6CFB">
              <w:rPr>
                <w:sz w:val="16"/>
                <w:szCs w:val="16"/>
                <w:lang w:eastAsia="en-US"/>
              </w:rPr>
              <w:t>Update 38.508 RF and RRM clauses with agreed recommendation to configure UE as non-IMS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FA5BB9"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9E6275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8EFEF7"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D80CCA"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6F9106" w14:textId="77777777" w:rsidR="00D4531E" w:rsidRPr="00DD6CFB" w:rsidRDefault="00D4531E" w:rsidP="00DD6CFB">
            <w:pPr>
              <w:pStyle w:val="TAL"/>
              <w:rPr>
                <w:sz w:val="16"/>
                <w:szCs w:val="16"/>
                <w:lang w:eastAsia="en-US"/>
              </w:rPr>
            </w:pPr>
            <w:r w:rsidRPr="00DD6CFB">
              <w:rPr>
                <w:sz w:val="16"/>
                <w:szCs w:val="16"/>
                <w:lang w:eastAsia="en-US"/>
              </w:rPr>
              <w:t>R5-194783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1B85E6" w14:textId="77777777" w:rsidR="00D4531E" w:rsidRPr="00DD6CFB" w:rsidRDefault="00D4531E" w:rsidP="00DD6CFB">
            <w:pPr>
              <w:pStyle w:val="TAL"/>
              <w:rPr>
                <w:sz w:val="16"/>
                <w:szCs w:val="16"/>
                <w:lang w:eastAsia="en-US"/>
              </w:rPr>
            </w:pPr>
            <w:r w:rsidRPr="00DD6CFB">
              <w:rPr>
                <w:sz w:val="16"/>
                <w:szCs w:val="16"/>
                <w:lang w:eastAsia="en-US"/>
              </w:rPr>
              <w:t>0774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EC7FA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E90A5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3FC8EA"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n50 and signalling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B69C9"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970A4F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816252"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7A5B277"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BC4E6F" w14:textId="77777777" w:rsidR="00D4531E" w:rsidRPr="00DD6CFB" w:rsidRDefault="00D4531E" w:rsidP="00DD6CFB">
            <w:pPr>
              <w:pStyle w:val="TAL"/>
              <w:rPr>
                <w:sz w:val="16"/>
                <w:szCs w:val="16"/>
                <w:lang w:eastAsia="en-US"/>
              </w:rPr>
            </w:pPr>
            <w:r w:rsidRPr="00DD6CFB">
              <w:rPr>
                <w:sz w:val="16"/>
                <w:szCs w:val="16"/>
                <w:lang w:eastAsia="en-US"/>
              </w:rPr>
              <w:t>R5-194784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19AB93" w14:textId="77777777" w:rsidR="00D4531E" w:rsidRPr="00DD6CFB" w:rsidRDefault="00D4531E" w:rsidP="00DD6CFB">
            <w:pPr>
              <w:pStyle w:val="TAL"/>
              <w:rPr>
                <w:sz w:val="16"/>
                <w:szCs w:val="16"/>
                <w:lang w:eastAsia="en-US"/>
              </w:rPr>
            </w:pPr>
            <w:r w:rsidRPr="00DD6CFB">
              <w:rPr>
                <w:sz w:val="16"/>
                <w:szCs w:val="16"/>
                <w:lang w:eastAsia="en-US"/>
              </w:rPr>
              <w:t>0775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D8098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F28C2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F7CDFE"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n74 and signalling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A68607"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2A67D9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7488B1"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ACD1A8"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F3EE53" w14:textId="77777777" w:rsidR="00D4531E" w:rsidRPr="00DD6CFB" w:rsidRDefault="00D4531E" w:rsidP="00DD6CFB">
            <w:pPr>
              <w:pStyle w:val="TAL"/>
              <w:rPr>
                <w:sz w:val="16"/>
                <w:szCs w:val="16"/>
                <w:lang w:eastAsia="en-US"/>
              </w:rPr>
            </w:pPr>
            <w:r w:rsidRPr="00DD6CFB">
              <w:rPr>
                <w:sz w:val="16"/>
                <w:szCs w:val="16"/>
                <w:lang w:eastAsia="en-US"/>
              </w:rPr>
              <w:t>R5-194790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0ACD40" w14:textId="77777777" w:rsidR="00D4531E" w:rsidRPr="00DD6CFB" w:rsidRDefault="00D4531E" w:rsidP="00DD6CFB">
            <w:pPr>
              <w:pStyle w:val="TAL"/>
              <w:rPr>
                <w:sz w:val="16"/>
                <w:szCs w:val="16"/>
                <w:lang w:eastAsia="en-US"/>
              </w:rPr>
            </w:pPr>
            <w:r w:rsidRPr="00DD6CFB">
              <w:rPr>
                <w:sz w:val="16"/>
                <w:szCs w:val="16"/>
                <w:lang w:eastAsia="en-US"/>
              </w:rPr>
              <w:t>0778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710E0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3507F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7EDF74" w14:textId="77777777" w:rsidR="00D4531E" w:rsidRPr="00DD6CFB" w:rsidRDefault="00D4531E" w:rsidP="00DD6CFB">
            <w:pPr>
              <w:pStyle w:val="TAL"/>
              <w:rPr>
                <w:sz w:val="16"/>
                <w:szCs w:val="16"/>
                <w:lang w:eastAsia="en-US"/>
              </w:rPr>
            </w:pPr>
            <w:r w:rsidRPr="00DD6CFB">
              <w:rPr>
                <w:sz w:val="16"/>
                <w:szCs w:val="16"/>
                <w:lang w:eastAsia="en-US"/>
              </w:rPr>
              <w:t>Updates to power allocations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4F2760"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66F11D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82D0377"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EABE81"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59B1F47" w14:textId="77777777" w:rsidR="00D4531E" w:rsidRPr="00DD6CFB" w:rsidRDefault="00D4531E" w:rsidP="00DD6CFB">
            <w:pPr>
              <w:pStyle w:val="TAL"/>
              <w:rPr>
                <w:sz w:val="16"/>
                <w:szCs w:val="16"/>
                <w:lang w:eastAsia="en-US"/>
              </w:rPr>
            </w:pPr>
            <w:r w:rsidRPr="00DD6CFB">
              <w:rPr>
                <w:sz w:val="16"/>
                <w:szCs w:val="16"/>
                <w:lang w:eastAsia="en-US"/>
              </w:rPr>
              <w:t>R5-194791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0B940C" w14:textId="77777777" w:rsidR="00D4531E" w:rsidRPr="00DD6CFB" w:rsidRDefault="00D4531E" w:rsidP="00DD6CFB">
            <w:pPr>
              <w:pStyle w:val="TAL"/>
              <w:rPr>
                <w:sz w:val="16"/>
                <w:szCs w:val="16"/>
                <w:lang w:eastAsia="en-US"/>
              </w:rPr>
            </w:pPr>
            <w:r w:rsidRPr="00DD6CFB">
              <w:rPr>
                <w:sz w:val="16"/>
                <w:szCs w:val="16"/>
                <w:lang w:eastAsia="en-US"/>
              </w:rPr>
              <w:t>0779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3B857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C493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1105FE" w14:textId="77777777" w:rsidR="00D4531E" w:rsidRPr="00DD6CFB" w:rsidRDefault="00D4531E" w:rsidP="00DD6CFB">
            <w:pPr>
              <w:pStyle w:val="TAL"/>
              <w:rPr>
                <w:sz w:val="16"/>
                <w:szCs w:val="16"/>
                <w:lang w:eastAsia="en-US"/>
              </w:rPr>
            </w:pPr>
            <w:r w:rsidRPr="00DD6CFB">
              <w:rPr>
                <w:sz w:val="16"/>
                <w:szCs w:val="16"/>
                <w:lang w:eastAsia="en-US"/>
              </w:rPr>
              <w:t>Update of DownlinkConfigCommonSIB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1F9A4B"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C12448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0CB388"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50525B"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7440C1" w14:textId="77777777" w:rsidR="00D4531E" w:rsidRPr="00DD6CFB" w:rsidRDefault="00D4531E" w:rsidP="00DD6CFB">
            <w:pPr>
              <w:pStyle w:val="TAL"/>
              <w:rPr>
                <w:sz w:val="16"/>
                <w:szCs w:val="16"/>
                <w:lang w:eastAsia="en-US"/>
              </w:rPr>
            </w:pPr>
            <w:r w:rsidRPr="00DD6CFB">
              <w:rPr>
                <w:sz w:val="16"/>
                <w:szCs w:val="16"/>
                <w:lang w:eastAsia="en-US"/>
              </w:rPr>
              <w:t>R5-194794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E501D6" w14:textId="77777777" w:rsidR="00D4531E" w:rsidRPr="00DD6CFB" w:rsidRDefault="00D4531E" w:rsidP="00DD6CFB">
            <w:pPr>
              <w:pStyle w:val="TAL"/>
              <w:rPr>
                <w:sz w:val="16"/>
                <w:szCs w:val="16"/>
                <w:lang w:eastAsia="en-US"/>
              </w:rPr>
            </w:pPr>
            <w:r w:rsidRPr="00DD6CFB">
              <w:rPr>
                <w:sz w:val="16"/>
                <w:szCs w:val="16"/>
                <w:lang w:eastAsia="en-US"/>
              </w:rPr>
              <w:t>0684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841A6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F69D7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03D537" w14:textId="77777777" w:rsidR="00D4531E" w:rsidRPr="00DD6CFB" w:rsidRDefault="00D4531E" w:rsidP="00DD6CFB">
            <w:pPr>
              <w:pStyle w:val="TAL"/>
              <w:rPr>
                <w:sz w:val="16"/>
                <w:szCs w:val="16"/>
                <w:lang w:eastAsia="en-US"/>
              </w:rPr>
            </w:pPr>
            <w:r w:rsidRPr="00DD6CFB">
              <w:rPr>
                <w:sz w:val="16"/>
                <w:szCs w:val="16"/>
                <w:lang w:eastAsia="en-US"/>
              </w:rPr>
              <w:t>Update IE PDSCH-Config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1789E7"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4E599AB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DCA2B4"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5A7FFA"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4EC5038" w14:textId="77777777" w:rsidR="00D4531E" w:rsidRPr="00DD6CFB" w:rsidRDefault="00D4531E" w:rsidP="00DD6CFB">
            <w:pPr>
              <w:pStyle w:val="TAL"/>
              <w:rPr>
                <w:sz w:val="16"/>
                <w:szCs w:val="16"/>
                <w:lang w:eastAsia="en-US"/>
              </w:rPr>
            </w:pPr>
            <w:r w:rsidRPr="00DD6CFB">
              <w:rPr>
                <w:sz w:val="16"/>
                <w:szCs w:val="16"/>
                <w:lang w:eastAsia="en-US"/>
              </w:rPr>
              <w:t>R5-194795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CE493C" w14:textId="77777777" w:rsidR="00D4531E" w:rsidRPr="00DD6CFB" w:rsidRDefault="00D4531E" w:rsidP="00DD6CFB">
            <w:pPr>
              <w:pStyle w:val="TAL"/>
              <w:rPr>
                <w:sz w:val="16"/>
                <w:szCs w:val="16"/>
                <w:lang w:eastAsia="en-US"/>
              </w:rPr>
            </w:pPr>
            <w:r w:rsidRPr="00DD6CFB">
              <w:rPr>
                <w:sz w:val="16"/>
                <w:szCs w:val="16"/>
                <w:lang w:eastAsia="en-US"/>
              </w:rPr>
              <w:t>0687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DC7B4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7255F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59CD22" w14:textId="77777777" w:rsidR="00D4531E" w:rsidRPr="00DD6CFB" w:rsidRDefault="00D4531E" w:rsidP="00DD6CFB">
            <w:pPr>
              <w:pStyle w:val="TAL"/>
              <w:rPr>
                <w:sz w:val="16"/>
                <w:szCs w:val="16"/>
                <w:lang w:eastAsia="en-US"/>
              </w:rPr>
            </w:pPr>
            <w:r w:rsidRPr="00DD6CFB">
              <w:rPr>
                <w:sz w:val="16"/>
                <w:szCs w:val="16"/>
                <w:lang w:eastAsia="en-US"/>
              </w:rPr>
              <w:t>Update NR MeasObjectNR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1F85B7"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9A2605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9050A4"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728356"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255955" w14:textId="77777777" w:rsidR="00D4531E" w:rsidRPr="00DD6CFB" w:rsidRDefault="00D4531E" w:rsidP="00DD6CFB">
            <w:pPr>
              <w:pStyle w:val="TAL"/>
              <w:rPr>
                <w:sz w:val="16"/>
                <w:szCs w:val="16"/>
                <w:lang w:eastAsia="en-US"/>
              </w:rPr>
            </w:pPr>
            <w:r w:rsidRPr="00DD6CFB">
              <w:rPr>
                <w:sz w:val="16"/>
                <w:szCs w:val="16"/>
                <w:lang w:eastAsia="en-US"/>
              </w:rPr>
              <w:t>R5-194796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E0B240" w14:textId="77777777" w:rsidR="00D4531E" w:rsidRPr="00DD6CFB" w:rsidRDefault="00D4531E" w:rsidP="00DD6CFB">
            <w:pPr>
              <w:pStyle w:val="TAL"/>
              <w:rPr>
                <w:sz w:val="16"/>
                <w:szCs w:val="16"/>
                <w:lang w:eastAsia="en-US"/>
              </w:rPr>
            </w:pPr>
            <w:r w:rsidRPr="00DD6CFB">
              <w:rPr>
                <w:sz w:val="16"/>
                <w:szCs w:val="16"/>
                <w:lang w:eastAsia="en-US"/>
              </w:rPr>
              <w:t>0690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2306B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C541B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7686D1" w14:textId="77777777" w:rsidR="00D4531E" w:rsidRPr="00DD6CFB" w:rsidRDefault="00D4531E" w:rsidP="00DD6CFB">
            <w:pPr>
              <w:pStyle w:val="TAL"/>
              <w:rPr>
                <w:sz w:val="16"/>
                <w:szCs w:val="16"/>
                <w:lang w:eastAsia="en-US"/>
              </w:rPr>
            </w:pPr>
            <w:r w:rsidRPr="00DD6CFB">
              <w:rPr>
                <w:sz w:val="16"/>
                <w:szCs w:val="16"/>
                <w:lang w:eastAsia="en-US"/>
              </w:rPr>
              <w:t>Update default configuration of ReportConfigNR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1F0227"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7033A7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555EE93"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AE4D81"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E00801" w14:textId="77777777" w:rsidR="00D4531E" w:rsidRPr="00DD6CFB" w:rsidRDefault="00D4531E" w:rsidP="00DD6CFB">
            <w:pPr>
              <w:pStyle w:val="TAL"/>
              <w:rPr>
                <w:sz w:val="16"/>
                <w:szCs w:val="16"/>
                <w:lang w:eastAsia="en-US"/>
              </w:rPr>
            </w:pPr>
            <w:r w:rsidRPr="00DD6CFB">
              <w:rPr>
                <w:sz w:val="16"/>
                <w:szCs w:val="16"/>
                <w:lang w:eastAsia="en-US"/>
              </w:rPr>
              <w:t>R5-194797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A00CC4" w14:textId="77777777" w:rsidR="00D4531E" w:rsidRPr="00DD6CFB" w:rsidRDefault="00D4531E" w:rsidP="00DD6CFB">
            <w:pPr>
              <w:pStyle w:val="TAL"/>
              <w:rPr>
                <w:sz w:val="16"/>
                <w:szCs w:val="16"/>
                <w:lang w:eastAsia="en-US"/>
              </w:rPr>
            </w:pPr>
            <w:r w:rsidRPr="00DD6CFB">
              <w:rPr>
                <w:sz w:val="16"/>
                <w:szCs w:val="16"/>
                <w:lang w:eastAsia="en-US"/>
              </w:rPr>
              <w:t>0692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16A57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D61C5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0A4791" w14:textId="77777777" w:rsidR="00D4531E" w:rsidRPr="00DD6CFB" w:rsidRDefault="00D4531E" w:rsidP="00DD6CFB">
            <w:pPr>
              <w:pStyle w:val="TAL"/>
              <w:rPr>
                <w:sz w:val="16"/>
                <w:szCs w:val="16"/>
                <w:lang w:eastAsia="en-US"/>
              </w:rPr>
            </w:pPr>
            <w:r w:rsidRPr="00DD6CFB">
              <w:rPr>
                <w:sz w:val="16"/>
                <w:szCs w:val="16"/>
                <w:lang w:eastAsia="en-US"/>
              </w:rPr>
              <w:t>Update chapter 4.5.2 RRC_IDLE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685938"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04B33C6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AD40B4"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97E838"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B49A56" w14:textId="77777777" w:rsidR="00D4531E" w:rsidRPr="00DD6CFB" w:rsidRDefault="00D4531E" w:rsidP="00DD6CFB">
            <w:pPr>
              <w:pStyle w:val="TAL"/>
              <w:rPr>
                <w:sz w:val="16"/>
                <w:szCs w:val="16"/>
                <w:lang w:eastAsia="en-US"/>
              </w:rPr>
            </w:pPr>
            <w:r w:rsidRPr="00DD6CFB">
              <w:rPr>
                <w:sz w:val="16"/>
                <w:szCs w:val="16"/>
                <w:lang w:eastAsia="en-US"/>
              </w:rPr>
              <w:t>R5-194798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91C7F5" w14:textId="77777777" w:rsidR="00D4531E" w:rsidRPr="00DD6CFB" w:rsidRDefault="00D4531E" w:rsidP="00DD6CFB">
            <w:pPr>
              <w:pStyle w:val="TAL"/>
              <w:rPr>
                <w:sz w:val="16"/>
                <w:szCs w:val="16"/>
                <w:lang w:eastAsia="en-US"/>
              </w:rPr>
            </w:pPr>
            <w:r w:rsidRPr="00DD6CFB">
              <w:rPr>
                <w:sz w:val="16"/>
                <w:szCs w:val="16"/>
                <w:lang w:eastAsia="en-US"/>
              </w:rPr>
              <w:t>0704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B0DF5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75D9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151254" w14:textId="77777777" w:rsidR="00D4531E" w:rsidRPr="00DD6CFB" w:rsidRDefault="00D4531E" w:rsidP="00DD6CFB">
            <w:pPr>
              <w:pStyle w:val="TAL"/>
              <w:rPr>
                <w:sz w:val="16"/>
                <w:szCs w:val="16"/>
                <w:lang w:eastAsia="en-US"/>
              </w:rPr>
            </w:pPr>
            <w:r w:rsidRPr="00DD6CFB">
              <w:rPr>
                <w:sz w:val="16"/>
                <w:szCs w:val="16"/>
                <w:lang w:eastAsia="en-US"/>
              </w:rPr>
              <w:t>Correction to the note associated to the Table 4.7.1-2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6D005A"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707F28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206493"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BF4799"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2A9D83" w14:textId="77777777" w:rsidR="00D4531E" w:rsidRPr="00DD6CFB" w:rsidRDefault="00D4531E" w:rsidP="00DD6CFB">
            <w:pPr>
              <w:pStyle w:val="TAL"/>
              <w:rPr>
                <w:sz w:val="16"/>
                <w:szCs w:val="16"/>
                <w:lang w:eastAsia="en-US"/>
              </w:rPr>
            </w:pPr>
            <w:r w:rsidRPr="00DD6CFB">
              <w:rPr>
                <w:sz w:val="16"/>
                <w:szCs w:val="16"/>
                <w:lang w:eastAsia="en-US"/>
              </w:rPr>
              <w:t>R5-194800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E977C5" w14:textId="77777777" w:rsidR="00D4531E" w:rsidRPr="00DD6CFB" w:rsidRDefault="00D4531E" w:rsidP="00DD6CFB">
            <w:pPr>
              <w:pStyle w:val="TAL"/>
              <w:rPr>
                <w:sz w:val="16"/>
                <w:szCs w:val="16"/>
                <w:lang w:eastAsia="en-US"/>
              </w:rPr>
            </w:pPr>
            <w:r w:rsidRPr="00DD6CFB">
              <w:rPr>
                <w:sz w:val="16"/>
                <w:szCs w:val="16"/>
                <w:lang w:eastAsia="en-US"/>
              </w:rPr>
              <w:t>0708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A4777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88D5B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7BE67B" w14:textId="77777777" w:rsidR="00D4531E" w:rsidRPr="00DD6CFB" w:rsidRDefault="00D4531E" w:rsidP="00DD6CFB">
            <w:pPr>
              <w:pStyle w:val="TAL"/>
              <w:rPr>
                <w:sz w:val="16"/>
                <w:szCs w:val="16"/>
                <w:lang w:eastAsia="en-US"/>
              </w:rPr>
            </w:pPr>
            <w:r w:rsidRPr="00DD6CFB">
              <w:rPr>
                <w:sz w:val="16"/>
                <w:szCs w:val="16"/>
                <w:lang w:eastAsia="en-US"/>
              </w:rPr>
              <w:t>Update IE MIB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45F971"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1D30AE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348B01"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C58499"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7CB640" w14:textId="77777777" w:rsidR="00D4531E" w:rsidRPr="00DD6CFB" w:rsidRDefault="00D4531E" w:rsidP="00DD6CFB">
            <w:pPr>
              <w:pStyle w:val="TAL"/>
              <w:rPr>
                <w:sz w:val="16"/>
                <w:szCs w:val="16"/>
                <w:lang w:eastAsia="en-US"/>
              </w:rPr>
            </w:pPr>
            <w:r w:rsidRPr="00DD6CFB">
              <w:rPr>
                <w:sz w:val="16"/>
                <w:szCs w:val="16"/>
                <w:lang w:eastAsia="en-US"/>
              </w:rPr>
              <w:t>R5-194801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6898D5" w14:textId="77777777" w:rsidR="00D4531E" w:rsidRPr="00DD6CFB" w:rsidRDefault="00D4531E" w:rsidP="00DD6CFB">
            <w:pPr>
              <w:pStyle w:val="TAL"/>
              <w:rPr>
                <w:sz w:val="16"/>
                <w:szCs w:val="16"/>
                <w:lang w:eastAsia="en-US"/>
              </w:rPr>
            </w:pPr>
            <w:r w:rsidRPr="00DD6CFB">
              <w:rPr>
                <w:sz w:val="16"/>
                <w:szCs w:val="16"/>
                <w:lang w:eastAsia="en-US"/>
              </w:rPr>
              <w:t>0709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BBE63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7BA6B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B7B969" w14:textId="77777777" w:rsidR="00D4531E" w:rsidRPr="00DD6CFB" w:rsidRDefault="00D4531E" w:rsidP="00DD6CFB">
            <w:pPr>
              <w:pStyle w:val="TAL"/>
              <w:rPr>
                <w:sz w:val="16"/>
                <w:szCs w:val="16"/>
                <w:lang w:eastAsia="en-US"/>
              </w:rPr>
            </w:pPr>
            <w:r w:rsidRPr="00DD6CFB">
              <w:rPr>
                <w:sz w:val="16"/>
                <w:szCs w:val="16"/>
                <w:lang w:eastAsia="en-US"/>
              </w:rPr>
              <w:t>Update IE SchedulingRequestResourceConfig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50BF99"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2FD2A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551959"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BA73B3"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2F58A58" w14:textId="77777777" w:rsidR="00D4531E" w:rsidRPr="00DD6CFB" w:rsidRDefault="00D4531E" w:rsidP="00DD6CFB">
            <w:pPr>
              <w:pStyle w:val="TAL"/>
              <w:rPr>
                <w:sz w:val="16"/>
                <w:szCs w:val="16"/>
                <w:lang w:eastAsia="en-US"/>
              </w:rPr>
            </w:pPr>
            <w:r w:rsidRPr="00DD6CFB">
              <w:rPr>
                <w:sz w:val="16"/>
                <w:szCs w:val="16"/>
                <w:lang w:eastAsia="en-US"/>
              </w:rPr>
              <w:t>R5-194802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C93699" w14:textId="77777777" w:rsidR="00D4531E" w:rsidRPr="00DD6CFB" w:rsidRDefault="00D4531E" w:rsidP="00DD6CFB">
            <w:pPr>
              <w:pStyle w:val="TAL"/>
              <w:rPr>
                <w:sz w:val="16"/>
                <w:szCs w:val="16"/>
                <w:lang w:eastAsia="en-US"/>
              </w:rPr>
            </w:pPr>
            <w:r w:rsidRPr="00DD6CFB">
              <w:rPr>
                <w:sz w:val="16"/>
                <w:szCs w:val="16"/>
                <w:lang w:eastAsia="en-US"/>
              </w:rPr>
              <w:t>0712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40634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C55A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DEEBD8" w14:textId="77777777" w:rsidR="00D4531E" w:rsidRPr="00DD6CFB" w:rsidRDefault="00D4531E" w:rsidP="00DD6CFB">
            <w:pPr>
              <w:pStyle w:val="TAL"/>
              <w:rPr>
                <w:sz w:val="16"/>
                <w:szCs w:val="16"/>
                <w:lang w:eastAsia="en-US"/>
              </w:rPr>
            </w:pPr>
            <w:r w:rsidRPr="00DD6CFB">
              <w:rPr>
                <w:sz w:val="16"/>
                <w:szCs w:val="16"/>
                <w:lang w:eastAsia="en-US"/>
              </w:rPr>
              <w:t>Correct clause numbers in 4.5A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0A80D4"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2A359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4795B4"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46EB50"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BE3C7E" w14:textId="77777777" w:rsidR="00D4531E" w:rsidRPr="00DD6CFB" w:rsidRDefault="00D4531E" w:rsidP="00DD6CFB">
            <w:pPr>
              <w:pStyle w:val="TAL"/>
              <w:rPr>
                <w:sz w:val="16"/>
                <w:szCs w:val="16"/>
                <w:lang w:eastAsia="en-US"/>
              </w:rPr>
            </w:pPr>
            <w:r w:rsidRPr="00DD6CFB">
              <w:rPr>
                <w:sz w:val="16"/>
                <w:szCs w:val="16"/>
                <w:lang w:eastAsia="en-US"/>
              </w:rPr>
              <w:t>R5-194803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23A535" w14:textId="77777777" w:rsidR="00D4531E" w:rsidRPr="00DD6CFB" w:rsidRDefault="00D4531E" w:rsidP="00DD6CFB">
            <w:pPr>
              <w:pStyle w:val="TAL"/>
              <w:rPr>
                <w:sz w:val="16"/>
                <w:szCs w:val="16"/>
                <w:lang w:eastAsia="en-US"/>
              </w:rPr>
            </w:pPr>
            <w:r w:rsidRPr="00DD6CFB">
              <w:rPr>
                <w:sz w:val="16"/>
                <w:szCs w:val="16"/>
                <w:lang w:eastAsia="en-US"/>
              </w:rPr>
              <w:t>0718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85D09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A1530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FB29A2" w14:textId="77777777" w:rsidR="00D4531E" w:rsidRPr="00DD6CFB" w:rsidRDefault="00D4531E" w:rsidP="00DD6CFB">
            <w:pPr>
              <w:pStyle w:val="TAL"/>
              <w:rPr>
                <w:sz w:val="16"/>
                <w:szCs w:val="16"/>
                <w:lang w:eastAsia="en-US"/>
              </w:rPr>
            </w:pPr>
            <w:r w:rsidRPr="00DD6CFB">
              <w:rPr>
                <w:sz w:val="16"/>
                <w:szCs w:val="16"/>
                <w:lang w:eastAsia="en-US"/>
              </w:rPr>
              <w:t>Update IE ServingCellConfigCommon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78E985"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59C97D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B12AF5"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C9D3D1"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CFD875" w14:textId="77777777" w:rsidR="00D4531E" w:rsidRPr="00DD6CFB" w:rsidRDefault="00D4531E" w:rsidP="00DD6CFB">
            <w:pPr>
              <w:pStyle w:val="TAL"/>
              <w:rPr>
                <w:sz w:val="16"/>
                <w:szCs w:val="16"/>
                <w:lang w:eastAsia="en-US"/>
              </w:rPr>
            </w:pPr>
            <w:r w:rsidRPr="00DD6CFB">
              <w:rPr>
                <w:sz w:val="16"/>
                <w:szCs w:val="16"/>
                <w:lang w:eastAsia="en-US"/>
              </w:rPr>
              <w:t>R5-194804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AFF10C" w14:textId="77777777" w:rsidR="00D4531E" w:rsidRPr="00DD6CFB" w:rsidRDefault="00D4531E" w:rsidP="00DD6CFB">
            <w:pPr>
              <w:pStyle w:val="TAL"/>
              <w:rPr>
                <w:sz w:val="16"/>
                <w:szCs w:val="16"/>
                <w:lang w:eastAsia="en-US"/>
              </w:rPr>
            </w:pPr>
            <w:r w:rsidRPr="00DD6CFB">
              <w:rPr>
                <w:sz w:val="16"/>
                <w:szCs w:val="16"/>
                <w:lang w:eastAsia="en-US"/>
              </w:rPr>
              <w:t>0721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BF2C9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1F089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99008A" w14:textId="77777777" w:rsidR="00D4531E" w:rsidRPr="00DD6CFB" w:rsidRDefault="00D4531E" w:rsidP="00DD6CFB">
            <w:pPr>
              <w:pStyle w:val="TAL"/>
              <w:rPr>
                <w:sz w:val="16"/>
                <w:szCs w:val="16"/>
                <w:lang w:eastAsia="en-US"/>
              </w:rPr>
            </w:pPr>
            <w:r w:rsidRPr="00DD6CFB">
              <w:rPr>
                <w:sz w:val="16"/>
                <w:szCs w:val="16"/>
                <w:lang w:eastAsia="en-US"/>
              </w:rPr>
              <w:t>Update IE FrequencyInfoUL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B681C0"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96C09B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7ACF73"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756AA2"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88AC6F" w14:textId="77777777" w:rsidR="00D4531E" w:rsidRPr="00DD6CFB" w:rsidRDefault="00D4531E" w:rsidP="00DD6CFB">
            <w:pPr>
              <w:pStyle w:val="TAL"/>
              <w:rPr>
                <w:sz w:val="16"/>
                <w:szCs w:val="16"/>
                <w:lang w:eastAsia="en-US"/>
              </w:rPr>
            </w:pPr>
            <w:r w:rsidRPr="00DD6CFB">
              <w:rPr>
                <w:sz w:val="16"/>
                <w:szCs w:val="16"/>
                <w:lang w:eastAsia="en-US"/>
              </w:rPr>
              <w:t>R5-194805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4BE128" w14:textId="77777777" w:rsidR="00D4531E" w:rsidRPr="00DD6CFB" w:rsidRDefault="00D4531E" w:rsidP="00DD6CFB">
            <w:pPr>
              <w:pStyle w:val="TAL"/>
              <w:rPr>
                <w:sz w:val="16"/>
                <w:szCs w:val="16"/>
                <w:lang w:eastAsia="en-US"/>
              </w:rPr>
            </w:pPr>
            <w:r w:rsidRPr="00DD6CFB">
              <w:rPr>
                <w:sz w:val="16"/>
                <w:szCs w:val="16"/>
                <w:lang w:eastAsia="en-US"/>
              </w:rPr>
              <w:t>0722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09BCA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966B7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A6961D" w14:textId="77777777" w:rsidR="00D4531E" w:rsidRPr="00DD6CFB" w:rsidRDefault="00D4531E" w:rsidP="00DD6CFB">
            <w:pPr>
              <w:pStyle w:val="TAL"/>
              <w:rPr>
                <w:sz w:val="16"/>
                <w:szCs w:val="16"/>
                <w:lang w:eastAsia="en-US"/>
              </w:rPr>
            </w:pPr>
            <w:r w:rsidRPr="00DD6CFB">
              <w:rPr>
                <w:sz w:val="16"/>
                <w:szCs w:val="16"/>
                <w:lang w:eastAsia="en-US"/>
              </w:rPr>
              <w:t>Update IE FrequencyInfoUL-SIB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D9D277"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B659D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BD1C81"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FB39BB"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DE2B5F7" w14:textId="77777777" w:rsidR="00D4531E" w:rsidRPr="00DD6CFB" w:rsidRDefault="00D4531E" w:rsidP="00DD6CFB">
            <w:pPr>
              <w:pStyle w:val="TAL"/>
              <w:rPr>
                <w:sz w:val="16"/>
                <w:szCs w:val="16"/>
                <w:lang w:eastAsia="en-US"/>
              </w:rPr>
            </w:pPr>
            <w:r w:rsidRPr="00DD6CFB">
              <w:rPr>
                <w:sz w:val="16"/>
                <w:szCs w:val="16"/>
                <w:lang w:eastAsia="en-US"/>
              </w:rPr>
              <w:t>R5-194806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6BB3DA" w14:textId="77777777" w:rsidR="00D4531E" w:rsidRPr="00DD6CFB" w:rsidRDefault="00D4531E" w:rsidP="00DD6CFB">
            <w:pPr>
              <w:pStyle w:val="TAL"/>
              <w:rPr>
                <w:sz w:val="16"/>
                <w:szCs w:val="16"/>
                <w:lang w:eastAsia="en-US"/>
              </w:rPr>
            </w:pPr>
            <w:r w:rsidRPr="00DD6CFB">
              <w:rPr>
                <w:sz w:val="16"/>
                <w:szCs w:val="16"/>
                <w:lang w:eastAsia="en-US"/>
              </w:rPr>
              <w:t>0723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DF73F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7150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285E1C" w14:textId="77777777" w:rsidR="00D4531E" w:rsidRPr="00DD6CFB" w:rsidRDefault="00D4531E" w:rsidP="00DD6CFB">
            <w:pPr>
              <w:pStyle w:val="TAL"/>
              <w:rPr>
                <w:sz w:val="16"/>
                <w:szCs w:val="16"/>
                <w:lang w:eastAsia="en-US"/>
              </w:rPr>
            </w:pPr>
            <w:r w:rsidRPr="00DD6CFB">
              <w:rPr>
                <w:sz w:val="16"/>
                <w:szCs w:val="16"/>
                <w:lang w:eastAsia="en-US"/>
              </w:rPr>
              <w:t>Update generic procedures chapter general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AF4E90"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7C5FC18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57A093"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B7EB11"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C19F7A" w14:textId="77777777" w:rsidR="00D4531E" w:rsidRPr="00DD6CFB" w:rsidRDefault="00D4531E" w:rsidP="00DD6CFB">
            <w:pPr>
              <w:pStyle w:val="TAL"/>
              <w:rPr>
                <w:sz w:val="16"/>
                <w:szCs w:val="16"/>
                <w:lang w:eastAsia="en-US"/>
              </w:rPr>
            </w:pPr>
            <w:r w:rsidRPr="00DD6CFB">
              <w:rPr>
                <w:sz w:val="16"/>
                <w:szCs w:val="16"/>
                <w:lang w:eastAsia="en-US"/>
              </w:rPr>
              <w:t>R5-194807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0FDCEC" w14:textId="77777777" w:rsidR="00D4531E" w:rsidRPr="00DD6CFB" w:rsidRDefault="00D4531E" w:rsidP="00DD6CFB">
            <w:pPr>
              <w:pStyle w:val="TAL"/>
              <w:rPr>
                <w:sz w:val="16"/>
                <w:szCs w:val="16"/>
                <w:lang w:eastAsia="en-US"/>
              </w:rPr>
            </w:pPr>
            <w:r w:rsidRPr="00DD6CFB">
              <w:rPr>
                <w:sz w:val="16"/>
                <w:szCs w:val="16"/>
                <w:lang w:eastAsia="en-US"/>
              </w:rPr>
              <w:t>0724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9AF5C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D43F1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855290" w14:textId="77777777" w:rsidR="00D4531E" w:rsidRPr="00DD6CFB" w:rsidRDefault="00D4531E" w:rsidP="00DD6CFB">
            <w:pPr>
              <w:pStyle w:val="TAL"/>
              <w:rPr>
                <w:sz w:val="16"/>
                <w:szCs w:val="16"/>
                <w:lang w:eastAsia="en-US"/>
              </w:rPr>
            </w:pPr>
            <w:r w:rsidRPr="00DD6CFB">
              <w:rPr>
                <w:sz w:val="16"/>
                <w:szCs w:val="16"/>
                <w:lang w:eastAsia="en-US"/>
              </w:rPr>
              <w:t>Update chapter 4.5.2 RRC_IDLE Initiation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BD25CC"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2D28A8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901749"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DA0AAF"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D8BA22" w14:textId="77777777" w:rsidR="00D4531E" w:rsidRPr="00DD6CFB" w:rsidRDefault="00D4531E" w:rsidP="00DD6CFB">
            <w:pPr>
              <w:pStyle w:val="TAL"/>
              <w:rPr>
                <w:sz w:val="16"/>
                <w:szCs w:val="16"/>
                <w:lang w:eastAsia="en-US"/>
              </w:rPr>
            </w:pPr>
            <w:r w:rsidRPr="00DD6CFB">
              <w:rPr>
                <w:sz w:val="16"/>
                <w:szCs w:val="16"/>
                <w:lang w:eastAsia="en-US"/>
              </w:rPr>
              <w:t>R5-194808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699889" w14:textId="77777777" w:rsidR="00D4531E" w:rsidRPr="00DD6CFB" w:rsidRDefault="00D4531E" w:rsidP="00DD6CFB">
            <w:pPr>
              <w:pStyle w:val="TAL"/>
              <w:rPr>
                <w:sz w:val="16"/>
                <w:szCs w:val="16"/>
                <w:lang w:eastAsia="en-US"/>
              </w:rPr>
            </w:pPr>
            <w:r w:rsidRPr="00DD6CFB">
              <w:rPr>
                <w:sz w:val="16"/>
                <w:szCs w:val="16"/>
                <w:lang w:eastAsia="en-US"/>
              </w:rPr>
              <w:t>0730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0D8A7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86217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BEC672" w14:textId="77777777" w:rsidR="00D4531E" w:rsidRPr="00DD6CFB" w:rsidRDefault="00D4531E" w:rsidP="00DD6CFB">
            <w:pPr>
              <w:pStyle w:val="TAL"/>
              <w:rPr>
                <w:sz w:val="16"/>
                <w:szCs w:val="16"/>
                <w:lang w:eastAsia="en-US"/>
              </w:rPr>
            </w:pPr>
            <w:r w:rsidRPr="00DD6CFB">
              <w:rPr>
                <w:sz w:val="16"/>
                <w:szCs w:val="16"/>
                <w:lang w:eastAsia="en-US"/>
              </w:rPr>
              <w:t>Updates to 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CFD2B1"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014E77C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18EF53"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A22948"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1678D1" w14:textId="77777777" w:rsidR="00D4531E" w:rsidRPr="00DD6CFB" w:rsidRDefault="00D4531E" w:rsidP="00DD6CFB">
            <w:pPr>
              <w:pStyle w:val="TAL"/>
              <w:rPr>
                <w:sz w:val="16"/>
                <w:szCs w:val="16"/>
                <w:lang w:eastAsia="en-US"/>
              </w:rPr>
            </w:pPr>
            <w:r w:rsidRPr="00DD6CFB">
              <w:rPr>
                <w:sz w:val="16"/>
                <w:szCs w:val="16"/>
                <w:lang w:eastAsia="en-US"/>
              </w:rPr>
              <w:t>R5-194809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258C3E" w14:textId="77777777" w:rsidR="00D4531E" w:rsidRPr="00DD6CFB" w:rsidRDefault="00D4531E" w:rsidP="00DD6CFB">
            <w:pPr>
              <w:pStyle w:val="TAL"/>
              <w:rPr>
                <w:sz w:val="16"/>
                <w:szCs w:val="16"/>
                <w:lang w:eastAsia="en-US"/>
              </w:rPr>
            </w:pPr>
            <w:r w:rsidRPr="00DD6CFB">
              <w:rPr>
                <w:sz w:val="16"/>
                <w:szCs w:val="16"/>
                <w:lang w:eastAsia="en-US"/>
              </w:rPr>
              <w:t>0732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8207B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6E74C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83082E" w14:textId="77777777" w:rsidR="00D4531E" w:rsidRPr="00DD6CFB" w:rsidRDefault="00D4531E" w:rsidP="00DD6CFB">
            <w:pPr>
              <w:pStyle w:val="TAL"/>
              <w:rPr>
                <w:sz w:val="16"/>
                <w:szCs w:val="16"/>
                <w:lang w:eastAsia="en-US"/>
              </w:rPr>
            </w:pPr>
            <w:r w:rsidRPr="00DD6CFB">
              <w:rPr>
                <w:sz w:val="16"/>
                <w:szCs w:val="16"/>
                <w:lang w:eastAsia="en-US"/>
              </w:rPr>
              <w:t>Updates to PhysicalCellGroupConfig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DD9949"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D42BF3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A5633EF"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133078"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33725F7" w14:textId="77777777" w:rsidR="00D4531E" w:rsidRPr="00DD6CFB" w:rsidRDefault="00D4531E" w:rsidP="00DD6CFB">
            <w:pPr>
              <w:pStyle w:val="TAL"/>
              <w:rPr>
                <w:sz w:val="16"/>
                <w:szCs w:val="16"/>
                <w:lang w:eastAsia="en-US"/>
              </w:rPr>
            </w:pPr>
            <w:r w:rsidRPr="00DD6CFB">
              <w:rPr>
                <w:sz w:val="16"/>
                <w:szCs w:val="16"/>
                <w:lang w:eastAsia="en-US"/>
              </w:rPr>
              <w:t>R5-194810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B83B50" w14:textId="77777777" w:rsidR="00D4531E" w:rsidRPr="00DD6CFB" w:rsidRDefault="00D4531E" w:rsidP="00DD6CFB">
            <w:pPr>
              <w:pStyle w:val="TAL"/>
              <w:rPr>
                <w:sz w:val="16"/>
                <w:szCs w:val="16"/>
                <w:lang w:eastAsia="en-US"/>
              </w:rPr>
            </w:pPr>
            <w:r w:rsidRPr="00DD6CFB">
              <w:rPr>
                <w:sz w:val="16"/>
                <w:szCs w:val="16"/>
                <w:lang w:eastAsia="en-US"/>
              </w:rPr>
              <w:t>0739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C849F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C9B99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25058" w14:textId="77777777" w:rsidR="00D4531E" w:rsidRPr="00DD6CFB" w:rsidRDefault="00D4531E" w:rsidP="00DD6CFB">
            <w:pPr>
              <w:pStyle w:val="TAL"/>
              <w:rPr>
                <w:sz w:val="16"/>
                <w:szCs w:val="16"/>
                <w:lang w:eastAsia="en-US"/>
              </w:rPr>
            </w:pPr>
            <w:r w:rsidRPr="00DD6CFB">
              <w:rPr>
                <w:sz w:val="16"/>
                <w:szCs w:val="16"/>
                <w:lang w:eastAsia="en-US"/>
              </w:rPr>
              <w:t>New test procedure for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30FC0F"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74EA3C1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AE6CE1"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93F404"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1051617" w14:textId="77777777" w:rsidR="00D4531E" w:rsidRPr="00DD6CFB" w:rsidRDefault="00D4531E" w:rsidP="00DD6CFB">
            <w:pPr>
              <w:pStyle w:val="TAL"/>
              <w:rPr>
                <w:sz w:val="16"/>
                <w:szCs w:val="16"/>
                <w:lang w:eastAsia="en-US"/>
              </w:rPr>
            </w:pPr>
            <w:r w:rsidRPr="00DD6CFB">
              <w:rPr>
                <w:sz w:val="16"/>
                <w:szCs w:val="16"/>
                <w:lang w:eastAsia="en-US"/>
              </w:rPr>
              <w:t>R5-194811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6BFD" w14:textId="77777777" w:rsidR="00D4531E" w:rsidRPr="00DD6CFB" w:rsidRDefault="00D4531E" w:rsidP="00DD6CFB">
            <w:pPr>
              <w:pStyle w:val="TAL"/>
              <w:rPr>
                <w:sz w:val="16"/>
                <w:szCs w:val="16"/>
                <w:lang w:eastAsia="en-US"/>
              </w:rPr>
            </w:pPr>
            <w:r w:rsidRPr="00DD6CFB">
              <w:rPr>
                <w:sz w:val="16"/>
                <w:szCs w:val="16"/>
                <w:lang w:eastAsia="en-US"/>
              </w:rPr>
              <w:t>0741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94978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8544D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AE0A07" w14:textId="77777777" w:rsidR="00D4531E" w:rsidRPr="00DD6CFB" w:rsidRDefault="00D4531E" w:rsidP="00DD6CFB">
            <w:pPr>
              <w:pStyle w:val="TAL"/>
              <w:rPr>
                <w:sz w:val="16"/>
                <w:szCs w:val="16"/>
                <w:lang w:eastAsia="en-US"/>
              </w:rPr>
            </w:pPr>
            <w:r w:rsidRPr="00DD6CFB">
              <w:rPr>
                <w:sz w:val="16"/>
                <w:szCs w:val="16"/>
                <w:lang w:eastAsia="en-US"/>
              </w:rPr>
              <w:t>Updated IE MeasObjectEUTRA and ReportConfigInterRAT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C36AEF"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A8FDCD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106CCA"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2A55D3"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2B74B2" w14:textId="77777777" w:rsidR="00D4531E" w:rsidRPr="00DD6CFB" w:rsidRDefault="00D4531E" w:rsidP="00DD6CFB">
            <w:pPr>
              <w:pStyle w:val="TAL"/>
              <w:rPr>
                <w:sz w:val="16"/>
                <w:szCs w:val="16"/>
                <w:lang w:eastAsia="en-US"/>
              </w:rPr>
            </w:pPr>
            <w:r w:rsidRPr="00DD6CFB">
              <w:rPr>
                <w:sz w:val="16"/>
                <w:szCs w:val="16"/>
                <w:lang w:eastAsia="en-US"/>
              </w:rPr>
              <w:t>R5-194812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28797F" w14:textId="77777777" w:rsidR="00D4531E" w:rsidRPr="00DD6CFB" w:rsidRDefault="00D4531E" w:rsidP="00DD6CFB">
            <w:pPr>
              <w:pStyle w:val="TAL"/>
              <w:rPr>
                <w:sz w:val="16"/>
                <w:szCs w:val="16"/>
                <w:lang w:eastAsia="en-US"/>
              </w:rPr>
            </w:pPr>
            <w:r w:rsidRPr="00DD6CFB">
              <w:rPr>
                <w:sz w:val="16"/>
                <w:szCs w:val="16"/>
                <w:lang w:eastAsia="en-US"/>
              </w:rPr>
              <w:t>0753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C9FD1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00303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461F99" w14:textId="77777777" w:rsidR="00D4531E" w:rsidRPr="00DD6CFB" w:rsidRDefault="00D4531E" w:rsidP="00DD6CFB">
            <w:pPr>
              <w:pStyle w:val="TAL"/>
              <w:rPr>
                <w:sz w:val="16"/>
                <w:szCs w:val="16"/>
                <w:lang w:eastAsia="en-US"/>
              </w:rPr>
            </w:pPr>
            <w:r w:rsidRPr="00DD6CFB">
              <w:rPr>
                <w:sz w:val="16"/>
                <w:szCs w:val="16"/>
                <w:lang w:eastAsia="en-US"/>
              </w:rPr>
              <w:t>Updates to Registration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36E8DB"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EF20C7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1828A8"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DC74DF"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7C5F8F" w14:textId="77777777" w:rsidR="00D4531E" w:rsidRPr="00DD6CFB" w:rsidRDefault="00D4531E" w:rsidP="00DD6CFB">
            <w:pPr>
              <w:pStyle w:val="TAL"/>
              <w:rPr>
                <w:sz w:val="16"/>
                <w:szCs w:val="16"/>
                <w:lang w:eastAsia="en-US"/>
              </w:rPr>
            </w:pPr>
            <w:r w:rsidRPr="00DD6CFB">
              <w:rPr>
                <w:sz w:val="16"/>
                <w:szCs w:val="16"/>
                <w:lang w:eastAsia="en-US"/>
              </w:rPr>
              <w:t>R5-194813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6AD4E7" w14:textId="77777777" w:rsidR="00D4531E" w:rsidRPr="00DD6CFB" w:rsidRDefault="00D4531E" w:rsidP="00DD6CFB">
            <w:pPr>
              <w:pStyle w:val="TAL"/>
              <w:rPr>
                <w:sz w:val="16"/>
                <w:szCs w:val="16"/>
                <w:lang w:eastAsia="en-US"/>
              </w:rPr>
            </w:pPr>
            <w:r w:rsidRPr="00DD6CFB">
              <w:rPr>
                <w:sz w:val="16"/>
                <w:szCs w:val="16"/>
                <w:lang w:eastAsia="en-US"/>
              </w:rPr>
              <w:t>0754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76879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CBEC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702CDD" w14:textId="77777777" w:rsidR="00D4531E" w:rsidRPr="00DD6CFB" w:rsidRDefault="00D4531E" w:rsidP="00DD6CFB">
            <w:pPr>
              <w:pStyle w:val="TAL"/>
              <w:rPr>
                <w:sz w:val="16"/>
                <w:szCs w:val="16"/>
                <w:lang w:eastAsia="en-US"/>
              </w:rPr>
            </w:pPr>
            <w:r w:rsidRPr="00DD6CFB">
              <w:rPr>
                <w:sz w:val="16"/>
                <w:szCs w:val="16"/>
                <w:lang w:eastAsia="en-US"/>
              </w:rPr>
              <w:t>Updates to UE 4.6.4 UE Capability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760030"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5A2665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D57266"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9270E0"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E00EF3C" w14:textId="77777777" w:rsidR="00D4531E" w:rsidRPr="00DD6CFB" w:rsidRDefault="00D4531E" w:rsidP="00DD6CFB">
            <w:pPr>
              <w:pStyle w:val="TAL"/>
              <w:rPr>
                <w:sz w:val="16"/>
                <w:szCs w:val="16"/>
                <w:lang w:eastAsia="en-US"/>
              </w:rPr>
            </w:pPr>
            <w:r w:rsidRPr="00DD6CFB">
              <w:rPr>
                <w:sz w:val="16"/>
                <w:szCs w:val="16"/>
                <w:lang w:eastAsia="en-US"/>
              </w:rPr>
              <w:t>R5-194814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E68A90" w14:textId="77777777" w:rsidR="00D4531E" w:rsidRPr="00DD6CFB" w:rsidRDefault="00D4531E" w:rsidP="00DD6CFB">
            <w:pPr>
              <w:pStyle w:val="TAL"/>
              <w:rPr>
                <w:sz w:val="16"/>
                <w:szCs w:val="16"/>
                <w:lang w:eastAsia="en-US"/>
              </w:rPr>
            </w:pPr>
            <w:r w:rsidRPr="00DD6CFB">
              <w:rPr>
                <w:sz w:val="16"/>
                <w:szCs w:val="16"/>
                <w:lang w:eastAsia="en-US"/>
              </w:rPr>
              <w:t>0760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5EB83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CED4C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691BE" w14:textId="77777777" w:rsidR="00D4531E" w:rsidRPr="00DD6CFB" w:rsidRDefault="00D4531E" w:rsidP="00DD6CFB">
            <w:pPr>
              <w:pStyle w:val="TAL"/>
              <w:rPr>
                <w:sz w:val="16"/>
                <w:szCs w:val="16"/>
                <w:lang w:eastAsia="en-US"/>
              </w:rPr>
            </w:pPr>
            <w:r w:rsidRPr="00DD6CFB">
              <w:rPr>
                <w:sz w:val="16"/>
                <w:szCs w:val="16"/>
                <w:lang w:eastAsia="en-US"/>
              </w:rPr>
              <w:t>New Test procedure for UE for Tracking area updating / inter-system change from N1 mode to S1 mode in 5GMM/EMM-IDLE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D1F4A0"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E122CC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3D8ECB"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E9BE481"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99EBC6" w14:textId="77777777" w:rsidR="00D4531E" w:rsidRPr="00DD6CFB" w:rsidRDefault="00D4531E" w:rsidP="00DD6CFB">
            <w:pPr>
              <w:pStyle w:val="TAL"/>
              <w:rPr>
                <w:sz w:val="16"/>
                <w:szCs w:val="16"/>
                <w:lang w:eastAsia="en-US"/>
              </w:rPr>
            </w:pPr>
            <w:r w:rsidRPr="00DD6CFB">
              <w:rPr>
                <w:sz w:val="16"/>
                <w:szCs w:val="16"/>
                <w:lang w:eastAsia="en-US"/>
              </w:rPr>
              <w:t>R5-194817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F6ECA2" w14:textId="77777777" w:rsidR="00D4531E" w:rsidRPr="00DD6CFB" w:rsidRDefault="00D4531E" w:rsidP="00DD6CFB">
            <w:pPr>
              <w:pStyle w:val="TAL"/>
              <w:rPr>
                <w:sz w:val="16"/>
                <w:szCs w:val="16"/>
                <w:lang w:eastAsia="en-US"/>
              </w:rPr>
            </w:pPr>
            <w:r w:rsidRPr="00DD6CFB">
              <w:rPr>
                <w:sz w:val="16"/>
                <w:szCs w:val="16"/>
                <w:lang w:eastAsia="en-US"/>
              </w:rPr>
              <w:t>0777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E0FDA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700B2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68609C" w14:textId="77777777" w:rsidR="00D4531E" w:rsidRPr="00DD6CFB" w:rsidRDefault="00D4531E" w:rsidP="00DD6CFB">
            <w:pPr>
              <w:pStyle w:val="TAL"/>
              <w:rPr>
                <w:sz w:val="16"/>
                <w:szCs w:val="16"/>
                <w:lang w:eastAsia="en-US"/>
              </w:rPr>
            </w:pPr>
            <w:r w:rsidRPr="00DD6CFB">
              <w:rPr>
                <w:sz w:val="16"/>
                <w:szCs w:val="16"/>
                <w:lang w:eastAsia="en-US"/>
              </w:rPr>
              <w:t>New Test procedure for UE for Tracking area updating / inter-system change from S1 mode to N1 mode in 5GMM/EMM-IDLE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4F162B"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965593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4C1713"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1DEC66"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B02DD3F" w14:textId="77777777" w:rsidR="00D4531E" w:rsidRPr="00DD6CFB" w:rsidRDefault="00D4531E" w:rsidP="00DD6CFB">
            <w:pPr>
              <w:pStyle w:val="TAL"/>
              <w:rPr>
                <w:sz w:val="16"/>
                <w:szCs w:val="16"/>
                <w:lang w:eastAsia="en-US"/>
              </w:rPr>
            </w:pPr>
            <w:r w:rsidRPr="00DD6CFB">
              <w:rPr>
                <w:sz w:val="16"/>
                <w:szCs w:val="16"/>
                <w:lang w:eastAsia="en-US"/>
              </w:rPr>
              <w:t>R5-194821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EE8BB6" w14:textId="77777777" w:rsidR="00D4531E" w:rsidRPr="00DD6CFB" w:rsidRDefault="00D4531E" w:rsidP="00DD6CFB">
            <w:pPr>
              <w:pStyle w:val="TAL"/>
              <w:rPr>
                <w:sz w:val="16"/>
                <w:szCs w:val="16"/>
                <w:lang w:eastAsia="en-US"/>
              </w:rPr>
            </w:pPr>
            <w:r w:rsidRPr="00DD6CFB">
              <w:rPr>
                <w:sz w:val="16"/>
                <w:szCs w:val="16"/>
                <w:lang w:eastAsia="en-US"/>
              </w:rPr>
              <w:t>0780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72861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8E999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A7E88A" w14:textId="77777777" w:rsidR="00D4531E" w:rsidRPr="00DD6CFB" w:rsidRDefault="00D4531E" w:rsidP="00DD6CFB">
            <w:pPr>
              <w:pStyle w:val="TAL"/>
              <w:rPr>
                <w:sz w:val="16"/>
                <w:szCs w:val="16"/>
                <w:lang w:eastAsia="en-US"/>
              </w:rPr>
            </w:pPr>
            <w:r w:rsidRPr="00DD6CFB">
              <w:rPr>
                <w:sz w:val="16"/>
                <w:szCs w:val="16"/>
                <w:lang w:eastAsia="en-US"/>
              </w:rPr>
              <w:t>Introducing conditions for Handover in RRCReconfiguration and 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90BB11"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4CF5863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01C44E1"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8B6AE5"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90901D" w14:textId="77777777" w:rsidR="00D4531E" w:rsidRPr="00DD6CFB" w:rsidRDefault="00D4531E" w:rsidP="00DD6CFB">
            <w:pPr>
              <w:pStyle w:val="TAL"/>
              <w:rPr>
                <w:sz w:val="16"/>
                <w:szCs w:val="16"/>
                <w:lang w:eastAsia="en-US"/>
              </w:rPr>
            </w:pPr>
            <w:r w:rsidRPr="00DD6CFB">
              <w:rPr>
                <w:sz w:val="16"/>
                <w:szCs w:val="16"/>
                <w:lang w:eastAsia="en-US"/>
              </w:rPr>
              <w:t>R5-194824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F54F7F" w14:textId="77777777" w:rsidR="00D4531E" w:rsidRPr="00DD6CFB" w:rsidRDefault="00D4531E" w:rsidP="00DD6CFB">
            <w:pPr>
              <w:pStyle w:val="TAL"/>
              <w:rPr>
                <w:sz w:val="16"/>
                <w:szCs w:val="16"/>
                <w:lang w:eastAsia="en-US"/>
              </w:rPr>
            </w:pPr>
            <w:r w:rsidRPr="00DD6CFB">
              <w:rPr>
                <w:sz w:val="16"/>
                <w:szCs w:val="16"/>
                <w:lang w:eastAsia="en-US"/>
              </w:rPr>
              <w:t>0781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F7A65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B5EE7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8B0DF2" w14:textId="77777777" w:rsidR="00D4531E" w:rsidRPr="00DD6CFB" w:rsidRDefault="00D4531E" w:rsidP="00DD6CFB">
            <w:pPr>
              <w:pStyle w:val="TAL"/>
              <w:rPr>
                <w:sz w:val="16"/>
                <w:szCs w:val="16"/>
                <w:lang w:eastAsia="en-US"/>
              </w:rPr>
            </w:pPr>
            <w:r w:rsidRPr="00DD6CFB">
              <w:rPr>
                <w:sz w:val="16"/>
                <w:szCs w:val="16"/>
                <w:lang w:eastAsia="en-US"/>
              </w:rPr>
              <w:t>Updates to Service Request 5GMM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A2E344"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4FFDF4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29BB27"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FD873C"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39C7E4" w14:textId="77777777" w:rsidR="00D4531E" w:rsidRPr="00DD6CFB" w:rsidRDefault="00D4531E" w:rsidP="00DD6CFB">
            <w:pPr>
              <w:pStyle w:val="TAL"/>
              <w:rPr>
                <w:sz w:val="16"/>
                <w:szCs w:val="16"/>
                <w:lang w:eastAsia="en-US"/>
              </w:rPr>
            </w:pPr>
            <w:r w:rsidRPr="00DD6CFB">
              <w:rPr>
                <w:sz w:val="16"/>
                <w:szCs w:val="16"/>
                <w:lang w:eastAsia="en-US"/>
              </w:rPr>
              <w:t>R5-194879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B63E0F" w14:textId="77777777" w:rsidR="00D4531E" w:rsidRPr="00DD6CFB" w:rsidRDefault="00D4531E" w:rsidP="00DD6CFB">
            <w:pPr>
              <w:pStyle w:val="TAL"/>
              <w:rPr>
                <w:sz w:val="16"/>
                <w:szCs w:val="16"/>
                <w:lang w:eastAsia="en-US"/>
              </w:rPr>
            </w:pPr>
            <w:r w:rsidRPr="00DD6CFB">
              <w:rPr>
                <w:sz w:val="16"/>
                <w:szCs w:val="16"/>
                <w:lang w:eastAsia="en-US"/>
              </w:rPr>
              <w:t>0735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77A32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BC24D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DDC24B" w14:textId="77777777" w:rsidR="00D4531E" w:rsidRPr="00DD6CFB" w:rsidRDefault="00D4531E" w:rsidP="00DD6CFB">
            <w:pPr>
              <w:pStyle w:val="TAL"/>
              <w:rPr>
                <w:sz w:val="16"/>
                <w:szCs w:val="16"/>
                <w:lang w:eastAsia="en-US"/>
              </w:rPr>
            </w:pPr>
            <w:r w:rsidRPr="00DD6CFB">
              <w:rPr>
                <w:sz w:val="16"/>
                <w:szCs w:val="16"/>
                <w:lang w:eastAsia="en-US"/>
              </w:rPr>
              <w:t>Updates to Multi-Cell SIG OTA testing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737297"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42F2D5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265BA5"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96BE80"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317347B" w14:textId="77777777" w:rsidR="00D4531E" w:rsidRPr="00DD6CFB" w:rsidRDefault="00D4531E" w:rsidP="00DD6CFB">
            <w:pPr>
              <w:pStyle w:val="TAL"/>
              <w:rPr>
                <w:sz w:val="16"/>
                <w:szCs w:val="16"/>
                <w:lang w:eastAsia="en-US"/>
              </w:rPr>
            </w:pPr>
            <w:r w:rsidRPr="00DD6CFB">
              <w:rPr>
                <w:sz w:val="16"/>
                <w:szCs w:val="16"/>
                <w:lang w:eastAsia="en-US"/>
              </w:rPr>
              <w:t>R5-194881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450F74" w14:textId="77777777" w:rsidR="00D4531E" w:rsidRPr="00DD6CFB" w:rsidRDefault="00D4531E" w:rsidP="00DD6CFB">
            <w:pPr>
              <w:pStyle w:val="TAL"/>
              <w:rPr>
                <w:sz w:val="16"/>
                <w:szCs w:val="16"/>
                <w:lang w:eastAsia="en-US"/>
              </w:rPr>
            </w:pPr>
            <w:r w:rsidRPr="00DD6CFB">
              <w:rPr>
                <w:sz w:val="16"/>
                <w:szCs w:val="16"/>
                <w:lang w:eastAsia="en-US"/>
              </w:rPr>
              <w:t>0763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6E948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44F28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183B8B"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CA_n257B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B126ED"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00E624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EC0568"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98183B"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AE68B24" w14:textId="77777777" w:rsidR="00D4531E" w:rsidRPr="00DD6CFB" w:rsidRDefault="00D4531E" w:rsidP="00DD6CFB">
            <w:pPr>
              <w:pStyle w:val="TAL"/>
              <w:rPr>
                <w:sz w:val="16"/>
                <w:szCs w:val="16"/>
                <w:lang w:eastAsia="en-US"/>
              </w:rPr>
            </w:pPr>
            <w:r w:rsidRPr="00DD6CFB">
              <w:rPr>
                <w:sz w:val="16"/>
                <w:szCs w:val="16"/>
                <w:lang w:eastAsia="en-US"/>
              </w:rPr>
              <w:t>R5-194882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4C542" w14:textId="77777777" w:rsidR="00D4531E" w:rsidRPr="00DD6CFB" w:rsidRDefault="00D4531E" w:rsidP="00DD6CFB">
            <w:pPr>
              <w:pStyle w:val="TAL"/>
              <w:rPr>
                <w:sz w:val="16"/>
                <w:szCs w:val="16"/>
                <w:lang w:eastAsia="en-US"/>
              </w:rPr>
            </w:pPr>
            <w:r w:rsidRPr="00DD6CFB">
              <w:rPr>
                <w:sz w:val="16"/>
                <w:szCs w:val="16"/>
                <w:lang w:eastAsia="en-US"/>
              </w:rPr>
              <w:t>0764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C0655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FDB2A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BC3D24"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CA_n260B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823A95"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42390C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DD6389"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405085"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5DB850" w14:textId="77777777" w:rsidR="00D4531E" w:rsidRPr="00DD6CFB" w:rsidRDefault="00D4531E" w:rsidP="00DD6CFB">
            <w:pPr>
              <w:pStyle w:val="TAL"/>
              <w:rPr>
                <w:sz w:val="16"/>
                <w:szCs w:val="16"/>
                <w:lang w:eastAsia="en-US"/>
              </w:rPr>
            </w:pPr>
            <w:r w:rsidRPr="00DD6CFB">
              <w:rPr>
                <w:sz w:val="16"/>
                <w:szCs w:val="16"/>
                <w:lang w:eastAsia="en-US"/>
              </w:rPr>
              <w:t>R5-194883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749F2B" w14:textId="77777777" w:rsidR="00D4531E" w:rsidRPr="00DD6CFB" w:rsidRDefault="00D4531E" w:rsidP="00DD6CFB">
            <w:pPr>
              <w:pStyle w:val="TAL"/>
              <w:rPr>
                <w:sz w:val="16"/>
                <w:szCs w:val="16"/>
                <w:lang w:eastAsia="en-US"/>
              </w:rPr>
            </w:pPr>
            <w:r w:rsidRPr="00DD6CFB">
              <w:rPr>
                <w:sz w:val="16"/>
                <w:szCs w:val="16"/>
                <w:lang w:eastAsia="en-US"/>
              </w:rPr>
              <w:t>0765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0B00B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288E3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E4539B"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CA_n260I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683EAC"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A85F6C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9D7C93"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C0CCE0"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806D10" w14:textId="77777777" w:rsidR="00D4531E" w:rsidRPr="00DD6CFB" w:rsidRDefault="00D4531E" w:rsidP="00DD6CFB">
            <w:pPr>
              <w:pStyle w:val="TAL"/>
              <w:rPr>
                <w:sz w:val="16"/>
                <w:szCs w:val="16"/>
                <w:lang w:eastAsia="en-US"/>
              </w:rPr>
            </w:pPr>
            <w:r w:rsidRPr="00DD6CFB">
              <w:rPr>
                <w:sz w:val="16"/>
                <w:szCs w:val="16"/>
                <w:lang w:eastAsia="en-US"/>
              </w:rPr>
              <w:t>R5-194884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E4E7C9" w14:textId="77777777" w:rsidR="00D4531E" w:rsidRPr="00DD6CFB" w:rsidRDefault="00D4531E" w:rsidP="00DD6CFB">
            <w:pPr>
              <w:pStyle w:val="TAL"/>
              <w:rPr>
                <w:sz w:val="16"/>
                <w:szCs w:val="16"/>
                <w:lang w:eastAsia="en-US"/>
              </w:rPr>
            </w:pPr>
            <w:r w:rsidRPr="00DD6CFB">
              <w:rPr>
                <w:sz w:val="16"/>
                <w:szCs w:val="16"/>
                <w:lang w:eastAsia="en-US"/>
              </w:rPr>
              <w:t>0766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9CF63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E80E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C437D1"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CA_n261B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9E5093"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A6232B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595FA0"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B65876"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6C90D0" w14:textId="77777777" w:rsidR="00D4531E" w:rsidRPr="00DD6CFB" w:rsidRDefault="00D4531E" w:rsidP="00DD6CFB">
            <w:pPr>
              <w:pStyle w:val="TAL"/>
              <w:rPr>
                <w:sz w:val="16"/>
                <w:szCs w:val="16"/>
                <w:lang w:eastAsia="en-US"/>
              </w:rPr>
            </w:pPr>
            <w:r w:rsidRPr="00DD6CFB">
              <w:rPr>
                <w:sz w:val="16"/>
                <w:szCs w:val="16"/>
                <w:lang w:eastAsia="en-US"/>
              </w:rPr>
              <w:t>R5-194885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C759E" w14:textId="77777777" w:rsidR="00D4531E" w:rsidRPr="00DD6CFB" w:rsidRDefault="00D4531E" w:rsidP="00DD6CFB">
            <w:pPr>
              <w:pStyle w:val="TAL"/>
              <w:rPr>
                <w:sz w:val="16"/>
                <w:szCs w:val="16"/>
                <w:lang w:eastAsia="en-US"/>
              </w:rPr>
            </w:pPr>
            <w:r w:rsidRPr="00DD6CFB">
              <w:rPr>
                <w:sz w:val="16"/>
                <w:szCs w:val="16"/>
                <w:lang w:eastAsia="en-US"/>
              </w:rPr>
              <w:t>0782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392A8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2262A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305F90"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CA_n260(A-I)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CEF38D"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492132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3FEBFF"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4D6FDA"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C8CC59" w14:textId="77777777" w:rsidR="00D4531E" w:rsidRPr="00DD6CFB" w:rsidRDefault="00D4531E" w:rsidP="00DD6CFB">
            <w:pPr>
              <w:pStyle w:val="TAL"/>
              <w:rPr>
                <w:sz w:val="16"/>
                <w:szCs w:val="16"/>
                <w:lang w:eastAsia="en-US"/>
              </w:rPr>
            </w:pPr>
            <w:r w:rsidRPr="00DD6CFB">
              <w:rPr>
                <w:sz w:val="16"/>
                <w:szCs w:val="16"/>
                <w:lang w:eastAsia="en-US"/>
              </w:rPr>
              <w:t>R5-194889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54371D" w14:textId="77777777" w:rsidR="00D4531E" w:rsidRPr="00DD6CFB" w:rsidRDefault="00D4531E" w:rsidP="00DD6CFB">
            <w:pPr>
              <w:pStyle w:val="TAL"/>
              <w:rPr>
                <w:sz w:val="16"/>
                <w:szCs w:val="16"/>
                <w:lang w:eastAsia="en-US"/>
              </w:rPr>
            </w:pPr>
            <w:r w:rsidRPr="00DD6CFB">
              <w:rPr>
                <w:sz w:val="16"/>
                <w:szCs w:val="16"/>
                <w:lang w:eastAsia="en-US"/>
              </w:rPr>
              <w:t>0737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D349F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CA9C3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D7EF6D" w14:textId="77777777" w:rsidR="00D4531E" w:rsidRPr="00DD6CFB" w:rsidRDefault="00D4531E" w:rsidP="00DD6CFB">
            <w:pPr>
              <w:pStyle w:val="TAL"/>
              <w:rPr>
                <w:sz w:val="16"/>
                <w:szCs w:val="16"/>
                <w:lang w:eastAsia="en-US"/>
              </w:rPr>
            </w:pPr>
            <w:r w:rsidRPr="00DD6CFB">
              <w:rPr>
                <w:sz w:val="16"/>
                <w:szCs w:val="16"/>
                <w:lang w:eastAsia="en-US"/>
              </w:rPr>
              <w:t>corrections to Non 3GPP Access over WLAN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0915B2"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43B1F55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F474B7"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2E4BE6"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2291F7" w14:textId="77777777" w:rsidR="00D4531E" w:rsidRPr="00DD6CFB" w:rsidRDefault="00D4531E" w:rsidP="00DD6CFB">
            <w:pPr>
              <w:pStyle w:val="TAL"/>
              <w:rPr>
                <w:sz w:val="16"/>
                <w:szCs w:val="16"/>
                <w:lang w:eastAsia="en-US"/>
              </w:rPr>
            </w:pPr>
            <w:r w:rsidRPr="00DD6CFB">
              <w:rPr>
                <w:sz w:val="16"/>
                <w:szCs w:val="16"/>
                <w:lang w:eastAsia="en-US"/>
              </w:rPr>
              <w:t>R5-194894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46A1A7" w14:textId="77777777" w:rsidR="00D4531E" w:rsidRPr="00DD6CFB" w:rsidRDefault="00D4531E" w:rsidP="00DD6CFB">
            <w:pPr>
              <w:pStyle w:val="TAL"/>
              <w:rPr>
                <w:sz w:val="16"/>
                <w:szCs w:val="16"/>
                <w:lang w:eastAsia="en-US"/>
              </w:rPr>
            </w:pPr>
            <w:r w:rsidRPr="00DD6CFB">
              <w:rPr>
                <w:sz w:val="16"/>
                <w:szCs w:val="16"/>
                <w:lang w:eastAsia="en-US"/>
              </w:rPr>
              <w:t>0783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B42CE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2A89D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F67EE8" w14:textId="77777777" w:rsidR="00D4531E" w:rsidRPr="00DD6CFB" w:rsidRDefault="00D4531E" w:rsidP="00DD6CFB">
            <w:pPr>
              <w:pStyle w:val="TAL"/>
              <w:rPr>
                <w:sz w:val="16"/>
                <w:szCs w:val="16"/>
                <w:lang w:eastAsia="en-US"/>
              </w:rPr>
            </w:pPr>
            <w:r w:rsidRPr="00DD6CFB">
              <w:rPr>
                <w:sz w:val="16"/>
                <w:szCs w:val="16"/>
                <w:lang w:eastAsia="en-US"/>
              </w:rPr>
              <w:t>Update FFS in ResumeCause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6F4B8B"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36FABE8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1E6014"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58A5B3"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D993FA" w14:textId="77777777" w:rsidR="00D4531E" w:rsidRPr="00DD6CFB" w:rsidRDefault="00D4531E" w:rsidP="00DD6CFB">
            <w:pPr>
              <w:pStyle w:val="TAL"/>
              <w:rPr>
                <w:sz w:val="16"/>
                <w:szCs w:val="16"/>
                <w:lang w:eastAsia="en-US"/>
              </w:rPr>
            </w:pPr>
            <w:r w:rsidRPr="00DD6CFB">
              <w:rPr>
                <w:sz w:val="16"/>
                <w:szCs w:val="16"/>
                <w:lang w:eastAsia="en-US"/>
              </w:rPr>
              <w:t>R5-194896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0EB065" w14:textId="77777777" w:rsidR="00D4531E" w:rsidRPr="00DD6CFB" w:rsidRDefault="00D4531E" w:rsidP="00DD6CFB">
            <w:pPr>
              <w:pStyle w:val="TAL"/>
              <w:rPr>
                <w:sz w:val="16"/>
                <w:szCs w:val="16"/>
                <w:lang w:eastAsia="en-US"/>
              </w:rPr>
            </w:pPr>
            <w:r w:rsidRPr="00DD6CFB">
              <w:rPr>
                <w:sz w:val="16"/>
                <w:szCs w:val="16"/>
                <w:lang w:eastAsia="en-US"/>
              </w:rPr>
              <w:t>0784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91CC9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63662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53763C" w14:textId="77777777" w:rsidR="00D4531E" w:rsidRPr="00DD6CFB" w:rsidRDefault="00D4531E" w:rsidP="00DD6CFB">
            <w:pPr>
              <w:pStyle w:val="TAL"/>
              <w:rPr>
                <w:sz w:val="16"/>
                <w:szCs w:val="16"/>
                <w:lang w:eastAsia="en-US"/>
              </w:rPr>
            </w:pPr>
            <w:r w:rsidRPr="00DD6CFB">
              <w:rPr>
                <w:sz w:val="16"/>
                <w:szCs w:val="16"/>
                <w:lang w:eastAsia="en-US"/>
              </w:rPr>
              <w:t>Updates to reference QoS configurations for EPS interworking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EBA3E1"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90C0CF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6C78C4"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61DFBA"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D0CB52" w14:textId="77777777" w:rsidR="00D4531E" w:rsidRPr="00DD6CFB" w:rsidRDefault="00D4531E" w:rsidP="00DD6CFB">
            <w:pPr>
              <w:pStyle w:val="TAL"/>
              <w:rPr>
                <w:sz w:val="16"/>
                <w:szCs w:val="16"/>
                <w:lang w:eastAsia="en-US"/>
              </w:rPr>
            </w:pPr>
            <w:r w:rsidRPr="00DD6CFB">
              <w:rPr>
                <w:sz w:val="16"/>
                <w:szCs w:val="16"/>
                <w:lang w:eastAsia="en-US"/>
              </w:rPr>
              <w:t>R5-194902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14E03B" w14:textId="77777777" w:rsidR="00D4531E" w:rsidRPr="00DD6CFB" w:rsidRDefault="00D4531E" w:rsidP="00DD6CFB">
            <w:pPr>
              <w:pStyle w:val="TAL"/>
              <w:rPr>
                <w:sz w:val="16"/>
                <w:szCs w:val="16"/>
                <w:lang w:eastAsia="en-US"/>
              </w:rPr>
            </w:pPr>
            <w:r w:rsidRPr="00DD6CFB">
              <w:rPr>
                <w:sz w:val="16"/>
                <w:szCs w:val="16"/>
                <w:lang w:eastAsia="en-US"/>
              </w:rPr>
              <w:t>0685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EB104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DD1DC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CC6A54" w14:textId="77777777" w:rsidR="00D4531E" w:rsidRPr="00DD6CFB" w:rsidRDefault="00D4531E" w:rsidP="00DD6CFB">
            <w:pPr>
              <w:pStyle w:val="TAL"/>
              <w:rPr>
                <w:sz w:val="16"/>
                <w:szCs w:val="16"/>
                <w:lang w:eastAsia="en-US"/>
              </w:rPr>
            </w:pPr>
            <w:r w:rsidRPr="00DD6CFB">
              <w:rPr>
                <w:sz w:val="16"/>
                <w:szCs w:val="16"/>
                <w:lang w:eastAsia="en-US"/>
              </w:rPr>
              <w:t>Correction of Setup Diagrams for Receiver tests using Signal Generator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180F35"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FC2EE8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59453A"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C1AD71"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27AD0F" w14:textId="77777777" w:rsidR="00D4531E" w:rsidRPr="00DD6CFB" w:rsidRDefault="00D4531E" w:rsidP="00DD6CFB">
            <w:pPr>
              <w:pStyle w:val="TAL"/>
              <w:rPr>
                <w:sz w:val="16"/>
                <w:szCs w:val="16"/>
                <w:lang w:eastAsia="en-US"/>
              </w:rPr>
            </w:pPr>
            <w:r w:rsidRPr="00DD6CFB">
              <w:rPr>
                <w:sz w:val="16"/>
                <w:szCs w:val="16"/>
                <w:lang w:eastAsia="en-US"/>
              </w:rPr>
              <w:t>R5-195095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26C63C" w14:textId="77777777" w:rsidR="00D4531E" w:rsidRPr="00DD6CFB" w:rsidRDefault="00D4531E" w:rsidP="00DD6CFB">
            <w:pPr>
              <w:pStyle w:val="TAL"/>
              <w:rPr>
                <w:sz w:val="16"/>
                <w:szCs w:val="16"/>
                <w:lang w:eastAsia="en-US"/>
              </w:rPr>
            </w:pPr>
            <w:r w:rsidRPr="00DD6CFB">
              <w:rPr>
                <w:sz w:val="16"/>
                <w:szCs w:val="16"/>
                <w:lang w:eastAsia="en-US"/>
              </w:rPr>
              <w:t>0750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8F9E9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C4334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EF8FD3" w14:textId="77777777" w:rsidR="00D4531E" w:rsidRPr="00DD6CFB" w:rsidRDefault="00D4531E" w:rsidP="00DD6CFB">
            <w:pPr>
              <w:pStyle w:val="TAL"/>
              <w:rPr>
                <w:sz w:val="16"/>
                <w:szCs w:val="16"/>
                <w:lang w:eastAsia="en-US"/>
              </w:rPr>
            </w:pPr>
            <w:r w:rsidRPr="00DD6CFB">
              <w:rPr>
                <w:sz w:val="16"/>
                <w:szCs w:val="16"/>
                <w:lang w:eastAsia="en-US"/>
              </w:rPr>
              <w:t>Introduction of Connection diagram for 2x4 and 4x4 Demod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6D3625"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1F8D6F2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4576A6"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E5B4B1"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51C3D8" w14:textId="77777777" w:rsidR="00D4531E" w:rsidRPr="00DD6CFB" w:rsidRDefault="00D4531E" w:rsidP="00DD6CFB">
            <w:pPr>
              <w:pStyle w:val="TAL"/>
              <w:rPr>
                <w:sz w:val="16"/>
                <w:szCs w:val="16"/>
                <w:lang w:eastAsia="en-US"/>
              </w:rPr>
            </w:pPr>
            <w:r w:rsidRPr="00DD6CFB">
              <w:rPr>
                <w:sz w:val="16"/>
                <w:szCs w:val="16"/>
                <w:lang w:eastAsia="en-US"/>
              </w:rPr>
              <w:t>R5-195322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D2EB45" w14:textId="77777777" w:rsidR="00D4531E" w:rsidRPr="00DD6CFB" w:rsidRDefault="00D4531E" w:rsidP="00DD6CFB">
            <w:pPr>
              <w:pStyle w:val="TAL"/>
              <w:rPr>
                <w:sz w:val="16"/>
                <w:szCs w:val="16"/>
                <w:lang w:eastAsia="en-US"/>
              </w:rPr>
            </w:pPr>
            <w:r w:rsidRPr="00DD6CFB">
              <w:rPr>
                <w:sz w:val="16"/>
                <w:szCs w:val="16"/>
                <w:lang w:eastAsia="en-US"/>
              </w:rPr>
              <w:t>0686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98799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7CEF7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FC8E9C" w14:textId="77777777" w:rsidR="00D4531E" w:rsidRPr="00DD6CFB" w:rsidRDefault="00D4531E" w:rsidP="00DD6CFB">
            <w:pPr>
              <w:pStyle w:val="TAL"/>
              <w:rPr>
                <w:sz w:val="16"/>
                <w:szCs w:val="16"/>
                <w:lang w:eastAsia="en-US"/>
              </w:rPr>
            </w:pPr>
            <w:r w:rsidRPr="00DD6CFB">
              <w:rPr>
                <w:sz w:val="16"/>
                <w:szCs w:val="16"/>
                <w:lang w:eastAsia="en-US"/>
              </w:rPr>
              <w:t>Update NR SIB1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F7EEB6"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129DA67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EDACAC"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05FEE1"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0FC0A5" w14:textId="77777777" w:rsidR="00D4531E" w:rsidRPr="00DD6CFB" w:rsidRDefault="00D4531E" w:rsidP="00DD6CFB">
            <w:pPr>
              <w:pStyle w:val="TAL"/>
              <w:rPr>
                <w:sz w:val="16"/>
                <w:szCs w:val="16"/>
                <w:lang w:eastAsia="en-US"/>
              </w:rPr>
            </w:pPr>
            <w:r w:rsidRPr="00DD6CFB">
              <w:rPr>
                <w:sz w:val="16"/>
                <w:szCs w:val="16"/>
                <w:lang w:eastAsia="en-US"/>
              </w:rPr>
              <w:t>R5-195323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5E8202" w14:textId="77777777" w:rsidR="00D4531E" w:rsidRPr="00DD6CFB" w:rsidRDefault="00D4531E" w:rsidP="00DD6CFB">
            <w:pPr>
              <w:pStyle w:val="TAL"/>
              <w:rPr>
                <w:sz w:val="16"/>
                <w:szCs w:val="16"/>
                <w:lang w:eastAsia="en-US"/>
              </w:rPr>
            </w:pPr>
            <w:r w:rsidRPr="00DD6CFB">
              <w:rPr>
                <w:sz w:val="16"/>
                <w:szCs w:val="16"/>
                <w:lang w:eastAsia="en-US"/>
              </w:rPr>
              <w:t>0703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AE818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AC337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3E6B9D" w14:textId="77777777" w:rsidR="00D4531E" w:rsidRPr="00DD6CFB" w:rsidRDefault="00D4531E" w:rsidP="00DD6CFB">
            <w:pPr>
              <w:pStyle w:val="TAL"/>
              <w:rPr>
                <w:sz w:val="16"/>
                <w:szCs w:val="16"/>
                <w:lang w:eastAsia="en-US"/>
              </w:rPr>
            </w:pPr>
            <w:r w:rsidRPr="00DD6CFB">
              <w:rPr>
                <w:sz w:val="16"/>
                <w:szCs w:val="16"/>
                <w:lang w:eastAsia="en-US"/>
              </w:rPr>
              <w:t>Update IE CommonCellGroupConfig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B33FA6"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123012B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506D614"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4F8A5E"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7C0E78" w14:textId="77777777" w:rsidR="00D4531E" w:rsidRPr="00DD6CFB" w:rsidRDefault="00D4531E" w:rsidP="00DD6CFB">
            <w:pPr>
              <w:pStyle w:val="TAL"/>
              <w:rPr>
                <w:sz w:val="16"/>
                <w:szCs w:val="16"/>
                <w:lang w:eastAsia="en-US"/>
              </w:rPr>
            </w:pPr>
            <w:r w:rsidRPr="00DD6CFB">
              <w:rPr>
                <w:sz w:val="16"/>
                <w:szCs w:val="16"/>
                <w:lang w:eastAsia="en-US"/>
              </w:rPr>
              <w:t>R5-195324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43CEAA" w14:textId="77777777" w:rsidR="00D4531E" w:rsidRPr="00DD6CFB" w:rsidRDefault="00D4531E" w:rsidP="00DD6CFB">
            <w:pPr>
              <w:pStyle w:val="TAL"/>
              <w:rPr>
                <w:sz w:val="16"/>
                <w:szCs w:val="16"/>
                <w:lang w:eastAsia="en-US"/>
              </w:rPr>
            </w:pPr>
            <w:r w:rsidRPr="00DD6CFB">
              <w:rPr>
                <w:sz w:val="16"/>
                <w:szCs w:val="16"/>
                <w:lang w:eastAsia="en-US"/>
              </w:rPr>
              <w:t>0715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5C04A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2B840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743EE7" w14:textId="77777777" w:rsidR="00D4531E" w:rsidRPr="00DD6CFB" w:rsidRDefault="00D4531E" w:rsidP="00DD6CFB">
            <w:pPr>
              <w:pStyle w:val="TAL"/>
              <w:rPr>
                <w:sz w:val="16"/>
                <w:szCs w:val="16"/>
                <w:lang w:eastAsia="en-US"/>
              </w:rPr>
            </w:pPr>
            <w:r w:rsidRPr="00DD6CFB">
              <w:rPr>
                <w:sz w:val="16"/>
                <w:szCs w:val="16"/>
                <w:lang w:eastAsia="en-US"/>
              </w:rPr>
              <w:t>Update default configuration of MeasGapConfig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9E1FA1"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628AC2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49FAC6"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265C0B"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8A5CADF" w14:textId="77777777" w:rsidR="00D4531E" w:rsidRPr="00DD6CFB" w:rsidRDefault="00D4531E" w:rsidP="00DD6CFB">
            <w:pPr>
              <w:pStyle w:val="TAL"/>
              <w:rPr>
                <w:sz w:val="16"/>
                <w:szCs w:val="16"/>
                <w:lang w:eastAsia="en-US"/>
              </w:rPr>
            </w:pPr>
            <w:r w:rsidRPr="00DD6CFB">
              <w:rPr>
                <w:sz w:val="16"/>
                <w:szCs w:val="16"/>
                <w:lang w:eastAsia="en-US"/>
              </w:rPr>
              <w:t>R5-195325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647B51" w14:textId="77777777" w:rsidR="00D4531E" w:rsidRPr="00DD6CFB" w:rsidRDefault="00D4531E" w:rsidP="00DD6CFB">
            <w:pPr>
              <w:pStyle w:val="TAL"/>
              <w:rPr>
                <w:sz w:val="16"/>
                <w:szCs w:val="16"/>
                <w:lang w:eastAsia="en-US"/>
              </w:rPr>
            </w:pPr>
            <w:r w:rsidRPr="00DD6CFB">
              <w:rPr>
                <w:sz w:val="16"/>
                <w:szCs w:val="16"/>
                <w:lang w:eastAsia="en-US"/>
              </w:rPr>
              <w:t>0719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DBB60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E22D9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FAC80E" w14:textId="77777777" w:rsidR="00D4531E" w:rsidRPr="00DD6CFB" w:rsidRDefault="00D4531E" w:rsidP="00DD6CFB">
            <w:pPr>
              <w:pStyle w:val="TAL"/>
              <w:rPr>
                <w:sz w:val="16"/>
                <w:szCs w:val="16"/>
                <w:lang w:eastAsia="en-US"/>
              </w:rPr>
            </w:pPr>
            <w:r w:rsidRPr="00DD6CFB">
              <w:rPr>
                <w:sz w:val="16"/>
                <w:szCs w:val="16"/>
                <w:lang w:eastAsia="en-US"/>
              </w:rPr>
              <w:t>Addition of Switch off / Power off procedure in RRC_INACTIVE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D97349"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C6D455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6270CC"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8E2743"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851792" w14:textId="77777777" w:rsidR="00D4531E" w:rsidRPr="00DD6CFB" w:rsidRDefault="00D4531E" w:rsidP="00DD6CFB">
            <w:pPr>
              <w:pStyle w:val="TAL"/>
              <w:rPr>
                <w:sz w:val="16"/>
                <w:szCs w:val="16"/>
                <w:lang w:eastAsia="en-US"/>
              </w:rPr>
            </w:pPr>
            <w:r w:rsidRPr="00DD6CFB">
              <w:rPr>
                <w:sz w:val="16"/>
                <w:szCs w:val="16"/>
                <w:lang w:eastAsia="en-US"/>
              </w:rPr>
              <w:t>R5-195326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E61AE5" w14:textId="77777777" w:rsidR="00D4531E" w:rsidRPr="00DD6CFB" w:rsidRDefault="00D4531E" w:rsidP="00DD6CFB">
            <w:pPr>
              <w:pStyle w:val="TAL"/>
              <w:rPr>
                <w:sz w:val="16"/>
                <w:szCs w:val="16"/>
                <w:lang w:eastAsia="en-US"/>
              </w:rPr>
            </w:pPr>
            <w:r w:rsidRPr="00DD6CFB">
              <w:rPr>
                <w:sz w:val="16"/>
                <w:szCs w:val="16"/>
                <w:lang w:eastAsia="en-US"/>
              </w:rPr>
              <w:t>0720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A2C1B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EF8E4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324E73" w14:textId="77777777" w:rsidR="00D4531E" w:rsidRPr="00DD6CFB" w:rsidRDefault="00D4531E" w:rsidP="00DD6CFB">
            <w:pPr>
              <w:pStyle w:val="TAL"/>
              <w:rPr>
                <w:sz w:val="16"/>
                <w:szCs w:val="16"/>
                <w:lang w:eastAsia="en-US"/>
              </w:rPr>
            </w:pPr>
            <w:r w:rsidRPr="00DD6CFB">
              <w:rPr>
                <w:sz w:val="16"/>
                <w:szCs w:val="16"/>
                <w:lang w:eastAsia="en-US"/>
              </w:rPr>
              <w:t>Update of SIB5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F87A01"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49121FB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708FCCF"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D756A8"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24537B" w14:textId="77777777" w:rsidR="00D4531E" w:rsidRPr="00DD6CFB" w:rsidRDefault="00D4531E" w:rsidP="00DD6CFB">
            <w:pPr>
              <w:pStyle w:val="TAL"/>
              <w:rPr>
                <w:sz w:val="16"/>
                <w:szCs w:val="16"/>
                <w:lang w:eastAsia="en-US"/>
              </w:rPr>
            </w:pPr>
            <w:r w:rsidRPr="00DD6CFB">
              <w:rPr>
                <w:sz w:val="16"/>
                <w:szCs w:val="16"/>
                <w:lang w:eastAsia="en-US"/>
              </w:rPr>
              <w:t>R5-195327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A3779D" w14:textId="77777777" w:rsidR="00D4531E" w:rsidRPr="00DD6CFB" w:rsidRDefault="00D4531E" w:rsidP="00DD6CFB">
            <w:pPr>
              <w:pStyle w:val="TAL"/>
              <w:rPr>
                <w:sz w:val="16"/>
                <w:szCs w:val="16"/>
                <w:lang w:eastAsia="en-US"/>
              </w:rPr>
            </w:pPr>
            <w:r w:rsidRPr="00DD6CFB">
              <w:rPr>
                <w:sz w:val="16"/>
                <w:szCs w:val="16"/>
                <w:lang w:eastAsia="en-US"/>
              </w:rPr>
              <w:t>0731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30AB6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2BB74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22EF32" w14:textId="77777777" w:rsidR="00D4531E" w:rsidRPr="00DD6CFB" w:rsidRDefault="00D4531E" w:rsidP="00DD6CFB">
            <w:pPr>
              <w:pStyle w:val="TAL"/>
              <w:rPr>
                <w:sz w:val="16"/>
                <w:szCs w:val="16"/>
                <w:lang w:eastAsia="en-US"/>
              </w:rPr>
            </w:pPr>
            <w:r w:rsidRPr="00DD6CFB">
              <w:rPr>
                <w:sz w:val="16"/>
                <w:szCs w:val="16"/>
                <w:lang w:eastAsia="en-US"/>
              </w:rPr>
              <w:t>Updates to RLC-BearerConfig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3F00E4"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42C94FB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57971B"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4CC8AA"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ABB0423" w14:textId="77777777" w:rsidR="00D4531E" w:rsidRPr="00DD6CFB" w:rsidRDefault="00D4531E" w:rsidP="00DD6CFB">
            <w:pPr>
              <w:pStyle w:val="TAL"/>
              <w:rPr>
                <w:sz w:val="16"/>
                <w:szCs w:val="16"/>
                <w:lang w:eastAsia="en-US"/>
              </w:rPr>
            </w:pPr>
            <w:r w:rsidRPr="00DD6CFB">
              <w:rPr>
                <w:sz w:val="16"/>
                <w:szCs w:val="16"/>
                <w:lang w:eastAsia="en-US"/>
              </w:rPr>
              <w:t>R5-195328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9A9F83" w14:textId="77777777" w:rsidR="00D4531E" w:rsidRPr="00DD6CFB" w:rsidRDefault="00D4531E" w:rsidP="00DD6CFB">
            <w:pPr>
              <w:pStyle w:val="TAL"/>
              <w:rPr>
                <w:sz w:val="16"/>
                <w:szCs w:val="16"/>
                <w:lang w:eastAsia="en-US"/>
              </w:rPr>
            </w:pPr>
            <w:r w:rsidRPr="00DD6CFB">
              <w:rPr>
                <w:sz w:val="16"/>
                <w:szCs w:val="16"/>
                <w:lang w:eastAsia="en-US"/>
              </w:rPr>
              <w:t>0756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E6348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7A64B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762DD2" w14:textId="77777777" w:rsidR="00D4531E" w:rsidRPr="00DD6CFB" w:rsidRDefault="00D4531E" w:rsidP="00DD6CFB">
            <w:pPr>
              <w:pStyle w:val="TAL"/>
              <w:rPr>
                <w:sz w:val="16"/>
                <w:szCs w:val="16"/>
                <w:lang w:eastAsia="en-US"/>
              </w:rPr>
            </w:pPr>
            <w:r w:rsidRPr="00DD6CFB">
              <w:rPr>
                <w:sz w:val="16"/>
                <w:szCs w:val="16"/>
                <w:lang w:eastAsia="en-US"/>
              </w:rPr>
              <w:t>Updates to PDU session establishment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C8C8BA"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CEBBCB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046956"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49EF1F"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673ACD" w14:textId="77777777" w:rsidR="00D4531E" w:rsidRPr="00DD6CFB" w:rsidRDefault="00D4531E" w:rsidP="00DD6CFB">
            <w:pPr>
              <w:pStyle w:val="TAL"/>
              <w:rPr>
                <w:sz w:val="16"/>
                <w:szCs w:val="16"/>
                <w:lang w:eastAsia="en-US"/>
              </w:rPr>
            </w:pPr>
            <w:r w:rsidRPr="00DD6CFB">
              <w:rPr>
                <w:sz w:val="16"/>
                <w:szCs w:val="16"/>
                <w:lang w:eastAsia="en-US"/>
              </w:rPr>
              <w:t>R5-195329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478956" w14:textId="77777777" w:rsidR="00D4531E" w:rsidRPr="00DD6CFB" w:rsidRDefault="00D4531E" w:rsidP="00DD6CFB">
            <w:pPr>
              <w:pStyle w:val="TAL"/>
              <w:rPr>
                <w:sz w:val="16"/>
                <w:szCs w:val="16"/>
                <w:lang w:eastAsia="en-US"/>
              </w:rPr>
            </w:pPr>
            <w:r w:rsidRPr="00DD6CFB">
              <w:rPr>
                <w:sz w:val="16"/>
                <w:szCs w:val="16"/>
                <w:lang w:eastAsia="en-US"/>
              </w:rPr>
              <w:t>0773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6C914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0EB70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91282B"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inter-RAT signalling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BEC72B"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2EA418B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B4DC9B"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7FEB77"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79272D" w14:textId="77777777" w:rsidR="00D4531E" w:rsidRPr="00DD6CFB" w:rsidRDefault="00D4531E" w:rsidP="00DD6CFB">
            <w:pPr>
              <w:pStyle w:val="TAL"/>
              <w:rPr>
                <w:sz w:val="16"/>
                <w:szCs w:val="16"/>
                <w:lang w:eastAsia="en-US"/>
              </w:rPr>
            </w:pPr>
            <w:r w:rsidRPr="00DD6CFB">
              <w:rPr>
                <w:sz w:val="16"/>
                <w:szCs w:val="16"/>
                <w:lang w:eastAsia="en-US"/>
              </w:rPr>
              <w:t>R5-195330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E08F0A" w14:textId="77777777" w:rsidR="00D4531E" w:rsidRPr="00DD6CFB" w:rsidRDefault="00D4531E" w:rsidP="00DD6CFB">
            <w:pPr>
              <w:pStyle w:val="TAL"/>
              <w:rPr>
                <w:sz w:val="16"/>
                <w:szCs w:val="16"/>
                <w:lang w:eastAsia="en-US"/>
              </w:rPr>
            </w:pPr>
            <w:r w:rsidRPr="00DD6CFB">
              <w:rPr>
                <w:sz w:val="16"/>
                <w:szCs w:val="16"/>
                <w:lang w:eastAsia="en-US"/>
              </w:rPr>
              <w:t>0776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DC342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C8652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DDBA90" w14:textId="77777777" w:rsidR="00D4531E" w:rsidRPr="00DD6CFB" w:rsidRDefault="00D4531E" w:rsidP="00DD6CFB">
            <w:pPr>
              <w:pStyle w:val="TAL"/>
              <w:rPr>
                <w:sz w:val="16"/>
                <w:szCs w:val="16"/>
                <w:lang w:eastAsia="en-US"/>
              </w:rPr>
            </w:pPr>
            <w:r w:rsidRPr="00DD6CFB">
              <w:rPr>
                <w:sz w:val="16"/>
                <w:szCs w:val="16"/>
                <w:lang w:eastAsia="en-US"/>
              </w:rPr>
              <w:t>Correction to PUSCH-Config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4AEE48"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69972A4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553F81"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7230F3"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CCA223" w14:textId="77777777" w:rsidR="00D4531E" w:rsidRPr="00DD6CFB" w:rsidRDefault="00D4531E" w:rsidP="00DD6CFB">
            <w:pPr>
              <w:pStyle w:val="TAL"/>
              <w:rPr>
                <w:sz w:val="16"/>
                <w:szCs w:val="16"/>
                <w:lang w:eastAsia="en-US"/>
              </w:rPr>
            </w:pPr>
            <w:r w:rsidRPr="00DD6CFB">
              <w:rPr>
                <w:sz w:val="16"/>
                <w:szCs w:val="16"/>
                <w:lang w:eastAsia="en-US"/>
              </w:rPr>
              <w:t>R5-195426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74D39B" w14:textId="77777777" w:rsidR="00D4531E" w:rsidRPr="00DD6CFB" w:rsidRDefault="00D4531E" w:rsidP="00DD6CFB">
            <w:pPr>
              <w:pStyle w:val="TAL"/>
              <w:rPr>
                <w:sz w:val="16"/>
                <w:szCs w:val="16"/>
                <w:lang w:eastAsia="en-US"/>
              </w:rPr>
            </w:pPr>
            <w:r w:rsidRPr="00DD6CFB">
              <w:rPr>
                <w:sz w:val="16"/>
                <w:szCs w:val="16"/>
                <w:lang w:eastAsia="en-US"/>
              </w:rPr>
              <w:t>0727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E6D8AC"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12FF9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E46481" w14:textId="77777777" w:rsidR="00D4531E" w:rsidRPr="00DD6CFB" w:rsidRDefault="00D4531E" w:rsidP="00DD6CFB">
            <w:pPr>
              <w:pStyle w:val="TAL"/>
              <w:rPr>
                <w:sz w:val="16"/>
                <w:szCs w:val="16"/>
                <w:lang w:eastAsia="en-US"/>
              </w:rPr>
            </w:pPr>
            <w:r w:rsidRPr="00DD6CFB">
              <w:rPr>
                <w:sz w:val="16"/>
                <w:szCs w:val="16"/>
                <w:lang w:eastAsia="en-US"/>
              </w:rPr>
              <w:t xml:space="preserve">38.508-1 implementation of FR2 UL demod OTA tests using single pol Rx TE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F06D1F"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5C95AF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3EEFD7"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83EE75"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5FF92A" w14:textId="77777777" w:rsidR="00D4531E" w:rsidRPr="00DD6CFB" w:rsidRDefault="00D4531E" w:rsidP="00DD6CFB">
            <w:pPr>
              <w:pStyle w:val="TAL"/>
              <w:rPr>
                <w:sz w:val="16"/>
                <w:szCs w:val="16"/>
                <w:lang w:eastAsia="en-US"/>
              </w:rPr>
            </w:pPr>
            <w:r w:rsidRPr="00DD6CFB">
              <w:rPr>
                <w:sz w:val="16"/>
                <w:szCs w:val="16"/>
                <w:lang w:eastAsia="en-US"/>
              </w:rPr>
              <w:t>R5-195427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E68111" w14:textId="77777777" w:rsidR="00D4531E" w:rsidRPr="00DD6CFB" w:rsidRDefault="00D4531E" w:rsidP="00DD6CFB">
            <w:pPr>
              <w:pStyle w:val="TAL"/>
              <w:rPr>
                <w:sz w:val="16"/>
                <w:szCs w:val="16"/>
                <w:lang w:eastAsia="en-US"/>
              </w:rPr>
            </w:pPr>
            <w:r w:rsidRPr="00DD6CFB">
              <w:rPr>
                <w:sz w:val="16"/>
                <w:szCs w:val="16"/>
                <w:lang w:eastAsia="en-US"/>
              </w:rPr>
              <w:t>0772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F26DF3"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70D80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1C225E" w14:textId="77777777" w:rsidR="00D4531E" w:rsidRPr="00DD6CFB" w:rsidRDefault="00D4531E" w:rsidP="00DD6CFB">
            <w:pPr>
              <w:pStyle w:val="TAL"/>
              <w:rPr>
                <w:sz w:val="16"/>
                <w:szCs w:val="16"/>
                <w:lang w:eastAsia="en-US"/>
              </w:rPr>
            </w:pPr>
            <w:r w:rsidRPr="00DD6CFB">
              <w:rPr>
                <w:sz w:val="16"/>
                <w:szCs w:val="16"/>
                <w:lang w:eastAsia="en-US"/>
              </w:rPr>
              <w:t>Addition of message contents needed for DEMOD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5F2EDE" w14:textId="77777777" w:rsidR="00D4531E" w:rsidRPr="00DD6CFB" w:rsidRDefault="00D4531E" w:rsidP="00DD6CFB">
            <w:pPr>
              <w:pStyle w:val="TAL"/>
              <w:rPr>
                <w:sz w:val="16"/>
                <w:szCs w:val="16"/>
                <w:lang w:eastAsia="en-US"/>
              </w:rPr>
            </w:pPr>
            <w:r w:rsidRPr="00DD6CFB">
              <w:rPr>
                <w:sz w:val="16"/>
                <w:szCs w:val="16"/>
                <w:lang w:eastAsia="en-US"/>
              </w:rPr>
              <w:t>15.4.0</w:t>
            </w:r>
          </w:p>
        </w:tc>
      </w:tr>
      <w:tr w:rsidR="00D4531E" w:rsidRPr="0031204F" w14:paraId="4DBC4E9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76B118"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574EC23"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93F5D2" w14:textId="77777777" w:rsidR="00D4531E" w:rsidRPr="00DD6CFB" w:rsidRDefault="00D4531E" w:rsidP="00DD6CFB">
            <w:pPr>
              <w:pStyle w:val="TAL"/>
              <w:rPr>
                <w:sz w:val="16"/>
                <w:szCs w:val="16"/>
                <w:lang w:eastAsia="en-US"/>
              </w:rPr>
            </w:pPr>
            <w:r w:rsidRPr="00DD6CFB">
              <w:rPr>
                <w:sz w:val="16"/>
                <w:szCs w:val="16"/>
                <w:lang w:eastAsia="en-US"/>
              </w:rPr>
              <w:t>R5-194370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4A63D7" w14:textId="77777777" w:rsidR="00D4531E" w:rsidRPr="00DD6CFB" w:rsidRDefault="00D4531E" w:rsidP="00DD6CFB">
            <w:pPr>
              <w:pStyle w:val="TAL"/>
              <w:rPr>
                <w:sz w:val="16"/>
                <w:szCs w:val="16"/>
                <w:lang w:eastAsia="en-US"/>
              </w:rPr>
            </w:pPr>
            <w:r w:rsidRPr="00DD6CFB">
              <w:rPr>
                <w:sz w:val="16"/>
                <w:szCs w:val="16"/>
                <w:lang w:eastAsia="en-US"/>
              </w:rPr>
              <w:t>0747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E4EDD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846C6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3F8076"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inter-band Rel-16 EN-DC two bands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300F01" w14:textId="77777777" w:rsidR="00D4531E" w:rsidRPr="00DD6CFB" w:rsidRDefault="00D4531E" w:rsidP="00DD6CFB">
            <w:pPr>
              <w:pStyle w:val="TAL"/>
              <w:rPr>
                <w:sz w:val="16"/>
                <w:szCs w:val="16"/>
                <w:lang w:eastAsia="en-US"/>
              </w:rPr>
            </w:pPr>
            <w:r w:rsidRPr="00DD6CFB">
              <w:rPr>
                <w:sz w:val="16"/>
                <w:szCs w:val="16"/>
                <w:lang w:eastAsia="en-US"/>
              </w:rPr>
              <w:t>16.0.0</w:t>
            </w:r>
          </w:p>
        </w:tc>
      </w:tr>
      <w:tr w:rsidR="00D4531E" w:rsidRPr="0031204F" w14:paraId="76EBE0B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1EC2CD"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24202B"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BF2E877" w14:textId="77777777" w:rsidR="00D4531E" w:rsidRPr="00DD6CFB" w:rsidRDefault="00D4531E" w:rsidP="00DD6CFB">
            <w:pPr>
              <w:pStyle w:val="TAL"/>
              <w:rPr>
                <w:sz w:val="16"/>
                <w:szCs w:val="16"/>
                <w:lang w:eastAsia="en-US"/>
              </w:rPr>
            </w:pPr>
            <w:r w:rsidRPr="00DD6CFB">
              <w:rPr>
                <w:sz w:val="16"/>
                <w:szCs w:val="16"/>
                <w:lang w:eastAsia="en-US"/>
              </w:rPr>
              <w:t>R5-194371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CCE4B7" w14:textId="77777777" w:rsidR="00D4531E" w:rsidRPr="00DD6CFB" w:rsidRDefault="00D4531E" w:rsidP="00DD6CFB">
            <w:pPr>
              <w:pStyle w:val="TAL"/>
              <w:rPr>
                <w:sz w:val="16"/>
                <w:szCs w:val="16"/>
                <w:lang w:eastAsia="en-US"/>
              </w:rPr>
            </w:pPr>
            <w:r w:rsidRPr="00DD6CFB">
              <w:rPr>
                <w:sz w:val="16"/>
                <w:szCs w:val="16"/>
                <w:lang w:eastAsia="en-US"/>
              </w:rPr>
              <w:t>0748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6EFEE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357CC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015D45"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inter-band Rel-16 EN-DC five bands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6424FE" w14:textId="77777777" w:rsidR="00D4531E" w:rsidRPr="00DD6CFB" w:rsidRDefault="00D4531E" w:rsidP="00DD6CFB">
            <w:pPr>
              <w:pStyle w:val="TAL"/>
              <w:rPr>
                <w:sz w:val="16"/>
                <w:szCs w:val="16"/>
                <w:lang w:eastAsia="en-US"/>
              </w:rPr>
            </w:pPr>
            <w:r w:rsidRPr="00DD6CFB">
              <w:rPr>
                <w:sz w:val="16"/>
                <w:szCs w:val="16"/>
                <w:lang w:eastAsia="en-US"/>
              </w:rPr>
              <w:t>16.0.0</w:t>
            </w:r>
          </w:p>
        </w:tc>
      </w:tr>
      <w:tr w:rsidR="00D4531E" w:rsidRPr="0031204F" w14:paraId="053A589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19A2E7" w14:textId="77777777" w:rsidR="00D4531E" w:rsidRPr="00DD6CFB" w:rsidRDefault="00D4531E" w:rsidP="00DD6CFB">
            <w:pPr>
              <w:pStyle w:val="TAL"/>
              <w:rPr>
                <w:sz w:val="16"/>
                <w:szCs w:val="16"/>
                <w:lang w:eastAsia="en-US"/>
              </w:rPr>
            </w:pPr>
            <w:r w:rsidRPr="00DD6CFB">
              <w:rPr>
                <w:sz w:val="16"/>
                <w:szCs w:val="16"/>
                <w:lang w:eastAsia="en-US"/>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8B55A7" w14:textId="77777777" w:rsidR="00D4531E" w:rsidRPr="00DD6CFB" w:rsidRDefault="00D4531E" w:rsidP="00DD6CFB">
            <w:pPr>
              <w:pStyle w:val="TAL"/>
              <w:rPr>
                <w:sz w:val="16"/>
                <w:szCs w:val="16"/>
                <w:lang w:eastAsia="en-US"/>
              </w:rPr>
            </w:pPr>
            <w:r w:rsidRPr="00DD6CFB">
              <w:rPr>
                <w:sz w:val="16"/>
                <w:szCs w:val="16"/>
                <w:lang w:eastAsia="en-US"/>
              </w:rPr>
              <w:t>RAN#84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61CA6C" w14:textId="77777777" w:rsidR="00D4531E" w:rsidRPr="00DD6CFB" w:rsidRDefault="00D4531E" w:rsidP="00DD6CFB">
            <w:pPr>
              <w:pStyle w:val="TAL"/>
              <w:rPr>
                <w:sz w:val="16"/>
                <w:szCs w:val="16"/>
                <w:lang w:eastAsia="en-US"/>
              </w:rPr>
            </w:pPr>
            <w:r w:rsidRPr="00DD6CFB">
              <w:rPr>
                <w:sz w:val="16"/>
                <w:szCs w:val="16"/>
                <w:lang w:eastAsia="en-US"/>
              </w:rPr>
              <w:t>R5-194373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9F7A82" w14:textId="77777777" w:rsidR="00D4531E" w:rsidRPr="00DD6CFB" w:rsidRDefault="00D4531E" w:rsidP="00DD6CFB">
            <w:pPr>
              <w:pStyle w:val="TAL"/>
              <w:rPr>
                <w:sz w:val="16"/>
                <w:szCs w:val="16"/>
                <w:lang w:eastAsia="en-US"/>
              </w:rPr>
            </w:pPr>
            <w:r w:rsidRPr="00DD6CFB">
              <w:rPr>
                <w:sz w:val="16"/>
                <w:szCs w:val="16"/>
                <w:lang w:eastAsia="en-US"/>
              </w:rPr>
              <w:t>0749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2BAEF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E2DB4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02B4BE"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CA_n41C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DCC339" w14:textId="77777777" w:rsidR="00D4531E" w:rsidRPr="00DD6CFB" w:rsidRDefault="00D4531E" w:rsidP="00DD6CFB">
            <w:pPr>
              <w:pStyle w:val="TAL"/>
              <w:rPr>
                <w:sz w:val="16"/>
                <w:szCs w:val="16"/>
                <w:lang w:eastAsia="en-US"/>
              </w:rPr>
            </w:pPr>
            <w:r w:rsidRPr="00DD6CFB">
              <w:rPr>
                <w:sz w:val="16"/>
                <w:szCs w:val="16"/>
                <w:lang w:eastAsia="en-US"/>
              </w:rPr>
              <w:t>16.0.0</w:t>
            </w:r>
          </w:p>
        </w:tc>
      </w:tr>
      <w:tr w:rsidR="00D4531E" w:rsidRPr="0031204F" w14:paraId="0C0E707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66895B"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B02760"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E35403" w14:textId="77777777" w:rsidR="00D4531E" w:rsidRPr="00DD6CFB" w:rsidRDefault="00D4531E" w:rsidP="00DD6CFB">
            <w:pPr>
              <w:pStyle w:val="TAL"/>
              <w:rPr>
                <w:sz w:val="16"/>
                <w:szCs w:val="16"/>
                <w:lang w:eastAsia="en-US"/>
              </w:rPr>
            </w:pPr>
            <w:r w:rsidRPr="00DD6CFB">
              <w:rPr>
                <w:sz w:val="16"/>
                <w:szCs w:val="16"/>
                <w:lang w:eastAsia="en-US"/>
              </w:rPr>
              <w:t>R5-195696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1AAB2A" w14:textId="77777777" w:rsidR="00D4531E" w:rsidRPr="00DD6CFB" w:rsidRDefault="00D4531E" w:rsidP="00DD6CFB">
            <w:pPr>
              <w:pStyle w:val="TAL"/>
              <w:rPr>
                <w:sz w:val="16"/>
                <w:szCs w:val="16"/>
                <w:lang w:eastAsia="en-US"/>
              </w:rPr>
            </w:pPr>
            <w:r w:rsidRPr="00DD6CFB">
              <w:rPr>
                <w:sz w:val="16"/>
                <w:szCs w:val="16"/>
                <w:lang w:eastAsia="en-US"/>
              </w:rPr>
              <w:t>0795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254D5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13D4D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D95A0E" w14:textId="77777777" w:rsidR="00D4531E" w:rsidRPr="00DD6CFB" w:rsidRDefault="00D4531E" w:rsidP="00DD6CFB">
            <w:pPr>
              <w:pStyle w:val="TAL"/>
              <w:rPr>
                <w:sz w:val="16"/>
                <w:szCs w:val="16"/>
                <w:lang w:eastAsia="en-US"/>
              </w:rPr>
            </w:pPr>
            <w:r w:rsidRPr="00DD6CFB">
              <w:rPr>
                <w:sz w:val="16"/>
                <w:szCs w:val="16"/>
                <w:lang w:eastAsia="en-US"/>
              </w:rPr>
              <w:t>Update IE PDCP-Config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60A107"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0DA7E4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FE81CB"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C6116D"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9763C7" w14:textId="77777777" w:rsidR="00D4531E" w:rsidRPr="00DD6CFB" w:rsidRDefault="00D4531E" w:rsidP="00DD6CFB">
            <w:pPr>
              <w:pStyle w:val="TAL"/>
              <w:rPr>
                <w:sz w:val="16"/>
                <w:szCs w:val="16"/>
                <w:lang w:eastAsia="en-US"/>
              </w:rPr>
            </w:pPr>
            <w:r w:rsidRPr="00DD6CFB">
              <w:rPr>
                <w:sz w:val="16"/>
                <w:szCs w:val="16"/>
                <w:lang w:eastAsia="en-US"/>
              </w:rPr>
              <w:t>R5-195711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DBB9B0" w14:textId="77777777" w:rsidR="00D4531E" w:rsidRPr="00DD6CFB" w:rsidRDefault="00D4531E" w:rsidP="00DD6CFB">
            <w:pPr>
              <w:pStyle w:val="TAL"/>
              <w:rPr>
                <w:sz w:val="16"/>
                <w:szCs w:val="16"/>
                <w:lang w:eastAsia="en-US"/>
              </w:rPr>
            </w:pPr>
            <w:r w:rsidRPr="00DD6CFB">
              <w:rPr>
                <w:sz w:val="16"/>
                <w:szCs w:val="16"/>
                <w:lang w:eastAsia="en-US"/>
              </w:rPr>
              <w:t>0797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6F5A1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E03DA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AA484B" w14:textId="77777777" w:rsidR="00D4531E" w:rsidRPr="00DD6CFB" w:rsidRDefault="00D4531E" w:rsidP="00DD6CFB">
            <w:pPr>
              <w:pStyle w:val="TAL"/>
              <w:rPr>
                <w:sz w:val="16"/>
                <w:szCs w:val="16"/>
                <w:lang w:eastAsia="en-US"/>
              </w:rPr>
            </w:pPr>
            <w:r w:rsidRPr="00DD6CFB">
              <w:rPr>
                <w:sz w:val="16"/>
                <w:szCs w:val="16"/>
                <w:lang w:eastAsia="en-US"/>
              </w:rPr>
              <w:t>Add IE CGI-InfoEUTRA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A46599"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6E78E7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2ACED3"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4D1924"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CA6587" w14:textId="77777777" w:rsidR="00D4531E" w:rsidRPr="00DD6CFB" w:rsidRDefault="00D4531E" w:rsidP="00DD6CFB">
            <w:pPr>
              <w:pStyle w:val="TAL"/>
              <w:rPr>
                <w:sz w:val="16"/>
                <w:szCs w:val="16"/>
                <w:lang w:eastAsia="en-US"/>
              </w:rPr>
            </w:pPr>
            <w:r w:rsidRPr="00DD6CFB">
              <w:rPr>
                <w:sz w:val="16"/>
                <w:szCs w:val="16"/>
                <w:lang w:eastAsia="en-US"/>
              </w:rPr>
              <w:t>R5-195729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A5B1A8" w14:textId="77777777" w:rsidR="00D4531E" w:rsidRPr="00DD6CFB" w:rsidRDefault="00D4531E" w:rsidP="00DD6CFB">
            <w:pPr>
              <w:pStyle w:val="TAL"/>
              <w:rPr>
                <w:sz w:val="16"/>
                <w:szCs w:val="16"/>
                <w:lang w:eastAsia="en-US"/>
              </w:rPr>
            </w:pPr>
            <w:r w:rsidRPr="00DD6CFB">
              <w:rPr>
                <w:sz w:val="16"/>
                <w:szCs w:val="16"/>
                <w:lang w:eastAsia="en-US"/>
              </w:rPr>
              <w:t>0798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9D23B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6F16D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CC1244" w14:textId="77777777" w:rsidR="00D4531E" w:rsidRPr="00DD6CFB" w:rsidRDefault="00D4531E" w:rsidP="00DD6CFB">
            <w:pPr>
              <w:pStyle w:val="TAL"/>
              <w:rPr>
                <w:sz w:val="16"/>
                <w:szCs w:val="16"/>
                <w:lang w:eastAsia="en-US"/>
              </w:rPr>
            </w:pPr>
            <w:r w:rsidRPr="00DD6CFB">
              <w:rPr>
                <w:sz w:val="16"/>
                <w:szCs w:val="16"/>
                <w:lang w:eastAsia="en-US"/>
              </w:rPr>
              <w:t>Update IE CGI-Info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E5A494"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11DC2E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52519D"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11C5C8"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DD6A03" w14:textId="77777777" w:rsidR="00D4531E" w:rsidRPr="00DD6CFB" w:rsidRDefault="00D4531E" w:rsidP="00DD6CFB">
            <w:pPr>
              <w:pStyle w:val="TAL"/>
              <w:rPr>
                <w:sz w:val="16"/>
                <w:szCs w:val="16"/>
                <w:lang w:eastAsia="en-US"/>
              </w:rPr>
            </w:pPr>
            <w:r w:rsidRPr="00DD6CFB">
              <w:rPr>
                <w:sz w:val="16"/>
                <w:szCs w:val="16"/>
                <w:lang w:eastAsia="en-US"/>
              </w:rPr>
              <w:t>R5-195730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38E5B6" w14:textId="77777777" w:rsidR="00D4531E" w:rsidRPr="00DD6CFB" w:rsidRDefault="00D4531E" w:rsidP="00DD6CFB">
            <w:pPr>
              <w:pStyle w:val="TAL"/>
              <w:rPr>
                <w:sz w:val="16"/>
                <w:szCs w:val="16"/>
                <w:lang w:eastAsia="en-US"/>
              </w:rPr>
            </w:pPr>
            <w:r w:rsidRPr="00DD6CFB">
              <w:rPr>
                <w:sz w:val="16"/>
                <w:szCs w:val="16"/>
                <w:lang w:eastAsia="en-US"/>
              </w:rPr>
              <w:t>0799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D12AD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647A8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BC73E4" w14:textId="77777777" w:rsidR="00D4531E" w:rsidRPr="00DD6CFB" w:rsidRDefault="00D4531E" w:rsidP="00DD6CFB">
            <w:pPr>
              <w:pStyle w:val="TAL"/>
              <w:rPr>
                <w:sz w:val="16"/>
                <w:szCs w:val="16"/>
                <w:lang w:eastAsia="en-US"/>
              </w:rPr>
            </w:pPr>
            <w:r w:rsidRPr="00DD6CFB">
              <w:rPr>
                <w:sz w:val="16"/>
                <w:szCs w:val="16"/>
                <w:lang w:eastAsia="en-US"/>
              </w:rPr>
              <w:t>Update IE MeasResults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B6C12D"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A2B601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DCACC71"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11F18E"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6CA630" w14:textId="77777777" w:rsidR="00D4531E" w:rsidRPr="00DD6CFB" w:rsidRDefault="00D4531E" w:rsidP="00DD6CFB">
            <w:pPr>
              <w:pStyle w:val="TAL"/>
              <w:rPr>
                <w:sz w:val="16"/>
                <w:szCs w:val="16"/>
                <w:lang w:eastAsia="en-US"/>
              </w:rPr>
            </w:pPr>
            <w:r w:rsidRPr="00DD6CFB">
              <w:rPr>
                <w:sz w:val="16"/>
                <w:szCs w:val="16"/>
                <w:lang w:eastAsia="en-US"/>
              </w:rPr>
              <w:t>R5-195731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302B7E" w14:textId="77777777" w:rsidR="00D4531E" w:rsidRPr="00DD6CFB" w:rsidRDefault="00D4531E" w:rsidP="00DD6CFB">
            <w:pPr>
              <w:pStyle w:val="TAL"/>
              <w:rPr>
                <w:sz w:val="16"/>
                <w:szCs w:val="16"/>
                <w:lang w:eastAsia="en-US"/>
              </w:rPr>
            </w:pPr>
            <w:r w:rsidRPr="00DD6CFB">
              <w:rPr>
                <w:sz w:val="16"/>
                <w:szCs w:val="16"/>
                <w:lang w:eastAsia="en-US"/>
              </w:rPr>
              <w:t>0800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01797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9E558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42E5F9" w14:textId="77777777" w:rsidR="00D4531E" w:rsidRPr="00DD6CFB" w:rsidRDefault="00D4531E" w:rsidP="00DD6CFB">
            <w:pPr>
              <w:pStyle w:val="TAL"/>
              <w:rPr>
                <w:sz w:val="16"/>
                <w:szCs w:val="16"/>
                <w:lang w:eastAsia="en-US"/>
              </w:rPr>
            </w:pPr>
            <w:r w:rsidRPr="00DD6CFB">
              <w:rPr>
                <w:sz w:val="16"/>
                <w:szCs w:val="16"/>
                <w:lang w:eastAsia="en-US"/>
              </w:rPr>
              <w:t>Update of 4.3.1.0A mid test CBW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7D2618"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CD4498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12A92D"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F0F41E"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D21BC3" w14:textId="77777777" w:rsidR="00D4531E" w:rsidRPr="00DD6CFB" w:rsidRDefault="00D4531E" w:rsidP="00DD6CFB">
            <w:pPr>
              <w:pStyle w:val="TAL"/>
              <w:rPr>
                <w:sz w:val="16"/>
                <w:szCs w:val="16"/>
                <w:lang w:eastAsia="en-US"/>
              </w:rPr>
            </w:pPr>
            <w:r w:rsidRPr="00DD6CFB">
              <w:rPr>
                <w:sz w:val="16"/>
                <w:szCs w:val="16"/>
                <w:lang w:eastAsia="en-US"/>
              </w:rPr>
              <w:t>R5-195747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7FBADD" w14:textId="77777777" w:rsidR="00D4531E" w:rsidRPr="00DD6CFB" w:rsidRDefault="00D4531E" w:rsidP="00DD6CFB">
            <w:pPr>
              <w:pStyle w:val="TAL"/>
              <w:rPr>
                <w:sz w:val="16"/>
                <w:szCs w:val="16"/>
                <w:lang w:eastAsia="en-US"/>
              </w:rPr>
            </w:pPr>
            <w:r w:rsidRPr="00DD6CFB">
              <w:rPr>
                <w:sz w:val="16"/>
                <w:szCs w:val="16"/>
                <w:lang w:eastAsia="en-US"/>
              </w:rPr>
              <w:t>0803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30A4E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31F12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FC4AF8" w14:textId="77777777" w:rsidR="00D4531E" w:rsidRPr="00DD6CFB" w:rsidRDefault="00D4531E" w:rsidP="00DD6CFB">
            <w:pPr>
              <w:pStyle w:val="TAL"/>
              <w:rPr>
                <w:sz w:val="16"/>
                <w:szCs w:val="16"/>
                <w:lang w:eastAsia="en-US"/>
              </w:rPr>
            </w:pPr>
            <w:r w:rsidRPr="00DD6CFB">
              <w:rPr>
                <w:sz w:val="16"/>
                <w:szCs w:val="16"/>
                <w:lang w:eastAsia="en-US"/>
              </w:rPr>
              <w:t>Update IE MeasResultCellListSFTD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D4C69E"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06C8F5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716A23A"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5A7C9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6A6786" w14:textId="77777777" w:rsidR="00D4531E" w:rsidRPr="00DD6CFB" w:rsidRDefault="00D4531E" w:rsidP="00DD6CFB">
            <w:pPr>
              <w:pStyle w:val="TAL"/>
              <w:rPr>
                <w:sz w:val="16"/>
                <w:szCs w:val="16"/>
                <w:lang w:eastAsia="en-US"/>
              </w:rPr>
            </w:pPr>
            <w:r w:rsidRPr="00DD6CFB">
              <w:rPr>
                <w:sz w:val="16"/>
                <w:szCs w:val="16"/>
                <w:lang w:eastAsia="en-US"/>
              </w:rPr>
              <w:t>R5-195748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126222" w14:textId="77777777" w:rsidR="00D4531E" w:rsidRPr="00DD6CFB" w:rsidRDefault="00D4531E" w:rsidP="00DD6CFB">
            <w:pPr>
              <w:pStyle w:val="TAL"/>
              <w:rPr>
                <w:sz w:val="16"/>
                <w:szCs w:val="16"/>
                <w:lang w:eastAsia="en-US"/>
              </w:rPr>
            </w:pPr>
            <w:r w:rsidRPr="00DD6CFB">
              <w:rPr>
                <w:sz w:val="16"/>
                <w:szCs w:val="16"/>
                <w:lang w:eastAsia="en-US"/>
              </w:rPr>
              <w:t>0804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4BA61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3098B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5FEA84" w14:textId="77777777" w:rsidR="00D4531E" w:rsidRPr="00DD6CFB" w:rsidRDefault="00D4531E" w:rsidP="00DD6CFB">
            <w:pPr>
              <w:pStyle w:val="TAL"/>
              <w:rPr>
                <w:sz w:val="16"/>
                <w:szCs w:val="16"/>
                <w:lang w:eastAsia="en-US"/>
              </w:rPr>
            </w:pPr>
            <w:r w:rsidRPr="00DD6CFB">
              <w:rPr>
                <w:sz w:val="16"/>
                <w:szCs w:val="16"/>
                <w:lang w:eastAsia="en-US"/>
              </w:rPr>
              <w:t>Add IE MeasResultCellListSFTD-EUTRA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B4A6B7"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2B8EB95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C52800"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9C3E7A"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1583D2" w14:textId="77777777" w:rsidR="00D4531E" w:rsidRPr="00DD6CFB" w:rsidRDefault="00D4531E" w:rsidP="00DD6CFB">
            <w:pPr>
              <w:pStyle w:val="TAL"/>
              <w:rPr>
                <w:sz w:val="16"/>
                <w:szCs w:val="16"/>
                <w:lang w:eastAsia="en-US"/>
              </w:rPr>
            </w:pPr>
            <w:r w:rsidRPr="00DD6CFB">
              <w:rPr>
                <w:sz w:val="16"/>
                <w:szCs w:val="16"/>
                <w:lang w:eastAsia="en-US"/>
              </w:rPr>
              <w:t>R5-195749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6EDD4A" w14:textId="77777777" w:rsidR="00D4531E" w:rsidRPr="00DD6CFB" w:rsidRDefault="00D4531E" w:rsidP="00DD6CFB">
            <w:pPr>
              <w:pStyle w:val="TAL"/>
              <w:rPr>
                <w:sz w:val="16"/>
                <w:szCs w:val="16"/>
                <w:lang w:eastAsia="en-US"/>
              </w:rPr>
            </w:pPr>
            <w:r w:rsidRPr="00DD6CFB">
              <w:rPr>
                <w:sz w:val="16"/>
                <w:szCs w:val="16"/>
                <w:lang w:eastAsia="en-US"/>
              </w:rPr>
              <w:t>0805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2C3D1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309A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931136" w14:textId="77777777" w:rsidR="00D4531E" w:rsidRPr="00DD6CFB" w:rsidRDefault="00D4531E" w:rsidP="00DD6CFB">
            <w:pPr>
              <w:pStyle w:val="TAL"/>
              <w:rPr>
                <w:sz w:val="16"/>
                <w:szCs w:val="16"/>
                <w:lang w:eastAsia="en-US"/>
              </w:rPr>
            </w:pPr>
            <w:r w:rsidRPr="00DD6CFB">
              <w:rPr>
                <w:sz w:val="16"/>
                <w:szCs w:val="16"/>
                <w:lang w:eastAsia="en-US"/>
              </w:rPr>
              <w:t>Add IE MeasResult2EUTRA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07FD56"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CC6746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690411"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CDC243"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A2661F" w14:textId="77777777" w:rsidR="00D4531E" w:rsidRPr="00DD6CFB" w:rsidRDefault="00D4531E" w:rsidP="00DD6CFB">
            <w:pPr>
              <w:pStyle w:val="TAL"/>
              <w:rPr>
                <w:sz w:val="16"/>
                <w:szCs w:val="16"/>
                <w:lang w:eastAsia="en-US"/>
              </w:rPr>
            </w:pPr>
            <w:r w:rsidRPr="00DD6CFB">
              <w:rPr>
                <w:sz w:val="16"/>
                <w:szCs w:val="16"/>
                <w:lang w:eastAsia="en-US"/>
              </w:rPr>
              <w:t>R5-195750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348EAE" w14:textId="77777777" w:rsidR="00D4531E" w:rsidRPr="00DD6CFB" w:rsidRDefault="00D4531E" w:rsidP="00DD6CFB">
            <w:pPr>
              <w:pStyle w:val="TAL"/>
              <w:rPr>
                <w:sz w:val="16"/>
                <w:szCs w:val="16"/>
                <w:lang w:eastAsia="en-US"/>
              </w:rPr>
            </w:pPr>
            <w:r w:rsidRPr="00DD6CFB">
              <w:rPr>
                <w:sz w:val="16"/>
                <w:szCs w:val="16"/>
                <w:lang w:eastAsia="en-US"/>
              </w:rPr>
              <w:t>0806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524D6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7037F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20ECD5" w14:textId="77777777" w:rsidR="00D4531E" w:rsidRPr="00DD6CFB" w:rsidRDefault="00D4531E" w:rsidP="00DD6CFB">
            <w:pPr>
              <w:pStyle w:val="TAL"/>
              <w:rPr>
                <w:sz w:val="16"/>
                <w:szCs w:val="16"/>
                <w:lang w:eastAsia="en-US"/>
              </w:rPr>
            </w:pPr>
            <w:r w:rsidRPr="00DD6CFB">
              <w:rPr>
                <w:sz w:val="16"/>
                <w:szCs w:val="16"/>
                <w:lang w:eastAsia="en-US"/>
              </w:rPr>
              <w:t>Add IE MeasResult2NR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2A6DE2"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E8FAA3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46BA20E"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34AD7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EF2815" w14:textId="77777777" w:rsidR="00D4531E" w:rsidRPr="00DD6CFB" w:rsidRDefault="00D4531E" w:rsidP="00DD6CFB">
            <w:pPr>
              <w:pStyle w:val="TAL"/>
              <w:rPr>
                <w:sz w:val="16"/>
                <w:szCs w:val="16"/>
                <w:lang w:eastAsia="en-US"/>
              </w:rPr>
            </w:pPr>
            <w:r w:rsidRPr="00DD6CFB">
              <w:rPr>
                <w:sz w:val="16"/>
                <w:szCs w:val="16"/>
                <w:lang w:eastAsia="en-US"/>
              </w:rPr>
              <w:t>R5-195751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E1B1E2" w14:textId="77777777" w:rsidR="00D4531E" w:rsidRPr="00DD6CFB" w:rsidRDefault="00D4531E" w:rsidP="00DD6CFB">
            <w:pPr>
              <w:pStyle w:val="TAL"/>
              <w:rPr>
                <w:sz w:val="16"/>
                <w:szCs w:val="16"/>
                <w:lang w:eastAsia="en-US"/>
              </w:rPr>
            </w:pPr>
            <w:r w:rsidRPr="00DD6CFB">
              <w:rPr>
                <w:sz w:val="16"/>
                <w:szCs w:val="16"/>
                <w:lang w:eastAsia="en-US"/>
              </w:rPr>
              <w:t>0807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71DD8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4C673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21C89C" w14:textId="77777777" w:rsidR="00D4531E" w:rsidRPr="00DD6CFB" w:rsidRDefault="00D4531E" w:rsidP="00DD6CFB">
            <w:pPr>
              <w:pStyle w:val="TAL"/>
              <w:rPr>
                <w:sz w:val="16"/>
                <w:szCs w:val="16"/>
                <w:lang w:eastAsia="en-US"/>
              </w:rPr>
            </w:pPr>
            <w:r w:rsidRPr="00DD6CFB">
              <w:rPr>
                <w:sz w:val="16"/>
                <w:szCs w:val="16"/>
                <w:lang w:eastAsia="en-US"/>
              </w:rPr>
              <w:t>Add IE SK-Counter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9D1B9"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A306C8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827560"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DD928E"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24C31A5" w14:textId="77777777" w:rsidR="00D4531E" w:rsidRPr="00DD6CFB" w:rsidRDefault="00D4531E" w:rsidP="00DD6CFB">
            <w:pPr>
              <w:pStyle w:val="TAL"/>
              <w:rPr>
                <w:sz w:val="16"/>
                <w:szCs w:val="16"/>
                <w:lang w:eastAsia="en-US"/>
              </w:rPr>
            </w:pPr>
            <w:r w:rsidRPr="00DD6CFB">
              <w:rPr>
                <w:sz w:val="16"/>
                <w:szCs w:val="16"/>
                <w:lang w:eastAsia="en-US"/>
              </w:rPr>
              <w:t>R5-195752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195B89" w14:textId="77777777" w:rsidR="00D4531E" w:rsidRPr="00DD6CFB" w:rsidRDefault="00D4531E" w:rsidP="00DD6CFB">
            <w:pPr>
              <w:pStyle w:val="TAL"/>
              <w:rPr>
                <w:sz w:val="16"/>
                <w:szCs w:val="16"/>
                <w:lang w:eastAsia="en-US"/>
              </w:rPr>
            </w:pPr>
            <w:r w:rsidRPr="00DD6CFB">
              <w:rPr>
                <w:sz w:val="16"/>
                <w:szCs w:val="16"/>
                <w:lang w:eastAsia="en-US"/>
              </w:rPr>
              <w:t>0808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D9736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2C3D8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427162" w14:textId="77777777" w:rsidR="00D4531E" w:rsidRPr="00DD6CFB" w:rsidRDefault="00D4531E" w:rsidP="00DD6CFB">
            <w:pPr>
              <w:pStyle w:val="TAL"/>
              <w:rPr>
                <w:sz w:val="16"/>
                <w:szCs w:val="16"/>
                <w:lang w:eastAsia="en-US"/>
              </w:rPr>
            </w:pPr>
            <w:r w:rsidRPr="00DD6CFB">
              <w:rPr>
                <w:sz w:val="16"/>
                <w:szCs w:val="16"/>
                <w:lang w:eastAsia="en-US"/>
              </w:rPr>
              <w:t>Update IE SS-RSSI-Measurement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04C619"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2D72E9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C10AEF"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ECD1EA9"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1DF6D6" w14:textId="77777777" w:rsidR="00D4531E" w:rsidRPr="00DD6CFB" w:rsidRDefault="00D4531E" w:rsidP="00DD6CFB">
            <w:pPr>
              <w:pStyle w:val="TAL"/>
              <w:rPr>
                <w:sz w:val="16"/>
                <w:szCs w:val="16"/>
                <w:lang w:eastAsia="en-US"/>
              </w:rPr>
            </w:pPr>
            <w:r w:rsidRPr="00DD6CFB">
              <w:rPr>
                <w:sz w:val="16"/>
                <w:szCs w:val="16"/>
                <w:lang w:eastAsia="en-US"/>
              </w:rPr>
              <w:t>R5-195792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93477C" w14:textId="77777777" w:rsidR="00D4531E" w:rsidRPr="00DD6CFB" w:rsidRDefault="00D4531E" w:rsidP="00DD6CFB">
            <w:pPr>
              <w:pStyle w:val="TAL"/>
              <w:rPr>
                <w:sz w:val="16"/>
                <w:szCs w:val="16"/>
                <w:lang w:eastAsia="en-US"/>
              </w:rPr>
            </w:pPr>
            <w:r w:rsidRPr="00DD6CFB">
              <w:rPr>
                <w:sz w:val="16"/>
                <w:szCs w:val="16"/>
                <w:lang w:eastAsia="en-US"/>
              </w:rPr>
              <w:t>0811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2A2E6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43BEE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004DD5" w14:textId="77777777" w:rsidR="00D4531E" w:rsidRPr="00DD6CFB" w:rsidRDefault="00D4531E" w:rsidP="00DD6CFB">
            <w:pPr>
              <w:pStyle w:val="TAL"/>
              <w:rPr>
                <w:sz w:val="16"/>
                <w:szCs w:val="16"/>
                <w:lang w:eastAsia="en-US"/>
              </w:rPr>
            </w:pPr>
            <w:r w:rsidRPr="00DD6CFB">
              <w:rPr>
                <w:sz w:val="16"/>
                <w:szCs w:val="16"/>
                <w:lang w:eastAsia="en-US"/>
              </w:rPr>
              <w:t>Update MeasurementReport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B6C603"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842A09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224378"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8347C8"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65A0CA" w14:textId="77777777" w:rsidR="00D4531E" w:rsidRPr="00DD6CFB" w:rsidRDefault="00D4531E" w:rsidP="00DD6CFB">
            <w:pPr>
              <w:pStyle w:val="TAL"/>
              <w:rPr>
                <w:sz w:val="16"/>
                <w:szCs w:val="16"/>
                <w:lang w:eastAsia="en-US"/>
              </w:rPr>
            </w:pPr>
            <w:r w:rsidRPr="00DD6CFB">
              <w:rPr>
                <w:sz w:val="16"/>
                <w:szCs w:val="16"/>
                <w:lang w:eastAsia="en-US"/>
              </w:rPr>
              <w:t>R5-195885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D65D1F" w14:textId="77777777" w:rsidR="00D4531E" w:rsidRPr="00DD6CFB" w:rsidRDefault="00D4531E" w:rsidP="00DD6CFB">
            <w:pPr>
              <w:pStyle w:val="TAL"/>
              <w:rPr>
                <w:sz w:val="16"/>
                <w:szCs w:val="16"/>
                <w:lang w:eastAsia="en-US"/>
              </w:rPr>
            </w:pPr>
            <w:r w:rsidRPr="00DD6CFB">
              <w:rPr>
                <w:sz w:val="16"/>
                <w:szCs w:val="16"/>
                <w:lang w:eastAsia="en-US"/>
              </w:rPr>
              <w:t>0814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BF2BC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FF500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AD009D" w14:textId="77777777" w:rsidR="00D4531E" w:rsidRPr="00DD6CFB" w:rsidRDefault="00D4531E" w:rsidP="00DD6CFB">
            <w:pPr>
              <w:pStyle w:val="TAL"/>
              <w:rPr>
                <w:sz w:val="16"/>
                <w:szCs w:val="16"/>
                <w:lang w:eastAsia="en-US"/>
              </w:rPr>
            </w:pPr>
            <w:r w:rsidRPr="00DD6CFB">
              <w:rPr>
                <w:sz w:val="16"/>
                <w:szCs w:val="16"/>
                <w:lang w:eastAsia="en-US"/>
              </w:rPr>
              <w:t>Update RRCResume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FD8777"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70350E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17C22E"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814C2E"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546916" w14:textId="77777777" w:rsidR="00D4531E" w:rsidRPr="00DD6CFB" w:rsidRDefault="00D4531E" w:rsidP="00DD6CFB">
            <w:pPr>
              <w:pStyle w:val="TAL"/>
              <w:rPr>
                <w:sz w:val="16"/>
                <w:szCs w:val="16"/>
                <w:lang w:eastAsia="en-US"/>
              </w:rPr>
            </w:pPr>
            <w:r w:rsidRPr="00DD6CFB">
              <w:rPr>
                <w:sz w:val="16"/>
                <w:szCs w:val="16"/>
                <w:lang w:eastAsia="en-US"/>
              </w:rPr>
              <w:t>R5-195886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504BE2" w14:textId="77777777" w:rsidR="00D4531E" w:rsidRPr="00DD6CFB" w:rsidRDefault="00D4531E" w:rsidP="00DD6CFB">
            <w:pPr>
              <w:pStyle w:val="TAL"/>
              <w:rPr>
                <w:sz w:val="16"/>
                <w:szCs w:val="16"/>
                <w:lang w:eastAsia="en-US"/>
              </w:rPr>
            </w:pPr>
            <w:r w:rsidRPr="00DD6CFB">
              <w:rPr>
                <w:sz w:val="16"/>
                <w:szCs w:val="16"/>
                <w:lang w:eastAsia="en-US"/>
              </w:rPr>
              <w:t>0815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7BDD3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E3599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F07C99" w14:textId="77777777" w:rsidR="00D4531E" w:rsidRPr="00DD6CFB" w:rsidRDefault="00D4531E" w:rsidP="00DD6CFB">
            <w:pPr>
              <w:pStyle w:val="TAL"/>
              <w:rPr>
                <w:sz w:val="16"/>
                <w:szCs w:val="16"/>
                <w:lang w:eastAsia="en-US"/>
              </w:rPr>
            </w:pPr>
            <w:r w:rsidRPr="00DD6CFB">
              <w:rPr>
                <w:sz w:val="16"/>
                <w:szCs w:val="16"/>
                <w:lang w:eastAsia="en-US"/>
              </w:rPr>
              <w:t>Editorial update RRCReconfigurationComplete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E8E0C1"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9E3ACA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42E935"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F980E2"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D1FD6C" w14:textId="77777777" w:rsidR="00D4531E" w:rsidRPr="00DD6CFB" w:rsidRDefault="00D4531E" w:rsidP="00DD6CFB">
            <w:pPr>
              <w:pStyle w:val="TAL"/>
              <w:rPr>
                <w:sz w:val="16"/>
                <w:szCs w:val="16"/>
                <w:lang w:eastAsia="en-US"/>
              </w:rPr>
            </w:pPr>
            <w:r w:rsidRPr="00DD6CFB">
              <w:rPr>
                <w:sz w:val="16"/>
                <w:szCs w:val="16"/>
                <w:lang w:eastAsia="en-US"/>
              </w:rPr>
              <w:t>R5-195887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F3EF3A" w14:textId="77777777" w:rsidR="00D4531E" w:rsidRPr="00DD6CFB" w:rsidRDefault="00D4531E" w:rsidP="00DD6CFB">
            <w:pPr>
              <w:pStyle w:val="TAL"/>
              <w:rPr>
                <w:sz w:val="16"/>
                <w:szCs w:val="16"/>
                <w:lang w:eastAsia="en-US"/>
              </w:rPr>
            </w:pPr>
            <w:r w:rsidRPr="00DD6CFB">
              <w:rPr>
                <w:sz w:val="16"/>
                <w:szCs w:val="16"/>
                <w:lang w:eastAsia="en-US"/>
              </w:rPr>
              <w:t>0816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2D707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41655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D8C292" w14:textId="77777777" w:rsidR="00D4531E" w:rsidRPr="00DD6CFB" w:rsidRDefault="00D4531E" w:rsidP="00DD6CFB">
            <w:pPr>
              <w:pStyle w:val="TAL"/>
              <w:rPr>
                <w:sz w:val="16"/>
                <w:szCs w:val="16"/>
                <w:lang w:eastAsia="en-US"/>
              </w:rPr>
            </w:pPr>
            <w:r w:rsidRPr="00DD6CFB">
              <w:rPr>
                <w:sz w:val="16"/>
                <w:szCs w:val="16"/>
                <w:lang w:eastAsia="en-US"/>
              </w:rPr>
              <w:t>Editorial update RRCReject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AD355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6ABA42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62A9E1"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1BED3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680D9A" w14:textId="77777777" w:rsidR="00D4531E" w:rsidRPr="00DD6CFB" w:rsidRDefault="00D4531E" w:rsidP="00DD6CFB">
            <w:pPr>
              <w:pStyle w:val="TAL"/>
              <w:rPr>
                <w:sz w:val="16"/>
                <w:szCs w:val="16"/>
                <w:lang w:eastAsia="en-US"/>
              </w:rPr>
            </w:pPr>
            <w:r w:rsidRPr="00DD6CFB">
              <w:rPr>
                <w:sz w:val="16"/>
                <w:szCs w:val="16"/>
                <w:lang w:eastAsia="en-US"/>
              </w:rPr>
              <w:t>R5-195888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DEB6BF" w14:textId="77777777" w:rsidR="00D4531E" w:rsidRPr="00DD6CFB" w:rsidRDefault="00D4531E" w:rsidP="00DD6CFB">
            <w:pPr>
              <w:pStyle w:val="TAL"/>
              <w:rPr>
                <w:sz w:val="16"/>
                <w:szCs w:val="16"/>
                <w:lang w:eastAsia="en-US"/>
              </w:rPr>
            </w:pPr>
            <w:r w:rsidRPr="00DD6CFB">
              <w:rPr>
                <w:sz w:val="16"/>
                <w:szCs w:val="16"/>
                <w:lang w:eastAsia="en-US"/>
              </w:rPr>
              <w:t>0817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15832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55006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FD40B8" w14:textId="77777777" w:rsidR="00D4531E" w:rsidRPr="00DD6CFB" w:rsidRDefault="00D4531E" w:rsidP="00DD6CFB">
            <w:pPr>
              <w:pStyle w:val="TAL"/>
              <w:rPr>
                <w:sz w:val="16"/>
                <w:szCs w:val="16"/>
                <w:lang w:eastAsia="en-US"/>
              </w:rPr>
            </w:pPr>
            <w:r w:rsidRPr="00DD6CFB">
              <w:rPr>
                <w:sz w:val="16"/>
                <w:szCs w:val="16"/>
                <w:lang w:eastAsia="en-US"/>
              </w:rPr>
              <w:t>Editorial update RRCRelease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A8896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4F7D91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C582C7"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36DA85"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69EC11" w14:textId="77777777" w:rsidR="00D4531E" w:rsidRPr="00DD6CFB" w:rsidRDefault="00D4531E" w:rsidP="00DD6CFB">
            <w:pPr>
              <w:pStyle w:val="TAL"/>
              <w:rPr>
                <w:sz w:val="16"/>
                <w:szCs w:val="16"/>
                <w:lang w:eastAsia="en-US"/>
              </w:rPr>
            </w:pPr>
            <w:r w:rsidRPr="00DD6CFB">
              <w:rPr>
                <w:sz w:val="16"/>
                <w:szCs w:val="16"/>
                <w:lang w:eastAsia="en-US"/>
              </w:rPr>
              <w:t>R5-195889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923A85" w14:textId="77777777" w:rsidR="00D4531E" w:rsidRPr="00DD6CFB" w:rsidRDefault="00D4531E" w:rsidP="00DD6CFB">
            <w:pPr>
              <w:pStyle w:val="TAL"/>
              <w:rPr>
                <w:sz w:val="16"/>
                <w:szCs w:val="16"/>
                <w:lang w:eastAsia="en-US"/>
              </w:rPr>
            </w:pPr>
            <w:r w:rsidRPr="00DD6CFB">
              <w:rPr>
                <w:sz w:val="16"/>
                <w:szCs w:val="16"/>
                <w:lang w:eastAsia="en-US"/>
              </w:rPr>
              <w:t>0818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DBBAD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9B784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6177FC" w14:textId="77777777" w:rsidR="00D4531E" w:rsidRPr="00DD6CFB" w:rsidRDefault="00D4531E" w:rsidP="00DD6CFB">
            <w:pPr>
              <w:pStyle w:val="TAL"/>
              <w:rPr>
                <w:sz w:val="16"/>
                <w:szCs w:val="16"/>
                <w:lang w:eastAsia="en-US"/>
              </w:rPr>
            </w:pPr>
            <w:r w:rsidRPr="00DD6CFB">
              <w:rPr>
                <w:sz w:val="16"/>
                <w:szCs w:val="16"/>
                <w:lang w:eastAsia="en-US"/>
              </w:rPr>
              <w:t>Add SCGFailureInformation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4C9A0"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92CC28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3510D26"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72159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B310D5" w14:textId="77777777" w:rsidR="00D4531E" w:rsidRPr="00DD6CFB" w:rsidRDefault="00D4531E" w:rsidP="00DD6CFB">
            <w:pPr>
              <w:pStyle w:val="TAL"/>
              <w:rPr>
                <w:sz w:val="16"/>
                <w:szCs w:val="16"/>
                <w:lang w:eastAsia="en-US"/>
              </w:rPr>
            </w:pPr>
            <w:r w:rsidRPr="00DD6CFB">
              <w:rPr>
                <w:sz w:val="16"/>
                <w:szCs w:val="16"/>
                <w:lang w:eastAsia="en-US"/>
              </w:rPr>
              <w:t>R5-195890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999717" w14:textId="77777777" w:rsidR="00D4531E" w:rsidRPr="00DD6CFB" w:rsidRDefault="00D4531E" w:rsidP="00DD6CFB">
            <w:pPr>
              <w:pStyle w:val="TAL"/>
              <w:rPr>
                <w:sz w:val="16"/>
                <w:szCs w:val="16"/>
                <w:lang w:eastAsia="en-US"/>
              </w:rPr>
            </w:pPr>
            <w:r w:rsidRPr="00DD6CFB">
              <w:rPr>
                <w:sz w:val="16"/>
                <w:szCs w:val="16"/>
                <w:lang w:eastAsia="en-US"/>
              </w:rPr>
              <w:t>0819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4633C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3D651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5CBAC4" w14:textId="77777777" w:rsidR="00D4531E" w:rsidRPr="00DD6CFB" w:rsidRDefault="00D4531E" w:rsidP="00DD6CFB">
            <w:pPr>
              <w:pStyle w:val="TAL"/>
              <w:rPr>
                <w:sz w:val="16"/>
                <w:szCs w:val="16"/>
                <w:lang w:eastAsia="en-US"/>
              </w:rPr>
            </w:pPr>
            <w:r w:rsidRPr="00DD6CFB">
              <w:rPr>
                <w:sz w:val="16"/>
                <w:szCs w:val="16"/>
                <w:lang w:eastAsia="en-US"/>
              </w:rPr>
              <w:t>Add SCGFailureInformationEUTRA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75B1A4"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4D8FDA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2EDE94"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1D9613"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134D96" w14:textId="77777777" w:rsidR="00D4531E" w:rsidRPr="00DD6CFB" w:rsidRDefault="00D4531E" w:rsidP="00DD6CFB">
            <w:pPr>
              <w:pStyle w:val="TAL"/>
              <w:rPr>
                <w:sz w:val="16"/>
                <w:szCs w:val="16"/>
                <w:lang w:eastAsia="en-US"/>
              </w:rPr>
            </w:pPr>
            <w:r w:rsidRPr="00DD6CFB">
              <w:rPr>
                <w:sz w:val="16"/>
                <w:szCs w:val="16"/>
                <w:lang w:eastAsia="en-US"/>
              </w:rPr>
              <w:t>R5-195895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9468E8" w14:textId="77777777" w:rsidR="00D4531E" w:rsidRPr="00DD6CFB" w:rsidRDefault="00D4531E" w:rsidP="00DD6CFB">
            <w:pPr>
              <w:pStyle w:val="TAL"/>
              <w:rPr>
                <w:sz w:val="16"/>
                <w:szCs w:val="16"/>
                <w:lang w:eastAsia="en-US"/>
              </w:rPr>
            </w:pPr>
            <w:r w:rsidRPr="00DD6CFB">
              <w:rPr>
                <w:sz w:val="16"/>
                <w:szCs w:val="16"/>
                <w:lang w:eastAsia="en-US"/>
              </w:rPr>
              <w:t>0820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89580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031D4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85DAC5" w14:textId="77777777" w:rsidR="00D4531E" w:rsidRPr="00DD6CFB" w:rsidRDefault="00D4531E" w:rsidP="00DD6CFB">
            <w:pPr>
              <w:pStyle w:val="TAL"/>
              <w:rPr>
                <w:sz w:val="16"/>
                <w:szCs w:val="16"/>
                <w:lang w:eastAsia="en-US"/>
              </w:rPr>
            </w:pPr>
            <w:r w:rsidRPr="00DD6CFB">
              <w:rPr>
                <w:sz w:val="16"/>
                <w:szCs w:val="16"/>
                <w:lang w:eastAsia="en-US"/>
              </w:rPr>
              <w:t>Update UECapabilityEnquiry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268C16"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ABD284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87214B"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151463"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BBE125" w14:textId="77777777" w:rsidR="00D4531E" w:rsidRPr="00DD6CFB" w:rsidRDefault="00D4531E" w:rsidP="00DD6CFB">
            <w:pPr>
              <w:pStyle w:val="TAL"/>
              <w:rPr>
                <w:sz w:val="16"/>
                <w:szCs w:val="16"/>
                <w:lang w:eastAsia="en-US"/>
              </w:rPr>
            </w:pPr>
            <w:r w:rsidRPr="00DD6CFB">
              <w:rPr>
                <w:sz w:val="16"/>
                <w:szCs w:val="16"/>
                <w:lang w:eastAsia="en-US"/>
              </w:rPr>
              <w:t>R5-195909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B937B5" w14:textId="77777777" w:rsidR="00D4531E" w:rsidRPr="00DD6CFB" w:rsidRDefault="00D4531E" w:rsidP="00DD6CFB">
            <w:pPr>
              <w:pStyle w:val="TAL"/>
              <w:rPr>
                <w:sz w:val="16"/>
                <w:szCs w:val="16"/>
                <w:lang w:eastAsia="en-US"/>
              </w:rPr>
            </w:pPr>
            <w:r w:rsidRPr="00DD6CFB">
              <w:rPr>
                <w:sz w:val="16"/>
                <w:szCs w:val="16"/>
                <w:lang w:eastAsia="en-US"/>
              </w:rPr>
              <w:t>0821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9B10E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E4CC0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32AE4" w14:textId="77777777" w:rsidR="00D4531E" w:rsidRPr="00DD6CFB" w:rsidRDefault="00D4531E" w:rsidP="00DD6CFB">
            <w:pPr>
              <w:pStyle w:val="TAL"/>
              <w:rPr>
                <w:sz w:val="16"/>
                <w:szCs w:val="16"/>
                <w:lang w:eastAsia="en-US"/>
              </w:rPr>
            </w:pPr>
            <w:r w:rsidRPr="00DD6CFB">
              <w:rPr>
                <w:sz w:val="16"/>
                <w:szCs w:val="16"/>
                <w:lang w:eastAsia="en-US"/>
              </w:rPr>
              <w:t>Editorial update UECapabilityInformation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412F38"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5322CC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BEE75D"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BE9DC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B7773E" w14:textId="77777777" w:rsidR="00D4531E" w:rsidRPr="00DD6CFB" w:rsidRDefault="00D4531E" w:rsidP="00DD6CFB">
            <w:pPr>
              <w:pStyle w:val="TAL"/>
              <w:rPr>
                <w:sz w:val="16"/>
                <w:szCs w:val="16"/>
                <w:lang w:eastAsia="en-US"/>
              </w:rPr>
            </w:pPr>
            <w:r w:rsidRPr="00DD6CFB">
              <w:rPr>
                <w:sz w:val="16"/>
                <w:szCs w:val="16"/>
                <w:lang w:eastAsia="en-US"/>
              </w:rPr>
              <w:t>R5-195910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6655D9" w14:textId="77777777" w:rsidR="00D4531E" w:rsidRPr="00DD6CFB" w:rsidRDefault="00D4531E" w:rsidP="00DD6CFB">
            <w:pPr>
              <w:pStyle w:val="TAL"/>
              <w:rPr>
                <w:sz w:val="16"/>
                <w:szCs w:val="16"/>
                <w:lang w:eastAsia="en-US"/>
              </w:rPr>
            </w:pPr>
            <w:r w:rsidRPr="00DD6CFB">
              <w:rPr>
                <w:sz w:val="16"/>
                <w:szCs w:val="16"/>
                <w:lang w:eastAsia="en-US"/>
              </w:rPr>
              <w:t>0822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F834E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18DC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78F6D1" w14:textId="77777777" w:rsidR="00D4531E" w:rsidRPr="00DD6CFB" w:rsidRDefault="00D4531E" w:rsidP="00DD6CFB">
            <w:pPr>
              <w:pStyle w:val="TAL"/>
              <w:rPr>
                <w:sz w:val="16"/>
                <w:szCs w:val="16"/>
                <w:lang w:eastAsia="en-US"/>
              </w:rPr>
            </w:pPr>
            <w:r w:rsidRPr="00DD6CFB">
              <w:rPr>
                <w:sz w:val="16"/>
                <w:szCs w:val="16"/>
                <w:lang w:eastAsia="en-US"/>
              </w:rPr>
              <w:t>Add ULInformationTransferMRDC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A17C81"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F9BA63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EC351E"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BE9889"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EEBB68" w14:textId="77777777" w:rsidR="00D4531E" w:rsidRPr="00DD6CFB" w:rsidRDefault="00D4531E" w:rsidP="00DD6CFB">
            <w:pPr>
              <w:pStyle w:val="TAL"/>
              <w:rPr>
                <w:sz w:val="16"/>
                <w:szCs w:val="16"/>
                <w:lang w:eastAsia="en-US"/>
              </w:rPr>
            </w:pPr>
            <w:r w:rsidRPr="00DD6CFB">
              <w:rPr>
                <w:sz w:val="16"/>
                <w:szCs w:val="16"/>
                <w:lang w:eastAsia="en-US"/>
              </w:rPr>
              <w:t>R5-195926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982D06" w14:textId="77777777" w:rsidR="00D4531E" w:rsidRPr="00DD6CFB" w:rsidRDefault="00D4531E" w:rsidP="00DD6CFB">
            <w:pPr>
              <w:pStyle w:val="TAL"/>
              <w:rPr>
                <w:sz w:val="16"/>
                <w:szCs w:val="16"/>
                <w:lang w:eastAsia="en-US"/>
              </w:rPr>
            </w:pPr>
            <w:r w:rsidRPr="00DD6CFB">
              <w:rPr>
                <w:sz w:val="16"/>
                <w:szCs w:val="16"/>
                <w:lang w:eastAsia="en-US"/>
              </w:rPr>
              <w:t>0823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03E10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D671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C8E679" w14:textId="77777777" w:rsidR="00D4531E" w:rsidRPr="00DD6CFB" w:rsidRDefault="00D4531E" w:rsidP="00DD6CFB">
            <w:pPr>
              <w:pStyle w:val="TAL"/>
              <w:rPr>
                <w:sz w:val="16"/>
                <w:szCs w:val="16"/>
                <w:lang w:eastAsia="en-US"/>
              </w:rPr>
            </w:pPr>
            <w:r w:rsidRPr="00DD6CFB">
              <w:rPr>
                <w:sz w:val="16"/>
                <w:szCs w:val="16"/>
                <w:lang w:eastAsia="en-US"/>
              </w:rPr>
              <w:t>Editorial update RRC 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3EA70E"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E154D3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45706A"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F66ED2"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C063FBC" w14:textId="77777777" w:rsidR="00D4531E" w:rsidRPr="00DD6CFB" w:rsidRDefault="00D4531E" w:rsidP="00DD6CFB">
            <w:pPr>
              <w:pStyle w:val="TAL"/>
              <w:rPr>
                <w:sz w:val="16"/>
                <w:szCs w:val="16"/>
                <w:lang w:eastAsia="en-US"/>
              </w:rPr>
            </w:pPr>
            <w:r w:rsidRPr="00DD6CFB">
              <w:rPr>
                <w:sz w:val="16"/>
                <w:szCs w:val="16"/>
                <w:lang w:eastAsia="en-US"/>
              </w:rPr>
              <w:t>R5-195927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C7FA25" w14:textId="77777777" w:rsidR="00D4531E" w:rsidRPr="00DD6CFB" w:rsidRDefault="00D4531E" w:rsidP="00DD6CFB">
            <w:pPr>
              <w:pStyle w:val="TAL"/>
              <w:rPr>
                <w:sz w:val="16"/>
                <w:szCs w:val="16"/>
                <w:lang w:eastAsia="en-US"/>
              </w:rPr>
            </w:pPr>
            <w:r w:rsidRPr="00DD6CFB">
              <w:rPr>
                <w:sz w:val="16"/>
                <w:szCs w:val="16"/>
                <w:lang w:eastAsia="en-US"/>
              </w:rPr>
              <w:t>0824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D4382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7C154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491317" w14:textId="77777777" w:rsidR="00D4531E" w:rsidRPr="00DD6CFB" w:rsidRDefault="00D4531E" w:rsidP="00DD6CFB">
            <w:pPr>
              <w:pStyle w:val="TAL"/>
              <w:rPr>
                <w:sz w:val="16"/>
                <w:szCs w:val="16"/>
                <w:lang w:eastAsia="en-US"/>
              </w:rPr>
            </w:pPr>
            <w:r w:rsidRPr="00DD6CFB">
              <w:rPr>
                <w:sz w:val="16"/>
                <w:szCs w:val="16"/>
                <w:lang w:eastAsia="en-US"/>
              </w:rPr>
              <w:t>Editorial update S-NSSAI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6E5DE7"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86489F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23F4EAF"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BA490B"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91110D" w14:textId="77777777" w:rsidR="00D4531E" w:rsidRPr="00DD6CFB" w:rsidRDefault="00D4531E" w:rsidP="00DD6CFB">
            <w:pPr>
              <w:pStyle w:val="TAL"/>
              <w:rPr>
                <w:sz w:val="16"/>
                <w:szCs w:val="16"/>
                <w:lang w:eastAsia="en-US"/>
              </w:rPr>
            </w:pPr>
            <w:r w:rsidRPr="00DD6CFB">
              <w:rPr>
                <w:sz w:val="16"/>
                <w:szCs w:val="16"/>
                <w:lang w:eastAsia="en-US"/>
              </w:rPr>
              <w:t>R5-195944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47E27B" w14:textId="77777777" w:rsidR="00D4531E" w:rsidRPr="00DD6CFB" w:rsidRDefault="00D4531E" w:rsidP="00DD6CFB">
            <w:pPr>
              <w:pStyle w:val="TAL"/>
              <w:rPr>
                <w:sz w:val="16"/>
                <w:szCs w:val="16"/>
                <w:lang w:eastAsia="en-US"/>
              </w:rPr>
            </w:pPr>
            <w:r w:rsidRPr="00DD6CFB">
              <w:rPr>
                <w:sz w:val="16"/>
                <w:szCs w:val="16"/>
                <w:lang w:eastAsia="en-US"/>
              </w:rPr>
              <w:t>0826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C882D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4F689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6D1D08" w14:textId="77777777" w:rsidR="00D4531E" w:rsidRPr="00DD6CFB" w:rsidRDefault="00D4531E" w:rsidP="00DD6CFB">
            <w:pPr>
              <w:pStyle w:val="TAL"/>
              <w:rPr>
                <w:sz w:val="16"/>
                <w:szCs w:val="16"/>
                <w:lang w:eastAsia="en-US"/>
              </w:rPr>
            </w:pPr>
            <w:r w:rsidRPr="00DD6CFB">
              <w:rPr>
                <w:sz w:val="16"/>
                <w:szCs w:val="16"/>
                <w:lang w:eastAsia="en-US"/>
              </w:rPr>
              <w:t>Correction to ReportConfigNR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FFBF8E"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10D4BC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0DD1B4"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329B5E"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7F28BC" w14:textId="77777777" w:rsidR="00D4531E" w:rsidRPr="00DD6CFB" w:rsidRDefault="00D4531E" w:rsidP="00DD6CFB">
            <w:pPr>
              <w:pStyle w:val="TAL"/>
              <w:rPr>
                <w:sz w:val="16"/>
                <w:szCs w:val="16"/>
                <w:lang w:eastAsia="en-US"/>
              </w:rPr>
            </w:pPr>
            <w:r w:rsidRPr="00DD6CFB">
              <w:rPr>
                <w:sz w:val="16"/>
                <w:szCs w:val="16"/>
                <w:lang w:eastAsia="en-US"/>
              </w:rPr>
              <w:t>R5-195945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4A87FF" w14:textId="77777777" w:rsidR="00D4531E" w:rsidRPr="00DD6CFB" w:rsidRDefault="00D4531E" w:rsidP="00DD6CFB">
            <w:pPr>
              <w:pStyle w:val="TAL"/>
              <w:rPr>
                <w:sz w:val="16"/>
                <w:szCs w:val="16"/>
                <w:lang w:eastAsia="en-US"/>
              </w:rPr>
            </w:pPr>
            <w:r w:rsidRPr="00DD6CFB">
              <w:rPr>
                <w:sz w:val="16"/>
                <w:szCs w:val="16"/>
                <w:lang w:eastAsia="en-US"/>
              </w:rPr>
              <w:t>0827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4FF0F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DD125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14C0A7" w14:textId="77777777" w:rsidR="00D4531E" w:rsidRPr="00DD6CFB" w:rsidRDefault="00D4531E" w:rsidP="00DD6CFB">
            <w:pPr>
              <w:pStyle w:val="TAL"/>
              <w:rPr>
                <w:sz w:val="16"/>
                <w:szCs w:val="16"/>
                <w:lang w:eastAsia="en-US"/>
              </w:rPr>
            </w:pPr>
            <w:r w:rsidRPr="00DD6CFB">
              <w:rPr>
                <w:sz w:val="16"/>
                <w:szCs w:val="16"/>
                <w:lang w:eastAsia="en-US"/>
              </w:rPr>
              <w:t>Updates to default configurations for 5GC NAS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2FB3B1"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FD2391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62170F5"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BF7306F"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509EC77" w14:textId="77777777" w:rsidR="00D4531E" w:rsidRPr="00DD6CFB" w:rsidRDefault="00D4531E" w:rsidP="00DD6CFB">
            <w:pPr>
              <w:pStyle w:val="TAL"/>
              <w:rPr>
                <w:sz w:val="16"/>
                <w:szCs w:val="16"/>
                <w:lang w:eastAsia="en-US"/>
              </w:rPr>
            </w:pPr>
            <w:r w:rsidRPr="00DD6CFB">
              <w:rPr>
                <w:sz w:val="16"/>
                <w:szCs w:val="16"/>
                <w:lang w:eastAsia="en-US"/>
              </w:rPr>
              <w:t>R5-196030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C1586A" w14:textId="77777777" w:rsidR="00D4531E" w:rsidRPr="00DD6CFB" w:rsidRDefault="00D4531E" w:rsidP="00DD6CFB">
            <w:pPr>
              <w:pStyle w:val="TAL"/>
              <w:rPr>
                <w:sz w:val="16"/>
                <w:szCs w:val="16"/>
                <w:lang w:eastAsia="en-US"/>
              </w:rPr>
            </w:pPr>
            <w:r w:rsidRPr="00DD6CFB">
              <w:rPr>
                <w:sz w:val="16"/>
                <w:szCs w:val="16"/>
                <w:lang w:eastAsia="en-US"/>
              </w:rPr>
              <w:t>0829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69A36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AEE93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366076" w14:textId="77777777" w:rsidR="00D4531E" w:rsidRPr="00DD6CFB" w:rsidRDefault="00D4531E" w:rsidP="00DD6CFB">
            <w:pPr>
              <w:pStyle w:val="TAL"/>
              <w:rPr>
                <w:sz w:val="16"/>
                <w:szCs w:val="16"/>
                <w:lang w:eastAsia="en-US"/>
              </w:rPr>
            </w:pPr>
            <w:r w:rsidRPr="00DD6CFB">
              <w:rPr>
                <w:sz w:val="16"/>
                <w:szCs w:val="16"/>
                <w:lang w:eastAsia="en-US"/>
              </w:rPr>
              <w:t>Handling of thresholds in FR2 when Events A3 and A6 are inter-frequency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1F7B83"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FD7C98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EE5F65D"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2905AE"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CBD161" w14:textId="77777777" w:rsidR="00D4531E" w:rsidRPr="00DD6CFB" w:rsidRDefault="00D4531E" w:rsidP="00DD6CFB">
            <w:pPr>
              <w:pStyle w:val="TAL"/>
              <w:rPr>
                <w:sz w:val="16"/>
                <w:szCs w:val="16"/>
                <w:lang w:eastAsia="en-US"/>
              </w:rPr>
            </w:pPr>
            <w:r w:rsidRPr="00DD6CFB">
              <w:rPr>
                <w:sz w:val="16"/>
                <w:szCs w:val="16"/>
                <w:lang w:eastAsia="en-US"/>
              </w:rPr>
              <w:t>R5-196031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2C691A" w14:textId="77777777" w:rsidR="00D4531E" w:rsidRPr="00DD6CFB" w:rsidRDefault="00D4531E" w:rsidP="00DD6CFB">
            <w:pPr>
              <w:pStyle w:val="TAL"/>
              <w:rPr>
                <w:sz w:val="16"/>
                <w:szCs w:val="16"/>
                <w:lang w:eastAsia="en-US"/>
              </w:rPr>
            </w:pPr>
            <w:r w:rsidRPr="00DD6CFB">
              <w:rPr>
                <w:sz w:val="16"/>
                <w:szCs w:val="16"/>
                <w:lang w:eastAsia="en-US"/>
              </w:rPr>
              <w:t>0830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C8F5D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8B37E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ED799B" w14:textId="77777777" w:rsidR="00D4531E" w:rsidRPr="00DD6CFB" w:rsidRDefault="00D4531E" w:rsidP="00DD6CFB">
            <w:pPr>
              <w:pStyle w:val="TAL"/>
              <w:rPr>
                <w:sz w:val="16"/>
                <w:szCs w:val="16"/>
                <w:lang w:eastAsia="en-US"/>
              </w:rPr>
            </w:pPr>
            <w:r w:rsidRPr="00DD6CFB">
              <w:rPr>
                <w:sz w:val="16"/>
                <w:szCs w:val="16"/>
                <w:lang w:eastAsia="en-US"/>
              </w:rPr>
              <w:t>Adding references to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5F088D"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342555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5A7A95"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1D97B9"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5255C5" w14:textId="77777777" w:rsidR="00D4531E" w:rsidRPr="00DD6CFB" w:rsidRDefault="00D4531E" w:rsidP="00DD6CFB">
            <w:pPr>
              <w:pStyle w:val="TAL"/>
              <w:rPr>
                <w:sz w:val="16"/>
                <w:szCs w:val="16"/>
                <w:lang w:eastAsia="en-US"/>
              </w:rPr>
            </w:pPr>
            <w:r w:rsidRPr="00DD6CFB">
              <w:rPr>
                <w:sz w:val="16"/>
                <w:szCs w:val="16"/>
                <w:lang w:eastAsia="en-US"/>
              </w:rPr>
              <w:t>R5-196136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B13DEF" w14:textId="77777777" w:rsidR="00D4531E" w:rsidRPr="00DD6CFB" w:rsidRDefault="00D4531E" w:rsidP="00DD6CFB">
            <w:pPr>
              <w:pStyle w:val="TAL"/>
              <w:rPr>
                <w:sz w:val="16"/>
                <w:szCs w:val="16"/>
                <w:lang w:eastAsia="en-US"/>
              </w:rPr>
            </w:pPr>
            <w:r w:rsidRPr="00DD6CFB">
              <w:rPr>
                <w:sz w:val="16"/>
                <w:szCs w:val="16"/>
                <w:lang w:eastAsia="en-US"/>
              </w:rPr>
              <w:t>0836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A1CBB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1402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D666F0" w14:textId="77777777" w:rsidR="00D4531E" w:rsidRPr="00DD6CFB" w:rsidRDefault="00D4531E" w:rsidP="00DD6CFB">
            <w:pPr>
              <w:pStyle w:val="TAL"/>
              <w:rPr>
                <w:sz w:val="16"/>
                <w:szCs w:val="16"/>
                <w:lang w:eastAsia="en-US"/>
              </w:rPr>
            </w:pPr>
            <w:r w:rsidRPr="00DD6CFB">
              <w:rPr>
                <w:sz w:val="16"/>
                <w:szCs w:val="16"/>
                <w:lang w:eastAsia="en-US"/>
              </w:rPr>
              <w:t>Addition new NR cell for SS-RSRP RRM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7F86E"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60A831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D20D4F"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554379"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50A6682" w14:textId="77777777" w:rsidR="00D4531E" w:rsidRPr="00DD6CFB" w:rsidRDefault="00D4531E" w:rsidP="00DD6CFB">
            <w:pPr>
              <w:pStyle w:val="TAL"/>
              <w:rPr>
                <w:sz w:val="16"/>
                <w:szCs w:val="16"/>
                <w:lang w:eastAsia="en-US"/>
              </w:rPr>
            </w:pPr>
            <w:r w:rsidRPr="00DD6CFB">
              <w:rPr>
                <w:sz w:val="16"/>
                <w:szCs w:val="16"/>
                <w:lang w:eastAsia="en-US"/>
              </w:rPr>
              <w:t>R5-196148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0B42C5" w14:textId="77777777" w:rsidR="00D4531E" w:rsidRPr="00DD6CFB" w:rsidRDefault="00D4531E" w:rsidP="00DD6CFB">
            <w:pPr>
              <w:pStyle w:val="TAL"/>
              <w:rPr>
                <w:sz w:val="16"/>
                <w:szCs w:val="16"/>
                <w:lang w:eastAsia="en-US"/>
              </w:rPr>
            </w:pPr>
            <w:r w:rsidRPr="00DD6CFB">
              <w:rPr>
                <w:sz w:val="16"/>
                <w:szCs w:val="16"/>
                <w:lang w:eastAsia="en-US"/>
              </w:rPr>
              <w:t>0837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0D6C9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0B9B5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536B8B" w14:textId="77777777" w:rsidR="00D4531E" w:rsidRPr="00DD6CFB" w:rsidRDefault="00D4531E" w:rsidP="00DD6CFB">
            <w:pPr>
              <w:pStyle w:val="TAL"/>
              <w:rPr>
                <w:sz w:val="16"/>
                <w:szCs w:val="16"/>
                <w:lang w:eastAsia="en-US"/>
              </w:rPr>
            </w:pPr>
            <w:r w:rsidRPr="00DD6CFB">
              <w:rPr>
                <w:sz w:val="16"/>
                <w:szCs w:val="16"/>
                <w:lang w:eastAsia="en-US"/>
              </w:rPr>
              <w:t>Update of Annex C for selecting SSB location for cells not selectable as PCell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516E8A"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C44C35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530257"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78D6B17"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5246FE" w14:textId="77777777" w:rsidR="00D4531E" w:rsidRPr="00DD6CFB" w:rsidRDefault="00D4531E" w:rsidP="00DD6CFB">
            <w:pPr>
              <w:pStyle w:val="TAL"/>
              <w:rPr>
                <w:sz w:val="16"/>
                <w:szCs w:val="16"/>
                <w:lang w:eastAsia="en-US"/>
              </w:rPr>
            </w:pPr>
            <w:r w:rsidRPr="00DD6CFB">
              <w:rPr>
                <w:sz w:val="16"/>
                <w:szCs w:val="16"/>
                <w:lang w:eastAsia="en-US"/>
              </w:rPr>
              <w:t>R5-196158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7A5EDB" w14:textId="77777777" w:rsidR="00D4531E" w:rsidRPr="00DD6CFB" w:rsidRDefault="00D4531E" w:rsidP="00DD6CFB">
            <w:pPr>
              <w:pStyle w:val="TAL"/>
              <w:rPr>
                <w:sz w:val="16"/>
                <w:szCs w:val="16"/>
                <w:lang w:eastAsia="en-US"/>
              </w:rPr>
            </w:pPr>
            <w:r w:rsidRPr="00DD6CFB">
              <w:rPr>
                <w:sz w:val="16"/>
                <w:szCs w:val="16"/>
                <w:lang w:eastAsia="en-US"/>
              </w:rPr>
              <w:t>0838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95D69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555EC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22CE7E" w14:textId="77777777" w:rsidR="00D4531E" w:rsidRPr="00DD6CFB" w:rsidRDefault="00D4531E" w:rsidP="00DD6CFB">
            <w:pPr>
              <w:pStyle w:val="TAL"/>
              <w:rPr>
                <w:sz w:val="16"/>
                <w:szCs w:val="16"/>
                <w:lang w:eastAsia="en-US"/>
              </w:rPr>
            </w:pPr>
            <w:r w:rsidRPr="00DD6CFB">
              <w:rPr>
                <w:sz w:val="16"/>
                <w:szCs w:val="16"/>
                <w:lang w:eastAsia="en-US"/>
              </w:rPr>
              <w:t>Correction of references to test frequency tables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88074"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944F2A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06112F"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CDFD3B"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78B360" w14:textId="77777777" w:rsidR="00D4531E" w:rsidRPr="00DD6CFB" w:rsidRDefault="00D4531E" w:rsidP="00DD6CFB">
            <w:pPr>
              <w:pStyle w:val="TAL"/>
              <w:rPr>
                <w:sz w:val="16"/>
                <w:szCs w:val="16"/>
                <w:lang w:eastAsia="en-US"/>
              </w:rPr>
            </w:pPr>
            <w:r w:rsidRPr="00DD6CFB">
              <w:rPr>
                <w:sz w:val="16"/>
                <w:szCs w:val="16"/>
                <w:lang w:eastAsia="en-US"/>
              </w:rPr>
              <w:t>R5-196159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8635EE" w14:textId="77777777" w:rsidR="00D4531E" w:rsidRPr="00DD6CFB" w:rsidRDefault="00D4531E" w:rsidP="00DD6CFB">
            <w:pPr>
              <w:pStyle w:val="TAL"/>
              <w:rPr>
                <w:sz w:val="16"/>
                <w:szCs w:val="16"/>
                <w:lang w:eastAsia="en-US"/>
              </w:rPr>
            </w:pPr>
            <w:r w:rsidRPr="00DD6CFB">
              <w:rPr>
                <w:sz w:val="16"/>
                <w:szCs w:val="16"/>
                <w:lang w:eastAsia="en-US"/>
              </w:rPr>
              <w:t>0839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CFACF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2AB6A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AEE0DD" w14:textId="77777777" w:rsidR="00D4531E" w:rsidRPr="00DD6CFB" w:rsidRDefault="00D4531E" w:rsidP="00DD6CFB">
            <w:pPr>
              <w:pStyle w:val="TAL"/>
              <w:rPr>
                <w:sz w:val="16"/>
                <w:szCs w:val="16"/>
                <w:lang w:eastAsia="en-US"/>
              </w:rPr>
            </w:pPr>
            <w:r w:rsidRPr="00DD6CFB">
              <w:rPr>
                <w:sz w:val="16"/>
                <w:szCs w:val="16"/>
                <w:lang w:eastAsia="en-US"/>
              </w:rPr>
              <w:t>Correction of clause numbers for test frequencies for Non-3GPP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F56C3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BABFD9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1D38B3"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14EA91"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7797B7" w14:textId="77777777" w:rsidR="00D4531E" w:rsidRPr="00DD6CFB" w:rsidRDefault="00D4531E" w:rsidP="00DD6CFB">
            <w:pPr>
              <w:pStyle w:val="TAL"/>
              <w:rPr>
                <w:sz w:val="16"/>
                <w:szCs w:val="16"/>
                <w:lang w:eastAsia="en-US"/>
              </w:rPr>
            </w:pPr>
            <w:r w:rsidRPr="00DD6CFB">
              <w:rPr>
                <w:sz w:val="16"/>
                <w:szCs w:val="16"/>
                <w:lang w:eastAsia="en-US"/>
              </w:rPr>
              <w:t>R5-196168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04158F" w14:textId="77777777" w:rsidR="00D4531E" w:rsidRPr="00DD6CFB" w:rsidRDefault="00D4531E" w:rsidP="00DD6CFB">
            <w:pPr>
              <w:pStyle w:val="TAL"/>
              <w:rPr>
                <w:sz w:val="16"/>
                <w:szCs w:val="16"/>
                <w:lang w:eastAsia="en-US"/>
              </w:rPr>
            </w:pPr>
            <w:r w:rsidRPr="00DD6CFB">
              <w:rPr>
                <w:sz w:val="16"/>
                <w:szCs w:val="16"/>
                <w:lang w:eastAsia="en-US"/>
              </w:rPr>
              <w:t>0840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BBCCC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AB4F6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12C25F"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n1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B76BB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511127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2D1114"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BF50A13"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9064A1" w14:textId="77777777" w:rsidR="00D4531E" w:rsidRPr="00DD6CFB" w:rsidRDefault="00D4531E" w:rsidP="00DD6CFB">
            <w:pPr>
              <w:pStyle w:val="TAL"/>
              <w:rPr>
                <w:sz w:val="16"/>
                <w:szCs w:val="16"/>
                <w:lang w:eastAsia="en-US"/>
              </w:rPr>
            </w:pPr>
            <w:r w:rsidRPr="00DD6CFB">
              <w:rPr>
                <w:sz w:val="16"/>
                <w:szCs w:val="16"/>
                <w:lang w:eastAsia="en-US"/>
              </w:rPr>
              <w:t>R5-196169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71335A" w14:textId="77777777" w:rsidR="00D4531E" w:rsidRPr="00DD6CFB" w:rsidRDefault="00D4531E" w:rsidP="00DD6CFB">
            <w:pPr>
              <w:pStyle w:val="TAL"/>
              <w:rPr>
                <w:sz w:val="16"/>
                <w:szCs w:val="16"/>
                <w:lang w:eastAsia="en-US"/>
              </w:rPr>
            </w:pPr>
            <w:r w:rsidRPr="00DD6CFB">
              <w:rPr>
                <w:sz w:val="16"/>
                <w:szCs w:val="16"/>
                <w:lang w:eastAsia="en-US"/>
              </w:rPr>
              <w:t>0841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CBECB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46282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809A3F"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n2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AA306F"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5EF4AE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FDB6FE"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6219B8"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8193F7" w14:textId="77777777" w:rsidR="00D4531E" w:rsidRPr="00DD6CFB" w:rsidRDefault="00D4531E" w:rsidP="00DD6CFB">
            <w:pPr>
              <w:pStyle w:val="TAL"/>
              <w:rPr>
                <w:sz w:val="16"/>
                <w:szCs w:val="16"/>
                <w:lang w:eastAsia="en-US"/>
              </w:rPr>
            </w:pPr>
            <w:r w:rsidRPr="00DD6CFB">
              <w:rPr>
                <w:sz w:val="16"/>
                <w:szCs w:val="16"/>
                <w:lang w:eastAsia="en-US"/>
              </w:rPr>
              <w:t>R5-196170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1648C4" w14:textId="77777777" w:rsidR="00D4531E" w:rsidRPr="00DD6CFB" w:rsidRDefault="00D4531E" w:rsidP="00DD6CFB">
            <w:pPr>
              <w:pStyle w:val="TAL"/>
              <w:rPr>
                <w:sz w:val="16"/>
                <w:szCs w:val="16"/>
                <w:lang w:eastAsia="en-US"/>
              </w:rPr>
            </w:pPr>
            <w:r w:rsidRPr="00DD6CFB">
              <w:rPr>
                <w:sz w:val="16"/>
                <w:szCs w:val="16"/>
                <w:lang w:eastAsia="en-US"/>
              </w:rPr>
              <w:t>0842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F25F7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45576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62DCF"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n3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88248E"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17D5F5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1A6327"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5AAF14"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FB58EC" w14:textId="77777777" w:rsidR="00D4531E" w:rsidRPr="00DD6CFB" w:rsidRDefault="00D4531E" w:rsidP="00DD6CFB">
            <w:pPr>
              <w:pStyle w:val="TAL"/>
              <w:rPr>
                <w:sz w:val="16"/>
                <w:szCs w:val="16"/>
                <w:lang w:eastAsia="en-US"/>
              </w:rPr>
            </w:pPr>
            <w:r w:rsidRPr="00DD6CFB">
              <w:rPr>
                <w:sz w:val="16"/>
                <w:szCs w:val="16"/>
                <w:lang w:eastAsia="en-US"/>
              </w:rPr>
              <w:t>R5-196171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8F3A97" w14:textId="77777777" w:rsidR="00D4531E" w:rsidRPr="00DD6CFB" w:rsidRDefault="00D4531E" w:rsidP="00DD6CFB">
            <w:pPr>
              <w:pStyle w:val="TAL"/>
              <w:rPr>
                <w:sz w:val="16"/>
                <w:szCs w:val="16"/>
                <w:lang w:eastAsia="en-US"/>
              </w:rPr>
            </w:pPr>
            <w:r w:rsidRPr="00DD6CFB">
              <w:rPr>
                <w:sz w:val="16"/>
                <w:szCs w:val="16"/>
                <w:lang w:eastAsia="en-US"/>
              </w:rPr>
              <w:t>0843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C7791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7C3C3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1F0F48"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n7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99F5F3"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C054A5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1BF744E"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DDBD29"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AEB79F" w14:textId="77777777" w:rsidR="00D4531E" w:rsidRPr="00DD6CFB" w:rsidRDefault="00D4531E" w:rsidP="00DD6CFB">
            <w:pPr>
              <w:pStyle w:val="TAL"/>
              <w:rPr>
                <w:sz w:val="16"/>
                <w:szCs w:val="16"/>
                <w:lang w:eastAsia="en-US"/>
              </w:rPr>
            </w:pPr>
            <w:r w:rsidRPr="00DD6CFB">
              <w:rPr>
                <w:sz w:val="16"/>
                <w:szCs w:val="16"/>
                <w:lang w:eastAsia="en-US"/>
              </w:rPr>
              <w:t>R5-196172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C70D8D" w14:textId="77777777" w:rsidR="00D4531E" w:rsidRPr="00DD6CFB" w:rsidRDefault="00D4531E" w:rsidP="00DD6CFB">
            <w:pPr>
              <w:pStyle w:val="TAL"/>
              <w:rPr>
                <w:sz w:val="16"/>
                <w:szCs w:val="16"/>
                <w:lang w:eastAsia="en-US"/>
              </w:rPr>
            </w:pPr>
            <w:r w:rsidRPr="00DD6CFB">
              <w:rPr>
                <w:sz w:val="16"/>
                <w:szCs w:val="16"/>
                <w:lang w:eastAsia="en-US"/>
              </w:rPr>
              <w:t>0844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5FBC4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C7CD4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1A3D6A"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n25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B2B637"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C08DDB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022786"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B32ECD"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173042" w14:textId="77777777" w:rsidR="00D4531E" w:rsidRPr="00DD6CFB" w:rsidRDefault="00D4531E" w:rsidP="00DD6CFB">
            <w:pPr>
              <w:pStyle w:val="TAL"/>
              <w:rPr>
                <w:sz w:val="16"/>
                <w:szCs w:val="16"/>
                <w:lang w:eastAsia="en-US"/>
              </w:rPr>
            </w:pPr>
            <w:r w:rsidRPr="00DD6CFB">
              <w:rPr>
                <w:sz w:val="16"/>
                <w:szCs w:val="16"/>
                <w:lang w:eastAsia="en-US"/>
              </w:rPr>
              <w:t>R5-196174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A3403F" w14:textId="77777777" w:rsidR="00D4531E" w:rsidRPr="00DD6CFB" w:rsidRDefault="00D4531E" w:rsidP="00DD6CFB">
            <w:pPr>
              <w:pStyle w:val="TAL"/>
              <w:rPr>
                <w:sz w:val="16"/>
                <w:szCs w:val="16"/>
                <w:lang w:eastAsia="en-US"/>
              </w:rPr>
            </w:pPr>
            <w:r w:rsidRPr="00DD6CFB">
              <w:rPr>
                <w:sz w:val="16"/>
                <w:szCs w:val="16"/>
                <w:lang w:eastAsia="en-US"/>
              </w:rPr>
              <w:t>0846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E49CD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6273F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06E474"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n38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771260"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7D1059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2EA499"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6D69BB"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7E1735" w14:textId="77777777" w:rsidR="00D4531E" w:rsidRPr="00DD6CFB" w:rsidRDefault="00D4531E" w:rsidP="00DD6CFB">
            <w:pPr>
              <w:pStyle w:val="TAL"/>
              <w:rPr>
                <w:sz w:val="16"/>
                <w:szCs w:val="16"/>
                <w:lang w:eastAsia="en-US"/>
              </w:rPr>
            </w:pPr>
            <w:r w:rsidRPr="00DD6CFB">
              <w:rPr>
                <w:sz w:val="16"/>
                <w:szCs w:val="16"/>
                <w:lang w:eastAsia="en-US"/>
              </w:rPr>
              <w:t>R5-196175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D11C9" w14:textId="77777777" w:rsidR="00D4531E" w:rsidRPr="00DD6CFB" w:rsidRDefault="00D4531E" w:rsidP="00DD6CFB">
            <w:pPr>
              <w:pStyle w:val="TAL"/>
              <w:rPr>
                <w:sz w:val="16"/>
                <w:szCs w:val="16"/>
                <w:lang w:eastAsia="en-US"/>
              </w:rPr>
            </w:pPr>
            <w:r w:rsidRPr="00DD6CFB">
              <w:rPr>
                <w:sz w:val="16"/>
                <w:szCs w:val="16"/>
                <w:lang w:eastAsia="en-US"/>
              </w:rPr>
              <w:t>0847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B03B7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5155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70D31F"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n39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60134A"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2E3F0E8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8CFD6CF"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70871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FB2033" w14:textId="77777777" w:rsidR="00D4531E" w:rsidRPr="00DD6CFB" w:rsidRDefault="00D4531E" w:rsidP="00DD6CFB">
            <w:pPr>
              <w:pStyle w:val="TAL"/>
              <w:rPr>
                <w:sz w:val="16"/>
                <w:szCs w:val="16"/>
                <w:lang w:eastAsia="en-US"/>
              </w:rPr>
            </w:pPr>
            <w:r w:rsidRPr="00DD6CFB">
              <w:rPr>
                <w:sz w:val="16"/>
                <w:szCs w:val="16"/>
                <w:lang w:eastAsia="en-US"/>
              </w:rPr>
              <w:t>R5-196176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0F09C3" w14:textId="77777777" w:rsidR="00D4531E" w:rsidRPr="00DD6CFB" w:rsidRDefault="00D4531E" w:rsidP="00DD6CFB">
            <w:pPr>
              <w:pStyle w:val="TAL"/>
              <w:rPr>
                <w:sz w:val="16"/>
                <w:szCs w:val="16"/>
                <w:lang w:eastAsia="en-US"/>
              </w:rPr>
            </w:pPr>
            <w:r w:rsidRPr="00DD6CFB">
              <w:rPr>
                <w:sz w:val="16"/>
                <w:szCs w:val="16"/>
                <w:lang w:eastAsia="en-US"/>
              </w:rPr>
              <w:t>0848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F6516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9D0AB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B21BD4"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n40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E250B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2CAFB4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41D955B"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F79A00"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EDBD8F3" w14:textId="77777777" w:rsidR="00D4531E" w:rsidRPr="00DD6CFB" w:rsidRDefault="00D4531E" w:rsidP="00DD6CFB">
            <w:pPr>
              <w:pStyle w:val="TAL"/>
              <w:rPr>
                <w:sz w:val="16"/>
                <w:szCs w:val="16"/>
                <w:lang w:eastAsia="en-US"/>
              </w:rPr>
            </w:pPr>
            <w:r w:rsidRPr="00DD6CFB">
              <w:rPr>
                <w:sz w:val="16"/>
                <w:szCs w:val="16"/>
                <w:lang w:eastAsia="en-US"/>
              </w:rPr>
              <w:t>R5-196177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1ED225" w14:textId="77777777" w:rsidR="00D4531E" w:rsidRPr="00DD6CFB" w:rsidRDefault="00D4531E" w:rsidP="00DD6CFB">
            <w:pPr>
              <w:pStyle w:val="TAL"/>
              <w:rPr>
                <w:sz w:val="16"/>
                <w:szCs w:val="16"/>
                <w:lang w:eastAsia="en-US"/>
              </w:rPr>
            </w:pPr>
            <w:r w:rsidRPr="00DD6CFB">
              <w:rPr>
                <w:sz w:val="16"/>
                <w:szCs w:val="16"/>
                <w:lang w:eastAsia="en-US"/>
              </w:rPr>
              <w:t>0849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70B68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1802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1C73CD"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n41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934BAD"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424E5B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167497"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837543"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6364BDB" w14:textId="77777777" w:rsidR="00D4531E" w:rsidRPr="00DD6CFB" w:rsidRDefault="00D4531E" w:rsidP="00DD6CFB">
            <w:pPr>
              <w:pStyle w:val="TAL"/>
              <w:rPr>
                <w:sz w:val="16"/>
                <w:szCs w:val="16"/>
                <w:lang w:eastAsia="en-US"/>
              </w:rPr>
            </w:pPr>
            <w:r w:rsidRPr="00DD6CFB">
              <w:rPr>
                <w:sz w:val="16"/>
                <w:szCs w:val="16"/>
                <w:lang w:eastAsia="en-US"/>
              </w:rPr>
              <w:t>R5-196178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08D318" w14:textId="77777777" w:rsidR="00D4531E" w:rsidRPr="00DD6CFB" w:rsidRDefault="00D4531E" w:rsidP="00DD6CFB">
            <w:pPr>
              <w:pStyle w:val="TAL"/>
              <w:rPr>
                <w:sz w:val="16"/>
                <w:szCs w:val="16"/>
                <w:lang w:eastAsia="en-US"/>
              </w:rPr>
            </w:pPr>
            <w:r w:rsidRPr="00DD6CFB">
              <w:rPr>
                <w:sz w:val="16"/>
                <w:szCs w:val="16"/>
                <w:lang w:eastAsia="en-US"/>
              </w:rPr>
              <w:t>0850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9724F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71410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D8F067"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n50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8B7C1A"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2C0E32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8E338B"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5C1199"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1BD39B" w14:textId="77777777" w:rsidR="00D4531E" w:rsidRPr="00DD6CFB" w:rsidRDefault="00D4531E" w:rsidP="00DD6CFB">
            <w:pPr>
              <w:pStyle w:val="TAL"/>
              <w:rPr>
                <w:sz w:val="16"/>
                <w:szCs w:val="16"/>
                <w:lang w:eastAsia="en-US"/>
              </w:rPr>
            </w:pPr>
            <w:r w:rsidRPr="00DD6CFB">
              <w:rPr>
                <w:sz w:val="16"/>
                <w:szCs w:val="16"/>
                <w:lang w:eastAsia="en-US"/>
              </w:rPr>
              <w:t>R5-196179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919D8E" w14:textId="77777777" w:rsidR="00D4531E" w:rsidRPr="00DD6CFB" w:rsidRDefault="00D4531E" w:rsidP="00DD6CFB">
            <w:pPr>
              <w:pStyle w:val="TAL"/>
              <w:rPr>
                <w:sz w:val="16"/>
                <w:szCs w:val="16"/>
                <w:lang w:eastAsia="en-US"/>
              </w:rPr>
            </w:pPr>
            <w:r w:rsidRPr="00DD6CFB">
              <w:rPr>
                <w:sz w:val="16"/>
                <w:szCs w:val="16"/>
                <w:lang w:eastAsia="en-US"/>
              </w:rPr>
              <w:t>0851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56059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028E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CDD340"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n66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2E13F7"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9A9B94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D6B1F3"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7570E5"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78F52D" w14:textId="77777777" w:rsidR="00D4531E" w:rsidRPr="00DD6CFB" w:rsidRDefault="00D4531E" w:rsidP="00DD6CFB">
            <w:pPr>
              <w:pStyle w:val="TAL"/>
              <w:rPr>
                <w:sz w:val="16"/>
                <w:szCs w:val="16"/>
                <w:lang w:eastAsia="en-US"/>
              </w:rPr>
            </w:pPr>
            <w:r w:rsidRPr="00DD6CFB">
              <w:rPr>
                <w:sz w:val="16"/>
                <w:szCs w:val="16"/>
                <w:lang w:eastAsia="en-US"/>
              </w:rPr>
              <w:t>R5-196180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62C671" w14:textId="77777777" w:rsidR="00D4531E" w:rsidRPr="00DD6CFB" w:rsidRDefault="00D4531E" w:rsidP="00DD6CFB">
            <w:pPr>
              <w:pStyle w:val="TAL"/>
              <w:rPr>
                <w:sz w:val="16"/>
                <w:szCs w:val="16"/>
                <w:lang w:eastAsia="en-US"/>
              </w:rPr>
            </w:pPr>
            <w:r w:rsidRPr="00DD6CFB">
              <w:rPr>
                <w:sz w:val="16"/>
                <w:szCs w:val="16"/>
                <w:lang w:eastAsia="en-US"/>
              </w:rPr>
              <w:t>0852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63CA1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4BF96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AB5DE7"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n70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3E21F7"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0AD64B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369E22"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5D4C0D"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3B766C" w14:textId="77777777" w:rsidR="00D4531E" w:rsidRPr="00DD6CFB" w:rsidRDefault="00D4531E" w:rsidP="00DD6CFB">
            <w:pPr>
              <w:pStyle w:val="TAL"/>
              <w:rPr>
                <w:sz w:val="16"/>
                <w:szCs w:val="16"/>
                <w:lang w:eastAsia="en-US"/>
              </w:rPr>
            </w:pPr>
            <w:r w:rsidRPr="00DD6CFB">
              <w:rPr>
                <w:sz w:val="16"/>
                <w:szCs w:val="16"/>
                <w:lang w:eastAsia="en-US"/>
              </w:rPr>
              <w:t>R5-196181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3AF610" w14:textId="77777777" w:rsidR="00D4531E" w:rsidRPr="00DD6CFB" w:rsidRDefault="00D4531E" w:rsidP="00DD6CFB">
            <w:pPr>
              <w:pStyle w:val="TAL"/>
              <w:rPr>
                <w:sz w:val="16"/>
                <w:szCs w:val="16"/>
                <w:lang w:eastAsia="en-US"/>
              </w:rPr>
            </w:pPr>
            <w:r w:rsidRPr="00DD6CFB">
              <w:rPr>
                <w:sz w:val="16"/>
                <w:szCs w:val="16"/>
                <w:lang w:eastAsia="en-US"/>
              </w:rPr>
              <w:t>0853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FE7BB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DCBBE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223F99"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n74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EEBBF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A36DD0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FDC1F6"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06A90C"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90116B" w14:textId="77777777" w:rsidR="00D4531E" w:rsidRPr="00DD6CFB" w:rsidRDefault="00D4531E" w:rsidP="00DD6CFB">
            <w:pPr>
              <w:pStyle w:val="TAL"/>
              <w:rPr>
                <w:sz w:val="16"/>
                <w:szCs w:val="16"/>
                <w:lang w:eastAsia="en-US"/>
              </w:rPr>
            </w:pPr>
            <w:r w:rsidRPr="00DD6CFB">
              <w:rPr>
                <w:sz w:val="16"/>
                <w:szCs w:val="16"/>
                <w:lang w:eastAsia="en-US"/>
              </w:rPr>
              <w:t>R5-196182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F90A76" w14:textId="77777777" w:rsidR="00D4531E" w:rsidRPr="00DD6CFB" w:rsidRDefault="00D4531E" w:rsidP="00DD6CFB">
            <w:pPr>
              <w:pStyle w:val="TAL"/>
              <w:rPr>
                <w:sz w:val="16"/>
                <w:szCs w:val="16"/>
                <w:lang w:eastAsia="en-US"/>
              </w:rPr>
            </w:pPr>
            <w:r w:rsidRPr="00DD6CFB">
              <w:rPr>
                <w:sz w:val="16"/>
                <w:szCs w:val="16"/>
                <w:lang w:eastAsia="en-US"/>
              </w:rPr>
              <w:t>0854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1353D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844C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74CBF6"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n75 and SCS 15kHz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C1787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6AD83C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CAE634"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EE58B8"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CE6009" w14:textId="77777777" w:rsidR="00D4531E" w:rsidRPr="00DD6CFB" w:rsidRDefault="00D4531E" w:rsidP="00DD6CFB">
            <w:pPr>
              <w:pStyle w:val="TAL"/>
              <w:rPr>
                <w:sz w:val="16"/>
                <w:szCs w:val="16"/>
                <w:lang w:eastAsia="en-US"/>
              </w:rPr>
            </w:pPr>
            <w:r w:rsidRPr="00DD6CFB">
              <w:rPr>
                <w:sz w:val="16"/>
                <w:szCs w:val="16"/>
                <w:lang w:eastAsia="en-US"/>
              </w:rPr>
              <w:t>R5-196183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472743" w14:textId="77777777" w:rsidR="00D4531E" w:rsidRPr="00DD6CFB" w:rsidRDefault="00D4531E" w:rsidP="00DD6CFB">
            <w:pPr>
              <w:pStyle w:val="TAL"/>
              <w:rPr>
                <w:sz w:val="16"/>
                <w:szCs w:val="16"/>
                <w:lang w:eastAsia="en-US"/>
              </w:rPr>
            </w:pPr>
            <w:r w:rsidRPr="00DD6CFB">
              <w:rPr>
                <w:sz w:val="16"/>
                <w:szCs w:val="16"/>
                <w:lang w:eastAsia="en-US"/>
              </w:rPr>
              <w:t>0855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BA280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9F7E7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C2C1B1"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n77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8D7AD1"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D35A3E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A48F88"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231704"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36E0A7" w14:textId="77777777" w:rsidR="00D4531E" w:rsidRPr="00DD6CFB" w:rsidRDefault="00D4531E" w:rsidP="00DD6CFB">
            <w:pPr>
              <w:pStyle w:val="TAL"/>
              <w:rPr>
                <w:sz w:val="16"/>
                <w:szCs w:val="16"/>
                <w:lang w:eastAsia="en-US"/>
              </w:rPr>
            </w:pPr>
            <w:r w:rsidRPr="00DD6CFB">
              <w:rPr>
                <w:sz w:val="16"/>
                <w:szCs w:val="16"/>
                <w:lang w:eastAsia="en-US"/>
              </w:rPr>
              <w:t>R5-196184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55253B" w14:textId="77777777" w:rsidR="00D4531E" w:rsidRPr="00DD6CFB" w:rsidRDefault="00D4531E" w:rsidP="00DD6CFB">
            <w:pPr>
              <w:pStyle w:val="TAL"/>
              <w:rPr>
                <w:sz w:val="16"/>
                <w:szCs w:val="16"/>
                <w:lang w:eastAsia="en-US"/>
              </w:rPr>
            </w:pPr>
            <w:r w:rsidRPr="00DD6CFB">
              <w:rPr>
                <w:sz w:val="16"/>
                <w:szCs w:val="16"/>
                <w:lang w:eastAsia="en-US"/>
              </w:rPr>
              <w:t>0856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823BF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439CE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E6C412"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n78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FCE04D"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5125E9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DDD4B54"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9FBCC4"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1990BB" w14:textId="77777777" w:rsidR="00D4531E" w:rsidRPr="00DD6CFB" w:rsidRDefault="00D4531E" w:rsidP="00DD6CFB">
            <w:pPr>
              <w:pStyle w:val="TAL"/>
              <w:rPr>
                <w:sz w:val="16"/>
                <w:szCs w:val="16"/>
                <w:lang w:eastAsia="en-US"/>
              </w:rPr>
            </w:pPr>
            <w:r w:rsidRPr="00DD6CFB">
              <w:rPr>
                <w:sz w:val="16"/>
                <w:szCs w:val="16"/>
                <w:lang w:eastAsia="en-US"/>
              </w:rPr>
              <w:t>R5-196185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D2347E" w14:textId="77777777" w:rsidR="00D4531E" w:rsidRPr="00DD6CFB" w:rsidRDefault="00D4531E" w:rsidP="00DD6CFB">
            <w:pPr>
              <w:pStyle w:val="TAL"/>
              <w:rPr>
                <w:sz w:val="16"/>
                <w:szCs w:val="16"/>
                <w:lang w:eastAsia="en-US"/>
              </w:rPr>
            </w:pPr>
            <w:r w:rsidRPr="00DD6CFB">
              <w:rPr>
                <w:sz w:val="16"/>
                <w:szCs w:val="16"/>
                <w:lang w:eastAsia="en-US"/>
              </w:rPr>
              <w:t>0857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34A87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2F4C8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97771D"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SSB location for NR band n79 and SCS 60kHz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C1637C"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45162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C4B3AF"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2E03B7"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512D5E" w14:textId="77777777" w:rsidR="00D4531E" w:rsidRPr="00DD6CFB" w:rsidRDefault="00D4531E" w:rsidP="00DD6CFB">
            <w:pPr>
              <w:pStyle w:val="TAL"/>
              <w:rPr>
                <w:sz w:val="16"/>
                <w:szCs w:val="16"/>
                <w:lang w:eastAsia="en-US"/>
              </w:rPr>
            </w:pPr>
            <w:r w:rsidRPr="00DD6CFB">
              <w:rPr>
                <w:sz w:val="16"/>
                <w:szCs w:val="16"/>
                <w:lang w:eastAsia="en-US"/>
              </w:rPr>
              <w:t>R5-196197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46373B" w14:textId="77777777" w:rsidR="00D4531E" w:rsidRPr="00DD6CFB" w:rsidRDefault="00D4531E" w:rsidP="00DD6CFB">
            <w:pPr>
              <w:pStyle w:val="TAL"/>
              <w:rPr>
                <w:sz w:val="16"/>
                <w:szCs w:val="16"/>
                <w:lang w:eastAsia="en-US"/>
              </w:rPr>
            </w:pPr>
            <w:r w:rsidRPr="00DD6CFB">
              <w:rPr>
                <w:sz w:val="16"/>
                <w:szCs w:val="16"/>
                <w:lang w:eastAsia="en-US"/>
              </w:rPr>
              <w:t>0860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C1A23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799C6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73107C" w14:textId="77777777" w:rsidR="00D4531E" w:rsidRPr="00DD6CFB" w:rsidRDefault="00D4531E" w:rsidP="00DD6CFB">
            <w:pPr>
              <w:pStyle w:val="TAL"/>
              <w:rPr>
                <w:sz w:val="16"/>
                <w:szCs w:val="16"/>
                <w:lang w:eastAsia="en-US"/>
              </w:rPr>
            </w:pPr>
            <w:r w:rsidRPr="00DD6CFB">
              <w:rPr>
                <w:sz w:val="16"/>
                <w:szCs w:val="16"/>
                <w:lang w:eastAsia="en-US"/>
              </w:rPr>
              <w:t>Update IE ServingCellConfigCommon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4C4DCC"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24CBF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38D458"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372663"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C86574" w14:textId="77777777" w:rsidR="00D4531E" w:rsidRPr="00DD6CFB" w:rsidRDefault="00D4531E" w:rsidP="00DD6CFB">
            <w:pPr>
              <w:pStyle w:val="TAL"/>
              <w:rPr>
                <w:sz w:val="16"/>
                <w:szCs w:val="16"/>
                <w:lang w:eastAsia="en-US"/>
              </w:rPr>
            </w:pPr>
            <w:r w:rsidRPr="00DD6CFB">
              <w:rPr>
                <w:sz w:val="16"/>
                <w:szCs w:val="16"/>
                <w:lang w:eastAsia="en-US"/>
              </w:rPr>
              <w:t>R5-196198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E8E38A" w14:textId="77777777" w:rsidR="00D4531E" w:rsidRPr="00DD6CFB" w:rsidRDefault="00D4531E" w:rsidP="00DD6CFB">
            <w:pPr>
              <w:pStyle w:val="TAL"/>
              <w:rPr>
                <w:sz w:val="16"/>
                <w:szCs w:val="16"/>
                <w:lang w:eastAsia="en-US"/>
              </w:rPr>
            </w:pPr>
            <w:r w:rsidRPr="00DD6CFB">
              <w:rPr>
                <w:sz w:val="16"/>
                <w:szCs w:val="16"/>
                <w:lang w:eastAsia="en-US"/>
              </w:rPr>
              <w:t>0861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6DFB2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8CEB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2F7AF4" w14:textId="77777777" w:rsidR="00D4531E" w:rsidRPr="00DD6CFB" w:rsidRDefault="00D4531E" w:rsidP="00DD6CFB">
            <w:pPr>
              <w:pStyle w:val="TAL"/>
              <w:rPr>
                <w:sz w:val="16"/>
                <w:szCs w:val="16"/>
                <w:lang w:eastAsia="en-US"/>
              </w:rPr>
            </w:pPr>
            <w:r w:rsidRPr="00DD6CFB">
              <w:rPr>
                <w:sz w:val="16"/>
                <w:szCs w:val="16"/>
                <w:lang w:eastAsia="en-US"/>
              </w:rPr>
              <w:t>Update IE SubcarrierSpacing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8CC41F"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6586AF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4E894C"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F5F6AF"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057BC2" w14:textId="77777777" w:rsidR="00D4531E" w:rsidRPr="00DD6CFB" w:rsidRDefault="00D4531E" w:rsidP="00DD6CFB">
            <w:pPr>
              <w:pStyle w:val="TAL"/>
              <w:rPr>
                <w:sz w:val="16"/>
                <w:szCs w:val="16"/>
                <w:lang w:eastAsia="en-US"/>
              </w:rPr>
            </w:pPr>
            <w:r w:rsidRPr="00DD6CFB">
              <w:rPr>
                <w:sz w:val="16"/>
                <w:szCs w:val="16"/>
                <w:lang w:eastAsia="en-US"/>
              </w:rPr>
              <w:t>R5-196262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96F54" w14:textId="77777777" w:rsidR="00D4531E" w:rsidRPr="00DD6CFB" w:rsidRDefault="00D4531E" w:rsidP="00DD6CFB">
            <w:pPr>
              <w:pStyle w:val="TAL"/>
              <w:rPr>
                <w:sz w:val="16"/>
                <w:szCs w:val="16"/>
                <w:lang w:eastAsia="en-US"/>
              </w:rPr>
            </w:pPr>
            <w:r w:rsidRPr="00DD6CFB">
              <w:rPr>
                <w:sz w:val="16"/>
                <w:szCs w:val="16"/>
                <w:lang w:eastAsia="en-US"/>
              </w:rPr>
              <w:t>0863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E0F00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647EB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5E851A" w14:textId="77777777" w:rsidR="00D4531E" w:rsidRPr="00DD6CFB" w:rsidRDefault="00D4531E" w:rsidP="00DD6CFB">
            <w:pPr>
              <w:pStyle w:val="TAL"/>
              <w:rPr>
                <w:sz w:val="16"/>
                <w:szCs w:val="16"/>
                <w:lang w:eastAsia="en-US"/>
              </w:rPr>
            </w:pPr>
            <w:r w:rsidRPr="00DD6CFB">
              <w:rPr>
                <w:sz w:val="16"/>
                <w:szCs w:val="16"/>
                <w:lang w:eastAsia="en-US"/>
              </w:rPr>
              <w:t>Editorial update IE RLC-BearerConfig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252710"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21D4A3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0BD9D3"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B03CB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15C96B" w14:textId="77777777" w:rsidR="00D4531E" w:rsidRPr="00DD6CFB" w:rsidRDefault="00D4531E" w:rsidP="00DD6CFB">
            <w:pPr>
              <w:pStyle w:val="TAL"/>
              <w:rPr>
                <w:sz w:val="16"/>
                <w:szCs w:val="16"/>
                <w:lang w:eastAsia="en-US"/>
              </w:rPr>
            </w:pPr>
            <w:r w:rsidRPr="00DD6CFB">
              <w:rPr>
                <w:sz w:val="16"/>
                <w:szCs w:val="16"/>
                <w:lang w:eastAsia="en-US"/>
              </w:rPr>
              <w:t>R5-196289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DCC34C" w14:textId="77777777" w:rsidR="00D4531E" w:rsidRPr="00DD6CFB" w:rsidRDefault="00D4531E" w:rsidP="00DD6CFB">
            <w:pPr>
              <w:pStyle w:val="TAL"/>
              <w:rPr>
                <w:sz w:val="16"/>
                <w:szCs w:val="16"/>
                <w:lang w:eastAsia="en-US"/>
              </w:rPr>
            </w:pPr>
            <w:r w:rsidRPr="00DD6CFB">
              <w:rPr>
                <w:sz w:val="16"/>
                <w:szCs w:val="16"/>
                <w:lang w:eastAsia="en-US"/>
              </w:rPr>
              <w:t>0864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3D01A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74E8E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1827E9" w14:textId="77777777" w:rsidR="00D4531E" w:rsidRPr="00DD6CFB" w:rsidRDefault="00D4531E" w:rsidP="00DD6CFB">
            <w:pPr>
              <w:pStyle w:val="TAL"/>
              <w:rPr>
                <w:sz w:val="16"/>
                <w:szCs w:val="16"/>
                <w:lang w:eastAsia="en-US"/>
              </w:rPr>
            </w:pPr>
            <w:r w:rsidRPr="00DD6CFB">
              <w:rPr>
                <w:sz w:val="16"/>
                <w:szCs w:val="16"/>
                <w:lang w:eastAsia="en-US"/>
              </w:rPr>
              <w:t>Update chapter 4.5A.2 UE-requested PDU session establishment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BFD362"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D17EE6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B5043C"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704CFC"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463B8F" w14:textId="77777777" w:rsidR="00D4531E" w:rsidRPr="00DD6CFB" w:rsidRDefault="00D4531E" w:rsidP="00DD6CFB">
            <w:pPr>
              <w:pStyle w:val="TAL"/>
              <w:rPr>
                <w:sz w:val="16"/>
                <w:szCs w:val="16"/>
                <w:lang w:eastAsia="en-US"/>
              </w:rPr>
            </w:pPr>
            <w:r w:rsidRPr="00DD6CFB">
              <w:rPr>
                <w:sz w:val="16"/>
                <w:szCs w:val="16"/>
                <w:lang w:eastAsia="en-US"/>
              </w:rPr>
              <w:t>R5-196310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67B8E3" w14:textId="77777777" w:rsidR="00D4531E" w:rsidRPr="00DD6CFB" w:rsidRDefault="00D4531E" w:rsidP="00DD6CFB">
            <w:pPr>
              <w:pStyle w:val="TAL"/>
              <w:rPr>
                <w:sz w:val="16"/>
                <w:szCs w:val="16"/>
                <w:lang w:eastAsia="en-US"/>
              </w:rPr>
            </w:pPr>
            <w:r w:rsidRPr="00DD6CFB">
              <w:rPr>
                <w:sz w:val="16"/>
                <w:szCs w:val="16"/>
                <w:lang w:eastAsia="en-US"/>
              </w:rPr>
              <w:t>0867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2CB16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9FC86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D86339" w14:textId="77777777" w:rsidR="00D4531E" w:rsidRPr="00DD6CFB" w:rsidRDefault="00D4531E" w:rsidP="00DD6CFB">
            <w:pPr>
              <w:pStyle w:val="TAL"/>
              <w:rPr>
                <w:sz w:val="16"/>
                <w:szCs w:val="16"/>
                <w:lang w:eastAsia="en-US"/>
              </w:rPr>
            </w:pPr>
            <w:r w:rsidRPr="00DD6CFB">
              <w:rPr>
                <w:sz w:val="16"/>
                <w:szCs w:val="16"/>
                <w:lang w:eastAsia="en-US"/>
              </w:rPr>
              <w:t>Addition of SUL bands for protocol testing in clause 6.2.3.1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635DF1"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22E3A1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217EAA"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054820"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ACE3F1" w14:textId="77777777" w:rsidR="00D4531E" w:rsidRPr="00DD6CFB" w:rsidRDefault="00D4531E" w:rsidP="00DD6CFB">
            <w:pPr>
              <w:pStyle w:val="TAL"/>
              <w:rPr>
                <w:sz w:val="16"/>
                <w:szCs w:val="16"/>
                <w:lang w:eastAsia="en-US"/>
              </w:rPr>
            </w:pPr>
            <w:r w:rsidRPr="00DD6CFB">
              <w:rPr>
                <w:sz w:val="16"/>
                <w:szCs w:val="16"/>
                <w:lang w:eastAsia="en-US"/>
              </w:rPr>
              <w:t>R5-196311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1792E" w14:textId="77777777" w:rsidR="00D4531E" w:rsidRPr="00DD6CFB" w:rsidRDefault="00D4531E" w:rsidP="00DD6CFB">
            <w:pPr>
              <w:pStyle w:val="TAL"/>
              <w:rPr>
                <w:sz w:val="16"/>
                <w:szCs w:val="16"/>
                <w:lang w:eastAsia="en-US"/>
              </w:rPr>
            </w:pPr>
            <w:r w:rsidRPr="00DD6CFB">
              <w:rPr>
                <w:sz w:val="16"/>
                <w:szCs w:val="16"/>
                <w:lang w:eastAsia="en-US"/>
              </w:rPr>
              <w:t>0868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82B16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DB9DA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3BA0C1" w14:textId="77777777" w:rsidR="00D4531E" w:rsidRPr="00DD6CFB" w:rsidRDefault="00D4531E" w:rsidP="00DD6CFB">
            <w:pPr>
              <w:pStyle w:val="TAL"/>
              <w:rPr>
                <w:sz w:val="16"/>
                <w:szCs w:val="16"/>
                <w:lang w:eastAsia="en-US"/>
              </w:rPr>
            </w:pPr>
            <w:r w:rsidRPr="00DD6CFB">
              <w:rPr>
                <w:sz w:val="16"/>
                <w:szCs w:val="16"/>
                <w:lang w:eastAsia="en-US"/>
              </w:rPr>
              <w:t>Update of test frequency parameters for NR CA configuration CA_n41C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2CF79"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F02572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782640"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605C9D"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CDB426" w14:textId="77777777" w:rsidR="00D4531E" w:rsidRPr="00DD6CFB" w:rsidRDefault="00D4531E" w:rsidP="00DD6CFB">
            <w:pPr>
              <w:pStyle w:val="TAL"/>
              <w:rPr>
                <w:sz w:val="16"/>
                <w:szCs w:val="16"/>
                <w:lang w:eastAsia="en-US"/>
              </w:rPr>
            </w:pPr>
            <w:r w:rsidRPr="00DD6CFB">
              <w:rPr>
                <w:sz w:val="16"/>
                <w:szCs w:val="16"/>
                <w:lang w:eastAsia="en-US"/>
              </w:rPr>
              <w:t>R5-196315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84E9BA" w14:textId="77777777" w:rsidR="00D4531E" w:rsidRPr="00DD6CFB" w:rsidRDefault="00D4531E" w:rsidP="00DD6CFB">
            <w:pPr>
              <w:pStyle w:val="TAL"/>
              <w:rPr>
                <w:sz w:val="16"/>
                <w:szCs w:val="16"/>
                <w:lang w:eastAsia="en-US"/>
              </w:rPr>
            </w:pPr>
            <w:r w:rsidRPr="00DD6CFB">
              <w:rPr>
                <w:sz w:val="16"/>
                <w:szCs w:val="16"/>
                <w:lang w:eastAsia="en-US"/>
              </w:rPr>
              <w:t>0872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0748D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81D9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7111CE" w14:textId="77777777" w:rsidR="00D4531E" w:rsidRPr="00DD6CFB" w:rsidRDefault="00D4531E" w:rsidP="00DD6CFB">
            <w:pPr>
              <w:pStyle w:val="TAL"/>
              <w:rPr>
                <w:sz w:val="16"/>
                <w:szCs w:val="16"/>
                <w:lang w:eastAsia="en-US"/>
              </w:rPr>
            </w:pPr>
            <w:r w:rsidRPr="00DD6CFB">
              <w:rPr>
                <w:sz w:val="16"/>
                <w:szCs w:val="16"/>
                <w:lang w:eastAsia="en-US"/>
              </w:rPr>
              <w:t>Update of test frequency parameters for NR CA configuration CA_n260(A-I)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C4E141"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B4B32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D63329"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756404"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58AC92B" w14:textId="77777777" w:rsidR="00D4531E" w:rsidRPr="00DD6CFB" w:rsidRDefault="00D4531E" w:rsidP="00DD6CFB">
            <w:pPr>
              <w:pStyle w:val="TAL"/>
              <w:rPr>
                <w:sz w:val="16"/>
                <w:szCs w:val="16"/>
                <w:lang w:eastAsia="en-US"/>
              </w:rPr>
            </w:pPr>
            <w:r w:rsidRPr="00DD6CFB">
              <w:rPr>
                <w:sz w:val="16"/>
                <w:szCs w:val="16"/>
                <w:lang w:eastAsia="en-US"/>
              </w:rPr>
              <w:t>R5-196316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5436B0" w14:textId="77777777" w:rsidR="00D4531E" w:rsidRPr="00DD6CFB" w:rsidRDefault="00D4531E" w:rsidP="00DD6CFB">
            <w:pPr>
              <w:pStyle w:val="TAL"/>
              <w:rPr>
                <w:sz w:val="16"/>
                <w:szCs w:val="16"/>
                <w:lang w:eastAsia="en-US"/>
              </w:rPr>
            </w:pPr>
            <w:r w:rsidRPr="00DD6CFB">
              <w:rPr>
                <w:sz w:val="16"/>
                <w:szCs w:val="16"/>
                <w:lang w:eastAsia="en-US"/>
              </w:rPr>
              <w:t>0873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C2BD0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DA8D2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653827"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CA_n261B and CA_n261C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81219"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548206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DA8ECA"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A4935A"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B5D7D5" w14:textId="77777777" w:rsidR="00D4531E" w:rsidRPr="00DD6CFB" w:rsidRDefault="00D4531E" w:rsidP="00DD6CFB">
            <w:pPr>
              <w:pStyle w:val="TAL"/>
              <w:rPr>
                <w:sz w:val="16"/>
                <w:szCs w:val="16"/>
                <w:lang w:eastAsia="en-US"/>
              </w:rPr>
            </w:pPr>
            <w:r w:rsidRPr="00DD6CFB">
              <w:rPr>
                <w:sz w:val="16"/>
                <w:szCs w:val="16"/>
                <w:lang w:eastAsia="en-US"/>
              </w:rPr>
              <w:t>R5-196317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25F533" w14:textId="77777777" w:rsidR="00D4531E" w:rsidRPr="00DD6CFB" w:rsidRDefault="00D4531E" w:rsidP="00DD6CFB">
            <w:pPr>
              <w:pStyle w:val="TAL"/>
              <w:rPr>
                <w:sz w:val="16"/>
                <w:szCs w:val="16"/>
                <w:lang w:eastAsia="en-US"/>
              </w:rPr>
            </w:pPr>
            <w:r w:rsidRPr="00DD6CFB">
              <w:rPr>
                <w:sz w:val="16"/>
                <w:szCs w:val="16"/>
                <w:lang w:eastAsia="en-US"/>
              </w:rPr>
              <w:t>0874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3C71C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6C23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B6158B" w14:textId="77777777" w:rsidR="00D4531E" w:rsidRPr="00DD6CFB" w:rsidRDefault="00D4531E" w:rsidP="00DD6CFB">
            <w:pPr>
              <w:pStyle w:val="TAL"/>
              <w:rPr>
                <w:sz w:val="16"/>
                <w:szCs w:val="16"/>
                <w:lang w:eastAsia="en-US"/>
              </w:rPr>
            </w:pPr>
            <w:r w:rsidRPr="00DD6CFB">
              <w:rPr>
                <w:sz w:val="16"/>
                <w:szCs w:val="16"/>
                <w:lang w:eastAsia="en-US"/>
              </w:rPr>
              <w:t>Update of test frequency table for EN-DC configuration DC_41A_n41A for BCS1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6553AE"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631A17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10530F"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4F240B"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26794F" w14:textId="77777777" w:rsidR="00D4531E" w:rsidRPr="00DD6CFB" w:rsidRDefault="00D4531E" w:rsidP="00DD6CFB">
            <w:pPr>
              <w:pStyle w:val="TAL"/>
              <w:rPr>
                <w:sz w:val="16"/>
                <w:szCs w:val="16"/>
                <w:lang w:eastAsia="en-US"/>
              </w:rPr>
            </w:pPr>
            <w:r w:rsidRPr="00DD6CFB">
              <w:rPr>
                <w:sz w:val="16"/>
                <w:szCs w:val="16"/>
                <w:lang w:eastAsia="en-US"/>
              </w:rPr>
              <w:t>R5-196318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08B833" w14:textId="77777777" w:rsidR="00D4531E" w:rsidRPr="00DD6CFB" w:rsidRDefault="00D4531E" w:rsidP="00DD6CFB">
            <w:pPr>
              <w:pStyle w:val="TAL"/>
              <w:rPr>
                <w:sz w:val="16"/>
                <w:szCs w:val="16"/>
                <w:lang w:eastAsia="en-US"/>
              </w:rPr>
            </w:pPr>
            <w:r w:rsidRPr="00DD6CFB">
              <w:rPr>
                <w:sz w:val="16"/>
                <w:szCs w:val="16"/>
                <w:lang w:eastAsia="en-US"/>
              </w:rPr>
              <w:t>0875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8F309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48670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A449C8"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EN-DC configuration DC_(n)41AA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AF753F"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805FB7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0C3930"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FA950C"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34A017" w14:textId="77777777" w:rsidR="00D4531E" w:rsidRPr="00DD6CFB" w:rsidRDefault="00D4531E" w:rsidP="00DD6CFB">
            <w:pPr>
              <w:pStyle w:val="TAL"/>
              <w:rPr>
                <w:sz w:val="16"/>
                <w:szCs w:val="16"/>
                <w:lang w:eastAsia="en-US"/>
              </w:rPr>
            </w:pPr>
            <w:r w:rsidRPr="00DD6CFB">
              <w:rPr>
                <w:sz w:val="16"/>
                <w:szCs w:val="16"/>
                <w:lang w:eastAsia="en-US"/>
              </w:rPr>
              <w:t>R5-196319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EE44B5" w14:textId="77777777" w:rsidR="00D4531E" w:rsidRPr="00DD6CFB" w:rsidRDefault="00D4531E" w:rsidP="00DD6CFB">
            <w:pPr>
              <w:pStyle w:val="TAL"/>
              <w:rPr>
                <w:sz w:val="16"/>
                <w:szCs w:val="16"/>
                <w:lang w:eastAsia="en-US"/>
              </w:rPr>
            </w:pPr>
            <w:r w:rsidRPr="00DD6CFB">
              <w:rPr>
                <w:sz w:val="16"/>
                <w:szCs w:val="16"/>
                <w:lang w:eastAsia="en-US"/>
              </w:rPr>
              <w:t>0876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CEAFF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426D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794DB8"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EN-DC configuration DC_(n)71AA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6621"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23ACEDD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8D119F"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E9D14E"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0FA7A8" w14:textId="77777777" w:rsidR="00D4531E" w:rsidRPr="00DD6CFB" w:rsidRDefault="00D4531E" w:rsidP="00DD6CFB">
            <w:pPr>
              <w:pStyle w:val="TAL"/>
              <w:rPr>
                <w:sz w:val="16"/>
                <w:szCs w:val="16"/>
                <w:lang w:eastAsia="en-US"/>
              </w:rPr>
            </w:pPr>
            <w:r w:rsidRPr="00DD6CFB">
              <w:rPr>
                <w:sz w:val="16"/>
                <w:szCs w:val="16"/>
                <w:lang w:eastAsia="en-US"/>
              </w:rPr>
              <w:t>R5-196468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9F9780" w14:textId="77777777" w:rsidR="00D4531E" w:rsidRPr="00DD6CFB" w:rsidRDefault="00D4531E" w:rsidP="00DD6CFB">
            <w:pPr>
              <w:pStyle w:val="TAL"/>
              <w:rPr>
                <w:sz w:val="16"/>
                <w:szCs w:val="16"/>
                <w:lang w:eastAsia="en-US"/>
              </w:rPr>
            </w:pPr>
            <w:r w:rsidRPr="00DD6CFB">
              <w:rPr>
                <w:sz w:val="16"/>
                <w:szCs w:val="16"/>
                <w:lang w:eastAsia="en-US"/>
              </w:rPr>
              <w:t>0885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83B73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18557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92C1E7"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CA_n258B and CA_n258C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25A80E"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A3FCB3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2C1E67"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972718"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8C376BE" w14:textId="77777777" w:rsidR="00D4531E" w:rsidRPr="00DD6CFB" w:rsidRDefault="00D4531E" w:rsidP="00DD6CFB">
            <w:pPr>
              <w:pStyle w:val="TAL"/>
              <w:rPr>
                <w:sz w:val="16"/>
                <w:szCs w:val="16"/>
                <w:lang w:eastAsia="en-US"/>
              </w:rPr>
            </w:pPr>
            <w:r w:rsidRPr="00DD6CFB">
              <w:rPr>
                <w:sz w:val="16"/>
                <w:szCs w:val="16"/>
                <w:lang w:eastAsia="en-US"/>
              </w:rPr>
              <w:t>R5-196469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AF4B9C" w14:textId="77777777" w:rsidR="00D4531E" w:rsidRPr="00DD6CFB" w:rsidRDefault="00D4531E" w:rsidP="00DD6CFB">
            <w:pPr>
              <w:pStyle w:val="TAL"/>
              <w:rPr>
                <w:sz w:val="16"/>
                <w:szCs w:val="16"/>
                <w:lang w:eastAsia="en-US"/>
              </w:rPr>
            </w:pPr>
            <w:r w:rsidRPr="00DD6CFB">
              <w:rPr>
                <w:sz w:val="16"/>
                <w:szCs w:val="16"/>
                <w:lang w:eastAsia="en-US"/>
              </w:rPr>
              <w:t>0886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F491C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89BE5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58B04E"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CA_n258G to CA_n258M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7074DC"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6386EE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6354F8"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BF881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D46D3C" w14:textId="77777777" w:rsidR="00D4531E" w:rsidRPr="00DD6CFB" w:rsidRDefault="00D4531E" w:rsidP="00DD6CFB">
            <w:pPr>
              <w:pStyle w:val="TAL"/>
              <w:rPr>
                <w:sz w:val="16"/>
                <w:szCs w:val="16"/>
                <w:lang w:eastAsia="en-US"/>
              </w:rPr>
            </w:pPr>
            <w:r w:rsidRPr="00DD6CFB">
              <w:rPr>
                <w:sz w:val="16"/>
                <w:szCs w:val="16"/>
                <w:lang w:eastAsia="en-US"/>
              </w:rPr>
              <w:t>R5-196470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6F8E4E" w14:textId="77777777" w:rsidR="00D4531E" w:rsidRPr="00DD6CFB" w:rsidRDefault="00D4531E" w:rsidP="00DD6CFB">
            <w:pPr>
              <w:pStyle w:val="TAL"/>
              <w:rPr>
                <w:sz w:val="16"/>
                <w:szCs w:val="16"/>
                <w:lang w:eastAsia="en-US"/>
              </w:rPr>
            </w:pPr>
            <w:r w:rsidRPr="00DD6CFB">
              <w:rPr>
                <w:sz w:val="16"/>
                <w:szCs w:val="16"/>
                <w:lang w:eastAsia="en-US"/>
              </w:rPr>
              <w:t>0887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B33BA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05208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BED713"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CA_n260G to CA_n260I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4DFEE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EB088A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E049534"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DC9F38"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D4EB15" w14:textId="77777777" w:rsidR="00D4531E" w:rsidRPr="00DD6CFB" w:rsidRDefault="00D4531E" w:rsidP="00DD6CFB">
            <w:pPr>
              <w:pStyle w:val="TAL"/>
              <w:rPr>
                <w:sz w:val="16"/>
                <w:szCs w:val="16"/>
                <w:lang w:eastAsia="en-US"/>
              </w:rPr>
            </w:pPr>
            <w:r w:rsidRPr="00DD6CFB">
              <w:rPr>
                <w:sz w:val="16"/>
                <w:szCs w:val="16"/>
                <w:lang w:eastAsia="en-US"/>
              </w:rPr>
              <w:t>R5-196472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4B3FE5" w14:textId="77777777" w:rsidR="00D4531E" w:rsidRPr="00DD6CFB" w:rsidRDefault="00D4531E" w:rsidP="00DD6CFB">
            <w:pPr>
              <w:pStyle w:val="TAL"/>
              <w:rPr>
                <w:sz w:val="16"/>
                <w:szCs w:val="16"/>
                <w:lang w:eastAsia="en-US"/>
              </w:rPr>
            </w:pPr>
            <w:r w:rsidRPr="00DD6CFB">
              <w:rPr>
                <w:sz w:val="16"/>
                <w:szCs w:val="16"/>
                <w:lang w:eastAsia="en-US"/>
              </w:rPr>
              <w:t>0889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DF280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0F8DD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C1C0F5" w14:textId="77777777" w:rsidR="00D4531E" w:rsidRPr="00DD6CFB" w:rsidRDefault="00D4531E" w:rsidP="00DD6CFB">
            <w:pPr>
              <w:pStyle w:val="TAL"/>
              <w:rPr>
                <w:sz w:val="16"/>
                <w:szCs w:val="16"/>
                <w:lang w:eastAsia="en-US"/>
              </w:rPr>
            </w:pPr>
            <w:r w:rsidRPr="00DD6CFB">
              <w:rPr>
                <w:sz w:val="16"/>
                <w:szCs w:val="16"/>
                <w:lang w:eastAsia="en-US"/>
              </w:rPr>
              <w:t xml:space="preserve">Introduction of test frequencies for NR CA configuration CA_n261G to CA_n261I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144BE6"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5E2095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7831AE"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16E270"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F9B0D6" w14:textId="77777777" w:rsidR="00D4531E" w:rsidRPr="00DD6CFB" w:rsidRDefault="00D4531E" w:rsidP="00DD6CFB">
            <w:pPr>
              <w:pStyle w:val="TAL"/>
              <w:rPr>
                <w:sz w:val="16"/>
                <w:szCs w:val="16"/>
                <w:lang w:eastAsia="en-US"/>
              </w:rPr>
            </w:pPr>
            <w:r w:rsidRPr="00DD6CFB">
              <w:rPr>
                <w:sz w:val="16"/>
                <w:szCs w:val="16"/>
                <w:lang w:eastAsia="en-US"/>
              </w:rPr>
              <w:t>R5-196473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01ECE4" w14:textId="77777777" w:rsidR="00D4531E" w:rsidRPr="00DD6CFB" w:rsidRDefault="00D4531E" w:rsidP="00DD6CFB">
            <w:pPr>
              <w:pStyle w:val="TAL"/>
              <w:rPr>
                <w:sz w:val="16"/>
                <w:szCs w:val="16"/>
                <w:lang w:eastAsia="en-US"/>
              </w:rPr>
            </w:pPr>
            <w:r w:rsidRPr="00DD6CFB">
              <w:rPr>
                <w:sz w:val="16"/>
                <w:szCs w:val="16"/>
                <w:lang w:eastAsia="en-US"/>
              </w:rPr>
              <w:t>0890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E9B6E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1B829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6E4C5A"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CA_n261O to CA_n261Q</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73DC94"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4C9770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8CED7A"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7F34DD"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31BF06E" w14:textId="77777777" w:rsidR="00D4531E" w:rsidRPr="00DD6CFB" w:rsidRDefault="00D4531E" w:rsidP="00DD6CFB">
            <w:pPr>
              <w:pStyle w:val="TAL"/>
              <w:rPr>
                <w:sz w:val="16"/>
                <w:szCs w:val="16"/>
                <w:lang w:eastAsia="en-US"/>
              </w:rPr>
            </w:pPr>
            <w:r w:rsidRPr="00DD6CFB">
              <w:rPr>
                <w:sz w:val="16"/>
                <w:szCs w:val="16"/>
                <w:lang w:eastAsia="en-US"/>
              </w:rPr>
              <w:t>R5-196490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E38667" w14:textId="77777777" w:rsidR="00D4531E" w:rsidRPr="00DD6CFB" w:rsidRDefault="00D4531E" w:rsidP="00DD6CFB">
            <w:pPr>
              <w:pStyle w:val="TAL"/>
              <w:rPr>
                <w:sz w:val="16"/>
                <w:szCs w:val="16"/>
                <w:lang w:eastAsia="en-US"/>
              </w:rPr>
            </w:pPr>
            <w:r w:rsidRPr="00DD6CFB">
              <w:rPr>
                <w:sz w:val="16"/>
                <w:szCs w:val="16"/>
                <w:lang w:eastAsia="en-US"/>
              </w:rPr>
              <w:t>0894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A7DA1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6742F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80823A"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CA_n78C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10C103"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2303D1E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E8AA81"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BE1D19B"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3310BB" w14:textId="77777777" w:rsidR="00D4531E" w:rsidRPr="00DD6CFB" w:rsidRDefault="00D4531E" w:rsidP="00DD6CFB">
            <w:pPr>
              <w:pStyle w:val="TAL"/>
              <w:rPr>
                <w:sz w:val="16"/>
                <w:szCs w:val="16"/>
                <w:lang w:eastAsia="en-US"/>
              </w:rPr>
            </w:pPr>
            <w:r w:rsidRPr="00DD6CFB">
              <w:rPr>
                <w:sz w:val="16"/>
                <w:szCs w:val="16"/>
                <w:lang w:eastAsia="en-US"/>
              </w:rPr>
              <w:t>R5-196539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5C5A7" w14:textId="77777777" w:rsidR="00D4531E" w:rsidRPr="00DD6CFB" w:rsidRDefault="00D4531E" w:rsidP="00DD6CFB">
            <w:pPr>
              <w:pStyle w:val="TAL"/>
              <w:rPr>
                <w:sz w:val="16"/>
                <w:szCs w:val="16"/>
                <w:lang w:eastAsia="en-US"/>
              </w:rPr>
            </w:pPr>
            <w:r w:rsidRPr="00DD6CFB">
              <w:rPr>
                <w:sz w:val="16"/>
                <w:szCs w:val="16"/>
                <w:lang w:eastAsia="en-US"/>
              </w:rPr>
              <w:t>0895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4C6AD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AB856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29D5C1" w14:textId="77777777" w:rsidR="00D4531E" w:rsidRPr="00DD6CFB" w:rsidRDefault="00D4531E" w:rsidP="00DD6CFB">
            <w:pPr>
              <w:pStyle w:val="TAL"/>
              <w:rPr>
                <w:sz w:val="16"/>
                <w:szCs w:val="16"/>
                <w:lang w:eastAsia="en-US"/>
              </w:rPr>
            </w:pPr>
            <w:r w:rsidRPr="00DD6CFB">
              <w:rPr>
                <w:sz w:val="16"/>
                <w:szCs w:val="16"/>
                <w:lang w:eastAsia="en-US"/>
              </w:rPr>
              <w:t>Update to 38.508-1 for Demod specific message contents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FA00F7"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40672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978FE2"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77C791"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2FBFD1" w14:textId="77777777" w:rsidR="00D4531E" w:rsidRPr="00DD6CFB" w:rsidRDefault="00D4531E" w:rsidP="00DD6CFB">
            <w:pPr>
              <w:pStyle w:val="TAL"/>
              <w:rPr>
                <w:sz w:val="16"/>
                <w:szCs w:val="16"/>
                <w:lang w:eastAsia="en-US"/>
              </w:rPr>
            </w:pPr>
            <w:r w:rsidRPr="00DD6CFB">
              <w:rPr>
                <w:sz w:val="16"/>
                <w:szCs w:val="16"/>
                <w:lang w:eastAsia="en-US"/>
              </w:rPr>
              <w:t>R5-196581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DEB354" w14:textId="77777777" w:rsidR="00D4531E" w:rsidRPr="00DD6CFB" w:rsidRDefault="00D4531E" w:rsidP="00DD6CFB">
            <w:pPr>
              <w:pStyle w:val="TAL"/>
              <w:rPr>
                <w:sz w:val="16"/>
                <w:szCs w:val="16"/>
                <w:lang w:eastAsia="en-US"/>
              </w:rPr>
            </w:pPr>
            <w:r w:rsidRPr="00DD6CFB">
              <w:rPr>
                <w:sz w:val="16"/>
                <w:szCs w:val="16"/>
                <w:lang w:eastAsia="en-US"/>
              </w:rPr>
              <w:t>0897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9287D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72134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5A7245" w14:textId="77777777" w:rsidR="00D4531E" w:rsidRPr="00DD6CFB" w:rsidRDefault="00D4531E" w:rsidP="00DD6CFB">
            <w:pPr>
              <w:pStyle w:val="TAL"/>
              <w:rPr>
                <w:sz w:val="16"/>
                <w:szCs w:val="16"/>
                <w:lang w:eastAsia="en-US"/>
              </w:rPr>
            </w:pPr>
            <w:r w:rsidRPr="00DD6CFB">
              <w:rPr>
                <w:sz w:val="16"/>
                <w:szCs w:val="16"/>
                <w:lang w:eastAsia="en-US"/>
              </w:rPr>
              <w:t>Removing brackets from values for DCI formats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DE94FD"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A07AE1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656C7AB"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36C243"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1C767B1" w14:textId="77777777" w:rsidR="00D4531E" w:rsidRPr="00DD6CFB" w:rsidRDefault="00D4531E" w:rsidP="00DD6CFB">
            <w:pPr>
              <w:pStyle w:val="TAL"/>
              <w:rPr>
                <w:sz w:val="16"/>
                <w:szCs w:val="16"/>
                <w:lang w:eastAsia="en-US"/>
              </w:rPr>
            </w:pPr>
            <w:r w:rsidRPr="00DD6CFB">
              <w:rPr>
                <w:sz w:val="16"/>
                <w:szCs w:val="16"/>
                <w:lang w:eastAsia="en-US"/>
              </w:rPr>
              <w:t>R5-196597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E1EBF6" w14:textId="77777777" w:rsidR="00D4531E" w:rsidRPr="00DD6CFB" w:rsidRDefault="00D4531E" w:rsidP="00DD6CFB">
            <w:pPr>
              <w:pStyle w:val="TAL"/>
              <w:rPr>
                <w:sz w:val="16"/>
                <w:szCs w:val="16"/>
                <w:lang w:eastAsia="en-US"/>
              </w:rPr>
            </w:pPr>
            <w:r w:rsidRPr="00DD6CFB">
              <w:rPr>
                <w:sz w:val="16"/>
                <w:szCs w:val="16"/>
                <w:lang w:eastAsia="en-US"/>
              </w:rPr>
              <w:t>0899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25FD1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6BCC3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878C1E" w14:textId="77777777" w:rsidR="00D4531E" w:rsidRPr="00DD6CFB" w:rsidRDefault="00D4531E" w:rsidP="00DD6CFB">
            <w:pPr>
              <w:pStyle w:val="TAL"/>
              <w:rPr>
                <w:sz w:val="16"/>
                <w:szCs w:val="16"/>
                <w:lang w:eastAsia="en-US"/>
              </w:rPr>
            </w:pPr>
            <w:r w:rsidRPr="00DD6CFB">
              <w:rPr>
                <w:sz w:val="16"/>
                <w:szCs w:val="16"/>
                <w:lang w:eastAsia="en-US"/>
              </w:rPr>
              <w:t>Cleanup of editor note of EFOPL5G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171EDB"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9DDCD9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AEB631"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90701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28C041" w14:textId="77777777" w:rsidR="00D4531E" w:rsidRPr="00DD6CFB" w:rsidRDefault="00D4531E" w:rsidP="00DD6CFB">
            <w:pPr>
              <w:pStyle w:val="TAL"/>
              <w:rPr>
                <w:sz w:val="16"/>
                <w:szCs w:val="16"/>
                <w:lang w:eastAsia="en-US"/>
              </w:rPr>
            </w:pPr>
            <w:r w:rsidRPr="00DD6CFB">
              <w:rPr>
                <w:sz w:val="16"/>
                <w:szCs w:val="16"/>
                <w:lang w:eastAsia="en-US"/>
              </w:rPr>
              <w:t>R5-196637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64434D" w14:textId="77777777" w:rsidR="00D4531E" w:rsidRPr="00DD6CFB" w:rsidRDefault="00D4531E" w:rsidP="00DD6CFB">
            <w:pPr>
              <w:pStyle w:val="TAL"/>
              <w:rPr>
                <w:sz w:val="16"/>
                <w:szCs w:val="16"/>
                <w:lang w:eastAsia="en-US"/>
              </w:rPr>
            </w:pPr>
            <w:r w:rsidRPr="00DD6CFB">
              <w:rPr>
                <w:sz w:val="16"/>
                <w:szCs w:val="16"/>
                <w:lang w:eastAsia="en-US"/>
              </w:rPr>
              <w:t>0900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76919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BC965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E14A52" w14:textId="77777777" w:rsidR="00D4531E" w:rsidRPr="00DD6CFB" w:rsidRDefault="00D4531E" w:rsidP="00DD6CFB">
            <w:pPr>
              <w:pStyle w:val="TAL"/>
              <w:rPr>
                <w:sz w:val="16"/>
                <w:szCs w:val="16"/>
                <w:lang w:eastAsia="en-US"/>
              </w:rPr>
            </w:pPr>
            <w:r w:rsidRPr="00DD6CFB">
              <w:rPr>
                <w:sz w:val="16"/>
                <w:szCs w:val="16"/>
                <w:lang w:eastAsia="en-US"/>
              </w:rPr>
              <w:t>Update of default messages for EMERGENCY services test scenarios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ED1224"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9EA544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D23E906"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AF719B"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A62CC2" w14:textId="77777777" w:rsidR="00D4531E" w:rsidRPr="00DD6CFB" w:rsidRDefault="00D4531E" w:rsidP="00DD6CFB">
            <w:pPr>
              <w:pStyle w:val="TAL"/>
              <w:rPr>
                <w:sz w:val="16"/>
                <w:szCs w:val="16"/>
                <w:lang w:eastAsia="en-US"/>
              </w:rPr>
            </w:pPr>
            <w:r w:rsidRPr="00DD6CFB">
              <w:rPr>
                <w:sz w:val="16"/>
                <w:szCs w:val="16"/>
                <w:lang w:eastAsia="en-US"/>
              </w:rPr>
              <w:t>R5-196641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100C6E" w14:textId="77777777" w:rsidR="00D4531E" w:rsidRPr="00DD6CFB" w:rsidRDefault="00D4531E" w:rsidP="00DD6CFB">
            <w:pPr>
              <w:pStyle w:val="TAL"/>
              <w:rPr>
                <w:sz w:val="16"/>
                <w:szCs w:val="16"/>
                <w:lang w:eastAsia="en-US"/>
              </w:rPr>
            </w:pPr>
            <w:r w:rsidRPr="00DD6CFB">
              <w:rPr>
                <w:sz w:val="16"/>
                <w:szCs w:val="16"/>
                <w:lang w:eastAsia="en-US"/>
              </w:rPr>
              <w:t>0904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B9BED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DB00A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B478CF" w14:textId="77777777" w:rsidR="00D4531E" w:rsidRPr="00DD6CFB" w:rsidRDefault="00D4531E" w:rsidP="00DD6CFB">
            <w:pPr>
              <w:pStyle w:val="TAL"/>
              <w:rPr>
                <w:sz w:val="16"/>
                <w:szCs w:val="16"/>
                <w:lang w:eastAsia="en-US"/>
              </w:rPr>
            </w:pPr>
            <w:r w:rsidRPr="00DD6CFB">
              <w:rPr>
                <w:sz w:val="16"/>
                <w:szCs w:val="16"/>
                <w:lang w:eastAsia="en-US"/>
              </w:rPr>
              <w:t>Update of Test procedure for UE for Tracking area updating / Inter-system change from S1 mode to N1 mode in 5GMM/EMM-IDLE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8B5FE3"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F671C1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AF9583"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079025"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318ED9" w14:textId="77777777" w:rsidR="00D4531E" w:rsidRPr="00DD6CFB" w:rsidRDefault="00D4531E" w:rsidP="00DD6CFB">
            <w:pPr>
              <w:pStyle w:val="TAL"/>
              <w:rPr>
                <w:sz w:val="16"/>
                <w:szCs w:val="16"/>
                <w:lang w:eastAsia="en-US"/>
              </w:rPr>
            </w:pPr>
            <w:r w:rsidRPr="00DD6CFB">
              <w:rPr>
                <w:sz w:val="16"/>
                <w:szCs w:val="16"/>
                <w:lang w:eastAsia="en-US"/>
              </w:rPr>
              <w:t>R5-196654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41BF2C" w14:textId="77777777" w:rsidR="00D4531E" w:rsidRPr="00DD6CFB" w:rsidRDefault="00D4531E" w:rsidP="00DD6CFB">
            <w:pPr>
              <w:pStyle w:val="TAL"/>
              <w:rPr>
                <w:sz w:val="16"/>
                <w:szCs w:val="16"/>
                <w:lang w:eastAsia="en-US"/>
              </w:rPr>
            </w:pPr>
            <w:r w:rsidRPr="00DD6CFB">
              <w:rPr>
                <w:sz w:val="16"/>
                <w:szCs w:val="16"/>
                <w:lang w:eastAsia="en-US"/>
              </w:rPr>
              <w:t>0905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4FD87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31597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417E65" w14:textId="77777777" w:rsidR="00D4531E" w:rsidRPr="00DD6CFB" w:rsidRDefault="00D4531E" w:rsidP="00DD6CFB">
            <w:pPr>
              <w:pStyle w:val="TAL"/>
              <w:rPr>
                <w:sz w:val="16"/>
                <w:szCs w:val="16"/>
                <w:lang w:eastAsia="en-US"/>
              </w:rPr>
            </w:pPr>
            <w:r w:rsidRPr="00DD6CFB">
              <w:rPr>
                <w:sz w:val="16"/>
                <w:szCs w:val="16"/>
                <w:lang w:eastAsia="en-US"/>
              </w:rPr>
              <w:t>Editorial correction of reference test 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ADEEE"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BBDE85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AC7638"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40051B"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310B095" w14:textId="77777777" w:rsidR="00D4531E" w:rsidRPr="00DD6CFB" w:rsidRDefault="00D4531E" w:rsidP="00DD6CFB">
            <w:pPr>
              <w:pStyle w:val="TAL"/>
              <w:rPr>
                <w:sz w:val="16"/>
                <w:szCs w:val="16"/>
                <w:lang w:eastAsia="en-US"/>
              </w:rPr>
            </w:pPr>
            <w:r w:rsidRPr="00DD6CFB">
              <w:rPr>
                <w:sz w:val="16"/>
                <w:szCs w:val="16"/>
                <w:lang w:eastAsia="en-US"/>
              </w:rPr>
              <w:t>R5-196751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531174" w14:textId="77777777" w:rsidR="00D4531E" w:rsidRPr="00DD6CFB" w:rsidRDefault="00D4531E" w:rsidP="00DD6CFB">
            <w:pPr>
              <w:pStyle w:val="TAL"/>
              <w:rPr>
                <w:sz w:val="16"/>
                <w:szCs w:val="16"/>
                <w:lang w:eastAsia="en-US"/>
              </w:rPr>
            </w:pPr>
            <w:r w:rsidRPr="00DD6CFB">
              <w:rPr>
                <w:sz w:val="16"/>
                <w:szCs w:val="16"/>
                <w:lang w:eastAsia="en-US"/>
              </w:rPr>
              <w:t>0911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D17A5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5018E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D91F87" w14:textId="77777777" w:rsidR="00D4531E" w:rsidRPr="00DD6CFB" w:rsidRDefault="00D4531E" w:rsidP="00DD6CFB">
            <w:pPr>
              <w:pStyle w:val="TAL"/>
              <w:rPr>
                <w:sz w:val="16"/>
                <w:szCs w:val="16"/>
                <w:lang w:eastAsia="en-US"/>
              </w:rPr>
            </w:pPr>
            <w:r w:rsidRPr="00DD6CFB">
              <w:rPr>
                <w:sz w:val="16"/>
                <w:szCs w:val="16"/>
                <w:lang w:eastAsia="en-US"/>
              </w:rPr>
              <w:t>AP#82.01: Update default DCI format to 0_1 / 1_1 in TS 38.508-1 for SIG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9B594D"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B88A05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864351"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D156BC"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5F9621C" w14:textId="77777777" w:rsidR="00D4531E" w:rsidRPr="00DD6CFB" w:rsidRDefault="00D4531E" w:rsidP="00DD6CFB">
            <w:pPr>
              <w:pStyle w:val="TAL"/>
              <w:rPr>
                <w:sz w:val="16"/>
                <w:szCs w:val="16"/>
                <w:lang w:eastAsia="en-US"/>
              </w:rPr>
            </w:pPr>
            <w:r w:rsidRPr="00DD6CFB">
              <w:rPr>
                <w:sz w:val="16"/>
                <w:szCs w:val="16"/>
                <w:lang w:eastAsia="en-US"/>
              </w:rPr>
              <w:t>R5-196824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3590BB" w14:textId="77777777" w:rsidR="00D4531E" w:rsidRPr="00DD6CFB" w:rsidRDefault="00D4531E" w:rsidP="00DD6CFB">
            <w:pPr>
              <w:pStyle w:val="TAL"/>
              <w:rPr>
                <w:sz w:val="16"/>
                <w:szCs w:val="16"/>
                <w:lang w:eastAsia="en-US"/>
              </w:rPr>
            </w:pPr>
            <w:r w:rsidRPr="00DD6CFB">
              <w:rPr>
                <w:sz w:val="16"/>
                <w:szCs w:val="16"/>
                <w:lang w:eastAsia="en-US"/>
              </w:rPr>
              <w:t>0917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FE377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A3A3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BBD813" w14:textId="77777777" w:rsidR="00D4531E" w:rsidRPr="00DD6CFB" w:rsidRDefault="00D4531E" w:rsidP="00DD6CFB">
            <w:pPr>
              <w:pStyle w:val="TAL"/>
              <w:rPr>
                <w:sz w:val="16"/>
                <w:szCs w:val="16"/>
                <w:lang w:eastAsia="en-US"/>
              </w:rPr>
            </w:pPr>
            <w:r w:rsidRPr="00DD6CFB">
              <w:rPr>
                <w:sz w:val="16"/>
                <w:szCs w:val="16"/>
                <w:lang w:eastAsia="en-US"/>
              </w:rPr>
              <w:t>Updates to UE 4.6.4 UE Capability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5D1F5A"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D12BE4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37C82AD"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ADE27D"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D6C5B9" w14:textId="77777777" w:rsidR="00D4531E" w:rsidRPr="00DD6CFB" w:rsidRDefault="00D4531E" w:rsidP="00DD6CFB">
            <w:pPr>
              <w:pStyle w:val="TAL"/>
              <w:rPr>
                <w:sz w:val="16"/>
                <w:szCs w:val="16"/>
                <w:lang w:eastAsia="en-US"/>
              </w:rPr>
            </w:pPr>
            <w:r w:rsidRPr="00DD6CFB">
              <w:rPr>
                <w:sz w:val="16"/>
                <w:szCs w:val="16"/>
                <w:lang w:eastAsia="en-US"/>
              </w:rPr>
              <w:t>R5-196825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6C5532" w14:textId="77777777" w:rsidR="00D4531E" w:rsidRPr="00DD6CFB" w:rsidRDefault="00D4531E" w:rsidP="00DD6CFB">
            <w:pPr>
              <w:pStyle w:val="TAL"/>
              <w:rPr>
                <w:sz w:val="16"/>
                <w:szCs w:val="16"/>
                <w:lang w:eastAsia="en-US"/>
              </w:rPr>
            </w:pPr>
            <w:r w:rsidRPr="00DD6CFB">
              <w:rPr>
                <w:sz w:val="16"/>
                <w:szCs w:val="16"/>
                <w:lang w:eastAsia="en-US"/>
              </w:rPr>
              <w:t>0918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0D5D4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BFEE8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2E1E9C" w14:textId="77777777" w:rsidR="00D4531E" w:rsidRPr="00DD6CFB" w:rsidRDefault="00D4531E" w:rsidP="00DD6CFB">
            <w:pPr>
              <w:pStyle w:val="TAL"/>
              <w:rPr>
                <w:sz w:val="16"/>
                <w:szCs w:val="16"/>
                <w:lang w:eastAsia="en-US"/>
              </w:rPr>
            </w:pPr>
            <w:r w:rsidRPr="00DD6CFB">
              <w:rPr>
                <w:sz w:val="16"/>
                <w:szCs w:val="16"/>
                <w:lang w:eastAsia="en-US"/>
              </w:rPr>
              <w:t>Addition of default test control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592CA6"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9E4003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1BCD04"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94F702"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D4D86D" w14:textId="77777777" w:rsidR="00D4531E" w:rsidRPr="00DD6CFB" w:rsidRDefault="00D4531E" w:rsidP="00DD6CFB">
            <w:pPr>
              <w:pStyle w:val="TAL"/>
              <w:rPr>
                <w:sz w:val="16"/>
                <w:szCs w:val="16"/>
                <w:lang w:eastAsia="en-US"/>
              </w:rPr>
            </w:pPr>
            <w:r w:rsidRPr="00DD6CFB">
              <w:rPr>
                <w:sz w:val="16"/>
                <w:szCs w:val="16"/>
                <w:lang w:eastAsia="en-US"/>
              </w:rPr>
              <w:t>R5-196873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7F9920" w14:textId="77777777" w:rsidR="00D4531E" w:rsidRPr="00DD6CFB" w:rsidRDefault="00D4531E" w:rsidP="00DD6CFB">
            <w:pPr>
              <w:pStyle w:val="TAL"/>
              <w:rPr>
                <w:sz w:val="16"/>
                <w:szCs w:val="16"/>
                <w:lang w:eastAsia="en-US"/>
              </w:rPr>
            </w:pPr>
            <w:r w:rsidRPr="00DD6CFB">
              <w:rPr>
                <w:sz w:val="16"/>
                <w:szCs w:val="16"/>
                <w:lang w:eastAsia="en-US"/>
              </w:rPr>
              <w:t>0922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223E0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B3B2B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DB2A35"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CA_n258D to CA_n258F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EF2179"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F3091F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E90EFA"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F07438"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A77BA8" w14:textId="77777777" w:rsidR="00D4531E" w:rsidRPr="00DD6CFB" w:rsidRDefault="00D4531E" w:rsidP="00DD6CFB">
            <w:pPr>
              <w:pStyle w:val="TAL"/>
              <w:rPr>
                <w:sz w:val="16"/>
                <w:szCs w:val="16"/>
                <w:lang w:eastAsia="en-US"/>
              </w:rPr>
            </w:pPr>
            <w:r w:rsidRPr="00DD6CFB">
              <w:rPr>
                <w:sz w:val="16"/>
                <w:szCs w:val="16"/>
                <w:lang w:eastAsia="en-US"/>
              </w:rPr>
              <w:t>R5-196874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3FCAC6" w14:textId="77777777" w:rsidR="00D4531E" w:rsidRPr="00DD6CFB" w:rsidRDefault="00D4531E" w:rsidP="00DD6CFB">
            <w:pPr>
              <w:pStyle w:val="TAL"/>
              <w:rPr>
                <w:sz w:val="16"/>
                <w:szCs w:val="16"/>
                <w:lang w:eastAsia="en-US"/>
              </w:rPr>
            </w:pPr>
            <w:r w:rsidRPr="00DD6CFB">
              <w:rPr>
                <w:sz w:val="16"/>
                <w:szCs w:val="16"/>
                <w:lang w:eastAsia="en-US"/>
              </w:rPr>
              <w:t>0923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52F9C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44233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073D4E"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CA_n260D to CA_n260F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C7DB30"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A3AA1B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55C55D2"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552FD5"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18D05B" w14:textId="77777777" w:rsidR="00D4531E" w:rsidRPr="00DD6CFB" w:rsidRDefault="00D4531E" w:rsidP="00DD6CFB">
            <w:pPr>
              <w:pStyle w:val="TAL"/>
              <w:rPr>
                <w:sz w:val="16"/>
                <w:szCs w:val="16"/>
                <w:lang w:eastAsia="en-US"/>
              </w:rPr>
            </w:pPr>
            <w:r w:rsidRPr="00DD6CFB">
              <w:rPr>
                <w:sz w:val="16"/>
                <w:szCs w:val="16"/>
                <w:lang w:eastAsia="en-US"/>
              </w:rPr>
              <w:t>R5-196875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FDDB99" w14:textId="77777777" w:rsidR="00D4531E" w:rsidRPr="00DD6CFB" w:rsidRDefault="00D4531E" w:rsidP="00DD6CFB">
            <w:pPr>
              <w:pStyle w:val="TAL"/>
              <w:rPr>
                <w:sz w:val="16"/>
                <w:szCs w:val="16"/>
                <w:lang w:eastAsia="en-US"/>
              </w:rPr>
            </w:pPr>
            <w:r w:rsidRPr="00DD6CFB">
              <w:rPr>
                <w:sz w:val="16"/>
                <w:szCs w:val="16"/>
                <w:lang w:eastAsia="en-US"/>
              </w:rPr>
              <w:t>0924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DE3A5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704F6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A306AD"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CA_n260O to CA_n260Q</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43DB24"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9F4E81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5A8E58"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13ADE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0301A3" w14:textId="77777777" w:rsidR="00D4531E" w:rsidRPr="00DD6CFB" w:rsidRDefault="00D4531E" w:rsidP="00DD6CFB">
            <w:pPr>
              <w:pStyle w:val="TAL"/>
              <w:rPr>
                <w:sz w:val="16"/>
                <w:szCs w:val="16"/>
                <w:lang w:eastAsia="en-US"/>
              </w:rPr>
            </w:pPr>
            <w:r w:rsidRPr="00DD6CFB">
              <w:rPr>
                <w:sz w:val="16"/>
                <w:szCs w:val="16"/>
                <w:lang w:eastAsia="en-US"/>
              </w:rPr>
              <w:t>R5-196942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627CB7" w14:textId="77777777" w:rsidR="00D4531E" w:rsidRPr="00DD6CFB" w:rsidRDefault="00D4531E" w:rsidP="00DD6CFB">
            <w:pPr>
              <w:pStyle w:val="TAL"/>
              <w:rPr>
                <w:sz w:val="16"/>
                <w:szCs w:val="16"/>
                <w:lang w:eastAsia="en-US"/>
              </w:rPr>
            </w:pPr>
            <w:r w:rsidRPr="00DD6CFB">
              <w:rPr>
                <w:sz w:val="16"/>
                <w:szCs w:val="16"/>
                <w:lang w:eastAsia="en-US"/>
              </w:rPr>
              <w:t>0927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5762A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0894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4EE56B" w14:textId="77777777" w:rsidR="00D4531E" w:rsidRPr="00DD6CFB" w:rsidRDefault="00D4531E" w:rsidP="00DD6CFB">
            <w:pPr>
              <w:pStyle w:val="TAL"/>
              <w:rPr>
                <w:sz w:val="16"/>
                <w:szCs w:val="16"/>
                <w:lang w:eastAsia="en-US"/>
              </w:rPr>
            </w:pPr>
            <w:r w:rsidRPr="00DD6CFB">
              <w:rPr>
                <w:sz w:val="16"/>
                <w:szCs w:val="16"/>
                <w:lang w:eastAsia="en-US"/>
              </w:rPr>
              <w:t>Correction of clause 2 and 4.3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C43367"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879B9E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785C86"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8253EC"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DA7D5E" w14:textId="77777777" w:rsidR="00D4531E" w:rsidRPr="00DD6CFB" w:rsidRDefault="00D4531E" w:rsidP="00DD6CFB">
            <w:pPr>
              <w:pStyle w:val="TAL"/>
              <w:rPr>
                <w:sz w:val="16"/>
                <w:szCs w:val="16"/>
                <w:lang w:eastAsia="en-US"/>
              </w:rPr>
            </w:pPr>
            <w:r w:rsidRPr="00DD6CFB">
              <w:rPr>
                <w:sz w:val="16"/>
                <w:szCs w:val="16"/>
                <w:lang w:eastAsia="en-US"/>
              </w:rPr>
              <w:t>R5-196980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086A12" w14:textId="77777777" w:rsidR="00D4531E" w:rsidRPr="00DD6CFB" w:rsidRDefault="00D4531E" w:rsidP="00DD6CFB">
            <w:pPr>
              <w:pStyle w:val="TAL"/>
              <w:rPr>
                <w:sz w:val="16"/>
                <w:szCs w:val="16"/>
                <w:lang w:eastAsia="en-US"/>
              </w:rPr>
            </w:pPr>
            <w:r w:rsidRPr="00DD6CFB">
              <w:rPr>
                <w:sz w:val="16"/>
                <w:szCs w:val="16"/>
                <w:lang w:eastAsia="en-US"/>
              </w:rPr>
              <w:t>0786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DA161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8E839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5B0EC5" w14:textId="77777777" w:rsidR="00D4531E" w:rsidRPr="00DD6CFB" w:rsidRDefault="00D4531E" w:rsidP="00DD6CFB">
            <w:pPr>
              <w:pStyle w:val="TAL"/>
              <w:rPr>
                <w:sz w:val="16"/>
                <w:szCs w:val="16"/>
                <w:lang w:eastAsia="en-US"/>
              </w:rPr>
            </w:pPr>
            <w:r w:rsidRPr="00DD6CFB">
              <w:rPr>
                <w:sz w:val="16"/>
                <w:szCs w:val="16"/>
                <w:lang w:eastAsia="en-US"/>
              </w:rPr>
              <w:t>Using generic procedure for IMS registration to 5GS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529061"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7DC54B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DD6C2B"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8B8FA2"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11DD71" w14:textId="77777777" w:rsidR="00D4531E" w:rsidRPr="00DD6CFB" w:rsidRDefault="00D4531E" w:rsidP="00DD6CFB">
            <w:pPr>
              <w:pStyle w:val="TAL"/>
              <w:rPr>
                <w:sz w:val="16"/>
                <w:szCs w:val="16"/>
                <w:lang w:eastAsia="en-US"/>
              </w:rPr>
            </w:pPr>
            <w:r w:rsidRPr="00DD6CFB">
              <w:rPr>
                <w:sz w:val="16"/>
                <w:szCs w:val="16"/>
                <w:lang w:eastAsia="en-US"/>
              </w:rPr>
              <w:t>R5-196981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691C9B" w14:textId="77777777" w:rsidR="00D4531E" w:rsidRPr="00DD6CFB" w:rsidRDefault="00D4531E" w:rsidP="00DD6CFB">
            <w:pPr>
              <w:pStyle w:val="TAL"/>
              <w:rPr>
                <w:sz w:val="16"/>
                <w:szCs w:val="16"/>
                <w:lang w:eastAsia="en-US"/>
              </w:rPr>
            </w:pPr>
            <w:r w:rsidRPr="00DD6CFB">
              <w:rPr>
                <w:sz w:val="16"/>
                <w:szCs w:val="16"/>
                <w:lang w:eastAsia="en-US"/>
              </w:rPr>
              <w:t>0788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7B370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FA134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C1820D" w14:textId="77777777" w:rsidR="00D4531E" w:rsidRPr="00DD6CFB" w:rsidRDefault="00D4531E" w:rsidP="00DD6CFB">
            <w:pPr>
              <w:pStyle w:val="TAL"/>
              <w:rPr>
                <w:sz w:val="16"/>
                <w:szCs w:val="16"/>
                <w:lang w:eastAsia="en-US"/>
              </w:rPr>
            </w:pPr>
            <w:r w:rsidRPr="00DD6CFB">
              <w:rPr>
                <w:sz w:val="16"/>
                <w:szCs w:val="16"/>
                <w:lang w:eastAsia="en-US"/>
              </w:rPr>
              <w:t>Update of SIB2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A6F39B"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A671F3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AA5D99"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D5991D"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5FC1E8" w14:textId="77777777" w:rsidR="00D4531E" w:rsidRPr="00DD6CFB" w:rsidRDefault="00D4531E" w:rsidP="00DD6CFB">
            <w:pPr>
              <w:pStyle w:val="TAL"/>
              <w:rPr>
                <w:sz w:val="16"/>
                <w:szCs w:val="16"/>
                <w:lang w:eastAsia="en-US"/>
              </w:rPr>
            </w:pPr>
            <w:r w:rsidRPr="00DD6CFB">
              <w:rPr>
                <w:sz w:val="16"/>
                <w:szCs w:val="16"/>
                <w:lang w:eastAsia="en-US"/>
              </w:rPr>
              <w:t>R5-196982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9EA8FD" w14:textId="77777777" w:rsidR="00D4531E" w:rsidRPr="00DD6CFB" w:rsidRDefault="00D4531E" w:rsidP="00DD6CFB">
            <w:pPr>
              <w:pStyle w:val="TAL"/>
              <w:rPr>
                <w:sz w:val="16"/>
                <w:szCs w:val="16"/>
                <w:lang w:eastAsia="en-US"/>
              </w:rPr>
            </w:pPr>
            <w:r w:rsidRPr="00DD6CFB">
              <w:rPr>
                <w:sz w:val="16"/>
                <w:szCs w:val="16"/>
                <w:lang w:eastAsia="en-US"/>
              </w:rPr>
              <w:t>0790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C5C53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2C41A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E04A36" w14:textId="77777777" w:rsidR="00D4531E" w:rsidRPr="00DD6CFB" w:rsidRDefault="00D4531E" w:rsidP="00DD6CFB">
            <w:pPr>
              <w:pStyle w:val="TAL"/>
              <w:rPr>
                <w:sz w:val="16"/>
                <w:szCs w:val="16"/>
                <w:lang w:eastAsia="en-US"/>
              </w:rPr>
            </w:pPr>
            <w:r w:rsidRPr="00DD6CFB">
              <w:rPr>
                <w:sz w:val="16"/>
                <w:szCs w:val="16"/>
                <w:lang w:eastAsia="en-US"/>
              </w:rPr>
              <w:t>Update of SIB5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8BD49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975B5C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262919"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0377ED"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1CA2C1" w14:textId="77777777" w:rsidR="00D4531E" w:rsidRPr="00DD6CFB" w:rsidRDefault="00D4531E" w:rsidP="00DD6CFB">
            <w:pPr>
              <w:pStyle w:val="TAL"/>
              <w:rPr>
                <w:sz w:val="16"/>
                <w:szCs w:val="16"/>
                <w:lang w:eastAsia="en-US"/>
              </w:rPr>
            </w:pPr>
            <w:r w:rsidRPr="00DD6CFB">
              <w:rPr>
                <w:sz w:val="16"/>
                <w:szCs w:val="16"/>
                <w:lang w:eastAsia="en-US"/>
              </w:rPr>
              <w:t>R5-196984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9C8FEB" w14:textId="77777777" w:rsidR="00D4531E" w:rsidRPr="00DD6CFB" w:rsidRDefault="00D4531E" w:rsidP="00DD6CFB">
            <w:pPr>
              <w:pStyle w:val="TAL"/>
              <w:rPr>
                <w:sz w:val="16"/>
                <w:szCs w:val="16"/>
                <w:lang w:eastAsia="en-US"/>
              </w:rPr>
            </w:pPr>
            <w:r w:rsidRPr="00DD6CFB">
              <w:rPr>
                <w:sz w:val="16"/>
                <w:szCs w:val="16"/>
                <w:lang w:eastAsia="en-US"/>
              </w:rPr>
              <w:t>0792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4A00F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14C2D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83F00C" w14:textId="77777777" w:rsidR="00D4531E" w:rsidRPr="00DD6CFB" w:rsidRDefault="00D4531E" w:rsidP="00DD6CFB">
            <w:pPr>
              <w:pStyle w:val="TAL"/>
              <w:rPr>
                <w:sz w:val="16"/>
                <w:szCs w:val="16"/>
                <w:lang w:eastAsia="en-US"/>
              </w:rPr>
            </w:pPr>
            <w:r w:rsidRPr="00DD6CFB">
              <w:rPr>
                <w:sz w:val="16"/>
                <w:szCs w:val="16"/>
                <w:lang w:eastAsia="en-US"/>
              </w:rPr>
              <w:t>Update of frequency definition for Inter-RAT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9CE7CE"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2F9785D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CC9638"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ABE240"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13671F" w14:textId="77777777" w:rsidR="00D4531E" w:rsidRPr="00DD6CFB" w:rsidRDefault="00D4531E" w:rsidP="00DD6CFB">
            <w:pPr>
              <w:pStyle w:val="TAL"/>
              <w:rPr>
                <w:sz w:val="16"/>
                <w:szCs w:val="16"/>
                <w:lang w:eastAsia="en-US"/>
              </w:rPr>
            </w:pPr>
            <w:r w:rsidRPr="00DD6CFB">
              <w:rPr>
                <w:sz w:val="16"/>
                <w:szCs w:val="16"/>
                <w:lang w:eastAsia="en-US"/>
              </w:rPr>
              <w:t>R5-196985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68011B" w14:textId="77777777" w:rsidR="00D4531E" w:rsidRPr="00DD6CFB" w:rsidRDefault="00D4531E" w:rsidP="00DD6CFB">
            <w:pPr>
              <w:pStyle w:val="TAL"/>
              <w:rPr>
                <w:sz w:val="16"/>
                <w:szCs w:val="16"/>
                <w:lang w:eastAsia="en-US"/>
              </w:rPr>
            </w:pPr>
            <w:r w:rsidRPr="00DD6CFB">
              <w:rPr>
                <w:sz w:val="16"/>
                <w:szCs w:val="16"/>
                <w:lang w:eastAsia="en-US"/>
              </w:rPr>
              <w:t>0793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FF318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D497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98204A" w14:textId="77777777" w:rsidR="00D4531E" w:rsidRPr="00DD6CFB" w:rsidRDefault="00D4531E" w:rsidP="00DD6CFB">
            <w:pPr>
              <w:pStyle w:val="TAL"/>
              <w:rPr>
                <w:sz w:val="16"/>
                <w:szCs w:val="16"/>
                <w:lang w:eastAsia="en-US"/>
              </w:rPr>
            </w:pPr>
            <w:r w:rsidRPr="00DD6CFB">
              <w:rPr>
                <w:sz w:val="16"/>
                <w:szCs w:val="16"/>
                <w:lang w:eastAsia="en-US"/>
              </w:rPr>
              <w:t>Update IE 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1B8A5B"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F1CB43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F79A6B"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EBF5FA"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48625F" w14:textId="77777777" w:rsidR="00D4531E" w:rsidRPr="00DD6CFB" w:rsidRDefault="00D4531E" w:rsidP="00DD6CFB">
            <w:pPr>
              <w:pStyle w:val="TAL"/>
              <w:rPr>
                <w:sz w:val="16"/>
                <w:szCs w:val="16"/>
                <w:lang w:eastAsia="en-US"/>
              </w:rPr>
            </w:pPr>
            <w:r w:rsidRPr="00DD6CFB">
              <w:rPr>
                <w:sz w:val="16"/>
                <w:szCs w:val="16"/>
                <w:lang w:eastAsia="en-US"/>
              </w:rPr>
              <w:t>R5-196986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F2953A" w14:textId="77777777" w:rsidR="00D4531E" w:rsidRPr="00DD6CFB" w:rsidRDefault="00D4531E" w:rsidP="00DD6CFB">
            <w:pPr>
              <w:pStyle w:val="TAL"/>
              <w:rPr>
                <w:sz w:val="16"/>
                <w:szCs w:val="16"/>
                <w:lang w:eastAsia="en-US"/>
              </w:rPr>
            </w:pPr>
            <w:r w:rsidRPr="00DD6CFB">
              <w:rPr>
                <w:sz w:val="16"/>
                <w:szCs w:val="16"/>
                <w:lang w:eastAsia="en-US"/>
              </w:rPr>
              <w:t>0858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53AD2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27B91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F593F4" w14:textId="77777777" w:rsidR="00D4531E" w:rsidRPr="00DD6CFB" w:rsidRDefault="00D4531E" w:rsidP="00DD6CFB">
            <w:pPr>
              <w:pStyle w:val="TAL"/>
              <w:rPr>
                <w:sz w:val="16"/>
                <w:szCs w:val="16"/>
                <w:lang w:eastAsia="en-US"/>
              </w:rPr>
            </w:pPr>
            <w:r w:rsidRPr="00DD6CFB">
              <w:rPr>
                <w:sz w:val="16"/>
                <w:szCs w:val="16"/>
                <w:lang w:eastAsia="en-US"/>
              </w:rPr>
              <w:t>Update MIB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39F29A"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A0B245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39A91E"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E19E4A1"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264AA5C" w14:textId="77777777" w:rsidR="00D4531E" w:rsidRPr="00DD6CFB" w:rsidRDefault="00D4531E" w:rsidP="00DD6CFB">
            <w:pPr>
              <w:pStyle w:val="TAL"/>
              <w:rPr>
                <w:sz w:val="16"/>
                <w:szCs w:val="16"/>
                <w:lang w:eastAsia="en-US"/>
              </w:rPr>
            </w:pPr>
            <w:r w:rsidRPr="00DD6CFB">
              <w:rPr>
                <w:sz w:val="16"/>
                <w:szCs w:val="16"/>
                <w:lang w:eastAsia="en-US"/>
              </w:rPr>
              <w:t>R5-196987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E87C43" w14:textId="77777777" w:rsidR="00D4531E" w:rsidRPr="00DD6CFB" w:rsidRDefault="00D4531E" w:rsidP="00DD6CFB">
            <w:pPr>
              <w:pStyle w:val="TAL"/>
              <w:rPr>
                <w:sz w:val="16"/>
                <w:szCs w:val="16"/>
                <w:lang w:eastAsia="en-US"/>
              </w:rPr>
            </w:pPr>
            <w:r w:rsidRPr="00DD6CFB">
              <w:rPr>
                <w:sz w:val="16"/>
                <w:szCs w:val="16"/>
                <w:lang w:eastAsia="en-US"/>
              </w:rPr>
              <w:t>0865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F4054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7C81E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90BC28" w14:textId="77777777" w:rsidR="00D4531E" w:rsidRPr="00DD6CFB" w:rsidRDefault="00D4531E" w:rsidP="00DD6CFB">
            <w:pPr>
              <w:pStyle w:val="TAL"/>
              <w:rPr>
                <w:sz w:val="16"/>
                <w:szCs w:val="16"/>
                <w:lang w:eastAsia="en-US"/>
              </w:rPr>
            </w:pPr>
            <w:r w:rsidRPr="00DD6CFB">
              <w:rPr>
                <w:sz w:val="16"/>
                <w:szCs w:val="16"/>
                <w:lang w:eastAsia="en-US"/>
              </w:rPr>
              <w:t>Update chapter 4.5.4 RRC_CONNECTED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8F35AE"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C9CB33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7CCB34"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8C884C"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558F7F" w14:textId="77777777" w:rsidR="00D4531E" w:rsidRPr="00DD6CFB" w:rsidRDefault="00D4531E" w:rsidP="00DD6CFB">
            <w:pPr>
              <w:pStyle w:val="TAL"/>
              <w:rPr>
                <w:sz w:val="16"/>
                <w:szCs w:val="16"/>
                <w:lang w:eastAsia="en-US"/>
              </w:rPr>
            </w:pPr>
            <w:r w:rsidRPr="00DD6CFB">
              <w:rPr>
                <w:sz w:val="16"/>
                <w:szCs w:val="16"/>
                <w:lang w:eastAsia="en-US"/>
              </w:rPr>
              <w:t>R5-196988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6EC457" w14:textId="77777777" w:rsidR="00D4531E" w:rsidRPr="00DD6CFB" w:rsidRDefault="00D4531E" w:rsidP="00DD6CFB">
            <w:pPr>
              <w:pStyle w:val="TAL"/>
              <w:rPr>
                <w:sz w:val="16"/>
                <w:szCs w:val="16"/>
                <w:lang w:eastAsia="en-US"/>
              </w:rPr>
            </w:pPr>
            <w:r w:rsidRPr="00DD6CFB">
              <w:rPr>
                <w:sz w:val="16"/>
                <w:szCs w:val="16"/>
                <w:lang w:eastAsia="en-US"/>
              </w:rPr>
              <w:t>0831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6F293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8C837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9B2779" w14:textId="77777777" w:rsidR="00D4531E" w:rsidRPr="00DD6CFB" w:rsidRDefault="00D4531E" w:rsidP="00DD6CFB">
            <w:pPr>
              <w:pStyle w:val="TAL"/>
              <w:rPr>
                <w:sz w:val="16"/>
                <w:szCs w:val="16"/>
                <w:lang w:eastAsia="en-US"/>
              </w:rPr>
            </w:pPr>
            <w:r w:rsidRPr="00DD6CFB">
              <w:rPr>
                <w:sz w:val="16"/>
                <w:szCs w:val="16"/>
                <w:lang w:eastAsia="en-US"/>
              </w:rPr>
              <w:t>Addition of IE MasterKeyUpdate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4600E1"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7924FA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94525F"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28D710"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CF3E66" w14:textId="77777777" w:rsidR="00D4531E" w:rsidRPr="00DD6CFB" w:rsidRDefault="00D4531E" w:rsidP="00DD6CFB">
            <w:pPr>
              <w:pStyle w:val="TAL"/>
              <w:rPr>
                <w:sz w:val="16"/>
                <w:szCs w:val="16"/>
                <w:lang w:eastAsia="en-US"/>
              </w:rPr>
            </w:pPr>
            <w:r w:rsidRPr="00DD6CFB">
              <w:rPr>
                <w:sz w:val="16"/>
                <w:szCs w:val="16"/>
                <w:lang w:eastAsia="en-US"/>
              </w:rPr>
              <w:t>R5-196990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99DB19" w14:textId="77777777" w:rsidR="00D4531E" w:rsidRPr="00DD6CFB" w:rsidRDefault="00D4531E" w:rsidP="00DD6CFB">
            <w:pPr>
              <w:pStyle w:val="TAL"/>
              <w:rPr>
                <w:sz w:val="16"/>
                <w:szCs w:val="16"/>
                <w:lang w:eastAsia="en-US"/>
              </w:rPr>
            </w:pPr>
            <w:r w:rsidRPr="00DD6CFB">
              <w:rPr>
                <w:sz w:val="16"/>
                <w:szCs w:val="16"/>
                <w:lang w:eastAsia="en-US"/>
              </w:rPr>
              <w:t>0833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77144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523C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DFC1D0" w14:textId="77777777" w:rsidR="00D4531E" w:rsidRPr="00DD6CFB" w:rsidRDefault="00D4531E" w:rsidP="00DD6CFB">
            <w:pPr>
              <w:pStyle w:val="TAL"/>
              <w:rPr>
                <w:sz w:val="16"/>
                <w:szCs w:val="16"/>
                <w:lang w:eastAsia="en-US"/>
              </w:rPr>
            </w:pPr>
            <w:r w:rsidRPr="00DD6CFB">
              <w:rPr>
                <w:sz w:val="16"/>
                <w:szCs w:val="16"/>
                <w:lang w:eastAsia="en-US"/>
              </w:rPr>
              <w:t>USIM Configuration for Signalling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1B4E2A"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993043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3060AC3"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D7BFEB"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EA757C" w14:textId="77777777" w:rsidR="00D4531E" w:rsidRPr="00DD6CFB" w:rsidRDefault="00D4531E" w:rsidP="00DD6CFB">
            <w:pPr>
              <w:pStyle w:val="TAL"/>
              <w:rPr>
                <w:sz w:val="16"/>
                <w:szCs w:val="16"/>
                <w:lang w:eastAsia="en-US"/>
              </w:rPr>
            </w:pPr>
            <w:r w:rsidRPr="00DD6CFB">
              <w:rPr>
                <w:sz w:val="16"/>
                <w:szCs w:val="16"/>
                <w:lang w:eastAsia="en-US"/>
              </w:rPr>
              <w:t>R5-196991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A9EB17" w14:textId="77777777" w:rsidR="00D4531E" w:rsidRPr="00DD6CFB" w:rsidRDefault="00D4531E" w:rsidP="00DD6CFB">
            <w:pPr>
              <w:pStyle w:val="TAL"/>
              <w:rPr>
                <w:sz w:val="16"/>
                <w:szCs w:val="16"/>
                <w:lang w:eastAsia="en-US"/>
              </w:rPr>
            </w:pPr>
            <w:r w:rsidRPr="00DD6CFB">
              <w:rPr>
                <w:sz w:val="16"/>
                <w:szCs w:val="16"/>
                <w:lang w:eastAsia="en-US"/>
              </w:rPr>
              <w:t>0835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ACB16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F041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ED360E" w14:textId="77777777" w:rsidR="00D4531E" w:rsidRPr="00DD6CFB" w:rsidRDefault="00D4531E" w:rsidP="00DD6CFB">
            <w:pPr>
              <w:pStyle w:val="TAL"/>
              <w:rPr>
                <w:sz w:val="16"/>
                <w:szCs w:val="16"/>
                <w:lang w:eastAsia="en-US"/>
              </w:rPr>
            </w:pPr>
            <w:r w:rsidRPr="00DD6CFB">
              <w:rPr>
                <w:sz w:val="16"/>
                <w:szCs w:val="16"/>
                <w:lang w:eastAsia="en-US"/>
              </w:rPr>
              <w:t>Correction to SIG OTA UE Orientation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468"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3F3CC6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15BB66"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C316D7"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500753" w14:textId="77777777" w:rsidR="00D4531E" w:rsidRPr="00DD6CFB" w:rsidRDefault="00D4531E" w:rsidP="00DD6CFB">
            <w:pPr>
              <w:pStyle w:val="TAL"/>
              <w:rPr>
                <w:sz w:val="16"/>
                <w:szCs w:val="16"/>
                <w:lang w:eastAsia="en-US"/>
              </w:rPr>
            </w:pPr>
            <w:r w:rsidRPr="00DD6CFB">
              <w:rPr>
                <w:sz w:val="16"/>
                <w:szCs w:val="16"/>
                <w:lang w:eastAsia="en-US"/>
              </w:rPr>
              <w:t>R5-196992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35F775" w14:textId="77777777" w:rsidR="00D4531E" w:rsidRPr="00DD6CFB" w:rsidRDefault="00D4531E" w:rsidP="00DD6CFB">
            <w:pPr>
              <w:pStyle w:val="TAL"/>
              <w:rPr>
                <w:sz w:val="16"/>
                <w:szCs w:val="16"/>
                <w:lang w:eastAsia="en-US"/>
              </w:rPr>
            </w:pPr>
            <w:r w:rsidRPr="00DD6CFB">
              <w:rPr>
                <w:sz w:val="16"/>
                <w:szCs w:val="16"/>
                <w:lang w:eastAsia="en-US"/>
              </w:rPr>
              <w:t>0878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632A8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6373F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643B99" w14:textId="77777777" w:rsidR="00D4531E" w:rsidRPr="00DD6CFB" w:rsidRDefault="00D4531E" w:rsidP="00DD6CFB">
            <w:pPr>
              <w:pStyle w:val="TAL"/>
              <w:rPr>
                <w:sz w:val="16"/>
                <w:szCs w:val="16"/>
                <w:lang w:eastAsia="en-US"/>
              </w:rPr>
            </w:pPr>
            <w:r w:rsidRPr="00DD6CFB">
              <w:rPr>
                <w:sz w:val="16"/>
                <w:szCs w:val="16"/>
                <w:lang w:eastAsia="en-US"/>
              </w:rPr>
              <w:t>Addition of New Test Procedure - Response\No response to Paging for 5GC NAS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4F1C0C"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14EBF1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F66A29"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53645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3D0EFB" w14:textId="77777777" w:rsidR="00D4531E" w:rsidRPr="00DD6CFB" w:rsidRDefault="00D4531E" w:rsidP="00DD6CFB">
            <w:pPr>
              <w:pStyle w:val="TAL"/>
              <w:rPr>
                <w:sz w:val="16"/>
                <w:szCs w:val="16"/>
                <w:lang w:eastAsia="en-US"/>
              </w:rPr>
            </w:pPr>
            <w:r w:rsidRPr="00DD6CFB">
              <w:rPr>
                <w:sz w:val="16"/>
                <w:szCs w:val="16"/>
                <w:lang w:eastAsia="en-US"/>
              </w:rPr>
              <w:t>R5-196994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74A7EC" w14:textId="77777777" w:rsidR="00D4531E" w:rsidRPr="00DD6CFB" w:rsidRDefault="00D4531E" w:rsidP="00DD6CFB">
            <w:pPr>
              <w:pStyle w:val="TAL"/>
              <w:rPr>
                <w:sz w:val="16"/>
                <w:szCs w:val="16"/>
                <w:lang w:eastAsia="en-US"/>
              </w:rPr>
            </w:pPr>
            <w:r w:rsidRPr="00DD6CFB">
              <w:rPr>
                <w:sz w:val="16"/>
                <w:szCs w:val="16"/>
                <w:lang w:eastAsia="en-US"/>
              </w:rPr>
              <w:t>0913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5AE26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AD335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972582" w14:textId="77777777" w:rsidR="00D4531E" w:rsidRPr="00DD6CFB" w:rsidRDefault="00D4531E" w:rsidP="00DD6CFB">
            <w:pPr>
              <w:pStyle w:val="TAL"/>
              <w:rPr>
                <w:sz w:val="16"/>
                <w:szCs w:val="16"/>
                <w:lang w:eastAsia="en-US"/>
              </w:rPr>
            </w:pPr>
            <w:r w:rsidRPr="00DD6CFB">
              <w:rPr>
                <w:sz w:val="16"/>
                <w:szCs w:val="16"/>
                <w:lang w:eastAsia="en-US"/>
              </w:rPr>
              <w:t>Update IE ServingCellConfig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86E011"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1D6531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06E505"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8CEC3A"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D4F26D7" w14:textId="77777777" w:rsidR="00D4531E" w:rsidRPr="00DD6CFB" w:rsidRDefault="00D4531E" w:rsidP="00DD6CFB">
            <w:pPr>
              <w:pStyle w:val="TAL"/>
              <w:rPr>
                <w:sz w:val="16"/>
                <w:szCs w:val="16"/>
                <w:lang w:eastAsia="en-US"/>
              </w:rPr>
            </w:pPr>
            <w:r w:rsidRPr="00DD6CFB">
              <w:rPr>
                <w:sz w:val="16"/>
                <w:szCs w:val="16"/>
                <w:lang w:eastAsia="en-US"/>
              </w:rPr>
              <w:t>R5-196995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91E1AA" w14:textId="77777777" w:rsidR="00D4531E" w:rsidRPr="00DD6CFB" w:rsidRDefault="00D4531E" w:rsidP="00DD6CFB">
            <w:pPr>
              <w:pStyle w:val="TAL"/>
              <w:rPr>
                <w:sz w:val="16"/>
                <w:szCs w:val="16"/>
                <w:lang w:eastAsia="en-US"/>
              </w:rPr>
            </w:pPr>
            <w:r w:rsidRPr="00DD6CFB">
              <w:rPr>
                <w:sz w:val="16"/>
                <w:szCs w:val="16"/>
                <w:lang w:eastAsia="en-US"/>
              </w:rPr>
              <w:t>0910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8B359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948F7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4FBFDD" w14:textId="77777777" w:rsidR="00D4531E" w:rsidRPr="00DD6CFB" w:rsidRDefault="00D4531E" w:rsidP="00DD6CFB">
            <w:pPr>
              <w:pStyle w:val="TAL"/>
              <w:rPr>
                <w:sz w:val="16"/>
                <w:szCs w:val="16"/>
                <w:lang w:eastAsia="en-US"/>
              </w:rPr>
            </w:pPr>
            <w:r w:rsidRPr="00DD6CFB">
              <w:rPr>
                <w:sz w:val="16"/>
                <w:szCs w:val="16"/>
                <w:lang w:eastAsia="en-US"/>
              </w:rPr>
              <w:t xml:space="preserve">Corrections to DCI_1_0 configuration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8044A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89BBD1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3EA1CC"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D20665"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4C3120" w14:textId="77777777" w:rsidR="00D4531E" w:rsidRPr="00DD6CFB" w:rsidRDefault="00D4531E" w:rsidP="00DD6CFB">
            <w:pPr>
              <w:pStyle w:val="TAL"/>
              <w:rPr>
                <w:sz w:val="16"/>
                <w:szCs w:val="16"/>
                <w:lang w:eastAsia="en-US"/>
              </w:rPr>
            </w:pPr>
            <w:r w:rsidRPr="00DD6CFB">
              <w:rPr>
                <w:sz w:val="16"/>
                <w:szCs w:val="16"/>
                <w:lang w:eastAsia="en-US"/>
              </w:rPr>
              <w:t>R5-196996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0569B3" w14:textId="77777777" w:rsidR="00D4531E" w:rsidRPr="00DD6CFB" w:rsidRDefault="00D4531E" w:rsidP="00DD6CFB">
            <w:pPr>
              <w:pStyle w:val="TAL"/>
              <w:rPr>
                <w:sz w:val="16"/>
                <w:szCs w:val="16"/>
                <w:lang w:eastAsia="en-US"/>
              </w:rPr>
            </w:pPr>
            <w:r w:rsidRPr="00DD6CFB">
              <w:rPr>
                <w:sz w:val="16"/>
                <w:szCs w:val="16"/>
                <w:lang w:eastAsia="en-US"/>
              </w:rPr>
              <w:t>0919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B4C00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37E21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E9C834" w14:textId="77777777" w:rsidR="00D4531E" w:rsidRPr="00DD6CFB" w:rsidRDefault="00D4531E" w:rsidP="00DD6CFB">
            <w:pPr>
              <w:pStyle w:val="TAL"/>
              <w:rPr>
                <w:sz w:val="16"/>
                <w:szCs w:val="16"/>
                <w:lang w:eastAsia="en-US"/>
              </w:rPr>
            </w:pPr>
            <w:r w:rsidRPr="00DD6CFB">
              <w:rPr>
                <w:sz w:val="16"/>
                <w:szCs w:val="16"/>
                <w:lang w:eastAsia="en-US"/>
              </w:rPr>
              <w:t>Updates to generic procedure using SERVICE REQUEST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B234AD"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4E360E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B313CC"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0B422B"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F622EA" w14:textId="77777777" w:rsidR="00D4531E" w:rsidRPr="00DD6CFB" w:rsidRDefault="00D4531E" w:rsidP="00DD6CFB">
            <w:pPr>
              <w:pStyle w:val="TAL"/>
              <w:rPr>
                <w:sz w:val="16"/>
                <w:szCs w:val="16"/>
                <w:lang w:eastAsia="en-US"/>
              </w:rPr>
            </w:pPr>
            <w:r w:rsidRPr="00DD6CFB">
              <w:rPr>
                <w:sz w:val="16"/>
                <w:szCs w:val="16"/>
                <w:lang w:eastAsia="en-US"/>
              </w:rPr>
              <w:t>R5-196997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66D29" w14:textId="77777777" w:rsidR="00D4531E" w:rsidRPr="00DD6CFB" w:rsidRDefault="00D4531E" w:rsidP="00DD6CFB">
            <w:pPr>
              <w:pStyle w:val="TAL"/>
              <w:rPr>
                <w:sz w:val="16"/>
                <w:szCs w:val="16"/>
                <w:lang w:eastAsia="en-US"/>
              </w:rPr>
            </w:pPr>
            <w:r w:rsidRPr="00DD6CFB">
              <w:rPr>
                <w:sz w:val="16"/>
                <w:szCs w:val="16"/>
                <w:lang w:eastAsia="en-US"/>
              </w:rPr>
              <w:t>0901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B6850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19394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B812D1" w14:textId="77777777" w:rsidR="00D4531E" w:rsidRPr="00DD6CFB" w:rsidRDefault="00D4531E" w:rsidP="00DD6CFB">
            <w:pPr>
              <w:pStyle w:val="TAL"/>
              <w:rPr>
                <w:sz w:val="16"/>
                <w:szCs w:val="16"/>
                <w:lang w:eastAsia="en-US"/>
              </w:rPr>
            </w:pPr>
            <w:r w:rsidRPr="00DD6CFB">
              <w:rPr>
                <w:sz w:val="16"/>
                <w:szCs w:val="16"/>
                <w:lang w:eastAsia="en-US"/>
              </w:rPr>
              <w:t>Introduction of Test Procedure for IMS Emergency call establishment in 5GC NORMAL-SERVICE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B6BFA9"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2EE76CA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087133"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EBAD15"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5BECB4" w14:textId="77777777" w:rsidR="00D4531E" w:rsidRPr="00DD6CFB" w:rsidRDefault="00D4531E" w:rsidP="00DD6CFB">
            <w:pPr>
              <w:pStyle w:val="TAL"/>
              <w:rPr>
                <w:sz w:val="16"/>
                <w:szCs w:val="16"/>
                <w:lang w:eastAsia="en-US"/>
              </w:rPr>
            </w:pPr>
            <w:r w:rsidRPr="00DD6CFB">
              <w:rPr>
                <w:sz w:val="16"/>
                <w:szCs w:val="16"/>
                <w:lang w:eastAsia="en-US"/>
              </w:rPr>
              <w:t>R5-196998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946259" w14:textId="77777777" w:rsidR="00D4531E" w:rsidRPr="00DD6CFB" w:rsidRDefault="00D4531E" w:rsidP="00DD6CFB">
            <w:pPr>
              <w:pStyle w:val="TAL"/>
              <w:rPr>
                <w:sz w:val="16"/>
                <w:szCs w:val="16"/>
                <w:lang w:eastAsia="en-US"/>
              </w:rPr>
            </w:pPr>
            <w:r w:rsidRPr="00DD6CFB">
              <w:rPr>
                <w:sz w:val="16"/>
                <w:szCs w:val="16"/>
                <w:lang w:eastAsia="en-US"/>
              </w:rPr>
              <w:t>0903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8DC99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7ACCB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0B764C" w14:textId="77777777" w:rsidR="00D4531E" w:rsidRPr="00DD6CFB" w:rsidRDefault="00D4531E" w:rsidP="00DD6CFB">
            <w:pPr>
              <w:pStyle w:val="TAL"/>
              <w:rPr>
                <w:sz w:val="16"/>
                <w:szCs w:val="16"/>
                <w:lang w:eastAsia="en-US"/>
              </w:rPr>
            </w:pPr>
            <w:r w:rsidRPr="00DD6CFB">
              <w:rPr>
                <w:sz w:val="16"/>
                <w:szCs w:val="16"/>
                <w:lang w:eastAsia="en-US"/>
              </w:rPr>
              <w:t>Update of Test procedure for UE for Tracking area updating / Inter-system change from N1 mode to S1 mode in 5GMM/EMM-IDLE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C60CD8"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CB31A1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F40D0C8"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9681BD"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FC1DE1" w14:textId="77777777" w:rsidR="00D4531E" w:rsidRPr="00DD6CFB" w:rsidRDefault="00D4531E" w:rsidP="00DD6CFB">
            <w:pPr>
              <w:pStyle w:val="TAL"/>
              <w:rPr>
                <w:sz w:val="16"/>
                <w:szCs w:val="16"/>
                <w:lang w:eastAsia="en-US"/>
              </w:rPr>
            </w:pPr>
            <w:r w:rsidRPr="00DD6CFB">
              <w:rPr>
                <w:sz w:val="16"/>
                <w:szCs w:val="16"/>
                <w:lang w:eastAsia="en-US"/>
              </w:rPr>
              <w:t>R5-197014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132211" w14:textId="77777777" w:rsidR="00D4531E" w:rsidRPr="00DD6CFB" w:rsidRDefault="00D4531E" w:rsidP="00DD6CFB">
            <w:pPr>
              <w:pStyle w:val="TAL"/>
              <w:rPr>
                <w:sz w:val="16"/>
                <w:szCs w:val="16"/>
                <w:lang w:eastAsia="en-US"/>
              </w:rPr>
            </w:pPr>
            <w:r w:rsidRPr="00DD6CFB">
              <w:rPr>
                <w:sz w:val="16"/>
                <w:szCs w:val="16"/>
                <w:lang w:eastAsia="en-US"/>
              </w:rPr>
              <w:t>0928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0EE48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10C4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217482" w14:textId="77777777" w:rsidR="00D4531E" w:rsidRPr="00DD6CFB" w:rsidRDefault="00D4531E" w:rsidP="00DD6CFB">
            <w:pPr>
              <w:pStyle w:val="TAL"/>
              <w:rPr>
                <w:sz w:val="16"/>
                <w:szCs w:val="16"/>
                <w:lang w:eastAsia="en-US"/>
              </w:rPr>
            </w:pPr>
            <w:r w:rsidRPr="00DD6CFB">
              <w:rPr>
                <w:sz w:val="16"/>
                <w:szCs w:val="16"/>
                <w:lang w:eastAsia="en-US"/>
              </w:rPr>
              <w:t>Addition of NR CA test frequencies for protocol testing in clause 6.2.3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7F823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F4D8C0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FC1740"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14F60C"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3017AD" w14:textId="77777777" w:rsidR="00D4531E" w:rsidRPr="00DD6CFB" w:rsidRDefault="00D4531E" w:rsidP="00DD6CFB">
            <w:pPr>
              <w:pStyle w:val="TAL"/>
              <w:rPr>
                <w:sz w:val="16"/>
                <w:szCs w:val="16"/>
                <w:lang w:eastAsia="en-US"/>
              </w:rPr>
            </w:pPr>
            <w:r w:rsidRPr="00DD6CFB">
              <w:rPr>
                <w:sz w:val="16"/>
                <w:szCs w:val="16"/>
                <w:lang w:eastAsia="en-US"/>
              </w:rPr>
              <w:t>R5-197099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094894" w14:textId="77777777" w:rsidR="00D4531E" w:rsidRPr="00DD6CFB" w:rsidRDefault="00D4531E" w:rsidP="00DD6CFB">
            <w:pPr>
              <w:pStyle w:val="TAL"/>
              <w:rPr>
                <w:sz w:val="16"/>
                <w:szCs w:val="16"/>
                <w:lang w:eastAsia="en-US"/>
              </w:rPr>
            </w:pPr>
            <w:r w:rsidRPr="00DD6CFB">
              <w:rPr>
                <w:sz w:val="16"/>
                <w:szCs w:val="16"/>
                <w:lang w:eastAsia="en-US"/>
              </w:rPr>
              <w:t>0929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320BA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F55D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FFD134" w14:textId="77777777" w:rsidR="00D4531E" w:rsidRPr="00DD6CFB" w:rsidRDefault="00D4531E" w:rsidP="00DD6CFB">
            <w:pPr>
              <w:pStyle w:val="TAL"/>
              <w:rPr>
                <w:sz w:val="16"/>
                <w:szCs w:val="16"/>
                <w:lang w:eastAsia="en-US"/>
              </w:rPr>
            </w:pPr>
            <w:r w:rsidRPr="00DD6CFB">
              <w:rPr>
                <w:sz w:val="16"/>
                <w:szCs w:val="16"/>
                <w:lang w:eastAsia="en-US"/>
              </w:rPr>
              <w:t>Correction to Switch off-Power off procedure in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09A00A"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7F392A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02C88F"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D4D6C4"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3FD541" w14:textId="77777777" w:rsidR="00D4531E" w:rsidRPr="00DD6CFB" w:rsidRDefault="00D4531E" w:rsidP="00DD6CFB">
            <w:pPr>
              <w:pStyle w:val="TAL"/>
              <w:rPr>
                <w:sz w:val="16"/>
                <w:szCs w:val="16"/>
                <w:lang w:eastAsia="en-US"/>
              </w:rPr>
            </w:pPr>
            <w:r w:rsidRPr="00DD6CFB">
              <w:rPr>
                <w:sz w:val="16"/>
                <w:szCs w:val="16"/>
                <w:lang w:eastAsia="en-US"/>
              </w:rPr>
              <w:t>R5-197104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E4CCFF" w14:textId="77777777" w:rsidR="00D4531E" w:rsidRPr="00DD6CFB" w:rsidRDefault="00D4531E" w:rsidP="00DD6CFB">
            <w:pPr>
              <w:pStyle w:val="TAL"/>
              <w:rPr>
                <w:sz w:val="16"/>
                <w:szCs w:val="16"/>
                <w:lang w:eastAsia="en-US"/>
              </w:rPr>
            </w:pPr>
            <w:r w:rsidRPr="00DD6CFB">
              <w:rPr>
                <w:sz w:val="16"/>
                <w:szCs w:val="16"/>
                <w:lang w:eastAsia="en-US"/>
              </w:rPr>
              <w:t>0884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9916D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0D5B5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770043"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CA_n257G to CA_n257M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51DF63"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224B4B5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4E31FC"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E0938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8842A3" w14:textId="77777777" w:rsidR="00D4531E" w:rsidRPr="00DD6CFB" w:rsidRDefault="00D4531E" w:rsidP="00DD6CFB">
            <w:pPr>
              <w:pStyle w:val="TAL"/>
              <w:rPr>
                <w:sz w:val="16"/>
                <w:szCs w:val="16"/>
                <w:lang w:eastAsia="en-US"/>
              </w:rPr>
            </w:pPr>
            <w:r w:rsidRPr="00DD6CFB">
              <w:rPr>
                <w:sz w:val="16"/>
                <w:szCs w:val="16"/>
                <w:lang w:eastAsia="en-US"/>
              </w:rPr>
              <w:t>R5-197106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714194" w14:textId="77777777" w:rsidR="00D4531E" w:rsidRPr="00DD6CFB" w:rsidRDefault="00D4531E" w:rsidP="00DD6CFB">
            <w:pPr>
              <w:pStyle w:val="TAL"/>
              <w:rPr>
                <w:sz w:val="16"/>
                <w:szCs w:val="16"/>
                <w:lang w:eastAsia="en-US"/>
              </w:rPr>
            </w:pPr>
            <w:r w:rsidRPr="00DD6CFB">
              <w:rPr>
                <w:sz w:val="16"/>
                <w:szCs w:val="16"/>
                <w:lang w:eastAsia="en-US"/>
              </w:rPr>
              <w:t>0892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EDA6D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26DC1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D6A24C" w14:textId="77777777" w:rsidR="00D4531E" w:rsidRPr="00DD6CFB" w:rsidRDefault="00D4531E" w:rsidP="00DD6CFB">
            <w:pPr>
              <w:pStyle w:val="TAL"/>
              <w:rPr>
                <w:sz w:val="16"/>
                <w:szCs w:val="16"/>
                <w:lang w:eastAsia="en-US"/>
              </w:rPr>
            </w:pPr>
            <w:r w:rsidRPr="00DD6CFB">
              <w:rPr>
                <w:sz w:val="16"/>
                <w:szCs w:val="16"/>
                <w:lang w:eastAsia="en-US"/>
              </w:rPr>
              <w:t>Update of EN-DC inter-band configurations in clause 4.3.1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1CF0B5"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00A293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9503B2"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BB9005"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E90C6D0" w14:textId="77777777" w:rsidR="00D4531E" w:rsidRPr="00DD6CFB" w:rsidRDefault="00D4531E" w:rsidP="00DD6CFB">
            <w:pPr>
              <w:pStyle w:val="TAL"/>
              <w:rPr>
                <w:sz w:val="16"/>
                <w:szCs w:val="16"/>
                <w:lang w:eastAsia="en-US"/>
              </w:rPr>
            </w:pPr>
            <w:r w:rsidRPr="00DD6CFB">
              <w:rPr>
                <w:sz w:val="16"/>
                <w:szCs w:val="16"/>
                <w:lang w:eastAsia="en-US"/>
              </w:rPr>
              <w:t>R5-197139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27FFD7" w14:textId="77777777" w:rsidR="00D4531E" w:rsidRPr="00DD6CFB" w:rsidRDefault="00D4531E" w:rsidP="00DD6CFB">
            <w:pPr>
              <w:pStyle w:val="TAL"/>
              <w:rPr>
                <w:sz w:val="16"/>
                <w:szCs w:val="16"/>
                <w:lang w:eastAsia="en-US"/>
              </w:rPr>
            </w:pPr>
            <w:r w:rsidRPr="00DD6CFB">
              <w:rPr>
                <w:sz w:val="16"/>
                <w:szCs w:val="16"/>
                <w:lang w:eastAsia="en-US"/>
              </w:rPr>
              <w:t>0891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8EB2B2"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6A3D7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C4E029" w14:textId="77777777" w:rsidR="00D4531E" w:rsidRPr="00DD6CFB" w:rsidRDefault="00D4531E" w:rsidP="00DD6CFB">
            <w:pPr>
              <w:pStyle w:val="TAL"/>
              <w:rPr>
                <w:sz w:val="16"/>
                <w:szCs w:val="16"/>
                <w:lang w:eastAsia="en-US"/>
              </w:rPr>
            </w:pPr>
            <w:r w:rsidRPr="00DD6CFB">
              <w:rPr>
                <w:sz w:val="16"/>
                <w:szCs w:val="16"/>
                <w:lang w:eastAsia="en-US"/>
              </w:rPr>
              <w:t>Update of NR CA inter-band configurations in clause 4.3.1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D86E3F"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B73923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DB59DA"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12CF40"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A56F91" w14:textId="77777777" w:rsidR="00D4531E" w:rsidRPr="00DD6CFB" w:rsidRDefault="00D4531E" w:rsidP="00DD6CFB">
            <w:pPr>
              <w:pStyle w:val="TAL"/>
              <w:rPr>
                <w:sz w:val="16"/>
                <w:szCs w:val="16"/>
                <w:lang w:eastAsia="en-US"/>
              </w:rPr>
            </w:pPr>
            <w:r w:rsidRPr="00DD6CFB">
              <w:rPr>
                <w:sz w:val="16"/>
                <w:szCs w:val="16"/>
                <w:lang w:eastAsia="en-US"/>
              </w:rPr>
              <w:t>R5-197226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B5D2AE" w14:textId="77777777" w:rsidR="00D4531E" w:rsidRPr="00DD6CFB" w:rsidRDefault="00D4531E" w:rsidP="00DD6CFB">
            <w:pPr>
              <w:pStyle w:val="TAL"/>
              <w:rPr>
                <w:sz w:val="16"/>
                <w:szCs w:val="16"/>
                <w:lang w:eastAsia="en-US"/>
              </w:rPr>
            </w:pPr>
            <w:r w:rsidRPr="00DD6CFB">
              <w:rPr>
                <w:sz w:val="16"/>
                <w:szCs w:val="16"/>
                <w:lang w:eastAsia="en-US"/>
              </w:rPr>
              <w:t>0915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60689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8C9E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86C8CF" w14:textId="77777777" w:rsidR="00D4531E" w:rsidRPr="00DD6CFB" w:rsidRDefault="00D4531E" w:rsidP="00DD6CFB">
            <w:pPr>
              <w:pStyle w:val="TAL"/>
              <w:rPr>
                <w:sz w:val="16"/>
                <w:szCs w:val="16"/>
                <w:lang w:eastAsia="en-US"/>
              </w:rPr>
            </w:pPr>
            <w:r w:rsidRPr="00DD6CFB">
              <w:rPr>
                <w:sz w:val="16"/>
                <w:szCs w:val="16"/>
                <w:lang w:eastAsia="en-US"/>
              </w:rPr>
              <w:t>changes for Non 3GPP Access over WLAN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D28CE2"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5C04A6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BBD3932"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481E9D"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CB32A5" w14:textId="77777777" w:rsidR="00D4531E" w:rsidRPr="00DD6CFB" w:rsidRDefault="00D4531E" w:rsidP="00DD6CFB">
            <w:pPr>
              <w:pStyle w:val="TAL"/>
              <w:rPr>
                <w:sz w:val="16"/>
                <w:szCs w:val="16"/>
                <w:lang w:eastAsia="en-US"/>
              </w:rPr>
            </w:pPr>
            <w:r w:rsidRPr="00DD6CFB">
              <w:rPr>
                <w:sz w:val="16"/>
                <w:szCs w:val="16"/>
                <w:lang w:eastAsia="en-US"/>
              </w:rPr>
              <w:t>R5-197230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2B3F8" w14:textId="77777777" w:rsidR="00D4531E" w:rsidRPr="00DD6CFB" w:rsidRDefault="00D4531E" w:rsidP="00DD6CFB">
            <w:pPr>
              <w:pStyle w:val="TAL"/>
              <w:rPr>
                <w:sz w:val="16"/>
                <w:szCs w:val="16"/>
                <w:lang w:eastAsia="en-US"/>
              </w:rPr>
            </w:pPr>
            <w:r w:rsidRPr="00DD6CFB">
              <w:rPr>
                <w:sz w:val="16"/>
                <w:szCs w:val="16"/>
                <w:lang w:eastAsia="en-US"/>
              </w:rPr>
              <w:t>0883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9EE44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A8073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2A25F2"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CA_n257D to CA_n257F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FE81A4"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D547CA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F3BC8C"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94F9E2"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74347B0" w14:textId="77777777" w:rsidR="00D4531E" w:rsidRPr="00DD6CFB" w:rsidRDefault="00D4531E" w:rsidP="00DD6CFB">
            <w:pPr>
              <w:pStyle w:val="TAL"/>
              <w:rPr>
                <w:sz w:val="16"/>
                <w:szCs w:val="16"/>
                <w:lang w:eastAsia="en-US"/>
              </w:rPr>
            </w:pPr>
            <w:r w:rsidRPr="00DD6CFB">
              <w:rPr>
                <w:sz w:val="16"/>
                <w:szCs w:val="16"/>
                <w:lang w:eastAsia="en-US"/>
              </w:rPr>
              <w:t>R5-197231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221D0E" w14:textId="77777777" w:rsidR="00D4531E" w:rsidRPr="00DD6CFB" w:rsidRDefault="00D4531E" w:rsidP="00DD6CFB">
            <w:pPr>
              <w:pStyle w:val="TAL"/>
              <w:rPr>
                <w:sz w:val="16"/>
                <w:szCs w:val="16"/>
                <w:lang w:eastAsia="en-US"/>
              </w:rPr>
            </w:pPr>
            <w:r w:rsidRPr="00DD6CFB">
              <w:rPr>
                <w:sz w:val="16"/>
                <w:szCs w:val="16"/>
                <w:lang w:eastAsia="en-US"/>
              </w:rPr>
              <w:t>0869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C16E0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A83CB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2D4D42" w14:textId="77777777" w:rsidR="00D4531E" w:rsidRPr="00DD6CFB" w:rsidRDefault="00D4531E" w:rsidP="00DD6CFB">
            <w:pPr>
              <w:pStyle w:val="TAL"/>
              <w:rPr>
                <w:sz w:val="16"/>
                <w:szCs w:val="16"/>
                <w:lang w:eastAsia="en-US"/>
              </w:rPr>
            </w:pPr>
            <w:r w:rsidRPr="00DD6CFB">
              <w:rPr>
                <w:sz w:val="16"/>
                <w:szCs w:val="16"/>
                <w:lang w:eastAsia="en-US"/>
              </w:rPr>
              <w:t>Update of test frequency parameters for NR CA configuration CA_n257B and CA_n257C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F9B9AA"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478601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D401BD0"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77FD63"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409E80" w14:textId="77777777" w:rsidR="00D4531E" w:rsidRPr="00DD6CFB" w:rsidRDefault="00D4531E" w:rsidP="00DD6CFB">
            <w:pPr>
              <w:pStyle w:val="TAL"/>
              <w:rPr>
                <w:sz w:val="16"/>
                <w:szCs w:val="16"/>
                <w:lang w:eastAsia="en-US"/>
              </w:rPr>
            </w:pPr>
            <w:r w:rsidRPr="00DD6CFB">
              <w:rPr>
                <w:sz w:val="16"/>
                <w:szCs w:val="16"/>
                <w:lang w:eastAsia="en-US"/>
              </w:rPr>
              <w:t>R5-197232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0D5EAE" w14:textId="77777777" w:rsidR="00D4531E" w:rsidRPr="00DD6CFB" w:rsidRDefault="00D4531E" w:rsidP="00DD6CFB">
            <w:pPr>
              <w:pStyle w:val="TAL"/>
              <w:rPr>
                <w:sz w:val="16"/>
                <w:szCs w:val="16"/>
                <w:lang w:eastAsia="en-US"/>
              </w:rPr>
            </w:pPr>
            <w:r w:rsidRPr="00DD6CFB">
              <w:rPr>
                <w:sz w:val="16"/>
                <w:szCs w:val="16"/>
                <w:lang w:eastAsia="en-US"/>
              </w:rPr>
              <w:t>0870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F60C4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42F70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0BE0EC"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CA_n260B and CA_n260C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C0909B"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1079187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0B9E75"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CAE69D"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FDF577" w14:textId="77777777" w:rsidR="00D4531E" w:rsidRPr="00DD6CFB" w:rsidRDefault="00D4531E" w:rsidP="00DD6CFB">
            <w:pPr>
              <w:pStyle w:val="TAL"/>
              <w:rPr>
                <w:sz w:val="16"/>
                <w:szCs w:val="16"/>
                <w:lang w:eastAsia="en-US"/>
              </w:rPr>
            </w:pPr>
            <w:r w:rsidRPr="00DD6CFB">
              <w:rPr>
                <w:sz w:val="16"/>
                <w:szCs w:val="16"/>
                <w:lang w:eastAsia="en-US"/>
              </w:rPr>
              <w:t>R5-197233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BECDAA" w14:textId="77777777" w:rsidR="00D4531E" w:rsidRPr="00DD6CFB" w:rsidRDefault="00D4531E" w:rsidP="00DD6CFB">
            <w:pPr>
              <w:pStyle w:val="TAL"/>
              <w:rPr>
                <w:sz w:val="16"/>
                <w:szCs w:val="16"/>
                <w:lang w:eastAsia="en-US"/>
              </w:rPr>
            </w:pPr>
            <w:r w:rsidRPr="00DD6CFB">
              <w:rPr>
                <w:sz w:val="16"/>
                <w:szCs w:val="16"/>
                <w:lang w:eastAsia="en-US"/>
              </w:rPr>
              <w:t>0888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E4E14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A3379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974FD3"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CA_n260J to CA_n260M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DE3A8D"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D7307A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ABDCD4"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437DD2"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43E9BBC" w14:textId="77777777" w:rsidR="00D4531E" w:rsidRPr="00DD6CFB" w:rsidRDefault="00D4531E" w:rsidP="00DD6CFB">
            <w:pPr>
              <w:pStyle w:val="TAL"/>
              <w:rPr>
                <w:sz w:val="16"/>
                <w:szCs w:val="16"/>
                <w:lang w:eastAsia="en-US"/>
              </w:rPr>
            </w:pPr>
            <w:r w:rsidRPr="00DD6CFB">
              <w:rPr>
                <w:sz w:val="16"/>
                <w:szCs w:val="16"/>
                <w:lang w:eastAsia="en-US"/>
              </w:rPr>
              <w:t>R5-197234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E948D9" w14:textId="77777777" w:rsidR="00D4531E" w:rsidRPr="00DD6CFB" w:rsidRDefault="00D4531E" w:rsidP="00DD6CFB">
            <w:pPr>
              <w:pStyle w:val="TAL"/>
              <w:rPr>
                <w:sz w:val="16"/>
                <w:szCs w:val="16"/>
                <w:lang w:eastAsia="en-US"/>
              </w:rPr>
            </w:pPr>
            <w:r w:rsidRPr="00DD6CFB">
              <w:rPr>
                <w:sz w:val="16"/>
                <w:szCs w:val="16"/>
                <w:lang w:eastAsia="en-US"/>
              </w:rPr>
              <w:t>0813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9C869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E466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34DC1B" w14:textId="77777777" w:rsidR="00D4531E" w:rsidRPr="00DD6CFB" w:rsidRDefault="00D4531E" w:rsidP="00DD6CFB">
            <w:pPr>
              <w:pStyle w:val="TAL"/>
              <w:rPr>
                <w:sz w:val="16"/>
                <w:szCs w:val="16"/>
                <w:lang w:eastAsia="en-US"/>
              </w:rPr>
            </w:pPr>
            <w:r w:rsidRPr="00DD6CFB">
              <w:rPr>
                <w:sz w:val="16"/>
                <w:szCs w:val="16"/>
                <w:lang w:eastAsia="en-US"/>
              </w:rPr>
              <w:t>Update RRCReconfiguration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ECCCA0"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669CE1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F8FF8A"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B700641"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3ACE380" w14:textId="77777777" w:rsidR="00D4531E" w:rsidRPr="00DD6CFB" w:rsidRDefault="00D4531E" w:rsidP="00DD6CFB">
            <w:pPr>
              <w:pStyle w:val="TAL"/>
              <w:rPr>
                <w:sz w:val="16"/>
                <w:szCs w:val="16"/>
                <w:lang w:eastAsia="en-US"/>
              </w:rPr>
            </w:pPr>
            <w:r w:rsidRPr="00DD6CFB">
              <w:rPr>
                <w:sz w:val="16"/>
                <w:szCs w:val="16"/>
                <w:lang w:eastAsia="en-US"/>
              </w:rPr>
              <w:t>R5-197235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A07C7E" w14:textId="77777777" w:rsidR="00D4531E" w:rsidRPr="00DD6CFB" w:rsidRDefault="00D4531E" w:rsidP="00DD6CFB">
            <w:pPr>
              <w:pStyle w:val="TAL"/>
              <w:rPr>
                <w:sz w:val="16"/>
                <w:szCs w:val="16"/>
                <w:lang w:eastAsia="en-US"/>
              </w:rPr>
            </w:pPr>
            <w:r w:rsidRPr="00DD6CFB">
              <w:rPr>
                <w:sz w:val="16"/>
                <w:szCs w:val="16"/>
                <w:lang w:eastAsia="en-US"/>
              </w:rPr>
              <w:t>0796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D4C33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510B5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2CC899" w14:textId="77777777" w:rsidR="00D4531E" w:rsidRPr="00DD6CFB" w:rsidRDefault="00D4531E" w:rsidP="00DD6CFB">
            <w:pPr>
              <w:pStyle w:val="TAL"/>
              <w:rPr>
                <w:sz w:val="16"/>
                <w:szCs w:val="16"/>
                <w:lang w:eastAsia="en-US"/>
              </w:rPr>
            </w:pPr>
            <w:r w:rsidRPr="00DD6CFB">
              <w:rPr>
                <w:sz w:val="16"/>
                <w:szCs w:val="16"/>
                <w:lang w:eastAsia="en-US"/>
              </w:rPr>
              <w:t>Update RadioBearerConfig-DRB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184DB3"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74A0D5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414A1E0"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92CD77"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8E125D3" w14:textId="77777777" w:rsidR="00D4531E" w:rsidRPr="00DD6CFB" w:rsidRDefault="00D4531E" w:rsidP="00DD6CFB">
            <w:pPr>
              <w:pStyle w:val="TAL"/>
              <w:rPr>
                <w:sz w:val="16"/>
                <w:szCs w:val="16"/>
                <w:lang w:eastAsia="en-US"/>
              </w:rPr>
            </w:pPr>
            <w:r w:rsidRPr="00DD6CFB">
              <w:rPr>
                <w:sz w:val="16"/>
                <w:szCs w:val="16"/>
                <w:lang w:eastAsia="en-US"/>
              </w:rPr>
              <w:t>R5-197236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74D017" w14:textId="77777777" w:rsidR="00D4531E" w:rsidRPr="00DD6CFB" w:rsidRDefault="00D4531E" w:rsidP="00DD6CFB">
            <w:pPr>
              <w:pStyle w:val="TAL"/>
              <w:rPr>
                <w:sz w:val="16"/>
                <w:szCs w:val="16"/>
                <w:lang w:eastAsia="en-US"/>
              </w:rPr>
            </w:pPr>
            <w:r w:rsidRPr="00DD6CFB">
              <w:rPr>
                <w:sz w:val="16"/>
                <w:szCs w:val="16"/>
                <w:lang w:eastAsia="en-US"/>
              </w:rPr>
              <w:t>0825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5FE44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C5ADD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AC0652" w14:textId="77777777" w:rsidR="00D4531E" w:rsidRPr="00DD6CFB" w:rsidRDefault="00D4531E" w:rsidP="00DD6CFB">
            <w:pPr>
              <w:pStyle w:val="TAL"/>
              <w:rPr>
                <w:sz w:val="16"/>
                <w:szCs w:val="16"/>
                <w:lang w:eastAsia="en-US"/>
              </w:rPr>
            </w:pPr>
            <w:r w:rsidRPr="00DD6CFB">
              <w:rPr>
                <w:sz w:val="16"/>
                <w:szCs w:val="16"/>
                <w:lang w:eastAsia="en-US"/>
              </w:rPr>
              <w:t>Update RRCReconfiguration-HO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7B6E7A"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984743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EFC131"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D339CF"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5D9F34" w14:textId="77777777" w:rsidR="00D4531E" w:rsidRPr="00DD6CFB" w:rsidRDefault="00D4531E" w:rsidP="00DD6CFB">
            <w:pPr>
              <w:pStyle w:val="TAL"/>
              <w:rPr>
                <w:sz w:val="16"/>
                <w:szCs w:val="16"/>
                <w:lang w:eastAsia="en-US"/>
              </w:rPr>
            </w:pPr>
            <w:r w:rsidRPr="00DD6CFB">
              <w:rPr>
                <w:sz w:val="16"/>
                <w:szCs w:val="16"/>
                <w:lang w:eastAsia="en-US"/>
              </w:rPr>
              <w:t>R5-197241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B16209" w14:textId="77777777" w:rsidR="00D4531E" w:rsidRPr="00DD6CFB" w:rsidRDefault="00D4531E" w:rsidP="00DD6CFB">
            <w:pPr>
              <w:pStyle w:val="TAL"/>
              <w:rPr>
                <w:sz w:val="16"/>
                <w:szCs w:val="16"/>
                <w:lang w:eastAsia="en-US"/>
              </w:rPr>
            </w:pPr>
            <w:r w:rsidRPr="00DD6CFB">
              <w:rPr>
                <w:sz w:val="16"/>
                <w:szCs w:val="16"/>
                <w:lang w:eastAsia="en-US"/>
              </w:rPr>
              <w:t>0791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0ACC7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519E0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278AD8" w14:textId="77777777" w:rsidR="00D4531E" w:rsidRPr="00DD6CFB" w:rsidRDefault="00D4531E" w:rsidP="00DD6CFB">
            <w:pPr>
              <w:pStyle w:val="TAL"/>
              <w:rPr>
                <w:sz w:val="16"/>
                <w:szCs w:val="16"/>
                <w:lang w:eastAsia="en-US"/>
              </w:rPr>
            </w:pPr>
            <w:r w:rsidRPr="00DD6CFB">
              <w:rPr>
                <w:sz w:val="16"/>
                <w:szCs w:val="16"/>
                <w:lang w:eastAsia="en-US"/>
              </w:rPr>
              <w:t>Update of EUTRA-AllowedMeasBandwidth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064B52"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27C4A8E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6C0DC4"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590E97"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919066" w14:textId="77777777" w:rsidR="00D4531E" w:rsidRPr="00DD6CFB" w:rsidRDefault="00D4531E" w:rsidP="00DD6CFB">
            <w:pPr>
              <w:pStyle w:val="TAL"/>
              <w:rPr>
                <w:sz w:val="16"/>
                <w:szCs w:val="16"/>
                <w:lang w:eastAsia="en-US"/>
              </w:rPr>
            </w:pPr>
            <w:r w:rsidRPr="00DD6CFB">
              <w:rPr>
                <w:sz w:val="16"/>
                <w:szCs w:val="16"/>
                <w:lang w:eastAsia="en-US"/>
              </w:rPr>
              <w:t>R5-197243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5D4EDB" w14:textId="77777777" w:rsidR="00D4531E" w:rsidRPr="00DD6CFB" w:rsidRDefault="00D4531E" w:rsidP="00DD6CFB">
            <w:pPr>
              <w:pStyle w:val="TAL"/>
              <w:rPr>
                <w:sz w:val="16"/>
                <w:szCs w:val="16"/>
                <w:lang w:eastAsia="en-US"/>
              </w:rPr>
            </w:pPr>
            <w:r w:rsidRPr="00DD6CFB">
              <w:rPr>
                <w:sz w:val="16"/>
                <w:szCs w:val="16"/>
                <w:lang w:eastAsia="en-US"/>
              </w:rPr>
              <w:t>0809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A6EB1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4DE4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1FB08B" w14:textId="77777777" w:rsidR="00D4531E" w:rsidRPr="00DD6CFB" w:rsidRDefault="00D4531E" w:rsidP="00DD6CFB">
            <w:pPr>
              <w:pStyle w:val="TAL"/>
              <w:rPr>
                <w:sz w:val="16"/>
                <w:szCs w:val="16"/>
                <w:lang w:eastAsia="en-US"/>
              </w:rPr>
            </w:pPr>
            <w:r w:rsidRPr="00DD6CFB">
              <w:rPr>
                <w:sz w:val="16"/>
                <w:szCs w:val="16"/>
                <w:lang w:eastAsia="en-US"/>
              </w:rPr>
              <w:t>Addition of Delta to signalling threshold in System Information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C4963F"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7DFA517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8FB035"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67AD62"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735110" w14:textId="77777777" w:rsidR="00D4531E" w:rsidRPr="00DD6CFB" w:rsidRDefault="00D4531E" w:rsidP="00DD6CFB">
            <w:pPr>
              <w:pStyle w:val="TAL"/>
              <w:rPr>
                <w:sz w:val="16"/>
                <w:szCs w:val="16"/>
                <w:lang w:eastAsia="en-US"/>
              </w:rPr>
            </w:pPr>
            <w:r w:rsidRPr="00DD6CFB">
              <w:rPr>
                <w:sz w:val="16"/>
                <w:szCs w:val="16"/>
                <w:lang w:eastAsia="en-US"/>
              </w:rPr>
              <w:t>R5-197244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F978BA" w14:textId="77777777" w:rsidR="00D4531E" w:rsidRPr="00DD6CFB" w:rsidRDefault="00D4531E" w:rsidP="00DD6CFB">
            <w:pPr>
              <w:pStyle w:val="TAL"/>
              <w:rPr>
                <w:sz w:val="16"/>
                <w:szCs w:val="16"/>
                <w:lang w:eastAsia="en-US"/>
              </w:rPr>
            </w:pPr>
            <w:r w:rsidRPr="00DD6CFB">
              <w:rPr>
                <w:sz w:val="16"/>
                <w:szCs w:val="16"/>
                <w:lang w:eastAsia="en-US"/>
              </w:rPr>
              <w:t>0866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994DF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0C0C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FFF658" w14:textId="77777777" w:rsidR="00D4531E" w:rsidRPr="00DD6CFB" w:rsidRDefault="00D4531E" w:rsidP="00DD6CFB">
            <w:pPr>
              <w:pStyle w:val="TAL"/>
              <w:rPr>
                <w:sz w:val="16"/>
                <w:szCs w:val="16"/>
                <w:lang w:eastAsia="en-US"/>
              </w:rPr>
            </w:pPr>
            <w:r w:rsidRPr="00DD6CFB">
              <w:rPr>
                <w:sz w:val="16"/>
                <w:szCs w:val="16"/>
                <w:lang w:eastAsia="en-US"/>
              </w:rPr>
              <w:t>Correction to REGISTRATION REJECT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9A7153"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0E283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7136985"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C3C466"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522F8F" w14:textId="77777777" w:rsidR="00D4531E" w:rsidRPr="00DD6CFB" w:rsidRDefault="00D4531E" w:rsidP="00DD6CFB">
            <w:pPr>
              <w:pStyle w:val="TAL"/>
              <w:rPr>
                <w:sz w:val="16"/>
                <w:szCs w:val="16"/>
                <w:lang w:eastAsia="en-US"/>
              </w:rPr>
            </w:pPr>
            <w:r w:rsidRPr="00DD6CFB">
              <w:rPr>
                <w:sz w:val="16"/>
                <w:szCs w:val="16"/>
                <w:lang w:eastAsia="en-US"/>
              </w:rPr>
              <w:t>R5-197246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F744C2" w14:textId="77777777" w:rsidR="00D4531E" w:rsidRPr="00DD6CFB" w:rsidRDefault="00D4531E" w:rsidP="00DD6CFB">
            <w:pPr>
              <w:pStyle w:val="TAL"/>
              <w:rPr>
                <w:sz w:val="16"/>
                <w:szCs w:val="16"/>
                <w:lang w:eastAsia="en-US"/>
              </w:rPr>
            </w:pPr>
            <w:r w:rsidRPr="00DD6CFB">
              <w:rPr>
                <w:sz w:val="16"/>
                <w:szCs w:val="16"/>
                <w:lang w:eastAsia="en-US"/>
              </w:rPr>
              <w:t>0902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15AF1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EA5B9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C9B5EE" w14:textId="77777777" w:rsidR="00D4531E" w:rsidRPr="00DD6CFB" w:rsidRDefault="00D4531E" w:rsidP="00DD6CFB">
            <w:pPr>
              <w:pStyle w:val="TAL"/>
              <w:rPr>
                <w:sz w:val="16"/>
                <w:szCs w:val="16"/>
                <w:lang w:eastAsia="en-US"/>
              </w:rPr>
            </w:pPr>
            <w:r w:rsidRPr="00DD6CFB">
              <w:rPr>
                <w:sz w:val="16"/>
                <w:szCs w:val="16"/>
                <w:lang w:eastAsia="en-US"/>
              </w:rPr>
              <w:t>Introduction of Test Procedure for IMS Emergency call establishment in 5GC LIMITED-SERVICE or NO-SUPI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555D20"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3036F5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DF3870"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84C879"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0BC09C" w14:textId="77777777" w:rsidR="00D4531E" w:rsidRPr="00DD6CFB" w:rsidRDefault="00D4531E" w:rsidP="00DD6CFB">
            <w:pPr>
              <w:pStyle w:val="TAL"/>
              <w:rPr>
                <w:sz w:val="16"/>
                <w:szCs w:val="16"/>
                <w:lang w:eastAsia="en-US"/>
              </w:rPr>
            </w:pPr>
            <w:r w:rsidRPr="00DD6CFB">
              <w:rPr>
                <w:sz w:val="16"/>
                <w:szCs w:val="16"/>
                <w:lang w:eastAsia="en-US"/>
              </w:rPr>
              <w:t>R5-197296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E8D904" w14:textId="77777777" w:rsidR="00D4531E" w:rsidRPr="00DD6CFB" w:rsidRDefault="00D4531E" w:rsidP="00DD6CFB">
            <w:pPr>
              <w:pStyle w:val="TAL"/>
              <w:rPr>
                <w:sz w:val="16"/>
                <w:szCs w:val="16"/>
                <w:lang w:eastAsia="en-US"/>
              </w:rPr>
            </w:pPr>
            <w:r w:rsidRPr="00DD6CFB">
              <w:rPr>
                <w:sz w:val="16"/>
                <w:szCs w:val="16"/>
                <w:lang w:eastAsia="en-US"/>
              </w:rPr>
              <w:t>0898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DA5F13"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7E269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9BE5D3" w14:textId="77777777" w:rsidR="00D4531E" w:rsidRPr="00DD6CFB" w:rsidRDefault="00D4531E" w:rsidP="00DD6CFB">
            <w:pPr>
              <w:pStyle w:val="TAL"/>
              <w:rPr>
                <w:sz w:val="16"/>
                <w:szCs w:val="16"/>
                <w:lang w:eastAsia="en-US"/>
              </w:rPr>
            </w:pPr>
            <w:r w:rsidRPr="00DD6CFB">
              <w:rPr>
                <w:sz w:val="16"/>
                <w:szCs w:val="16"/>
                <w:lang w:eastAsia="en-US"/>
              </w:rPr>
              <w:t>Update of PHR-Config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CC7723"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458A54E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D3BBBD"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D63F04"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3C51F2" w14:textId="77777777" w:rsidR="00D4531E" w:rsidRPr="00DD6CFB" w:rsidRDefault="00D4531E" w:rsidP="00DD6CFB">
            <w:pPr>
              <w:pStyle w:val="TAL"/>
              <w:rPr>
                <w:sz w:val="16"/>
                <w:szCs w:val="16"/>
                <w:lang w:eastAsia="en-US"/>
              </w:rPr>
            </w:pPr>
            <w:r w:rsidRPr="00DD6CFB">
              <w:rPr>
                <w:sz w:val="16"/>
                <w:szCs w:val="16"/>
                <w:lang w:eastAsia="en-US"/>
              </w:rPr>
              <w:t>R5-197300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20946B" w14:textId="77777777" w:rsidR="00D4531E" w:rsidRPr="00DD6CFB" w:rsidRDefault="00D4531E" w:rsidP="00DD6CFB">
            <w:pPr>
              <w:pStyle w:val="TAL"/>
              <w:rPr>
                <w:sz w:val="16"/>
                <w:szCs w:val="16"/>
                <w:lang w:eastAsia="en-US"/>
              </w:rPr>
            </w:pPr>
            <w:r w:rsidRPr="00DD6CFB">
              <w:rPr>
                <w:sz w:val="16"/>
                <w:szCs w:val="16"/>
                <w:lang w:eastAsia="en-US"/>
              </w:rPr>
              <w:t>0787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EAAF1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574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BE2387" w14:textId="77777777" w:rsidR="00D4531E" w:rsidRPr="00DD6CFB" w:rsidRDefault="00D4531E" w:rsidP="00DD6CFB">
            <w:pPr>
              <w:pStyle w:val="TAL"/>
              <w:rPr>
                <w:sz w:val="16"/>
                <w:szCs w:val="16"/>
                <w:lang w:eastAsia="en-US"/>
              </w:rPr>
            </w:pPr>
            <w:r w:rsidRPr="00DD6CFB">
              <w:rPr>
                <w:sz w:val="16"/>
                <w:szCs w:val="16"/>
                <w:lang w:eastAsia="en-US"/>
              </w:rPr>
              <w:t>4x2 Connection Diagram for demodulation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65DADF"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4E5A68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E83573"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576F91"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5FF201" w14:textId="77777777" w:rsidR="00D4531E" w:rsidRPr="00DD6CFB" w:rsidRDefault="00D4531E" w:rsidP="00DD6CFB">
            <w:pPr>
              <w:pStyle w:val="TAL"/>
              <w:rPr>
                <w:sz w:val="16"/>
                <w:szCs w:val="16"/>
                <w:lang w:eastAsia="en-US"/>
              </w:rPr>
            </w:pPr>
            <w:r w:rsidRPr="00DD6CFB">
              <w:rPr>
                <w:sz w:val="16"/>
                <w:szCs w:val="16"/>
                <w:lang w:eastAsia="en-US"/>
              </w:rPr>
              <w:t>R5-197301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D3F299" w14:textId="77777777" w:rsidR="00D4531E" w:rsidRPr="00DD6CFB" w:rsidRDefault="00D4531E" w:rsidP="00DD6CFB">
            <w:pPr>
              <w:pStyle w:val="TAL"/>
              <w:rPr>
                <w:sz w:val="16"/>
                <w:szCs w:val="16"/>
                <w:lang w:eastAsia="en-US"/>
              </w:rPr>
            </w:pPr>
            <w:r w:rsidRPr="00DD6CFB">
              <w:rPr>
                <w:sz w:val="16"/>
                <w:szCs w:val="16"/>
                <w:lang w:eastAsia="en-US"/>
              </w:rPr>
              <w:t>0862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0E901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BA277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888566" w14:textId="77777777" w:rsidR="00D4531E" w:rsidRPr="00DD6CFB" w:rsidRDefault="00D4531E" w:rsidP="00DD6CFB">
            <w:pPr>
              <w:pStyle w:val="TAL"/>
              <w:rPr>
                <w:sz w:val="16"/>
                <w:szCs w:val="16"/>
                <w:lang w:eastAsia="en-US"/>
              </w:rPr>
            </w:pPr>
            <w:r w:rsidRPr="00DD6CFB">
              <w:rPr>
                <w:sz w:val="16"/>
                <w:szCs w:val="16"/>
                <w:lang w:eastAsia="en-US"/>
              </w:rPr>
              <w:t>Correction to Section 5.4.2 Message definition for Performance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72885A"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20512BD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3388D3"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14EE6E"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0BBB65" w14:textId="77777777" w:rsidR="00D4531E" w:rsidRPr="00DD6CFB" w:rsidRDefault="00D4531E" w:rsidP="00DD6CFB">
            <w:pPr>
              <w:pStyle w:val="TAL"/>
              <w:rPr>
                <w:sz w:val="16"/>
                <w:szCs w:val="16"/>
                <w:lang w:eastAsia="en-US"/>
              </w:rPr>
            </w:pPr>
            <w:r w:rsidRPr="00DD6CFB">
              <w:rPr>
                <w:sz w:val="16"/>
                <w:szCs w:val="16"/>
                <w:lang w:eastAsia="en-US"/>
              </w:rPr>
              <w:t>R5-197302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20C578" w14:textId="77777777" w:rsidR="00D4531E" w:rsidRPr="00DD6CFB" w:rsidRDefault="00D4531E" w:rsidP="00DD6CFB">
            <w:pPr>
              <w:pStyle w:val="TAL"/>
              <w:rPr>
                <w:sz w:val="16"/>
                <w:szCs w:val="16"/>
                <w:lang w:eastAsia="en-US"/>
              </w:rPr>
            </w:pPr>
            <w:r w:rsidRPr="00DD6CFB">
              <w:rPr>
                <w:sz w:val="16"/>
                <w:szCs w:val="16"/>
                <w:lang w:eastAsia="en-US"/>
              </w:rPr>
              <w:t>0882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4453C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4EC23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7CEE40" w14:textId="77777777" w:rsidR="00D4531E" w:rsidRPr="00DD6CFB" w:rsidRDefault="00D4531E" w:rsidP="00DD6CFB">
            <w:pPr>
              <w:pStyle w:val="TAL"/>
              <w:rPr>
                <w:sz w:val="16"/>
                <w:szCs w:val="16"/>
                <w:lang w:eastAsia="en-US"/>
              </w:rPr>
            </w:pPr>
            <w:r w:rsidRPr="00DD6CFB">
              <w:rPr>
                <w:sz w:val="16"/>
                <w:szCs w:val="16"/>
                <w:lang w:eastAsia="en-US"/>
              </w:rPr>
              <w:t>Addition of FR2 CA connection diagram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CF149"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5F16D99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0B213B"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06BDA1"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8A5CA97" w14:textId="77777777" w:rsidR="00D4531E" w:rsidRPr="00DD6CFB" w:rsidRDefault="00D4531E" w:rsidP="00DD6CFB">
            <w:pPr>
              <w:pStyle w:val="TAL"/>
              <w:rPr>
                <w:sz w:val="16"/>
                <w:szCs w:val="16"/>
                <w:lang w:eastAsia="en-US"/>
              </w:rPr>
            </w:pPr>
            <w:r w:rsidRPr="00DD6CFB">
              <w:rPr>
                <w:sz w:val="16"/>
                <w:szCs w:val="16"/>
                <w:lang w:eastAsia="en-US"/>
              </w:rPr>
              <w:t>R5-197303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59DB7E" w14:textId="77777777" w:rsidR="00D4531E" w:rsidRPr="00DD6CFB" w:rsidRDefault="00D4531E" w:rsidP="00DD6CFB">
            <w:pPr>
              <w:pStyle w:val="TAL"/>
              <w:rPr>
                <w:sz w:val="16"/>
                <w:szCs w:val="16"/>
                <w:lang w:eastAsia="en-US"/>
              </w:rPr>
            </w:pPr>
            <w:r w:rsidRPr="00DD6CFB">
              <w:rPr>
                <w:sz w:val="16"/>
                <w:szCs w:val="16"/>
                <w:lang w:eastAsia="en-US"/>
              </w:rPr>
              <w:t>0920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466C6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B9A08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5057A6" w14:textId="77777777" w:rsidR="00D4531E" w:rsidRPr="00DD6CFB" w:rsidRDefault="00D4531E" w:rsidP="00DD6CFB">
            <w:pPr>
              <w:pStyle w:val="TAL"/>
              <w:rPr>
                <w:sz w:val="16"/>
                <w:szCs w:val="16"/>
                <w:lang w:eastAsia="en-US"/>
              </w:rPr>
            </w:pPr>
            <w:r w:rsidRPr="00DD6CFB">
              <w:rPr>
                <w:sz w:val="16"/>
                <w:szCs w:val="16"/>
                <w:lang w:eastAsia="en-US"/>
              </w:rPr>
              <w:t>Corrections to test frequencies and formulas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3F57C3"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3B15B73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A6322D"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DFA44B"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AE90B6" w14:textId="77777777" w:rsidR="00D4531E" w:rsidRPr="00DD6CFB" w:rsidRDefault="00D4531E" w:rsidP="00DD6CFB">
            <w:pPr>
              <w:pStyle w:val="TAL"/>
              <w:rPr>
                <w:sz w:val="16"/>
                <w:szCs w:val="16"/>
                <w:lang w:eastAsia="en-US"/>
              </w:rPr>
            </w:pPr>
            <w:r w:rsidRPr="00DD6CFB">
              <w:rPr>
                <w:sz w:val="16"/>
                <w:szCs w:val="16"/>
                <w:lang w:eastAsia="en-US"/>
              </w:rPr>
              <w:t>R5-197304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F26A2F" w14:textId="77777777" w:rsidR="00D4531E" w:rsidRPr="00DD6CFB" w:rsidRDefault="00D4531E" w:rsidP="00DD6CFB">
            <w:pPr>
              <w:pStyle w:val="TAL"/>
              <w:rPr>
                <w:sz w:val="16"/>
                <w:szCs w:val="16"/>
                <w:lang w:eastAsia="en-US"/>
              </w:rPr>
            </w:pPr>
            <w:r w:rsidRPr="00DD6CFB">
              <w:rPr>
                <w:sz w:val="16"/>
                <w:szCs w:val="16"/>
                <w:lang w:eastAsia="en-US"/>
              </w:rPr>
              <w:t>0896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E085A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737BB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5E93A5" w14:textId="77777777" w:rsidR="00D4531E" w:rsidRPr="00DD6CFB" w:rsidRDefault="00D4531E" w:rsidP="00DD6CFB">
            <w:pPr>
              <w:pStyle w:val="TAL"/>
              <w:rPr>
                <w:sz w:val="16"/>
                <w:szCs w:val="16"/>
                <w:lang w:eastAsia="en-US"/>
              </w:rPr>
            </w:pPr>
            <w:r w:rsidRPr="00DD6CFB">
              <w:rPr>
                <w:sz w:val="16"/>
                <w:szCs w:val="16"/>
                <w:lang w:eastAsia="en-US"/>
              </w:rPr>
              <w:t>Removing IOT bit information from test channel bandwidth tables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52EB32"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2EBFADB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2312A6"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8F3755"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4A873A" w14:textId="77777777" w:rsidR="00D4531E" w:rsidRPr="00DD6CFB" w:rsidRDefault="00D4531E" w:rsidP="00DD6CFB">
            <w:pPr>
              <w:pStyle w:val="TAL"/>
              <w:rPr>
                <w:sz w:val="16"/>
                <w:szCs w:val="16"/>
                <w:lang w:eastAsia="en-US"/>
              </w:rPr>
            </w:pPr>
            <w:r w:rsidRPr="00DD6CFB">
              <w:rPr>
                <w:sz w:val="16"/>
                <w:szCs w:val="16"/>
                <w:lang w:eastAsia="en-US"/>
              </w:rPr>
              <w:t>R5-197305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32A3A0" w14:textId="77777777" w:rsidR="00D4531E" w:rsidRPr="00DD6CFB" w:rsidRDefault="00D4531E" w:rsidP="00DD6CFB">
            <w:pPr>
              <w:pStyle w:val="TAL"/>
              <w:rPr>
                <w:sz w:val="16"/>
                <w:szCs w:val="16"/>
                <w:lang w:eastAsia="en-US"/>
              </w:rPr>
            </w:pPr>
            <w:r w:rsidRPr="00DD6CFB">
              <w:rPr>
                <w:sz w:val="16"/>
                <w:szCs w:val="16"/>
                <w:lang w:eastAsia="en-US"/>
              </w:rPr>
              <w:t>0908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BBE5A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5F7C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E08641" w14:textId="77777777" w:rsidR="00D4531E" w:rsidRPr="00DD6CFB" w:rsidRDefault="00D4531E" w:rsidP="00DD6CFB">
            <w:pPr>
              <w:pStyle w:val="TAL"/>
              <w:rPr>
                <w:sz w:val="16"/>
                <w:szCs w:val="16"/>
                <w:lang w:eastAsia="en-US"/>
              </w:rPr>
            </w:pPr>
            <w:r w:rsidRPr="00DD6CFB">
              <w:rPr>
                <w:sz w:val="16"/>
                <w:szCs w:val="16"/>
                <w:lang w:eastAsia="en-US"/>
              </w:rPr>
              <w:t>Addition of SMTC Configuration for RRM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8B6572"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2449D7C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791816"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9DB119"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9FF342" w14:textId="77777777" w:rsidR="00D4531E" w:rsidRPr="00DD6CFB" w:rsidRDefault="00D4531E" w:rsidP="00DD6CFB">
            <w:pPr>
              <w:pStyle w:val="TAL"/>
              <w:rPr>
                <w:sz w:val="16"/>
                <w:szCs w:val="16"/>
                <w:lang w:eastAsia="en-US"/>
              </w:rPr>
            </w:pPr>
            <w:r w:rsidRPr="00DD6CFB">
              <w:rPr>
                <w:sz w:val="16"/>
                <w:szCs w:val="16"/>
                <w:lang w:eastAsia="en-US"/>
              </w:rPr>
              <w:t>R5-197507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440963" w14:textId="77777777" w:rsidR="00D4531E" w:rsidRPr="00DD6CFB" w:rsidRDefault="00D4531E" w:rsidP="00DD6CFB">
            <w:pPr>
              <w:pStyle w:val="TAL"/>
              <w:rPr>
                <w:sz w:val="16"/>
                <w:szCs w:val="16"/>
                <w:lang w:eastAsia="en-US"/>
              </w:rPr>
            </w:pPr>
            <w:r w:rsidRPr="00DD6CFB">
              <w:rPr>
                <w:sz w:val="16"/>
                <w:szCs w:val="16"/>
                <w:lang w:eastAsia="en-US"/>
              </w:rPr>
              <w:t>0906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28EFB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80DD4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B6B80E" w14:textId="77777777" w:rsidR="00D4531E" w:rsidRPr="00DD6CFB" w:rsidRDefault="00D4531E" w:rsidP="00DD6CFB">
            <w:pPr>
              <w:pStyle w:val="TAL"/>
              <w:rPr>
                <w:sz w:val="16"/>
                <w:szCs w:val="16"/>
                <w:lang w:eastAsia="en-US"/>
              </w:rPr>
            </w:pPr>
            <w:r w:rsidRPr="00DD6CFB">
              <w:rPr>
                <w:sz w:val="16"/>
                <w:szCs w:val="16"/>
                <w:lang w:eastAsia="en-US"/>
              </w:rPr>
              <w:t>Addition of TDD UL DL Config for RRM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BFA5D7"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15B630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E81A14"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3D45DC"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ADE589" w14:textId="77777777" w:rsidR="00D4531E" w:rsidRPr="00DD6CFB" w:rsidRDefault="00D4531E" w:rsidP="00DD6CFB">
            <w:pPr>
              <w:pStyle w:val="TAL"/>
              <w:rPr>
                <w:sz w:val="16"/>
                <w:szCs w:val="16"/>
                <w:lang w:eastAsia="en-US"/>
              </w:rPr>
            </w:pPr>
            <w:r w:rsidRPr="00DD6CFB">
              <w:rPr>
                <w:sz w:val="16"/>
                <w:szCs w:val="16"/>
                <w:lang w:eastAsia="en-US"/>
              </w:rPr>
              <w:t>R5-197508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4B7FBB" w14:textId="77777777" w:rsidR="00D4531E" w:rsidRPr="00DD6CFB" w:rsidRDefault="00D4531E" w:rsidP="00DD6CFB">
            <w:pPr>
              <w:pStyle w:val="TAL"/>
              <w:rPr>
                <w:sz w:val="16"/>
                <w:szCs w:val="16"/>
                <w:lang w:eastAsia="en-US"/>
              </w:rPr>
            </w:pPr>
            <w:r w:rsidRPr="00DD6CFB">
              <w:rPr>
                <w:sz w:val="16"/>
                <w:szCs w:val="16"/>
                <w:lang w:eastAsia="en-US"/>
              </w:rPr>
              <w:t>0907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6FDCE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7B98E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A6058E" w14:textId="77777777" w:rsidR="00D4531E" w:rsidRPr="00DD6CFB" w:rsidRDefault="00D4531E" w:rsidP="00DD6CFB">
            <w:pPr>
              <w:pStyle w:val="TAL"/>
              <w:rPr>
                <w:sz w:val="16"/>
                <w:szCs w:val="16"/>
                <w:lang w:eastAsia="en-US"/>
              </w:rPr>
            </w:pPr>
            <w:r w:rsidRPr="00DD6CFB">
              <w:rPr>
                <w:sz w:val="16"/>
                <w:szCs w:val="16"/>
                <w:lang w:eastAsia="en-US"/>
              </w:rPr>
              <w:t>Addition of FilterCoefficient configuration for RRM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FC312"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65C7089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F20990" w14:textId="77777777" w:rsidR="00D4531E" w:rsidRPr="00DD6CFB" w:rsidRDefault="00D4531E" w:rsidP="00DD6CFB">
            <w:pPr>
              <w:pStyle w:val="TAL"/>
              <w:rPr>
                <w:sz w:val="16"/>
                <w:szCs w:val="16"/>
                <w:lang w:eastAsia="en-US"/>
              </w:rPr>
            </w:pPr>
            <w:r w:rsidRPr="00DD6CFB">
              <w:rPr>
                <w:sz w:val="16"/>
                <w:szCs w:val="16"/>
                <w:lang w:eastAsia="en-US"/>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6597E1"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805FEA" w14:textId="77777777" w:rsidR="00D4531E" w:rsidRPr="00DD6CFB" w:rsidRDefault="00D4531E" w:rsidP="00DD6CFB">
            <w:pPr>
              <w:pStyle w:val="TAL"/>
              <w:rPr>
                <w:sz w:val="16"/>
                <w:szCs w:val="16"/>
                <w:lang w:eastAsia="en-US"/>
              </w:rPr>
            </w:pPr>
            <w:r w:rsidRPr="00DD6CFB">
              <w:rPr>
                <w:sz w:val="16"/>
                <w:szCs w:val="16"/>
                <w:lang w:eastAsia="en-US"/>
              </w:rPr>
              <w:t>R5-197638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EC714B" w14:textId="77777777" w:rsidR="00D4531E" w:rsidRPr="00DD6CFB" w:rsidRDefault="00D4531E" w:rsidP="00DD6CFB">
            <w:pPr>
              <w:pStyle w:val="TAL"/>
              <w:rPr>
                <w:sz w:val="16"/>
                <w:szCs w:val="16"/>
                <w:lang w:eastAsia="en-US"/>
              </w:rPr>
            </w:pPr>
            <w:r w:rsidRPr="00DD6CFB">
              <w:rPr>
                <w:sz w:val="16"/>
                <w:szCs w:val="16"/>
                <w:lang w:eastAsia="en-US"/>
              </w:rPr>
              <w:t>0881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C3298E"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1E083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2E522A" w14:textId="77777777" w:rsidR="00D4531E" w:rsidRPr="00DD6CFB" w:rsidRDefault="00D4531E" w:rsidP="00DD6CFB">
            <w:pPr>
              <w:pStyle w:val="TAL"/>
              <w:rPr>
                <w:sz w:val="16"/>
                <w:szCs w:val="16"/>
                <w:lang w:eastAsia="en-US"/>
              </w:rPr>
            </w:pPr>
            <w:r w:rsidRPr="00DD6CFB">
              <w:rPr>
                <w:sz w:val="16"/>
                <w:szCs w:val="16"/>
                <w:lang w:eastAsia="en-US"/>
              </w:rPr>
              <w:t>Addition of FR1 CA connection diagram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12FED6" w14:textId="77777777" w:rsidR="00D4531E" w:rsidRPr="00DD6CFB" w:rsidRDefault="00D4531E" w:rsidP="00DD6CFB">
            <w:pPr>
              <w:pStyle w:val="TAL"/>
              <w:rPr>
                <w:sz w:val="16"/>
                <w:szCs w:val="16"/>
                <w:lang w:eastAsia="en-US"/>
              </w:rPr>
            </w:pPr>
            <w:r w:rsidRPr="00DD6CFB">
              <w:rPr>
                <w:sz w:val="16"/>
                <w:szCs w:val="16"/>
                <w:lang w:eastAsia="en-US"/>
              </w:rPr>
              <w:t>16.1.0</w:t>
            </w:r>
          </w:p>
        </w:tc>
      </w:tr>
      <w:tr w:rsidR="00D4531E" w:rsidRPr="0031204F" w14:paraId="0555FA5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A1998B" w14:textId="77777777" w:rsidR="00D4531E" w:rsidRPr="00DD6CFB" w:rsidRDefault="00D4531E" w:rsidP="00DD6CFB">
            <w:pPr>
              <w:pStyle w:val="TAL"/>
              <w:rPr>
                <w:sz w:val="16"/>
                <w:szCs w:val="16"/>
                <w:lang w:eastAsia="en-US"/>
              </w:rPr>
            </w:pPr>
            <w:r w:rsidRPr="00DD6CFB">
              <w:rPr>
                <w:sz w:val="16"/>
                <w:szCs w:val="16"/>
                <w:lang w:eastAsia="en-US"/>
              </w:rPr>
              <w:t>2019-10</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8C39AC" w14:textId="77777777" w:rsidR="00D4531E" w:rsidRPr="00DD6CFB" w:rsidRDefault="00D4531E" w:rsidP="00DD6CFB">
            <w:pPr>
              <w:pStyle w:val="TAL"/>
              <w:rPr>
                <w:sz w:val="16"/>
                <w:szCs w:val="16"/>
                <w:lang w:eastAsia="en-US"/>
              </w:rPr>
            </w:pPr>
            <w:r w:rsidRPr="00DD6CFB">
              <w:rPr>
                <w:sz w:val="16"/>
                <w:szCs w:val="16"/>
                <w:lang w:eastAsia="en-US"/>
              </w:rPr>
              <w:t>RAN#85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8D3C99" w14:textId="77777777" w:rsidR="00D4531E" w:rsidRPr="00DD6CFB" w:rsidRDefault="00D4531E" w:rsidP="00DD6CFB">
            <w:pPr>
              <w:pStyle w:val="TAL"/>
              <w:rPr>
                <w:sz w:val="16"/>
                <w:szCs w:val="16"/>
                <w:lang w:eastAsia="en-US"/>
              </w:rPr>
            </w:pPr>
            <w:r w:rsidRPr="00DD6CFB">
              <w:rPr>
                <w:sz w:val="16"/>
                <w:szCs w:val="16"/>
                <w:lang w:eastAsia="en-US"/>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5A8D81" w14:textId="77777777" w:rsidR="00D4531E" w:rsidRPr="00DD6CFB" w:rsidRDefault="00D4531E" w:rsidP="00DD6CFB">
            <w:pPr>
              <w:pStyle w:val="TAL"/>
              <w:rPr>
                <w:sz w:val="16"/>
                <w:szCs w:val="16"/>
                <w:lang w:eastAsia="en-US"/>
              </w:rPr>
            </w:pPr>
            <w:r w:rsidRPr="00DD6CFB">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F3522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A25B4E" w14:textId="77777777" w:rsidR="00D4531E" w:rsidRPr="00DD6CFB" w:rsidRDefault="00D4531E" w:rsidP="00DD6CFB">
            <w:pPr>
              <w:pStyle w:val="TAL"/>
              <w:rPr>
                <w:sz w:val="16"/>
                <w:szCs w:val="16"/>
                <w:lang w:eastAsia="en-US"/>
              </w:rPr>
            </w:pPr>
            <w:r w:rsidRPr="00DD6CFB">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95BCB0" w14:textId="77777777" w:rsidR="00D4531E" w:rsidRPr="00DD6CFB" w:rsidRDefault="00D4531E" w:rsidP="00DD6CFB">
            <w:pPr>
              <w:pStyle w:val="TAL"/>
              <w:rPr>
                <w:sz w:val="16"/>
                <w:szCs w:val="16"/>
                <w:lang w:eastAsia="en-US"/>
              </w:rPr>
            </w:pPr>
            <w:r w:rsidRPr="00DD6CFB">
              <w:rPr>
                <w:sz w:val="16"/>
                <w:szCs w:val="16"/>
                <w:lang w:eastAsia="en-US"/>
              </w:rPr>
              <w:t>Implementation fixes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74A7CB" w14:textId="77777777" w:rsidR="00D4531E" w:rsidRPr="00DD6CFB" w:rsidRDefault="00D4531E" w:rsidP="00DD6CFB">
            <w:pPr>
              <w:pStyle w:val="TAL"/>
              <w:rPr>
                <w:sz w:val="16"/>
                <w:szCs w:val="16"/>
                <w:lang w:eastAsia="en-US"/>
              </w:rPr>
            </w:pPr>
            <w:r w:rsidRPr="00DD6CFB">
              <w:rPr>
                <w:sz w:val="16"/>
                <w:szCs w:val="16"/>
                <w:lang w:eastAsia="en-US"/>
              </w:rPr>
              <w:t>16.1.1</w:t>
            </w:r>
          </w:p>
        </w:tc>
      </w:tr>
      <w:tr w:rsidR="00D4531E" w:rsidRPr="0031204F" w14:paraId="327DB3B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712B5A"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98F66E"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532D8E4" w14:textId="77777777" w:rsidR="00D4531E" w:rsidRPr="00DD6CFB" w:rsidRDefault="00D4531E" w:rsidP="00DD6CFB">
            <w:pPr>
              <w:pStyle w:val="TAL"/>
              <w:rPr>
                <w:sz w:val="16"/>
                <w:szCs w:val="16"/>
                <w:lang w:eastAsia="en-US"/>
              </w:rPr>
            </w:pPr>
            <w:r w:rsidRPr="00DD6CFB">
              <w:rPr>
                <w:sz w:val="16"/>
                <w:szCs w:val="16"/>
                <w:lang w:eastAsia="en-US"/>
              </w:rPr>
              <w:t>R5-197727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B77120" w14:textId="77777777" w:rsidR="00D4531E" w:rsidRPr="00DD6CFB" w:rsidRDefault="00D4531E" w:rsidP="00DD6CFB">
            <w:pPr>
              <w:pStyle w:val="TAL"/>
              <w:rPr>
                <w:sz w:val="16"/>
                <w:szCs w:val="16"/>
                <w:lang w:eastAsia="en-US"/>
              </w:rPr>
            </w:pPr>
            <w:r w:rsidRPr="00DD6CFB">
              <w:rPr>
                <w:sz w:val="16"/>
                <w:szCs w:val="16"/>
                <w:lang w:eastAsia="en-US"/>
              </w:rPr>
              <w:t>0932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7BD1B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28FAF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3103B7" w14:textId="77777777" w:rsidR="00D4531E" w:rsidRPr="00DD6CFB" w:rsidRDefault="00D4531E" w:rsidP="00DD6CFB">
            <w:pPr>
              <w:pStyle w:val="TAL"/>
              <w:rPr>
                <w:sz w:val="16"/>
                <w:szCs w:val="16"/>
                <w:lang w:eastAsia="en-US"/>
              </w:rPr>
            </w:pPr>
            <w:r w:rsidRPr="00DD6CFB">
              <w:rPr>
                <w:sz w:val="16"/>
                <w:szCs w:val="16"/>
                <w:lang w:eastAsia="en-US"/>
              </w:rPr>
              <w:t>Editorial update IE BWP-Id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68547A"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4B80DB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648D29"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882646"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31371A" w14:textId="77777777" w:rsidR="00D4531E" w:rsidRPr="00DD6CFB" w:rsidRDefault="00D4531E" w:rsidP="00DD6CFB">
            <w:pPr>
              <w:pStyle w:val="TAL"/>
              <w:rPr>
                <w:sz w:val="16"/>
                <w:szCs w:val="16"/>
                <w:lang w:eastAsia="en-US"/>
              </w:rPr>
            </w:pPr>
            <w:r w:rsidRPr="00DD6CFB">
              <w:rPr>
                <w:sz w:val="16"/>
                <w:szCs w:val="16"/>
                <w:lang w:eastAsia="en-US"/>
              </w:rPr>
              <w:t>R5-197751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1BBB09" w14:textId="77777777" w:rsidR="00D4531E" w:rsidRPr="00DD6CFB" w:rsidRDefault="00D4531E" w:rsidP="00DD6CFB">
            <w:pPr>
              <w:pStyle w:val="TAL"/>
              <w:rPr>
                <w:sz w:val="16"/>
                <w:szCs w:val="16"/>
                <w:lang w:eastAsia="en-US"/>
              </w:rPr>
            </w:pPr>
            <w:r w:rsidRPr="00DD6CFB">
              <w:rPr>
                <w:sz w:val="16"/>
                <w:szCs w:val="16"/>
                <w:lang w:eastAsia="en-US"/>
              </w:rPr>
              <w:t>0933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E312E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58D81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670920" w14:textId="77777777" w:rsidR="00D4531E" w:rsidRPr="00DD6CFB" w:rsidRDefault="00D4531E" w:rsidP="00DD6CFB">
            <w:pPr>
              <w:pStyle w:val="TAL"/>
              <w:rPr>
                <w:sz w:val="16"/>
                <w:szCs w:val="16"/>
                <w:lang w:eastAsia="en-US"/>
              </w:rPr>
            </w:pPr>
            <w:r w:rsidRPr="00DD6CFB">
              <w:rPr>
                <w:sz w:val="16"/>
                <w:szCs w:val="16"/>
                <w:lang w:eastAsia="en-US"/>
              </w:rPr>
              <w:t>Editorial update IE PDSCH-TimeDomainResourceAllocationList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D60CDC"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6A6034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3F21ADE"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FD68C6"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A961A1" w14:textId="77777777" w:rsidR="00D4531E" w:rsidRPr="00DD6CFB" w:rsidRDefault="00D4531E" w:rsidP="00DD6CFB">
            <w:pPr>
              <w:pStyle w:val="TAL"/>
              <w:rPr>
                <w:sz w:val="16"/>
                <w:szCs w:val="16"/>
                <w:lang w:eastAsia="en-US"/>
              </w:rPr>
            </w:pPr>
            <w:r w:rsidRPr="00DD6CFB">
              <w:rPr>
                <w:sz w:val="16"/>
                <w:szCs w:val="16"/>
                <w:lang w:eastAsia="en-US"/>
              </w:rPr>
              <w:t>R5-197835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130DF8" w14:textId="77777777" w:rsidR="00D4531E" w:rsidRPr="00DD6CFB" w:rsidRDefault="00D4531E" w:rsidP="00DD6CFB">
            <w:pPr>
              <w:pStyle w:val="TAL"/>
              <w:rPr>
                <w:sz w:val="16"/>
                <w:szCs w:val="16"/>
                <w:lang w:eastAsia="en-US"/>
              </w:rPr>
            </w:pPr>
            <w:r w:rsidRPr="00DD6CFB">
              <w:rPr>
                <w:sz w:val="16"/>
                <w:szCs w:val="16"/>
                <w:lang w:eastAsia="en-US"/>
              </w:rPr>
              <w:t>0937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0BAA9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9BAE2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760064" w14:textId="77777777" w:rsidR="00D4531E" w:rsidRPr="00DD6CFB" w:rsidRDefault="00D4531E" w:rsidP="00DD6CFB">
            <w:pPr>
              <w:pStyle w:val="TAL"/>
              <w:rPr>
                <w:sz w:val="16"/>
                <w:szCs w:val="16"/>
                <w:lang w:eastAsia="en-US"/>
              </w:rPr>
            </w:pPr>
            <w:r w:rsidRPr="00DD6CFB">
              <w:rPr>
                <w:sz w:val="16"/>
                <w:szCs w:val="16"/>
                <w:lang w:eastAsia="en-US"/>
              </w:rPr>
              <w:t>Correction to IE ReportConfigNR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F9C275"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0F1AB9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D9AA78"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6D7CFB"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609CA6" w14:textId="77777777" w:rsidR="00D4531E" w:rsidRPr="00DD6CFB" w:rsidRDefault="00D4531E" w:rsidP="00DD6CFB">
            <w:pPr>
              <w:pStyle w:val="TAL"/>
              <w:rPr>
                <w:sz w:val="16"/>
                <w:szCs w:val="16"/>
                <w:lang w:eastAsia="en-US"/>
              </w:rPr>
            </w:pPr>
            <w:r w:rsidRPr="00DD6CFB">
              <w:rPr>
                <w:sz w:val="16"/>
                <w:szCs w:val="16"/>
                <w:lang w:eastAsia="en-US"/>
              </w:rPr>
              <w:t>R5-197897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6662B3" w14:textId="77777777" w:rsidR="00D4531E" w:rsidRPr="00DD6CFB" w:rsidRDefault="00D4531E" w:rsidP="00DD6CFB">
            <w:pPr>
              <w:pStyle w:val="TAL"/>
              <w:rPr>
                <w:sz w:val="16"/>
                <w:szCs w:val="16"/>
                <w:lang w:eastAsia="en-US"/>
              </w:rPr>
            </w:pPr>
            <w:r w:rsidRPr="00DD6CFB">
              <w:rPr>
                <w:sz w:val="16"/>
                <w:szCs w:val="16"/>
                <w:lang w:eastAsia="en-US"/>
              </w:rPr>
              <w:t>0940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E5310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9809F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C2B8FF" w14:textId="77777777" w:rsidR="00D4531E" w:rsidRPr="00DD6CFB" w:rsidRDefault="00D4531E" w:rsidP="00DD6CFB">
            <w:pPr>
              <w:pStyle w:val="TAL"/>
              <w:rPr>
                <w:sz w:val="16"/>
                <w:szCs w:val="16"/>
                <w:lang w:eastAsia="en-US"/>
              </w:rPr>
            </w:pPr>
            <w:r w:rsidRPr="00DD6CFB">
              <w:rPr>
                <w:sz w:val="16"/>
                <w:szCs w:val="16"/>
                <w:lang w:eastAsia="en-US"/>
              </w:rPr>
              <w:t>Editorial update IE CodebookConfig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3FE2ED"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DAA8C5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4F8AC1"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8AE6FB"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CBEEFF" w14:textId="77777777" w:rsidR="00D4531E" w:rsidRPr="00DD6CFB" w:rsidRDefault="00D4531E" w:rsidP="00DD6CFB">
            <w:pPr>
              <w:pStyle w:val="TAL"/>
              <w:rPr>
                <w:sz w:val="16"/>
                <w:szCs w:val="16"/>
                <w:lang w:eastAsia="en-US"/>
              </w:rPr>
            </w:pPr>
            <w:r w:rsidRPr="00DD6CFB">
              <w:rPr>
                <w:sz w:val="16"/>
                <w:szCs w:val="16"/>
                <w:lang w:eastAsia="en-US"/>
              </w:rPr>
              <w:t>R5-197932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9C6EE0" w14:textId="77777777" w:rsidR="00D4531E" w:rsidRPr="00DD6CFB" w:rsidRDefault="00D4531E" w:rsidP="00DD6CFB">
            <w:pPr>
              <w:pStyle w:val="TAL"/>
              <w:rPr>
                <w:sz w:val="16"/>
                <w:szCs w:val="16"/>
                <w:lang w:eastAsia="en-US"/>
              </w:rPr>
            </w:pPr>
            <w:r w:rsidRPr="00DD6CFB">
              <w:rPr>
                <w:sz w:val="16"/>
                <w:szCs w:val="16"/>
                <w:lang w:eastAsia="en-US"/>
              </w:rPr>
              <w:t>0946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5650B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3E91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F27C42" w14:textId="77777777" w:rsidR="00D4531E" w:rsidRPr="00DD6CFB" w:rsidRDefault="00D4531E" w:rsidP="00DD6CFB">
            <w:pPr>
              <w:pStyle w:val="TAL"/>
              <w:rPr>
                <w:sz w:val="16"/>
                <w:szCs w:val="16"/>
                <w:lang w:eastAsia="en-US"/>
              </w:rPr>
            </w:pPr>
            <w:r w:rsidRPr="00DD6CFB">
              <w:rPr>
                <w:sz w:val="16"/>
                <w:szCs w:val="16"/>
                <w:lang w:eastAsia="en-US"/>
              </w:rPr>
              <w:t>Editorial update IE PDSCH-Config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95ECCE"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4F6917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D739A8"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5CB974E"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786ACB" w14:textId="77777777" w:rsidR="00D4531E" w:rsidRPr="00DD6CFB" w:rsidRDefault="00D4531E" w:rsidP="00DD6CFB">
            <w:pPr>
              <w:pStyle w:val="TAL"/>
              <w:rPr>
                <w:sz w:val="16"/>
                <w:szCs w:val="16"/>
                <w:lang w:eastAsia="en-US"/>
              </w:rPr>
            </w:pPr>
            <w:r w:rsidRPr="00DD6CFB">
              <w:rPr>
                <w:sz w:val="16"/>
                <w:szCs w:val="16"/>
                <w:lang w:eastAsia="en-US"/>
              </w:rPr>
              <w:t>R5-197967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5D751" w14:textId="77777777" w:rsidR="00D4531E" w:rsidRPr="00DD6CFB" w:rsidRDefault="00D4531E" w:rsidP="00DD6CFB">
            <w:pPr>
              <w:pStyle w:val="TAL"/>
              <w:rPr>
                <w:sz w:val="16"/>
                <w:szCs w:val="16"/>
                <w:lang w:eastAsia="en-US"/>
              </w:rPr>
            </w:pPr>
            <w:r w:rsidRPr="00DD6CFB">
              <w:rPr>
                <w:sz w:val="16"/>
                <w:szCs w:val="16"/>
                <w:lang w:eastAsia="en-US"/>
              </w:rPr>
              <w:t>0948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423C0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04DCA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931C1E" w14:textId="77777777" w:rsidR="00D4531E" w:rsidRPr="00DD6CFB" w:rsidRDefault="00D4531E" w:rsidP="00DD6CFB">
            <w:pPr>
              <w:pStyle w:val="TAL"/>
              <w:rPr>
                <w:sz w:val="16"/>
                <w:szCs w:val="16"/>
                <w:lang w:eastAsia="en-US"/>
              </w:rPr>
            </w:pPr>
            <w:r w:rsidRPr="00DD6CFB">
              <w:rPr>
                <w:sz w:val="16"/>
                <w:szCs w:val="16"/>
                <w:lang w:eastAsia="en-US"/>
              </w:rPr>
              <w:t>Update of Annex C on calculation of test frequencies and 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AA511C"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C98961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2364F9B"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989F97"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2F12C3" w14:textId="77777777" w:rsidR="00D4531E" w:rsidRPr="00DD6CFB" w:rsidRDefault="00D4531E" w:rsidP="00DD6CFB">
            <w:pPr>
              <w:pStyle w:val="TAL"/>
              <w:rPr>
                <w:sz w:val="16"/>
                <w:szCs w:val="16"/>
                <w:lang w:eastAsia="en-US"/>
              </w:rPr>
            </w:pPr>
            <w:r w:rsidRPr="00DD6CFB">
              <w:rPr>
                <w:sz w:val="16"/>
                <w:szCs w:val="16"/>
                <w:lang w:eastAsia="en-US"/>
              </w:rPr>
              <w:t>R5-197968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EF9170" w14:textId="77777777" w:rsidR="00D4531E" w:rsidRPr="00DD6CFB" w:rsidRDefault="00D4531E" w:rsidP="00DD6CFB">
            <w:pPr>
              <w:pStyle w:val="TAL"/>
              <w:rPr>
                <w:sz w:val="16"/>
                <w:szCs w:val="16"/>
                <w:lang w:eastAsia="en-US"/>
              </w:rPr>
            </w:pPr>
            <w:r w:rsidRPr="00DD6CFB">
              <w:rPr>
                <w:sz w:val="16"/>
                <w:szCs w:val="16"/>
                <w:lang w:eastAsia="en-US"/>
              </w:rPr>
              <w:t>0949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AB644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32FBE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F63C96"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7F096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1DC290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C41E11"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C26737"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6FE782F" w14:textId="77777777" w:rsidR="00D4531E" w:rsidRPr="00DD6CFB" w:rsidRDefault="00D4531E" w:rsidP="00DD6CFB">
            <w:pPr>
              <w:pStyle w:val="TAL"/>
              <w:rPr>
                <w:sz w:val="16"/>
                <w:szCs w:val="16"/>
                <w:lang w:eastAsia="en-US"/>
              </w:rPr>
            </w:pPr>
            <w:r w:rsidRPr="00DD6CFB">
              <w:rPr>
                <w:sz w:val="16"/>
                <w:szCs w:val="16"/>
                <w:lang w:eastAsia="en-US"/>
              </w:rPr>
              <w:t>R5-197969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555653" w14:textId="77777777" w:rsidR="00D4531E" w:rsidRPr="00DD6CFB" w:rsidRDefault="00D4531E" w:rsidP="00DD6CFB">
            <w:pPr>
              <w:pStyle w:val="TAL"/>
              <w:rPr>
                <w:sz w:val="16"/>
                <w:szCs w:val="16"/>
                <w:lang w:eastAsia="en-US"/>
              </w:rPr>
            </w:pPr>
            <w:r w:rsidRPr="00DD6CFB">
              <w:rPr>
                <w:sz w:val="16"/>
                <w:szCs w:val="16"/>
                <w:lang w:eastAsia="en-US"/>
              </w:rPr>
              <w:t>0950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DD914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1B5CF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CB039F"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56969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98836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1EB9EC"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CF7E68"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31364C" w14:textId="77777777" w:rsidR="00D4531E" w:rsidRPr="00DD6CFB" w:rsidRDefault="00D4531E" w:rsidP="00DD6CFB">
            <w:pPr>
              <w:pStyle w:val="TAL"/>
              <w:rPr>
                <w:sz w:val="16"/>
                <w:szCs w:val="16"/>
                <w:lang w:eastAsia="en-US"/>
              </w:rPr>
            </w:pPr>
            <w:r w:rsidRPr="00DD6CFB">
              <w:rPr>
                <w:sz w:val="16"/>
                <w:szCs w:val="16"/>
                <w:lang w:eastAsia="en-US"/>
              </w:rPr>
              <w:t>R5-197970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FCC546" w14:textId="77777777" w:rsidR="00D4531E" w:rsidRPr="00DD6CFB" w:rsidRDefault="00D4531E" w:rsidP="00DD6CFB">
            <w:pPr>
              <w:pStyle w:val="TAL"/>
              <w:rPr>
                <w:sz w:val="16"/>
                <w:szCs w:val="16"/>
                <w:lang w:eastAsia="en-US"/>
              </w:rPr>
            </w:pPr>
            <w:r w:rsidRPr="00DD6CFB">
              <w:rPr>
                <w:sz w:val="16"/>
                <w:szCs w:val="16"/>
                <w:lang w:eastAsia="en-US"/>
              </w:rPr>
              <w:t>0951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28C2B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C3518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1BA0D3"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F5B75D"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091AF0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992B8C2"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C6B99A"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CB1B98" w14:textId="77777777" w:rsidR="00D4531E" w:rsidRPr="00DD6CFB" w:rsidRDefault="00D4531E" w:rsidP="00DD6CFB">
            <w:pPr>
              <w:pStyle w:val="TAL"/>
              <w:rPr>
                <w:sz w:val="16"/>
                <w:szCs w:val="16"/>
                <w:lang w:eastAsia="en-US"/>
              </w:rPr>
            </w:pPr>
            <w:r w:rsidRPr="00DD6CFB">
              <w:rPr>
                <w:sz w:val="16"/>
                <w:szCs w:val="16"/>
                <w:lang w:eastAsia="en-US"/>
              </w:rPr>
              <w:t>R5-197971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EE571C" w14:textId="77777777" w:rsidR="00D4531E" w:rsidRPr="00DD6CFB" w:rsidRDefault="00D4531E" w:rsidP="00DD6CFB">
            <w:pPr>
              <w:pStyle w:val="TAL"/>
              <w:rPr>
                <w:sz w:val="16"/>
                <w:szCs w:val="16"/>
                <w:lang w:eastAsia="en-US"/>
              </w:rPr>
            </w:pPr>
            <w:r w:rsidRPr="00DD6CFB">
              <w:rPr>
                <w:sz w:val="16"/>
                <w:szCs w:val="16"/>
                <w:lang w:eastAsia="en-US"/>
              </w:rPr>
              <w:t>0952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908C2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5EDE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79D060"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3BAE12"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82DCA1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F5364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30103E"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EBFB2E" w14:textId="77777777" w:rsidR="00D4531E" w:rsidRPr="00DD6CFB" w:rsidRDefault="00D4531E" w:rsidP="00DD6CFB">
            <w:pPr>
              <w:pStyle w:val="TAL"/>
              <w:rPr>
                <w:sz w:val="16"/>
                <w:szCs w:val="16"/>
                <w:lang w:eastAsia="en-US"/>
              </w:rPr>
            </w:pPr>
            <w:r w:rsidRPr="00DD6CFB">
              <w:rPr>
                <w:sz w:val="16"/>
                <w:szCs w:val="16"/>
                <w:lang w:eastAsia="en-US"/>
              </w:rPr>
              <w:t>R5-197972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0FF9D6" w14:textId="77777777" w:rsidR="00D4531E" w:rsidRPr="00DD6CFB" w:rsidRDefault="00D4531E" w:rsidP="00DD6CFB">
            <w:pPr>
              <w:pStyle w:val="TAL"/>
              <w:rPr>
                <w:sz w:val="16"/>
                <w:szCs w:val="16"/>
                <w:lang w:eastAsia="en-US"/>
              </w:rPr>
            </w:pPr>
            <w:r w:rsidRPr="00DD6CFB">
              <w:rPr>
                <w:sz w:val="16"/>
                <w:szCs w:val="16"/>
                <w:lang w:eastAsia="en-US"/>
              </w:rPr>
              <w:t>0953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F076A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05FFA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2D68AF"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5D233"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4BA598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AEACD8"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29C82B"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F0CA1A" w14:textId="77777777" w:rsidR="00D4531E" w:rsidRPr="00DD6CFB" w:rsidRDefault="00D4531E" w:rsidP="00DD6CFB">
            <w:pPr>
              <w:pStyle w:val="TAL"/>
              <w:rPr>
                <w:sz w:val="16"/>
                <w:szCs w:val="16"/>
                <w:lang w:eastAsia="en-US"/>
              </w:rPr>
            </w:pPr>
            <w:r w:rsidRPr="00DD6CFB">
              <w:rPr>
                <w:sz w:val="16"/>
                <w:szCs w:val="16"/>
                <w:lang w:eastAsia="en-US"/>
              </w:rPr>
              <w:t>R5-197973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860EEE" w14:textId="77777777" w:rsidR="00D4531E" w:rsidRPr="00DD6CFB" w:rsidRDefault="00D4531E" w:rsidP="00DD6CFB">
            <w:pPr>
              <w:pStyle w:val="TAL"/>
              <w:rPr>
                <w:sz w:val="16"/>
                <w:szCs w:val="16"/>
                <w:lang w:eastAsia="en-US"/>
              </w:rPr>
            </w:pPr>
            <w:r w:rsidRPr="00DD6CFB">
              <w:rPr>
                <w:sz w:val="16"/>
                <w:szCs w:val="16"/>
                <w:lang w:eastAsia="en-US"/>
              </w:rPr>
              <w:t>0954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F77EE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CB3CF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EF2859"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EBBCE4"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EE6804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08B289"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B5F13B"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F45EDE" w14:textId="77777777" w:rsidR="00D4531E" w:rsidRPr="00DD6CFB" w:rsidRDefault="00D4531E" w:rsidP="00DD6CFB">
            <w:pPr>
              <w:pStyle w:val="TAL"/>
              <w:rPr>
                <w:sz w:val="16"/>
                <w:szCs w:val="16"/>
                <w:lang w:eastAsia="en-US"/>
              </w:rPr>
            </w:pPr>
            <w:r w:rsidRPr="00DD6CFB">
              <w:rPr>
                <w:sz w:val="16"/>
                <w:szCs w:val="16"/>
                <w:lang w:eastAsia="en-US"/>
              </w:rPr>
              <w:t>R5-197974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E83CD8" w14:textId="77777777" w:rsidR="00D4531E" w:rsidRPr="00DD6CFB" w:rsidRDefault="00D4531E" w:rsidP="00DD6CFB">
            <w:pPr>
              <w:pStyle w:val="TAL"/>
              <w:rPr>
                <w:sz w:val="16"/>
                <w:szCs w:val="16"/>
                <w:lang w:eastAsia="en-US"/>
              </w:rPr>
            </w:pPr>
            <w:r w:rsidRPr="00DD6CFB">
              <w:rPr>
                <w:sz w:val="16"/>
                <w:szCs w:val="16"/>
                <w:lang w:eastAsia="en-US"/>
              </w:rPr>
              <w:t>0955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730E4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F76B2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D7455C"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8CB41D"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9D6214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D3B8B3"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617882"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58BFA8" w14:textId="77777777" w:rsidR="00D4531E" w:rsidRPr="00DD6CFB" w:rsidRDefault="00D4531E" w:rsidP="00DD6CFB">
            <w:pPr>
              <w:pStyle w:val="TAL"/>
              <w:rPr>
                <w:sz w:val="16"/>
                <w:szCs w:val="16"/>
                <w:lang w:eastAsia="en-US"/>
              </w:rPr>
            </w:pPr>
            <w:r w:rsidRPr="00DD6CFB">
              <w:rPr>
                <w:sz w:val="16"/>
                <w:szCs w:val="16"/>
                <w:lang w:eastAsia="en-US"/>
              </w:rPr>
              <w:t>R5-197975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BD8538" w14:textId="77777777" w:rsidR="00D4531E" w:rsidRPr="00DD6CFB" w:rsidRDefault="00D4531E" w:rsidP="00DD6CFB">
            <w:pPr>
              <w:pStyle w:val="TAL"/>
              <w:rPr>
                <w:sz w:val="16"/>
                <w:szCs w:val="16"/>
                <w:lang w:eastAsia="en-US"/>
              </w:rPr>
            </w:pPr>
            <w:r w:rsidRPr="00DD6CFB">
              <w:rPr>
                <w:sz w:val="16"/>
                <w:szCs w:val="16"/>
                <w:lang w:eastAsia="en-US"/>
              </w:rPr>
              <w:t>0956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AC927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7C4A0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31DEF7"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n20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438872"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8F98C3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C88766"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FF490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A10D0D" w14:textId="77777777" w:rsidR="00D4531E" w:rsidRPr="00DD6CFB" w:rsidRDefault="00D4531E" w:rsidP="00DD6CFB">
            <w:pPr>
              <w:pStyle w:val="TAL"/>
              <w:rPr>
                <w:sz w:val="16"/>
                <w:szCs w:val="16"/>
                <w:lang w:eastAsia="en-US"/>
              </w:rPr>
            </w:pPr>
            <w:r w:rsidRPr="00DD6CFB">
              <w:rPr>
                <w:sz w:val="16"/>
                <w:szCs w:val="16"/>
                <w:lang w:eastAsia="en-US"/>
              </w:rPr>
              <w:t>R5-197976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7E6318" w14:textId="77777777" w:rsidR="00D4531E" w:rsidRPr="00DD6CFB" w:rsidRDefault="00D4531E" w:rsidP="00DD6CFB">
            <w:pPr>
              <w:pStyle w:val="TAL"/>
              <w:rPr>
                <w:sz w:val="16"/>
                <w:szCs w:val="16"/>
                <w:lang w:eastAsia="en-US"/>
              </w:rPr>
            </w:pPr>
            <w:r w:rsidRPr="00DD6CFB">
              <w:rPr>
                <w:sz w:val="16"/>
                <w:szCs w:val="16"/>
                <w:lang w:eastAsia="en-US"/>
              </w:rPr>
              <w:t>0957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AC727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B0753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8E3A36"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5C2B65"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C4F7EF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861C76"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FEB0F6"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D79BE4" w14:textId="77777777" w:rsidR="00D4531E" w:rsidRPr="00DD6CFB" w:rsidRDefault="00D4531E" w:rsidP="00DD6CFB">
            <w:pPr>
              <w:pStyle w:val="TAL"/>
              <w:rPr>
                <w:sz w:val="16"/>
                <w:szCs w:val="16"/>
                <w:lang w:eastAsia="en-US"/>
              </w:rPr>
            </w:pPr>
            <w:r w:rsidRPr="00DD6CFB">
              <w:rPr>
                <w:sz w:val="16"/>
                <w:szCs w:val="16"/>
                <w:lang w:eastAsia="en-US"/>
              </w:rPr>
              <w:t>R5-197977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846174" w14:textId="77777777" w:rsidR="00D4531E" w:rsidRPr="00DD6CFB" w:rsidRDefault="00D4531E" w:rsidP="00DD6CFB">
            <w:pPr>
              <w:pStyle w:val="TAL"/>
              <w:rPr>
                <w:sz w:val="16"/>
                <w:szCs w:val="16"/>
                <w:lang w:eastAsia="en-US"/>
              </w:rPr>
            </w:pPr>
            <w:r w:rsidRPr="00DD6CFB">
              <w:rPr>
                <w:sz w:val="16"/>
                <w:szCs w:val="16"/>
                <w:lang w:eastAsia="en-US"/>
              </w:rPr>
              <w:t>0958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9B80F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B0990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EB1B53"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n28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841611"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6A43F1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C790A6"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04D087"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C08290" w14:textId="77777777" w:rsidR="00D4531E" w:rsidRPr="00DD6CFB" w:rsidRDefault="00D4531E" w:rsidP="00DD6CFB">
            <w:pPr>
              <w:pStyle w:val="TAL"/>
              <w:rPr>
                <w:sz w:val="16"/>
                <w:szCs w:val="16"/>
                <w:lang w:eastAsia="en-US"/>
              </w:rPr>
            </w:pPr>
            <w:r w:rsidRPr="00DD6CFB">
              <w:rPr>
                <w:sz w:val="16"/>
                <w:szCs w:val="16"/>
                <w:lang w:eastAsia="en-US"/>
              </w:rPr>
              <w:t>R5-197978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DCA80" w14:textId="77777777" w:rsidR="00D4531E" w:rsidRPr="00DD6CFB" w:rsidRDefault="00D4531E" w:rsidP="00DD6CFB">
            <w:pPr>
              <w:pStyle w:val="TAL"/>
              <w:rPr>
                <w:sz w:val="16"/>
                <w:szCs w:val="16"/>
                <w:lang w:eastAsia="en-US"/>
              </w:rPr>
            </w:pPr>
            <w:r w:rsidRPr="00DD6CFB">
              <w:rPr>
                <w:sz w:val="16"/>
                <w:szCs w:val="16"/>
                <w:lang w:eastAsia="en-US"/>
              </w:rPr>
              <w:t>0959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2E8F9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46FD0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64D9D7"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05FC13"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386C5D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16300D"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3E2782"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7E7654" w14:textId="77777777" w:rsidR="00D4531E" w:rsidRPr="00DD6CFB" w:rsidRDefault="00D4531E" w:rsidP="00DD6CFB">
            <w:pPr>
              <w:pStyle w:val="TAL"/>
              <w:rPr>
                <w:sz w:val="16"/>
                <w:szCs w:val="16"/>
                <w:lang w:eastAsia="en-US"/>
              </w:rPr>
            </w:pPr>
            <w:r w:rsidRPr="00DD6CFB">
              <w:rPr>
                <w:sz w:val="16"/>
                <w:szCs w:val="16"/>
                <w:lang w:eastAsia="en-US"/>
              </w:rPr>
              <w:t>R5-197979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8E2EA8" w14:textId="77777777" w:rsidR="00D4531E" w:rsidRPr="00DD6CFB" w:rsidRDefault="00D4531E" w:rsidP="00DD6CFB">
            <w:pPr>
              <w:pStyle w:val="TAL"/>
              <w:rPr>
                <w:sz w:val="16"/>
                <w:szCs w:val="16"/>
                <w:lang w:eastAsia="en-US"/>
              </w:rPr>
            </w:pPr>
            <w:r w:rsidRPr="00DD6CFB">
              <w:rPr>
                <w:sz w:val="16"/>
                <w:szCs w:val="16"/>
                <w:lang w:eastAsia="en-US"/>
              </w:rPr>
              <w:t>0960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A0E17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F5499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14559B"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n38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2506E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739E3D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601DCB"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63F566"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CA1F3F" w14:textId="77777777" w:rsidR="00D4531E" w:rsidRPr="00DD6CFB" w:rsidRDefault="00D4531E" w:rsidP="00DD6CFB">
            <w:pPr>
              <w:pStyle w:val="TAL"/>
              <w:rPr>
                <w:sz w:val="16"/>
                <w:szCs w:val="16"/>
                <w:lang w:eastAsia="en-US"/>
              </w:rPr>
            </w:pPr>
            <w:r w:rsidRPr="00DD6CFB">
              <w:rPr>
                <w:sz w:val="16"/>
                <w:szCs w:val="16"/>
                <w:lang w:eastAsia="en-US"/>
              </w:rPr>
              <w:t>R5-197980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1DA1E1" w14:textId="77777777" w:rsidR="00D4531E" w:rsidRPr="00DD6CFB" w:rsidRDefault="00D4531E" w:rsidP="00DD6CFB">
            <w:pPr>
              <w:pStyle w:val="TAL"/>
              <w:rPr>
                <w:sz w:val="16"/>
                <w:szCs w:val="16"/>
                <w:lang w:eastAsia="en-US"/>
              </w:rPr>
            </w:pPr>
            <w:r w:rsidRPr="00DD6CFB">
              <w:rPr>
                <w:sz w:val="16"/>
                <w:szCs w:val="16"/>
                <w:lang w:eastAsia="en-US"/>
              </w:rPr>
              <w:t>0961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D8277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6E6A8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F896ED"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n39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C2E78D"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0EB343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E5895D"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D396B8"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49D3D4" w14:textId="77777777" w:rsidR="00D4531E" w:rsidRPr="00DD6CFB" w:rsidRDefault="00D4531E" w:rsidP="00DD6CFB">
            <w:pPr>
              <w:pStyle w:val="TAL"/>
              <w:rPr>
                <w:sz w:val="16"/>
                <w:szCs w:val="16"/>
                <w:lang w:eastAsia="en-US"/>
              </w:rPr>
            </w:pPr>
            <w:r w:rsidRPr="00DD6CFB">
              <w:rPr>
                <w:sz w:val="16"/>
                <w:szCs w:val="16"/>
                <w:lang w:eastAsia="en-US"/>
              </w:rPr>
              <w:t>R5-197981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5054B1" w14:textId="77777777" w:rsidR="00D4531E" w:rsidRPr="00DD6CFB" w:rsidRDefault="00D4531E" w:rsidP="00DD6CFB">
            <w:pPr>
              <w:pStyle w:val="TAL"/>
              <w:rPr>
                <w:sz w:val="16"/>
                <w:szCs w:val="16"/>
                <w:lang w:eastAsia="en-US"/>
              </w:rPr>
            </w:pPr>
            <w:r w:rsidRPr="00DD6CFB">
              <w:rPr>
                <w:sz w:val="16"/>
                <w:szCs w:val="16"/>
                <w:lang w:eastAsia="en-US"/>
              </w:rPr>
              <w:t>0962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CDDAA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8FB2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D8B907"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3F068E"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B00A84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3F6938"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B43C38"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7716FF" w14:textId="77777777" w:rsidR="00D4531E" w:rsidRPr="00DD6CFB" w:rsidRDefault="00D4531E" w:rsidP="00DD6CFB">
            <w:pPr>
              <w:pStyle w:val="TAL"/>
              <w:rPr>
                <w:sz w:val="16"/>
                <w:szCs w:val="16"/>
                <w:lang w:eastAsia="en-US"/>
              </w:rPr>
            </w:pPr>
            <w:r w:rsidRPr="00DD6CFB">
              <w:rPr>
                <w:sz w:val="16"/>
                <w:szCs w:val="16"/>
                <w:lang w:eastAsia="en-US"/>
              </w:rPr>
              <w:t>R5-197982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BA08A1" w14:textId="77777777" w:rsidR="00D4531E" w:rsidRPr="00DD6CFB" w:rsidRDefault="00D4531E" w:rsidP="00DD6CFB">
            <w:pPr>
              <w:pStyle w:val="TAL"/>
              <w:rPr>
                <w:sz w:val="16"/>
                <w:szCs w:val="16"/>
                <w:lang w:eastAsia="en-US"/>
              </w:rPr>
            </w:pPr>
            <w:r w:rsidRPr="00DD6CFB">
              <w:rPr>
                <w:sz w:val="16"/>
                <w:szCs w:val="16"/>
                <w:lang w:eastAsia="en-US"/>
              </w:rPr>
              <w:t>0963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E9FA1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2BB93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6C642B"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n41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4B9785"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D680F8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3437E69"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554FD8"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E4F92C" w14:textId="77777777" w:rsidR="00D4531E" w:rsidRPr="00DD6CFB" w:rsidRDefault="00D4531E" w:rsidP="00DD6CFB">
            <w:pPr>
              <w:pStyle w:val="TAL"/>
              <w:rPr>
                <w:sz w:val="16"/>
                <w:szCs w:val="16"/>
                <w:lang w:eastAsia="en-US"/>
              </w:rPr>
            </w:pPr>
            <w:r w:rsidRPr="00DD6CFB">
              <w:rPr>
                <w:sz w:val="16"/>
                <w:szCs w:val="16"/>
                <w:lang w:eastAsia="en-US"/>
              </w:rPr>
              <w:t>R5-197983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37CF73" w14:textId="77777777" w:rsidR="00D4531E" w:rsidRPr="00DD6CFB" w:rsidRDefault="00D4531E" w:rsidP="00DD6CFB">
            <w:pPr>
              <w:pStyle w:val="TAL"/>
              <w:rPr>
                <w:sz w:val="16"/>
                <w:szCs w:val="16"/>
                <w:lang w:eastAsia="en-US"/>
              </w:rPr>
            </w:pPr>
            <w:r w:rsidRPr="00DD6CFB">
              <w:rPr>
                <w:sz w:val="16"/>
                <w:szCs w:val="16"/>
                <w:lang w:eastAsia="en-US"/>
              </w:rPr>
              <w:t>0964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1E26A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BE81A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80D675"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n50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B02AD6"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429C8B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28D2AA"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2679B6"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017E635" w14:textId="77777777" w:rsidR="00D4531E" w:rsidRPr="00DD6CFB" w:rsidRDefault="00D4531E" w:rsidP="00DD6CFB">
            <w:pPr>
              <w:pStyle w:val="TAL"/>
              <w:rPr>
                <w:sz w:val="16"/>
                <w:szCs w:val="16"/>
                <w:lang w:eastAsia="en-US"/>
              </w:rPr>
            </w:pPr>
            <w:r w:rsidRPr="00DD6CFB">
              <w:rPr>
                <w:sz w:val="16"/>
                <w:szCs w:val="16"/>
                <w:lang w:eastAsia="en-US"/>
              </w:rPr>
              <w:t>R5-197984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E71D60" w14:textId="77777777" w:rsidR="00D4531E" w:rsidRPr="00DD6CFB" w:rsidRDefault="00D4531E" w:rsidP="00DD6CFB">
            <w:pPr>
              <w:pStyle w:val="TAL"/>
              <w:rPr>
                <w:sz w:val="16"/>
                <w:szCs w:val="16"/>
                <w:lang w:eastAsia="en-US"/>
              </w:rPr>
            </w:pPr>
            <w:r w:rsidRPr="00DD6CFB">
              <w:rPr>
                <w:sz w:val="16"/>
                <w:szCs w:val="16"/>
                <w:lang w:eastAsia="en-US"/>
              </w:rPr>
              <w:t>0965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5EC67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F09B7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8A2FED"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n51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5D7A4F"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1034CE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051DA5"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4F19A2"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973BC2" w14:textId="77777777" w:rsidR="00D4531E" w:rsidRPr="00DD6CFB" w:rsidRDefault="00D4531E" w:rsidP="00DD6CFB">
            <w:pPr>
              <w:pStyle w:val="TAL"/>
              <w:rPr>
                <w:sz w:val="16"/>
                <w:szCs w:val="16"/>
                <w:lang w:eastAsia="en-US"/>
              </w:rPr>
            </w:pPr>
            <w:r w:rsidRPr="00DD6CFB">
              <w:rPr>
                <w:sz w:val="16"/>
                <w:szCs w:val="16"/>
                <w:lang w:eastAsia="en-US"/>
              </w:rPr>
              <w:t>R5-197985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DC6E80" w14:textId="77777777" w:rsidR="00D4531E" w:rsidRPr="00DD6CFB" w:rsidRDefault="00D4531E" w:rsidP="00DD6CFB">
            <w:pPr>
              <w:pStyle w:val="TAL"/>
              <w:rPr>
                <w:sz w:val="16"/>
                <w:szCs w:val="16"/>
                <w:lang w:eastAsia="en-US"/>
              </w:rPr>
            </w:pPr>
            <w:r w:rsidRPr="00DD6CFB">
              <w:rPr>
                <w:sz w:val="16"/>
                <w:szCs w:val="16"/>
                <w:lang w:eastAsia="en-US"/>
              </w:rPr>
              <w:t>0966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87E2F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1BF07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E5802B"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n66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72B129"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0266E5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AB3AE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FF6DBC"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219983" w14:textId="77777777" w:rsidR="00D4531E" w:rsidRPr="00DD6CFB" w:rsidRDefault="00D4531E" w:rsidP="00DD6CFB">
            <w:pPr>
              <w:pStyle w:val="TAL"/>
              <w:rPr>
                <w:sz w:val="16"/>
                <w:szCs w:val="16"/>
                <w:lang w:eastAsia="en-US"/>
              </w:rPr>
            </w:pPr>
            <w:r w:rsidRPr="00DD6CFB">
              <w:rPr>
                <w:sz w:val="16"/>
                <w:szCs w:val="16"/>
                <w:lang w:eastAsia="en-US"/>
              </w:rPr>
              <w:t>R5-197986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0B3D16" w14:textId="77777777" w:rsidR="00D4531E" w:rsidRPr="00DD6CFB" w:rsidRDefault="00D4531E" w:rsidP="00DD6CFB">
            <w:pPr>
              <w:pStyle w:val="TAL"/>
              <w:rPr>
                <w:sz w:val="16"/>
                <w:szCs w:val="16"/>
                <w:lang w:eastAsia="en-US"/>
              </w:rPr>
            </w:pPr>
            <w:r w:rsidRPr="00DD6CFB">
              <w:rPr>
                <w:sz w:val="16"/>
                <w:szCs w:val="16"/>
                <w:lang w:eastAsia="en-US"/>
              </w:rPr>
              <w:t>0967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3350A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A90FF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D5A07D"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7AB2B4"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7413CE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630BD8"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CA1F08"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154D47" w14:textId="77777777" w:rsidR="00D4531E" w:rsidRPr="00DD6CFB" w:rsidRDefault="00D4531E" w:rsidP="00DD6CFB">
            <w:pPr>
              <w:pStyle w:val="TAL"/>
              <w:rPr>
                <w:sz w:val="16"/>
                <w:szCs w:val="16"/>
                <w:lang w:eastAsia="en-US"/>
              </w:rPr>
            </w:pPr>
            <w:r w:rsidRPr="00DD6CFB">
              <w:rPr>
                <w:sz w:val="16"/>
                <w:szCs w:val="16"/>
                <w:lang w:eastAsia="en-US"/>
              </w:rPr>
              <w:t>R5-197987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424854" w14:textId="77777777" w:rsidR="00D4531E" w:rsidRPr="00DD6CFB" w:rsidRDefault="00D4531E" w:rsidP="00DD6CFB">
            <w:pPr>
              <w:pStyle w:val="TAL"/>
              <w:rPr>
                <w:sz w:val="16"/>
                <w:szCs w:val="16"/>
                <w:lang w:eastAsia="en-US"/>
              </w:rPr>
            </w:pPr>
            <w:r w:rsidRPr="00DD6CFB">
              <w:rPr>
                <w:sz w:val="16"/>
                <w:szCs w:val="16"/>
                <w:lang w:eastAsia="en-US"/>
              </w:rPr>
              <w:t>0968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DD867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7BABA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747F74"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n71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4A6CEB"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C1FCFE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C93E7C"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6EDE1C"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4BA173" w14:textId="77777777" w:rsidR="00D4531E" w:rsidRPr="00DD6CFB" w:rsidRDefault="00D4531E" w:rsidP="00DD6CFB">
            <w:pPr>
              <w:pStyle w:val="TAL"/>
              <w:rPr>
                <w:sz w:val="16"/>
                <w:szCs w:val="16"/>
                <w:lang w:eastAsia="en-US"/>
              </w:rPr>
            </w:pPr>
            <w:r w:rsidRPr="00DD6CFB">
              <w:rPr>
                <w:sz w:val="16"/>
                <w:szCs w:val="16"/>
                <w:lang w:eastAsia="en-US"/>
              </w:rPr>
              <w:t>R5-197988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7DAB58" w14:textId="77777777" w:rsidR="00D4531E" w:rsidRPr="00DD6CFB" w:rsidRDefault="00D4531E" w:rsidP="00DD6CFB">
            <w:pPr>
              <w:pStyle w:val="TAL"/>
              <w:rPr>
                <w:sz w:val="16"/>
                <w:szCs w:val="16"/>
                <w:lang w:eastAsia="en-US"/>
              </w:rPr>
            </w:pPr>
            <w:r w:rsidRPr="00DD6CFB">
              <w:rPr>
                <w:sz w:val="16"/>
                <w:szCs w:val="16"/>
                <w:lang w:eastAsia="en-US"/>
              </w:rPr>
              <w:t>0969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231E7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54B0B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0C557C"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n74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3883A9"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E42008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786F4B"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5272ED"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0FD068" w14:textId="77777777" w:rsidR="00D4531E" w:rsidRPr="00DD6CFB" w:rsidRDefault="00D4531E" w:rsidP="00DD6CFB">
            <w:pPr>
              <w:pStyle w:val="TAL"/>
              <w:rPr>
                <w:sz w:val="16"/>
                <w:szCs w:val="16"/>
                <w:lang w:eastAsia="en-US"/>
              </w:rPr>
            </w:pPr>
            <w:r w:rsidRPr="00DD6CFB">
              <w:rPr>
                <w:sz w:val="16"/>
                <w:szCs w:val="16"/>
                <w:lang w:eastAsia="en-US"/>
              </w:rPr>
              <w:t>R5-197989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BAE53E" w14:textId="77777777" w:rsidR="00D4531E" w:rsidRPr="00DD6CFB" w:rsidRDefault="00D4531E" w:rsidP="00DD6CFB">
            <w:pPr>
              <w:pStyle w:val="TAL"/>
              <w:rPr>
                <w:sz w:val="16"/>
                <w:szCs w:val="16"/>
                <w:lang w:eastAsia="en-US"/>
              </w:rPr>
            </w:pPr>
            <w:r w:rsidRPr="00DD6CFB">
              <w:rPr>
                <w:sz w:val="16"/>
                <w:szCs w:val="16"/>
                <w:lang w:eastAsia="en-US"/>
              </w:rPr>
              <w:t>0970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F975F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2F0A5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ACEA13"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n75 (SDL)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9CAA66"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29BCBE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1BA725"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E7F75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0836E5" w14:textId="77777777" w:rsidR="00D4531E" w:rsidRPr="00DD6CFB" w:rsidRDefault="00D4531E" w:rsidP="00DD6CFB">
            <w:pPr>
              <w:pStyle w:val="TAL"/>
              <w:rPr>
                <w:sz w:val="16"/>
                <w:szCs w:val="16"/>
                <w:lang w:eastAsia="en-US"/>
              </w:rPr>
            </w:pPr>
            <w:r w:rsidRPr="00DD6CFB">
              <w:rPr>
                <w:sz w:val="16"/>
                <w:szCs w:val="16"/>
                <w:lang w:eastAsia="en-US"/>
              </w:rPr>
              <w:t>R5-197990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2EBFD1" w14:textId="77777777" w:rsidR="00D4531E" w:rsidRPr="00DD6CFB" w:rsidRDefault="00D4531E" w:rsidP="00DD6CFB">
            <w:pPr>
              <w:pStyle w:val="TAL"/>
              <w:rPr>
                <w:sz w:val="16"/>
                <w:szCs w:val="16"/>
                <w:lang w:eastAsia="en-US"/>
              </w:rPr>
            </w:pPr>
            <w:r w:rsidRPr="00DD6CFB">
              <w:rPr>
                <w:sz w:val="16"/>
                <w:szCs w:val="16"/>
                <w:lang w:eastAsia="en-US"/>
              </w:rPr>
              <w:t>0971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81797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1E6B9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12DFD1"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n76 (SDL)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212BD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C8461D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EAD708"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480D86"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83BA053" w14:textId="77777777" w:rsidR="00D4531E" w:rsidRPr="00DD6CFB" w:rsidRDefault="00D4531E" w:rsidP="00DD6CFB">
            <w:pPr>
              <w:pStyle w:val="TAL"/>
              <w:rPr>
                <w:sz w:val="16"/>
                <w:szCs w:val="16"/>
                <w:lang w:eastAsia="en-US"/>
              </w:rPr>
            </w:pPr>
            <w:r w:rsidRPr="00DD6CFB">
              <w:rPr>
                <w:sz w:val="16"/>
                <w:szCs w:val="16"/>
                <w:lang w:eastAsia="en-US"/>
              </w:rPr>
              <w:t>R5-197991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827768" w14:textId="77777777" w:rsidR="00D4531E" w:rsidRPr="00DD6CFB" w:rsidRDefault="00D4531E" w:rsidP="00DD6CFB">
            <w:pPr>
              <w:pStyle w:val="TAL"/>
              <w:rPr>
                <w:sz w:val="16"/>
                <w:szCs w:val="16"/>
                <w:lang w:eastAsia="en-US"/>
              </w:rPr>
            </w:pPr>
            <w:r w:rsidRPr="00DD6CFB">
              <w:rPr>
                <w:sz w:val="16"/>
                <w:szCs w:val="16"/>
                <w:lang w:eastAsia="en-US"/>
              </w:rPr>
              <w:t>0972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2B8FC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3855B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3DE8DC"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n77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1B1869"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EE4E0F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DAA4BF2"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3070C2"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62A742" w14:textId="77777777" w:rsidR="00D4531E" w:rsidRPr="00DD6CFB" w:rsidRDefault="00D4531E" w:rsidP="00DD6CFB">
            <w:pPr>
              <w:pStyle w:val="TAL"/>
              <w:rPr>
                <w:sz w:val="16"/>
                <w:szCs w:val="16"/>
                <w:lang w:eastAsia="en-US"/>
              </w:rPr>
            </w:pPr>
            <w:r w:rsidRPr="00DD6CFB">
              <w:rPr>
                <w:sz w:val="16"/>
                <w:szCs w:val="16"/>
                <w:lang w:eastAsia="en-US"/>
              </w:rPr>
              <w:t>R5-197992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B74E38" w14:textId="77777777" w:rsidR="00D4531E" w:rsidRPr="00DD6CFB" w:rsidRDefault="00D4531E" w:rsidP="00DD6CFB">
            <w:pPr>
              <w:pStyle w:val="TAL"/>
              <w:rPr>
                <w:sz w:val="16"/>
                <w:szCs w:val="16"/>
                <w:lang w:eastAsia="en-US"/>
              </w:rPr>
            </w:pPr>
            <w:r w:rsidRPr="00DD6CFB">
              <w:rPr>
                <w:sz w:val="16"/>
                <w:szCs w:val="16"/>
                <w:lang w:eastAsia="en-US"/>
              </w:rPr>
              <w:t>0973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40798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8265C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87CFFF"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n78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434CC4"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C5445F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D96E41B"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B9B63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8FACEC" w14:textId="77777777" w:rsidR="00D4531E" w:rsidRPr="00DD6CFB" w:rsidRDefault="00D4531E" w:rsidP="00DD6CFB">
            <w:pPr>
              <w:pStyle w:val="TAL"/>
              <w:rPr>
                <w:sz w:val="16"/>
                <w:szCs w:val="16"/>
                <w:lang w:eastAsia="en-US"/>
              </w:rPr>
            </w:pPr>
            <w:r w:rsidRPr="00DD6CFB">
              <w:rPr>
                <w:sz w:val="16"/>
                <w:szCs w:val="16"/>
                <w:lang w:eastAsia="en-US"/>
              </w:rPr>
              <w:t>R5-197993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E9D73D" w14:textId="77777777" w:rsidR="00D4531E" w:rsidRPr="00DD6CFB" w:rsidRDefault="00D4531E" w:rsidP="00DD6CFB">
            <w:pPr>
              <w:pStyle w:val="TAL"/>
              <w:rPr>
                <w:sz w:val="16"/>
                <w:szCs w:val="16"/>
                <w:lang w:eastAsia="en-US"/>
              </w:rPr>
            </w:pPr>
            <w:r w:rsidRPr="00DD6CFB">
              <w:rPr>
                <w:sz w:val="16"/>
                <w:szCs w:val="16"/>
                <w:lang w:eastAsia="en-US"/>
              </w:rPr>
              <w:t>0974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F32E2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D82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BBB2EA"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NR band n79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CB7BAC"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1E080C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80CA4FE"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2267B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F176E0" w14:textId="77777777" w:rsidR="00D4531E" w:rsidRPr="00DD6CFB" w:rsidRDefault="00D4531E" w:rsidP="00DD6CFB">
            <w:pPr>
              <w:pStyle w:val="TAL"/>
              <w:rPr>
                <w:sz w:val="16"/>
                <w:szCs w:val="16"/>
                <w:lang w:eastAsia="en-US"/>
              </w:rPr>
            </w:pPr>
            <w:r w:rsidRPr="00DD6CFB">
              <w:rPr>
                <w:sz w:val="16"/>
                <w:szCs w:val="16"/>
                <w:lang w:eastAsia="en-US"/>
              </w:rPr>
              <w:t>R5-197994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A4D55" w14:textId="77777777" w:rsidR="00D4531E" w:rsidRPr="00DD6CFB" w:rsidRDefault="00D4531E" w:rsidP="00DD6CFB">
            <w:pPr>
              <w:pStyle w:val="TAL"/>
              <w:rPr>
                <w:sz w:val="16"/>
                <w:szCs w:val="16"/>
                <w:lang w:eastAsia="en-US"/>
              </w:rPr>
            </w:pPr>
            <w:r w:rsidRPr="00DD6CFB">
              <w:rPr>
                <w:sz w:val="16"/>
                <w:szCs w:val="16"/>
                <w:lang w:eastAsia="en-US"/>
              </w:rPr>
              <w:t>0975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25AD8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7F640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2DDCD3" w14:textId="77777777" w:rsidR="00D4531E" w:rsidRPr="00DD6CFB" w:rsidRDefault="00D4531E" w:rsidP="00DD6CFB">
            <w:pPr>
              <w:pStyle w:val="TAL"/>
              <w:rPr>
                <w:sz w:val="16"/>
                <w:szCs w:val="16"/>
                <w:lang w:eastAsia="en-US"/>
              </w:rPr>
            </w:pPr>
            <w:r w:rsidRPr="00DD6CFB">
              <w:rPr>
                <w:sz w:val="16"/>
                <w:szCs w:val="16"/>
                <w:lang w:eastAsia="en-US"/>
              </w:rPr>
              <w:t>Editorial correction to note 1 in frequency tables for NR bands n257, n258, n260 and n261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7D7AE5"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13E11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CB9271C"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1E4EB0"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3BD96E6" w14:textId="77777777" w:rsidR="00D4531E" w:rsidRPr="00DD6CFB" w:rsidRDefault="00D4531E" w:rsidP="00DD6CFB">
            <w:pPr>
              <w:pStyle w:val="TAL"/>
              <w:rPr>
                <w:sz w:val="16"/>
                <w:szCs w:val="16"/>
                <w:lang w:eastAsia="en-US"/>
              </w:rPr>
            </w:pPr>
            <w:r w:rsidRPr="00DD6CFB">
              <w:rPr>
                <w:sz w:val="16"/>
                <w:szCs w:val="16"/>
                <w:lang w:eastAsia="en-US"/>
              </w:rPr>
              <w:t>R5-197997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52AAAD" w14:textId="77777777" w:rsidR="00D4531E" w:rsidRPr="00DD6CFB" w:rsidRDefault="00D4531E" w:rsidP="00DD6CFB">
            <w:pPr>
              <w:pStyle w:val="TAL"/>
              <w:rPr>
                <w:sz w:val="16"/>
                <w:szCs w:val="16"/>
                <w:lang w:eastAsia="en-US"/>
              </w:rPr>
            </w:pPr>
            <w:r w:rsidRPr="00DD6CFB">
              <w:rPr>
                <w:sz w:val="16"/>
                <w:szCs w:val="16"/>
                <w:lang w:eastAsia="en-US"/>
              </w:rPr>
              <w:t>0978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6AA6B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8B45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FFAD37"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CA_n261D to CA_n261F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A5085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909D3C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52F6D60"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83A921"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FC4C19" w14:textId="77777777" w:rsidR="00D4531E" w:rsidRPr="00DD6CFB" w:rsidRDefault="00D4531E" w:rsidP="00DD6CFB">
            <w:pPr>
              <w:pStyle w:val="TAL"/>
              <w:rPr>
                <w:sz w:val="16"/>
                <w:szCs w:val="16"/>
                <w:lang w:eastAsia="en-US"/>
              </w:rPr>
            </w:pPr>
            <w:r w:rsidRPr="00DD6CFB">
              <w:rPr>
                <w:sz w:val="16"/>
                <w:szCs w:val="16"/>
                <w:lang w:eastAsia="en-US"/>
              </w:rPr>
              <w:t>R5-197998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00579E" w14:textId="77777777" w:rsidR="00D4531E" w:rsidRPr="00DD6CFB" w:rsidRDefault="00D4531E" w:rsidP="00DD6CFB">
            <w:pPr>
              <w:pStyle w:val="TAL"/>
              <w:rPr>
                <w:sz w:val="16"/>
                <w:szCs w:val="16"/>
                <w:lang w:eastAsia="en-US"/>
              </w:rPr>
            </w:pPr>
            <w:r w:rsidRPr="00DD6CFB">
              <w:rPr>
                <w:sz w:val="16"/>
                <w:szCs w:val="16"/>
                <w:lang w:eastAsia="en-US"/>
              </w:rPr>
              <w:t>0979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2DF7A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8399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9C85E0"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CA configuration CA_n261J to CA_n261M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C89BB2"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74B7AA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0E6A83"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18E8C1"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A5DA54" w14:textId="77777777" w:rsidR="00D4531E" w:rsidRPr="00DD6CFB" w:rsidRDefault="00D4531E" w:rsidP="00DD6CFB">
            <w:pPr>
              <w:pStyle w:val="TAL"/>
              <w:rPr>
                <w:sz w:val="16"/>
                <w:szCs w:val="16"/>
                <w:lang w:eastAsia="en-US"/>
              </w:rPr>
            </w:pPr>
            <w:r w:rsidRPr="00DD6CFB">
              <w:rPr>
                <w:sz w:val="16"/>
                <w:szCs w:val="16"/>
                <w:lang w:eastAsia="en-US"/>
              </w:rPr>
              <w:t>R5-198016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B5946B" w14:textId="77777777" w:rsidR="00D4531E" w:rsidRPr="00DD6CFB" w:rsidRDefault="00D4531E" w:rsidP="00DD6CFB">
            <w:pPr>
              <w:pStyle w:val="TAL"/>
              <w:rPr>
                <w:sz w:val="16"/>
                <w:szCs w:val="16"/>
                <w:lang w:eastAsia="en-US"/>
              </w:rPr>
            </w:pPr>
            <w:r w:rsidRPr="00DD6CFB">
              <w:rPr>
                <w:sz w:val="16"/>
                <w:szCs w:val="16"/>
                <w:lang w:eastAsia="en-US"/>
              </w:rPr>
              <w:t>0983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0BA6C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A45A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1F39AA" w14:textId="77777777" w:rsidR="00D4531E" w:rsidRPr="00DD6CFB" w:rsidRDefault="00D4531E" w:rsidP="00DD6CFB">
            <w:pPr>
              <w:pStyle w:val="TAL"/>
              <w:rPr>
                <w:sz w:val="16"/>
                <w:szCs w:val="16"/>
                <w:lang w:eastAsia="en-US"/>
              </w:rPr>
            </w:pPr>
            <w:r w:rsidRPr="00DD6CFB">
              <w:rPr>
                <w:sz w:val="16"/>
                <w:szCs w:val="16"/>
                <w:lang w:eastAsia="en-US"/>
              </w:rPr>
              <w:t>Introduction of test frequencies parameters for Rel-16 NR CA configuration CA_n66B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F3FD5B"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F32B97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AD366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0CF02C"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66B143" w14:textId="77777777" w:rsidR="00D4531E" w:rsidRPr="00DD6CFB" w:rsidRDefault="00D4531E" w:rsidP="00DD6CFB">
            <w:pPr>
              <w:pStyle w:val="TAL"/>
              <w:rPr>
                <w:sz w:val="16"/>
                <w:szCs w:val="16"/>
                <w:lang w:eastAsia="en-US"/>
              </w:rPr>
            </w:pPr>
            <w:r w:rsidRPr="00DD6CFB">
              <w:rPr>
                <w:sz w:val="16"/>
                <w:szCs w:val="16"/>
                <w:lang w:eastAsia="en-US"/>
              </w:rPr>
              <w:t>R5-198017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AB12B0" w14:textId="77777777" w:rsidR="00D4531E" w:rsidRPr="00DD6CFB" w:rsidRDefault="00D4531E" w:rsidP="00DD6CFB">
            <w:pPr>
              <w:pStyle w:val="TAL"/>
              <w:rPr>
                <w:sz w:val="16"/>
                <w:szCs w:val="16"/>
                <w:lang w:eastAsia="en-US"/>
              </w:rPr>
            </w:pPr>
            <w:r w:rsidRPr="00DD6CFB">
              <w:rPr>
                <w:sz w:val="16"/>
                <w:szCs w:val="16"/>
                <w:lang w:eastAsia="en-US"/>
              </w:rPr>
              <w:t>0984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F8980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ECC67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879F20" w14:textId="77777777" w:rsidR="00D4531E" w:rsidRPr="00DD6CFB" w:rsidRDefault="00D4531E" w:rsidP="00DD6CFB">
            <w:pPr>
              <w:pStyle w:val="TAL"/>
              <w:rPr>
                <w:sz w:val="16"/>
                <w:szCs w:val="16"/>
                <w:lang w:eastAsia="en-US"/>
              </w:rPr>
            </w:pPr>
            <w:r w:rsidRPr="00DD6CFB">
              <w:rPr>
                <w:sz w:val="16"/>
                <w:szCs w:val="16"/>
                <w:lang w:eastAsia="en-US"/>
              </w:rPr>
              <w:t>Introduction of test frequencies parameters for Rel-16 NR CA configuration CA_n66(2A)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F04FCF"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83D1DF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01575A"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810B1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931A56" w14:textId="77777777" w:rsidR="00D4531E" w:rsidRPr="00DD6CFB" w:rsidRDefault="00D4531E" w:rsidP="00DD6CFB">
            <w:pPr>
              <w:pStyle w:val="TAL"/>
              <w:rPr>
                <w:sz w:val="16"/>
                <w:szCs w:val="16"/>
                <w:lang w:eastAsia="en-US"/>
              </w:rPr>
            </w:pPr>
            <w:r w:rsidRPr="00DD6CFB">
              <w:rPr>
                <w:sz w:val="16"/>
                <w:szCs w:val="16"/>
                <w:lang w:eastAsia="en-US"/>
              </w:rPr>
              <w:t>R5-198018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666328" w14:textId="77777777" w:rsidR="00D4531E" w:rsidRPr="00DD6CFB" w:rsidRDefault="00D4531E" w:rsidP="00DD6CFB">
            <w:pPr>
              <w:pStyle w:val="TAL"/>
              <w:rPr>
                <w:sz w:val="16"/>
                <w:szCs w:val="16"/>
                <w:lang w:eastAsia="en-US"/>
              </w:rPr>
            </w:pPr>
            <w:r w:rsidRPr="00DD6CFB">
              <w:rPr>
                <w:sz w:val="16"/>
                <w:szCs w:val="16"/>
                <w:lang w:eastAsia="en-US"/>
              </w:rPr>
              <w:t>0985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F6D09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AC3F1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FE1FDD" w14:textId="77777777" w:rsidR="00D4531E" w:rsidRPr="00DD6CFB" w:rsidRDefault="00D4531E" w:rsidP="00DD6CFB">
            <w:pPr>
              <w:pStyle w:val="TAL"/>
              <w:rPr>
                <w:sz w:val="16"/>
                <w:szCs w:val="16"/>
                <w:lang w:eastAsia="en-US"/>
              </w:rPr>
            </w:pPr>
            <w:r w:rsidRPr="00DD6CFB">
              <w:rPr>
                <w:sz w:val="16"/>
                <w:szCs w:val="16"/>
                <w:lang w:eastAsia="en-US"/>
              </w:rPr>
              <w:t>Introduction of test frequencies and parameters for NR band n29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194372"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85F82A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B282DD"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5329BC"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74D5C9" w14:textId="77777777" w:rsidR="00D4531E" w:rsidRPr="00DD6CFB" w:rsidRDefault="00D4531E" w:rsidP="00DD6CFB">
            <w:pPr>
              <w:pStyle w:val="TAL"/>
              <w:rPr>
                <w:sz w:val="16"/>
                <w:szCs w:val="16"/>
                <w:lang w:eastAsia="en-US"/>
              </w:rPr>
            </w:pPr>
            <w:r w:rsidRPr="00DD6CFB">
              <w:rPr>
                <w:sz w:val="16"/>
                <w:szCs w:val="16"/>
                <w:lang w:eastAsia="en-US"/>
              </w:rPr>
              <w:t>R5-198019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3A343F" w14:textId="77777777" w:rsidR="00D4531E" w:rsidRPr="00DD6CFB" w:rsidRDefault="00D4531E" w:rsidP="00DD6CFB">
            <w:pPr>
              <w:pStyle w:val="TAL"/>
              <w:rPr>
                <w:sz w:val="16"/>
                <w:szCs w:val="16"/>
                <w:lang w:eastAsia="en-US"/>
              </w:rPr>
            </w:pPr>
            <w:r w:rsidRPr="00DD6CFB">
              <w:rPr>
                <w:sz w:val="16"/>
                <w:szCs w:val="16"/>
                <w:lang w:eastAsia="en-US"/>
              </w:rPr>
              <w:t>0986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F31F8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0CE18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33971B" w14:textId="77777777" w:rsidR="00D4531E" w:rsidRPr="00DD6CFB" w:rsidRDefault="00D4531E" w:rsidP="00DD6CFB">
            <w:pPr>
              <w:pStyle w:val="TAL"/>
              <w:rPr>
                <w:sz w:val="16"/>
                <w:szCs w:val="16"/>
                <w:lang w:eastAsia="en-US"/>
              </w:rPr>
            </w:pPr>
            <w:r w:rsidRPr="00DD6CFB">
              <w:rPr>
                <w:sz w:val="16"/>
                <w:szCs w:val="16"/>
                <w:lang w:eastAsia="en-US"/>
              </w:rPr>
              <w:t>Introduction of test frequencies and parameters for NR band n65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38DC13"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F4DF4F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323C131"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B7590F"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E04947" w14:textId="77777777" w:rsidR="00D4531E" w:rsidRPr="00DD6CFB" w:rsidRDefault="00D4531E" w:rsidP="00DD6CFB">
            <w:pPr>
              <w:pStyle w:val="TAL"/>
              <w:rPr>
                <w:sz w:val="16"/>
                <w:szCs w:val="16"/>
                <w:lang w:eastAsia="en-US"/>
              </w:rPr>
            </w:pPr>
            <w:r w:rsidRPr="00DD6CFB">
              <w:rPr>
                <w:sz w:val="16"/>
                <w:szCs w:val="16"/>
                <w:lang w:eastAsia="en-US"/>
              </w:rPr>
              <w:t>R5-198028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67DE71" w14:textId="77777777" w:rsidR="00D4531E" w:rsidRPr="00DD6CFB" w:rsidRDefault="00D4531E" w:rsidP="00DD6CFB">
            <w:pPr>
              <w:pStyle w:val="TAL"/>
              <w:rPr>
                <w:sz w:val="16"/>
                <w:szCs w:val="16"/>
                <w:lang w:eastAsia="en-US"/>
              </w:rPr>
            </w:pPr>
            <w:r w:rsidRPr="00DD6CFB">
              <w:rPr>
                <w:sz w:val="16"/>
                <w:szCs w:val="16"/>
                <w:lang w:eastAsia="en-US"/>
              </w:rPr>
              <w:t>0988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CD70F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746EE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CE86FA" w14:textId="77777777" w:rsidR="00D4531E" w:rsidRPr="00DD6CFB" w:rsidRDefault="00D4531E" w:rsidP="00DD6CFB">
            <w:pPr>
              <w:pStyle w:val="TAL"/>
              <w:rPr>
                <w:sz w:val="16"/>
                <w:szCs w:val="16"/>
                <w:lang w:eastAsia="en-US"/>
              </w:rPr>
            </w:pPr>
            <w:r w:rsidRPr="00DD6CFB">
              <w:rPr>
                <w:sz w:val="16"/>
                <w:szCs w:val="16"/>
                <w:lang w:eastAsia="en-US"/>
              </w:rPr>
              <w:t>Add 4Rx connection diagram for RRM measurement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1D0B7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5DB0A2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BAFFDF"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F6CF92"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8611C5" w14:textId="77777777" w:rsidR="00D4531E" w:rsidRPr="00DD6CFB" w:rsidRDefault="00D4531E" w:rsidP="00DD6CFB">
            <w:pPr>
              <w:pStyle w:val="TAL"/>
              <w:rPr>
                <w:sz w:val="16"/>
                <w:szCs w:val="16"/>
                <w:lang w:eastAsia="en-US"/>
              </w:rPr>
            </w:pPr>
            <w:r w:rsidRPr="00DD6CFB">
              <w:rPr>
                <w:sz w:val="16"/>
                <w:szCs w:val="16"/>
                <w:lang w:eastAsia="en-US"/>
              </w:rPr>
              <w:t>R5-198057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64849D" w14:textId="77777777" w:rsidR="00D4531E" w:rsidRPr="00DD6CFB" w:rsidRDefault="00D4531E" w:rsidP="00DD6CFB">
            <w:pPr>
              <w:pStyle w:val="TAL"/>
              <w:rPr>
                <w:sz w:val="16"/>
                <w:szCs w:val="16"/>
                <w:lang w:eastAsia="en-US"/>
              </w:rPr>
            </w:pPr>
            <w:r w:rsidRPr="00DD6CFB">
              <w:rPr>
                <w:sz w:val="16"/>
                <w:szCs w:val="16"/>
                <w:lang w:eastAsia="en-US"/>
              </w:rPr>
              <w:t>0993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4050E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6C8DE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8CA48B" w14:textId="77777777" w:rsidR="00D4531E" w:rsidRPr="00DD6CFB" w:rsidRDefault="00D4531E" w:rsidP="00DD6CFB">
            <w:pPr>
              <w:pStyle w:val="TAL"/>
              <w:rPr>
                <w:sz w:val="16"/>
                <w:szCs w:val="16"/>
                <w:lang w:eastAsia="en-US"/>
              </w:rPr>
            </w:pPr>
            <w:r w:rsidRPr="00DD6CFB">
              <w:rPr>
                <w:sz w:val="16"/>
                <w:szCs w:val="16"/>
                <w:lang w:eastAsia="en-US"/>
              </w:rPr>
              <w:t>Editorial update IE RateMatchPattern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91579D"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8778E9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229959"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61B0DE"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7CAFDB3" w14:textId="77777777" w:rsidR="00D4531E" w:rsidRPr="00DD6CFB" w:rsidRDefault="00D4531E" w:rsidP="00DD6CFB">
            <w:pPr>
              <w:pStyle w:val="TAL"/>
              <w:rPr>
                <w:sz w:val="16"/>
                <w:szCs w:val="16"/>
                <w:lang w:eastAsia="en-US"/>
              </w:rPr>
            </w:pPr>
            <w:r w:rsidRPr="00DD6CFB">
              <w:rPr>
                <w:sz w:val="16"/>
                <w:szCs w:val="16"/>
                <w:lang w:eastAsia="en-US"/>
              </w:rPr>
              <w:t>R5-198058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73C00D" w14:textId="77777777" w:rsidR="00D4531E" w:rsidRPr="00DD6CFB" w:rsidRDefault="00D4531E" w:rsidP="00DD6CFB">
            <w:pPr>
              <w:pStyle w:val="TAL"/>
              <w:rPr>
                <w:sz w:val="16"/>
                <w:szCs w:val="16"/>
                <w:lang w:eastAsia="en-US"/>
              </w:rPr>
            </w:pPr>
            <w:r w:rsidRPr="00DD6CFB">
              <w:rPr>
                <w:sz w:val="16"/>
                <w:szCs w:val="16"/>
                <w:lang w:eastAsia="en-US"/>
              </w:rPr>
              <w:t>0994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9B8EA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BCBE5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DFCEDF" w14:textId="77777777" w:rsidR="00D4531E" w:rsidRPr="00DD6CFB" w:rsidRDefault="00D4531E" w:rsidP="00DD6CFB">
            <w:pPr>
              <w:pStyle w:val="TAL"/>
              <w:rPr>
                <w:sz w:val="16"/>
                <w:szCs w:val="16"/>
                <w:lang w:eastAsia="en-US"/>
              </w:rPr>
            </w:pPr>
            <w:r w:rsidRPr="00DD6CFB">
              <w:rPr>
                <w:sz w:val="16"/>
                <w:szCs w:val="16"/>
                <w:lang w:eastAsia="en-US"/>
              </w:rPr>
              <w:t>Editorial update IE SchedulingRequestResourceConfig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10401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FEFC87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A627B2"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4DC6A1"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CA0F24" w14:textId="77777777" w:rsidR="00D4531E" w:rsidRPr="00DD6CFB" w:rsidRDefault="00D4531E" w:rsidP="00DD6CFB">
            <w:pPr>
              <w:pStyle w:val="TAL"/>
              <w:rPr>
                <w:sz w:val="16"/>
                <w:szCs w:val="16"/>
                <w:lang w:eastAsia="en-US"/>
              </w:rPr>
            </w:pPr>
            <w:r w:rsidRPr="00DD6CFB">
              <w:rPr>
                <w:sz w:val="16"/>
                <w:szCs w:val="16"/>
                <w:lang w:eastAsia="en-US"/>
              </w:rPr>
              <w:t>R5-198082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B3AD33" w14:textId="77777777" w:rsidR="00D4531E" w:rsidRPr="00DD6CFB" w:rsidRDefault="00D4531E" w:rsidP="00DD6CFB">
            <w:pPr>
              <w:pStyle w:val="TAL"/>
              <w:rPr>
                <w:sz w:val="16"/>
                <w:szCs w:val="16"/>
                <w:lang w:eastAsia="en-US"/>
              </w:rPr>
            </w:pPr>
            <w:r w:rsidRPr="00DD6CFB">
              <w:rPr>
                <w:sz w:val="16"/>
                <w:szCs w:val="16"/>
                <w:lang w:eastAsia="en-US"/>
              </w:rPr>
              <w:t>0999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083E3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46AE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98906B" w14:textId="77777777" w:rsidR="00D4531E" w:rsidRPr="00DD6CFB" w:rsidRDefault="00D4531E" w:rsidP="00DD6CFB">
            <w:pPr>
              <w:pStyle w:val="TAL"/>
              <w:rPr>
                <w:sz w:val="16"/>
                <w:szCs w:val="16"/>
                <w:lang w:eastAsia="en-US"/>
              </w:rPr>
            </w:pPr>
            <w:r w:rsidRPr="00DD6CFB">
              <w:rPr>
                <w:sz w:val="16"/>
                <w:szCs w:val="16"/>
                <w:lang w:eastAsia="en-US"/>
              </w:rPr>
              <w:t>Introduce general chapter in 4.6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E91C4F"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282E4A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EA0E7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39BC87"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0263F5" w14:textId="77777777" w:rsidR="00D4531E" w:rsidRPr="00DD6CFB" w:rsidRDefault="00D4531E" w:rsidP="00DD6CFB">
            <w:pPr>
              <w:pStyle w:val="TAL"/>
              <w:rPr>
                <w:sz w:val="16"/>
                <w:szCs w:val="16"/>
                <w:lang w:eastAsia="en-US"/>
              </w:rPr>
            </w:pPr>
            <w:r w:rsidRPr="00DD6CFB">
              <w:rPr>
                <w:sz w:val="16"/>
                <w:szCs w:val="16"/>
                <w:lang w:eastAsia="en-US"/>
              </w:rPr>
              <w:t>R5-198120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C16A7A" w14:textId="77777777" w:rsidR="00D4531E" w:rsidRPr="00DD6CFB" w:rsidRDefault="00D4531E" w:rsidP="00DD6CFB">
            <w:pPr>
              <w:pStyle w:val="TAL"/>
              <w:rPr>
                <w:sz w:val="16"/>
                <w:szCs w:val="16"/>
                <w:lang w:eastAsia="en-US"/>
              </w:rPr>
            </w:pPr>
            <w:r w:rsidRPr="00DD6CFB">
              <w:rPr>
                <w:sz w:val="16"/>
                <w:szCs w:val="16"/>
                <w:lang w:eastAsia="en-US"/>
              </w:rPr>
              <w:t>1004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1E6DD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68885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42D356" w14:textId="77777777" w:rsidR="00D4531E" w:rsidRPr="00DD6CFB" w:rsidRDefault="00D4531E" w:rsidP="00DD6CFB">
            <w:pPr>
              <w:pStyle w:val="TAL"/>
              <w:rPr>
                <w:sz w:val="16"/>
                <w:szCs w:val="16"/>
                <w:lang w:eastAsia="en-US"/>
              </w:rPr>
            </w:pPr>
            <w:r w:rsidRPr="00DD6CFB">
              <w:rPr>
                <w:sz w:val="16"/>
                <w:szCs w:val="16"/>
                <w:lang w:eastAsia="en-US"/>
              </w:rPr>
              <w:t>Correction of test frequencies parameters for Rel-15 EN-DC configuration DC_(n)41AA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B25565"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CF6214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28A8FCB"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BB3046"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379286" w14:textId="77777777" w:rsidR="00D4531E" w:rsidRPr="00DD6CFB" w:rsidRDefault="00D4531E" w:rsidP="00DD6CFB">
            <w:pPr>
              <w:pStyle w:val="TAL"/>
              <w:rPr>
                <w:sz w:val="16"/>
                <w:szCs w:val="16"/>
                <w:lang w:eastAsia="en-US"/>
              </w:rPr>
            </w:pPr>
            <w:r w:rsidRPr="00DD6CFB">
              <w:rPr>
                <w:sz w:val="16"/>
                <w:szCs w:val="16"/>
                <w:lang w:eastAsia="en-US"/>
              </w:rPr>
              <w:t>R5-198121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FCCEC9" w14:textId="77777777" w:rsidR="00D4531E" w:rsidRPr="00DD6CFB" w:rsidRDefault="00D4531E" w:rsidP="00DD6CFB">
            <w:pPr>
              <w:pStyle w:val="TAL"/>
              <w:rPr>
                <w:sz w:val="16"/>
                <w:szCs w:val="16"/>
                <w:lang w:eastAsia="en-US"/>
              </w:rPr>
            </w:pPr>
            <w:r w:rsidRPr="00DD6CFB">
              <w:rPr>
                <w:sz w:val="16"/>
                <w:szCs w:val="16"/>
                <w:lang w:eastAsia="en-US"/>
              </w:rPr>
              <w:t>1005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95C00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F4793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DA7D42" w14:textId="77777777" w:rsidR="00D4531E" w:rsidRPr="00DD6CFB" w:rsidRDefault="00D4531E" w:rsidP="00DD6CFB">
            <w:pPr>
              <w:pStyle w:val="TAL"/>
              <w:rPr>
                <w:sz w:val="16"/>
                <w:szCs w:val="16"/>
                <w:lang w:eastAsia="en-US"/>
              </w:rPr>
            </w:pPr>
            <w:r w:rsidRPr="00DD6CFB">
              <w:rPr>
                <w:sz w:val="16"/>
                <w:szCs w:val="16"/>
                <w:lang w:eastAsia="en-US"/>
              </w:rPr>
              <w:t>Correction of test frequencies parameters for Rel-15 EN-DC configuration DC_(n)71AA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041DC0"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5A35F3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664734"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C65D26"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F04AAD" w14:textId="77777777" w:rsidR="00D4531E" w:rsidRPr="00DD6CFB" w:rsidRDefault="00D4531E" w:rsidP="00DD6CFB">
            <w:pPr>
              <w:pStyle w:val="TAL"/>
              <w:rPr>
                <w:sz w:val="16"/>
                <w:szCs w:val="16"/>
                <w:lang w:eastAsia="en-US"/>
              </w:rPr>
            </w:pPr>
            <w:r w:rsidRPr="00DD6CFB">
              <w:rPr>
                <w:sz w:val="16"/>
                <w:szCs w:val="16"/>
                <w:lang w:eastAsia="en-US"/>
              </w:rPr>
              <w:t>R5-198125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6DC0D0" w14:textId="77777777" w:rsidR="00D4531E" w:rsidRPr="00DD6CFB" w:rsidRDefault="00D4531E" w:rsidP="00DD6CFB">
            <w:pPr>
              <w:pStyle w:val="TAL"/>
              <w:rPr>
                <w:sz w:val="16"/>
                <w:szCs w:val="16"/>
                <w:lang w:eastAsia="en-US"/>
              </w:rPr>
            </w:pPr>
            <w:r w:rsidRPr="00DD6CFB">
              <w:rPr>
                <w:sz w:val="16"/>
                <w:szCs w:val="16"/>
                <w:lang w:eastAsia="en-US"/>
              </w:rPr>
              <w:t>1009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8AD00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5BFFB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6E5238" w14:textId="77777777" w:rsidR="00D4531E" w:rsidRPr="00DD6CFB" w:rsidRDefault="00D4531E" w:rsidP="00DD6CFB">
            <w:pPr>
              <w:pStyle w:val="TAL"/>
              <w:rPr>
                <w:sz w:val="16"/>
                <w:szCs w:val="16"/>
                <w:lang w:eastAsia="en-US"/>
              </w:rPr>
            </w:pPr>
            <w:r w:rsidRPr="00DD6CFB">
              <w:rPr>
                <w:sz w:val="16"/>
                <w:szCs w:val="16"/>
                <w:lang w:eastAsia="en-US"/>
              </w:rPr>
              <w:t>Introduction of test frequencies and parameters for NR band n48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550B67"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52FFC0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787762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CC751B"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8B57CD3" w14:textId="77777777" w:rsidR="00D4531E" w:rsidRPr="00DD6CFB" w:rsidRDefault="00D4531E" w:rsidP="00DD6CFB">
            <w:pPr>
              <w:pStyle w:val="TAL"/>
              <w:rPr>
                <w:sz w:val="16"/>
                <w:szCs w:val="16"/>
                <w:lang w:eastAsia="en-US"/>
              </w:rPr>
            </w:pPr>
            <w:r w:rsidRPr="00DD6CFB">
              <w:rPr>
                <w:sz w:val="16"/>
                <w:szCs w:val="16"/>
                <w:lang w:eastAsia="en-US"/>
              </w:rPr>
              <w:t>R5-198126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8299B2" w14:textId="77777777" w:rsidR="00D4531E" w:rsidRPr="00DD6CFB" w:rsidRDefault="00D4531E" w:rsidP="00DD6CFB">
            <w:pPr>
              <w:pStyle w:val="TAL"/>
              <w:rPr>
                <w:sz w:val="16"/>
                <w:szCs w:val="16"/>
                <w:lang w:eastAsia="en-US"/>
              </w:rPr>
            </w:pPr>
            <w:r w:rsidRPr="00DD6CFB">
              <w:rPr>
                <w:sz w:val="16"/>
                <w:szCs w:val="16"/>
                <w:lang w:eastAsia="en-US"/>
              </w:rPr>
              <w:t>1010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4F22D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F8A8D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72EB71"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b41 and CBW 30MHz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BF4111"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9ACE56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E52E2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28672F"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C0B47D3" w14:textId="77777777" w:rsidR="00D4531E" w:rsidRPr="00DD6CFB" w:rsidRDefault="00D4531E" w:rsidP="00DD6CFB">
            <w:pPr>
              <w:pStyle w:val="TAL"/>
              <w:rPr>
                <w:sz w:val="16"/>
                <w:szCs w:val="16"/>
                <w:lang w:eastAsia="en-US"/>
              </w:rPr>
            </w:pPr>
            <w:r w:rsidRPr="00DD6CFB">
              <w:rPr>
                <w:sz w:val="16"/>
                <w:szCs w:val="16"/>
                <w:lang w:eastAsia="en-US"/>
              </w:rPr>
              <w:t>R5-198131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CF23A6" w14:textId="77777777" w:rsidR="00D4531E" w:rsidRPr="00DD6CFB" w:rsidRDefault="00D4531E" w:rsidP="00DD6CFB">
            <w:pPr>
              <w:pStyle w:val="TAL"/>
              <w:rPr>
                <w:sz w:val="16"/>
                <w:szCs w:val="16"/>
                <w:lang w:eastAsia="en-US"/>
              </w:rPr>
            </w:pPr>
            <w:r w:rsidRPr="00DD6CFB">
              <w:rPr>
                <w:sz w:val="16"/>
                <w:szCs w:val="16"/>
                <w:lang w:eastAsia="en-US"/>
              </w:rPr>
              <w:t>1012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97616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80C54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1CD6E3" w14:textId="77777777" w:rsidR="00D4531E" w:rsidRPr="00DD6CFB" w:rsidRDefault="00D4531E" w:rsidP="00DD6CFB">
            <w:pPr>
              <w:pStyle w:val="TAL"/>
              <w:rPr>
                <w:sz w:val="16"/>
                <w:szCs w:val="16"/>
                <w:lang w:eastAsia="en-US"/>
              </w:rPr>
            </w:pPr>
            <w:r w:rsidRPr="00DD6CFB">
              <w:rPr>
                <w:sz w:val="16"/>
                <w:szCs w:val="16"/>
                <w:lang w:eastAsia="en-US"/>
              </w:rPr>
              <w:t>Update of USIM Configuration 15 for forbidden PLMN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6C8EBF"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1EE9C5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E9FDE9"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BE9B6D"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5D7EE3" w14:textId="77777777" w:rsidR="00D4531E" w:rsidRPr="00DD6CFB" w:rsidRDefault="00D4531E" w:rsidP="00DD6CFB">
            <w:pPr>
              <w:pStyle w:val="TAL"/>
              <w:rPr>
                <w:sz w:val="16"/>
                <w:szCs w:val="16"/>
                <w:lang w:eastAsia="en-US"/>
              </w:rPr>
            </w:pPr>
            <w:r w:rsidRPr="00DD6CFB">
              <w:rPr>
                <w:sz w:val="16"/>
                <w:szCs w:val="16"/>
                <w:lang w:eastAsia="en-US"/>
              </w:rPr>
              <w:t>R5-198133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D99F95" w14:textId="77777777" w:rsidR="00D4531E" w:rsidRPr="00DD6CFB" w:rsidRDefault="00D4531E" w:rsidP="00DD6CFB">
            <w:pPr>
              <w:pStyle w:val="TAL"/>
              <w:rPr>
                <w:sz w:val="16"/>
                <w:szCs w:val="16"/>
                <w:lang w:eastAsia="en-US"/>
              </w:rPr>
            </w:pPr>
            <w:r w:rsidRPr="00DD6CFB">
              <w:rPr>
                <w:sz w:val="16"/>
                <w:szCs w:val="16"/>
                <w:lang w:eastAsia="en-US"/>
              </w:rPr>
              <w:t>1014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CBFE2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E2151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4F844B" w14:textId="77777777" w:rsidR="00D4531E" w:rsidRPr="00DD6CFB" w:rsidRDefault="00D4531E" w:rsidP="00DD6CFB">
            <w:pPr>
              <w:pStyle w:val="TAL"/>
              <w:rPr>
                <w:sz w:val="16"/>
                <w:szCs w:val="16"/>
                <w:lang w:eastAsia="en-US"/>
              </w:rPr>
            </w:pPr>
            <w:r w:rsidRPr="00DD6CFB">
              <w:rPr>
                <w:sz w:val="16"/>
                <w:szCs w:val="16"/>
                <w:lang w:eastAsia="en-US"/>
              </w:rPr>
              <w:t>Update IE ServingCellConfigCommonSIB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931DE4"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CAD568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F11171"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3719B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E1FFC2" w14:textId="77777777" w:rsidR="00D4531E" w:rsidRPr="00DD6CFB" w:rsidRDefault="00D4531E" w:rsidP="00DD6CFB">
            <w:pPr>
              <w:pStyle w:val="TAL"/>
              <w:rPr>
                <w:sz w:val="16"/>
                <w:szCs w:val="16"/>
                <w:lang w:eastAsia="en-US"/>
              </w:rPr>
            </w:pPr>
            <w:r w:rsidRPr="00DD6CFB">
              <w:rPr>
                <w:sz w:val="16"/>
                <w:szCs w:val="16"/>
                <w:lang w:eastAsia="en-US"/>
              </w:rPr>
              <w:t>R5-198141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D8880" w14:textId="77777777" w:rsidR="00D4531E" w:rsidRPr="00DD6CFB" w:rsidRDefault="00D4531E" w:rsidP="00DD6CFB">
            <w:pPr>
              <w:pStyle w:val="TAL"/>
              <w:rPr>
                <w:sz w:val="16"/>
                <w:szCs w:val="16"/>
                <w:lang w:eastAsia="en-US"/>
              </w:rPr>
            </w:pPr>
            <w:r w:rsidRPr="00DD6CFB">
              <w:rPr>
                <w:sz w:val="16"/>
                <w:szCs w:val="16"/>
                <w:lang w:eastAsia="en-US"/>
              </w:rPr>
              <w:t>1015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0A53D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403C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5ACDBC" w14:textId="77777777" w:rsidR="00D4531E" w:rsidRPr="00DD6CFB" w:rsidRDefault="00D4531E" w:rsidP="00DD6CFB">
            <w:pPr>
              <w:pStyle w:val="TAL"/>
              <w:rPr>
                <w:sz w:val="16"/>
                <w:szCs w:val="16"/>
                <w:lang w:eastAsia="en-US"/>
              </w:rPr>
            </w:pPr>
            <w:r w:rsidRPr="00DD6CFB">
              <w:rPr>
                <w:sz w:val="16"/>
                <w:szCs w:val="16"/>
                <w:lang w:eastAsia="en-US"/>
              </w:rPr>
              <w:t>Clarification on default radio configuration of NAS cells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935840"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77C3C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DC891B"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784760D"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B18EC4" w14:textId="77777777" w:rsidR="00D4531E" w:rsidRPr="00DD6CFB" w:rsidRDefault="00D4531E" w:rsidP="00DD6CFB">
            <w:pPr>
              <w:pStyle w:val="TAL"/>
              <w:rPr>
                <w:sz w:val="16"/>
                <w:szCs w:val="16"/>
                <w:lang w:eastAsia="en-US"/>
              </w:rPr>
            </w:pPr>
            <w:r w:rsidRPr="00DD6CFB">
              <w:rPr>
                <w:sz w:val="16"/>
                <w:szCs w:val="16"/>
                <w:lang w:eastAsia="en-US"/>
              </w:rPr>
              <w:t>R5-198217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BEC376" w14:textId="77777777" w:rsidR="00D4531E" w:rsidRPr="00DD6CFB" w:rsidRDefault="00D4531E" w:rsidP="00DD6CFB">
            <w:pPr>
              <w:pStyle w:val="TAL"/>
              <w:rPr>
                <w:sz w:val="16"/>
                <w:szCs w:val="16"/>
                <w:lang w:eastAsia="en-US"/>
              </w:rPr>
            </w:pPr>
            <w:r w:rsidRPr="00DD6CFB">
              <w:rPr>
                <w:sz w:val="16"/>
                <w:szCs w:val="16"/>
                <w:lang w:eastAsia="en-US"/>
              </w:rPr>
              <w:t>1019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5D8EA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36537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2BE76D" w14:textId="77777777" w:rsidR="00D4531E" w:rsidRPr="00DD6CFB" w:rsidRDefault="00D4531E" w:rsidP="00DD6CFB">
            <w:pPr>
              <w:pStyle w:val="TAL"/>
              <w:rPr>
                <w:sz w:val="16"/>
                <w:szCs w:val="16"/>
                <w:lang w:eastAsia="en-US"/>
              </w:rPr>
            </w:pPr>
            <w:r w:rsidRPr="00DD6CFB">
              <w:rPr>
                <w:sz w:val="16"/>
                <w:szCs w:val="16"/>
                <w:lang w:eastAsia="en-US"/>
              </w:rPr>
              <w:t>Correction of test frequency parameters for protocol testing and NR bands with scs=15kHz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59FE43"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87F840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3C7813"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ED7334B"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D7752D" w14:textId="77777777" w:rsidR="00D4531E" w:rsidRPr="00DD6CFB" w:rsidRDefault="00D4531E" w:rsidP="00DD6CFB">
            <w:pPr>
              <w:pStyle w:val="TAL"/>
              <w:rPr>
                <w:sz w:val="16"/>
                <w:szCs w:val="16"/>
                <w:lang w:eastAsia="en-US"/>
              </w:rPr>
            </w:pPr>
            <w:r w:rsidRPr="00DD6CFB">
              <w:rPr>
                <w:sz w:val="16"/>
                <w:szCs w:val="16"/>
                <w:lang w:eastAsia="en-US"/>
              </w:rPr>
              <w:t>R5-198223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B70A47" w14:textId="77777777" w:rsidR="00D4531E" w:rsidRPr="00DD6CFB" w:rsidRDefault="00D4531E" w:rsidP="00DD6CFB">
            <w:pPr>
              <w:pStyle w:val="TAL"/>
              <w:rPr>
                <w:sz w:val="16"/>
                <w:szCs w:val="16"/>
                <w:lang w:eastAsia="en-US"/>
              </w:rPr>
            </w:pPr>
            <w:r w:rsidRPr="00DD6CFB">
              <w:rPr>
                <w:sz w:val="16"/>
                <w:szCs w:val="16"/>
                <w:lang w:eastAsia="en-US"/>
              </w:rPr>
              <w:t>1021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1211D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43735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ABE131" w14:textId="77777777" w:rsidR="00D4531E" w:rsidRPr="00DD6CFB" w:rsidRDefault="00D4531E" w:rsidP="00DD6CFB">
            <w:pPr>
              <w:pStyle w:val="TAL"/>
              <w:rPr>
                <w:sz w:val="16"/>
                <w:szCs w:val="16"/>
                <w:lang w:eastAsia="en-US"/>
              </w:rPr>
            </w:pPr>
            <w:r w:rsidRPr="00DD6CFB">
              <w:rPr>
                <w:sz w:val="16"/>
                <w:szCs w:val="16"/>
                <w:lang w:eastAsia="en-US"/>
              </w:rPr>
              <w:t>Add IE BetaOffsets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EAC474"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7F819A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FA1F33"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8BA2A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EB79D9" w14:textId="77777777" w:rsidR="00D4531E" w:rsidRPr="00DD6CFB" w:rsidRDefault="00D4531E" w:rsidP="00DD6CFB">
            <w:pPr>
              <w:pStyle w:val="TAL"/>
              <w:rPr>
                <w:sz w:val="16"/>
                <w:szCs w:val="16"/>
                <w:lang w:eastAsia="en-US"/>
              </w:rPr>
            </w:pPr>
            <w:r w:rsidRPr="00DD6CFB">
              <w:rPr>
                <w:sz w:val="16"/>
                <w:szCs w:val="16"/>
                <w:lang w:eastAsia="en-US"/>
              </w:rPr>
              <w:t>R5-198224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AE2E82" w14:textId="77777777" w:rsidR="00D4531E" w:rsidRPr="00DD6CFB" w:rsidRDefault="00D4531E" w:rsidP="00DD6CFB">
            <w:pPr>
              <w:pStyle w:val="TAL"/>
              <w:rPr>
                <w:sz w:val="16"/>
                <w:szCs w:val="16"/>
                <w:lang w:eastAsia="en-US"/>
              </w:rPr>
            </w:pPr>
            <w:r w:rsidRPr="00DD6CFB">
              <w:rPr>
                <w:sz w:val="16"/>
                <w:szCs w:val="16"/>
                <w:lang w:eastAsia="en-US"/>
              </w:rPr>
              <w:t>1022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3AFF4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1112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DBD963" w14:textId="77777777" w:rsidR="00D4531E" w:rsidRPr="00DD6CFB" w:rsidRDefault="00D4531E" w:rsidP="00DD6CFB">
            <w:pPr>
              <w:pStyle w:val="TAL"/>
              <w:rPr>
                <w:sz w:val="16"/>
                <w:szCs w:val="16"/>
                <w:lang w:eastAsia="en-US"/>
              </w:rPr>
            </w:pPr>
            <w:r w:rsidRPr="00DD6CFB">
              <w:rPr>
                <w:sz w:val="16"/>
                <w:szCs w:val="16"/>
                <w:lang w:eastAsia="en-US"/>
              </w:rPr>
              <w:t>Update IE PUSCH-Config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2F8B1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4F5A65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FCA796"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B5D46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0A21BA9" w14:textId="77777777" w:rsidR="00D4531E" w:rsidRPr="00DD6CFB" w:rsidRDefault="00D4531E" w:rsidP="00DD6CFB">
            <w:pPr>
              <w:pStyle w:val="TAL"/>
              <w:rPr>
                <w:sz w:val="16"/>
                <w:szCs w:val="16"/>
                <w:lang w:eastAsia="en-US"/>
              </w:rPr>
            </w:pPr>
            <w:r w:rsidRPr="00DD6CFB">
              <w:rPr>
                <w:sz w:val="16"/>
                <w:szCs w:val="16"/>
                <w:lang w:eastAsia="en-US"/>
              </w:rPr>
              <w:t>R5-198250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0BC443" w14:textId="77777777" w:rsidR="00D4531E" w:rsidRPr="00DD6CFB" w:rsidRDefault="00D4531E" w:rsidP="00DD6CFB">
            <w:pPr>
              <w:pStyle w:val="TAL"/>
              <w:rPr>
                <w:sz w:val="16"/>
                <w:szCs w:val="16"/>
                <w:lang w:eastAsia="en-US"/>
              </w:rPr>
            </w:pPr>
            <w:r w:rsidRPr="00DD6CFB">
              <w:rPr>
                <w:sz w:val="16"/>
                <w:szCs w:val="16"/>
                <w:lang w:eastAsia="en-US"/>
              </w:rPr>
              <w:t>1023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751C1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C2F31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F5CD98" w14:textId="77777777" w:rsidR="00D4531E" w:rsidRPr="00DD6CFB" w:rsidRDefault="00D4531E" w:rsidP="00DD6CFB">
            <w:pPr>
              <w:pStyle w:val="TAL"/>
              <w:rPr>
                <w:sz w:val="16"/>
                <w:szCs w:val="16"/>
                <w:lang w:eastAsia="en-US"/>
              </w:rPr>
            </w:pPr>
            <w:r w:rsidRPr="00DD6CFB">
              <w:rPr>
                <w:sz w:val="16"/>
                <w:szCs w:val="16"/>
                <w:lang w:eastAsia="en-US"/>
              </w:rPr>
              <w:t>Update IE CSI-FrequencyOccupation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DD1830"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3945E3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FBBE63"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C3A0D2"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FD95B7" w14:textId="77777777" w:rsidR="00D4531E" w:rsidRPr="00DD6CFB" w:rsidRDefault="00D4531E" w:rsidP="00DD6CFB">
            <w:pPr>
              <w:pStyle w:val="TAL"/>
              <w:rPr>
                <w:sz w:val="16"/>
                <w:szCs w:val="16"/>
                <w:lang w:eastAsia="en-US"/>
              </w:rPr>
            </w:pPr>
            <w:r w:rsidRPr="00DD6CFB">
              <w:rPr>
                <w:sz w:val="16"/>
                <w:szCs w:val="16"/>
                <w:lang w:eastAsia="en-US"/>
              </w:rPr>
              <w:t>R5-198251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65903B" w14:textId="77777777" w:rsidR="00D4531E" w:rsidRPr="00DD6CFB" w:rsidRDefault="00D4531E" w:rsidP="00DD6CFB">
            <w:pPr>
              <w:pStyle w:val="TAL"/>
              <w:rPr>
                <w:sz w:val="16"/>
                <w:szCs w:val="16"/>
                <w:lang w:eastAsia="en-US"/>
              </w:rPr>
            </w:pPr>
            <w:r w:rsidRPr="00DD6CFB">
              <w:rPr>
                <w:sz w:val="16"/>
                <w:szCs w:val="16"/>
                <w:lang w:eastAsia="en-US"/>
              </w:rPr>
              <w:t>1024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5AFFE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8EE6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7FC8CE" w14:textId="77777777" w:rsidR="00D4531E" w:rsidRPr="00DD6CFB" w:rsidRDefault="00D4531E" w:rsidP="00DD6CFB">
            <w:pPr>
              <w:pStyle w:val="TAL"/>
              <w:rPr>
                <w:sz w:val="16"/>
                <w:szCs w:val="16"/>
                <w:lang w:eastAsia="en-US"/>
              </w:rPr>
            </w:pPr>
            <w:r w:rsidRPr="00DD6CFB">
              <w:rPr>
                <w:sz w:val="16"/>
                <w:szCs w:val="16"/>
                <w:lang w:eastAsia="en-US"/>
              </w:rPr>
              <w:t>Update IE PHR-Config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474E52"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856C5E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EED67D"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A7854D"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B1B99C" w14:textId="77777777" w:rsidR="00D4531E" w:rsidRPr="00DD6CFB" w:rsidRDefault="00D4531E" w:rsidP="00DD6CFB">
            <w:pPr>
              <w:pStyle w:val="TAL"/>
              <w:rPr>
                <w:sz w:val="16"/>
                <w:szCs w:val="16"/>
                <w:lang w:eastAsia="en-US"/>
              </w:rPr>
            </w:pPr>
            <w:r w:rsidRPr="00DD6CFB">
              <w:rPr>
                <w:sz w:val="16"/>
                <w:szCs w:val="16"/>
                <w:lang w:eastAsia="en-US"/>
              </w:rPr>
              <w:t>R5-198258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2A58F5" w14:textId="77777777" w:rsidR="00D4531E" w:rsidRPr="00DD6CFB" w:rsidRDefault="00D4531E" w:rsidP="00DD6CFB">
            <w:pPr>
              <w:pStyle w:val="TAL"/>
              <w:rPr>
                <w:sz w:val="16"/>
                <w:szCs w:val="16"/>
                <w:lang w:eastAsia="en-US"/>
              </w:rPr>
            </w:pPr>
            <w:r w:rsidRPr="00DD6CFB">
              <w:rPr>
                <w:sz w:val="16"/>
                <w:szCs w:val="16"/>
                <w:lang w:eastAsia="en-US"/>
              </w:rPr>
              <w:t>1026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A38D3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6C50A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5E7420" w14:textId="77777777" w:rsidR="00D4531E" w:rsidRPr="00DD6CFB" w:rsidRDefault="00D4531E" w:rsidP="00DD6CFB">
            <w:pPr>
              <w:pStyle w:val="TAL"/>
              <w:rPr>
                <w:sz w:val="16"/>
                <w:szCs w:val="16"/>
                <w:lang w:eastAsia="en-US"/>
              </w:rPr>
            </w:pPr>
            <w:r w:rsidRPr="00DD6CFB">
              <w:rPr>
                <w:sz w:val="16"/>
                <w:szCs w:val="16"/>
                <w:lang w:eastAsia="en-US"/>
              </w:rPr>
              <w:t>Editorial update IE DRX-Config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99D396"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628373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3F339C3"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FBC312"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7767D7" w14:textId="77777777" w:rsidR="00D4531E" w:rsidRPr="00DD6CFB" w:rsidRDefault="00D4531E" w:rsidP="00DD6CFB">
            <w:pPr>
              <w:pStyle w:val="TAL"/>
              <w:rPr>
                <w:sz w:val="16"/>
                <w:szCs w:val="16"/>
                <w:lang w:eastAsia="en-US"/>
              </w:rPr>
            </w:pPr>
            <w:r w:rsidRPr="00DD6CFB">
              <w:rPr>
                <w:sz w:val="16"/>
                <w:szCs w:val="16"/>
                <w:lang w:eastAsia="en-US"/>
              </w:rPr>
              <w:t>R5-198282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5A41" w14:textId="77777777" w:rsidR="00D4531E" w:rsidRPr="00DD6CFB" w:rsidRDefault="00D4531E" w:rsidP="00DD6CFB">
            <w:pPr>
              <w:pStyle w:val="TAL"/>
              <w:rPr>
                <w:sz w:val="16"/>
                <w:szCs w:val="16"/>
                <w:lang w:eastAsia="en-US"/>
              </w:rPr>
            </w:pPr>
            <w:r w:rsidRPr="00DD6CFB">
              <w:rPr>
                <w:sz w:val="16"/>
                <w:szCs w:val="16"/>
                <w:lang w:eastAsia="en-US"/>
              </w:rPr>
              <w:t>1027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AE3D7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78CD8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70AE72" w14:textId="77777777" w:rsidR="00D4531E" w:rsidRPr="00DD6CFB" w:rsidRDefault="00D4531E" w:rsidP="00DD6CFB">
            <w:pPr>
              <w:pStyle w:val="TAL"/>
              <w:rPr>
                <w:sz w:val="16"/>
                <w:szCs w:val="16"/>
                <w:lang w:eastAsia="en-US"/>
              </w:rPr>
            </w:pPr>
            <w:r w:rsidRPr="00DD6CFB">
              <w:rPr>
                <w:sz w:val="16"/>
                <w:szCs w:val="16"/>
                <w:lang w:eastAsia="en-US"/>
              </w:rPr>
              <w:t>Update to Connection diagram for 2x4 and 4x4 Demod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E12A7F"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E60DED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DBBE42"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1EAC0F"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BBC398" w14:textId="77777777" w:rsidR="00D4531E" w:rsidRPr="00DD6CFB" w:rsidRDefault="00D4531E" w:rsidP="00DD6CFB">
            <w:pPr>
              <w:pStyle w:val="TAL"/>
              <w:rPr>
                <w:sz w:val="16"/>
                <w:szCs w:val="16"/>
                <w:lang w:eastAsia="en-US"/>
              </w:rPr>
            </w:pPr>
            <w:r w:rsidRPr="00DD6CFB">
              <w:rPr>
                <w:sz w:val="16"/>
                <w:szCs w:val="16"/>
                <w:lang w:eastAsia="en-US"/>
              </w:rPr>
              <w:t>R5-198286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4B79B5" w14:textId="77777777" w:rsidR="00D4531E" w:rsidRPr="00DD6CFB" w:rsidRDefault="00D4531E" w:rsidP="00DD6CFB">
            <w:pPr>
              <w:pStyle w:val="TAL"/>
              <w:rPr>
                <w:sz w:val="16"/>
                <w:szCs w:val="16"/>
                <w:lang w:eastAsia="en-US"/>
              </w:rPr>
            </w:pPr>
            <w:r w:rsidRPr="00DD6CFB">
              <w:rPr>
                <w:sz w:val="16"/>
                <w:szCs w:val="16"/>
                <w:lang w:eastAsia="en-US"/>
              </w:rPr>
              <w:t>1028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88E64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F6FD4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5E305A" w14:textId="77777777" w:rsidR="00D4531E" w:rsidRPr="00DD6CFB" w:rsidRDefault="00D4531E" w:rsidP="00DD6CFB">
            <w:pPr>
              <w:pStyle w:val="TAL"/>
              <w:rPr>
                <w:sz w:val="16"/>
                <w:szCs w:val="16"/>
                <w:lang w:eastAsia="en-US"/>
              </w:rPr>
            </w:pPr>
            <w:r w:rsidRPr="00DD6CFB">
              <w:rPr>
                <w:sz w:val="16"/>
                <w:szCs w:val="16"/>
                <w:lang w:eastAsia="en-US"/>
              </w:rPr>
              <w:t>Correction of mapping of frequency ranges to NR test frequencies for NR SA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71DE10"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714EFF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51751C"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0683F2"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00AD69" w14:textId="77777777" w:rsidR="00D4531E" w:rsidRPr="00DD6CFB" w:rsidRDefault="00D4531E" w:rsidP="00DD6CFB">
            <w:pPr>
              <w:pStyle w:val="TAL"/>
              <w:rPr>
                <w:sz w:val="16"/>
                <w:szCs w:val="16"/>
                <w:lang w:eastAsia="en-US"/>
              </w:rPr>
            </w:pPr>
            <w:r w:rsidRPr="00DD6CFB">
              <w:rPr>
                <w:sz w:val="16"/>
                <w:szCs w:val="16"/>
                <w:lang w:eastAsia="en-US"/>
              </w:rPr>
              <w:t>R5-198304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096E75" w14:textId="77777777" w:rsidR="00D4531E" w:rsidRPr="00DD6CFB" w:rsidRDefault="00D4531E" w:rsidP="00DD6CFB">
            <w:pPr>
              <w:pStyle w:val="TAL"/>
              <w:rPr>
                <w:sz w:val="16"/>
                <w:szCs w:val="16"/>
                <w:lang w:eastAsia="en-US"/>
              </w:rPr>
            </w:pPr>
            <w:r w:rsidRPr="00DD6CFB">
              <w:rPr>
                <w:sz w:val="16"/>
                <w:szCs w:val="16"/>
                <w:lang w:eastAsia="en-US"/>
              </w:rPr>
              <w:t>1029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DF6C2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43D78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AF151A" w14:textId="77777777" w:rsidR="00D4531E" w:rsidRPr="00DD6CFB" w:rsidRDefault="00D4531E" w:rsidP="00DD6CFB">
            <w:pPr>
              <w:pStyle w:val="TAL"/>
              <w:rPr>
                <w:sz w:val="16"/>
                <w:szCs w:val="16"/>
                <w:lang w:eastAsia="en-US"/>
              </w:rPr>
            </w:pPr>
            <w:r w:rsidRPr="00DD6CFB">
              <w:rPr>
                <w:sz w:val="16"/>
                <w:szCs w:val="16"/>
                <w:lang w:eastAsia="en-US"/>
              </w:rPr>
              <w:t>Editorial update IE LogicalChannelConfig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C96AD9"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04119A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465DC6"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88519D"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AFE854" w14:textId="77777777" w:rsidR="00D4531E" w:rsidRPr="00DD6CFB" w:rsidRDefault="00D4531E" w:rsidP="00DD6CFB">
            <w:pPr>
              <w:pStyle w:val="TAL"/>
              <w:rPr>
                <w:sz w:val="16"/>
                <w:szCs w:val="16"/>
                <w:lang w:eastAsia="en-US"/>
              </w:rPr>
            </w:pPr>
            <w:r w:rsidRPr="00DD6CFB">
              <w:rPr>
                <w:sz w:val="16"/>
                <w:szCs w:val="16"/>
                <w:lang w:eastAsia="en-US"/>
              </w:rPr>
              <w:t>R5-198370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708E65" w14:textId="77777777" w:rsidR="00D4531E" w:rsidRPr="00DD6CFB" w:rsidRDefault="00D4531E" w:rsidP="00DD6CFB">
            <w:pPr>
              <w:pStyle w:val="TAL"/>
              <w:rPr>
                <w:sz w:val="16"/>
                <w:szCs w:val="16"/>
                <w:lang w:eastAsia="en-US"/>
              </w:rPr>
            </w:pPr>
            <w:r w:rsidRPr="00DD6CFB">
              <w:rPr>
                <w:sz w:val="16"/>
                <w:szCs w:val="16"/>
                <w:lang w:eastAsia="en-US"/>
              </w:rPr>
              <w:t>1035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13952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4DD88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97BD5" w14:textId="77777777" w:rsidR="00D4531E" w:rsidRPr="00DD6CFB" w:rsidRDefault="00D4531E" w:rsidP="00DD6CFB">
            <w:pPr>
              <w:pStyle w:val="TAL"/>
              <w:rPr>
                <w:sz w:val="16"/>
                <w:szCs w:val="16"/>
                <w:lang w:eastAsia="en-US"/>
              </w:rPr>
            </w:pPr>
            <w:r w:rsidRPr="00DD6CFB">
              <w:rPr>
                <w:sz w:val="16"/>
                <w:szCs w:val="16"/>
                <w:lang w:eastAsia="en-US"/>
              </w:rPr>
              <w:t>Connection diagram for FR2 Demod and CSI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904F5B"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579FE9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C81B9A1"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BB393F"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900C76" w14:textId="77777777" w:rsidR="00D4531E" w:rsidRPr="00DD6CFB" w:rsidRDefault="00D4531E" w:rsidP="00DD6CFB">
            <w:pPr>
              <w:pStyle w:val="TAL"/>
              <w:rPr>
                <w:sz w:val="16"/>
                <w:szCs w:val="16"/>
                <w:lang w:eastAsia="en-US"/>
              </w:rPr>
            </w:pPr>
            <w:r w:rsidRPr="00DD6CFB">
              <w:rPr>
                <w:sz w:val="16"/>
                <w:szCs w:val="16"/>
                <w:lang w:eastAsia="en-US"/>
              </w:rPr>
              <w:t>R5-198480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3AFE56" w14:textId="77777777" w:rsidR="00D4531E" w:rsidRPr="00DD6CFB" w:rsidRDefault="00D4531E" w:rsidP="00DD6CFB">
            <w:pPr>
              <w:pStyle w:val="TAL"/>
              <w:rPr>
                <w:sz w:val="16"/>
                <w:szCs w:val="16"/>
                <w:lang w:eastAsia="en-US"/>
              </w:rPr>
            </w:pPr>
            <w:r w:rsidRPr="00DD6CFB">
              <w:rPr>
                <w:sz w:val="16"/>
                <w:szCs w:val="16"/>
                <w:lang w:eastAsia="en-US"/>
              </w:rPr>
              <w:t>1039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3BD93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8369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23407B" w14:textId="77777777" w:rsidR="00D4531E" w:rsidRPr="00DD6CFB" w:rsidRDefault="00D4531E" w:rsidP="00DD6CFB">
            <w:pPr>
              <w:pStyle w:val="TAL"/>
              <w:rPr>
                <w:sz w:val="16"/>
                <w:szCs w:val="16"/>
                <w:lang w:eastAsia="en-US"/>
              </w:rPr>
            </w:pPr>
            <w:r w:rsidRPr="00DD6CFB">
              <w:rPr>
                <w:sz w:val="16"/>
                <w:szCs w:val="16"/>
                <w:lang w:eastAsia="en-US"/>
              </w:rPr>
              <w:t>Editorial update IE PDCCH-ConfigCommon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6D91AA"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9BCBA5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2822C0"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C9CEF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15511D" w14:textId="77777777" w:rsidR="00D4531E" w:rsidRPr="00DD6CFB" w:rsidRDefault="00D4531E" w:rsidP="00DD6CFB">
            <w:pPr>
              <w:pStyle w:val="TAL"/>
              <w:rPr>
                <w:sz w:val="16"/>
                <w:szCs w:val="16"/>
                <w:lang w:eastAsia="en-US"/>
              </w:rPr>
            </w:pPr>
            <w:r w:rsidRPr="00DD6CFB">
              <w:rPr>
                <w:sz w:val="16"/>
                <w:szCs w:val="16"/>
                <w:lang w:eastAsia="en-US"/>
              </w:rPr>
              <w:t>R5-198485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D5A3A5" w14:textId="77777777" w:rsidR="00D4531E" w:rsidRPr="00DD6CFB" w:rsidRDefault="00D4531E" w:rsidP="00DD6CFB">
            <w:pPr>
              <w:pStyle w:val="TAL"/>
              <w:rPr>
                <w:sz w:val="16"/>
                <w:szCs w:val="16"/>
                <w:lang w:eastAsia="en-US"/>
              </w:rPr>
            </w:pPr>
            <w:r w:rsidRPr="00DD6CFB">
              <w:rPr>
                <w:sz w:val="16"/>
                <w:szCs w:val="16"/>
                <w:lang w:eastAsia="en-US"/>
              </w:rPr>
              <w:t>1041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F3D02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86230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FA342F" w14:textId="77777777" w:rsidR="00D4531E" w:rsidRPr="00DD6CFB" w:rsidRDefault="00D4531E" w:rsidP="00DD6CFB">
            <w:pPr>
              <w:pStyle w:val="TAL"/>
              <w:rPr>
                <w:sz w:val="16"/>
                <w:szCs w:val="16"/>
                <w:lang w:eastAsia="en-US"/>
              </w:rPr>
            </w:pPr>
            <w:r w:rsidRPr="00DD6CFB">
              <w:rPr>
                <w:sz w:val="16"/>
                <w:szCs w:val="16"/>
                <w:lang w:eastAsia="en-US"/>
              </w:rPr>
              <w:t>Editorial update IE PDCP-Config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B0BFDA"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786BF2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4501D5"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640FA3"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B8B016" w14:textId="77777777" w:rsidR="00D4531E" w:rsidRPr="00DD6CFB" w:rsidRDefault="00D4531E" w:rsidP="00DD6CFB">
            <w:pPr>
              <w:pStyle w:val="TAL"/>
              <w:rPr>
                <w:sz w:val="16"/>
                <w:szCs w:val="16"/>
                <w:lang w:eastAsia="en-US"/>
              </w:rPr>
            </w:pPr>
            <w:r w:rsidRPr="00DD6CFB">
              <w:rPr>
                <w:sz w:val="16"/>
                <w:szCs w:val="16"/>
                <w:lang w:eastAsia="en-US"/>
              </w:rPr>
              <w:t>R5-198506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482DF5" w14:textId="77777777" w:rsidR="00D4531E" w:rsidRPr="00DD6CFB" w:rsidRDefault="00D4531E" w:rsidP="00DD6CFB">
            <w:pPr>
              <w:pStyle w:val="TAL"/>
              <w:rPr>
                <w:sz w:val="16"/>
                <w:szCs w:val="16"/>
                <w:lang w:eastAsia="en-US"/>
              </w:rPr>
            </w:pPr>
            <w:r w:rsidRPr="00DD6CFB">
              <w:rPr>
                <w:sz w:val="16"/>
                <w:szCs w:val="16"/>
                <w:lang w:eastAsia="en-US"/>
              </w:rPr>
              <w:t>1044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17F46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0822E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2FF20C" w14:textId="77777777" w:rsidR="00D4531E" w:rsidRPr="00DD6CFB" w:rsidRDefault="00D4531E" w:rsidP="00DD6CFB">
            <w:pPr>
              <w:pStyle w:val="TAL"/>
              <w:rPr>
                <w:sz w:val="16"/>
                <w:szCs w:val="16"/>
                <w:lang w:eastAsia="en-US"/>
              </w:rPr>
            </w:pPr>
            <w:r w:rsidRPr="00DD6CFB">
              <w:rPr>
                <w:sz w:val="16"/>
                <w:szCs w:val="16"/>
                <w:lang w:eastAsia="en-US"/>
              </w:rPr>
              <w:t>Addition of RRCReconfiguration for Speech call setup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65B96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3A0DE9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5FCBA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149E03"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EFE927C" w14:textId="77777777" w:rsidR="00D4531E" w:rsidRPr="00DD6CFB" w:rsidRDefault="00D4531E" w:rsidP="00DD6CFB">
            <w:pPr>
              <w:pStyle w:val="TAL"/>
              <w:rPr>
                <w:sz w:val="16"/>
                <w:szCs w:val="16"/>
                <w:lang w:eastAsia="en-US"/>
              </w:rPr>
            </w:pPr>
            <w:r w:rsidRPr="00DD6CFB">
              <w:rPr>
                <w:sz w:val="16"/>
                <w:szCs w:val="16"/>
                <w:lang w:eastAsia="en-US"/>
              </w:rPr>
              <w:t>R5-198507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467E21" w14:textId="77777777" w:rsidR="00D4531E" w:rsidRPr="00DD6CFB" w:rsidRDefault="00D4531E" w:rsidP="00DD6CFB">
            <w:pPr>
              <w:pStyle w:val="TAL"/>
              <w:rPr>
                <w:sz w:val="16"/>
                <w:szCs w:val="16"/>
                <w:lang w:eastAsia="en-US"/>
              </w:rPr>
            </w:pPr>
            <w:r w:rsidRPr="00DD6CFB">
              <w:rPr>
                <w:sz w:val="16"/>
                <w:szCs w:val="16"/>
                <w:lang w:eastAsia="en-US"/>
              </w:rPr>
              <w:t>1045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61A51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07027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F5DE3A" w14:textId="77777777" w:rsidR="00D4531E" w:rsidRPr="00DD6CFB" w:rsidRDefault="00D4531E" w:rsidP="00DD6CFB">
            <w:pPr>
              <w:pStyle w:val="TAL"/>
              <w:rPr>
                <w:sz w:val="16"/>
                <w:szCs w:val="16"/>
                <w:lang w:eastAsia="en-US"/>
              </w:rPr>
            </w:pPr>
            <w:r w:rsidRPr="00DD6CFB">
              <w:rPr>
                <w:sz w:val="16"/>
                <w:szCs w:val="16"/>
                <w:lang w:eastAsia="en-US"/>
              </w:rPr>
              <w:t>Editorial updates to section 4.7.0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5B38DB"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E82EFD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D88D139"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CF7926"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676539" w14:textId="77777777" w:rsidR="00D4531E" w:rsidRPr="00DD6CFB" w:rsidRDefault="00D4531E" w:rsidP="00DD6CFB">
            <w:pPr>
              <w:pStyle w:val="TAL"/>
              <w:rPr>
                <w:sz w:val="16"/>
                <w:szCs w:val="16"/>
                <w:lang w:eastAsia="en-US"/>
              </w:rPr>
            </w:pPr>
            <w:r w:rsidRPr="00DD6CFB">
              <w:rPr>
                <w:sz w:val="16"/>
                <w:szCs w:val="16"/>
                <w:lang w:eastAsia="en-US"/>
              </w:rPr>
              <w:t>R5-198508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A2FAF3" w14:textId="77777777" w:rsidR="00D4531E" w:rsidRPr="00DD6CFB" w:rsidRDefault="00D4531E" w:rsidP="00DD6CFB">
            <w:pPr>
              <w:pStyle w:val="TAL"/>
              <w:rPr>
                <w:sz w:val="16"/>
                <w:szCs w:val="16"/>
                <w:lang w:eastAsia="en-US"/>
              </w:rPr>
            </w:pPr>
            <w:r w:rsidRPr="00DD6CFB">
              <w:rPr>
                <w:sz w:val="16"/>
                <w:szCs w:val="16"/>
                <w:lang w:eastAsia="en-US"/>
              </w:rPr>
              <w:t>1046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81FB7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7FC9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C2CF59" w14:textId="77777777" w:rsidR="00D4531E" w:rsidRPr="00DD6CFB" w:rsidRDefault="00D4531E" w:rsidP="00DD6CFB">
            <w:pPr>
              <w:pStyle w:val="TAL"/>
              <w:rPr>
                <w:sz w:val="16"/>
                <w:szCs w:val="16"/>
                <w:lang w:eastAsia="en-US"/>
              </w:rPr>
            </w:pPr>
            <w:r w:rsidRPr="00DD6CFB">
              <w:rPr>
                <w:sz w:val="16"/>
                <w:szCs w:val="16"/>
                <w:lang w:eastAsia="en-US"/>
              </w:rPr>
              <w:t>New reference QoS configurations for IMS voice and video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999200"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788EE8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376C2A"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3D3A0F"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E93121" w14:textId="77777777" w:rsidR="00D4531E" w:rsidRPr="00DD6CFB" w:rsidRDefault="00D4531E" w:rsidP="00DD6CFB">
            <w:pPr>
              <w:pStyle w:val="TAL"/>
              <w:rPr>
                <w:sz w:val="16"/>
                <w:szCs w:val="16"/>
                <w:lang w:eastAsia="en-US"/>
              </w:rPr>
            </w:pPr>
            <w:r w:rsidRPr="00DD6CFB">
              <w:rPr>
                <w:sz w:val="16"/>
                <w:szCs w:val="16"/>
                <w:lang w:eastAsia="en-US"/>
              </w:rPr>
              <w:t>R5-198509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EBD78" w14:textId="77777777" w:rsidR="00D4531E" w:rsidRPr="00DD6CFB" w:rsidRDefault="00D4531E" w:rsidP="00DD6CFB">
            <w:pPr>
              <w:pStyle w:val="TAL"/>
              <w:rPr>
                <w:sz w:val="16"/>
                <w:szCs w:val="16"/>
                <w:lang w:eastAsia="en-US"/>
              </w:rPr>
            </w:pPr>
            <w:r w:rsidRPr="00DD6CFB">
              <w:rPr>
                <w:sz w:val="16"/>
                <w:szCs w:val="16"/>
                <w:lang w:eastAsia="en-US"/>
              </w:rPr>
              <w:t>1047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876F7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CB53D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5D0AE4" w14:textId="77777777" w:rsidR="00D4531E" w:rsidRPr="00DD6CFB" w:rsidRDefault="00D4531E" w:rsidP="00DD6CFB">
            <w:pPr>
              <w:pStyle w:val="TAL"/>
              <w:rPr>
                <w:sz w:val="16"/>
                <w:szCs w:val="16"/>
                <w:lang w:eastAsia="en-US"/>
              </w:rPr>
            </w:pPr>
            <w:r w:rsidRPr="00DD6CFB">
              <w:rPr>
                <w:sz w:val="16"/>
                <w:szCs w:val="16"/>
                <w:lang w:eastAsia="en-US"/>
              </w:rPr>
              <w:t>Updates to REGISTRATION ACCEPT 5GMM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77C33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0AACEB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33407A"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3D8933"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C52D30" w14:textId="77777777" w:rsidR="00D4531E" w:rsidRPr="00DD6CFB" w:rsidRDefault="00D4531E" w:rsidP="00DD6CFB">
            <w:pPr>
              <w:pStyle w:val="TAL"/>
              <w:rPr>
                <w:sz w:val="16"/>
                <w:szCs w:val="16"/>
                <w:lang w:eastAsia="en-US"/>
              </w:rPr>
            </w:pPr>
            <w:r w:rsidRPr="00DD6CFB">
              <w:rPr>
                <w:sz w:val="16"/>
                <w:szCs w:val="16"/>
                <w:lang w:eastAsia="en-US"/>
              </w:rPr>
              <w:t>R5-198510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63651A" w14:textId="77777777" w:rsidR="00D4531E" w:rsidRPr="00DD6CFB" w:rsidRDefault="00D4531E" w:rsidP="00DD6CFB">
            <w:pPr>
              <w:pStyle w:val="TAL"/>
              <w:rPr>
                <w:sz w:val="16"/>
                <w:szCs w:val="16"/>
                <w:lang w:eastAsia="en-US"/>
              </w:rPr>
            </w:pPr>
            <w:r w:rsidRPr="00DD6CFB">
              <w:rPr>
                <w:sz w:val="16"/>
                <w:szCs w:val="16"/>
                <w:lang w:eastAsia="en-US"/>
              </w:rPr>
              <w:t>1048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2A680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E6406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421B38" w14:textId="77777777" w:rsidR="00D4531E" w:rsidRPr="00DD6CFB" w:rsidRDefault="00D4531E" w:rsidP="00DD6CFB">
            <w:pPr>
              <w:pStyle w:val="TAL"/>
              <w:rPr>
                <w:sz w:val="16"/>
                <w:szCs w:val="16"/>
                <w:lang w:eastAsia="en-US"/>
              </w:rPr>
            </w:pPr>
            <w:r w:rsidRPr="00DD6CFB">
              <w:rPr>
                <w:sz w:val="16"/>
                <w:szCs w:val="16"/>
                <w:lang w:eastAsia="en-US"/>
              </w:rPr>
              <w:t>Updates to test control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1AFEB9"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971634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3C8C4E1"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35BE63"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0D5A85C" w14:textId="77777777" w:rsidR="00D4531E" w:rsidRPr="00DD6CFB" w:rsidRDefault="00D4531E" w:rsidP="00DD6CFB">
            <w:pPr>
              <w:pStyle w:val="TAL"/>
              <w:rPr>
                <w:sz w:val="16"/>
                <w:szCs w:val="16"/>
                <w:lang w:eastAsia="en-US"/>
              </w:rPr>
            </w:pPr>
            <w:r w:rsidRPr="00DD6CFB">
              <w:rPr>
                <w:sz w:val="16"/>
                <w:szCs w:val="16"/>
                <w:lang w:eastAsia="en-US"/>
              </w:rPr>
              <w:t>R5-198540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A878B0" w14:textId="77777777" w:rsidR="00D4531E" w:rsidRPr="00DD6CFB" w:rsidRDefault="00D4531E" w:rsidP="00DD6CFB">
            <w:pPr>
              <w:pStyle w:val="TAL"/>
              <w:rPr>
                <w:sz w:val="16"/>
                <w:szCs w:val="16"/>
                <w:lang w:eastAsia="en-US"/>
              </w:rPr>
            </w:pPr>
            <w:r w:rsidRPr="00DD6CFB">
              <w:rPr>
                <w:sz w:val="16"/>
                <w:szCs w:val="16"/>
                <w:lang w:eastAsia="en-US"/>
              </w:rPr>
              <w:t>1051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2AB24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0752C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FFAF30" w14:textId="77777777" w:rsidR="00D4531E" w:rsidRPr="00DD6CFB" w:rsidRDefault="00D4531E" w:rsidP="00DD6CFB">
            <w:pPr>
              <w:pStyle w:val="TAL"/>
              <w:rPr>
                <w:sz w:val="16"/>
                <w:szCs w:val="16"/>
                <w:lang w:eastAsia="en-US"/>
              </w:rPr>
            </w:pPr>
            <w:r w:rsidRPr="00DD6CFB">
              <w:rPr>
                <w:sz w:val="16"/>
                <w:szCs w:val="16"/>
                <w:lang w:eastAsia="en-US"/>
              </w:rPr>
              <w:t>Update of REGISTRATION ACCEPT for IMS emergency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F0B58B"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69608F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FA3CBD"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F8DD01"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4327A3" w14:textId="77777777" w:rsidR="00D4531E" w:rsidRPr="00DD6CFB" w:rsidRDefault="00D4531E" w:rsidP="00DD6CFB">
            <w:pPr>
              <w:pStyle w:val="TAL"/>
              <w:rPr>
                <w:sz w:val="16"/>
                <w:szCs w:val="16"/>
                <w:lang w:eastAsia="en-US"/>
              </w:rPr>
            </w:pPr>
            <w:r w:rsidRPr="00DD6CFB">
              <w:rPr>
                <w:sz w:val="16"/>
                <w:szCs w:val="16"/>
                <w:lang w:eastAsia="en-US"/>
              </w:rPr>
              <w:t>R5-198544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545B80" w14:textId="77777777" w:rsidR="00D4531E" w:rsidRPr="00DD6CFB" w:rsidRDefault="00D4531E" w:rsidP="00DD6CFB">
            <w:pPr>
              <w:pStyle w:val="TAL"/>
              <w:rPr>
                <w:sz w:val="16"/>
                <w:szCs w:val="16"/>
                <w:lang w:eastAsia="en-US"/>
              </w:rPr>
            </w:pPr>
            <w:r w:rsidRPr="00DD6CFB">
              <w:rPr>
                <w:sz w:val="16"/>
                <w:szCs w:val="16"/>
                <w:lang w:eastAsia="en-US"/>
              </w:rPr>
              <w:t>1053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471BB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FDEEC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BE18D8" w14:textId="77777777" w:rsidR="00D4531E" w:rsidRPr="00DD6CFB" w:rsidRDefault="00D4531E" w:rsidP="00DD6CFB">
            <w:pPr>
              <w:pStyle w:val="TAL"/>
              <w:rPr>
                <w:sz w:val="16"/>
                <w:szCs w:val="16"/>
                <w:lang w:eastAsia="en-US"/>
              </w:rPr>
            </w:pPr>
            <w:r w:rsidRPr="00DD6CFB">
              <w:rPr>
                <w:sz w:val="16"/>
                <w:szCs w:val="16"/>
                <w:lang w:eastAsia="en-US"/>
              </w:rPr>
              <w:t>Update of Table 4.6.3-162 SearchSpace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CBD423"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9E11E1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E40704"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EDD8E7"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A6F573" w14:textId="77777777" w:rsidR="00D4531E" w:rsidRPr="00DD6CFB" w:rsidRDefault="00D4531E" w:rsidP="00DD6CFB">
            <w:pPr>
              <w:pStyle w:val="TAL"/>
              <w:rPr>
                <w:sz w:val="16"/>
                <w:szCs w:val="16"/>
                <w:lang w:eastAsia="en-US"/>
              </w:rPr>
            </w:pPr>
            <w:r w:rsidRPr="00DD6CFB">
              <w:rPr>
                <w:sz w:val="16"/>
                <w:szCs w:val="16"/>
                <w:lang w:eastAsia="en-US"/>
              </w:rPr>
              <w:t>R5-198638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232D53" w14:textId="77777777" w:rsidR="00D4531E" w:rsidRPr="00DD6CFB" w:rsidRDefault="00D4531E" w:rsidP="00DD6CFB">
            <w:pPr>
              <w:pStyle w:val="TAL"/>
              <w:rPr>
                <w:sz w:val="16"/>
                <w:szCs w:val="16"/>
                <w:lang w:eastAsia="en-US"/>
              </w:rPr>
            </w:pPr>
            <w:r w:rsidRPr="00DD6CFB">
              <w:rPr>
                <w:sz w:val="16"/>
                <w:szCs w:val="16"/>
                <w:lang w:eastAsia="en-US"/>
              </w:rPr>
              <w:t>1058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8E75E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4D49C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150A1F" w14:textId="77777777" w:rsidR="00D4531E" w:rsidRPr="00DD6CFB" w:rsidRDefault="00D4531E" w:rsidP="00DD6CFB">
            <w:pPr>
              <w:pStyle w:val="TAL"/>
              <w:rPr>
                <w:sz w:val="16"/>
                <w:szCs w:val="16"/>
                <w:lang w:eastAsia="en-US"/>
              </w:rPr>
            </w:pPr>
            <w:r w:rsidRPr="00DD6CFB">
              <w:rPr>
                <w:sz w:val="16"/>
                <w:szCs w:val="16"/>
                <w:lang w:eastAsia="en-US"/>
              </w:rPr>
              <w:t>Corrections on test frequencies for NR CA band n260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32407F"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43696C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4BCC3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E64A00"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7B1AAAF" w14:textId="77777777" w:rsidR="00D4531E" w:rsidRPr="00DD6CFB" w:rsidRDefault="00D4531E" w:rsidP="00DD6CFB">
            <w:pPr>
              <w:pStyle w:val="TAL"/>
              <w:rPr>
                <w:sz w:val="16"/>
                <w:szCs w:val="16"/>
                <w:lang w:eastAsia="en-US"/>
              </w:rPr>
            </w:pPr>
            <w:r w:rsidRPr="00DD6CFB">
              <w:rPr>
                <w:sz w:val="16"/>
                <w:szCs w:val="16"/>
                <w:lang w:eastAsia="en-US"/>
              </w:rPr>
              <w:t>R5-198649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EDB664" w14:textId="77777777" w:rsidR="00D4531E" w:rsidRPr="00DD6CFB" w:rsidRDefault="00D4531E" w:rsidP="00DD6CFB">
            <w:pPr>
              <w:pStyle w:val="TAL"/>
              <w:rPr>
                <w:sz w:val="16"/>
                <w:szCs w:val="16"/>
                <w:lang w:eastAsia="en-US"/>
              </w:rPr>
            </w:pPr>
            <w:r w:rsidRPr="00DD6CFB">
              <w:rPr>
                <w:sz w:val="16"/>
                <w:szCs w:val="16"/>
                <w:lang w:eastAsia="en-US"/>
              </w:rPr>
              <w:t>1059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7B0AB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7205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8182CD" w14:textId="77777777" w:rsidR="00D4531E" w:rsidRPr="00DD6CFB" w:rsidRDefault="00D4531E" w:rsidP="00DD6CFB">
            <w:pPr>
              <w:pStyle w:val="TAL"/>
              <w:rPr>
                <w:sz w:val="16"/>
                <w:szCs w:val="16"/>
                <w:lang w:eastAsia="en-US"/>
              </w:rPr>
            </w:pPr>
            <w:r w:rsidRPr="00DD6CFB">
              <w:rPr>
                <w:sz w:val="16"/>
                <w:szCs w:val="16"/>
                <w:lang w:eastAsia="en-US"/>
              </w:rPr>
              <w:t>Corrections on test frequencies for NR CA band n261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83C55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8DFD84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428FDB"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95964E"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B40EB2" w14:textId="77777777" w:rsidR="00D4531E" w:rsidRPr="00DD6CFB" w:rsidRDefault="00D4531E" w:rsidP="00DD6CFB">
            <w:pPr>
              <w:pStyle w:val="TAL"/>
              <w:rPr>
                <w:sz w:val="16"/>
                <w:szCs w:val="16"/>
                <w:lang w:eastAsia="en-US"/>
              </w:rPr>
            </w:pPr>
            <w:r w:rsidRPr="00DD6CFB">
              <w:rPr>
                <w:sz w:val="16"/>
                <w:szCs w:val="16"/>
                <w:lang w:eastAsia="en-US"/>
              </w:rPr>
              <w:t>R5-198659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8CEA" w14:textId="77777777" w:rsidR="00D4531E" w:rsidRPr="00DD6CFB" w:rsidRDefault="00D4531E" w:rsidP="00DD6CFB">
            <w:pPr>
              <w:pStyle w:val="TAL"/>
              <w:rPr>
                <w:sz w:val="16"/>
                <w:szCs w:val="16"/>
                <w:lang w:eastAsia="en-US"/>
              </w:rPr>
            </w:pPr>
            <w:r w:rsidRPr="00DD6CFB">
              <w:rPr>
                <w:sz w:val="16"/>
                <w:szCs w:val="16"/>
                <w:lang w:eastAsia="en-US"/>
              </w:rPr>
              <w:t>1062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BEED6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A7A20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00A7B0" w14:textId="77777777" w:rsidR="00D4531E" w:rsidRPr="00DD6CFB" w:rsidRDefault="00D4531E" w:rsidP="00DD6CFB">
            <w:pPr>
              <w:pStyle w:val="TAL"/>
              <w:rPr>
                <w:sz w:val="16"/>
                <w:szCs w:val="16"/>
                <w:lang w:eastAsia="en-US"/>
              </w:rPr>
            </w:pPr>
            <w:r w:rsidRPr="00DD6CFB">
              <w:rPr>
                <w:sz w:val="16"/>
                <w:szCs w:val="16"/>
                <w:lang w:eastAsia="en-US"/>
              </w:rPr>
              <w:t>Update TCI State Cell parameter in Demod section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2DD20C"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57937D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79AF75"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4CE741"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509AF4" w14:textId="77777777" w:rsidR="00D4531E" w:rsidRPr="00DD6CFB" w:rsidRDefault="00D4531E" w:rsidP="00DD6CFB">
            <w:pPr>
              <w:pStyle w:val="TAL"/>
              <w:rPr>
                <w:sz w:val="16"/>
                <w:szCs w:val="16"/>
                <w:lang w:eastAsia="en-US"/>
              </w:rPr>
            </w:pPr>
            <w:r w:rsidRPr="00DD6CFB">
              <w:rPr>
                <w:sz w:val="16"/>
                <w:szCs w:val="16"/>
                <w:lang w:eastAsia="en-US"/>
              </w:rPr>
              <w:t>R5-198718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556386" w14:textId="77777777" w:rsidR="00D4531E" w:rsidRPr="00DD6CFB" w:rsidRDefault="00D4531E" w:rsidP="00DD6CFB">
            <w:pPr>
              <w:pStyle w:val="TAL"/>
              <w:rPr>
                <w:sz w:val="16"/>
                <w:szCs w:val="16"/>
                <w:lang w:eastAsia="en-US"/>
              </w:rPr>
            </w:pPr>
            <w:r w:rsidRPr="00DD6CFB">
              <w:rPr>
                <w:sz w:val="16"/>
                <w:szCs w:val="16"/>
                <w:lang w:eastAsia="en-US"/>
              </w:rPr>
              <w:t>1067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D7E03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C0DA2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7E9510" w14:textId="77777777" w:rsidR="00D4531E" w:rsidRPr="00DD6CFB" w:rsidRDefault="00D4531E" w:rsidP="00DD6CFB">
            <w:pPr>
              <w:pStyle w:val="TAL"/>
              <w:rPr>
                <w:sz w:val="16"/>
                <w:szCs w:val="16"/>
                <w:lang w:eastAsia="en-US"/>
              </w:rPr>
            </w:pPr>
            <w:r w:rsidRPr="00DD6CFB">
              <w:rPr>
                <w:sz w:val="16"/>
                <w:szCs w:val="16"/>
                <w:lang w:eastAsia="en-US"/>
              </w:rPr>
              <w:t>Updates to RSRP-Range, RSRQ-Range and SINR-Range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2960F5"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F30F7E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5F628F"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54EEAD"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553DE4" w14:textId="77777777" w:rsidR="00D4531E" w:rsidRPr="00DD6CFB" w:rsidRDefault="00D4531E" w:rsidP="00DD6CFB">
            <w:pPr>
              <w:pStyle w:val="TAL"/>
              <w:rPr>
                <w:sz w:val="16"/>
                <w:szCs w:val="16"/>
                <w:lang w:eastAsia="en-US"/>
              </w:rPr>
            </w:pPr>
            <w:r w:rsidRPr="00DD6CFB">
              <w:rPr>
                <w:sz w:val="16"/>
                <w:szCs w:val="16"/>
                <w:lang w:eastAsia="en-US"/>
              </w:rPr>
              <w:t>R5-198847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33FB8B" w14:textId="77777777" w:rsidR="00D4531E" w:rsidRPr="00DD6CFB" w:rsidRDefault="00D4531E" w:rsidP="00DD6CFB">
            <w:pPr>
              <w:pStyle w:val="TAL"/>
              <w:rPr>
                <w:sz w:val="16"/>
                <w:szCs w:val="16"/>
                <w:lang w:eastAsia="en-US"/>
              </w:rPr>
            </w:pPr>
            <w:r w:rsidRPr="00DD6CFB">
              <w:rPr>
                <w:sz w:val="16"/>
                <w:szCs w:val="16"/>
                <w:lang w:eastAsia="en-US"/>
              </w:rPr>
              <w:t>0941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45C15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15EE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63204A" w14:textId="77777777" w:rsidR="00D4531E" w:rsidRPr="00DD6CFB" w:rsidRDefault="00D4531E" w:rsidP="00DD6CFB">
            <w:pPr>
              <w:pStyle w:val="TAL"/>
              <w:rPr>
                <w:sz w:val="16"/>
                <w:szCs w:val="16"/>
                <w:lang w:eastAsia="en-US"/>
              </w:rPr>
            </w:pPr>
            <w:r w:rsidRPr="00DD6CFB">
              <w:rPr>
                <w:sz w:val="16"/>
                <w:szCs w:val="16"/>
                <w:lang w:eastAsia="en-US"/>
              </w:rPr>
              <w:t>Corrections to DCI_1_1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DA9273"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563AAB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4A3469D"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D8CBE1"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123E38" w14:textId="77777777" w:rsidR="00D4531E" w:rsidRPr="00DD6CFB" w:rsidRDefault="00D4531E" w:rsidP="00DD6CFB">
            <w:pPr>
              <w:pStyle w:val="TAL"/>
              <w:rPr>
                <w:sz w:val="16"/>
                <w:szCs w:val="16"/>
                <w:lang w:eastAsia="en-US"/>
              </w:rPr>
            </w:pPr>
            <w:r w:rsidRPr="00DD6CFB">
              <w:rPr>
                <w:sz w:val="16"/>
                <w:szCs w:val="16"/>
                <w:lang w:eastAsia="en-US"/>
              </w:rPr>
              <w:t>R5-198848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E9CF1F" w14:textId="77777777" w:rsidR="00D4531E" w:rsidRPr="00DD6CFB" w:rsidRDefault="00D4531E" w:rsidP="00DD6CFB">
            <w:pPr>
              <w:pStyle w:val="TAL"/>
              <w:rPr>
                <w:sz w:val="16"/>
                <w:szCs w:val="16"/>
                <w:lang w:eastAsia="en-US"/>
              </w:rPr>
            </w:pPr>
            <w:r w:rsidRPr="00DD6CFB">
              <w:rPr>
                <w:sz w:val="16"/>
                <w:szCs w:val="16"/>
                <w:lang w:eastAsia="en-US"/>
              </w:rPr>
              <w:t>0931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BBBDD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6FACD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458633" w14:textId="77777777" w:rsidR="00D4531E" w:rsidRPr="00DD6CFB" w:rsidRDefault="00D4531E" w:rsidP="00DD6CFB">
            <w:pPr>
              <w:pStyle w:val="TAL"/>
              <w:rPr>
                <w:sz w:val="16"/>
                <w:szCs w:val="16"/>
                <w:lang w:eastAsia="en-US"/>
              </w:rPr>
            </w:pPr>
            <w:r w:rsidRPr="00DD6CFB">
              <w:rPr>
                <w:sz w:val="16"/>
                <w:szCs w:val="16"/>
                <w:lang w:eastAsia="en-US"/>
              </w:rPr>
              <w:t>Update IE PUSCH-TimeDomainResourceAllocationList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3A15D0"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D0D109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9A4798"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B93C67"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54F1F60" w14:textId="77777777" w:rsidR="00D4531E" w:rsidRPr="00DD6CFB" w:rsidRDefault="00D4531E" w:rsidP="00DD6CFB">
            <w:pPr>
              <w:pStyle w:val="TAL"/>
              <w:rPr>
                <w:sz w:val="16"/>
                <w:szCs w:val="16"/>
                <w:lang w:eastAsia="en-US"/>
              </w:rPr>
            </w:pPr>
            <w:r w:rsidRPr="00DD6CFB">
              <w:rPr>
                <w:sz w:val="16"/>
                <w:szCs w:val="16"/>
                <w:lang w:eastAsia="en-US"/>
              </w:rPr>
              <w:t>R5-198850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736531" w14:textId="77777777" w:rsidR="00D4531E" w:rsidRPr="00DD6CFB" w:rsidRDefault="00D4531E" w:rsidP="00DD6CFB">
            <w:pPr>
              <w:pStyle w:val="TAL"/>
              <w:rPr>
                <w:sz w:val="16"/>
                <w:szCs w:val="16"/>
                <w:lang w:eastAsia="en-US"/>
              </w:rPr>
            </w:pPr>
            <w:r w:rsidRPr="00DD6CFB">
              <w:rPr>
                <w:sz w:val="16"/>
                <w:szCs w:val="16"/>
                <w:lang w:eastAsia="en-US"/>
              </w:rPr>
              <w:t>0934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FDCEE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F8814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83CA64" w14:textId="77777777" w:rsidR="00D4531E" w:rsidRPr="00DD6CFB" w:rsidRDefault="00D4531E" w:rsidP="00DD6CFB">
            <w:pPr>
              <w:pStyle w:val="TAL"/>
              <w:rPr>
                <w:sz w:val="16"/>
                <w:szCs w:val="16"/>
                <w:lang w:eastAsia="en-US"/>
              </w:rPr>
            </w:pPr>
            <w:r w:rsidRPr="00DD6CFB">
              <w:rPr>
                <w:sz w:val="16"/>
                <w:szCs w:val="16"/>
                <w:lang w:eastAsia="en-US"/>
              </w:rPr>
              <w:t>Correction to IE MasterKeyUpdate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F8637A"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F5C516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435A4F"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EC6B87"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E60A4A" w14:textId="77777777" w:rsidR="00D4531E" w:rsidRPr="00DD6CFB" w:rsidRDefault="00D4531E" w:rsidP="00DD6CFB">
            <w:pPr>
              <w:pStyle w:val="TAL"/>
              <w:rPr>
                <w:sz w:val="16"/>
                <w:szCs w:val="16"/>
                <w:lang w:eastAsia="en-US"/>
              </w:rPr>
            </w:pPr>
            <w:r w:rsidRPr="00DD6CFB">
              <w:rPr>
                <w:sz w:val="16"/>
                <w:szCs w:val="16"/>
                <w:lang w:eastAsia="en-US"/>
              </w:rPr>
              <w:t>R5-198851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25701B" w14:textId="77777777" w:rsidR="00D4531E" w:rsidRPr="00DD6CFB" w:rsidRDefault="00D4531E" w:rsidP="00DD6CFB">
            <w:pPr>
              <w:pStyle w:val="TAL"/>
              <w:rPr>
                <w:sz w:val="16"/>
                <w:szCs w:val="16"/>
                <w:lang w:eastAsia="en-US"/>
              </w:rPr>
            </w:pPr>
            <w:r w:rsidRPr="00DD6CFB">
              <w:rPr>
                <w:sz w:val="16"/>
                <w:szCs w:val="16"/>
                <w:lang w:eastAsia="en-US"/>
              </w:rPr>
              <w:t>0935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4A90A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9B3BA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4BE39C" w14:textId="77777777" w:rsidR="00D4531E" w:rsidRPr="00DD6CFB" w:rsidRDefault="00D4531E" w:rsidP="00DD6CFB">
            <w:pPr>
              <w:pStyle w:val="TAL"/>
              <w:rPr>
                <w:sz w:val="16"/>
                <w:szCs w:val="16"/>
                <w:lang w:eastAsia="en-US"/>
              </w:rPr>
            </w:pPr>
            <w:r w:rsidRPr="00DD6CFB">
              <w:rPr>
                <w:sz w:val="16"/>
                <w:szCs w:val="16"/>
                <w:lang w:eastAsia="en-US"/>
              </w:rPr>
              <w:t>Update of NR SIBs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67BA21"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0836E5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AB3529"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23127B"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88AF15" w14:textId="77777777" w:rsidR="00D4531E" w:rsidRPr="00DD6CFB" w:rsidRDefault="00D4531E" w:rsidP="00DD6CFB">
            <w:pPr>
              <w:pStyle w:val="TAL"/>
              <w:rPr>
                <w:sz w:val="16"/>
                <w:szCs w:val="16"/>
                <w:lang w:eastAsia="en-US"/>
              </w:rPr>
            </w:pPr>
            <w:r w:rsidRPr="00DD6CFB">
              <w:rPr>
                <w:sz w:val="16"/>
                <w:szCs w:val="16"/>
                <w:lang w:eastAsia="en-US"/>
              </w:rPr>
              <w:t>R5-198852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B18D85" w14:textId="77777777" w:rsidR="00D4531E" w:rsidRPr="00DD6CFB" w:rsidRDefault="00D4531E" w:rsidP="00DD6CFB">
            <w:pPr>
              <w:pStyle w:val="TAL"/>
              <w:rPr>
                <w:sz w:val="16"/>
                <w:szCs w:val="16"/>
                <w:lang w:eastAsia="en-US"/>
              </w:rPr>
            </w:pPr>
            <w:r w:rsidRPr="00DD6CFB">
              <w:rPr>
                <w:sz w:val="16"/>
                <w:szCs w:val="16"/>
                <w:lang w:eastAsia="en-US"/>
              </w:rPr>
              <w:t>0936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8F1FC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3D85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4E2A8F" w14:textId="77777777" w:rsidR="00D4531E" w:rsidRPr="00DD6CFB" w:rsidRDefault="00D4531E" w:rsidP="00DD6CFB">
            <w:pPr>
              <w:pStyle w:val="TAL"/>
              <w:rPr>
                <w:sz w:val="16"/>
                <w:szCs w:val="16"/>
                <w:lang w:eastAsia="en-US"/>
              </w:rPr>
            </w:pPr>
            <w:r w:rsidRPr="00DD6CFB">
              <w:rPr>
                <w:sz w:val="16"/>
                <w:szCs w:val="16"/>
                <w:lang w:eastAsia="en-US"/>
              </w:rPr>
              <w:t>Correction to USIM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C3A44F"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73DCB7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2D2BB8"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F2EE1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A49D54" w14:textId="77777777" w:rsidR="00D4531E" w:rsidRPr="00DD6CFB" w:rsidRDefault="00D4531E" w:rsidP="00DD6CFB">
            <w:pPr>
              <w:pStyle w:val="TAL"/>
              <w:rPr>
                <w:sz w:val="16"/>
                <w:szCs w:val="16"/>
                <w:lang w:eastAsia="en-US"/>
              </w:rPr>
            </w:pPr>
            <w:r w:rsidRPr="00DD6CFB">
              <w:rPr>
                <w:sz w:val="16"/>
                <w:szCs w:val="16"/>
                <w:lang w:eastAsia="en-US"/>
              </w:rPr>
              <w:t>R5-198853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348977" w14:textId="77777777" w:rsidR="00D4531E" w:rsidRPr="00DD6CFB" w:rsidRDefault="00D4531E" w:rsidP="00DD6CFB">
            <w:pPr>
              <w:pStyle w:val="TAL"/>
              <w:rPr>
                <w:sz w:val="16"/>
                <w:szCs w:val="16"/>
                <w:lang w:eastAsia="en-US"/>
              </w:rPr>
            </w:pPr>
            <w:r w:rsidRPr="00DD6CFB">
              <w:rPr>
                <w:sz w:val="16"/>
                <w:szCs w:val="16"/>
                <w:lang w:eastAsia="en-US"/>
              </w:rPr>
              <w:t>0938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8A6DE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7F2D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1B0DFA" w14:textId="77777777" w:rsidR="00D4531E" w:rsidRPr="00DD6CFB" w:rsidRDefault="00D4531E" w:rsidP="00DD6CFB">
            <w:pPr>
              <w:pStyle w:val="TAL"/>
              <w:rPr>
                <w:sz w:val="16"/>
                <w:szCs w:val="16"/>
                <w:lang w:eastAsia="en-US"/>
              </w:rPr>
            </w:pPr>
            <w:r w:rsidRPr="00DD6CFB">
              <w:rPr>
                <w:sz w:val="16"/>
                <w:szCs w:val="16"/>
                <w:lang w:eastAsia="en-US"/>
              </w:rPr>
              <w:t>Correction to IE  ReportConfigInterRAT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F3F655"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4C19A4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B22FC6"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DFB69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6C3FC2" w14:textId="77777777" w:rsidR="00D4531E" w:rsidRPr="00DD6CFB" w:rsidRDefault="00D4531E" w:rsidP="00DD6CFB">
            <w:pPr>
              <w:pStyle w:val="TAL"/>
              <w:rPr>
                <w:sz w:val="16"/>
                <w:szCs w:val="16"/>
                <w:lang w:eastAsia="en-US"/>
              </w:rPr>
            </w:pPr>
            <w:r w:rsidRPr="00DD6CFB">
              <w:rPr>
                <w:sz w:val="16"/>
                <w:szCs w:val="16"/>
                <w:lang w:eastAsia="en-US"/>
              </w:rPr>
              <w:t>R5-198854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D6AFD9" w14:textId="77777777" w:rsidR="00D4531E" w:rsidRPr="00DD6CFB" w:rsidRDefault="00D4531E" w:rsidP="00DD6CFB">
            <w:pPr>
              <w:pStyle w:val="TAL"/>
              <w:rPr>
                <w:sz w:val="16"/>
                <w:szCs w:val="16"/>
                <w:lang w:eastAsia="en-US"/>
              </w:rPr>
            </w:pPr>
            <w:r w:rsidRPr="00DD6CFB">
              <w:rPr>
                <w:sz w:val="16"/>
                <w:szCs w:val="16"/>
                <w:lang w:eastAsia="en-US"/>
              </w:rPr>
              <w:t>0942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24DE6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75666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E5FB05" w14:textId="77777777" w:rsidR="00D4531E" w:rsidRPr="00DD6CFB" w:rsidRDefault="00D4531E" w:rsidP="00DD6CFB">
            <w:pPr>
              <w:pStyle w:val="TAL"/>
              <w:rPr>
                <w:sz w:val="16"/>
                <w:szCs w:val="16"/>
                <w:lang w:eastAsia="en-US"/>
              </w:rPr>
            </w:pPr>
            <w:r w:rsidRPr="00DD6CFB">
              <w:rPr>
                <w:sz w:val="16"/>
                <w:szCs w:val="16"/>
                <w:lang w:eastAsia="en-US"/>
              </w:rPr>
              <w:t>Correction to Table 4.9.9.2.3-1 for Inter-system change from S1 mode to N1 mode in 5GMM-IDLE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DBCFD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D700F1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48D66F"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573A29"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5F2EEE" w14:textId="77777777" w:rsidR="00D4531E" w:rsidRPr="00DD6CFB" w:rsidRDefault="00D4531E" w:rsidP="00DD6CFB">
            <w:pPr>
              <w:pStyle w:val="TAL"/>
              <w:rPr>
                <w:sz w:val="16"/>
                <w:szCs w:val="16"/>
                <w:lang w:eastAsia="en-US"/>
              </w:rPr>
            </w:pPr>
            <w:r w:rsidRPr="00DD6CFB">
              <w:rPr>
                <w:sz w:val="16"/>
                <w:szCs w:val="16"/>
                <w:lang w:eastAsia="en-US"/>
              </w:rPr>
              <w:t>R5-198856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9839FF" w14:textId="77777777" w:rsidR="00D4531E" w:rsidRPr="00DD6CFB" w:rsidRDefault="00D4531E" w:rsidP="00DD6CFB">
            <w:pPr>
              <w:pStyle w:val="TAL"/>
              <w:rPr>
                <w:sz w:val="16"/>
                <w:szCs w:val="16"/>
                <w:lang w:eastAsia="en-US"/>
              </w:rPr>
            </w:pPr>
            <w:r w:rsidRPr="00DD6CFB">
              <w:rPr>
                <w:sz w:val="16"/>
                <w:szCs w:val="16"/>
                <w:lang w:eastAsia="en-US"/>
              </w:rPr>
              <w:t>0982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F5EE2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BE84E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FE060A" w14:textId="77777777" w:rsidR="00D4531E" w:rsidRPr="00DD6CFB" w:rsidRDefault="00D4531E" w:rsidP="00DD6CFB">
            <w:pPr>
              <w:pStyle w:val="TAL"/>
              <w:rPr>
                <w:sz w:val="16"/>
                <w:szCs w:val="16"/>
                <w:lang w:eastAsia="en-US"/>
              </w:rPr>
            </w:pPr>
            <w:r w:rsidRPr="00DD6CFB">
              <w:rPr>
                <w:sz w:val="16"/>
                <w:szCs w:val="16"/>
                <w:lang w:eastAsia="en-US"/>
              </w:rPr>
              <w:t>Addition of frequency configurations for NR MFBI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3A58DF"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0C845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EFEF7E2"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788AD8"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973501F" w14:textId="77777777" w:rsidR="00D4531E" w:rsidRPr="00DD6CFB" w:rsidRDefault="00D4531E" w:rsidP="00DD6CFB">
            <w:pPr>
              <w:pStyle w:val="TAL"/>
              <w:rPr>
                <w:sz w:val="16"/>
                <w:szCs w:val="16"/>
                <w:lang w:eastAsia="en-US"/>
              </w:rPr>
            </w:pPr>
            <w:r w:rsidRPr="00DD6CFB">
              <w:rPr>
                <w:sz w:val="16"/>
                <w:szCs w:val="16"/>
                <w:lang w:eastAsia="en-US"/>
              </w:rPr>
              <w:t>R5-198857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D56BF5" w14:textId="77777777" w:rsidR="00D4531E" w:rsidRPr="00DD6CFB" w:rsidRDefault="00D4531E" w:rsidP="00DD6CFB">
            <w:pPr>
              <w:pStyle w:val="TAL"/>
              <w:rPr>
                <w:sz w:val="16"/>
                <w:szCs w:val="16"/>
                <w:lang w:eastAsia="en-US"/>
              </w:rPr>
            </w:pPr>
            <w:r w:rsidRPr="00DD6CFB">
              <w:rPr>
                <w:sz w:val="16"/>
                <w:szCs w:val="16"/>
                <w:lang w:eastAsia="en-US"/>
              </w:rPr>
              <w:t>0992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9B86C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8E1BA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C747E2" w14:textId="77777777" w:rsidR="00D4531E" w:rsidRPr="00DD6CFB" w:rsidRDefault="00D4531E" w:rsidP="00DD6CFB">
            <w:pPr>
              <w:pStyle w:val="TAL"/>
              <w:rPr>
                <w:sz w:val="16"/>
                <w:szCs w:val="16"/>
                <w:lang w:eastAsia="en-US"/>
              </w:rPr>
            </w:pPr>
            <w:r w:rsidRPr="00DD6CFB">
              <w:rPr>
                <w:sz w:val="16"/>
                <w:szCs w:val="16"/>
                <w:lang w:eastAsia="en-US"/>
              </w:rPr>
              <w:t>Editorial update IE CSI-AperiodicTriggerStateList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1D72C2"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ACDA95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11F0B6"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4C6683"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0574C0" w14:textId="77777777" w:rsidR="00D4531E" w:rsidRPr="00DD6CFB" w:rsidRDefault="00D4531E" w:rsidP="00DD6CFB">
            <w:pPr>
              <w:pStyle w:val="TAL"/>
              <w:rPr>
                <w:sz w:val="16"/>
                <w:szCs w:val="16"/>
                <w:lang w:eastAsia="en-US"/>
              </w:rPr>
            </w:pPr>
            <w:r w:rsidRPr="00DD6CFB">
              <w:rPr>
                <w:sz w:val="16"/>
                <w:szCs w:val="16"/>
                <w:lang w:eastAsia="en-US"/>
              </w:rPr>
              <w:t>R5-198858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CB653" w14:textId="77777777" w:rsidR="00D4531E" w:rsidRPr="00DD6CFB" w:rsidRDefault="00D4531E" w:rsidP="00DD6CFB">
            <w:pPr>
              <w:pStyle w:val="TAL"/>
              <w:rPr>
                <w:sz w:val="16"/>
                <w:szCs w:val="16"/>
                <w:lang w:eastAsia="en-US"/>
              </w:rPr>
            </w:pPr>
            <w:r w:rsidRPr="00DD6CFB">
              <w:rPr>
                <w:sz w:val="16"/>
                <w:szCs w:val="16"/>
                <w:lang w:eastAsia="en-US"/>
              </w:rPr>
              <w:t>0998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CB806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0A62C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7C91AA" w14:textId="77777777" w:rsidR="00D4531E" w:rsidRPr="00DD6CFB" w:rsidRDefault="00D4531E" w:rsidP="00DD6CFB">
            <w:pPr>
              <w:pStyle w:val="TAL"/>
              <w:rPr>
                <w:sz w:val="16"/>
                <w:szCs w:val="16"/>
                <w:lang w:eastAsia="en-US"/>
              </w:rPr>
            </w:pPr>
            <w:r w:rsidRPr="00DD6CFB">
              <w:rPr>
                <w:sz w:val="16"/>
                <w:szCs w:val="16"/>
                <w:lang w:eastAsia="en-US"/>
              </w:rPr>
              <w:t>Editorial update IE ServingCellConfig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ECD5A9"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B538C1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E6F6A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914268"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AD4C2D" w14:textId="77777777" w:rsidR="00D4531E" w:rsidRPr="00DD6CFB" w:rsidRDefault="00D4531E" w:rsidP="00DD6CFB">
            <w:pPr>
              <w:pStyle w:val="TAL"/>
              <w:rPr>
                <w:sz w:val="16"/>
                <w:szCs w:val="16"/>
                <w:lang w:eastAsia="en-US"/>
              </w:rPr>
            </w:pPr>
            <w:r w:rsidRPr="00DD6CFB">
              <w:rPr>
                <w:sz w:val="16"/>
                <w:szCs w:val="16"/>
                <w:lang w:eastAsia="en-US"/>
              </w:rPr>
              <w:t>R5-198859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501D42" w14:textId="77777777" w:rsidR="00D4531E" w:rsidRPr="00DD6CFB" w:rsidRDefault="00D4531E" w:rsidP="00DD6CFB">
            <w:pPr>
              <w:pStyle w:val="TAL"/>
              <w:rPr>
                <w:sz w:val="16"/>
                <w:szCs w:val="16"/>
                <w:lang w:eastAsia="en-US"/>
              </w:rPr>
            </w:pPr>
            <w:r w:rsidRPr="00DD6CFB">
              <w:rPr>
                <w:sz w:val="16"/>
                <w:szCs w:val="16"/>
                <w:lang w:eastAsia="en-US"/>
              </w:rPr>
              <w:t>1000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7F4EA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FA640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DBE27E" w14:textId="77777777" w:rsidR="00D4531E" w:rsidRPr="00DD6CFB" w:rsidRDefault="00D4531E" w:rsidP="00DD6CFB">
            <w:pPr>
              <w:pStyle w:val="TAL"/>
              <w:rPr>
                <w:sz w:val="16"/>
                <w:szCs w:val="16"/>
                <w:lang w:eastAsia="en-US"/>
              </w:rPr>
            </w:pPr>
            <w:r w:rsidRPr="00DD6CFB">
              <w:rPr>
                <w:sz w:val="16"/>
                <w:szCs w:val="16"/>
                <w:lang w:eastAsia="en-US"/>
              </w:rPr>
              <w:t>Editorial update IE SecurityAlgorithmConfig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8CCAFA"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81110A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3171AB"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E292DF"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D2968A0" w14:textId="77777777" w:rsidR="00D4531E" w:rsidRPr="00DD6CFB" w:rsidRDefault="00D4531E" w:rsidP="00DD6CFB">
            <w:pPr>
              <w:pStyle w:val="TAL"/>
              <w:rPr>
                <w:sz w:val="16"/>
                <w:szCs w:val="16"/>
                <w:lang w:eastAsia="en-US"/>
              </w:rPr>
            </w:pPr>
            <w:r w:rsidRPr="00DD6CFB">
              <w:rPr>
                <w:sz w:val="16"/>
                <w:szCs w:val="16"/>
                <w:lang w:eastAsia="en-US"/>
              </w:rPr>
              <w:t>R5-198860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9FA661" w14:textId="77777777" w:rsidR="00D4531E" w:rsidRPr="00DD6CFB" w:rsidRDefault="00D4531E" w:rsidP="00DD6CFB">
            <w:pPr>
              <w:pStyle w:val="TAL"/>
              <w:rPr>
                <w:sz w:val="16"/>
                <w:szCs w:val="16"/>
                <w:lang w:eastAsia="en-US"/>
              </w:rPr>
            </w:pPr>
            <w:r w:rsidRPr="00DD6CFB">
              <w:rPr>
                <w:sz w:val="16"/>
                <w:szCs w:val="16"/>
                <w:lang w:eastAsia="en-US"/>
              </w:rPr>
              <w:t>1002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BEB26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FDB9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28CB9B" w14:textId="77777777" w:rsidR="00D4531E" w:rsidRPr="00DD6CFB" w:rsidRDefault="00D4531E" w:rsidP="00DD6CFB">
            <w:pPr>
              <w:pStyle w:val="TAL"/>
              <w:rPr>
                <w:sz w:val="16"/>
                <w:szCs w:val="16"/>
                <w:lang w:eastAsia="en-US"/>
              </w:rPr>
            </w:pPr>
            <w:r w:rsidRPr="00DD6CFB">
              <w:rPr>
                <w:sz w:val="16"/>
                <w:szCs w:val="16"/>
                <w:lang w:eastAsia="en-US"/>
              </w:rPr>
              <w:t>Update IE SRS-Config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17F4A4"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D0E612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B948D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2C15FA"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5408AA" w14:textId="77777777" w:rsidR="00D4531E" w:rsidRPr="00DD6CFB" w:rsidRDefault="00D4531E" w:rsidP="00DD6CFB">
            <w:pPr>
              <w:pStyle w:val="TAL"/>
              <w:rPr>
                <w:sz w:val="16"/>
                <w:szCs w:val="16"/>
                <w:lang w:eastAsia="en-US"/>
              </w:rPr>
            </w:pPr>
            <w:r w:rsidRPr="00DD6CFB">
              <w:rPr>
                <w:sz w:val="16"/>
                <w:szCs w:val="16"/>
                <w:lang w:eastAsia="en-US"/>
              </w:rPr>
              <w:t>R5-198861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DD2A5E" w14:textId="77777777" w:rsidR="00D4531E" w:rsidRPr="00DD6CFB" w:rsidRDefault="00D4531E" w:rsidP="00DD6CFB">
            <w:pPr>
              <w:pStyle w:val="TAL"/>
              <w:rPr>
                <w:sz w:val="16"/>
                <w:szCs w:val="16"/>
                <w:lang w:eastAsia="en-US"/>
              </w:rPr>
            </w:pPr>
            <w:r w:rsidRPr="00DD6CFB">
              <w:rPr>
                <w:sz w:val="16"/>
                <w:szCs w:val="16"/>
                <w:lang w:eastAsia="en-US"/>
              </w:rPr>
              <w:t>1001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AF0C0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6C2A2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99DEF4" w14:textId="77777777" w:rsidR="00D4531E" w:rsidRPr="00DD6CFB" w:rsidRDefault="00D4531E" w:rsidP="00DD6CFB">
            <w:pPr>
              <w:pStyle w:val="TAL"/>
              <w:rPr>
                <w:sz w:val="16"/>
                <w:szCs w:val="16"/>
                <w:lang w:eastAsia="en-US"/>
              </w:rPr>
            </w:pPr>
            <w:r w:rsidRPr="00DD6CFB">
              <w:rPr>
                <w:sz w:val="16"/>
                <w:szCs w:val="16"/>
                <w:lang w:eastAsia="en-US"/>
              </w:rPr>
              <w:t>Update of Generic Test Procedures for IMS Emergency call establishment 4.9.11 and 4.9.12 to reflect the fact that they can be used in multiple states and scenarios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0B06BD"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83C6C0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B286A9"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E4EBA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30E24D" w14:textId="77777777" w:rsidR="00D4531E" w:rsidRPr="00DD6CFB" w:rsidRDefault="00D4531E" w:rsidP="00DD6CFB">
            <w:pPr>
              <w:pStyle w:val="TAL"/>
              <w:rPr>
                <w:sz w:val="16"/>
                <w:szCs w:val="16"/>
                <w:lang w:eastAsia="en-US"/>
              </w:rPr>
            </w:pPr>
            <w:r w:rsidRPr="00DD6CFB">
              <w:rPr>
                <w:sz w:val="16"/>
                <w:szCs w:val="16"/>
                <w:lang w:eastAsia="en-US"/>
              </w:rPr>
              <w:t>R5-198862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6650C7" w14:textId="77777777" w:rsidR="00D4531E" w:rsidRPr="00DD6CFB" w:rsidRDefault="00D4531E" w:rsidP="00DD6CFB">
            <w:pPr>
              <w:pStyle w:val="TAL"/>
              <w:rPr>
                <w:sz w:val="16"/>
                <w:szCs w:val="16"/>
                <w:lang w:eastAsia="en-US"/>
              </w:rPr>
            </w:pPr>
            <w:r w:rsidRPr="00DD6CFB">
              <w:rPr>
                <w:sz w:val="16"/>
                <w:szCs w:val="16"/>
                <w:lang w:eastAsia="en-US"/>
              </w:rPr>
              <w:t>1013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35D3F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114CF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C2C6AC" w14:textId="77777777" w:rsidR="00D4531E" w:rsidRPr="00DD6CFB" w:rsidRDefault="00D4531E" w:rsidP="00DD6CFB">
            <w:pPr>
              <w:pStyle w:val="TAL"/>
              <w:rPr>
                <w:sz w:val="16"/>
                <w:szCs w:val="16"/>
                <w:lang w:eastAsia="en-US"/>
              </w:rPr>
            </w:pPr>
            <w:r w:rsidRPr="00DD6CFB">
              <w:rPr>
                <w:sz w:val="16"/>
                <w:szCs w:val="16"/>
                <w:lang w:eastAsia="en-US"/>
              </w:rPr>
              <w:t>Update IE ServingCellConfigCommon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4C82A3"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1F1994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080C19"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C4FB97"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F4A7E5" w14:textId="77777777" w:rsidR="00D4531E" w:rsidRPr="00DD6CFB" w:rsidRDefault="00D4531E" w:rsidP="00DD6CFB">
            <w:pPr>
              <w:pStyle w:val="TAL"/>
              <w:rPr>
                <w:sz w:val="16"/>
                <w:szCs w:val="16"/>
                <w:lang w:eastAsia="en-US"/>
              </w:rPr>
            </w:pPr>
            <w:r w:rsidRPr="00DD6CFB">
              <w:rPr>
                <w:sz w:val="16"/>
                <w:szCs w:val="16"/>
                <w:lang w:eastAsia="en-US"/>
              </w:rPr>
              <w:t>R5-198863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D9E671" w14:textId="77777777" w:rsidR="00D4531E" w:rsidRPr="00DD6CFB" w:rsidRDefault="00D4531E" w:rsidP="00DD6CFB">
            <w:pPr>
              <w:pStyle w:val="TAL"/>
              <w:rPr>
                <w:sz w:val="16"/>
                <w:szCs w:val="16"/>
                <w:lang w:eastAsia="en-US"/>
              </w:rPr>
            </w:pPr>
            <w:r w:rsidRPr="00DD6CFB">
              <w:rPr>
                <w:sz w:val="16"/>
                <w:szCs w:val="16"/>
                <w:lang w:eastAsia="en-US"/>
              </w:rPr>
              <w:t>1016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6A466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1BD6F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121A18" w14:textId="77777777" w:rsidR="00D4531E" w:rsidRPr="00DD6CFB" w:rsidRDefault="00D4531E" w:rsidP="00DD6CFB">
            <w:pPr>
              <w:pStyle w:val="TAL"/>
              <w:rPr>
                <w:sz w:val="16"/>
                <w:szCs w:val="16"/>
                <w:lang w:eastAsia="en-US"/>
              </w:rPr>
            </w:pPr>
            <w:r w:rsidRPr="00DD6CFB">
              <w:rPr>
                <w:sz w:val="16"/>
                <w:szCs w:val="16"/>
                <w:lang w:eastAsia="en-US"/>
              </w:rPr>
              <w:t>Update IE CSI-RS-ResourceMapping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7FE143"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1235A1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9360F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FBA17A"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6E6C36" w14:textId="77777777" w:rsidR="00D4531E" w:rsidRPr="00DD6CFB" w:rsidRDefault="00D4531E" w:rsidP="00DD6CFB">
            <w:pPr>
              <w:pStyle w:val="TAL"/>
              <w:rPr>
                <w:sz w:val="16"/>
                <w:szCs w:val="16"/>
                <w:lang w:eastAsia="en-US"/>
              </w:rPr>
            </w:pPr>
            <w:r w:rsidRPr="00DD6CFB">
              <w:rPr>
                <w:sz w:val="16"/>
                <w:szCs w:val="16"/>
                <w:lang w:eastAsia="en-US"/>
              </w:rPr>
              <w:t>R5-198865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3A1183" w14:textId="77777777" w:rsidR="00D4531E" w:rsidRPr="00DD6CFB" w:rsidRDefault="00D4531E" w:rsidP="00DD6CFB">
            <w:pPr>
              <w:pStyle w:val="TAL"/>
              <w:rPr>
                <w:sz w:val="16"/>
                <w:szCs w:val="16"/>
                <w:lang w:eastAsia="en-US"/>
              </w:rPr>
            </w:pPr>
            <w:r w:rsidRPr="00DD6CFB">
              <w:rPr>
                <w:sz w:val="16"/>
                <w:szCs w:val="16"/>
                <w:lang w:eastAsia="en-US"/>
              </w:rPr>
              <w:t>1032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BE836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C4558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11AB41" w14:textId="77777777" w:rsidR="00D4531E" w:rsidRPr="00DD6CFB" w:rsidRDefault="00D4531E" w:rsidP="00DD6CFB">
            <w:pPr>
              <w:pStyle w:val="TAL"/>
              <w:rPr>
                <w:sz w:val="16"/>
                <w:szCs w:val="16"/>
                <w:lang w:eastAsia="en-US"/>
              </w:rPr>
            </w:pPr>
            <w:r w:rsidRPr="00DD6CFB">
              <w:rPr>
                <w:sz w:val="16"/>
                <w:szCs w:val="16"/>
                <w:lang w:eastAsia="en-US"/>
              </w:rPr>
              <w:t>Update RRCReconfiguration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E3B1A9"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F45DBE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43F8F3"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B25EE3"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BEF17C9" w14:textId="77777777" w:rsidR="00D4531E" w:rsidRPr="00DD6CFB" w:rsidRDefault="00D4531E" w:rsidP="00DD6CFB">
            <w:pPr>
              <w:pStyle w:val="TAL"/>
              <w:rPr>
                <w:sz w:val="16"/>
                <w:szCs w:val="16"/>
                <w:lang w:eastAsia="en-US"/>
              </w:rPr>
            </w:pPr>
            <w:r w:rsidRPr="00DD6CFB">
              <w:rPr>
                <w:sz w:val="16"/>
                <w:szCs w:val="16"/>
                <w:lang w:eastAsia="en-US"/>
              </w:rPr>
              <w:t>R5-198866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705463" w14:textId="77777777" w:rsidR="00D4531E" w:rsidRPr="00DD6CFB" w:rsidRDefault="00D4531E" w:rsidP="00DD6CFB">
            <w:pPr>
              <w:pStyle w:val="TAL"/>
              <w:rPr>
                <w:sz w:val="16"/>
                <w:szCs w:val="16"/>
                <w:lang w:eastAsia="en-US"/>
              </w:rPr>
            </w:pPr>
            <w:r w:rsidRPr="00DD6CFB">
              <w:rPr>
                <w:sz w:val="16"/>
                <w:szCs w:val="16"/>
                <w:lang w:eastAsia="en-US"/>
              </w:rPr>
              <w:t>1033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620FB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00B5D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4CF050" w14:textId="77777777" w:rsidR="00D4531E" w:rsidRPr="00DD6CFB" w:rsidRDefault="00D4531E" w:rsidP="00DD6CFB">
            <w:pPr>
              <w:pStyle w:val="TAL"/>
              <w:rPr>
                <w:sz w:val="16"/>
                <w:szCs w:val="16"/>
                <w:lang w:eastAsia="en-US"/>
              </w:rPr>
            </w:pPr>
            <w:r w:rsidRPr="00DD6CFB">
              <w:rPr>
                <w:sz w:val="16"/>
                <w:szCs w:val="16"/>
                <w:lang w:eastAsia="en-US"/>
              </w:rPr>
              <w:t>Update chapter 4.5.1 General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2CF7"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53246A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11A3B5"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C1FD1D"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1841BD" w14:textId="77777777" w:rsidR="00D4531E" w:rsidRPr="00DD6CFB" w:rsidRDefault="00D4531E" w:rsidP="00DD6CFB">
            <w:pPr>
              <w:pStyle w:val="TAL"/>
              <w:rPr>
                <w:sz w:val="16"/>
                <w:szCs w:val="16"/>
                <w:lang w:eastAsia="en-US"/>
              </w:rPr>
            </w:pPr>
            <w:r w:rsidRPr="00DD6CFB">
              <w:rPr>
                <w:sz w:val="16"/>
                <w:szCs w:val="16"/>
                <w:lang w:eastAsia="en-US"/>
              </w:rPr>
              <w:t>R5-198867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9EC169" w14:textId="77777777" w:rsidR="00D4531E" w:rsidRPr="00DD6CFB" w:rsidRDefault="00D4531E" w:rsidP="00DD6CFB">
            <w:pPr>
              <w:pStyle w:val="TAL"/>
              <w:rPr>
                <w:sz w:val="16"/>
                <w:szCs w:val="16"/>
                <w:lang w:eastAsia="en-US"/>
              </w:rPr>
            </w:pPr>
            <w:r w:rsidRPr="00DD6CFB">
              <w:rPr>
                <w:sz w:val="16"/>
                <w:szCs w:val="16"/>
                <w:lang w:eastAsia="en-US"/>
              </w:rPr>
              <w:t>1034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6E932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0F962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015533" w14:textId="77777777" w:rsidR="00D4531E" w:rsidRPr="00DD6CFB" w:rsidRDefault="00D4531E" w:rsidP="00DD6CFB">
            <w:pPr>
              <w:pStyle w:val="TAL"/>
              <w:rPr>
                <w:sz w:val="16"/>
                <w:szCs w:val="16"/>
                <w:lang w:eastAsia="en-US"/>
              </w:rPr>
            </w:pPr>
            <w:r w:rsidRPr="00DD6CFB">
              <w:rPr>
                <w:sz w:val="16"/>
                <w:szCs w:val="16"/>
                <w:lang w:eastAsia="en-US"/>
              </w:rPr>
              <w:t>Update to PDU SESSION ESTABLISHMENT ACCEPT and Reference QoS flow descriptions to align EPS bearer id format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2E7459"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49C68F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CE84F0"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CEAB19"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86DBF7" w14:textId="77777777" w:rsidR="00D4531E" w:rsidRPr="00DD6CFB" w:rsidRDefault="00D4531E" w:rsidP="00DD6CFB">
            <w:pPr>
              <w:pStyle w:val="TAL"/>
              <w:rPr>
                <w:sz w:val="16"/>
                <w:szCs w:val="16"/>
                <w:lang w:eastAsia="en-US"/>
              </w:rPr>
            </w:pPr>
            <w:r w:rsidRPr="00DD6CFB">
              <w:rPr>
                <w:sz w:val="16"/>
                <w:szCs w:val="16"/>
                <w:lang w:eastAsia="en-US"/>
              </w:rPr>
              <w:t>R5-198869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B14C33" w14:textId="77777777" w:rsidR="00D4531E" w:rsidRPr="00DD6CFB" w:rsidRDefault="00D4531E" w:rsidP="00DD6CFB">
            <w:pPr>
              <w:pStyle w:val="TAL"/>
              <w:rPr>
                <w:sz w:val="16"/>
                <w:szCs w:val="16"/>
                <w:lang w:eastAsia="en-US"/>
              </w:rPr>
            </w:pPr>
            <w:r w:rsidRPr="00DD6CFB">
              <w:rPr>
                <w:sz w:val="16"/>
                <w:szCs w:val="16"/>
                <w:lang w:eastAsia="en-US"/>
              </w:rPr>
              <w:t>1061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C5269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65E4E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0AD299" w14:textId="77777777" w:rsidR="00D4531E" w:rsidRPr="00DD6CFB" w:rsidRDefault="00D4531E" w:rsidP="00DD6CFB">
            <w:pPr>
              <w:pStyle w:val="TAL"/>
              <w:rPr>
                <w:sz w:val="16"/>
                <w:szCs w:val="16"/>
                <w:lang w:eastAsia="en-US"/>
              </w:rPr>
            </w:pPr>
            <w:r w:rsidRPr="00DD6CFB">
              <w:rPr>
                <w:sz w:val="16"/>
                <w:szCs w:val="16"/>
                <w:lang w:eastAsia="en-US"/>
              </w:rPr>
              <w:t>New Test Procedures for IMS Emergency call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3E1445"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08AAAD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74AE83"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57DA6A"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62F40B" w14:textId="77777777" w:rsidR="00D4531E" w:rsidRPr="00DD6CFB" w:rsidRDefault="00D4531E" w:rsidP="00DD6CFB">
            <w:pPr>
              <w:pStyle w:val="TAL"/>
              <w:rPr>
                <w:sz w:val="16"/>
                <w:szCs w:val="16"/>
                <w:lang w:eastAsia="en-US"/>
              </w:rPr>
            </w:pPr>
            <w:r w:rsidRPr="00DD6CFB">
              <w:rPr>
                <w:sz w:val="16"/>
                <w:szCs w:val="16"/>
                <w:lang w:eastAsia="en-US"/>
              </w:rPr>
              <w:t>R5-198870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39142D" w14:textId="77777777" w:rsidR="00D4531E" w:rsidRPr="00DD6CFB" w:rsidRDefault="00D4531E" w:rsidP="00DD6CFB">
            <w:pPr>
              <w:pStyle w:val="TAL"/>
              <w:rPr>
                <w:sz w:val="16"/>
                <w:szCs w:val="16"/>
                <w:lang w:eastAsia="en-US"/>
              </w:rPr>
            </w:pPr>
            <w:r w:rsidRPr="00DD6CFB">
              <w:rPr>
                <w:sz w:val="16"/>
                <w:szCs w:val="16"/>
                <w:lang w:eastAsia="en-US"/>
              </w:rPr>
              <w:t>1063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C7D57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543A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5EA466" w14:textId="77777777" w:rsidR="00D4531E" w:rsidRPr="00DD6CFB" w:rsidRDefault="00D4531E" w:rsidP="00DD6CFB">
            <w:pPr>
              <w:pStyle w:val="TAL"/>
              <w:rPr>
                <w:sz w:val="16"/>
                <w:szCs w:val="16"/>
                <w:lang w:eastAsia="en-US"/>
              </w:rPr>
            </w:pPr>
            <w:r w:rsidRPr="00DD6CFB">
              <w:rPr>
                <w:sz w:val="16"/>
                <w:szCs w:val="16"/>
                <w:lang w:eastAsia="en-US"/>
              </w:rPr>
              <w:t>Update chapter 4.5.2 RRC_IDLE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D5D64A"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9B8945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C8479A"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6FCED1"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5DE2BF" w14:textId="77777777" w:rsidR="00D4531E" w:rsidRPr="00DD6CFB" w:rsidRDefault="00D4531E" w:rsidP="00DD6CFB">
            <w:pPr>
              <w:pStyle w:val="TAL"/>
              <w:rPr>
                <w:sz w:val="16"/>
                <w:szCs w:val="16"/>
                <w:lang w:eastAsia="en-US"/>
              </w:rPr>
            </w:pPr>
            <w:r w:rsidRPr="00DD6CFB">
              <w:rPr>
                <w:sz w:val="16"/>
                <w:szCs w:val="16"/>
                <w:lang w:eastAsia="en-US"/>
              </w:rPr>
              <w:t>R5-198871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D0836A" w14:textId="77777777" w:rsidR="00D4531E" w:rsidRPr="00DD6CFB" w:rsidRDefault="00D4531E" w:rsidP="00DD6CFB">
            <w:pPr>
              <w:pStyle w:val="TAL"/>
              <w:rPr>
                <w:sz w:val="16"/>
                <w:szCs w:val="16"/>
                <w:lang w:eastAsia="en-US"/>
              </w:rPr>
            </w:pPr>
            <w:r w:rsidRPr="00DD6CFB">
              <w:rPr>
                <w:sz w:val="16"/>
                <w:szCs w:val="16"/>
                <w:lang w:eastAsia="en-US"/>
              </w:rPr>
              <w:t>1072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4E650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86B07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2D50F4" w14:textId="77777777" w:rsidR="00D4531E" w:rsidRPr="00DD6CFB" w:rsidRDefault="00D4531E" w:rsidP="00DD6CFB">
            <w:pPr>
              <w:pStyle w:val="TAL"/>
              <w:rPr>
                <w:sz w:val="16"/>
                <w:szCs w:val="16"/>
                <w:lang w:eastAsia="en-US"/>
              </w:rPr>
            </w:pPr>
            <w:r w:rsidRPr="00DD6CFB">
              <w:rPr>
                <w:sz w:val="16"/>
                <w:szCs w:val="16"/>
                <w:lang w:eastAsia="en-US"/>
              </w:rPr>
              <w:t>Update of RRCReconfiguration for measurement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875445"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633F7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91E9236"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DBF098"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A9BBED" w14:textId="77777777" w:rsidR="00D4531E" w:rsidRPr="00DD6CFB" w:rsidRDefault="00D4531E" w:rsidP="00DD6CFB">
            <w:pPr>
              <w:pStyle w:val="TAL"/>
              <w:rPr>
                <w:sz w:val="16"/>
                <w:szCs w:val="16"/>
                <w:lang w:eastAsia="en-US"/>
              </w:rPr>
            </w:pPr>
            <w:r w:rsidRPr="00DD6CFB">
              <w:rPr>
                <w:sz w:val="16"/>
                <w:szCs w:val="16"/>
                <w:lang w:eastAsia="en-US"/>
              </w:rPr>
              <w:t>R5-198955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9B6298" w14:textId="77777777" w:rsidR="00D4531E" w:rsidRPr="00DD6CFB" w:rsidRDefault="00D4531E" w:rsidP="00DD6CFB">
            <w:pPr>
              <w:pStyle w:val="TAL"/>
              <w:rPr>
                <w:sz w:val="16"/>
                <w:szCs w:val="16"/>
                <w:lang w:eastAsia="en-US"/>
              </w:rPr>
            </w:pPr>
            <w:r w:rsidRPr="00DD6CFB">
              <w:rPr>
                <w:sz w:val="16"/>
                <w:szCs w:val="16"/>
                <w:lang w:eastAsia="en-US"/>
              </w:rPr>
              <w:t>0995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221F7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1EAFB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47C6E2" w14:textId="77777777" w:rsidR="00D4531E" w:rsidRPr="00DD6CFB" w:rsidRDefault="00D4531E" w:rsidP="00DD6CFB">
            <w:pPr>
              <w:pStyle w:val="TAL"/>
              <w:rPr>
                <w:sz w:val="16"/>
                <w:szCs w:val="16"/>
                <w:lang w:eastAsia="en-US"/>
              </w:rPr>
            </w:pPr>
            <w:r w:rsidRPr="00DD6CFB">
              <w:rPr>
                <w:sz w:val="16"/>
                <w:szCs w:val="16"/>
                <w:lang w:eastAsia="en-US"/>
              </w:rPr>
              <w:t>Update procedure for NR RF CA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A5D047"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983A52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9D7853"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1DC3DF"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F012F0" w14:textId="77777777" w:rsidR="00D4531E" w:rsidRPr="00DD6CFB" w:rsidRDefault="00D4531E" w:rsidP="00DD6CFB">
            <w:pPr>
              <w:pStyle w:val="TAL"/>
              <w:rPr>
                <w:sz w:val="16"/>
                <w:szCs w:val="16"/>
                <w:lang w:eastAsia="en-US"/>
              </w:rPr>
            </w:pPr>
            <w:r w:rsidRPr="00DD6CFB">
              <w:rPr>
                <w:sz w:val="16"/>
                <w:szCs w:val="16"/>
                <w:lang w:eastAsia="en-US"/>
              </w:rPr>
              <w:t>R5-198956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3B43" w14:textId="77777777" w:rsidR="00D4531E" w:rsidRPr="00DD6CFB" w:rsidRDefault="00D4531E" w:rsidP="00DD6CFB">
            <w:pPr>
              <w:pStyle w:val="TAL"/>
              <w:rPr>
                <w:sz w:val="16"/>
                <w:szCs w:val="16"/>
                <w:lang w:eastAsia="en-US"/>
              </w:rPr>
            </w:pPr>
            <w:r w:rsidRPr="00DD6CFB">
              <w:rPr>
                <w:sz w:val="16"/>
                <w:szCs w:val="16"/>
                <w:lang w:eastAsia="en-US"/>
              </w:rPr>
              <w:t>0996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D5240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D4CEB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0BA4C4" w14:textId="77777777" w:rsidR="00D4531E" w:rsidRPr="00DD6CFB" w:rsidRDefault="00D4531E" w:rsidP="00DD6CFB">
            <w:pPr>
              <w:pStyle w:val="TAL"/>
              <w:rPr>
                <w:sz w:val="16"/>
                <w:szCs w:val="16"/>
                <w:lang w:eastAsia="en-US"/>
              </w:rPr>
            </w:pPr>
            <w:r w:rsidRPr="00DD6CFB">
              <w:rPr>
                <w:sz w:val="16"/>
                <w:szCs w:val="16"/>
                <w:lang w:eastAsia="en-US"/>
              </w:rPr>
              <w:t>Update procedure for EN-DC RF CA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BCBBF7"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556C4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A63D2BC"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986304"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1B7FCC" w14:textId="77777777" w:rsidR="00D4531E" w:rsidRPr="00DD6CFB" w:rsidRDefault="00D4531E" w:rsidP="00DD6CFB">
            <w:pPr>
              <w:pStyle w:val="TAL"/>
              <w:rPr>
                <w:sz w:val="16"/>
                <w:szCs w:val="16"/>
                <w:lang w:eastAsia="en-US"/>
              </w:rPr>
            </w:pPr>
            <w:r w:rsidRPr="00DD6CFB">
              <w:rPr>
                <w:sz w:val="16"/>
                <w:szCs w:val="16"/>
                <w:lang w:eastAsia="en-US"/>
              </w:rPr>
              <w:t>R5-198957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028BF3" w14:textId="77777777" w:rsidR="00D4531E" w:rsidRPr="00DD6CFB" w:rsidRDefault="00D4531E" w:rsidP="00DD6CFB">
            <w:pPr>
              <w:pStyle w:val="TAL"/>
              <w:rPr>
                <w:sz w:val="16"/>
                <w:szCs w:val="16"/>
                <w:lang w:eastAsia="en-US"/>
              </w:rPr>
            </w:pPr>
            <w:r w:rsidRPr="00DD6CFB">
              <w:rPr>
                <w:sz w:val="16"/>
                <w:szCs w:val="16"/>
                <w:lang w:eastAsia="en-US"/>
              </w:rPr>
              <w:t>1036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BFD72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ACA50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44563C" w14:textId="77777777" w:rsidR="00D4531E" w:rsidRPr="00DD6CFB" w:rsidRDefault="00D4531E" w:rsidP="00DD6CFB">
            <w:pPr>
              <w:pStyle w:val="TAL"/>
              <w:rPr>
                <w:sz w:val="16"/>
                <w:szCs w:val="16"/>
                <w:lang w:eastAsia="en-US"/>
              </w:rPr>
            </w:pPr>
            <w:r w:rsidRPr="00DD6CFB">
              <w:rPr>
                <w:sz w:val="16"/>
                <w:szCs w:val="16"/>
                <w:lang w:eastAsia="en-US"/>
              </w:rPr>
              <w:t>Update to 38.508-1 for DEMOD message contents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AD3854"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B8876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B023F9"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60E173"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B5B206" w14:textId="77777777" w:rsidR="00D4531E" w:rsidRPr="00DD6CFB" w:rsidRDefault="00D4531E" w:rsidP="00DD6CFB">
            <w:pPr>
              <w:pStyle w:val="TAL"/>
              <w:rPr>
                <w:sz w:val="16"/>
                <w:szCs w:val="16"/>
                <w:lang w:eastAsia="en-US"/>
              </w:rPr>
            </w:pPr>
            <w:r w:rsidRPr="00DD6CFB">
              <w:rPr>
                <w:sz w:val="16"/>
                <w:szCs w:val="16"/>
                <w:lang w:eastAsia="en-US"/>
              </w:rPr>
              <w:t>R5-198958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B6154" w14:textId="77777777" w:rsidR="00D4531E" w:rsidRPr="00DD6CFB" w:rsidRDefault="00D4531E" w:rsidP="00DD6CFB">
            <w:pPr>
              <w:pStyle w:val="TAL"/>
              <w:rPr>
                <w:sz w:val="16"/>
                <w:szCs w:val="16"/>
                <w:lang w:eastAsia="en-US"/>
              </w:rPr>
            </w:pPr>
            <w:r w:rsidRPr="00DD6CFB">
              <w:rPr>
                <w:sz w:val="16"/>
                <w:szCs w:val="16"/>
                <w:lang w:eastAsia="en-US"/>
              </w:rPr>
              <w:t>0991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51A27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D3807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F4DE2D" w14:textId="77777777" w:rsidR="00D4531E" w:rsidRPr="00DD6CFB" w:rsidRDefault="00D4531E" w:rsidP="00DD6CFB">
            <w:pPr>
              <w:pStyle w:val="TAL"/>
              <w:rPr>
                <w:sz w:val="16"/>
                <w:szCs w:val="16"/>
                <w:lang w:eastAsia="en-US"/>
              </w:rPr>
            </w:pPr>
            <w:r w:rsidRPr="00DD6CFB">
              <w:rPr>
                <w:sz w:val="16"/>
                <w:szCs w:val="16"/>
                <w:lang w:eastAsia="en-US"/>
              </w:rPr>
              <w:t>Update IE PUCCH-Config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FC48FA"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1921A5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3660D1"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2D0FCF"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C468E4" w14:textId="77777777" w:rsidR="00D4531E" w:rsidRPr="00DD6CFB" w:rsidRDefault="00D4531E" w:rsidP="00DD6CFB">
            <w:pPr>
              <w:pStyle w:val="TAL"/>
              <w:rPr>
                <w:sz w:val="16"/>
                <w:szCs w:val="16"/>
                <w:lang w:eastAsia="en-US"/>
              </w:rPr>
            </w:pPr>
            <w:r w:rsidRPr="00DD6CFB">
              <w:rPr>
                <w:sz w:val="16"/>
                <w:szCs w:val="16"/>
                <w:lang w:eastAsia="en-US"/>
              </w:rPr>
              <w:t>R5-198959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F8D3DC" w14:textId="77777777" w:rsidR="00D4531E" w:rsidRPr="00DD6CFB" w:rsidRDefault="00D4531E" w:rsidP="00DD6CFB">
            <w:pPr>
              <w:pStyle w:val="TAL"/>
              <w:rPr>
                <w:sz w:val="16"/>
                <w:szCs w:val="16"/>
                <w:lang w:eastAsia="en-US"/>
              </w:rPr>
            </w:pPr>
            <w:r w:rsidRPr="00DD6CFB">
              <w:rPr>
                <w:sz w:val="16"/>
                <w:szCs w:val="16"/>
                <w:lang w:eastAsia="en-US"/>
              </w:rPr>
              <w:t>0976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E4816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4433A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7DE668"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Rel-15 EN-DC inter-band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FCF6BA"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81941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0903C6"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E2950D"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87CF090" w14:textId="77777777" w:rsidR="00D4531E" w:rsidRPr="00DD6CFB" w:rsidRDefault="00D4531E" w:rsidP="00DD6CFB">
            <w:pPr>
              <w:pStyle w:val="TAL"/>
              <w:rPr>
                <w:sz w:val="16"/>
                <w:szCs w:val="16"/>
                <w:lang w:eastAsia="en-US"/>
              </w:rPr>
            </w:pPr>
            <w:r w:rsidRPr="00DD6CFB">
              <w:rPr>
                <w:sz w:val="16"/>
                <w:szCs w:val="16"/>
                <w:lang w:eastAsia="en-US"/>
              </w:rPr>
              <w:t>R5-198960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2579D0" w14:textId="77777777" w:rsidR="00D4531E" w:rsidRPr="00DD6CFB" w:rsidRDefault="00D4531E" w:rsidP="00DD6CFB">
            <w:pPr>
              <w:pStyle w:val="TAL"/>
              <w:rPr>
                <w:sz w:val="16"/>
                <w:szCs w:val="16"/>
                <w:lang w:eastAsia="en-US"/>
              </w:rPr>
            </w:pPr>
            <w:r w:rsidRPr="00DD6CFB">
              <w:rPr>
                <w:sz w:val="16"/>
                <w:szCs w:val="16"/>
                <w:lang w:eastAsia="en-US"/>
              </w:rPr>
              <w:t>0980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BEEE9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D2E78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08D805" w14:textId="77777777" w:rsidR="00D4531E" w:rsidRPr="00DD6CFB" w:rsidRDefault="00D4531E" w:rsidP="00DD6CFB">
            <w:pPr>
              <w:pStyle w:val="TAL"/>
              <w:rPr>
                <w:sz w:val="16"/>
                <w:szCs w:val="16"/>
                <w:lang w:eastAsia="en-US"/>
              </w:rPr>
            </w:pPr>
            <w:r w:rsidRPr="00DD6CFB">
              <w:rPr>
                <w:sz w:val="16"/>
                <w:szCs w:val="16"/>
                <w:lang w:eastAsia="en-US"/>
              </w:rPr>
              <w:t xml:space="preserve">Introduction of test frequencies for Rel-16 NR inter-band CA configurations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541793"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F5070E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F21F25"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A193E7"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B3C702" w14:textId="77777777" w:rsidR="00D4531E" w:rsidRPr="00DD6CFB" w:rsidRDefault="00D4531E" w:rsidP="00DD6CFB">
            <w:pPr>
              <w:pStyle w:val="TAL"/>
              <w:rPr>
                <w:sz w:val="16"/>
                <w:szCs w:val="16"/>
                <w:lang w:eastAsia="en-US"/>
              </w:rPr>
            </w:pPr>
            <w:r w:rsidRPr="00DD6CFB">
              <w:rPr>
                <w:sz w:val="16"/>
                <w:szCs w:val="16"/>
                <w:lang w:eastAsia="en-US"/>
              </w:rPr>
              <w:t>R5-198961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E65327" w14:textId="77777777" w:rsidR="00D4531E" w:rsidRPr="00DD6CFB" w:rsidRDefault="00D4531E" w:rsidP="00DD6CFB">
            <w:pPr>
              <w:pStyle w:val="TAL"/>
              <w:rPr>
                <w:sz w:val="16"/>
                <w:szCs w:val="16"/>
                <w:lang w:eastAsia="en-US"/>
              </w:rPr>
            </w:pPr>
            <w:r w:rsidRPr="00DD6CFB">
              <w:rPr>
                <w:sz w:val="16"/>
                <w:szCs w:val="16"/>
                <w:lang w:eastAsia="en-US"/>
              </w:rPr>
              <w:t>0987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10A4D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90F1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8AB850"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configuration CA_n29A-n66A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CDCD7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3180C1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080E95"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243AAD"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EBE2CD" w14:textId="77777777" w:rsidR="00D4531E" w:rsidRPr="00DD6CFB" w:rsidRDefault="00D4531E" w:rsidP="00DD6CFB">
            <w:pPr>
              <w:pStyle w:val="TAL"/>
              <w:rPr>
                <w:sz w:val="16"/>
                <w:szCs w:val="16"/>
                <w:lang w:eastAsia="en-US"/>
              </w:rPr>
            </w:pPr>
            <w:r w:rsidRPr="00DD6CFB">
              <w:rPr>
                <w:sz w:val="16"/>
                <w:szCs w:val="16"/>
                <w:lang w:eastAsia="en-US"/>
              </w:rPr>
              <w:t>R5-198962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68B84D" w14:textId="77777777" w:rsidR="00D4531E" w:rsidRPr="00DD6CFB" w:rsidRDefault="00D4531E" w:rsidP="00DD6CFB">
            <w:pPr>
              <w:pStyle w:val="TAL"/>
              <w:rPr>
                <w:sz w:val="16"/>
                <w:szCs w:val="16"/>
                <w:lang w:eastAsia="en-US"/>
              </w:rPr>
            </w:pPr>
            <w:r w:rsidRPr="00DD6CFB">
              <w:rPr>
                <w:sz w:val="16"/>
                <w:szCs w:val="16"/>
                <w:lang w:eastAsia="en-US"/>
              </w:rPr>
              <w:t>1003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73360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ED163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79399B"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Rel-15 NR DC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A3C70E"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040204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C94F4C5"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7F13AA"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224263" w14:textId="77777777" w:rsidR="00D4531E" w:rsidRPr="00DD6CFB" w:rsidRDefault="00D4531E" w:rsidP="00DD6CFB">
            <w:pPr>
              <w:pStyle w:val="TAL"/>
              <w:rPr>
                <w:sz w:val="16"/>
                <w:szCs w:val="16"/>
                <w:lang w:eastAsia="en-US"/>
              </w:rPr>
            </w:pPr>
            <w:r w:rsidRPr="00DD6CFB">
              <w:rPr>
                <w:sz w:val="16"/>
                <w:szCs w:val="16"/>
                <w:lang w:eastAsia="en-US"/>
              </w:rPr>
              <w:t>R5-198997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59C3CD" w14:textId="77777777" w:rsidR="00D4531E" w:rsidRPr="00DD6CFB" w:rsidRDefault="00D4531E" w:rsidP="00DD6CFB">
            <w:pPr>
              <w:pStyle w:val="TAL"/>
              <w:rPr>
                <w:sz w:val="16"/>
                <w:szCs w:val="16"/>
                <w:lang w:eastAsia="en-US"/>
              </w:rPr>
            </w:pPr>
            <w:r w:rsidRPr="00DD6CFB">
              <w:rPr>
                <w:sz w:val="16"/>
                <w:szCs w:val="16"/>
                <w:lang w:eastAsia="en-US"/>
              </w:rPr>
              <w:t>1068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B988C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C13D7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60E6A2" w14:textId="77777777" w:rsidR="00D4531E" w:rsidRPr="00DD6CFB" w:rsidRDefault="00D4531E" w:rsidP="00DD6CFB">
            <w:pPr>
              <w:pStyle w:val="TAL"/>
              <w:rPr>
                <w:sz w:val="16"/>
                <w:szCs w:val="16"/>
                <w:lang w:eastAsia="en-US"/>
              </w:rPr>
            </w:pPr>
            <w:r w:rsidRPr="00DD6CFB">
              <w:rPr>
                <w:sz w:val="16"/>
                <w:szCs w:val="16"/>
                <w:lang w:eastAsia="en-US"/>
              </w:rPr>
              <w:t>Introduction of test frequencies and parameters for NR bands n29, n48 and n65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7CC93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C8DD51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22B003"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C73EBA"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BE4507" w14:textId="77777777" w:rsidR="00D4531E" w:rsidRPr="00DD6CFB" w:rsidRDefault="00D4531E" w:rsidP="00DD6CFB">
            <w:pPr>
              <w:pStyle w:val="TAL"/>
              <w:rPr>
                <w:sz w:val="16"/>
                <w:szCs w:val="16"/>
                <w:lang w:eastAsia="en-US"/>
              </w:rPr>
            </w:pPr>
            <w:r w:rsidRPr="00DD6CFB">
              <w:rPr>
                <w:sz w:val="16"/>
                <w:szCs w:val="16"/>
                <w:lang w:eastAsia="en-US"/>
              </w:rPr>
              <w:t>R5-199008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6B071D" w14:textId="77777777" w:rsidR="00D4531E" w:rsidRPr="00DD6CFB" w:rsidRDefault="00D4531E" w:rsidP="00DD6CFB">
            <w:pPr>
              <w:pStyle w:val="TAL"/>
              <w:rPr>
                <w:sz w:val="16"/>
                <w:szCs w:val="16"/>
                <w:lang w:eastAsia="en-US"/>
              </w:rPr>
            </w:pPr>
            <w:r w:rsidRPr="00DD6CFB">
              <w:rPr>
                <w:sz w:val="16"/>
                <w:szCs w:val="16"/>
                <w:lang w:eastAsia="en-US"/>
              </w:rPr>
              <w:t>0997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FCE11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54FFD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E86B18" w14:textId="77777777" w:rsidR="00D4531E" w:rsidRPr="00DD6CFB" w:rsidRDefault="00D4531E" w:rsidP="00DD6CFB">
            <w:pPr>
              <w:pStyle w:val="TAL"/>
              <w:rPr>
                <w:sz w:val="16"/>
                <w:szCs w:val="16"/>
                <w:lang w:eastAsia="en-US"/>
              </w:rPr>
            </w:pPr>
            <w:r w:rsidRPr="00DD6CFB">
              <w:rPr>
                <w:sz w:val="16"/>
                <w:szCs w:val="16"/>
                <w:lang w:eastAsia="en-US"/>
              </w:rPr>
              <w:t>Editorial update WLAN table 4.5.2.2-3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615F31"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EAE12E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347141"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E9904C"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518A9A" w14:textId="77777777" w:rsidR="00D4531E" w:rsidRPr="00DD6CFB" w:rsidRDefault="00D4531E" w:rsidP="00DD6CFB">
            <w:pPr>
              <w:pStyle w:val="TAL"/>
              <w:rPr>
                <w:sz w:val="16"/>
                <w:szCs w:val="16"/>
                <w:lang w:eastAsia="en-US"/>
              </w:rPr>
            </w:pPr>
            <w:r w:rsidRPr="00DD6CFB">
              <w:rPr>
                <w:sz w:val="16"/>
                <w:szCs w:val="16"/>
                <w:lang w:eastAsia="en-US"/>
              </w:rPr>
              <w:t>R5-199013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3F0B5C" w14:textId="77777777" w:rsidR="00D4531E" w:rsidRPr="00DD6CFB" w:rsidRDefault="00D4531E" w:rsidP="00DD6CFB">
            <w:pPr>
              <w:pStyle w:val="TAL"/>
              <w:rPr>
                <w:sz w:val="16"/>
                <w:szCs w:val="16"/>
                <w:lang w:eastAsia="en-US"/>
              </w:rPr>
            </w:pPr>
            <w:r w:rsidRPr="00DD6CFB">
              <w:rPr>
                <w:sz w:val="16"/>
                <w:szCs w:val="16"/>
                <w:lang w:eastAsia="en-US"/>
              </w:rPr>
              <w:t>0943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A3CB5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BBEF3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D4F66E" w14:textId="77777777" w:rsidR="00D4531E" w:rsidRPr="00DD6CFB" w:rsidRDefault="00D4531E" w:rsidP="00DD6CFB">
            <w:pPr>
              <w:pStyle w:val="TAL"/>
              <w:rPr>
                <w:sz w:val="16"/>
                <w:szCs w:val="16"/>
                <w:lang w:eastAsia="en-US"/>
              </w:rPr>
            </w:pPr>
            <w:r w:rsidRPr="00DD6CFB">
              <w:rPr>
                <w:sz w:val="16"/>
                <w:szCs w:val="16"/>
                <w:lang w:eastAsia="en-US"/>
              </w:rPr>
              <w:t>Correction to SMTC and GAP for inter frequency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FED7EA"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6A8D9B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175100"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8B523B"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DE641E" w14:textId="77777777" w:rsidR="00D4531E" w:rsidRPr="00DD6CFB" w:rsidRDefault="00D4531E" w:rsidP="00DD6CFB">
            <w:pPr>
              <w:pStyle w:val="TAL"/>
              <w:rPr>
                <w:sz w:val="16"/>
                <w:szCs w:val="16"/>
                <w:lang w:eastAsia="en-US"/>
              </w:rPr>
            </w:pPr>
            <w:r w:rsidRPr="00DD6CFB">
              <w:rPr>
                <w:sz w:val="16"/>
                <w:szCs w:val="16"/>
                <w:lang w:eastAsia="en-US"/>
              </w:rPr>
              <w:t>R5-199015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B3C610" w14:textId="77777777" w:rsidR="00D4531E" w:rsidRPr="00DD6CFB" w:rsidRDefault="00D4531E" w:rsidP="00DD6CFB">
            <w:pPr>
              <w:pStyle w:val="TAL"/>
              <w:rPr>
                <w:sz w:val="16"/>
                <w:szCs w:val="16"/>
                <w:lang w:eastAsia="en-US"/>
              </w:rPr>
            </w:pPr>
            <w:r w:rsidRPr="00DD6CFB">
              <w:rPr>
                <w:sz w:val="16"/>
                <w:szCs w:val="16"/>
                <w:lang w:eastAsia="en-US"/>
              </w:rPr>
              <w:t>0981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C234B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6C652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291B9"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CA and EN-DC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4D0AED"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4FA448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6B584D0"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B4FDBF"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776E96" w14:textId="77777777" w:rsidR="00D4531E" w:rsidRPr="00DD6CFB" w:rsidRDefault="00D4531E" w:rsidP="00DD6CFB">
            <w:pPr>
              <w:pStyle w:val="TAL"/>
              <w:rPr>
                <w:sz w:val="16"/>
                <w:szCs w:val="16"/>
                <w:lang w:eastAsia="en-US"/>
              </w:rPr>
            </w:pPr>
            <w:r w:rsidRPr="00DD6CFB">
              <w:rPr>
                <w:sz w:val="16"/>
                <w:szCs w:val="16"/>
                <w:lang w:eastAsia="en-US"/>
              </w:rPr>
              <w:t>R5-199016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DA6767" w14:textId="77777777" w:rsidR="00D4531E" w:rsidRPr="00DD6CFB" w:rsidRDefault="00D4531E" w:rsidP="00DD6CFB">
            <w:pPr>
              <w:pStyle w:val="TAL"/>
              <w:rPr>
                <w:sz w:val="16"/>
                <w:szCs w:val="16"/>
                <w:lang w:eastAsia="en-US"/>
              </w:rPr>
            </w:pPr>
            <w:r w:rsidRPr="00DD6CFB">
              <w:rPr>
                <w:sz w:val="16"/>
                <w:szCs w:val="16"/>
                <w:lang w:eastAsia="en-US"/>
              </w:rPr>
              <w:t>1049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BDBE7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4008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820FF9" w14:textId="77777777" w:rsidR="00D4531E" w:rsidRPr="00DD6CFB" w:rsidRDefault="00D4531E" w:rsidP="00DD6CFB">
            <w:pPr>
              <w:pStyle w:val="TAL"/>
              <w:rPr>
                <w:sz w:val="16"/>
                <w:szCs w:val="16"/>
                <w:lang w:eastAsia="en-US"/>
              </w:rPr>
            </w:pPr>
            <w:r w:rsidRPr="00DD6CFB">
              <w:rPr>
                <w:sz w:val="16"/>
                <w:szCs w:val="16"/>
                <w:lang w:eastAsia="en-US"/>
              </w:rPr>
              <w:t>Updates to Test Procedure 4.9.11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ABAC35"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7A10D6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2479CB"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610670"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40B82D" w14:textId="77777777" w:rsidR="00D4531E" w:rsidRPr="00DD6CFB" w:rsidRDefault="00D4531E" w:rsidP="00DD6CFB">
            <w:pPr>
              <w:pStyle w:val="TAL"/>
              <w:rPr>
                <w:sz w:val="16"/>
                <w:szCs w:val="16"/>
                <w:lang w:eastAsia="en-US"/>
              </w:rPr>
            </w:pPr>
            <w:r w:rsidRPr="00DD6CFB">
              <w:rPr>
                <w:sz w:val="16"/>
                <w:szCs w:val="16"/>
                <w:lang w:eastAsia="en-US"/>
              </w:rPr>
              <w:t>R5-199017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E6751D" w14:textId="77777777" w:rsidR="00D4531E" w:rsidRPr="00DD6CFB" w:rsidRDefault="00D4531E" w:rsidP="00DD6CFB">
            <w:pPr>
              <w:pStyle w:val="TAL"/>
              <w:rPr>
                <w:sz w:val="16"/>
                <w:szCs w:val="16"/>
                <w:lang w:eastAsia="en-US"/>
              </w:rPr>
            </w:pPr>
            <w:r w:rsidRPr="00DD6CFB">
              <w:rPr>
                <w:sz w:val="16"/>
                <w:szCs w:val="16"/>
                <w:lang w:eastAsia="en-US"/>
              </w:rPr>
              <w:t>1050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27B2A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FC7C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4E2057" w14:textId="77777777" w:rsidR="00D4531E" w:rsidRPr="00DD6CFB" w:rsidRDefault="00D4531E" w:rsidP="00DD6CFB">
            <w:pPr>
              <w:pStyle w:val="TAL"/>
              <w:rPr>
                <w:sz w:val="16"/>
                <w:szCs w:val="16"/>
                <w:lang w:eastAsia="en-US"/>
              </w:rPr>
            </w:pPr>
            <w:r w:rsidRPr="00DD6CFB">
              <w:rPr>
                <w:sz w:val="16"/>
                <w:szCs w:val="16"/>
                <w:lang w:eastAsia="en-US"/>
              </w:rPr>
              <w:t>Updates to Test Procedure 4.9.12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3B9A74"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5E11A06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8B601C"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F30782"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73F14E" w14:textId="77777777" w:rsidR="00D4531E" w:rsidRPr="00DD6CFB" w:rsidRDefault="00D4531E" w:rsidP="00DD6CFB">
            <w:pPr>
              <w:pStyle w:val="TAL"/>
              <w:rPr>
                <w:sz w:val="16"/>
                <w:szCs w:val="16"/>
                <w:lang w:eastAsia="en-US"/>
              </w:rPr>
            </w:pPr>
            <w:r w:rsidRPr="00DD6CFB">
              <w:rPr>
                <w:sz w:val="16"/>
                <w:szCs w:val="16"/>
                <w:lang w:eastAsia="en-US"/>
              </w:rPr>
              <w:t>R5-199020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FCE02E" w14:textId="77777777" w:rsidR="00D4531E" w:rsidRPr="00DD6CFB" w:rsidRDefault="00D4531E" w:rsidP="00DD6CFB">
            <w:pPr>
              <w:pStyle w:val="TAL"/>
              <w:rPr>
                <w:sz w:val="16"/>
                <w:szCs w:val="16"/>
                <w:lang w:eastAsia="en-US"/>
              </w:rPr>
            </w:pPr>
            <w:r w:rsidRPr="00DD6CFB">
              <w:rPr>
                <w:sz w:val="16"/>
                <w:szCs w:val="16"/>
                <w:lang w:eastAsia="en-US"/>
              </w:rPr>
              <w:t>1079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3109F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575C7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82E2A5" w14:textId="77777777" w:rsidR="00D4531E" w:rsidRPr="00DD6CFB" w:rsidRDefault="00D4531E" w:rsidP="00DD6CFB">
            <w:pPr>
              <w:pStyle w:val="TAL"/>
              <w:rPr>
                <w:sz w:val="16"/>
                <w:szCs w:val="16"/>
                <w:lang w:eastAsia="en-US"/>
              </w:rPr>
            </w:pPr>
            <w:r w:rsidRPr="00DD6CFB">
              <w:rPr>
                <w:sz w:val="16"/>
                <w:szCs w:val="16"/>
                <w:lang w:eastAsia="en-US"/>
              </w:rPr>
              <w:t>Update default setting of deriveSSB-IndexFromCell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3DD499"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8D135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43CA23"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AE936D"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5AC052" w14:textId="77777777" w:rsidR="00D4531E" w:rsidRPr="00DD6CFB" w:rsidRDefault="00D4531E" w:rsidP="00DD6CFB">
            <w:pPr>
              <w:pStyle w:val="TAL"/>
              <w:rPr>
                <w:sz w:val="16"/>
                <w:szCs w:val="16"/>
                <w:lang w:eastAsia="en-US"/>
              </w:rPr>
            </w:pPr>
            <w:r w:rsidRPr="00DD6CFB">
              <w:rPr>
                <w:sz w:val="16"/>
                <w:szCs w:val="16"/>
                <w:lang w:eastAsia="en-US"/>
              </w:rPr>
              <w:t>R5-199021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90F036" w14:textId="77777777" w:rsidR="00D4531E" w:rsidRPr="00DD6CFB" w:rsidRDefault="00D4531E" w:rsidP="00DD6CFB">
            <w:pPr>
              <w:pStyle w:val="TAL"/>
              <w:rPr>
                <w:sz w:val="16"/>
                <w:szCs w:val="16"/>
                <w:lang w:eastAsia="en-US"/>
              </w:rPr>
            </w:pPr>
            <w:r w:rsidRPr="00DD6CFB">
              <w:rPr>
                <w:sz w:val="16"/>
                <w:szCs w:val="16"/>
                <w:lang w:eastAsia="en-US"/>
              </w:rPr>
              <w:t>1011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5C536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F9A1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A4D78D" w14:textId="77777777" w:rsidR="00D4531E" w:rsidRPr="00DD6CFB" w:rsidRDefault="00D4531E" w:rsidP="00DD6CFB">
            <w:pPr>
              <w:pStyle w:val="TAL"/>
              <w:rPr>
                <w:sz w:val="16"/>
                <w:szCs w:val="16"/>
                <w:lang w:eastAsia="en-US"/>
              </w:rPr>
            </w:pPr>
            <w:r w:rsidRPr="00DD6CFB">
              <w:rPr>
                <w:sz w:val="16"/>
                <w:szCs w:val="16"/>
                <w:lang w:eastAsia="en-US"/>
              </w:rPr>
              <w:t>Update IE TDD-UL-DL-Config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EE1610"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6BE674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FDAF70"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B4029EA"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794C1C3" w14:textId="77777777" w:rsidR="00D4531E" w:rsidRPr="00DD6CFB" w:rsidRDefault="00D4531E" w:rsidP="00DD6CFB">
            <w:pPr>
              <w:pStyle w:val="TAL"/>
              <w:rPr>
                <w:sz w:val="16"/>
                <w:szCs w:val="16"/>
                <w:lang w:eastAsia="en-US"/>
              </w:rPr>
            </w:pPr>
            <w:r w:rsidRPr="00DD6CFB">
              <w:rPr>
                <w:sz w:val="16"/>
                <w:szCs w:val="16"/>
                <w:lang w:eastAsia="en-US"/>
              </w:rPr>
              <w:t>R5-199022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DA21D2" w14:textId="77777777" w:rsidR="00D4531E" w:rsidRPr="00DD6CFB" w:rsidRDefault="00D4531E" w:rsidP="00DD6CFB">
            <w:pPr>
              <w:pStyle w:val="TAL"/>
              <w:rPr>
                <w:sz w:val="16"/>
                <w:szCs w:val="16"/>
                <w:lang w:eastAsia="en-US"/>
              </w:rPr>
            </w:pPr>
            <w:r w:rsidRPr="00DD6CFB">
              <w:rPr>
                <w:sz w:val="16"/>
                <w:szCs w:val="16"/>
                <w:lang w:eastAsia="en-US"/>
              </w:rPr>
              <w:t>1070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502FD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46ECB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F4247D" w14:textId="77777777" w:rsidR="00D4531E" w:rsidRPr="00DD6CFB" w:rsidRDefault="00D4531E" w:rsidP="00DD6CFB">
            <w:pPr>
              <w:pStyle w:val="TAL"/>
              <w:rPr>
                <w:sz w:val="16"/>
                <w:szCs w:val="16"/>
                <w:lang w:eastAsia="en-US"/>
              </w:rPr>
            </w:pPr>
            <w:r w:rsidRPr="00DD6CFB">
              <w:rPr>
                <w:sz w:val="16"/>
                <w:szCs w:val="16"/>
                <w:lang w:eastAsia="en-US"/>
              </w:rPr>
              <w:t>Updates to Signalling Reference test 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289A8F"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21CBF9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8C9DB5"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8AE1EE"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0A0B48" w14:textId="77777777" w:rsidR="00D4531E" w:rsidRPr="00DD6CFB" w:rsidRDefault="00D4531E" w:rsidP="00DD6CFB">
            <w:pPr>
              <w:pStyle w:val="TAL"/>
              <w:rPr>
                <w:sz w:val="16"/>
                <w:szCs w:val="16"/>
                <w:lang w:eastAsia="en-US"/>
              </w:rPr>
            </w:pPr>
            <w:r w:rsidRPr="00DD6CFB">
              <w:rPr>
                <w:sz w:val="16"/>
                <w:szCs w:val="16"/>
                <w:lang w:eastAsia="en-US"/>
              </w:rPr>
              <w:t>R5-199026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5F8164" w14:textId="77777777" w:rsidR="00D4531E" w:rsidRPr="00DD6CFB" w:rsidRDefault="00D4531E" w:rsidP="00DD6CFB">
            <w:pPr>
              <w:pStyle w:val="TAL"/>
              <w:rPr>
                <w:sz w:val="16"/>
                <w:szCs w:val="16"/>
                <w:lang w:eastAsia="en-US"/>
              </w:rPr>
            </w:pPr>
            <w:r w:rsidRPr="00DD6CFB">
              <w:rPr>
                <w:sz w:val="16"/>
                <w:szCs w:val="16"/>
                <w:lang w:eastAsia="en-US"/>
              </w:rPr>
              <w:t>1025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F3AC50"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26461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5BAFB3" w14:textId="77777777" w:rsidR="00D4531E" w:rsidRPr="00DD6CFB" w:rsidRDefault="00D4531E" w:rsidP="00DD6CFB">
            <w:pPr>
              <w:pStyle w:val="TAL"/>
              <w:rPr>
                <w:sz w:val="16"/>
                <w:szCs w:val="16"/>
                <w:lang w:eastAsia="en-US"/>
              </w:rPr>
            </w:pPr>
            <w:r w:rsidRPr="00DD6CFB">
              <w:rPr>
                <w:sz w:val="16"/>
                <w:szCs w:val="16"/>
                <w:lang w:eastAsia="en-US"/>
              </w:rPr>
              <w:t>Update IE 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7073F1"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9DD070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EED1EE"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F87BA4"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AC16DF" w14:textId="77777777" w:rsidR="00D4531E" w:rsidRPr="00DD6CFB" w:rsidRDefault="00D4531E" w:rsidP="00DD6CFB">
            <w:pPr>
              <w:pStyle w:val="TAL"/>
              <w:rPr>
                <w:sz w:val="16"/>
                <w:szCs w:val="16"/>
                <w:lang w:eastAsia="en-US"/>
              </w:rPr>
            </w:pPr>
            <w:r w:rsidRPr="00DD6CFB">
              <w:rPr>
                <w:sz w:val="16"/>
                <w:szCs w:val="16"/>
                <w:lang w:eastAsia="en-US"/>
              </w:rPr>
              <w:t>R5-199071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F6501D" w14:textId="77777777" w:rsidR="00D4531E" w:rsidRPr="00DD6CFB" w:rsidRDefault="00D4531E" w:rsidP="00DD6CFB">
            <w:pPr>
              <w:pStyle w:val="TAL"/>
              <w:rPr>
                <w:sz w:val="16"/>
                <w:szCs w:val="16"/>
                <w:lang w:eastAsia="en-US"/>
              </w:rPr>
            </w:pPr>
            <w:r w:rsidRPr="00DD6CFB">
              <w:rPr>
                <w:sz w:val="16"/>
                <w:szCs w:val="16"/>
                <w:lang w:eastAsia="en-US"/>
              </w:rPr>
              <w:t>0944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6C3FF9"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DF32B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A84DE6" w14:textId="77777777" w:rsidR="00D4531E" w:rsidRPr="00DD6CFB" w:rsidRDefault="00D4531E" w:rsidP="00DD6CFB">
            <w:pPr>
              <w:pStyle w:val="TAL"/>
              <w:rPr>
                <w:sz w:val="16"/>
                <w:szCs w:val="16"/>
                <w:lang w:eastAsia="en-US"/>
              </w:rPr>
            </w:pPr>
            <w:r w:rsidRPr="00DD6CFB">
              <w:rPr>
                <w:sz w:val="16"/>
                <w:szCs w:val="16"/>
                <w:lang w:eastAsia="en-US"/>
              </w:rPr>
              <w:t>Update of SUL related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C140BB"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8A0D37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642B47"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DD2D6B"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24278E" w14:textId="77777777" w:rsidR="00D4531E" w:rsidRPr="00DD6CFB" w:rsidRDefault="00D4531E" w:rsidP="00DD6CFB">
            <w:pPr>
              <w:pStyle w:val="TAL"/>
              <w:rPr>
                <w:sz w:val="16"/>
                <w:szCs w:val="16"/>
                <w:lang w:eastAsia="en-US"/>
              </w:rPr>
            </w:pPr>
            <w:r w:rsidRPr="00DD6CFB">
              <w:rPr>
                <w:sz w:val="16"/>
                <w:szCs w:val="16"/>
                <w:lang w:eastAsia="en-US"/>
              </w:rPr>
              <w:t>R5-199075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0E4993" w14:textId="77777777" w:rsidR="00D4531E" w:rsidRPr="00DD6CFB" w:rsidRDefault="00D4531E" w:rsidP="00DD6CFB">
            <w:pPr>
              <w:pStyle w:val="TAL"/>
              <w:rPr>
                <w:sz w:val="16"/>
                <w:szCs w:val="16"/>
                <w:lang w:eastAsia="en-US"/>
              </w:rPr>
            </w:pPr>
            <w:r w:rsidRPr="00DD6CFB">
              <w:rPr>
                <w:sz w:val="16"/>
                <w:szCs w:val="16"/>
                <w:lang w:eastAsia="en-US"/>
              </w:rPr>
              <w:t>1080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29882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5A4F9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ACFA07" w14:textId="77777777" w:rsidR="00D4531E" w:rsidRPr="00DD6CFB" w:rsidRDefault="00D4531E" w:rsidP="00DD6CFB">
            <w:pPr>
              <w:pStyle w:val="TAL"/>
              <w:rPr>
                <w:sz w:val="16"/>
                <w:szCs w:val="16"/>
                <w:lang w:eastAsia="en-US"/>
              </w:rPr>
            </w:pPr>
            <w:r w:rsidRPr="00DD6CFB">
              <w:rPr>
                <w:sz w:val="16"/>
                <w:szCs w:val="16"/>
                <w:lang w:eastAsia="en-US"/>
              </w:rPr>
              <w:t>Correction to NR RRC_IDLE mode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0096AA"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6E17C4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DD8906"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DE6A4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9FB0A8" w14:textId="77777777" w:rsidR="00D4531E" w:rsidRPr="00DD6CFB" w:rsidRDefault="00D4531E" w:rsidP="00DD6CFB">
            <w:pPr>
              <w:pStyle w:val="TAL"/>
              <w:rPr>
                <w:sz w:val="16"/>
                <w:szCs w:val="16"/>
                <w:lang w:eastAsia="en-US"/>
              </w:rPr>
            </w:pPr>
            <w:r w:rsidRPr="00DD6CFB">
              <w:rPr>
                <w:sz w:val="16"/>
                <w:szCs w:val="16"/>
                <w:lang w:eastAsia="en-US"/>
              </w:rPr>
              <w:t>R5-199093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4903D6" w14:textId="77777777" w:rsidR="00D4531E" w:rsidRPr="00DD6CFB" w:rsidRDefault="00D4531E" w:rsidP="00DD6CFB">
            <w:pPr>
              <w:pStyle w:val="TAL"/>
              <w:rPr>
                <w:sz w:val="16"/>
                <w:szCs w:val="16"/>
                <w:lang w:eastAsia="en-US"/>
              </w:rPr>
            </w:pPr>
            <w:r w:rsidRPr="00DD6CFB">
              <w:rPr>
                <w:sz w:val="16"/>
                <w:szCs w:val="16"/>
                <w:lang w:eastAsia="en-US"/>
              </w:rPr>
              <w:t>1065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24E44F"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57940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D77909" w14:textId="77777777" w:rsidR="00D4531E" w:rsidRPr="00DD6CFB" w:rsidRDefault="00D4531E" w:rsidP="00DD6CFB">
            <w:pPr>
              <w:pStyle w:val="TAL"/>
              <w:rPr>
                <w:sz w:val="16"/>
                <w:szCs w:val="16"/>
                <w:lang w:eastAsia="en-US"/>
              </w:rPr>
            </w:pPr>
            <w:r w:rsidRPr="00DD6CFB">
              <w:rPr>
                <w:sz w:val="16"/>
                <w:szCs w:val="16"/>
                <w:lang w:eastAsia="en-US"/>
              </w:rPr>
              <w:t>Update chapter 4.5.4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4B1E99"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C3A15E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692EBF"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333166"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7FAF1FE" w14:textId="77777777" w:rsidR="00D4531E" w:rsidRPr="00DD6CFB" w:rsidRDefault="00D4531E" w:rsidP="00DD6CFB">
            <w:pPr>
              <w:pStyle w:val="TAL"/>
              <w:rPr>
                <w:sz w:val="16"/>
                <w:szCs w:val="16"/>
                <w:lang w:eastAsia="en-US"/>
              </w:rPr>
            </w:pPr>
            <w:r w:rsidRPr="00DD6CFB">
              <w:rPr>
                <w:sz w:val="16"/>
                <w:szCs w:val="16"/>
                <w:lang w:eastAsia="en-US"/>
              </w:rPr>
              <w:t>R5-199094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22723E" w14:textId="77777777" w:rsidR="00D4531E" w:rsidRPr="00DD6CFB" w:rsidRDefault="00D4531E" w:rsidP="00DD6CFB">
            <w:pPr>
              <w:pStyle w:val="TAL"/>
              <w:rPr>
                <w:sz w:val="16"/>
                <w:szCs w:val="16"/>
                <w:lang w:eastAsia="en-US"/>
              </w:rPr>
            </w:pPr>
            <w:r w:rsidRPr="00DD6CFB">
              <w:rPr>
                <w:sz w:val="16"/>
                <w:szCs w:val="16"/>
                <w:lang w:eastAsia="en-US"/>
              </w:rPr>
              <w:t>1069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858D9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9698B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6ED9FD" w14:textId="77777777" w:rsidR="00D4531E" w:rsidRPr="00DD6CFB" w:rsidRDefault="00D4531E" w:rsidP="00DD6CFB">
            <w:pPr>
              <w:pStyle w:val="TAL"/>
              <w:rPr>
                <w:sz w:val="16"/>
                <w:szCs w:val="16"/>
                <w:lang w:eastAsia="en-US"/>
              </w:rPr>
            </w:pPr>
            <w:r w:rsidRPr="00DD6CFB">
              <w:rPr>
                <w:sz w:val="16"/>
                <w:szCs w:val="16"/>
                <w:lang w:eastAsia="en-US"/>
              </w:rPr>
              <w:t>Updates for handling of Multiple PDU sessions / Multiple DRBs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AD9501"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485AA33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668D18"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3F8D37"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1932FF" w14:textId="77777777" w:rsidR="00D4531E" w:rsidRPr="00DD6CFB" w:rsidRDefault="00D4531E" w:rsidP="00DD6CFB">
            <w:pPr>
              <w:pStyle w:val="TAL"/>
              <w:rPr>
                <w:sz w:val="16"/>
                <w:szCs w:val="16"/>
                <w:lang w:eastAsia="en-US"/>
              </w:rPr>
            </w:pPr>
            <w:r w:rsidRPr="00DD6CFB">
              <w:rPr>
                <w:sz w:val="16"/>
                <w:szCs w:val="16"/>
                <w:lang w:eastAsia="en-US"/>
              </w:rPr>
              <w:t>R5-199103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C64D6F" w14:textId="77777777" w:rsidR="00D4531E" w:rsidRPr="00DD6CFB" w:rsidRDefault="00D4531E" w:rsidP="00DD6CFB">
            <w:pPr>
              <w:pStyle w:val="TAL"/>
              <w:rPr>
                <w:sz w:val="16"/>
                <w:szCs w:val="16"/>
                <w:lang w:eastAsia="en-US"/>
              </w:rPr>
            </w:pPr>
            <w:r w:rsidRPr="00DD6CFB">
              <w:rPr>
                <w:sz w:val="16"/>
                <w:szCs w:val="16"/>
                <w:lang w:eastAsia="en-US"/>
              </w:rPr>
              <w:t>1076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956B45"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412F0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B4F36E" w14:textId="77777777" w:rsidR="00D4531E" w:rsidRPr="00DD6CFB" w:rsidRDefault="00D4531E" w:rsidP="00DD6CFB">
            <w:pPr>
              <w:pStyle w:val="TAL"/>
              <w:rPr>
                <w:sz w:val="16"/>
                <w:szCs w:val="16"/>
                <w:lang w:eastAsia="en-US"/>
              </w:rPr>
            </w:pPr>
            <w:r w:rsidRPr="00DD6CFB">
              <w:rPr>
                <w:sz w:val="16"/>
                <w:szCs w:val="16"/>
                <w:lang w:eastAsia="en-US"/>
              </w:rPr>
              <w:t>Adding new generic procedure for UE-requested PDU session modification after the first S1 to N1 mode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EBBA66"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3DC7204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342562"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8B077A"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AABC38" w14:textId="77777777" w:rsidR="00D4531E" w:rsidRPr="00DD6CFB" w:rsidRDefault="00D4531E" w:rsidP="00DD6CFB">
            <w:pPr>
              <w:pStyle w:val="TAL"/>
              <w:rPr>
                <w:sz w:val="16"/>
                <w:szCs w:val="16"/>
                <w:lang w:eastAsia="en-US"/>
              </w:rPr>
            </w:pPr>
            <w:r w:rsidRPr="00DD6CFB">
              <w:rPr>
                <w:sz w:val="16"/>
                <w:szCs w:val="16"/>
                <w:lang w:eastAsia="en-US"/>
              </w:rPr>
              <w:t>R5-199300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039593" w14:textId="77777777" w:rsidR="00D4531E" w:rsidRPr="00DD6CFB" w:rsidRDefault="00D4531E" w:rsidP="00DD6CFB">
            <w:pPr>
              <w:pStyle w:val="TAL"/>
              <w:rPr>
                <w:sz w:val="16"/>
                <w:szCs w:val="16"/>
                <w:lang w:eastAsia="en-US"/>
              </w:rPr>
            </w:pPr>
            <w:r w:rsidRPr="00DD6CFB">
              <w:rPr>
                <w:sz w:val="16"/>
                <w:szCs w:val="16"/>
                <w:lang w:eastAsia="en-US"/>
              </w:rPr>
              <w:t>1042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8DEB1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809E2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404557" w14:textId="77777777" w:rsidR="00D4531E" w:rsidRPr="00DD6CFB" w:rsidRDefault="00D4531E" w:rsidP="00DD6CFB">
            <w:pPr>
              <w:pStyle w:val="TAL"/>
              <w:rPr>
                <w:sz w:val="16"/>
                <w:szCs w:val="16"/>
                <w:lang w:eastAsia="en-US"/>
              </w:rPr>
            </w:pPr>
            <w:r w:rsidRPr="00DD6CFB">
              <w:rPr>
                <w:sz w:val="16"/>
                <w:szCs w:val="16"/>
                <w:lang w:eastAsia="en-US"/>
              </w:rPr>
              <w:t>Corrections on category of EN-DC configurations for test frequencies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0E829"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A71019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2ECE51"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ADB092"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5BC541" w14:textId="77777777" w:rsidR="00D4531E" w:rsidRPr="00DD6CFB" w:rsidRDefault="00D4531E" w:rsidP="00DD6CFB">
            <w:pPr>
              <w:pStyle w:val="TAL"/>
              <w:rPr>
                <w:sz w:val="16"/>
                <w:szCs w:val="16"/>
                <w:lang w:eastAsia="en-US"/>
              </w:rPr>
            </w:pPr>
            <w:r w:rsidRPr="00DD6CFB">
              <w:rPr>
                <w:sz w:val="16"/>
                <w:szCs w:val="16"/>
                <w:lang w:eastAsia="en-US"/>
              </w:rPr>
              <w:t>R5-199301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AB1DF6" w14:textId="77777777" w:rsidR="00D4531E" w:rsidRPr="00DD6CFB" w:rsidRDefault="00D4531E" w:rsidP="00DD6CFB">
            <w:pPr>
              <w:pStyle w:val="TAL"/>
              <w:rPr>
                <w:sz w:val="16"/>
                <w:szCs w:val="16"/>
                <w:lang w:eastAsia="en-US"/>
              </w:rPr>
            </w:pPr>
            <w:r w:rsidRPr="00DD6CFB">
              <w:rPr>
                <w:sz w:val="16"/>
                <w:szCs w:val="16"/>
                <w:lang w:eastAsia="en-US"/>
              </w:rPr>
              <w:t>1054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A94DE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1F0B4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FFC97A" w14:textId="77777777" w:rsidR="00D4531E" w:rsidRPr="00DD6CFB" w:rsidRDefault="00D4531E" w:rsidP="00DD6CFB">
            <w:pPr>
              <w:pStyle w:val="TAL"/>
              <w:rPr>
                <w:sz w:val="16"/>
                <w:szCs w:val="16"/>
                <w:lang w:eastAsia="en-US"/>
              </w:rPr>
            </w:pPr>
            <w:r w:rsidRPr="00DD6CFB">
              <w:rPr>
                <w:sz w:val="16"/>
                <w:szCs w:val="16"/>
                <w:lang w:eastAsia="en-US"/>
              </w:rPr>
              <w:t>Addition of ServingCellConfigCommon for RRM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E139BD"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71DD745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5605E6"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2D0372"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8EA23C7" w14:textId="77777777" w:rsidR="00D4531E" w:rsidRPr="00DD6CFB" w:rsidRDefault="00D4531E" w:rsidP="00DD6CFB">
            <w:pPr>
              <w:pStyle w:val="TAL"/>
              <w:rPr>
                <w:sz w:val="16"/>
                <w:szCs w:val="16"/>
                <w:lang w:eastAsia="en-US"/>
              </w:rPr>
            </w:pPr>
            <w:r w:rsidRPr="00DD6CFB">
              <w:rPr>
                <w:sz w:val="16"/>
                <w:szCs w:val="16"/>
                <w:lang w:eastAsia="en-US"/>
              </w:rPr>
              <w:t>R5-199302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6B4A69" w14:textId="77777777" w:rsidR="00D4531E" w:rsidRPr="00DD6CFB" w:rsidRDefault="00D4531E" w:rsidP="00DD6CFB">
            <w:pPr>
              <w:pStyle w:val="TAL"/>
              <w:rPr>
                <w:sz w:val="16"/>
                <w:szCs w:val="16"/>
                <w:lang w:eastAsia="en-US"/>
              </w:rPr>
            </w:pPr>
            <w:r w:rsidRPr="00DD6CFB">
              <w:rPr>
                <w:sz w:val="16"/>
                <w:szCs w:val="16"/>
                <w:lang w:eastAsia="en-US"/>
              </w:rPr>
              <w:t>1057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124BB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EEFCA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5F585A" w14:textId="77777777" w:rsidR="00D4531E" w:rsidRPr="00DD6CFB" w:rsidRDefault="00D4531E" w:rsidP="00DD6CFB">
            <w:pPr>
              <w:pStyle w:val="TAL"/>
              <w:rPr>
                <w:sz w:val="16"/>
                <w:szCs w:val="16"/>
                <w:lang w:eastAsia="en-US"/>
              </w:rPr>
            </w:pPr>
            <w:r w:rsidRPr="00DD6CFB">
              <w:rPr>
                <w:sz w:val="16"/>
                <w:szCs w:val="16"/>
                <w:lang w:eastAsia="en-US"/>
              </w:rPr>
              <w:t>Corrections on test frequencies for NR CA band n257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CD4BB0"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32D02B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C5A398"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21E4A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34D7365" w14:textId="77777777" w:rsidR="00D4531E" w:rsidRPr="00DD6CFB" w:rsidRDefault="00D4531E" w:rsidP="00DD6CFB">
            <w:pPr>
              <w:pStyle w:val="TAL"/>
              <w:rPr>
                <w:sz w:val="16"/>
                <w:szCs w:val="16"/>
                <w:lang w:eastAsia="en-US"/>
              </w:rPr>
            </w:pPr>
            <w:r w:rsidRPr="00DD6CFB">
              <w:rPr>
                <w:sz w:val="16"/>
                <w:szCs w:val="16"/>
                <w:lang w:eastAsia="en-US"/>
              </w:rPr>
              <w:t>R5-199303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50C148" w14:textId="77777777" w:rsidR="00D4531E" w:rsidRPr="00DD6CFB" w:rsidRDefault="00D4531E" w:rsidP="00DD6CFB">
            <w:pPr>
              <w:pStyle w:val="TAL"/>
              <w:rPr>
                <w:sz w:val="16"/>
                <w:szCs w:val="16"/>
                <w:lang w:eastAsia="en-US"/>
              </w:rPr>
            </w:pPr>
            <w:r w:rsidRPr="00DD6CFB">
              <w:rPr>
                <w:sz w:val="16"/>
                <w:szCs w:val="16"/>
                <w:lang w:eastAsia="en-US"/>
              </w:rPr>
              <w:t>1060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13CDF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D111F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A9E72C" w14:textId="77777777" w:rsidR="00D4531E" w:rsidRPr="00DD6CFB" w:rsidRDefault="00D4531E" w:rsidP="00DD6CFB">
            <w:pPr>
              <w:pStyle w:val="TAL"/>
              <w:rPr>
                <w:sz w:val="16"/>
                <w:szCs w:val="16"/>
                <w:lang w:eastAsia="en-US"/>
              </w:rPr>
            </w:pPr>
            <w:r w:rsidRPr="00DD6CFB">
              <w:rPr>
                <w:sz w:val="16"/>
                <w:szCs w:val="16"/>
                <w:lang w:eastAsia="en-US"/>
              </w:rPr>
              <w:t>Corrections on test frequencies for NR CA band n258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166BA8"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FEA7D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CE1BE4"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10EBDF"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358F05" w14:textId="77777777" w:rsidR="00D4531E" w:rsidRPr="00DD6CFB" w:rsidRDefault="00D4531E" w:rsidP="00DD6CFB">
            <w:pPr>
              <w:pStyle w:val="TAL"/>
              <w:rPr>
                <w:sz w:val="16"/>
                <w:szCs w:val="16"/>
                <w:lang w:eastAsia="en-US"/>
              </w:rPr>
            </w:pPr>
            <w:r w:rsidRPr="00DD6CFB">
              <w:rPr>
                <w:sz w:val="16"/>
                <w:szCs w:val="16"/>
                <w:lang w:eastAsia="en-US"/>
              </w:rPr>
              <w:t>R5-199304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BC97D2" w14:textId="77777777" w:rsidR="00D4531E" w:rsidRPr="00DD6CFB" w:rsidRDefault="00D4531E" w:rsidP="00DD6CFB">
            <w:pPr>
              <w:pStyle w:val="TAL"/>
              <w:rPr>
                <w:sz w:val="16"/>
                <w:szCs w:val="16"/>
                <w:lang w:eastAsia="en-US"/>
              </w:rPr>
            </w:pPr>
            <w:r w:rsidRPr="00DD6CFB">
              <w:rPr>
                <w:sz w:val="16"/>
                <w:szCs w:val="16"/>
                <w:lang w:eastAsia="en-US"/>
              </w:rPr>
              <w:t>1066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19276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0AA67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A1E918" w14:textId="77777777" w:rsidR="00D4531E" w:rsidRPr="00DD6CFB" w:rsidRDefault="00D4531E" w:rsidP="00DD6CFB">
            <w:pPr>
              <w:pStyle w:val="TAL"/>
              <w:rPr>
                <w:sz w:val="16"/>
                <w:szCs w:val="16"/>
                <w:lang w:eastAsia="en-US"/>
              </w:rPr>
            </w:pPr>
            <w:r w:rsidRPr="00DD6CFB">
              <w:rPr>
                <w:sz w:val="16"/>
                <w:szCs w:val="16"/>
                <w:lang w:eastAsia="en-US"/>
              </w:rPr>
              <w:t>Update Radio resource control information elements for RRM to add CSI-RS for Tracking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815D6"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6FD712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E11BAC"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EF34BB"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C6B9F5" w14:textId="77777777" w:rsidR="00D4531E" w:rsidRPr="00DD6CFB" w:rsidRDefault="00D4531E" w:rsidP="00DD6CFB">
            <w:pPr>
              <w:pStyle w:val="TAL"/>
              <w:rPr>
                <w:sz w:val="16"/>
                <w:szCs w:val="16"/>
                <w:lang w:eastAsia="en-US"/>
              </w:rPr>
            </w:pPr>
            <w:r w:rsidRPr="00DD6CFB">
              <w:rPr>
                <w:sz w:val="16"/>
                <w:szCs w:val="16"/>
                <w:lang w:eastAsia="en-US"/>
              </w:rPr>
              <w:t>R5-199423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D8DC8C" w14:textId="77777777" w:rsidR="00D4531E" w:rsidRPr="00DD6CFB" w:rsidRDefault="00D4531E" w:rsidP="00DD6CFB">
            <w:pPr>
              <w:pStyle w:val="TAL"/>
              <w:rPr>
                <w:sz w:val="16"/>
                <w:szCs w:val="16"/>
                <w:lang w:eastAsia="en-US"/>
              </w:rPr>
            </w:pPr>
            <w:r w:rsidRPr="00DD6CFB">
              <w:rPr>
                <w:sz w:val="16"/>
                <w:szCs w:val="16"/>
                <w:lang w:eastAsia="en-US"/>
              </w:rPr>
              <w:t>1077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91BA1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D701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E19A31" w14:textId="77777777" w:rsidR="00D4531E" w:rsidRPr="00DD6CFB" w:rsidRDefault="00D4531E" w:rsidP="00DD6CFB">
            <w:pPr>
              <w:pStyle w:val="TAL"/>
              <w:rPr>
                <w:sz w:val="16"/>
                <w:szCs w:val="16"/>
                <w:lang w:eastAsia="en-US"/>
              </w:rPr>
            </w:pPr>
            <w:r w:rsidRPr="00DD6CFB">
              <w:rPr>
                <w:sz w:val="16"/>
                <w:szCs w:val="16"/>
                <w:lang w:eastAsia="en-US"/>
              </w:rPr>
              <w:t>Update ra-responseWindow in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E504FF"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05C4928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3EA6F5C"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BEEADE"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454DAA" w14:textId="77777777" w:rsidR="00D4531E" w:rsidRPr="00DD6CFB" w:rsidRDefault="00D4531E" w:rsidP="00DD6CFB">
            <w:pPr>
              <w:pStyle w:val="TAL"/>
              <w:rPr>
                <w:sz w:val="16"/>
                <w:szCs w:val="16"/>
                <w:lang w:eastAsia="en-US"/>
              </w:rPr>
            </w:pPr>
            <w:r w:rsidRPr="00DD6CFB">
              <w:rPr>
                <w:sz w:val="16"/>
                <w:szCs w:val="16"/>
                <w:lang w:eastAsia="en-US"/>
              </w:rPr>
              <w:t>R5-199481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C17F40" w14:textId="77777777" w:rsidR="00D4531E" w:rsidRPr="00DD6CFB" w:rsidRDefault="00D4531E" w:rsidP="00DD6CFB">
            <w:pPr>
              <w:pStyle w:val="TAL"/>
              <w:rPr>
                <w:sz w:val="16"/>
                <w:szCs w:val="16"/>
                <w:lang w:eastAsia="en-US"/>
              </w:rPr>
            </w:pPr>
            <w:r w:rsidRPr="00DD6CFB">
              <w:rPr>
                <w:sz w:val="16"/>
                <w:szCs w:val="16"/>
                <w:lang w:eastAsia="en-US"/>
              </w:rPr>
              <w:t>0989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3B83E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4023F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B075B4" w14:textId="77777777" w:rsidR="00D4531E" w:rsidRPr="00DD6CFB" w:rsidRDefault="00D4531E" w:rsidP="00DD6CFB">
            <w:pPr>
              <w:pStyle w:val="TAL"/>
              <w:rPr>
                <w:sz w:val="16"/>
                <w:szCs w:val="16"/>
                <w:lang w:eastAsia="en-US"/>
              </w:rPr>
            </w:pPr>
            <w:r w:rsidRPr="00DD6CFB">
              <w:rPr>
                <w:sz w:val="16"/>
                <w:szCs w:val="16"/>
                <w:lang w:eastAsia="en-US"/>
              </w:rPr>
              <w:t>Addition of FR1 NR CA and NR 4Rx connection diagrams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A02BFE"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2B4AB84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371EFC"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AC9BBD"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DF749A" w14:textId="77777777" w:rsidR="00D4531E" w:rsidRPr="00DD6CFB" w:rsidRDefault="00D4531E" w:rsidP="00DD6CFB">
            <w:pPr>
              <w:pStyle w:val="TAL"/>
              <w:rPr>
                <w:sz w:val="16"/>
                <w:szCs w:val="16"/>
                <w:lang w:eastAsia="en-US"/>
              </w:rPr>
            </w:pPr>
            <w:r w:rsidRPr="00DD6CFB">
              <w:rPr>
                <w:sz w:val="16"/>
                <w:szCs w:val="16"/>
                <w:lang w:eastAsia="en-US"/>
              </w:rPr>
              <w:t>R5-199511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893B13" w14:textId="77777777" w:rsidR="00D4531E" w:rsidRPr="00DD6CFB" w:rsidRDefault="00D4531E" w:rsidP="00DD6CFB">
            <w:pPr>
              <w:pStyle w:val="TAL"/>
              <w:rPr>
                <w:sz w:val="16"/>
                <w:szCs w:val="16"/>
                <w:lang w:eastAsia="en-US"/>
              </w:rPr>
            </w:pPr>
            <w:r w:rsidRPr="00DD6CFB">
              <w:rPr>
                <w:sz w:val="16"/>
                <w:szCs w:val="16"/>
                <w:lang w:eastAsia="en-US"/>
              </w:rPr>
              <w:t>1078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ABF69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1F923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381007" w14:textId="77777777" w:rsidR="00D4531E" w:rsidRPr="00DD6CFB" w:rsidRDefault="00D4531E" w:rsidP="00DD6CFB">
            <w:pPr>
              <w:pStyle w:val="TAL"/>
              <w:rPr>
                <w:sz w:val="16"/>
                <w:szCs w:val="16"/>
                <w:lang w:eastAsia="en-US"/>
              </w:rPr>
            </w:pPr>
            <w:r w:rsidRPr="00DD6CFB">
              <w:rPr>
                <w:sz w:val="16"/>
                <w:szCs w:val="16"/>
                <w:lang w:eastAsia="en-US"/>
              </w:rPr>
              <w:t>Update of quiet zone size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CBDF84"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69B59F6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C8C2FCA" w14:textId="77777777" w:rsidR="00D4531E" w:rsidRPr="00DD6CFB" w:rsidRDefault="00D4531E" w:rsidP="00DD6CFB">
            <w:pPr>
              <w:pStyle w:val="TAL"/>
              <w:rPr>
                <w:sz w:val="16"/>
                <w:szCs w:val="16"/>
                <w:lang w:eastAsia="en-US"/>
              </w:rPr>
            </w:pPr>
            <w:r w:rsidRPr="00DD6CFB">
              <w:rPr>
                <w:sz w:val="16"/>
                <w:szCs w:val="16"/>
                <w:lang w:eastAsia="en-US"/>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125AD5" w14:textId="77777777" w:rsidR="00D4531E" w:rsidRPr="00DD6CFB" w:rsidRDefault="00D4531E" w:rsidP="00DD6CFB">
            <w:pPr>
              <w:pStyle w:val="TAL"/>
              <w:rPr>
                <w:sz w:val="16"/>
                <w:szCs w:val="16"/>
                <w:lang w:eastAsia="en-US"/>
              </w:rPr>
            </w:pPr>
            <w:r w:rsidRPr="00DD6CFB">
              <w:rPr>
                <w:sz w:val="16"/>
                <w:szCs w:val="16"/>
                <w:lang w:eastAsia="en-US"/>
              </w:rPr>
              <w:t>RAN#86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33805C" w14:textId="77777777" w:rsidR="00D4531E" w:rsidRPr="00DD6CFB" w:rsidRDefault="00D4531E" w:rsidP="00DD6CFB">
            <w:pPr>
              <w:pStyle w:val="TAL"/>
              <w:rPr>
                <w:sz w:val="16"/>
                <w:szCs w:val="16"/>
                <w:lang w:eastAsia="en-US"/>
              </w:rPr>
            </w:pPr>
            <w:r w:rsidRPr="00DD6CFB">
              <w:rPr>
                <w:sz w:val="16"/>
                <w:szCs w:val="16"/>
                <w:lang w:eastAsia="en-US"/>
              </w:rPr>
              <w:t>R5-199545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D0213D" w14:textId="77777777" w:rsidR="00D4531E" w:rsidRPr="00DD6CFB" w:rsidRDefault="00D4531E" w:rsidP="00DD6CFB">
            <w:pPr>
              <w:pStyle w:val="TAL"/>
              <w:rPr>
                <w:sz w:val="16"/>
                <w:szCs w:val="16"/>
                <w:lang w:eastAsia="en-US"/>
              </w:rPr>
            </w:pPr>
            <w:r w:rsidRPr="00DD6CFB">
              <w:rPr>
                <w:sz w:val="16"/>
                <w:szCs w:val="16"/>
                <w:lang w:eastAsia="en-US"/>
              </w:rPr>
              <w:t>1020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97F68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D8886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F6CE70" w14:textId="77777777" w:rsidR="00D4531E" w:rsidRPr="00DD6CFB" w:rsidRDefault="00D4531E" w:rsidP="00DD6CFB">
            <w:pPr>
              <w:pStyle w:val="TAL"/>
              <w:rPr>
                <w:sz w:val="16"/>
                <w:szCs w:val="16"/>
                <w:lang w:eastAsia="en-US"/>
              </w:rPr>
            </w:pPr>
            <w:r w:rsidRPr="00DD6CFB">
              <w:rPr>
                <w:sz w:val="16"/>
                <w:szCs w:val="16"/>
                <w:lang w:eastAsia="en-US"/>
              </w:rPr>
              <w:t>Addition of multi-AoA capabilities for IFF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5A5683" w14:textId="77777777" w:rsidR="00D4531E" w:rsidRPr="00DD6CFB" w:rsidRDefault="00D4531E" w:rsidP="00DD6CFB">
            <w:pPr>
              <w:pStyle w:val="TAL"/>
              <w:rPr>
                <w:sz w:val="16"/>
                <w:szCs w:val="16"/>
                <w:lang w:eastAsia="en-US"/>
              </w:rPr>
            </w:pPr>
            <w:r w:rsidRPr="00DD6CFB">
              <w:rPr>
                <w:sz w:val="16"/>
                <w:szCs w:val="16"/>
                <w:lang w:eastAsia="en-US"/>
              </w:rPr>
              <w:t>16.2.0</w:t>
            </w:r>
          </w:p>
        </w:tc>
      </w:tr>
      <w:tr w:rsidR="00D4531E" w:rsidRPr="0031204F" w14:paraId="156886B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7B20F8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09D22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D11489" w14:textId="77777777" w:rsidR="00D4531E" w:rsidRPr="00DD6CFB" w:rsidRDefault="00D4531E" w:rsidP="00DD6CFB">
            <w:pPr>
              <w:pStyle w:val="TAL"/>
              <w:rPr>
                <w:sz w:val="16"/>
                <w:szCs w:val="16"/>
                <w:lang w:eastAsia="en-US"/>
              </w:rPr>
            </w:pPr>
            <w:r w:rsidRPr="00DD6CFB">
              <w:rPr>
                <w:sz w:val="16"/>
                <w:szCs w:val="16"/>
                <w:lang w:eastAsia="en-US"/>
              </w:rPr>
              <w:t>R5-200135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0DC634" w14:textId="77777777" w:rsidR="00D4531E" w:rsidRPr="00DD6CFB" w:rsidRDefault="00D4531E" w:rsidP="00DD6CFB">
            <w:pPr>
              <w:pStyle w:val="TAL"/>
              <w:rPr>
                <w:sz w:val="16"/>
                <w:szCs w:val="16"/>
                <w:lang w:eastAsia="en-US"/>
              </w:rPr>
            </w:pPr>
            <w:r w:rsidRPr="00DD6CFB">
              <w:rPr>
                <w:sz w:val="16"/>
                <w:szCs w:val="16"/>
                <w:lang w:eastAsia="en-US"/>
              </w:rPr>
              <w:t>1120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798B16"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D9AEC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139FDA" w14:textId="77777777" w:rsidR="00D4531E" w:rsidRPr="00DD6CFB" w:rsidRDefault="00D4531E" w:rsidP="00DD6CFB">
            <w:pPr>
              <w:pStyle w:val="TAL"/>
              <w:rPr>
                <w:sz w:val="16"/>
                <w:szCs w:val="16"/>
                <w:lang w:eastAsia="en-US"/>
              </w:rPr>
            </w:pPr>
            <w:r w:rsidRPr="00DD6CFB">
              <w:rPr>
                <w:sz w:val="16"/>
                <w:szCs w:val="16"/>
                <w:lang w:eastAsia="en-US"/>
              </w:rPr>
              <w:t>Removal of Correction to SIG OTA UE Orientation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E83C93"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D8D206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0577AB"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CCBCC0"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720597" w14:textId="77777777" w:rsidR="00D4531E" w:rsidRPr="00DD6CFB" w:rsidRDefault="00D4531E" w:rsidP="00DD6CFB">
            <w:pPr>
              <w:pStyle w:val="TAL"/>
              <w:rPr>
                <w:sz w:val="16"/>
                <w:szCs w:val="16"/>
                <w:lang w:eastAsia="en-US"/>
              </w:rPr>
            </w:pPr>
            <w:r w:rsidRPr="00DD6CFB">
              <w:rPr>
                <w:sz w:val="16"/>
                <w:szCs w:val="16"/>
                <w:lang w:eastAsia="en-US"/>
              </w:rPr>
              <w:t>R5-200147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44CE" w14:textId="77777777" w:rsidR="00D4531E" w:rsidRPr="00DD6CFB" w:rsidRDefault="00D4531E" w:rsidP="00DD6CFB">
            <w:pPr>
              <w:pStyle w:val="TAL"/>
              <w:rPr>
                <w:sz w:val="16"/>
                <w:szCs w:val="16"/>
                <w:lang w:eastAsia="en-US"/>
              </w:rPr>
            </w:pPr>
            <w:r w:rsidRPr="00DD6CFB">
              <w:rPr>
                <w:sz w:val="16"/>
                <w:szCs w:val="16"/>
                <w:lang w:eastAsia="en-US"/>
              </w:rPr>
              <w:t>1130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55493C"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E757B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1C01CF" w14:textId="77777777" w:rsidR="00D4531E" w:rsidRPr="00DD6CFB" w:rsidRDefault="00D4531E" w:rsidP="00DD6CFB">
            <w:pPr>
              <w:pStyle w:val="TAL"/>
              <w:rPr>
                <w:sz w:val="16"/>
                <w:szCs w:val="16"/>
                <w:lang w:eastAsia="en-US"/>
              </w:rPr>
            </w:pPr>
            <w:r w:rsidRPr="00DD6CFB">
              <w:rPr>
                <w:sz w:val="16"/>
                <w:szCs w:val="16"/>
                <w:lang w:eastAsia="en-US"/>
              </w:rPr>
              <w:t>Update to USIM config 6.4.1-11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7E3A3E"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A8710C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212559"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A2B2E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B72802" w14:textId="77777777" w:rsidR="00D4531E" w:rsidRPr="00DD6CFB" w:rsidRDefault="00D4531E" w:rsidP="00DD6CFB">
            <w:pPr>
              <w:pStyle w:val="TAL"/>
              <w:rPr>
                <w:sz w:val="16"/>
                <w:szCs w:val="16"/>
                <w:lang w:eastAsia="en-US"/>
              </w:rPr>
            </w:pPr>
            <w:r w:rsidRPr="00DD6CFB">
              <w:rPr>
                <w:sz w:val="16"/>
                <w:szCs w:val="16"/>
                <w:lang w:eastAsia="en-US"/>
              </w:rPr>
              <w:t>R5-200244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869C82" w14:textId="77777777" w:rsidR="00D4531E" w:rsidRPr="00DD6CFB" w:rsidRDefault="00D4531E" w:rsidP="00DD6CFB">
            <w:pPr>
              <w:pStyle w:val="TAL"/>
              <w:rPr>
                <w:sz w:val="16"/>
                <w:szCs w:val="16"/>
                <w:lang w:eastAsia="en-US"/>
              </w:rPr>
            </w:pPr>
            <w:r w:rsidRPr="00DD6CFB">
              <w:rPr>
                <w:sz w:val="16"/>
                <w:szCs w:val="16"/>
                <w:lang w:eastAsia="en-US"/>
              </w:rPr>
              <w:t>1133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2F0184"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59FA1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DB6B91" w14:textId="77777777" w:rsidR="00D4531E" w:rsidRPr="00DD6CFB" w:rsidRDefault="00D4531E" w:rsidP="00DD6CFB">
            <w:pPr>
              <w:pStyle w:val="TAL"/>
              <w:rPr>
                <w:sz w:val="16"/>
                <w:szCs w:val="16"/>
                <w:lang w:eastAsia="en-US"/>
              </w:rPr>
            </w:pPr>
            <w:r w:rsidRPr="00DD6CFB">
              <w:rPr>
                <w:sz w:val="16"/>
                <w:szCs w:val="16"/>
                <w:lang w:eastAsia="en-US"/>
              </w:rPr>
              <w:t>Correction to nAndPagingFrameOffset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BA6A27"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310993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9BFF2F"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9973D6"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FD9057" w14:textId="77777777" w:rsidR="00D4531E" w:rsidRPr="00DD6CFB" w:rsidRDefault="00D4531E" w:rsidP="00DD6CFB">
            <w:pPr>
              <w:pStyle w:val="TAL"/>
              <w:rPr>
                <w:sz w:val="16"/>
                <w:szCs w:val="16"/>
                <w:lang w:eastAsia="en-US"/>
              </w:rPr>
            </w:pPr>
            <w:r w:rsidRPr="00DD6CFB">
              <w:rPr>
                <w:sz w:val="16"/>
                <w:szCs w:val="16"/>
                <w:lang w:eastAsia="en-US"/>
              </w:rPr>
              <w:t>R5-200296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972AE6" w14:textId="77777777" w:rsidR="00D4531E" w:rsidRPr="00DD6CFB" w:rsidRDefault="00D4531E" w:rsidP="00DD6CFB">
            <w:pPr>
              <w:pStyle w:val="TAL"/>
              <w:rPr>
                <w:sz w:val="16"/>
                <w:szCs w:val="16"/>
                <w:lang w:eastAsia="en-US"/>
              </w:rPr>
            </w:pPr>
            <w:r w:rsidRPr="00DD6CFB">
              <w:rPr>
                <w:sz w:val="16"/>
                <w:szCs w:val="16"/>
                <w:lang w:eastAsia="en-US"/>
              </w:rPr>
              <w:t>1136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55BCD4"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39F3D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4C95B7" w14:textId="77777777" w:rsidR="00D4531E" w:rsidRPr="00DD6CFB" w:rsidRDefault="00D4531E" w:rsidP="00DD6CFB">
            <w:pPr>
              <w:pStyle w:val="TAL"/>
              <w:rPr>
                <w:sz w:val="16"/>
                <w:szCs w:val="16"/>
                <w:lang w:eastAsia="en-US"/>
              </w:rPr>
            </w:pPr>
            <w:r w:rsidRPr="00DD6CFB">
              <w:rPr>
                <w:sz w:val="16"/>
                <w:szCs w:val="16"/>
                <w:lang w:eastAsia="en-US"/>
              </w:rPr>
              <w:t>Addition of generic procedure for IMS MO speech setup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1844B5"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350C5E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D23916"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E4C1B9"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E8B567" w14:textId="77777777" w:rsidR="00D4531E" w:rsidRPr="00DD6CFB" w:rsidRDefault="00D4531E" w:rsidP="00DD6CFB">
            <w:pPr>
              <w:pStyle w:val="TAL"/>
              <w:rPr>
                <w:sz w:val="16"/>
                <w:szCs w:val="16"/>
                <w:lang w:eastAsia="en-US"/>
              </w:rPr>
            </w:pPr>
            <w:r w:rsidRPr="00DD6CFB">
              <w:rPr>
                <w:sz w:val="16"/>
                <w:szCs w:val="16"/>
                <w:lang w:eastAsia="en-US"/>
              </w:rPr>
              <w:t>R5-200297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8414D3" w14:textId="77777777" w:rsidR="00D4531E" w:rsidRPr="00DD6CFB" w:rsidRDefault="00D4531E" w:rsidP="00DD6CFB">
            <w:pPr>
              <w:pStyle w:val="TAL"/>
              <w:rPr>
                <w:sz w:val="16"/>
                <w:szCs w:val="16"/>
                <w:lang w:eastAsia="en-US"/>
              </w:rPr>
            </w:pPr>
            <w:r w:rsidRPr="00DD6CFB">
              <w:rPr>
                <w:sz w:val="16"/>
                <w:szCs w:val="16"/>
                <w:lang w:eastAsia="en-US"/>
              </w:rPr>
              <w:t>1137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1FA56A"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19A7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332B7B" w14:textId="77777777" w:rsidR="00D4531E" w:rsidRPr="00DD6CFB" w:rsidRDefault="00D4531E" w:rsidP="00DD6CFB">
            <w:pPr>
              <w:pStyle w:val="TAL"/>
              <w:rPr>
                <w:sz w:val="16"/>
                <w:szCs w:val="16"/>
                <w:lang w:eastAsia="en-US"/>
              </w:rPr>
            </w:pPr>
            <w:r w:rsidRPr="00DD6CFB">
              <w:rPr>
                <w:sz w:val="16"/>
                <w:szCs w:val="16"/>
                <w:lang w:eastAsia="en-US"/>
              </w:rPr>
              <w:t>Addition of generic procedure for IMS MT speech setup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7DB9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782023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C57E79"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91A0FA"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D9796C" w14:textId="77777777" w:rsidR="00D4531E" w:rsidRPr="00DD6CFB" w:rsidRDefault="00D4531E" w:rsidP="00DD6CFB">
            <w:pPr>
              <w:pStyle w:val="TAL"/>
              <w:rPr>
                <w:sz w:val="16"/>
                <w:szCs w:val="16"/>
                <w:lang w:eastAsia="en-US"/>
              </w:rPr>
            </w:pPr>
            <w:r w:rsidRPr="00DD6CFB">
              <w:rPr>
                <w:sz w:val="16"/>
                <w:szCs w:val="16"/>
                <w:lang w:eastAsia="en-US"/>
              </w:rPr>
              <w:t>R5-200298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1425EF" w14:textId="77777777" w:rsidR="00D4531E" w:rsidRPr="00DD6CFB" w:rsidRDefault="00D4531E" w:rsidP="00DD6CFB">
            <w:pPr>
              <w:pStyle w:val="TAL"/>
              <w:rPr>
                <w:sz w:val="16"/>
                <w:szCs w:val="16"/>
                <w:lang w:eastAsia="en-US"/>
              </w:rPr>
            </w:pPr>
            <w:r w:rsidRPr="00DD6CFB">
              <w:rPr>
                <w:sz w:val="16"/>
                <w:szCs w:val="16"/>
                <w:lang w:eastAsia="en-US"/>
              </w:rPr>
              <w:t>1138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002BD9"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9EFE7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961FBB" w14:textId="77777777" w:rsidR="00D4531E" w:rsidRPr="00DD6CFB" w:rsidRDefault="00D4531E" w:rsidP="00DD6CFB">
            <w:pPr>
              <w:pStyle w:val="TAL"/>
              <w:rPr>
                <w:sz w:val="16"/>
                <w:szCs w:val="16"/>
                <w:lang w:eastAsia="en-US"/>
              </w:rPr>
            </w:pPr>
            <w:r w:rsidRPr="00DD6CFB">
              <w:rPr>
                <w:sz w:val="16"/>
                <w:szCs w:val="16"/>
                <w:lang w:eastAsia="en-US"/>
              </w:rPr>
              <w:t>Addition of generic procedure for IMS MO call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4C41B8"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146179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9ADD2E"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23FD36"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8B5CFBF" w14:textId="77777777" w:rsidR="00D4531E" w:rsidRPr="00DD6CFB" w:rsidRDefault="00D4531E" w:rsidP="00DD6CFB">
            <w:pPr>
              <w:pStyle w:val="TAL"/>
              <w:rPr>
                <w:sz w:val="16"/>
                <w:szCs w:val="16"/>
                <w:lang w:eastAsia="en-US"/>
              </w:rPr>
            </w:pPr>
            <w:r w:rsidRPr="00DD6CFB">
              <w:rPr>
                <w:sz w:val="16"/>
                <w:szCs w:val="16"/>
                <w:lang w:eastAsia="en-US"/>
              </w:rPr>
              <w:t>R5-200299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EF7EAB" w14:textId="77777777" w:rsidR="00D4531E" w:rsidRPr="00DD6CFB" w:rsidRDefault="00D4531E" w:rsidP="00DD6CFB">
            <w:pPr>
              <w:pStyle w:val="TAL"/>
              <w:rPr>
                <w:sz w:val="16"/>
                <w:szCs w:val="16"/>
                <w:lang w:eastAsia="en-US"/>
              </w:rPr>
            </w:pPr>
            <w:r w:rsidRPr="00DD6CFB">
              <w:rPr>
                <w:sz w:val="16"/>
                <w:szCs w:val="16"/>
                <w:lang w:eastAsia="en-US"/>
              </w:rPr>
              <w:t>1139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DB4D60"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341AE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F86D74" w14:textId="77777777" w:rsidR="00D4531E" w:rsidRPr="00DD6CFB" w:rsidRDefault="00D4531E" w:rsidP="00DD6CFB">
            <w:pPr>
              <w:pStyle w:val="TAL"/>
              <w:rPr>
                <w:sz w:val="16"/>
                <w:szCs w:val="16"/>
                <w:lang w:eastAsia="en-US"/>
              </w:rPr>
            </w:pPr>
            <w:r w:rsidRPr="00DD6CFB">
              <w:rPr>
                <w:sz w:val="16"/>
                <w:szCs w:val="16"/>
                <w:lang w:eastAsia="en-US"/>
              </w:rPr>
              <w:t>Addition of generic procedure for IMS MT call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BBFB3"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E4022C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039C00"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8482EA"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9F3FD3" w14:textId="77777777" w:rsidR="00D4531E" w:rsidRPr="00DD6CFB" w:rsidRDefault="00D4531E" w:rsidP="00DD6CFB">
            <w:pPr>
              <w:pStyle w:val="TAL"/>
              <w:rPr>
                <w:sz w:val="16"/>
                <w:szCs w:val="16"/>
                <w:lang w:eastAsia="en-US"/>
              </w:rPr>
            </w:pPr>
            <w:r w:rsidRPr="00DD6CFB">
              <w:rPr>
                <w:sz w:val="16"/>
                <w:szCs w:val="16"/>
                <w:lang w:eastAsia="en-US"/>
              </w:rPr>
              <w:t>R5-200349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603BF3" w14:textId="77777777" w:rsidR="00D4531E" w:rsidRPr="00DD6CFB" w:rsidRDefault="00D4531E" w:rsidP="00DD6CFB">
            <w:pPr>
              <w:pStyle w:val="TAL"/>
              <w:rPr>
                <w:sz w:val="16"/>
                <w:szCs w:val="16"/>
                <w:lang w:eastAsia="en-US"/>
              </w:rPr>
            </w:pPr>
            <w:r w:rsidRPr="00DD6CFB">
              <w:rPr>
                <w:sz w:val="16"/>
                <w:szCs w:val="16"/>
                <w:lang w:eastAsia="en-US"/>
              </w:rPr>
              <w:t>1142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E898E5"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3E44D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E39E14" w14:textId="77777777" w:rsidR="00D4531E" w:rsidRPr="00DD6CFB" w:rsidRDefault="00D4531E" w:rsidP="00DD6CFB">
            <w:pPr>
              <w:pStyle w:val="TAL"/>
              <w:rPr>
                <w:sz w:val="16"/>
                <w:szCs w:val="16"/>
                <w:lang w:eastAsia="en-US"/>
              </w:rPr>
            </w:pPr>
            <w:r w:rsidRPr="00DD6CFB">
              <w:rPr>
                <w:sz w:val="16"/>
                <w:szCs w:val="16"/>
                <w:lang w:eastAsia="en-US"/>
              </w:rPr>
              <w:t>Correction to frequencyBandList in SIB4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340F6A"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C88D4E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83C0A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81B623"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35016E" w14:textId="77777777" w:rsidR="00D4531E" w:rsidRPr="00DD6CFB" w:rsidRDefault="00D4531E" w:rsidP="00DD6CFB">
            <w:pPr>
              <w:pStyle w:val="TAL"/>
              <w:rPr>
                <w:sz w:val="16"/>
                <w:szCs w:val="16"/>
                <w:lang w:eastAsia="en-US"/>
              </w:rPr>
            </w:pPr>
            <w:r w:rsidRPr="00DD6CFB">
              <w:rPr>
                <w:sz w:val="16"/>
                <w:szCs w:val="16"/>
                <w:lang w:eastAsia="en-US"/>
              </w:rPr>
              <w:t>R5-200431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84B2F4" w14:textId="77777777" w:rsidR="00D4531E" w:rsidRPr="00DD6CFB" w:rsidRDefault="00D4531E" w:rsidP="00DD6CFB">
            <w:pPr>
              <w:pStyle w:val="TAL"/>
              <w:rPr>
                <w:sz w:val="16"/>
                <w:szCs w:val="16"/>
                <w:lang w:eastAsia="en-US"/>
              </w:rPr>
            </w:pPr>
            <w:r w:rsidRPr="00DD6CFB">
              <w:rPr>
                <w:sz w:val="16"/>
                <w:szCs w:val="16"/>
                <w:lang w:eastAsia="en-US"/>
              </w:rPr>
              <w:t>1146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D20AE5"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F894E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757E71" w14:textId="77777777" w:rsidR="00D4531E" w:rsidRPr="00DD6CFB" w:rsidRDefault="00D4531E" w:rsidP="00DD6CFB">
            <w:pPr>
              <w:pStyle w:val="TAL"/>
              <w:rPr>
                <w:sz w:val="16"/>
                <w:szCs w:val="16"/>
                <w:lang w:eastAsia="en-US"/>
              </w:rPr>
            </w:pPr>
            <w:r w:rsidRPr="00DD6CFB">
              <w:rPr>
                <w:sz w:val="16"/>
                <w:szCs w:val="16"/>
                <w:lang w:eastAsia="en-US"/>
              </w:rPr>
              <w:t>Correction to CSI-FrequencyOccupation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80A00D"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A955AA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5BCAD9"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81E47D"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275A57" w14:textId="77777777" w:rsidR="00D4531E" w:rsidRPr="00DD6CFB" w:rsidRDefault="00D4531E" w:rsidP="00DD6CFB">
            <w:pPr>
              <w:pStyle w:val="TAL"/>
              <w:rPr>
                <w:sz w:val="16"/>
                <w:szCs w:val="16"/>
                <w:lang w:eastAsia="en-US"/>
              </w:rPr>
            </w:pPr>
            <w:r w:rsidRPr="00DD6CFB">
              <w:rPr>
                <w:sz w:val="16"/>
                <w:szCs w:val="16"/>
                <w:lang w:eastAsia="en-US"/>
              </w:rPr>
              <w:t>R5-200432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C187A8" w14:textId="77777777" w:rsidR="00D4531E" w:rsidRPr="00DD6CFB" w:rsidRDefault="00D4531E" w:rsidP="00DD6CFB">
            <w:pPr>
              <w:pStyle w:val="TAL"/>
              <w:rPr>
                <w:sz w:val="16"/>
                <w:szCs w:val="16"/>
                <w:lang w:eastAsia="en-US"/>
              </w:rPr>
            </w:pPr>
            <w:r w:rsidRPr="00DD6CFB">
              <w:rPr>
                <w:sz w:val="16"/>
                <w:szCs w:val="16"/>
                <w:lang w:eastAsia="en-US"/>
              </w:rPr>
              <w:t>1147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7E1FE1"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99F18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D29198" w14:textId="77777777" w:rsidR="00D4531E" w:rsidRPr="00DD6CFB" w:rsidRDefault="00D4531E" w:rsidP="00DD6CFB">
            <w:pPr>
              <w:pStyle w:val="TAL"/>
              <w:rPr>
                <w:sz w:val="16"/>
                <w:szCs w:val="16"/>
                <w:lang w:eastAsia="en-US"/>
              </w:rPr>
            </w:pPr>
            <w:r w:rsidRPr="00DD6CFB">
              <w:rPr>
                <w:sz w:val="16"/>
                <w:szCs w:val="16"/>
                <w:lang w:eastAsia="en-US"/>
              </w:rPr>
              <w:t>Correction to default setting of additionalPmax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2842BF"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CE20C0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C3742A"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4C2B47"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25093A" w14:textId="77777777" w:rsidR="00D4531E" w:rsidRPr="00DD6CFB" w:rsidRDefault="00D4531E" w:rsidP="00DD6CFB">
            <w:pPr>
              <w:pStyle w:val="TAL"/>
              <w:rPr>
                <w:sz w:val="16"/>
                <w:szCs w:val="16"/>
                <w:lang w:eastAsia="en-US"/>
              </w:rPr>
            </w:pPr>
            <w:r w:rsidRPr="00DD6CFB">
              <w:rPr>
                <w:sz w:val="16"/>
                <w:szCs w:val="16"/>
                <w:lang w:eastAsia="en-US"/>
              </w:rPr>
              <w:t>R5-200433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DFC605" w14:textId="77777777" w:rsidR="00D4531E" w:rsidRPr="00DD6CFB" w:rsidRDefault="00D4531E" w:rsidP="00DD6CFB">
            <w:pPr>
              <w:pStyle w:val="TAL"/>
              <w:rPr>
                <w:sz w:val="16"/>
                <w:szCs w:val="16"/>
                <w:lang w:eastAsia="en-US"/>
              </w:rPr>
            </w:pPr>
            <w:r w:rsidRPr="00DD6CFB">
              <w:rPr>
                <w:sz w:val="16"/>
                <w:szCs w:val="16"/>
                <w:lang w:eastAsia="en-US"/>
              </w:rPr>
              <w:t>1148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BC8063"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96363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ABF863" w14:textId="77777777" w:rsidR="00D4531E" w:rsidRPr="00DD6CFB" w:rsidRDefault="00D4531E" w:rsidP="00DD6CFB">
            <w:pPr>
              <w:pStyle w:val="TAL"/>
              <w:rPr>
                <w:sz w:val="16"/>
                <w:szCs w:val="16"/>
                <w:lang w:eastAsia="en-US"/>
              </w:rPr>
            </w:pPr>
            <w:r w:rsidRPr="00DD6CFB">
              <w:rPr>
                <w:sz w:val="16"/>
                <w:szCs w:val="16"/>
                <w:lang w:eastAsia="en-US"/>
              </w:rPr>
              <w:t>Correction to powerControlOffset for performance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64BE36"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A54FFE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F5919D"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DFF8B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568084" w14:textId="77777777" w:rsidR="00D4531E" w:rsidRPr="00DD6CFB" w:rsidRDefault="00D4531E" w:rsidP="00DD6CFB">
            <w:pPr>
              <w:pStyle w:val="TAL"/>
              <w:rPr>
                <w:sz w:val="16"/>
                <w:szCs w:val="16"/>
                <w:lang w:eastAsia="en-US"/>
              </w:rPr>
            </w:pPr>
            <w:r w:rsidRPr="00DD6CFB">
              <w:rPr>
                <w:sz w:val="16"/>
                <w:szCs w:val="16"/>
                <w:lang w:eastAsia="en-US"/>
              </w:rPr>
              <w:t>R5-200434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8D2C95" w14:textId="77777777" w:rsidR="00D4531E" w:rsidRPr="00DD6CFB" w:rsidRDefault="00D4531E" w:rsidP="00DD6CFB">
            <w:pPr>
              <w:pStyle w:val="TAL"/>
              <w:rPr>
                <w:sz w:val="16"/>
                <w:szCs w:val="16"/>
                <w:lang w:eastAsia="en-US"/>
              </w:rPr>
            </w:pPr>
            <w:r w:rsidRPr="00DD6CFB">
              <w:rPr>
                <w:sz w:val="16"/>
                <w:szCs w:val="16"/>
                <w:lang w:eastAsia="en-US"/>
              </w:rPr>
              <w:t>1149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F427CC"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848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9399C4" w14:textId="77777777" w:rsidR="00D4531E" w:rsidRPr="00DD6CFB" w:rsidRDefault="00D4531E" w:rsidP="00DD6CFB">
            <w:pPr>
              <w:pStyle w:val="TAL"/>
              <w:rPr>
                <w:sz w:val="16"/>
                <w:szCs w:val="16"/>
                <w:lang w:eastAsia="en-US"/>
              </w:rPr>
            </w:pPr>
            <w:r w:rsidRPr="00DD6CFB">
              <w:rPr>
                <w:sz w:val="16"/>
                <w:szCs w:val="16"/>
                <w:lang w:eastAsia="en-US"/>
              </w:rPr>
              <w:t>Correction to RACH configuration for RRM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7EB790"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2500B0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EB2799"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5B0621"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06E8E5" w14:textId="77777777" w:rsidR="00D4531E" w:rsidRPr="00DD6CFB" w:rsidRDefault="00D4531E" w:rsidP="00DD6CFB">
            <w:pPr>
              <w:pStyle w:val="TAL"/>
              <w:rPr>
                <w:sz w:val="16"/>
                <w:szCs w:val="16"/>
                <w:lang w:eastAsia="en-US"/>
              </w:rPr>
            </w:pPr>
            <w:r w:rsidRPr="00DD6CFB">
              <w:rPr>
                <w:sz w:val="16"/>
                <w:szCs w:val="16"/>
                <w:lang w:eastAsia="en-US"/>
              </w:rPr>
              <w:t>R5-200435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2168EA" w14:textId="77777777" w:rsidR="00D4531E" w:rsidRPr="00DD6CFB" w:rsidRDefault="00D4531E" w:rsidP="00DD6CFB">
            <w:pPr>
              <w:pStyle w:val="TAL"/>
              <w:rPr>
                <w:sz w:val="16"/>
                <w:szCs w:val="16"/>
                <w:lang w:eastAsia="en-US"/>
              </w:rPr>
            </w:pPr>
            <w:r w:rsidRPr="00DD6CFB">
              <w:rPr>
                <w:sz w:val="16"/>
                <w:szCs w:val="16"/>
                <w:lang w:eastAsia="en-US"/>
              </w:rPr>
              <w:t>1150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C2BD0A"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DAEEE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0C6F62" w14:textId="77777777" w:rsidR="00D4531E" w:rsidRPr="00DD6CFB" w:rsidRDefault="00D4531E" w:rsidP="00DD6CFB">
            <w:pPr>
              <w:pStyle w:val="TAL"/>
              <w:rPr>
                <w:sz w:val="16"/>
                <w:szCs w:val="16"/>
                <w:lang w:eastAsia="en-US"/>
              </w:rPr>
            </w:pPr>
            <w:r w:rsidRPr="00DD6CFB">
              <w:rPr>
                <w:sz w:val="16"/>
                <w:szCs w:val="16"/>
                <w:lang w:eastAsia="en-US"/>
              </w:rPr>
              <w:t>Correction to TDD UL-DL Config for performance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19DD69"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6F4A5F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C46F4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ECC450"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3417A4" w14:textId="77777777" w:rsidR="00D4531E" w:rsidRPr="00DD6CFB" w:rsidRDefault="00D4531E" w:rsidP="00DD6CFB">
            <w:pPr>
              <w:pStyle w:val="TAL"/>
              <w:rPr>
                <w:sz w:val="16"/>
                <w:szCs w:val="16"/>
                <w:lang w:eastAsia="en-US"/>
              </w:rPr>
            </w:pPr>
            <w:r w:rsidRPr="00DD6CFB">
              <w:rPr>
                <w:sz w:val="16"/>
                <w:szCs w:val="16"/>
                <w:lang w:eastAsia="en-US"/>
              </w:rPr>
              <w:t>R5-200477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7BBBAE" w14:textId="77777777" w:rsidR="00D4531E" w:rsidRPr="00DD6CFB" w:rsidRDefault="00D4531E" w:rsidP="00DD6CFB">
            <w:pPr>
              <w:pStyle w:val="TAL"/>
              <w:rPr>
                <w:sz w:val="16"/>
                <w:szCs w:val="16"/>
                <w:lang w:eastAsia="en-US"/>
              </w:rPr>
            </w:pPr>
            <w:r w:rsidRPr="00DD6CFB">
              <w:rPr>
                <w:sz w:val="16"/>
                <w:szCs w:val="16"/>
                <w:lang w:eastAsia="en-US"/>
              </w:rPr>
              <w:t>1154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DBD887"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0E967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AF7B39" w14:textId="77777777" w:rsidR="00D4531E" w:rsidRPr="00DD6CFB" w:rsidRDefault="00D4531E" w:rsidP="00DD6CFB">
            <w:pPr>
              <w:pStyle w:val="TAL"/>
              <w:rPr>
                <w:sz w:val="16"/>
                <w:szCs w:val="16"/>
                <w:lang w:eastAsia="en-US"/>
              </w:rPr>
            </w:pPr>
            <w:r w:rsidRPr="00DD6CFB">
              <w:rPr>
                <w:sz w:val="16"/>
                <w:szCs w:val="16"/>
                <w:lang w:eastAsia="en-US"/>
              </w:rPr>
              <w:t>Update to Registration REQ and Authentication Response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16F653"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6E0AAC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8FF07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07CE42"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807E16" w14:textId="77777777" w:rsidR="00D4531E" w:rsidRPr="00DD6CFB" w:rsidRDefault="00D4531E" w:rsidP="00DD6CFB">
            <w:pPr>
              <w:pStyle w:val="TAL"/>
              <w:rPr>
                <w:sz w:val="16"/>
                <w:szCs w:val="16"/>
                <w:lang w:eastAsia="en-US"/>
              </w:rPr>
            </w:pPr>
            <w:r w:rsidRPr="00DD6CFB">
              <w:rPr>
                <w:sz w:val="16"/>
                <w:szCs w:val="16"/>
                <w:lang w:eastAsia="en-US"/>
              </w:rPr>
              <w:t>R5-200499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71F019" w14:textId="77777777" w:rsidR="00D4531E" w:rsidRPr="00DD6CFB" w:rsidRDefault="00D4531E" w:rsidP="00DD6CFB">
            <w:pPr>
              <w:pStyle w:val="TAL"/>
              <w:rPr>
                <w:sz w:val="16"/>
                <w:szCs w:val="16"/>
                <w:lang w:eastAsia="en-US"/>
              </w:rPr>
            </w:pPr>
            <w:r w:rsidRPr="00DD6CFB">
              <w:rPr>
                <w:sz w:val="16"/>
                <w:szCs w:val="16"/>
                <w:lang w:eastAsia="en-US"/>
              </w:rPr>
              <w:t>1157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14F4AE"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FB8BF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34FA30"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6EE8AA"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3DAF7D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405940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0BA4E3"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C1469F" w14:textId="77777777" w:rsidR="00D4531E" w:rsidRPr="00DD6CFB" w:rsidRDefault="00D4531E" w:rsidP="00DD6CFB">
            <w:pPr>
              <w:pStyle w:val="TAL"/>
              <w:rPr>
                <w:sz w:val="16"/>
                <w:szCs w:val="16"/>
                <w:lang w:eastAsia="en-US"/>
              </w:rPr>
            </w:pPr>
            <w:r w:rsidRPr="00DD6CFB">
              <w:rPr>
                <w:sz w:val="16"/>
                <w:szCs w:val="16"/>
                <w:lang w:eastAsia="en-US"/>
              </w:rPr>
              <w:t>R5-200500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BF1767" w14:textId="77777777" w:rsidR="00D4531E" w:rsidRPr="00DD6CFB" w:rsidRDefault="00D4531E" w:rsidP="00DD6CFB">
            <w:pPr>
              <w:pStyle w:val="TAL"/>
              <w:rPr>
                <w:sz w:val="16"/>
                <w:szCs w:val="16"/>
                <w:lang w:eastAsia="en-US"/>
              </w:rPr>
            </w:pPr>
            <w:r w:rsidRPr="00DD6CFB">
              <w:rPr>
                <w:sz w:val="16"/>
                <w:szCs w:val="16"/>
                <w:lang w:eastAsia="en-US"/>
              </w:rPr>
              <w:t>1158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F1BBDC"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C0C0E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B58A42"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85B0C3"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82122B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61D1A3"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B42358"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BCCB99" w14:textId="77777777" w:rsidR="00D4531E" w:rsidRPr="00DD6CFB" w:rsidRDefault="00D4531E" w:rsidP="00DD6CFB">
            <w:pPr>
              <w:pStyle w:val="TAL"/>
              <w:rPr>
                <w:sz w:val="16"/>
                <w:szCs w:val="16"/>
                <w:lang w:eastAsia="en-US"/>
              </w:rPr>
            </w:pPr>
            <w:r w:rsidRPr="00DD6CFB">
              <w:rPr>
                <w:sz w:val="16"/>
                <w:szCs w:val="16"/>
                <w:lang w:eastAsia="en-US"/>
              </w:rPr>
              <w:t>R5-200501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DB843F" w14:textId="77777777" w:rsidR="00D4531E" w:rsidRPr="00DD6CFB" w:rsidRDefault="00D4531E" w:rsidP="00DD6CFB">
            <w:pPr>
              <w:pStyle w:val="TAL"/>
              <w:rPr>
                <w:sz w:val="16"/>
                <w:szCs w:val="16"/>
                <w:lang w:eastAsia="en-US"/>
              </w:rPr>
            </w:pPr>
            <w:r w:rsidRPr="00DD6CFB">
              <w:rPr>
                <w:sz w:val="16"/>
                <w:szCs w:val="16"/>
                <w:lang w:eastAsia="en-US"/>
              </w:rPr>
              <w:t>1159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6D52A9"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08D4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DA25D5"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EA1B2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F6F89C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A3D2450"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A6F17E"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8B6635" w14:textId="77777777" w:rsidR="00D4531E" w:rsidRPr="00DD6CFB" w:rsidRDefault="00D4531E" w:rsidP="00DD6CFB">
            <w:pPr>
              <w:pStyle w:val="TAL"/>
              <w:rPr>
                <w:sz w:val="16"/>
                <w:szCs w:val="16"/>
                <w:lang w:eastAsia="en-US"/>
              </w:rPr>
            </w:pPr>
            <w:r w:rsidRPr="00DD6CFB">
              <w:rPr>
                <w:sz w:val="16"/>
                <w:szCs w:val="16"/>
                <w:lang w:eastAsia="en-US"/>
              </w:rPr>
              <w:t>R5-200502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DCEDC5" w14:textId="77777777" w:rsidR="00D4531E" w:rsidRPr="00DD6CFB" w:rsidRDefault="00D4531E" w:rsidP="00DD6CFB">
            <w:pPr>
              <w:pStyle w:val="TAL"/>
              <w:rPr>
                <w:sz w:val="16"/>
                <w:szCs w:val="16"/>
                <w:lang w:eastAsia="en-US"/>
              </w:rPr>
            </w:pPr>
            <w:r w:rsidRPr="00DD6CFB">
              <w:rPr>
                <w:sz w:val="16"/>
                <w:szCs w:val="16"/>
                <w:lang w:eastAsia="en-US"/>
              </w:rPr>
              <w:t>1160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9A9BC6"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56C26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6D1AEC"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AEB556"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22810A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05292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079374"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B0B963" w14:textId="77777777" w:rsidR="00D4531E" w:rsidRPr="00DD6CFB" w:rsidRDefault="00D4531E" w:rsidP="00DD6CFB">
            <w:pPr>
              <w:pStyle w:val="TAL"/>
              <w:rPr>
                <w:sz w:val="16"/>
                <w:szCs w:val="16"/>
                <w:lang w:eastAsia="en-US"/>
              </w:rPr>
            </w:pPr>
            <w:r w:rsidRPr="00DD6CFB">
              <w:rPr>
                <w:sz w:val="16"/>
                <w:szCs w:val="16"/>
                <w:lang w:eastAsia="en-US"/>
              </w:rPr>
              <w:t>R5-200503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C4C230" w14:textId="77777777" w:rsidR="00D4531E" w:rsidRPr="00DD6CFB" w:rsidRDefault="00D4531E" w:rsidP="00DD6CFB">
            <w:pPr>
              <w:pStyle w:val="TAL"/>
              <w:rPr>
                <w:sz w:val="16"/>
                <w:szCs w:val="16"/>
                <w:lang w:eastAsia="en-US"/>
              </w:rPr>
            </w:pPr>
            <w:r w:rsidRPr="00DD6CFB">
              <w:rPr>
                <w:sz w:val="16"/>
                <w:szCs w:val="16"/>
                <w:lang w:eastAsia="en-US"/>
              </w:rPr>
              <w:t>1161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5A8042"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F72F2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D7E5F3"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9D508D"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952232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614CCC9"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01123C"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25721E" w14:textId="77777777" w:rsidR="00D4531E" w:rsidRPr="00DD6CFB" w:rsidRDefault="00D4531E" w:rsidP="00DD6CFB">
            <w:pPr>
              <w:pStyle w:val="TAL"/>
              <w:rPr>
                <w:sz w:val="16"/>
                <w:szCs w:val="16"/>
                <w:lang w:eastAsia="en-US"/>
              </w:rPr>
            </w:pPr>
            <w:r w:rsidRPr="00DD6CFB">
              <w:rPr>
                <w:sz w:val="16"/>
                <w:szCs w:val="16"/>
                <w:lang w:eastAsia="en-US"/>
              </w:rPr>
              <w:t>R5-200504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97DF70" w14:textId="77777777" w:rsidR="00D4531E" w:rsidRPr="00DD6CFB" w:rsidRDefault="00D4531E" w:rsidP="00DD6CFB">
            <w:pPr>
              <w:pStyle w:val="TAL"/>
              <w:rPr>
                <w:sz w:val="16"/>
                <w:szCs w:val="16"/>
                <w:lang w:eastAsia="en-US"/>
              </w:rPr>
            </w:pPr>
            <w:r w:rsidRPr="00DD6CFB">
              <w:rPr>
                <w:sz w:val="16"/>
                <w:szCs w:val="16"/>
                <w:lang w:eastAsia="en-US"/>
              </w:rPr>
              <w:t>1162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638CCC"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1D68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3AAEF3"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568C53"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E5FDD8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1B17DD"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6F2F75"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7C81DB" w14:textId="77777777" w:rsidR="00D4531E" w:rsidRPr="00DD6CFB" w:rsidRDefault="00D4531E" w:rsidP="00DD6CFB">
            <w:pPr>
              <w:pStyle w:val="TAL"/>
              <w:rPr>
                <w:sz w:val="16"/>
                <w:szCs w:val="16"/>
                <w:lang w:eastAsia="en-US"/>
              </w:rPr>
            </w:pPr>
            <w:r w:rsidRPr="00DD6CFB">
              <w:rPr>
                <w:sz w:val="16"/>
                <w:szCs w:val="16"/>
                <w:lang w:eastAsia="en-US"/>
              </w:rPr>
              <w:t>R5-200505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8E8D32" w14:textId="77777777" w:rsidR="00D4531E" w:rsidRPr="00DD6CFB" w:rsidRDefault="00D4531E" w:rsidP="00DD6CFB">
            <w:pPr>
              <w:pStyle w:val="TAL"/>
              <w:rPr>
                <w:sz w:val="16"/>
                <w:szCs w:val="16"/>
                <w:lang w:eastAsia="en-US"/>
              </w:rPr>
            </w:pPr>
            <w:r w:rsidRPr="00DD6CFB">
              <w:rPr>
                <w:sz w:val="16"/>
                <w:szCs w:val="16"/>
                <w:lang w:eastAsia="en-US"/>
              </w:rPr>
              <w:t>1163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CB7A73"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256BF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ABA291"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888B97"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D2F753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EC223F7"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EA7CB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C05FD5" w14:textId="77777777" w:rsidR="00D4531E" w:rsidRPr="00DD6CFB" w:rsidRDefault="00D4531E" w:rsidP="00DD6CFB">
            <w:pPr>
              <w:pStyle w:val="TAL"/>
              <w:rPr>
                <w:sz w:val="16"/>
                <w:szCs w:val="16"/>
                <w:lang w:eastAsia="en-US"/>
              </w:rPr>
            </w:pPr>
            <w:r w:rsidRPr="00DD6CFB">
              <w:rPr>
                <w:sz w:val="16"/>
                <w:szCs w:val="16"/>
                <w:lang w:eastAsia="en-US"/>
              </w:rPr>
              <w:t>R5-200506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297446" w14:textId="77777777" w:rsidR="00D4531E" w:rsidRPr="00DD6CFB" w:rsidRDefault="00D4531E" w:rsidP="00DD6CFB">
            <w:pPr>
              <w:pStyle w:val="TAL"/>
              <w:rPr>
                <w:sz w:val="16"/>
                <w:szCs w:val="16"/>
                <w:lang w:eastAsia="en-US"/>
              </w:rPr>
            </w:pPr>
            <w:r w:rsidRPr="00DD6CFB">
              <w:rPr>
                <w:sz w:val="16"/>
                <w:szCs w:val="16"/>
                <w:lang w:eastAsia="en-US"/>
              </w:rPr>
              <w:t>1164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5E920C"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15B0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1E05D0"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n38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1C996"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0B4636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B0337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B250F0"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D7EDB0" w14:textId="77777777" w:rsidR="00D4531E" w:rsidRPr="00DD6CFB" w:rsidRDefault="00D4531E" w:rsidP="00DD6CFB">
            <w:pPr>
              <w:pStyle w:val="TAL"/>
              <w:rPr>
                <w:sz w:val="16"/>
                <w:szCs w:val="16"/>
                <w:lang w:eastAsia="en-US"/>
              </w:rPr>
            </w:pPr>
            <w:r w:rsidRPr="00DD6CFB">
              <w:rPr>
                <w:sz w:val="16"/>
                <w:szCs w:val="16"/>
                <w:lang w:eastAsia="en-US"/>
              </w:rPr>
              <w:t>R5-200507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C6655D" w14:textId="77777777" w:rsidR="00D4531E" w:rsidRPr="00DD6CFB" w:rsidRDefault="00D4531E" w:rsidP="00DD6CFB">
            <w:pPr>
              <w:pStyle w:val="TAL"/>
              <w:rPr>
                <w:sz w:val="16"/>
                <w:szCs w:val="16"/>
                <w:lang w:eastAsia="en-US"/>
              </w:rPr>
            </w:pPr>
            <w:r w:rsidRPr="00DD6CFB">
              <w:rPr>
                <w:sz w:val="16"/>
                <w:szCs w:val="16"/>
                <w:lang w:eastAsia="en-US"/>
              </w:rPr>
              <w:t>1165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2B4DF7"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5AEAE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F16DAA"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n39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08E7E1"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B77B9A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5636E3"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84A5D0"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DA066F" w14:textId="77777777" w:rsidR="00D4531E" w:rsidRPr="00DD6CFB" w:rsidRDefault="00D4531E" w:rsidP="00DD6CFB">
            <w:pPr>
              <w:pStyle w:val="TAL"/>
              <w:rPr>
                <w:sz w:val="16"/>
                <w:szCs w:val="16"/>
                <w:lang w:eastAsia="en-US"/>
              </w:rPr>
            </w:pPr>
            <w:r w:rsidRPr="00DD6CFB">
              <w:rPr>
                <w:sz w:val="16"/>
                <w:szCs w:val="16"/>
                <w:lang w:eastAsia="en-US"/>
              </w:rPr>
              <w:t>R5-200508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35C369" w14:textId="77777777" w:rsidR="00D4531E" w:rsidRPr="00DD6CFB" w:rsidRDefault="00D4531E" w:rsidP="00DD6CFB">
            <w:pPr>
              <w:pStyle w:val="TAL"/>
              <w:rPr>
                <w:sz w:val="16"/>
                <w:szCs w:val="16"/>
                <w:lang w:eastAsia="en-US"/>
              </w:rPr>
            </w:pPr>
            <w:r w:rsidRPr="00DD6CFB">
              <w:rPr>
                <w:sz w:val="16"/>
                <w:szCs w:val="16"/>
                <w:lang w:eastAsia="en-US"/>
              </w:rPr>
              <w:t>1166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96935A"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9F8F1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40D29F"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DD0E3B"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8CBAAB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1971A4"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2968BD"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A3CB10" w14:textId="77777777" w:rsidR="00D4531E" w:rsidRPr="00DD6CFB" w:rsidRDefault="00D4531E" w:rsidP="00DD6CFB">
            <w:pPr>
              <w:pStyle w:val="TAL"/>
              <w:rPr>
                <w:sz w:val="16"/>
                <w:szCs w:val="16"/>
                <w:lang w:eastAsia="en-US"/>
              </w:rPr>
            </w:pPr>
            <w:r w:rsidRPr="00DD6CFB">
              <w:rPr>
                <w:sz w:val="16"/>
                <w:szCs w:val="16"/>
                <w:lang w:eastAsia="en-US"/>
              </w:rPr>
              <w:t>R5-200510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B20BB1" w14:textId="77777777" w:rsidR="00D4531E" w:rsidRPr="00DD6CFB" w:rsidRDefault="00D4531E" w:rsidP="00DD6CFB">
            <w:pPr>
              <w:pStyle w:val="TAL"/>
              <w:rPr>
                <w:sz w:val="16"/>
                <w:szCs w:val="16"/>
                <w:lang w:eastAsia="en-US"/>
              </w:rPr>
            </w:pPr>
            <w:r w:rsidRPr="00DD6CFB">
              <w:rPr>
                <w:sz w:val="16"/>
                <w:szCs w:val="16"/>
                <w:lang w:eastAsia="en-US"/>
              </w:rPr>
              <w:t>1168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7747E9"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0EA1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639A09"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n50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191872"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FED150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8607457"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5BE2E2"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1BB133" w14:textId="77777777" w:rsidR="00D4531E" w:rsidRPr="00DD6CFB" w:rsidRDefault="00D4531E" w:rsidP="00DD6CFB">
            <w:pPr>
              <w:pStyle w:val="TAL"/>
              <w:rPr>
                <w:sz w:val="16"/>
                <w:szCs w:val="16"/>
                <w:lang w:eastAsia="en-US"/>
              </w:rPr>
            </w:pPr>
            <w:r w:rsidRPr="00DD6CFB">
              <w:rPr>
                <w:sz w:val="16"/>
                <w:szCs w:val="16"/>
                <w:lang w:eastAsia="en-US"/>
              </w:rPr>
              <w:t>R5-200511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69B4BD" w14:textId="77777777" w:rsidR="00D4531E" w:rsidRPr="00DD6CFB" w:rsidRDefault="00D4531E" w:rsidP="00DD6CFB">
            <w:pPr>
              <w:pStyle w:val="TAL"/>
              <w:rPr>
                <w:sz w:val="16"/>
                <w:szCs w:val="16"/>
                <w:lang w:eastAsia="en-US"/>
              </w:rPr>
            </w:pPr>
            <w:r w:rsidRPr="00DD6CFB">
              <w:rPr>
                <w:sz w:val="16"/>
                <w:szCs w:val="16"/>
                <w:lang w:eastAsia="en-US"/>
              </w:rPr>
              <w:t>1169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478DE0"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1AB4B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930734"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n66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881727"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40B558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54C6990"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7A7FB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839257" w14:textId="77777777" w:rsidR="00D4531E" w:rsidRPr="00DD6CFB" w:rsidRDefault="00D4531E" w:rsidP="00DD6CFB">
            <w:pPr>
              <w:pStyle w:val="TAL"/>
              <w:rPr>
                <w:sz w:val="16"/>
                <w:szCs w:val="16"/>
                <w:lang w:eastAsia="en-US"/>
              </w:rPr>
            </w:pPr>
            <w:r w:rsidRPr="00DD6CFB">
              <w:rPr>
                <w:sz w:val="16"/>
                <w:szCs w:val="16"/>
                <w:lang w:eastAsia="en-US"/>
              </w:rPr>
              <w:t>R5-200512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91BFD1" w14:textId="77777777" w:rsidR="00D4531E" w:rsidRPr="00DD6CFB" w:rsidRDefault="00D4531E" w:rsidP="00DD6CFB">
            <w:pPr>
              <w:pStyle w:val="TAL"/>
              <w:rPr>
                <w:sz w:val="16"/>
                <w:szCs w:val="16"/>
                <w:lang w:eastAsia="en-US"/>
              </w:rPr>
            </w:pPr>
            <w:r w:rsidRPr="00DD6CFB">
              <w:rPr>
                <w:sz w:val="16"/>
                <w:szCs w:val="16"/>
                <w:lang w:eastAsia="en-US"/>
              </w:rPr>
              <w:t>1170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786ED8"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413DF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F32359"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9FAF0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818774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DCD150"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56EFF6"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407AA0" w14:textId="77777777" w:rsidR="00D4531E" w:rsidRPr="00DD6CFB" w:rsidRDefault="00D4531E" w:rsidP="00DD6CFB">
            <w:pPr>
              <w:pStyle w:val="TAL"/>
              <w:rPr>
                <w:sz w:val="16"/>
                <w:szCs w:val="16"/>
                <w:lang w:eastAsia="en-US"/>
              </w:rPr>
            </w:pPr>
            <w:r w:rsidRPr="00DD6CFB">
              <w:rPr>
                <w:sz w:val="16"/>
                <w:szCs w:val="16"/>
                <w:lang w:eastAsia="en-US"/>
              </w:rPr>
              <w:t>R5-200513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CFFD4" w14:textId="77777777" w:rsidR="00D4531E" w:rsidRPr="00DD6CFB" w:rsidRDefault="00D4531E" w:rsidP="00DD6CFB">
            <w:pPr>
              <w:pStyle w:val="TAL"/>
              <w:rPr>
                <w:sz w:val="16"/>
                <w:szCs w:val="16"/>
                <w:lang w:eastAsia="en-US"/>
              </w:rPr>
            </w:pPr>
            <w:r w:rsidRPr="00DD6CFB">
              <w:rPr>
                <w:sz w:val="16"/>
                <w:szCs w:val="16"/>
                <w:lang w:eastAsia="en-US"/>
              </w:rPr>
              <w:t>1171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DF283B"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172C7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117A37"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8A7788"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93FA81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A55EBF"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30B1CE"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2225AB" w14:textId="77777777" w:rsidR="00D4531E" w:rsidRPr="00DD6CFB" w:rsidRDefault="00D4531E" w:rsidP="00DD6CFB">
            <w:pPr>
              <w:pStyle w:val="TAL"/>
              <w:rPr>
                <w:sz w:val="16"/>
                <w:szCs w:val="16"/>
                <w:lang w:eastAsia="en-US"/>
              </w:rPr>
            </w:pPr>
            <w:r w:rsidRPr="00DD6CFB">
              <w:rPr>
                <w:sz w:val="16"/>
                <w:szCs w:val="16"/>
                <w:lang w:eastAsia="en-US"/>
              </w:rPr>
              <w:t>R5-200514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0BF84C" w14:textId="77777777" w:rsidR="00D4531E" w:rsidRPr="00DD6CFB" w:rsidRDefault="00D4531E" w:rsidP="00DD6CFB">
            <w:pPr>
              <w:pStyle w:val="TAL"/>
              <w:rPr>
                <w:sz w:val="16"/>
                <w:szCs w:val="16"/>
                <w:lang w:eastAsia="en-US"/>
              </w:rPr>
            </w:pPr>
            <w:r w:rsidRPr="00DD6CFB">
              <w:rPr>
                <w:sz w:val="16"/>
                <w:szCs w:val="16"/>
                <w:lang w:eastAsia="en-US"/>
              </w:rPr>
              <w:t>1172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415A05"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27468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CAC680"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2DDB37"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0C5A13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208CC3"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C51231"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C57DD96" w14:textId="77777777" w:rsidR="00D4531E" w:rsidRPr="00DD6CFB" w:rsidRDefault="00D4531E" w:rsidP="00DD6CFB">
            <w:pPr>
              <w:pStyle w:val="TAL"/>
              <w:rPr>
                <w:sz w:val="16"/>
                <w:szCs w:val="16"/>
                <w:lang w:eastAsia="en-US"/>
              </w:rPr>
            </w:pPr>
            <w:r w:rsidRPr="00DD6CFB">
              <w:rPr>
                <w:sz w:val="16"/>
                <w:szCs w:val="16"/>
                <w:lang w:eastAsia="en-US"/>
              </w:rPr>
              <w:t>R5-200515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DC79AB" w14:textId="77777777" w:rsidR="00D4531E" w:rsidRPr="00DD6CFB" w:rsidRDefault="00D4531E" w:rsidP="00DD6CFB">
            <w:pPr>
              <w:pStyle w:val="TAL"/>
              <w:rPr>
                <w:sz w:val="16"/>
                <w:szCs w:val="16"/>
                <w:lang w:eastAsia="en-US"/>
              </w:rPr>
            </w:pPr>
            <w:r w:rsidRPr="00DD6CFB">
              <w:rPr>
                <w:sz w:val="16"/>
                <w:szCs w:val="16"/>
                <w:lang w:eastAsia="en-US"/>
              </w:rPr>
              <w:t>1173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34551D"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B1F1A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9095BE"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CD8074"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2FE863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C72C07"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BF0DFFB"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CD9F6A" w14:textId="77777777" w:rsidR="00D4531E" w:rsidRPr="00DD6CFB" w:rsidRDefault="00D4531E" w:rsidP="00DD6CFB">
            <w:pPr>
              <w:pStyle w:val="TAL"/>
              <w:rPr>
                <w:sz w:val="16"/>
                <w:szCs w:val="16"/>
                <w:lang w:eastAsia="en-US"/>
              </w:rPr>
            </w:pPr>
            <w:r w:rsidRPr="00DD6CFB">
              <w:rPr>
                <w:sz w:val="16"/>
                <w:szCs w:val="16"/>
                <w:lang w:eastAsia="en-US"/>
              </w:rPr>
              <w:t>R5-200531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696977" w14:textId="77777777" w:rsidR="00D4531E" w:rsidRPr="00DD6CFB" w:rsidRDefault="00D4531E" w:rsidP="00DD6CFB">
            <w:pPr>
              <w:pStyle w:val="TAL"/>
              <w:rPr>
                <w:sz w:val="16"/>
                <w:szCs w:val="16"/>
                <w:lang w:eastAsia="en-US"/>
              </w:rPr>
            </w:pPr>
            <w:r w:rsidRPr="00DD6CFB">
              <w:rPr>
                <w:sz w:val="16"/>
                <w:szCs w:val="16"/>
                <w:lang w:eastAsia="en-US"/>
              </w:rPr>
              <w:t>1189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FFF0C4"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C476D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0F84DF"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4165"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2EBF96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6F2972"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95C8DD"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47A6F2" w14:textId="77777777" w:rsidR="00D4531E" w:rsidRPr="00DD6CFB" w:rsidRDefault="00D4531E" w:rsidP="00DD6CFB">
            <w:pPr>
              <w:pStyle w:val="TAL"/>
              <w:rPr>
                <w:sz w:val="16"/>
                <w:szCs w:val="16"/>
                <w:lang w:eastAsia="en-US"/>
              </w:rPr>
            </w:pPr>
            <w:r w:rsidRPr="00DD6CFB">
              <w:rPr>
                <w:sz w:val="16"/>
                <w:szCs w:val="16"/>
                <w:lang w:eastAsia="en-US"/>
              </w:rPr>
              <w:t>R5-200532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DC5188" w14:textId="77777777" w:rsidR="00D4531E" w:rsidRPr="00DD6CFB" w:rsidRDefault="00D4531E" w:rsidP="00DD6CFB">
            <w:pPr>
              <w:pStyle w:val="TAL"/>
              <w:rPr>
                <w:sz w:val="16"/>
                <w:szCs w:val="16"/>
                <w:lang w:eastAsia="en-US"/>
              </w:rPr>
            </w:pPr>
            <w:r w:rsidRPr="00DD6CFB">
              <w:rPr>
                <w:sz w:val="16"/>
                <w:szCs w:val="16"/>
                <w:lang w:eastAsia="en-US"/>
              </w:rPr>
              <w:t>1190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308A0D"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2CDEA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677767"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n48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5C7B1F"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6D7C5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1CCA809"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572826"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AC3391" w14:textId="77777777" w:rsidR="00D4531E" w:rsidRPr="00DD6CFB" w:rsidRDefault="00D4531E" w:rsidP="00DD6CFB">
            <w:pPr>
              <w:pStyle w:val="TAL"/>
              <w:rPr>
                <w:sz w:val="16"/>
                <w:szCs w:val="16"/>
                <w:lang w:eastAsia="en-US"/>
              </w:rPr>
            </w:pPr>
            <w:r w:rsidRPr="00DD6CFB">
              <w:rPr>
                <w:sz w:val="16"/>
                <w:szCs w:val="16"/>
                <w:lang w:eastAsia="en-US"/>
              </w:rPr>
              <w:t>R5-200533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42FB85" w14:textId="77777777" w:rsidR="00D4531E" w:rsidRPr="00DD6CFB" w:rsidRDefault="00D4531E" w:rsidP="00DD6CFB">
            <w:pPr>
              <w:pStyle w:val="TAL"/>
              <w:rPr>
                <w:sz w:val="16"/>
                <w:szCs w:val="16"/>
                <w:lang w:eastAsia="en-US"/>
              </w:rPr>
            </w:pPr>
            <w:r w:rsidRPr="00DD6CFB">
              <w:rPr>
                <w:sz w:val="16"/>
                <w:szCs w:val="16"/>
                <w:lang w:eastAsia="en-US"/>
              </w:rPr>
              <w:t>1191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B7FFD9"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DEFC3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7E1E99"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n65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68A6E8"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6DCB0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B3762E"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C9BD12"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6726C4" w14:textId="77777777" w:rsidR="00D4531E" w:rsidRPr="00DD6CFB" w:rsidRDefault="00D4531E" w:rsidP="00DD6CFB">
            <w:pPr>
              <w:pStyle w:val="TAL"/>
              <w:rPr>
                <w:sz w:val="16"/>
                <w:szCs w:val="16"/>
                <w:lang w:eastAsia="en-US"/>
              </w:rPr>
            </w:pPr>
            <w:r w:rsidRPr="00DD6CFB">
              <w:rPr>
                <w:sz w:val="16"/>
                <w:szCs w:val="16"/>
                <w:lang w:eastAsia="en-US"/>
              </w:rPr>
              <w:t>R5-200597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471521" w14:textId="77777777" w:rsidR="00D4531E" w:rsidRPr="00DD6CFB" w:rsidRDefault="00D4531E" w:rsidP="00DD6CFB">
            <w:pPr>
              <w:pStyle w:val="TAL"/>
              <w:rPr>
                <w:sz w:val="16"/>
                <w:szCs w:val="16"/>
                <w:lang w:eastAsia="en-US"/>
              </w:rPr>
            </w:pPr>
            <w:r w:rsidRPr="00DD6CFB">
              <w:rPr>
                <w:sz w:val="16"/>
                <w:szCs w:val="16"/>
                <w:lang w:eastAsia="en-US"/>
              </w:rPr>
              <w:t>1200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026A5B"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B6F6F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2CDCEF"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inter-band Rel-16 EN-DC configurations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24A50E"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B5CF2D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6FC55C"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F323DA"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B33C55" w14:textId="77777777" w:rsidR="00D4531E" w:rsidRPr="00DD6CFB" w:rsidRDefault="00D4531E" w:rsidP="00DD6CFB">
            <w:pPr>
              <w:pStyle w:val="TAL"/>
              <w:rPr>
                <w:sz w:val="16"/>
                <w:szCs w:val="16"/>
                <w:lang w:eastAsia="en-US"/>
              </w:rPr>
            </w:pPr>
            <w:r w:rsidRPr="00DD6CFB">
              <w:rPr>
                <w:sz w:val="16"/>
                <w:szCs w:val="16"/>
                <w:lang w:eastAsia="en-US"/>
              </w:rPr>
              <w:t>R5-200605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1E766C" w14:textId="77777777" w:rsidR="00D4531E" w:rsidRPr="00DD6CFB" w:rsidRDefault="00D4531E" w:rsidP="00DD6CFB">
            <w:pPr>
              <w:pStyle w:val="TAL"/>
              <w:rPr>
                <w:sz w:val="16"/>
                <w:szCs w:val="16"/>
                <w:lang w:eastAsia="en-US"/>
              </w:rPr>
            </w:pPr>
            <w:r w:rsidRPr="00DD6CFB">
              <w:rPr>
                <w:sz w:val="16"/>
                <w:szCs w:val="16"/>
                <w:lang w:eastAsia="en-US"/>
              </w:rPr>
              <w:t>1202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B1FCA8"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36705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80224E" w14:textId="77777777" w:rsidR="00D4531E" w:rsidRPr="00DD6CFB" w:rsidRDefault="00D4531E" w:rsidP="00DD6CFB">
            <w:pPr>
              <w:pStyle w:val="TAL"/>
              <w:rPr>
                <w:sz w:val="16"/>
                <w:szCs w:val="16"/>
                <w:lang w:eastAsia="en-US"/>
              </w:rPr>
            </w:pPr>
            <w:r w:rsidRPr="00DD6CFB">
              <w:rPr>
                <w:sz w:val="16"/>
                <w:szCs w:val="16"/>
                <w:lang w:eastAsia="en-US"/>
              </w:rPr>
              <w:t>Addition of test frequencies for n95 SUL band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B0D15F"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600AF0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7DE01D3"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F8A097"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35AFBF" w14:textId="77777777" w:rsidR="00D4531E" w:rsidRPr="00DD6CFB" w:rsidRDefault="00D4531E" w:rsidP="00DD6CFB">
            <w:pPr>
              <w:pStyle w:val="TAL"/>
              <w:rPr>
                <w:sz w:val="16"/>
                <w:szCs w:val="16"/>
                <w:lang w:eastAsia="en-US"/>
              </w:rPr>
            </w:pPr>
            <w:r w:rsidRPr="00DD6CFB">
              <w:rPr>
                <w:sz w:val="16"/>
                <w:szCs w:val="16"/>
                <w:lang w:eastAsia="en-US"/>
              </w:rPr>
              <w:t>R5-200645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A42BFF" w14:textId="77777777" w:rsidR="00D4531E" w:rsidRPr="00DD6CFB" w:rsidRDefault="00D4531E" w:rsidP="00DD6CFB">
            <w:pPr>
              <w:pStyle w:val="TAL"/>
              <w:rPr>
                <w:sz w:val="16"/>
                <w:szCs w:val="16"/>
                <w:lang w:eastAsia="en-US"/>
              </w:rPr>
            </w:pPr>
            <w:r w:rsidRPr="00DD6CFB">
              <w:rPr>
                <w:sz w:val="16"/>
                <w:szCs w:val="16"/>
                <w:lang w:eastAsia="en-US"/>
              </w:rPr>
              <w:t>1206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38A7E9"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8E5A0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219EB6" w14:textId="77777777" w:rsidR="00D4531E" w:rsidRPr="00DD6CFB" w:rsidRDefault="00D4531E" w:rsidP="00DD6CFB">
            <w:pPr>
              <w:pStyle w:val="TAL"/>
              <w:rPr>
                <w:sz w:val="16"/>
                <w:szCs w:val="16"/>
                <w:lang w:eastAsia="en-US"/>
              </w:rPr>
            </w:pPr>
            <w:r w:rsidRPr="00DD6CFB">
              <w:rPr>
                <w:sz w:val="16"/>
                <w:szCs w:val="16"/>
                <w:lang w:eastAsia="en-US"/>
              </w:rPr>
              <w:t>Updates to 4.6.4 UE Capability Information Elements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D25481"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23A536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479B66"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217B90"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8DFF2F" w14:textId="77777777" w:rsidR="00D4531E" w:rsidRPr="00DD6CFB" w:rsidRDefault="00D4531E" w:rsidP="00DD6CFB">
            <w:pPr>
              <w:pStyle w:val="TAL"/>
              <w:rPr>
                <w:sz w:val="16"/>
                <w:szCs w:val="16"/>
                <w:lang w:eastAsia="en-US"/>
              </w:rPr>
            </w:pPr>
            <w:r w:rsidRPr="00DD6CFB">
              <w:rPr>
                <w:sz w:val="16"/>
                <w:szCs w:val="16"/>
                <w:lang w:eastAsia="en-US"/>
              </w:rPr>
              <w:t>R5-200646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836691" w14:textId="77777777" w:rsidR="00D4531E" w:rsidRPr="00DD6CFB" w:rsidRDefault="00D4531E" w:rsidP="00DD6CFB">
            <w:pPr>
              <w:pStyle w:val="TAL"/>
              <w:rPr>
                <w:sz w:val="16"/>
                <w:szCs w:val="16"/>
                <w:lang w:eastAsia="en-US"/>
              </w:rPr>
            </w:pPr>
            <w:r w:rsidRPr="00DD6CFB">
              <w:rPr>
                <w:sz w:val="16"/>
                <w:szCs w:val="16"/>
                <w:lang w:eastAsia="en-US"/>
              </w:rPr>
              <w:t>1207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02C73B"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A1F44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2448F0" w14:textId="77777777" w:rsidR="00D4531E" w:rsidRPr="00DD6CFB" w:rsidRDefault="00D4531E" w:rsidP="00DD6CFB">
            <w:pPr>
              <w:pStyle w:val="TAL"/>
              <w:rPr>
                <w:sz w:val="16"/>
                <w:szCs w:val="16"/>
                <w:lang w:eastAsia="en-US"/>
              </w:rPr>
            </w:pPr>
            <w:r w:rsidRPr="00DD6CFB">
              <w:rPr>
                <w:sz w:val="16"/>
                <w:szCs w:val="16"/>
                <w:lang w:eastAsia="en-US"/>
              </w:rPr>
              <w:t>Correction to QoS rule number 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0F0B88"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0DC3F8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9F291C"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F8C69A"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E7F1F7" w14:textId="77777777" w:rsidR="00D4531E" w:rsidRPr="00DD6CFB" w:rsidRDefault="00D4531E" w:rsidP="00DD6CFB">
            <w:pPr>
              <w:pStyle w:val="TAL"/>
              <w:rPr>
                <w:sz w:val="16"/>
                <w:szCs w:val="16"/>
                <w:lang w:eastAsia="en-US"/>
              </w:rPr>
            </w:pPr>
            <w:r w:rsidRPr="00DD6CFB">
              <w:rPr>
                <w:sz w:val="16"/>
                <w:szCs w:val="16"/>
                <w:lang w:eastAsia="en-US"/>
              </w:rPr>
              <w:t>R5-200647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3A597C" w14:textId="77777777" w:rsidR="00D4531E" w:rsidRPr="00DD6CFB" w:rsidRDefault="00D4531E" w:rsidP="00DD6CFB">
            <w:pPr>
              <w:pStyle w:val="TAL"/>
              <w:rPr>
                <w:sz w:val="16"/>
                <w:szCs w:val="16"/>
                <w:lang w:eastAsia="en-US"/>
              </w:rPr>
            </w:pPr>
            <w:r w:rsidRPr="00DD6CFB">
              <w:rPr>
                <w:sz w:val="16"/>
                <w:szCs w:val="16"/>
                <w:lang w:eastAsia="en-US"/>
              </w:rPr>
              <w:t>1208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87D233"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97B47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F1F239" w14:textId="77777777" w:rsidR="00D4531E" w:rsidRPr="00DD6CFB" w:rsidRDefault="00D4531E" w:rsidP="00DD6CFB">
            <w:pPr>
              <w:pStyle w:val="TAL"/>
              <w:rPr>
                <w:sz w:val="16"/>
                <w:szCs w:val="16"/>
                <w:lang w:eastAsia="en-US"/>
              </w:rPr>
            </w:pPr>
            <w:r w:rsidRPr="00DD6CFB">
              <w:rPr>
                <w:sz w:val="16"/>
                <w:szCs w:val="16"/>
                <w:lang w:eastAsia="en-US"/>
              </w:rPr>
              <w:t>Correction to IMS emergency call release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3DC4"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C6520F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7CED4A"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A7F6EA"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B85BD7" w14:textId="77777777" w:rsidR="00D4531E" w:rsidRPr="00DD6CFB" w:rsidRDefault="00D4531E" w:rsidP="00DD6CFB">
            <w:pPr>
              <w:pStyle w:val="TAL"/>
              <w:rPr>
                <w:sz w:val="16"/>
                <w:szCs w:val="16"/>
                <w:lang w:eastAsia="en-US"/>
              </w:rPr>
            </w:pPr>
            <w:r w:rsidRPr="00DD6CFB">
              <w:rPr>
                <w:sz w:val="16"/>
                <w:szCs w:val="16"/>
                <w:lang w:eastAsia="en-US"/>
              </w:rPr>
              <w:t>R5-201246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A82DD5" w14:textId="77777777" w:rsidR="00D4531E" w:rsidRPr="00DD6CFB" w:rsidRDefault="00D4531E" w:rsidP="00DD6CFB">
            <w:pPr>
              <w:pStyle w:val="TAL"/>
              <w:rPr>
                <w:sz w:val="16"/>
                <w:szCs w:val="16"/>
                <w:lang w:eastAsia="en-US"/>
              </w:rPr>
            </w:pPr>
            <w:r w:rsidRPr="00DD6CFB">
              <w:rPr>
                <w:sz w:val="16"/>
                <w:szCs w:val="16"/>
                <w:lang w:eastAsia="en-US"/>
              </w:rPr>
              <w:t>1209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F31F5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063A1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EED334" w14:textId="77777777" w:rsidR="00D4531E" w:rsidRPr="00DD6CFB" w:rsidRDefault="00D4531E" w:rsidP="00DD6CFB">
            <w:pPr>
              <w:pStyle w:val="TAL"/>
              <w:rPr>
                <w:sz w:val="16"/>
                <w:szCs w:val="16"/>
                <w:lang w:eastAsia="en-US"/>
              </w:rPr>
            </w:pPr>
            <w:r w:rsidRPr="00DD6CFB">
              <w:rPr>
                <w:sz w:val="16"/>
                <w:szCs w:val="16"/>
                <w:lang w:eastAsia="en-US"/>
              </w:rPr>
              <w:t>TRS configuration messages definition for RF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2945B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E720B0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ADFA72"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6DBE08"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42011D9" w14:textId="77777777" w:rsidR="00D4531E" w:rsidRPr="00DD6CFB" w:rsidRDefault="00D4531E" w:rsidP="00DD6CFB">
            <w:pPr>
              <w:pStyle w:val="TAL"/>
              <w:rPr>
                <w:sz w:val="16"/>
                <w:szCs w:val="16"/>
                <w:lang w:eastAsia="en-US"/>
              </w:rPr>
            </w:pPr>
            <w:r w:rsidRPr="00DD6CFB">
              <w:rPr>
                <w:sz w:val="16"/>
                <w:szCs w:val="16"/>
                <w:lang w:eastAsia="en-US"/>
              </w:rPr>
              <w:t>R5-200678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597C9C" w14:textId="77777777" w:rsidR="00D4531E" w:rsidRPr="00DD6CFB" w:rsidRDefault="00D4531E" w:rsidP="00DD6CFB">
            <w:pPr>
              <w:pStyle w:val="TAL"/>
              <w:rPr>
                <w:sz w:val="16"/>
                <w:szCs w:val="16"/>
                <w:lang w:eastAsia="en-US"/>
              </w:rPr>
            </w:pPr>
            <w:r w:rsidRPr="00DD6CFB">
              <w:rPr>
                <w:sz w:val="16"/>
                <w:szCs w:val="16"/>
                <w:lang w:eastAsia="en-US"/>
              </w:rPr>
              <w:t>1210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0E5126"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0EE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E45D34" w14:textId="77777777" w:rsidR="00D4531E" w:rsidRPr="00DD6CFB" w:rsidRDefault="00D4531E" w:rsidP="00DD6CFB">
            <w:pPr>
              <w:pStyle w:val="TAL"/>
              <w:rPr>
                <w:sz w:val="16"/>
                <w:szCs w:val="16"/>
                <w:lang w:eastAsia="en-US"/>
              </w:rPr>
            </w:pPr>
            <w:r w:rsidRPr="00DD6CFB">
              <w:rPr>
                <w:sz w:val="16"/>
                <w:szCs w:val="16"/>
                <w:lang w:eastAsia="en-US"/>
              </w:rPr>
              <w:t>Update of IE ControlResourceSet to introduce band and channel bandwidth specific values for frequencyDomainResources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D870F5"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E5060E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1E8CFE"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13F0F9"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104E4E" w14:textId="77777777" w:rsidR="00D4531E" w:rsidRPr="00DD6CFB" w:rsidRDefault="00D4531E" w:rsidP="00DD6CFB">
            <w:pPr>
              <w:pStyle w:val="TAL"/>
              <w:rPr>
                <w:sz w:val="16"/>
                <w:szCs w:val="16"/>
                <w:lang w:eastAsia="en-US"/>
              </w:rPr>
            </w:pPr>
            <w:r w:rsidRPr="00DD6CFB">
              <w:rPr>
                <w:sz w:val="16"/>
                <w:szCs w:val="16"/>
                <w:lang w:eastAsia="en-US"/>
              </w:rPr>
              <w:t>R5-200703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98FBFA" w14:textId="77777777" w:rsidR="00D4531E" w:rsidRPr="00DD6CFB" w:rsidRDefault="00D4531E" w:rsidP="00DD6CFB">
            <w:pPr>
              <w:pStyle w:val="TAL"/>
              <w:rPr>
                <w:sz w:val="16"/>
                <w:szCs w:val="16"/>
                <w:lang w:eastAsia="en-US"/>
              </w:rPr>
            </w:pPr>
            <w:r w:rsidRPr="00DD6CFB">
              <w:rPr>
                <w:sz w:val="16"/>
                <w:szCs w:val="16"/>
                <w:lang w:eastAsia="en-US"/>
              </w:rPr>
              <w:t>1213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07600B"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FC3EA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FBFFB4" w14:textId="77777777" w:rsidR="00D4531E" w:rsidRPr="00DD6CFB" w:rsidRDefault="00D4531E" w:rsidP="00DD6CFB">
            <w:pPr>
              <w:pStyle w:val="TAL"/>
              <w:rPr>
                <w:sz w:val="16"/>
                <w:szCs w:val="16"/>
                <w:lang w:eastAsia="en-US"/>
              </w:rPr>
            </w:pPr>
            <w:r w:rsidRPr="00DD6CFB">
              <w:rPr>
                <w:sz w:val="16"/>
                <w:szCs w:val="16"/>
                <w:lang w:eastAsia="en-US"/>
              </w:rPr>
              <w:t>Correction to IE BeamFailureRecoveryConfig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8D8C6A"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436E77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CA23FB4"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72D42A"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42237A" w14:textId="77777777" w:rsidR="00D4531E" w:rsidRPr="00DD6CFB" w:rsidRDefault="00D4531E" w:rsidP="00DD6CFB">
            <w:pPr>
              <w:pStyle w:val="TAL"/>
              <w:rPr>
                <w:sz w:val="16"/>
                <w:szCs w:val="16"/>
                <w:lang w:eastAsia="en-US"/>
              </w:rPr>
            </w:pPr>
            <w:r w:rsidRPr="00DD6CFB">
              <w:rPr>
                <w:sz w:val="16"/>
                <w:szCs w:val="16"/>
                <w:lang w:eastAsia="en-US"/>
              </w:rPr>
              <w:t>R5-200774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57DF74" w14:textId="77777777" w:rsidR="00D4531E" w:rsidRPr="00DD6CFB" w:rsidRDefault="00D4531E" w:rsidP="00DD6CFB">
            <w:pPr>
              <w:pStyle w:val="TAL"/>
              <w:rPr>
                <w:sz w:val="16"/>
                <w:szCs w:val="16"/>
                <w:lang w:eastAsia="en-US"/>
              </w:rPr>
            </w:pPr>
            <w:r w:rsidRPr="00DD6CFB">
              <w:rPr>
                <w:sz w:val="16"/>
                <w:szCs w:val="16"/>
                <w:lang w:eastAsia="en-US"/>
              </w:rPr>
              <w:t>1215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2440C7"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D5F1C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A83C53" w14:textId="77777777" w:rsidR="00D4531E" w:rsidRPr="00DD6CFB" w:rsidRDefault="00D4531E" w:rsidP="00DD6CFB">
            <w:pPr>
              <w:pStyle w:val="TAL"/>
              <w:rPr>
                <w:sz w:val="16"/>
                <w:szCs w:val="16"/>
                <w:lang w:eastAsia="en-US"/>
              </w:rPr>
            </w:pPr>
            <w:r w:rsidRPr="00DD6CFB">
              <w:rPr>
                <w:sz w:val="16"/>
                <w:szCs w:val="16"/>
                <w:lang w:eastAsia="en-US"/>
              </w:rPr>
              <w:t>Editorial update IE MeasConfig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1F135E"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D0E3EC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5ADD2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E22276"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510326" w14:textId="77777777" w:rsidR="00D4531E" w:rsidRPr="00DD6CFB" w:rsidRDefault="00D4531E" w:rsidP="00DD6CFB">
            <w:pPr>
              <w:pStyle w:val="TAL"/>
              <w:rPr>
                <w:sz w:val="16"/>
                <w:szCs w:val="16"/>
                <w:lang w:eastAsia="en-US"/>
              </w:rPr>
            </w:pPr>
            <w:r w:rsidRPr="00DD6CFB">
              <w:rPr>
                <w:sz w:val="16"/>
                <w:szCs w:val="16"/>
                <w:lang w:eastAsia="en-US"/>
              </w:rPr>
              <w:t>R5-200775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F2B36E" w14:textId="77777777" w:rsidR="00D4531E" w:rsidRPr="00DD6CFB" w:rsidRDefault="00D4531E" w:rsidP="00DD6CFB">
            <w:pPr>
              <w:pStyle w:val="TAL"/>
              <w:rPr>
                <w:sz w:val="16"/>
                <w:szCs w:val="16"/>
                <w:lang w:eastAsia="en-US"/>
              </w:rPr>
            </w:pPr>
            <w:r w:rsidRPr="00DD6CFB">
              <w:rPr>
                <w:sz w:val="16"/>
                <w:szCs w:val="16"/>
                <w:lang w:eastAsia="en-US"/>
              </w:rPr>
              <w:t>1216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DA48A5"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21B8E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C07E3E" w14:textId="77777777" w:rsidR="00D4531E" w:rsidRPr="00DD6CFB" w:rsidRDefault="00D4531E" w:rsidP="00DD6CFB">
            <w:pPr>
              <w:pStyle w:val="TAL"/>
              <w:rPr>
                <w:sz w:val="16"/>
                <w:szCs w:val="16"/>
                <w:lang w:eastAsia="en-US"/>
              </w:rPr>
            </w:pPr>
            <w:r w:rsidRPr="00DD6CFB">
              <w:rPr>
                <w:sz w:val="16"/>
                <w:szCs w:val="16"/>
                <w:lang w:eastAsia="en-US"/>
              </w:rPr>
              <w:t>Editorial update IE radioLinkMonitoringRS-Id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B7ED0F"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35F791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8C1CF4"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3FBEB7"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8458E8" w14:textId="77777777" w:rsidR="00D4531E" w:rsidRPr="00DD6CFB" w:rsidRDefault="00D4531E" w:rsidP="00DD6CFB">
            <w:pPr>
              <w:pStyle w:val="TAL"/>
              <w:rPr>
                <w:sz w:val="16"/>
                <w:szCs w:val="16"/>
                <w:lang w:eastAsia="en-US"/>
              </w:rPr>
            </w:pPr>
            <w:r w:rsidRPr="00DD6CFB">
              <w:rPr>
                <w:sz w:val="16"/>
                <w:szCs w:val="16"/>
                <w:lang w:eastAsia="en-US"/>
              </w:rPr>
              <w:t>R5-200804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53A1CF" w14:textId="77777777" w:rsidR="00D4531E" w:rsidRPr="00DD6CFB" w:rsidRDefault="00D4531E" w:rsidP="00DD6CFB">
            <w:pPr>
              <w:pStyle w:val="TAL"/>
              <w:rPr>
                <w:sz w:val="16"/>
                <w:szCs w:val="16"/>
                <w:lang w:eastAsia="en-US"/>
              </w:rPr>
            </w:pPr>
            <w:r w:rsidRPr="00DD6CFB">
              <w:rPr>
                <w:sz w:val="16"/>
                <w:szCs w:val="16"/>
                <w:lang w:eastAsia="en-US"/>
              </w:rPr>
              <w:t>1218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7360C3"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53D52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2541D6"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5B9491"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2774F3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B5F986"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322EB1"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036322B" w14:textId="77777777" w:rsidR="00D4531E" w:rsidRPr="00DD6CFB" w:rsidRDefault="00D4531E" w:rsidP="00DD6CFB">
            <w:pPr>
              <w:pStyle w:val="TAL"/>
              <w:rPr>
                <w:sz w:val="16"/>
                <w:szCs w:val="16"/>
                <w:lang w:eastAsia="en-US"/>
              </w:rPr>
            </w:pPr>
            <w:r w:rsidRPr="00DD6CFB">
              <w:rPr>
                <w:sz w:val="16"/>
                <w:szCs w:val="16"/>
                <w:lang w:eastAsia="en-US"/>
              </w:rPr>
              <w:t>R5-200805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2F4FD9" w14:textId="77777777" w:rsidR="00D4531E" w:rsidRPr="00DD6CFB" w:rsidRDefault="00D4531E" w:rsidP="00DD6CFB">
            <w:pPr>
              <w:pStyle w:val="TAL"/>
              <w:rPr>
                <w:sz w:val="16"/>
                <w:szCs w:val="16"/>
                <w:lang w:eastAsia="en-US"/>
              </w:rPr>
            </w:pPr>
            <w:r w:rsidRPr="00DD6CFB">
              <w:rPr>
                <w:sz w:val="16"/>
                <w:szCs w:val="16"/>
                <w:lang w:eastAsia="en-US"/>
              </w:rPr>
              <w:t>1219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170276"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64DC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A35848"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7EC5CE"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5A0A72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26F9F4"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4FBA9D"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B702FC" w14:textId="77777777" w:rsidR="00D4531E" w:rsidRPr="00DD6CFB" w:rsidRDefault="00D4531E" w:rsidP="00DD6CFB">
            <w:pPr>
              <w:pStyle w:val="TAL"/>
              <w:rPr>
                <w:sz w:val="16"/>
                <w:szCs w:val="16"/>
                <w:lang w:eastAsia="en-US"/>
              </w:rPr>
            </w:pPr>
            <w:r w:rsidRPr="00DD6CFB">
              <w:rPr>
                <w:sz w:val="16"/>
                <w:szCs w:val="16"/>
                <w:lang w:eastAsia="en-US"/>
              </w:rPr>
              <w:t>R5-200806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FA5165" w14:textId="77777777" w:rsidR="00D4531E" w:rsidRPr="00DD6CFB" w:rsidRDefault="00D4531E" w:rsidP="00DD6CFB">
            <w:pPr>
              <w:pStyle w:val="TAL"/>
              <w:rPr>
                <w:sz w:val="16"/>
                <w:szCs w:val="16"/>
                <w:lang w:eastAsia="en-US"/>
              </w:rPr>
            </w:pPr>
            <w:r w:rsidRPr="00DD6CFB">
              <w:rPr>
                <w:sz w:val="16"/>
                <w:szCs w:val="16"/>
                <w:lang w:eastAsia="en-US"/>
              </w:rPr>
              <w:t>1220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114CFC"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C3295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163851"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7B2E01"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F770BD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390B90"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7D53FA"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0B6E4A" w14:textId="77777777" w:rsidR="00D4531E" w:rsidRPr="00DD6CFB" w:rsidRDefault="00D4531E" w:rsidP="00DD6CFB">
            <w:pPr>
              <w:pStyle w:val="TAL"/>
              <w:rPr>
                <w:sz w:val="16"/>
                <w:szCs w:val="16"/>
                <w:lang w:eastAsia="en-US"/>
              </w:rPr>
            </w:pPr>
            <w:r w:rsidRPr="00DD6CFB">
              <w:rPr>
                <w:sz w:val="16"/>
                <w:szCs w:val="16"/>
                <w:lang w:eastAsia="en-US"/>
              </w:rPr>
              <w:t>R5-200807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93103B" w14:textId="77777777" w:rsidR="00D4531E" w:rsidRPr="00DD6CFB" w:rsidRDefault="00D4531E" w:rsidP="00DD6CFB">
            <w:pPr>
              <w:pStyle w:val="TAL"/>
              <w:rPr>
                <w:sz w:val="16"/>
                <w:szCs w:val="16"/>
                <w:lang w:eastAsia="en-US"/>
              </w:rPr>
            </w:pPr>
            <w:r w:rsidRPr="00DD6CFB">
              <w:rPr>
                <w:sz w:val="16"/>
                <w:szCs w:val="16"/>
                <w:lang w:eastAsia="en-US"/>
              </w:rPr>
              <w:t>1221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E2914E"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ED506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333F70"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157D5D"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E2225E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0CF8CB"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B12922"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83EFB1" w14:textId="77777777" w:rsidR="00D4531E" w:rsidRPr="00DD6CFB" w:rsidRDefault="00D4531E" w:rsidP="00DD6CFB">
            <w:pPr>
              <w:pStyle w:val="TAL"/>
              <w:rPr>
                <w:sz w:val="16"/>
                <w:szCs w:val="16"/>
                <w:lang w:eastAsia="en-US"/>
              </w:rPr>
            </w:pPr>
            <w:r w:rsidRPr="00DD6CFB">
              <w:rPr>
                <w:sz w:val="16"/>
                <w:szCs w:val="16"/>
                <w:lang w:eastAsia="en-US"/>
              </w:rPr>
              <w:t>R5-200808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8F3A30" w14:textId="77777777" w:rsidR="00D4531E" w:rsidRPr="00DD6CFB" w:rsidRDefault="00D4531E" w:rsidP="00DD6CFB">
            <w:pPr>
              <w:pStyle w:val="TAL"/>
              <w:rPr>
                <w:sz w:val="16"/>
                <w:szCs w:val="16"/>
                <w:lang w:eastAsia="en-US"/>
              </w:rPr>
            </w:pPr>
            <w:r w:rsidRPr="00DD6CFB">
              <w:rPr>
                <w:sz w:val="16"/>
                <w:szCs w:val="16"/>
                <w:lang w:eastAsia="en-US"/>
              </w:rPr>
              <w:t>1222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B7F1AB" w14:textId="77777777" w:rsidR="00D4531E" w:rsidRPr="00DD6CFB" w:rsidRDefault="00D4531E" w:rsidP="00DD6CFB">
            <w:pPr>
              <w:pStyle w:val="TAL"/>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BF09B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E53842"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n51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ABEFFB"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5BB0C7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15182F"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4DBA49"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F05BFD" w14:textId="77777777" w:rsidR="00D4531E" w:rsidRPr="00DD6CFB" w:rsidRDefault="00D4531E" w:rsidP="00DD6CFB">
            <w:pPr>
              <w:pStyle w:val="TAL"/>
              <w:rPr>
                <w:sz w:val="16"/>
                <w:szCs w:val="16"/>
                <w:lang w:eastAsia="en-US"/>
              </w:rPr>
            </w:pPr>
            <w:r w:rsidRPr="00DD6CFB">
              <w:rPr>
                <w:sz w:val="16"/>
                <w:szCs w:val="16"/>
                <w:lang w:eastAsia="en-US"/>
              </w:rPr>
              <w:t>R5-200900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05A7BE" w14:textId="77777777" w:rsidR="00D4531E" w:rsidRPr="00DD6CFB" w:rsidRDefault="00D4531E" w:rsidP="00DD6CFB">
            <w:pPr>
              <w:pStyle w:val="TAL"/>
              <w:rPr>
                <w:sz w:val="16"/>
                <w:szCs w:val="16"/>
                <w:lang w:eastAsia="en-US"/>
              </w:rPr>
            </w:pPr>
            <w:r w:rsidRPr="00DD6CFB">
              <w:rPr>
                <w:sz w:val="16"/>
                <w:szCs w:val="16"/>
                <w:lang w:eastAsia="en-US"/>
              </w:rPr>
              <w:t>1197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00EBA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5D586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1484F6" w14:textId="77777777" w:rsidR="00D4531E" w:rsidRPr="00DD6CFB" w:rsidRDefault="00D4531E" w:rsidP="00DD6CFB">
            <w:pPr>
              <w:pStyle w:val="TAL"/>
              <w:rPr>
                <w:sz w:val="16"/>
                <w:szCs w:val="16"/>
                <w:lang w:eastAsia="en-US"/>
              </w:rPr>
            </w:pPr>
            <w:r w:rsidRPr="00DD6CFB">
              <w:rPr>
                <w:sz w:val="16"/>
                <w:szCs w:val="16"/>
                <w:lang w:eastAsia="en-US"/>
              </w:rPr>
              <w:t>Corrections on test frequencies for EN-DC band combinations including FR1 and FR2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3DB7A5"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A5F0A0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D9C456"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4DFD4C"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FB0F5F" w14:textId="77777777" w:rsidR="00D4531E" w:rsidRPr="00DD6CFB" w:rsidRDefault="00D4531E" w:rsidP="00DD6CFB">
            <w:pPr>
              <w:pStyle w:val="TAL"/>
              <w:rPr>
                <w:sz w:val="16"/>
                <w:szCs w:val="16"/>
                <w:lang w:eastAsia="en-US"/>
              </w:rPr>
            </w:pPr>
            <w:r w:rsidRPr="00DD6CFB">
              <w:rPr>
                <w:sz w:val="16"/>
                <w:szCs w:val="16"/>
                <w:lang w:eastAsia="en-US"/>
              </w:rPr>
              <w:t>R5-200901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898348" w14:textId="77777777" w:rsidR="00D4531E" w:rsidRPr="00DD6CFB" w:rsidRDefault="00D4531E" w:rsidP="00DD6CFB">
            <w:pPr>
              <w:pStyle w:val="TAL"/>
              <w:rPr>
                <w:sz w:val="16"/>
                <w:szCs w:val="16"/>
                <w:lang w:eastAsia="en-US"/>
              </w:rPr>
            </w:pPr>
            <w:r w:rsidRPr="00DD6CFB">
              <w:rPr>
                <w:sz w:val="16"/>
                <w:szCs w:val="16"/>
                <w:lang w:eastAsia="en-US"/>
              </w:rPr>
              <w:t>1198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7E3DD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1755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33D9EE" w14:textId="77777777" w:rsidR="00D4531E" w:rsidRPr="00DD6CFB" w:rsidRDefault="00D4531E" w:rsidP="00DD6CFB">
            <w:pPr>
              <w:pStyle w:val="TAL"/>
              <w:rPr>
                <w:sz w:val="16"/>
                <w:szCs w:val="16"/>
                <w:lang w:eastAsia="en-US"/>
              </w:rPr>
            </w:pPr>
            <w:r w:rsidRPr="00DD6CFB">
              <w:rPr>
                <w:sz w:val="16"/>
                <w:szCs w:val="16"/>
                <w:lang w:eastAsia="en-US"/>
              </w:rPr>
              <w:t>Corrections on test frequencies for EN-DC band combinations including FR2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3C8249"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D95339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B118543"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3254CC"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EC00D0" w14:textId="77777777" w:rsidR="00D4531E" w:rsidRPr="00DD6CFB" w:rsidRDefault="00D4531E" w:rsidP="00DD6CFB">
            <w:pPr>
              <w:pStyle w:val="TAL"/>
              <w:rPr>
                <w:sz w:val="16"/>
                <w:szCs w:val="16"/>
                <w:lang w:eastAsia="en-US"/>
              </w:rPr>
            </w:pPr>
            <w:r w:rsidRPr="00DD6CFB">
              <w:rPr>
                <w:sz w:val="16"/>
                <w:szCs w:val="16"/>
                <w:lang w:eastAsia="en-US"/>
              </w:rPr>
              <w:t>R5-200902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E7D1DB" w14:textId="77777777" w:rsidR="00D4531E" w:rsidRPr="00DD6CFB" w:rsidRDefault="00D4531E" w:rsidP="00DD6CFB">
            <w:pPr>
              <w:pStyle w:val="TAL"/>
              <w:rPr>
                <w:sz w:val="16"/>
                <w:szCs w:val="16"/>
                <w:lang w:eastAsia="en-US"/>
              </w:rPr>
            </w:pPr>
            <w:r w:rsidRPr="00DD6CFB">
              <w:rPr>
                <w:sz w:val="16"/>
                <w:szCs w:val="16"/>
                <w:lang w:eastAsia="en-US"/>
              </w:rPr>
              <w:t>1199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6A6B1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9A40F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BB4330" w14:textId="77777777" w:rsidR="00D4531E" w:rsidRPr="00DD6CFB" w:rsidRDefault="00D4531E" w:rsidP="00DD6CFB">
            <w:pPr>
              <w:pStyle w:val="TAL"/>
              <w:rPr>
                <w:sz w:val="16"/>
                <w:szCs w:val="16"/>
                <w:lang w:eastAsia="en-US"/>
              </w:rPr>
            </w:pPr>
            <w:r w:rsidRPr="00DD6CFB">
              <w:rPr>
                <w:sz w:val="16"/>
                <w:szCs w:val="16"/>
                <w:lang w:eastAsia="en-US"/>
              </w:rPr>
              <w:t>Corrections on uplink EN-DC configurations for test frequencies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0D3ACA"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8242E9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EA253E"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A38421"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10C034" w14:textId="77777777" w:rsidR="00D4531E" w:rsidRPr="00DD6CFB" w:rsidRDefault="00D4531E" w:rsidP="00DD6CFB">
            <w:pPr>
              <w:pStyle w:val="TAL"/>
              <w:rPr>
                <w:sz w:val="16"/>
                <w:szCs w:val="16"/>
                <w:lang w:eastAsia="en-US"/>
              </w:rPr>
            </w:pPr>
            <w:r w:rsidRPr="00DD6CFB">
              <w:rPr>
                <w:sz w:val="16"/>
                <w:szCs w:val="16"/>
                <w:lang w:eastAsia="en-US"/>
              </w:rPr>
              <w:t>R5-200921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AA590B" w14:textId="77777777" w:rsidR="00D4531E" w:rsidRPr="00DD6CFB" w:rsidRDefault="00D4531E" w:rsidP="00DD6CFB">
            <w:pPr>
              <w:pStyle w:val="TAL"/>
              <w:rPr>
                <w:sz w:val="16"/>
                <w:szCs w:val="16"/>
                <w:lang w:eastAsia="en-US"/>
              </w:rPr>
            </w:pPr>
            <w:r w:rsidRPr="00DD6CFB">
              <w:rPr>
                <w:sz w:val="16"/>
                <w:szCs w:val="16"/>
                <w:lang w:eastAsia="en-US"/>
              </w:rPr>
              <w:t>1132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26BFC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982BC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D36BB3" w14:textId="77777777" w:rsidR="00D4531E" w:rsidRPr="00DD6CFB" w:rsidRDefault="00D4531E" w:rsidP="00DD6CFB">
            <w:pPr>
              <w:pStyle w:val="TAL"/>
              <w:rPr>
                <w:sz w:val="16"/>
                <w:szCs w:val="16"/>
                <w:lang w:eastAsia="en-US"/>
              </w:rPr>
            </w:pPr>
            <w:r w:rsidRPr="00DD6CFB">
              <w:rPr>
                <w:sz w:val="16"/>
                <w:szCs w:val="16"/>
                <w:lang w:eastAsia="en-US"/>
              </w:rPr>
              <w:t>Addition of Rel-16 inter-band CA and EN-DC FR1 two bands test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D76AA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2D91D5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1D069D"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939D1C"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FF208E" w14:textId="77777777" w:rsidR="00D4531E" w:rsidRPr="00DD6CFB" w:rsidRDefault="00D4531E" w:rsidP="00DD6CFB">
            <w:pPr>
              <w:pStyle w:val="TAL"/>
              <w:rPr>
                <w:sz w:val="16"/>
                <w:szCs w:val="16"/>
                <w:lang w:eastAsia="en-US"/>
              </w:rPr>
            </w:pPr>
            <w:r w:rsidRPr="00DD6CFB">
              <w:rPr>
                <w:sz w:val="16"/>
                <w:szCs w:val="16"/>
                <w:lang w:eastAsia="en-US"/>
              </w:rPr>
              <w:t>R5-200930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9091D8" w14:textId="77777777" w:rsidR="00D4531E" w:rsidRPr="00DD6CFB" w:rsidRDefault="00D4531E" w:rsidP="00DD6CFB">
            <w:pPr>
              <w:pStyle w:val="TAL"/>
              <w:rPr>
                <w:sz w:val="16"/>
                <w:szCs w:val="16"/>
                <w:lang w:eastAsia="en-US"/>
              </w:rPr>
            </w:pPr>
            <w:r w:rsidRPr="00DD6CFB">
              <w:rPr>
                <w:sz w:val="16"/>
                <w:szCs w:val="16"/>
                <w:lang w:eastAsia="en-US"/>
              </w:rPr>
              <w:t>1081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37F66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F43BE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AA39F9" w14:textId="77777777" w:rsidR="00D4531E" w:rsidRPr="00DD6CFB" w:rsidRDefault="00D4531E" w:rsidP="00DD6CFB">
            <w:pPr>
              <w:pStyle w:val="TAL"/>
              <w:rPr>
                <w:sz w:val="16"/>
                <w:szCs w:val="16"/>
                <w:lang w:eastAsia="en-US"/>
              </w:rPr>
            </w:pPr>
            <w:r w:rsidRPr="00DD6CFB">
              <w:rPr>
                <w:sz w:val="16"/>
                <w:szCs w:val="16"/>
                <w:lang w:eastAsia="en-US"/>
              </w:rPr>
              <w:t>Update SIB1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7EDC5F"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6904D2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E46D9D0"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1EC02E"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9BF605A" w14:textId="77777777" w:rsidR="00D4531E" w:rsidRPr="00DD6CFB" w:rsidRDefault="00D4531E" w:rsidP="00DD6CFB">
            <w:pPr>
              <w:pStyle w:val="TAL"/>
              <w:rPr>
                <w:sz w:val="16"/>
                <w:szCs w:val="16"/>
                <w:lang w:eastAsia="en-US"/>
              </w:rPr>
            </w:pPr>
            <w:r w:rsidRPr="00DD6CFB">
              <w:rPr>
                <w:sz w:val="16"/>
                <w:szCs w:val="16"/>
                <w:lang w:eastAsia="en-US"/>
              </w:rPr>
              <w:t>R5-200931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E04D03" w14:textId="77777777" w:rsidR="00D4531E" w:rsidRPr="00DD6CFB" w:rsidRDefault="00D4531E" w:rsidP="00DD6CFB">
            <w:pPr>
              <w:pStyle w:val="TAL"/>
              <w:rPr>
                <w:sz w:val="16"/>
                <w:szCs w:val="16"/>
                <w:lang w:eastAsia="en-US"/>
              </w:rPr>
            </w:pPr>
            <w:r w:rsidRPr="00DD6CFB">
              <w:rPr>
                <w:sz w:val="16"/>
                <w:szCs w:val="16"/>
                <w:lang w:eastAsia="en-US"/>
              </w:rPr>
              <w:t>1082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F750B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E07A8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C8BAFF" w14:textId="77777777" w:rsidR="00D4531E" w:rsidRPr="00DD6CFB" w:rsidRDefault="00D4531E" w:rsidP="00DD6CFB">
            <w:pPr>
              <w:pStyle w:val="TAL"/>
              <w:rPr>
                <w:sz w:val="16"/>
                <w:szCs w:val="16"/>
                <w:lang w:eastAsia="en-US"/>
              </w:rPr>
            </w:pPr>
            <w:r w:rsidRPr="00DD6CFB">
              <w:rPr>
                <w:sz w:val="16"/>
                <w:szCs w:val="16"/>
                <w:lang w:eastAsia="en-US"/>
              </w:rPr>
              <w:t>Update CounterCheck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BAA673"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2C1941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EC1CDE"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1C52BB"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9EA0DB" w14:textId="77777777" w:rsidR="00D4531E" w:rsidRPr="00DD6CFB" w:rsidRDefault="00D4531E" w:rsidP="00DD6CFB">
            <w:pPr>
              <w:pStyle w:val="TAL"/>
              <w:rPr>
                <w:sz w:val="16"/>
                <w:szCs w:val="16"/>
                <w:lang w:eastAsia="en-US"/>
              </w:rPr>
            </w:pPr>
            <w:r w:rsidRPr="00DD6CFB">
              <w:rPr>
                <w:sz w:val="16"/>
                <w:szCs w:val="16"/>
                <w:lang w:eastAsia="en-US"/>
              </w:rPr>
              <w:t>R5-200932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8DD1FD" w14:textId="77777777" w:rsidR="00D4531E" w:rsidRPr="00DD6CFB" w:rsidRDefault="00D4531E" w:rsidP="00DD6CFB">
            <w:pPr>
              <w:pStyle w:val="TAL"/>
              <w:rPr>
                <w:sz w:val="16"/>
                <w:szCs w:val="16"/>
                <w:lang w:eastAsia="en-US"/>
              </w:rPr>
            </w:pPr>
            <w:r w:rsidRPr="00DD6CFB">
              <w:rPr>
                <w:sz w:val="16"/>
                <w:szCs w:val="16"/>
                <w:lang w:eastAsia="en-US"/>
              </w:rPr>
              <w:t>1083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BDCE5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A1F45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277683" w14:textId="77777777" w:rsidR="00D4531E" w:rsidRPr="00DD6CFB" w:rsidRDefault="00D4531E" w:rsidP="00DD6CFB">
            <w:pPr>
              <w:pStyle w:val="TAL"/>
              <w:rPr>
                <w:sz w:val="16"/>
                <w:szCs w:val="16"/>
                <w:lang w:eastAsia="en-US"/>
              </w:rPr>
            </w:pPr>
            <w:r w:rsidRPr="00DD6CFB">
              <w:rPr>
                <w:sz w:val="16"/>
                <w:szCs w:val="16"/>
                <w:lang w:eastAsia="en-US"/>
              </w:rPr>
              <w:t>Editorial update DLInformationTransfer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FA4F51"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671732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75B2300"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5A9F61"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A100B0" w14:textId="77777777" w:rsidR="00D4531E" w:rsidRPr="00DD6CFB" w:rsidRDefault="00D4531E" w:rsidP="00DD6CFB">
            <w:pPr>
              <w:pStyle w:val="TAL"/>
              <w:rPr>
                <w:sz w:val="16"/>
                <w:szCs w:val="16"/>
                <w:lang w:eastAsia="en-US"/>
              </w:rPr>
            </w:pPr>
            <w:r w:rsidRPr="00DD6CFB">
              <w:rPr>
                <w:sz w:val="16"/>
                <w:szCs w:val="16"/>
                <w:lang w:eastAsia="en-US"/>
              </w:rPr>
              <w:t>R5-200933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A43F78" w14:textId="77777777" w:rsidR="00D4531E" w:rsidRPr="00DD6CFB" w:rsidRDefault="00D4531E" w:rsidP="00DD6CFB">
            <w:pPr>
              <w:pStyle w:val="TAL"/>
              <w:rPr>
                <w:sz w:val="16"/>
                <w:szCs w:val="16"/>
                <w:lang w:eastAsia="en-US"/>
              </w:rPr>
            </w:pPr>
            <w:r w:rsidRPr="00DD6CFB">
              <w:rPr>
                <w:sz w:val="16"/>
                <w:szCs w:val="16"/>
                <w:lang w:eastAsia="en-US"/>
              </w:rPr>
              <w:t>1084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23CF2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CE44C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32A3E6" w14:textId="77777777" w:rsidR="00D4531E" w:rsidRPr="00DD6CFB" w:rsidRDefault="00D4531E" w:rsidP="00DD6CFB">
            <w:pPr>
              <w:pStyle w:val="TAL"/>
              <w:rPr>
                <w:sz w:val="16"/>
                <w:szCs w:val="16"/>
                <w:lang w:eastAsia="en-US"/>
              </w:rPr>
            </w:pPr>
            <w:r w:rsidRPr="00DD6CFB">
              <w:rPr>
                <w:sz w:val="16"/>
                <w:szCs w:val="16"/>
                <w:lang w:eastAsia="en-US"/>
              </w:rPr>
              <w:t>Editorial update FailureInformation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C67B36"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A06095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5A686C"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64C0E3"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48B383" w14:textId="77777777" w:rsidR="00D4531E" w:rsidRPr="00DD6CFB" w:rsidRDefault="00D4531E" w:rsidP="00DD6CFB">
            <w:pPr>
              <w:pStyle w:val="TAL"/>
              <w:rPr>
                <w:sz w:val="16"/>
                <w:szCs w:val="16"/>
                <w:lang w:eastAsia="en-US"/>
              </w:rPr>
            </w:pPr>
            <w:r w:rsidRPr="00DD6CFB">
              <w:rPr>
                <w:sz w:val="16"/>
                <w:szCs w:val="16"/>
                <w:lang w:eastAsia="en-US"/>
              </w:rPr>
              <w:t>R5-200934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1B6369" w14:textId="77777777" w:rsidR="00D4531E" w:rsidRPr="00DD6CFB" w:rsidRDefault="00D4531E" w:rsidP="00DD6CFB">
            <w:pPr>
              <w:pStyle w:val="TAL"/>
              <w:rPr>
                <w:sz w:val="16"/>
                <w:szCs w:val="16"/>
                <w:lang w:eastAsia="en-US"/>
              </w:rPr>
            </w:pPr>
            <w:r w:rsidRPr="00DD6CFB">
              <w:rPr>
                <w:sz w:val="16"/>
                <w:szCs w:val="16"/>
                <w:lang w:eastAsia="en-US"/>
              </w:rPr>
              <w:t>1085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C17D2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EBEC8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DD03CE" w14:textId="77777777" w:rsidR="00D4531E" w:rsidRPr="00DD6CFB" w:rsidRDefault="00D4531E" w:rsidP="00DD6CFB">
            <w:pPr>
              <w:pStyle w:val="TAL"/>
              <w:rPr>
                <w:sz w:val="16"/>
                <w:szCs w:val="16"/>
                <w:lang w:eastAsia="en-US"/>
              </w:rPr>
            </w:pPr>
            <w:r w:rsidRPr="00DD6CFB">
              <w:rPr>
                <w:sz w:val="16"/>
                <w:szCs w:val="16"/>
                <w:lang w:eastAsia="en-US"/>
              </w:rPr>
              <w:t>Editorial update MeasurementReport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E7C1E4"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F0EF99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A038D2"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B0CCAB"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A8AA0B" w14:textId="77777777" w:rsidR="00D4531E" w:rsidRPr="00DD6CFB" w:rsidRDefault="00D4531E" w:rsidP="00DD6CFB">
            <w:pPr>
              <w:pStyle w:val="TAL"/>
              <w:rPr>
                <w:sz w:val="16"/>
                <w:szCs w:val="16"/>
                <w:lang w:eastAsia="en-US"/>
              </w:rPr>
            </w:pPr>
            <w:r w:rsidRPr="00DD6CFB">
              <w:rPr>
                <w:sz w:val="16"/>
                <w:szCs w:val="16"/>
                <w:lang w:eastAsia="en-US"/>
              </w:rPr>
              <w:t>R5-200935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902D75" w14:textId="77777777" w:rsidR="00D4531E" w:rsidRPr="00DD6CFB" w:rsidRDefault="00D4531E" w:rsidP="00DD6CFB">
            <w:pPr>
              <w:pStyle w:val="TAL"/>
              <w:rPr>
                <w:sz w:val="16"/>
                <w:szCs w:val="16"/>
                <w:lang w:eastAsia="en-US"/>
              </w:rPr>
            </w:pPr>
            <w:r w:rsidRPr="00DD6CFB">
              <w:rPr>
                <w:sz w:val="16"/>
                <w:szCs w:val="16"/>
                <w:lang w:eastAsia="en-US"/>
              </w:rPr>
              <w:t>1086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2CA39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8CB9A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BA7DA1" w14:textId="77777777" w:rsidR="00D4531E" w:rsidRPr="00DD6CFB" w:rsidRDefault="00D4531E" w:rsidP="00DD6CFB">
            <w:pPr>
              <w:pStyle w:val="TAL"/>
              <w:rPr>
                <w:sz w:val="16"/>
                <w:szCs w:val="16"/>
                <w:lang w:eastAsia="en-US"/>
              </w:rPr>
            </w:pPr>
            <w:r w:rsidRPr="00DD6CFB">
              <w:rPr>
                <w:sz w:val="16"/>
                <w:szCs w:val="16"/>
                <w:lang w:eastAsia="en-US"/>
              </w:rPr>
              <w:t>Editorial update MobilityFromNRCommand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72540B"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8F323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892C2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6EE2F4"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0572F1" w14:textId="77777777" w:rsidR="00D4531E" w:rsidRPr="00DD6CFB" w:rsidRDefault="00D4531E" w:rsidP="00DD6CFB">
            <w:pPr>
              <w:pStyle w:val="TAL"/>
              <w:rPr>
                <w:sz w:val="16"/>
                <w:szCs w:val="16"/>
                <w:lang w:eastAsia="en-US"/>
              </w:rPr>
            </w:pPr>
            <w:r w:rsidRPr="00DD6CFB">
              <w:rPr>
                <w:sz w:val="16"/>
                <w:szCs w:val="16"/>
                <w:lang w:eastAsia="en-US"/>
              </w:rPr>
              <w:t>R5-200936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17929E" w14:textId="77777777" w:rsidR="00D4531E" w:rsidRPr="00DD6CFB" w:rsidRDefault="00D4531E" w:rsidP="00DD6CFB">
            <w:pPr>
              <w:pStyle w:val="TAL"/>
              <w:rPr>
                <w:sz w:val="16"/>
                <w:szCs w:val="16"/>
                <w:lang w:eastAsia="en-US"/>
              </w:rPr>
            </w:pPr>
            <w:r w:rsidRPr="00DD6CFB">
              <w:rPr>
                <w:sz w:val="16"/>
                <w:szCs w:val="16"/>
                <w:lang w:eastAsia="en-US"/>
              </w:rPr>
              <w:t>1087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60960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89A8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FE17C5" w14:textId="77777777" w:rsidR="00D4531E" w:rsidRPr="00DD6CFB" w:rsidRDefault="00D4531E" w:rsidP="00DD6CFB">
            <w:pPr>
              <w:pStyle w:val="TAL"/>
              <w:rPr>
                <w:sz w:val="16"/>
                <w:szCs w:val="16"/>
                <w:lang w:eastAsia="en-US"/>
              </w:rPr>
            </w:pPr>
            <w:r w:rsidRPr="00DD6CFB">
              <w:rPr>
                <w:sz w:val="16"/>
                <w:szCs w:val="16"/>
                <w:lang w:eastAsia="en-US"/>
              </w:rPr>
              <w:t>Editorial update Paging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E2C6D7"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82DE22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B85A6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70214B"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B9FCDC" w14:textId="77777777" w:rsidR="00D4531E" w:rsidRPr="00DD6CFB" w:rsidRDefault="00D4531E" w:rsidP="00DD6CFB">
            <w:pPr>
              <w:pStyle w:val="TAL"/>
              <w:rPr>
                <w:sz w:val="16"/>
                <w:szCs w:val="16"/>
                <w:lang w:eastAsia="en-US"/>
              </w:rPr>
            </w:pPr>
            <w:r w:rsidRPr="00DD6CFB">
              <w:rPr>
                <w:sz w:val="16"/>
                <w:szCs w:val="16"/>
                <w:lang w:eastAsia="en-US"/>
              </w:rPr>
              <w:t>R5-200937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2649C2" w14:textId="77777777" w:rsidR="00D4531E" w:rsidRPr="00DD6CFB" w:rsidRDefault="00D4531E" w:rsidP="00DD6CFB">
            <w:pPr>
              <w:pStyle w:val="TAL"/>
              <w:rPr>
                <w:sz w:val="16"/>
                <w:szCs w:val="16"/>
                <w:lang w:eastAsia="en-US"/>
              </w:rPr>
            </w:pPr>
            <w:r w:rsidRPr="00DD6CFB">
              <w:rPr>
                <w:sz w:val="16"/>
                <w:szCs w:val="16"/>
                <w:lang w:eastAsia="en-US"/>
              </w:rPr>
              <w:t>1088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E8560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39B12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4EC26C" w14:textId="77777777" w:rsidR="00D4531E" w:rsidRPr="00DD6CFB" w:rsidRDefault="00D4531E" w:rsidP="00DD6CFB">
            <w:pPr>
              <w:pStyle w:val="TAL"/>
              <w:rPr>
                <w:sz w:val="16"/>
                <w:szCs w:val="16"/>
                <w:lang w:eastAsia="en-US"/>
              </w:rPr>
            </w:pPr>
            <w:r w:rsidRPr="00DD6CFB">
              <w:rPr>
                <w:sz w:val="16"/>
                <w:szCs w:val="16"/>
                <w:lang w:eastAsia="en-US"/>
              </w:rPr>
              <w:t>Editorial update RRCReestablishment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857032"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EF3BBF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34A4159"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B9AFD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89CF539" w14:textId="77777777" w:rsidR="00D4531E" w:rsidRPr="00DD6CFB" w:rsidRDefault="00D4531E" w:rsidP="00DD6CFB">
            <w:pPr>
              <w:pStyle w:val="TAL"/>
              <w:rPr>
                <w:sz w:val="16"/>
                <w:szCs w:val="16"/>
                <w:lang w:eastAsia="en-US"/>
              </w:rPr>
            </w:pPr>
            <w:r w:rsidRPr="00DD6CFB">
              <w:rPr>
                <w:sz w:val="16"/>
                <w:szCs w:val="16"/>
                <w:lang w:eastAsia="en-US"/>
              </w:rPr>
              <w:t>R5-200938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786540" w14:textId="77777777" w:rsidR="00D4531E" w:rsidRPr="00DD6CFB" w:rsidRDefault="00D4531E" w:rsidP="00DD6CFB">
            <w:pPr>
              <w:pStyle w:val="TAL"/>
              <w:rPr>
                <w:sz w:val="16"/>
                <w:szCs w:val="16"/>
                <w:lang w:eastAsia="en-US"/>
              </w:rPr>
            </w:pPr>
            <w:r w:rsidRPr="00DD6CFB">
              <w:rPr>
                <w:sz w:val="16"/>
                <w:szCs w:val="16"/>
                <w:lang w:eastAsia="en-US"/>
              </w:rPr>
              <w:t>1090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D0FE0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AEFC3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0F5687" w14:textId="77777777" w:rsidR="00D4531E" w:rsidRPr="00DD6CFB" w:rsidRDefault="00D4531E" w:rsidP="00DD6CFB">
            <w:pPr>
              <w:pStyle w:val="TAL"/>
              <w:rPr>
                <w:sz w:val="16"/>
                <w:szCs w:val="16"/>
                <w:lang w:eastAsia="en-US"/>
              </w:rPr>
            </w:pPr>
            <w:r w:rsidRPr="00DD6CFB">
              <w:rPr>
                <w:sz w:val="16"/>
                <w:szCs w:val="16"/>
                <w:lang w:eastAsia="en-US"/>
              </w:rPr>
              <w:t>Editorial update RRCReconfigurationComplete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772C86"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6BECC6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77FB24D"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E80234"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A92A48" w14:textId="77777777" w:rsidR="00D4531E" w:rsidRPr="00DD6CFB" w:rsidRDefault="00D4531E" w:rsidP="00DD6CFB">
            <w:pPr>
              <w:pStyle w:val="TAL"/>
              <w:rPr>
                <w:sz w:val="16"/>
                <w:szCs w:val="16"/>
                <w:lang w:eastAsia="en-US"/>
              </w:rPr>
            </w:pPr>
            <w:r w:rsidRPr="00DD6CFB">
              <w:rPr>
                <w:sz w:val="16"/>
                <w:szCs w:val="16"/>
                <w:lang w:eastAsia="en-US"/>
              </w:rPr>
              <w:t>R5-200939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C7D822" w14:textId="77777777" w:rsidR="00D4531E" w:rsidRPr="00DD6CFB" w:rsidRDefault="00D4531E" w:rsidP="00DD6CFB">
            <w:pPr>
              <w:pStyle w:val="TAL"/>
              <w:rPr>
                <w:sz w:val="16"/>
                <w:szCs w:val="16"/>
                <w:lang w:eastAsia="en-US"/>
              </w:rPr>
            </w:pPr>
            <w:r w:rsidRPr="00DD6CFB">
              <w:rPr>
                <w:sz w:val="16"/>
                <w:szCs w:val="16"/>
                <w:lang w:eastAsia="en-US"/>
              </w:rPr>
              <w:t>1091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BB713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F3DF5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CAFC11" w14:textId="77777777" w:rsidR="00D4531E" w:rsidRPr="00DD6CFB" w:rsidRDefault="00D4531E" w:rsidP="00DD6CFB">
            <w:pPr>
              <w:pStyle w:val="TAL"/>
              <w:rPr>
                <w:sz w:val="16"/>
                <w:szCs w:val="16"/>
                <w:lang w:eastAsia="en-US"/>
              </w:rPr>
            </w:pPr>
            <w:r w:rsidRPr="00DD6CFB">
              <w:rPr>
                <w:sz w:val="16"/>
                <w:szCs w:val="16"/>
                <w:lang w:eastAsia="en-US"/>
              </w:rPr>
              <w:t>Editorial update RRCReject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35099D"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70F722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B3D1A7"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7EA57E"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E9FCAF5" w14:textId="77777777" w:rsidR="00D4531E" w:rsidRPr="00DD6CFB" w:rsidRDefault="00D4531E" w:rsidP="00DD6CFB">
            <w:pPr>
              <w:pStyle w:val="TAL"/>
              <w:rPr>
                <w:sz w:val="16"/>
                <w:szCs w:val="16"/>
                <w:lang w:eastAsia="en-US"/>
              </w:rPr>
            </w:pPr>
            <w:r w:rsidRPr="00DD6CFB">
              <w:rPr>
                <w:sz w:val="16"/>
                <w:szCs w:val="16"/>
                <w:lang w:eastAsia="en-US"/>
              </w:rPr>
              <w:t>R5-200940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3A0055" w14:textId="77777777" w:rsidR="00D4531E" w:rsidRPr="00DD6CFB" w:rsidRDefault="00D4531E" w:rsidP="00DD6CFB">
            <w:pPr>
              <w:pStyle w:val="TAL"/>
              <w:rPr>
                <w:sz w:val="16"/>
                <w:szCs w:val="16"/>
                <w:lang w:eastAsia="en-US"/>
              </w:rPr>
            </w:pPr>
            <w:r w:rsidRPr="00DD6CFB">
              <w:rPr>
                <w:sz w:val="16"/>
                <w:szCs w:val="16"/>
                <w:lang w:eastAsia="en-US"/>
              </w:rPr>
              <w:t>1092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2B82D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824C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B81E51" w14:textId="77777777" w:rsidR="00D4531E" w:rsidRPr="00DD6CFB" w:rsidRDefault="00D4531E" w:rsidP="00DD6CFB">
            <w:pPr>
              <w:pStyle w:val="TAL"/>
              <w:rPr>
                <w:sz w:val="16"/>
                <w:szCs w:val="16"/>
                <w:lang w:eastAsia="en-US"/>
              </w:rPr>
            </w:pPr>
            <w:r w:rsidRPr="00DD6CFB">
              <w:rPr>
                <w:sz w:val="16"/>
                <w:szCs w:val="16"/>
                <w:lang w:eastAsia="en-US"/>
              </w:rPr>
              <w:t>Editorial update RRCRelease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6FE775"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C367C5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9A5B4B"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AD1706"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5925A9" w14:textId="77777777" w:rsidR="00D4531E" w:rsidRPr="00DD6CFB" w:rsidRDefault="00D4531E" w:rsidP="00DD6CFB">
            <w:pPr>
              <w:pStyle w:val="TAL"/>
              <w:rPr>
                <w:sz w:val="16"/>
                <w:szCs w:val="16"/>
                <w:lang w:eastAsia="en-US"/>
              </w:rPr>
            </w:pPr>
            <w:r w:rsidRPr="00DD6CFB">
              <w:rPr>
                <w:sz w:val="16"/>
                <w:szCs w:val="16"/>
                <w:lang w:eastAsia="en-US"/>
              </w:rPr>
              <w:t>R5-200941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068E21" w14:textId="77777777" w:rsidR="00D4531E" w:rsidRPr="00DD6CFB" w:rsidRDefault="00D4531E" w:rsidP="00DD6CFB">
            <w:pPr>
              <w:pStyle w:val="TAL"/>
              <w:rPr>
                <w:sz w:val="16"/>
                <w:szCs w:val="16"/>
                <w:lang w:eastAsia="en-US"/>
              </w:rPr>
            </w:pPr>
            <w:r w:rsidRPr="00DD6CFB">
              <w:rPr>
                <w:sz w:val="16"/>
                <w:szCs w:val="16"/>
                <w:lang w:eastAsia="en-US"/>
              </w:rPr>
              <w:t>1093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87314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7A277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49E4D4" w14:textId="77777777" w:rsidR="00D4531E" w:rsidRPr="00DD6CFB" w:rsidRDefault="00D4531E" w:rsidP="00DD6CFB">
            <w:pPr>
              <w:pStyle w:val="TAL"/>
              <w:rPr>
                <w:sz w:val="16"/>
                <w:szCs w:val="16"/>
                <w:lang w:eastAsia="en-US"/>
              </w:rPr>
            </w:pPr>
            <w:r w:rsidRPr="00DD6CFB">
              <w:rPr>
                <w:sz w:val="16"/>
                <w:szCs w:val="16"/>
                <w:lang w:eastAsia="en-US"/>
              </w:rPr>
              <w:t>Editorial update RRCResumeComplete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DCA1C2"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387B9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4D394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9A1AB3"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FF25AF" w14:textId="77777777" w:rsidR="00D4531E" w:rsidRPr="00DD6CFB" w:rsidRDefault="00D4531E" w:rsidP="00DD6CFB">
            <w:pPr>
              <w:pStyle w:val="TAL"/>
              <w:rPr>
                <w:sz w:val="16"/>
                <w:szCs w:val="16"/>
                <w:lang w:eastAsia="en-US"/>
              </w:rPr>
            </w:pPr>
            <w:r w:rsidRPr="00DD6CFB">
              <w:rPr>
                <w:sz w:val="16"/>
                <w:szCs w:val="16"/>
                <w:lang w:eastAsia="en-US"/>
              </w:rPr>
              <w:t>R5-200942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5908E" w14:textId="77777777" w:rsidR="00D4531E" w:rsidRPr="00DD6CFB" w:rsidRDefault="00D4531E" w:rsidP="00DD6CFB">
            <w:pPr>
              <w:pStyle w:val="TAL"/>
              <w:rPr>
                <w:sz w:val="16"/>
                <w:szCs w:val="16"/>
                <w:lang w:eastAsia="en-US"/>
              </w:rPr>
            </w:pPr>
            <w:r w:rsidRPr="00DD6CFB">
              <w:rPr>
                <w:sz w:val="16"/>
                <w:szCs w:val="16"/>
                <w:lang w:eastAsia="en-US"/>
              </w:rPr>
              <w:t>1094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97533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60C8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F46285" w14:textId="77777777" w:rsidR="00D4531E" w:rsidRPr="00DD6CFB" w:rsidRDefault="00D4531E" w:rsidP="00DD6CFB">
            <w:pPr>
              <w:pStyle w:val="TAL"/>
              <w:rPr>
                <w:sz w:val="16"/>
                <w:szCs w:val="16"/>
                <w:lang w:eastAsia="en-US"/>
              </w:rPr>
            </w:pPr>
            <w:r w:rsidRPr="00DD6CFB">
              <w:rPr>
                <w:sz w:val="16"/>
                <w:szCs w:val="16"/>
                <w:lang w:eastAsia="en-US"/>
              </w:rPr>
              <w:t>Editorial update RRCSetup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745904"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7ABD5B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F6AF9F"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BC2DA4"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2FE657" w14:textId="77777777" w:rsidR="00D4531E" w:rsidRPr="00DD6CFB" w:rsidRDefault="00D4531E" w:rsidP="00DD6CFB">
            <w:pPr>
              <w:pStyle w:val="TAL"/>
              <w:rPr>
                <w:sz w:val="16"/>
                <w:szCs w:val="16"/>
                <w:lang w:eastAsia="en-US"/>
              </w:rPr>
            </w:pPr>
            <w:r w:rsidRPr="00DD6CFB">
              <w:rPr>
                <w:sz w:val="16"/>
                <w:szCs w:val="16"/>
                <w:lang w:eastAsia="en-US"/>
              </w:rPr>
              <w:t>R5-200943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A45186" w14:textId="77777777" w:rsidR="00D4531E" w:rsidRPr="00DD6CFB" w:rsidRDefault="00D4531E" w:rsidP="00DD6CFB">
            <w:pPr>
              <w:pStyle w:val="TAL"/>
              <w:rPr>
                <w:sz w:val="16"/>
                <w:szCs w:val="16"/>
                <w:lang w:eastAsia="en-US"/>
              </w:rPr>
            </w:pPr>
            <w:r w:rsidRPr="00DD6CFB">
              <w:rPr>
                <w:sz w:val="16"/>
                <w:szCs w:val="16"/>
                <w:lang w:eastAsia="en-US"/>
              </w:rPr>
              <w:t>1096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D86B2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9493F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FD0C74" w14:textId="77777777" w:rsidR="00D4531E" w:rsidRPr="00DD6CFB" w:rsidRDefault="00D4531E" w:rsidP="00DD6CFB">
            <w:pPr>
              <w:pStyle w:val="TAL"/>
              <w:rPr>
                <w:sz w:val="16"/>
                <w:szCs w:val="16"/>
                <w:lang w:eastAsia="en-US"/>
              </w:rPr>
            </w:pPr>
            <w:r w:rsidRPr="00DD6CFB">
              <w:rPr>
                <w:sz w:val="16"/>
                <w:szCs w:val="16"/>
                <w:lang w:eastAsia="en-US"/>
              </w:rPr>
              <w:t>Editorial update SCGFailureInformation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D37E94"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CB904B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631F704"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DE16C4"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1C2D87" w14:textId="77777777" w:rsidR="00D4531E" w:rsidRPr="00DD6CFB" w:rsidRDefault="00D4531E" w:rsidP="00DD6CFB">
            <w:pPr>
              <w:pStyle w:val="TAL"/>
              <w:rPr>
                <w:sz w:val="16"/>
                <w:szCs w:val="16"/>
                <w:lang w:eastAsia="en-US"/>
              </w:rPr>
            </w:pPr>
            <w:r w:rsidRPr="00DD6CFB">
              <w:rPr>
                <w:sz w:val="16"/>
                <w:szCs w:val="16"/>
                <w:lang w:eastAsia="en-US"/>
              </w:rPr>
              <w:t>R5-200944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0B6317" w14:textId="77777777" w:rsidR="00D4531E" w:rsidRPr="00DD6CFB" w:rsidRDefault="00D4531E" w:rsidP="00DD6CFB">
            <w:pPr>
              <w:pStyle w:val="TAL"/>
              <w:rPr>
                <w:sz w:val="16"/>
                <w:szCs w:val="16"/>
                <w:lang w:eastAsia="en-US"/>
              </w:rPr>
            </w:pPr>
            <w:r w:rsidRPr="00DD6CFB">
              <w:rPr>
                <w:sz w:val="16"/>
                <w:szCs w:val="16"/>
                <w:lang w:eastAsia="en-US"/>
              </w:rPr>
              <w:t>1097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E55B6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F01D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97D3D2" w14:textId="77777777" w:rsidR="00D4531E" w:rsidRPr="00DD6CFB" w:rsidRDefault="00D4531E" w:rsidP="00DD6CFB">
            <w:pPr>
              <w:pStyle w:val="TAL"/>
              <w:rPr>
                <w:sz w:val="16"/>
                <w:szCs w:val="16"/>
                <w:lang w:eastAsia="en-US"/>
              </w:rPr>
            </w:pPr>
            <w:r w:rsidRPr="00DD6CFB">
              <w:rPr>
                <w:sz w:val="16"/>
                <w:szCs w:val="16"/>
                <w:lang w:eastAsia="en-US"/>
              </w:rPr>
              <w:t>Editorial update SecurityMode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A5CD12"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B80AA1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F64D14"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F7AA18"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452C8A" w14:textId="77777777" w:rsidR="00D4531E" w:rsidRPr="00DD6CFB" w:rsidRDefault="00D4531E" w:rsidP="00DD6CFB">
            <w:pPr>
              <w:pStyle w:val="TAL"/>
              <w:rPr>
                <w:sz w:val="16"/>
                <w:szCs w:val="16"/>
                <w:lang w:eastAsia="en-US"/>
              </w:rPr>
            </w:pPr>
            <w:r w:rsidRPr="00DD6CFB">
              <w:rPr>
                <w:sz w:val="16"/>
                <w:szCs w:val="16"/>
                <w:lang w:eastAsia="en-US"/>
              </w:rPr>
              <w:t>R5-200945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CA9175" w14:textId="77777777" w:rsidR="00D4531E" w:rsidRPr="00DD6CFB" w:rsidRDefault="00D4531E" w:rsidP="00DD6CFB">
            <w:pPr>
              <w:pStyle w:val="TAL"/>
              <w:rPr>
                <w:sz w:val="16"/>
                <w:szCs w:val="16"/>
                <w:lang w:eastAsia="en-US"/>
              </w:rPr>
            </w:pPr>
            <w:r w:rsidRPr="00DD6CFB">
              <w:rPr>
                <w:sz w:val="16"/>
                <w:szCs w:val="16"/>
                <w:lang w:eastAsia="en-US"/>
              </w:rPr>
              <w:t>1098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3B21D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8E74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257BB4" w14:textId="77777777" w:rsidR="00D4531E" w:rsidRPr="00DD6CFB" w:rsidRDefault="00D4531E" w:rsidP="00DD6CFB">
            <w:pPr>
              <w:pStyle w:val="TAL"/>
              <w:rPr>
                <w:sz w:val="16"/>
                <w:szCs w:val="16"/>
                <w:lang w:eastAsia="en-US"/>
              </w:rPr>
            </w:pPr>
            <w:r w:rsidRPr="00DD6CFB">
              <w:rPr>
                <w:sz w:val="16"/>
                <w:szCs w:val="16"/>
                <w:lang w:eastAsia="en-US"/>
              </w:rPr>
              <w:t>Update SystemInformation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077E30"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515C37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0A061A"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98F3CE"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CDEFF1" w14:textId="77777777" w:rsidR="00D4531E" w:rsidRPr="00DD6CFB" w:rsidRDefault="00D4531E" w:rsidP="00DD6CFB">
            <w:pPr>
              <w:pStyle w:val="TAL"/>
              <w:rPr>
                <w:sz w:val="16"/>
                <w:szCs w:val="16"/>
                <w:lang w:eastAsia="en-US"/>
              </w:rPr>
            </w:pPr>
            <w:r w:rsidRPr="00DD6CFB">
              <w:rPr>
                <w:sz w:val="16"/>
                <w:szCs w:val="16"/>
                <w:lang w:eastAsia="en-US"/>
              </w:rPr>
              <w:t>R5-200946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7ABCAE" w14:textId="77777777" w:rsidR="00D4531E" w:rsidRPr="00DD6CFB" w:rsidRDefault="00D4531E" w:rsidP="00DD6CFB">
            <w:pPr>
              <w:pStyle w:val="TAL"/>
              <w:rPr>
                <w:sz w:val="16"/>
                <w:szCs w:val="16"/>
                <w:lang w:eastAsia="en-US"/>
              </w:rPr>
            </w:pPr>
            <w:r w:rsidRPr="00DD6CFB">
              <w:rPr>
                <w:sz w:val="16"/>
                <w:szCs w:val="16"/>
                <w:lang w:eastAsia="en-US"/>
              </w:rPr>
              <w:t>1099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A527A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EF976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8FFA99" w14:textId="77777777" w:rsidR="00D4531E" w:rsidRPr="00DD6CFB" w:rsidRDefault="00D4531E" w:rsidP="00DD6CFB">
            <w:pPr>
              <w:pStyle w:val="TAL"/>
              <w:rPr>
                <w:sz w:val="16"/>
                <w:szCs w:val="16"/>
                <w:lang w:eastAsia="en-US"/>
              </w:rPr>
            </w:pPr>
            <w:r w:rsidRPr="00DD6CFB">
              <w:rPr>
                <w:sz w:val="16"/>
                <w:szCs w:val="16"/>
                <w:lang w:eastAsia="en-US"/>
              </w:rPr>
              <w:t>Editorial update UEAssistanceInformation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8D918D"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6C6206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F9503A"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87954A"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771804" w14:textId="77777777" w:rsidR="00D4531E" w:rsidRPr="00DD6CFB" w:rsidRDefault="00D4531E" w:rsidP="00DD6CFB">
            <w:pPr>
              <w:pStyle w:val="TAL"/>
              <w:rPr>
                <w:sz w:val="16"/>
                <w:szCs w:val="16"/>
                <w:lang w:eastAsia="en-US"/>
              </w:rPr>
            </w:pPr>
            <w:r w:rsidRPr="00DD6CFB">
              <w:rPr>
                <w:sz w:val="16"/>
                <w:szCs w:val="16"/>
                <w:lang w:eastAsia="en-US"/>
              </w:rPr>
              <w:t>R5-200947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E12D04" w14:textId="77777777" w:rsidR="00D4531E" w:rsidRPr="00DD6CFB" w:rsidRDefault="00D4531E" w:rsidP="00DD6CFB">
            <w:pPr>
              <w:pStyle w:val="TAL"/>
              <w:rPr>
                <w:sz w:val="16"/>
                <w:szCs w:val="16"/>
                <w:lang w:eastAsia="en-US"/>
              </w:rPr>
            </w:pPr>
            <w:r w:rsidRPr="00DD6CFB">
              <w:rPr>
                <w:sz w:val="16"/>
                <w:szCs w:val="16"/>
                <w:lang w:eastAsia="en-US"/>
              </w:rPr>
              <w:t>1100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88CAF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E6D3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11E0BA" w14:textId="77777777" w:rsidR="00D4531E" w:rsidRPr="00DD6CFB" w:rsidRDefault="00D4531E" w:rsidP="00DD6CFB">
            <w:pPr>
              <w:pStyle w:val="TAL"/>
              <w:rPr>
                <w:sz w:val="16"/>
                <w:szCs w:val="16"/>
                <w:lang w:eastAsia="en-US"/>
              </w:rPr>
            </w:pPr>
            <w:r w:rsidRPr="00DD6CFB">
              <w:rPr>
                <w:sz w:val="16"/>
                <w:szCs w:val="16"/>
                <w:lang w:eastAsia="en-US"/>
              </w:rPr>
              <w:t>Editorial update UECapability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E72D6B"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9C9A6D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D735DE"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3A3C93"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328C58" w14:textId="77777777" w:rsidR="00D4531E" w:rsidRPr="00DD6CFB" w:rsidRDefault="00D4531E" w:rsidP="00DD6CFB">
            <w:pPr>
              <w:pStyle w:val="TAL"/>
              <w:rPr>
                <w:sz w:val="16"/>
                <w:szCs w:val="16"/>
                <w:lang w:eastAsia="en-US"/>
              </w:rPr>
            </w:pPr>
            <w:r w:rsidRPr="00DD6CFB">
              <w:rPr>
                <w:sz w:val="16"/>
                <w:szCs w:val="16"/>
                <w:lang w:eastAsia="en-US"/>
              </w:rPr>
              <w:t>R5-200948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3F0DF8" w14:textId="77777777" w:rsidR="00D4531E" w:rsidRPr="00DD6CFB" w:rsidRDefault="00D4531E" w:rsidP="00DD6CFB">
            <w:pPr>
              <w:pStyle w:val="TAL"/>
              <w:rPr>
                <w:sz w:val="16"/>
                <w:szCs w:val="16"/>
                <w:lang w:eastAsia="en-US"/>
              </w:rPr>
            </w:pPr>
            <w:r w:rsidRPr="00DD6CFB">
              <w:rPr>
                <w:sz w:val="16"/>
                <w:szCs w:val="16"/>
                <w:lang w:eastAsia="en-US"/>
              </w:rPr>
              <w:t>1101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07C2A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264A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9CC737" w14:textId="77777777" w:rsidR="00D4531E" w:rsidRPr="00DD6CFB" w:rsidRDefault="00D4531E" w:rsidP="00DD6CFB">
            <w:pPr>
              <w:pStyle w:val="TAL"/>
              <w:rPr>
                <w:sz w:val="16"/>
                <w:szCs w:val="16"/>
                <w:lang w:eastAsia="en-US"/>
              </w:rPr>
            </w:pPr>
            <w:r w:rsidRPr="00DD6CFB">
              <w:rPr>
                <w:sz w:val="16"/>
                <w:szCs w:val="16"/>
                <w:lang w:eastAsia="en-US"/>
              </w:rPr>
              <w:t>Editorial update ULInformation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73AD"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512492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8133F3B"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6D9732"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4E2E0E" w14:textId="77777777" w:rsidR="00D4531E" w:rsidRPr="00DD6CFB" w:rsidRDefault="00D4531E" w:rsidP="00DD6CFB">
            <w:pPr>
              <w:pStyle w:val="TAL"/>
              <w:rPr>
                <w:sz w:val="16"/>
                <w:szCs w:val="16"/>
                <w:lang w:eastAsia="en-US"/>
              </w:rPr>
            </w:pPr>
            <w:r w:rsidRPr="00DD6CFB">
              <w:rPr>
                <w:sz w:val="16"/>
                <w:szCs w:val="16"/>
                <w:lang w:eastAsia="en-US"/>
              </w:rPr>
              <w:t>R5-200949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49C793" w14:textId="77777777" w:rsidR="00D4531E" w:rsidRPr="00DD6CFB" w:rsidRDefault="00D4531E" w:rsidP="00DD6CFB">
            <w:pPr>
              <w:pStyle w:val="TAL"/>
              <w:rPr>
                <w:sz w:val="16"/>
                <w:szCs w:val="16"/>
                <w:lang w:eastAsia="en-US"/>
              </w:rPr>
            </w:pPr>
            <w:r w:rsidRPr="00DD6CFB">
              <w:rPr>
                <w:sz w:val="16"/>
                <w:szCs w:val="16"/>
                <w:lang w:eastAsia="en-US"/>
              </w:rPr>
              <w:t>1103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7A08E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B3553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D9D32A" w14:textId="77777777" w:rsidR="00D4531E" w:rsidRPr="00DD6CFB" w:rsidRDefault="00D4531E" w:rsidP="00DD6CFB">
            <w:pPr>
              <w:pStyle w:val="TAL"/>
              <w:rPr>
                <w:sz w:val="16"/>
                <w:szCs w:val="16"/>
                <w:lang w:eastAsia="en-US"/>
              </w:rPr>
            </w:pPr>
            <w:r w:rsidRPr="00DD6CFB">
              <w:rPr>
                <w:sz w:val="16"/>
                <w:szCs w:val="16"/>
                <w:lang w:eastAsia="en-US"/>
              </w:rPr>
              <w:t>Editorial update IE RLC-BearerConfig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86A91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14C9F1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8D2D9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19E9C5"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529F918" w14:textId="77777777" w:rsidR="00D4531E" w:rsidRPr="00DD6CFB" w:rsidRDefault="00D4531E" w:rsidP="00DD6CFB">
            <w:pPr>
              <w:pStyle w:val="TAL"/>
              <w:rPr>
                <w:sz w:val="16"/>
                <w:szCs w:val="16"/>
                <w:lang w:eastAsia="en-US"/>
              </w:rPr>
            </w:pPr>
            <w:r w:rsidRPr="00DD6CFB">
              <w:rPr>
                <w:sz w:val="16"/>
                <w:szCs w:val="16"/>
                <w:lang w:eastAsia="en-US"/>
              </w:rPr>
              <w:t>R5-200951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45CEFC" w14:textId="77777777" w:rsidR="00D4531E" w:rsidRPr="00DD6CFB" w:rsidRDefault="00D4531E" w:rsidP="00DD6CFB">
            <w:pPr>
              <w:pStyle w:val="TAL"/>
              <w:rPr>
                <w:sz w:val="16"/>
                <w:szCs w:val="16"/>
                <w:lang w:eastAsia="en-US"/>
              </w:rPr>
            </w:pPr>
            <w:r w:rsidRPr="00DD6CFB">
              <w:rPr>
                <w:sz w:val="16"/>
                <w:szCs w:val="16"/>
                <w:lang w:eastAsia="en-US"/>
              </w:rPr>
              <w:t>1108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22550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25430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88B6E4" w14:textId="77777777" w:rsidR="00D4531E" w:rsidRPr="00DD6CFB" w:rsidRDefault="00D4531E" w:rsidP="00DD6CFB">
            <w:pPr>
              <w:pStyle w:val="TAL"/>
              <w:rPr>
                <w:sz w:val="16"/>
                <w:szCs w:val="16"/>
                <w:lang w:eastAsia="en-US"/>
              </w:rPr>
            </w:pPr>
            <w:r w:rsidRPr="00DD6CFB">
              <w:rPr>
                <w:sz w:val="16"/>
                <w:szCs w:val="16"/>
                <w:lang w:eastAsia="en-US"/>
              </w:rPr>
              <w:t>Add IE TDD-UL-DL-ConfigDedicated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DCF26A"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69AEC0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7FA28C"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8BBE5D"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129FAC" w14:textId="77777777" w:rsidR="00D4531E" w:rsidRPr="00DD6CFB" w:rsidRDefault="00D4531E" w:rsidP="00DD6CFB">
            <w:pPr>
              <w:pStyle w:val="TAL"/>
              <w:rPr>
                <w:sz w:val="16"/>
                <w:szCs w:val="16"/>
                <w:lang w:eastAsia="en-US"/>
              </w:rPr>
            </w:pPr>
            <w:r w:rsidRPr="00DD6CFB">
              <w:rPr>
                <w:sz w:val="16"/>
                <w:szCs w:val="16"/>
                <w:lang w:eastAsia="en-US"/>
              </w:rPr>
              <w:t>R5-200952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845190" w14:textId="77777777" w:rsidR="00D4531E" w:rsidRPr="00DD6CFB" w:rsidRDefault="00D4531E" w:rsidP="00DD6CFB">
            <w:pPr>
              <w:pStyle w:val="TAL"/>
              <w:rPr>
                <w:sz w:val="16"/>
                <w:szCs w:val="16"/>
                <w:lang w:eastAsia="en-US"/>
              </w:rPr>
            </w:pPr>
            <w:r w:rsidRPr="00DD6CFB">
              <w:rPr>
                <w:sz w:val="16"/>
                <w:szCs w:val="16"/>
                <w:lang w:eastAsia="en-US"/>
              </w:rPr>
              <w:t>1111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39F77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D7C7F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1EC42A" w14:textId="77777777" w:rsidR="00D4531E" w:rsidRPr="00DD6CFB" w:rsidRDefault="00D4531E" w:rsidP="00DD6CFB">
            <w:pPr>
              <w:pStyle w:val="TAL"/>
              <w:rPr>
                <w:sz w:val="16"/>
                <w:szCs w:val="16"/>
                <w:lang w:eastAsia="en-US"/>
              </w:rPr>
            </w:pPr>
            <w:r w:rsidRPr="00DD6CFB">
              <w:rPr>
                <w:sz w:val="16"/>
                <w:szCs w:val="16"/>
                <w:lang w:eastAsia="en-US"/>
              </w:rPr>
              <w:t>Update IE ServingCellConfig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586802"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834C16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5D46BF"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6FD970"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F5858A" w14:textId="77777777" w:rsidR="00D4531E" w:rsidRPr="00DD6CFB" w:rsidRDefault="00D4531E" w:rsidP="00DD6CFB">
            <w:pPr>
              <w:pStyle w:val="TAL"/>
              <w:rPr>
                <w:sz w:val="16"/>
                <w:szCs w:val="16"/>
                <w:lang w:eastAsia="en-US"/>
              </w:rPr>
            </w:pPr>
            <w:r w:rsidRPr="00DD6CFB">
              <w:rPr>
                <w:sz w:val="16"/>
                <w:szCs w:val="16"/>
                <w:lang w:eastAsia="en-US"/>
              </w:rPr>
              <w:t>R5-200953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10CF87" w14:textId="77777777" w:rsidR="00D4531E" w:rsidRPr="00DD6CFB" w:rsidRDefault="00D4531E" w:rsidP="00DD6CFB">
            <w:pPr>
              <w:pStyle w:val="TAL"/>
              <w:rPr>
                <w:sz w:val="16"/>
                <w:szCs w:val="16"/>
                <w:lang w:eastAsia="en-US"/>
              </w:rPr>
            </w:pPr>
            <w:r w:rsidRPr="00DD6CFB">
              <w:rPr>
                <w:sz w:val="16"/>
                <w:szCs w:val="16"/>
                <w:lang w:eastAsia="en-US"/>
              </w:rPr>
              <w:t>1112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F66A6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5D9F2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AF86E9" w14:textId="77777777" w:rsidR="00D4531E" w:rsidRPr="00DD6CFB" w:rsidRDefault="00D4531E" w:rsidP="00DD6CFB">
            <w:pPr>
              <w:pStyle w:val="TAL"/>
              <w:rPr>
                <w:sz w:val="16"/>
                <w:szCs w:val="16"/>
                <w:lang w:eastAsia="en-US"/>
              </w:rPr>
            </w:pPr>
            <w:r w:rsidRPr="00DD6CFB">
              <w:rPr>
                <w:sz w:val="16"/>
                <w:szCs w:val="16"/>
                <w:lang w:eastAsia="en-US"/>
              </w:rPr>
              <w:t>Update IE ServingCellConfigCommonSIB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D7A07D"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164FA1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EBD4F8"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561E69"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D986C6" w14:textId="77777777" w:rsidR="00D4531E" w:rsidRPr="00DD6CFB" w:rsidRDefault="00D4531E" w:rsidP="00DD6CFB">
            <w:pPr>
              <w:pStyle w:val="TAL"/>
              <w:rPr>
                <w:sz w:val="16"/>
                <w:szCs w:val="16"/>
                <w:lang w:eastAsia="en-US"/>
              </w:rPr>
            </w:pPr>
            <w:r w:rsidRPr="00DD6CFB">
              <w:rPr>
                <w:sz w:val="16"/>
                <w:szCs w:val="16"/>
                <w:lang w:eastAsia="en-US"/>
              </w:rPr>
              <w:t>R5-200954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43198" w14:textId="77777777" w:rsidR="00D4531E" w:rsidRPr="00DD6CFB" w:rsidRDefault="00D4531E" w:rsidP="00DD6CFB">
            <w:pPr>
              <w:pStyle w:val="TAL"/>
              <w:rPr>
                <w:sz w:val="16"/>
                <w:szCs w:val="16"/>
                <w:lang w:eastAsia="en-US"/>
              </w:rPr>
            </w:pPr>
            <w:r w:rsidRPr="00DD6CFB">
              <w:rPr>
                <w:sz w:val="16"/>
                <w:szCs w:val="16"/>
                <w:lang w:eastAsia="en-US"/>
              </w:rPr>
              <w:t>1113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BF81F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EAA4B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BE1091" w14:textId="77777777" w:rsidR="00D4531E" w:rsidRPr="00DD6CFB" w:rsidRDefault="00D4531E" w:rsidP="00DD6CFB">
            <w:pPr>
              <w:pStyle w:val="TAL"/>
              <w:rPr>
                <w:sz w:val="16"/>
                <w:szCs w:val="16"/>
                <w:lang w:eastAsia="en-US"/>
              </w:rPr>
            </w:pPr>
            <w:r w:rsidRPr="00DD6CFB">
              <w:rPr>
                <w:sz w:val="16"/>
                <w:szCs w:val="16"/>
                <w:lang w:eastAsia="en-US"/>
              </w:rPr>
              <w:t>Update IE DMRS-DownlinkConfig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8E6FD4"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01D50E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DB6202"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4BA0CC"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64832F" w14:textId="77777777" w:rsidR="00D4531E" w:rsidRPr="00DD6CFB" w:rsidRDefault="00D4531E" w:rsidP="00DD6CFB">
            <w:pPr>
              <w:pStyle w:val="TAL"/>
              <w:rPr>
                <w:sz w:val="16"/>
                <w:szCs w:val="16"/>
                <w:lang w:eastAsia="en-US"/>
              </w:rPr>
            </w:pPr>
            <w:r w:rsidRPr="00DD6CFB">
              <w:rPr>
                <w:sz w:val="16"/>
                <w:szCs w:val="16"/>
                <w:lang w:eastAsia="en-US"/>
              </w:rPr>
              <w:t>R5-200955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096A15" w14:textId="77777777" w:rsidR="00D4531E" w:rsidRPr="00DD6CFB" w:rsidRDefault="00D4531E" w:rsidP="00DD6CFB">
            <w:pPr>
              <w:pStyle w:val="TAL"/>
              <w:rPr>
                <w:sz w:val="16"/>
                <w:szCs w:val="16"/>
                <w:lang w:eastAsia="en-US"/>
              </w:rPr>
            </w:pPr>
            <w:r w:rsidRPr="00DD6CFB">
              <w:rPr>
                <w:sz w:val="16"/>
                <w:szCs w:val="16"/>
                <w:lang w:eastAsia="en-US"/>
              </w:rPr>
              <w:t>1114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37707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E227A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16E6E9" w14:textId="77777777" w:rsidR="00D4531E" w:rsidRPr="00DD6CFB" w:rsidRDefault="00D4531E" w:rsidP="00DD6CFB">
            <w:pPr>
              <w:pStyle w:val="TAL"/>
              <w:rPr>
                <w:sz w:val="16"/>
                <w:szCs w:val="16"/>
                <w:lang w:eastAsia="en-US"/>
              </w:rPr>
            </w:pPr>
            <w:r w:rsidRPr="00DD6CFB">
              <w:rPr>
                <w:sz w:val="16"/>
                <w:szCs w:val="16"/>
                <w:lang w:eastAsia="en-US"/>
              </w:rPr>
              <w:t>Update IE FrequencyInfoUL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A564EB"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8DEDB8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B59D55"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61C9E8"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38B7EDB" w14:textId="77777777" w:rsidR="00D4531E" w:rsidRPr="00DD6CFB" w:rsidRDefault="00D4531E" w:rsidP="00DD6CFB">
            <w:pPr>
              <w:pStyle w:val="TAL"/>
              <w:rPr>
                <w:sz w:val="16"/>
                <w:szCs w:val="16"/>
                <w:lang w:eastAsia="en-US"/>
              </w:rPr>
            </w:pPr>
            <w:r w:rsidRPr="00DD6CFB">
              <w:rPr>
                <w:sz w:val="16"/>
                <w:szCs w:val="16"/>
                <w:lang w:eastAsia="en-US"/>
              </w:rPr>
              <w:t>R5-200956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8E6C88" w14:textId="77777777" w:rsidR="00D4531E" w:rsidRPr="00DD6CFB" w:rsidRDefault="00D4531E" w:rsidP="00DD6CFB">
            <w:pPr>
              <w:pStyle w:val="TAL"/>
              <w:rPr>
                <w:sz w:val="16"/>
                <w:szCs w:val="16"/>
                <w:lang w:eastAsia="en-US"/>
              </w:rPr>
            </w:pPr>
            <w:r w:rsidRPr="00DD6CFB">
              <w:rPr>
                <w:sz w:val="16"/>
                <w:szCs w:val="16"/>
                <w:lang w:eastAsia="en-US"/>
              </w:rPr>
              <w:t>1118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E6502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9D011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3EC56A" w14:textId="77777777" w:rsidR="00D4531E" w:rsidRPr="00DD6CFB" w:rsidRDefault="00D4531E" w:rsidP="00DD6CFB">
            <w:pPr>
              <w:pStyle w:val="TAL"/>
              <w:rPr>
                <w:sz w:val="16"/>
                <w:szCs w:val="16"/>
                <w:lang w:eastAsia="en-US"/>
              </w:rPr>
            </w:pPr>
            <w:r w:rsidRPr="00DD6CFB">
              <w:rPr>
                <w:sz w:val="16"/>
                <w:szCs w:val="16"/>
                <w:lang w:eastAsia="en-US"/>
              </w:rPr>
              <w:t>Update chapter 4.5.1 General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283DF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FF96F1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98313E"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A5ECA5"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74369B" w14:textId="77777777" w:rsidR="00D4531E" w:rsidRPr="00DD6CFB" w:rsidRDefault="00D4531E" w:rsidP="00DD6CFB">
            <w:pPr>
              <w:pStyle w:val="TAL"/>
              <w:rPr>
                <w:sz w:val="16"/>
                <w:szCs w:val="16"/>
                <w:lang w:eastAsia="en-US"/>
              </w:rPr>
            </w:pPr>
            <w:r w:rsidRPr="00DD6CFB">
              <w:rPr>
                <w:sz w:val="16"/>
                <w:szCs w:val="16"/>
                <w:lang w:eastAsia="en-US"/>
              </w:rPr>
              <w:t>R5-200957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FA8C7" w14:textId="77777777" w:rsidR="00D4531E" w:rsidRPr="00DD6CFB" w:rsidRDefault="00D4531E" w:rsidP="00DD6CFB">
            <w:pPr>
              <w:pStyle w:val="TAL"/>
              <w:rPr>
                <w:sz w:val="16"/>
                <w:szCs w:val="16"/>
                <w:lang w:eastAsia="en-US"/>
              </w:rPr>
            </w:pPr>
            <w:r w:rsidRPr="00DD6CFB">
              <w:rPr>
                <w:sz w:val="16"/>
                <w:szCs w:val="16"/>
                <w:lang w:eastAsia="en-US"/>
              </w:rPr>
              <w:t>1122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DADDA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75C6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4B1CDD" w14:textId="77777777" w:rsidR="00D4531E" w:rsidRPr="00DD6CFB" w:rsidRDefault="00D4531E" w:rsidP="00DD6CFB">
            <w:pPr>
              <w:pStyle w:val="TAL"/>
              <w:rPr>
                <w:sz w:val="16"/>
                <w:szCs w:val="16"/>
                <w:lang w:eastAsia="en-US"/>
              </w:rPr>
            </w:pPr>
            <w:r w:rsidRPr="00DD6CFB">
              <w:rPr>
                <w:sz w:val="16"/>
                <w:szCs w:val="16"/>
                <w:lang w:eastAsia="en-US"/>
              </w:rPr>
              <w:t>Update chapter 4.5.4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9F4A7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4E57F1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275205"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82580A"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7869C0" w14:textId="77777777" w:rsidR="00D4531E" w:rsidRPr="00DD6CFB" w:rsidRDefault="00D4531E" w:rsidP="00DD6CFB">
            <w:pPr>
              <w:pStyle w:val="TAL"/>
              <w:rPr>
                <w:sz w:val="16"/>
                <w:szCs w:val="16"/>
                <w:lang w:eastAsia="en-US"/>
              </w:rPr>
            </w:pPr>
            <w:r w:rsidRPr="00DD6CFB">
              <w:rPr>
                <w:sz w:val="16"/>
                <w:szCs w:val="16"/>
                <w:lang w:eastAsia="en-US"/>
              </w:rPr>
              <w:t>R5-200958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7DB6BA" w14:textId="77777777" w:rsidR="00D4531E" w:rsidRPr="00DD6CFB" w:rsidRDefault="00D4531E" w:rsidP="00DD6CFB">
            <w:pPr>
              <w:pStyle w:val="TAL"/>
              <w:rPr>
                <w:sz w:val="16"/>
                <w:szCs w:val="16"/>
                <w:lang w:eastAsia="en-US"/>
              </w:rPr>
            </w:pPr>
            <w:r w:rsidRPr="00DD6CFB">
              <w:rPr>
                <w:sz w:val="16"/>
                <w:szCs w:val="16"/>
                <w:lang w:eastAsia="en-US"/>
              </w:rPr>
              <w:t>1125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D7DE7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7DDCA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871509" w14:textId="77777777" w:rsidR="00D4531E" w:rsidRPr="00DD6CFB" w:rsidRDefault="00D4531E" w:rsidP="00DD6CFB">
            <w:pPr>
              <w:pStyle w:val="TAL"/>
              <w:rPr>
                <w:sz w:val="16"/>
                <w:szCs w:val="16"/>
                <w:lang w:eastAsia="en-US"/>
              </w:rPr>
            </w:pPr>
            <w:r w:rsidRPr="00DD6CFB">
              <w:rPr>
                <w:sz w:val="16"/>
                <w:szCs w:val="16"/>
                <w:lang w:eastAsia="en-US"/>
              </w:rPr>
              <w:t>Update IE CellGroupId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3EEBB6"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759E91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34A0E6B"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B17F004"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5FBECB" w14:textId="77777777" w:rsidR="00D4531E" w:rsidRPr="00DD6CFB" w:rsidRDefault="00D4531E" w:rsidP="00DD6CFB">
            <w:pPr>
              <w:pStyle w:val="TAL"/>
              <w:rPr>
                <w:sz w:val="16"/>
                <w:szCs w:val="16"/>
                <w:lang w:eastAsia="en-US"/>
              </w:rPr>
            </w:pPr>
            <w:r w:rsidRPr="00DD6CFB">
              <w:rPr>
                <w:sz w:val="16"/>
                <w:szCs w:val="16"/>
                <w:lang w:eastAsia="en-US"/>
              </w:rPr>
              <w:t>R5-200959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27369B" w14:textId="77777777" w:rsidR="00D4531E" w:rsidRPr="00DD6CFB" w:rsidRDefault="00D4531E" w:rsidP="00DD6CFB">
            <w:pPr>
              <w:pStyle w:val="TAL"/>
              <w:rPr>
                <w:sz w:val="16"/>
                <w:szCs w:val="16"/>
                <w:lang w:eastAsia="en-US"/>
              </w:rPr>
            </w:pPr>
            <w:r w:rsidRPr="00DD6CFB">
              <w:rPr>
                <w:sz w:val="16"/>
                <w:szCs w:val="16"/>
                <w:lang w:eastAsia="en-US"/>
              </w:rPr>
              <w:t>1126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66AF6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62D24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292CC2" w14:textId="77777777" w:rsidR="00D4531E" w:rsidRPr="00DD6CFB" w:rsidRDefault="00D4531E" w:rsidP="00DD6CFB">
            <w:pPr>
              <w:pStyle w:val="TAL"/>
              <w:rPr>
                <w:sz w:val="16"/>
                <w:szCs w:val="16"/>
                <w:lang w:eastAsia="en-US"/>
              </w:rPr>
            </w:pPr>
            <w:r w:rsidRPr="00DD6CFB">
              <w:rPr>
                <w:sz w:val="16"/>
                <w:szCs w:val="16"/>
                <w:lang w:eastAsia="en-US"/>
              </w:rPr>
              <w:t>Update IE ServCellIndex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A6CED8"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F8340F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4F1EA5"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57883E"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12865E" w14:textId="77777777" w:rsidR="00D4531E" w:rsidRPr="00DD6CFB" w:rsidRDefault="00D4531E" w:rsidP="00DD6CFB">
            <w:pPr>
              <w:pStyle w:val="TAL"/>
              <w:rPr>
                <w:sz w:val="16"/>
                <w:szCs w:val="16"/>
                <w:lang w:eastAsia="en-US"/>
              </w:rPr>
            </w:pPr>
            <w:r w:rsidRPr="00DD6CFB">
              <w:rPr>
                <w:sz w:val="16"/>
                <w:szCs w:val="16"/>
                <w:lang w:eastAsia="en-US"/>
              </w:rPr>
              <w:t>R5-200960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B9A7CD" w14:textId="77777777" w:rsidR="00D4531E" w:rsidRPr="00DD6CFB" w:rsidRDefault="00D4531E" w:rsidP="00DD6CFB">
            <w:pPr>
              <w:pStyle w:val="TAL"/>
              <w:rPr>
                <w:sz w:val="16"/>
                <w:szCs w:val="16"/>
                <w:lang w:eastAsia="en-US"/>
              </w:rPr>
            </w:pPr>
            <w:r w:rsidRPr="00DD6CFB">
              <w:rPr>
                <w:sz w:val="16"/>
                <w:szCs w:val="16"/>
                <w:lang w:eastAsia="en-US"/>
              </w:rPr>
              <w:t>1127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6753A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00913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CF041B" w14:textId="77777777" w:rsidR="00D4531E" w:rsidRPr="00DD6CFB" w:rsidRDefault="00D4531E" w:rsidP="00DD6CFB">
            <w:pPr>
              <w:pStyle w:val="TAL"/>
              <w:rPr>
                <w:sz w:val="16"/>
                <w:szCs w:val="16"/>
                <w:lang w:eastAsia="en-US"/>
              </w:rPr>
            </w:pPr>
            <w:r w:rsidRPr="00DD6CFB">
              <w:rPr>
                <w:sz w:val="16"/>
                <w:szCs w:val="16"/>
                <w:lang w:eastAsia="en-US"/>
              </w:rPr>
              <w:t>Update IE SK-Counter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DD4A96"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FC4BFB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9605A30"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70B317"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93300D" w14:textId="77777777" w:rsidR="00D4531E" w:rsidRPr="00DD6CFB" w:rsidRDefault="00D4531E" w:rsidP="00DD6CFB">
            <w:pPr>
              <w:pStyle w:val="TAL"/>
              <w:rPr>
                <w:sz w:val="16"/>
                <w:szCs w:val="16"/>
                <w:lang w:eastAsia="en-US"/>
              </w:rPr>
            </w:pPr>
            <w:r w:rsidRPr="00DD6CFB">
              <w:rPr>
                <w:sz w:val="16"/>
                <w:szCs w:val="16"/>
                <w:lang w:eastAsia="en-US"/>
              </w:rPr>
              <w:t>R5-200961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A7537C" w14:textId="77777777" w:rsidR="00D4531E" w:rsidRPr="00DD6CFB" w:rsidRDefault="00D4531E" w:rsidP="00DD6CFB">
            <w:pPr>
              <w:pStyle w:val="TAL"/>
              <w:rPr>
                <w:sz w:val="16"/>
                <w:szCs w:val="16"/>
                <w:lang w:eastAsia="en-US"/>
              </w:rPr>
            </w:pPr>
            <w:r w:rsidRPr="00DD6CFB">
              <w:rPr>
                <w:sz w:val="16"/>
                <w:szCs w:val="16"/>
                <w:lang w:eastAsia="en-US"/>
              </w:rPr>
              <w:t>1128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3ACA6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73FC7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A9C876" w14:textId="77777777" w:rsidR="00D4531E" w:rsidRPr="00DD6CFB" w:rsidRDefault="00D4531E" w:rsidP="00DD6CFB">
            <w:pPr>
              <w:pStyle w:val="TAL"/>
              <w:rPr>
                <w:sz w:val="16"/>
                <w:szCs w:val="16"/>
                <w:lang w:eastAsia="en-US"/>
              </w:rPr>
            </w:pPr>
            <w:r w:rsidRPr="00DD6CFB">
              <w:rPr>
                <w:sz w:val="16"/>
                <w:szCs w:val="16"/>
                <w:lang w:eastAsia="en-US"/>
              </w:rPr>
              <w:t>Update IE SDAP-Config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7C1F2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95ED2E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FAA192"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1547A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E6C091F" w14:textId="77777777" w:rsidR="00D4531E" w:rsidRPr="00DD6CFB" w:rsidRDefault="00D4531E" w:rsidP="00DD6CFB">
            <w:pPr>
              <w:pStyle w:val="TAL"/>
              <w:rPr>
                <w:sz w:val="16"/>
                <w:szCs w:val="16"/>
                <w:lang w:eastAsia="en-US"/>
              </w:rPr>
            </w:pPr>
            <w:r w:rsidRPr="00DD6CFB">
              <w:rPr>
                <w:sz w:val="16"/>
                <w:szCs w:val="16"/>
                <w:lang w:eastAsia="en-US"/>
              </w:rPr>
              <w:t>R5-200965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A6D08A" w14:textId="77777777" w:rsidR="00D4531E" w:rsidRPr="00DD6CFB" w:rsidRDefault="00D4531E" w:rsidP="00DD6CFB">
            <w:pPr>
              <w:pStyle w:val="TAL"/>
              <w:rPr>
                <w:sz w:val="16"/>
                <w:szCs w:val="16"/>
                <w:lang w:eastAsia="en-US"/>
              </w:rPr>
            </w:pPr>
            <w:r w:rsidRPr="00DD6CFB">
              <w:rPr>
                <w:sz w:val="16"/>
                <w:szCs w:val="16"/>
                <w:lang w:eastAsia="en-US"/>
              </w:rPr>
              <w:t>1145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9B15B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D410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D3CBA8" w14:textId="77777777" w:rsidR="00D4531E" w:rsidRPr="00DD6CFB" w:rsidRDefault="00D4531E" w:rsidP="00DD6CFB">
            <w:pPr>
              <w:pStyle w:val="TAL"/>
              <w:rPr>
                <w:sz w:val="16"/>
                <w:szCs w:val="16"/>
                <w:lang w:eastAsia="en-US"/>
              </w:rPr>
            </w:pPr>
            <w:r w:rsidRPr="00DD6CFB">
              <w:rPr>
                <w:sz w:val="16"/>
                <w:szCs w:val="16"/>
                <w:lang w:eastAsia="en-US"/>
              </w:rPr>
              <w:t>Correction to CORESET and search space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38D562"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1AC189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5CE2B55"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612AEE"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7B8B823" w14:textId="77777777" w:rsidR="00D4531E" w:rsidRPr="00DD6CFB" w:rsidRDefault="00D4531E" w:rsidP="00DD6CFB">
            <w:pPr>
              <w:pStyle w:val="TAL"/>
              <w:rPr>
                <w:sz w:val="16"/>
                <w:szCs w:val="16"/>
                <w:lang w:eastAsia="en-US"/>
              </w:rPr>
            </w:pPr>
            <w:r w:rsidRPr="00DD6CFB">
              <w:rPr>
                <w:sz w:val="16"/>
                <w:szCs w:val="16"/>
                <w:lang w:eastAsia="en-US"/>
              </w:rPr>
              <w:t>R5-200966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7D0216" w14:textId="77777777" w:rsidR="00D4531E" w:rsidRPr="00DD6CFB" w:rsidRDefault="00D4531E" w:rsidP="00DD6CFB">
            <w:pPr>
              <w:pStyle w:val="TAL"/>
              <w:rPr>
                <w:sz w:val="16"/>
                <w:szCs w:val="16"/>
                <w:lang w:eastAsia="en-US"/>
              </w:rPr>
            </w:pPr>
            <w:r w:rsidRPr="00DD6CFB">
              <w:rPr>
                <w:sz w:val="16"/>
                <w:szCs w:val="16"/>
                <w:lang w:eastAsia="en-US"/>
              </w:rPr>
              <w:t>1193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C5EAF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D50CC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582DD2" w14:textId="77777777" w:rsidR="00D4531E" w:rsidRPr="00DD6CFB" w:rsidRDefault="00D4531E" w:rsidP="00DD6CFB">
            <w:pPr>
              <w:pStyle w:val="TAL"/>
              <w:rPr>
                <w:sz w:val="16"/>
                <w:szCs w:val="16"/>
                <w:lang w:eastAsia="en-US"/>
              </w:rPr>
            </w:pPr>
            <w:r w:rsidRPr="00DD6CFB">
              <w:rPr>
                <w:sz w:val="16"/>
                <w:szCs w:val="16"/>
                <w:lang w:eastAsia="en-US"/>
              </w:rPr>
              <w:t>Addition of NR SUL connection diagrams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E2B0F9"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C48ECD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2378A42"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BFCB0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DDEA6C" w14:textId="77777777" w:rsidR="00D4531E" w:rsidRPr="00DD6CFB" w:rsidRDefault="00D4531E" w:rsidP="00DD6CFB">
            <w:pPr>
              <w:pStyle w:val="TAL"/>
              <w:rPr>
                <w:sz w:val="16"/>
                <w:szCs w:val="16"/>
                <w:lang w:eastAsia="en-US"/>
              </w:rPr>
            </w:pPr>
            <w:r w:rsidRPr="00DD6CFB">
              <w:rPr>
                <w:sz w:val="16"/>
                <w:szCs w:val="16"/>
                <w:lang w:eastAsia="en-US"/>
              </w:rPr>
              <w:t>R5-200967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770143" w14:textId="77777777" w:rsidR="00D4531E" w:rsidRPr="00DD6CFB" w:rsidRDefault="00D4531E" w:rsidP="00DD6CFB">
            <w:pPr>
              <w:pStyle w:val="TAL"/>
              <w:rPr>
                <w:sz w:val="16"/>
                <w:szCs w:val="16"/>
                <w:lang w:eastAsia="en-US"/>
              </w:rPr>
            </w:pPr>
            <w:r w:rsidRPr="00DD6CFB">
              <w:rPr>
                <w:sz w:val="16"/>
                <w:szCs w:val="16"/>
                <w:lang w:eastAsia="en-US"/>
              </w:rPr>
              <w:t>1201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781A8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9E161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C3406A" w14:textId="77777777" w:rsidR="00D4531E" w:rsidRPr="00DD6CFB" w:rsidRDefault="00D4531E" w:rsidP="00DD6CFB">
            <w:pPr>
              <w:pStyle w:val="TAL"/>
              <w:rPr>
                <w:sz w:val="16"/>
                <w:szCs w:val="16"/>
                <w:lang w:eastAsia="en-US"/>
              </w:rPr>
            </w:pPr>
            <w:r w:rsidRPr="00DD6CFB">
              <w:rPr>
                <w:sz w:val="16"/>
                <w:szCs w:val="16"/>
                <w:lang w:eastAsia="en-US"/>
              </w:rPr>
              <w:t>Clarification to high test channel bandwidth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AC8DF"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382B4E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B338DE"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997609"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522BDC" w14:textId="77777777" w:rsidR="00D4531E" w:rsidRPr="00DD6CFB" w:rsidRDefault="00D4531E" w:rsidP="00DD6CFB">
            <w:pPr>
              <w:pStyle w:val="TAL"/>
              <w:rPr>
                <w:sz w:val="16"/>
                <w:szCs w:val="16"/>
                <w:lang w:eastAsia="en-US"/>
              </w:rPr>
            </w:pPr>
            <w:r w:rsidRPr="00DD6CFB">
              <w:rPr>
                <w:sz w:val="16"/>
                <w:szCs w:val="16"/>
                <w:lang w:eastAsia="en-US"/>
              </w:rPr>
              <w:t>R5-200968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6962AE" w14:textId="77777777" w:rsidR="00D4531E" w:rsidRPr="00DD6CFB" w:rsidRDefault="00D4531E" w:rsidP="00DD6CFB">
            <w:pPr>
              <w:pStyle w:val="TAL"/>
              <w:rPr>
                <w:sz w:val="16"/>
                <w:szCs w:val="16"/>
                <w:lang w:eastAsia="en-US"/>
              </w:rPr>
            </w:pPr>
            <w:r w:rsidRPr="00DD6CFB">
              <w:rPr>
                <w:sz w:val="16"/>
                <w:szCs w:val="16"/>
                <w:lang w:eastAsia="en-US"/>
              </w:rPr>
              <w:t>1203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FB52D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A5498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02E15E" w14:textId="77777777" w:rsidR="00D4531E" w:rsidRPr="00DD6CFB" w:rsidRDefault="00D4531E" w:rsidP="00DD6CFB">
            <w:pPr>
              <w:pStyle w:val="TAL"/>
              <w:rPr>
                <w:sz w:val="16"/>
                <w:szCs w:val="16"/>
                <w:lang w:eastAsia="en-US"/>
              </w:rPr>
            </w:pPr>
            <w:r w:rsidRPr="00DD6CFB">
              <w:rPr>
                <w:sz w:val="16"/>
                <w:szCs w:val="16"/>
                <w:lang w:eastAsia="en-US"/>
              </w:rPr>
              <w:t>Addition of missing EN-DC test frequencies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8C8978"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FAF98B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621859"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4CC46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188F58" w14:textId="77777777" w:rsidR="00D4531E" w:rsidRPr="00DD6CFB" w:rsidRDefault="00D4531E" w:rsidP="00DD6CFB">
            <w:pPr>
              <w:pStyle w:val="TAL"/>
              <w:rPr>
                <w:sz w:val="16"/>
                <w:szCs w:val="16"/>
                <w:lang w:eastAsia="en-US"/>
              </w:rPr>
            </w:pPr>
            <w:r w:rsidRPr="00DD6CFB">
              <w:rPr>
                <w:sz w:val="16"/>
                <w:szCs w:val="16"/>
                <w:lang w:eastAsia="en-US"/>
              </w:rPr>
              <w:t>R5-200996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400593" w14:textId="77777777" w:rsidR="00D4531E" w:rsidRPr="00DD6CFB" w:rsidRDefault="00D4531E" w:rsidP="00DD6CFB">
            <w:pPr>
              <w:pStyle w:val="TAL"/>
              <w:rPr>
                <w:sz w:val="16"/>
                <w:szCs w:val="16"/>
                <w:lang w:eastAsia="en-US"/>
              </w:rPr>
            </w:pPr>
            <w:r w:rsidRPr="00DD6CFB">
              <w:rPr>
                <w:sz w:val="16"/>
                <w:szCs w:val="16"/>
                <w:lang w:eastAsia="en-US"/>
              </w:rPr>
              <w:t>1124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22B3B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56439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6C8B5E" w14:textId="77777777" w:rsidR="00D4531E" w:rsidRPr="00DD6CFB" w:rsidRDefault="00D4531E" w:rsidP="00DD6CFB">
            <w:pPr>
              <w:pStyle w:val="TAL"/>
              <w:rPr>
                <w:sz w:val="16"/>
                <w:szCs w:val="16"/>
                <w:lang w:eastAsia="en-US"/>
              </w:rPr>
            </w:pPr>
            <w:r w:rsidRPr="00DD6CFB">
              <w:rPr>
                <w:sz w:val="16"/>
                <w:szCs w:val="16"/>
                <w:lang w:eastAsia="en-US"/>
              </w:rPr>
              <w:t>Correction to PUCCH-Config for Format1 and Format2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2B6ADE"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2F4DEC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E81BA88"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DDD365"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037108" w14:textId="77777777" w:rsidR="00D4531E" w:rsidRPr="00DD6CFB" w:rsidRDefault="00D4531E" w:rsidP="00DD6CFB">
            <w:pPr>
              <w:pStyle w:val="TAL"/>
              <w:rPr>
                <w:sz w:val="16"/>
                <w:szCs w:val="16"/>
                <w:lang w:eastAsia="en-US"/>
              </w:rPr>
            </w:pPr>
            <w:r w:rsidRPr="00DD6CFB">
              <w:rPr>
                <w:sz w:val="16"/>
                <w:szCs w:val="16"/>
                <w:lang w:eastAsia="en-US"/>
              </w:rPr>
              <w:t>R5-201005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14013F" w14:textId="77777777" w:rsidR="00D4531E" w:rsidRPr="00DD6CFB" w:rsidRDefault="00D4531E" w:rsidP="00DD6CFB">
            <w:pPr>
              <w:pStyle w:val="TAL"/>
              <w:rPr>
                <w:sz w:val="16"/>
                <w:szCs w:val="16"/>
                <w:lang w:eastAsia="en-US"/>
              </w:rPr>
            </w:pPr>
            <w:r w:rsidRPr="00DD6CFB">
              <w:rPr>
                <w:sz w:val="16"/>
                <w:szCs w:val="16"/>
                <w:lang w:eastAsia="en-US"/>
              </w:rPr>
              <w:t>1131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80A75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A0FCE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127E75" w14:textId="77777777" w:rsidR="00D4531E" w:rsidRPr="00DD6CFB" w:rsidRDefault="00D4531E" w:rsidP="00DD6CFB">
            <w:pPr>
              <w:pStyle w:val="TAL"/>
              <w:rPr>
                <w:sz w:val="16"/>
                <w:szCs w:val="16"/>
                <w:lang w:eastAsia="en-US"/>
              </w:rPr>
            </w:pPr>
            <w:r w:rsidRPr="00DD6CFB">
              <w:rPr>
                <w:sz w:val="16"/>
                <w:szCs w:val="16"/>
                <w:lang w:eastAsia="en-US"/>
              </w:rPr>
              <w:t>Update of Annex C on calculation of test frequencies to achieve full bandwidth testing of NR bands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8A4139"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04C998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13658A"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2B3288"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3E4540" w14:textId="77777777" w:rsidR="00D4531E" w:rsidRPr="00DD6CFB" w:rsidRDefault="00D4531E" w:rsidP="00DD6CFB">
            <w:pPr>
              <w:pStyle w:val="TAL"/>
              <w:rPr>
                <w:sz w:val="16"/>
                <w:szCs w:val="16"/>
                <w:lang w:eastAsia="en-US"/>
              </w:rPr>
            </w:pPr>
            <w:r w:rsidRPr="00DD6CFB">
              <w:rPr>
                <w:sz w:val="16"/>
                <w:szCs w:val="16"/>
                <w:lang w:eastAsia="en-US"/>
              </w:rPr>
              <w:t>R5-201020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F38AC8" w14:textId="77777777" w:rsidR="00D4531E" w:rsidRPr="00DD6CFB" w:rsidRDefault="00D4531E" w:rsidP="00DD6CFB">
            <w:pPr>
              <w:pStyle w:val="TAL"/>
              <w:rPr>
                <w:sz w:val="16"/>
                <w:szCs w:val="16"/>
                <w:lang w:eastAsia="en-US"/>
              </w:rPr>
            </w:pPr>
            <w:r w:rsidRPr="00DD6CFB">
              <w:rPr>
                <w:sz w:val="16"/>
                <w:szCs w:val="16"/>
                <w:lang w:eastAsia="en-US"/>
              </w:rPr>
              <w:t>1155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1FEF0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21A73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1A1591" w14:textId="77777777" w:rsidR="00D4531E" w:rsidRPr="00DD6CFB" w:rsidRDefault="00D4531E" w:rsidP="00DD6CFB">
            <w:pPr>
              <w:pStyle w:val="TAL"/>
              <w:rPr>
                <w:sz w:val="16"/>
                <w:szCs w:val="16"/>
                <w:lang w:eastAsia="en-US"/>
              </w:rPr>
            </w:pPr>
            <w:r w:rsidRPr="00DD6CFB">
              <w:rPr>
                <w:sz w:val="16"/>
                <w:szCs w:val="16"/>
                <w:lang w:eastAsia="en-US"/>
              </w:rPr>
              <w:t>Update SIG test frequencies in clause 6.2.3.x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BA5B47"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D7F775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5AA5E5B"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F29722"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C9CD787" w14:textId="77777777" w:rsidR="00D4531E" w:rsidRPr="00DD6CFB" w:rsidRDefault="00D4531E" w:rsidP="00DD6CFB">
            <w:pPr>
              <w:pStyle w:val="TAL"/>
              <w:rPr>
                <w:sz w:val="16"/>
                <w:szCs w:val="16"/>
                <w:lang w:eastAsia="en-US"/>
              </w:rPr>
            </w:pPr>
            <w:r w:rsidRPr="00DD6CFB">
              <w:rPr>
                <w:sz w:val="16"/>
                <w:szCs w:val="16"/>
                <w:lang w:eastAsia="en-US"/>
              </w:rPr>
              <w:t>R5-201021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0550A0" w14:textId="77777777" w:rsidR="00D4531E" w:rsidRPr="00DD6CFB" w:rsidRDefault="00D4531E" w:rsidP="00DD6CFB">
            <w:pPr>
              <w:pStyle w:val="TAL"/>
              <w:rPr>
                <w:sz w:val="16"/>
                <w:szCs w:val="16"/>
                <w:lang w:eastAsia="en-US"/>
              </w:rPr>
            </w:pPr>
            <w:r w:rsidRPr="00DD6CFB">
              <w:rPr>
                <w:sz w:val="16"/>
                <w:szCs w:val="16"/>
                <w:lang w:eastAsia="en-US"/>
              </w:rPr>
              <w:t>1167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F2EA4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11C18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3AA39F"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n41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A3F876"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D8AAFC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1258D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E613D7"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94135B" w14:textId="77777777" w:rsidR="00D4531E" w:rsidRPr="00DD6CFB" w:rsidRDefault="00D4531E" w:rsidP="00DD6CFB">
            <w:pPr>
              <w:pStyle w:val="TAL"/>
              <w:rPr>
                <w:sz w:val="16"/>
                <w:szCs w:val="16"/>
                <w:lang w:eastAsia="en-US"/>
              </w:rPr>
            </w:pPr>
            <w:r w:rsidRPr="00DD6CFB">
              <w:rPr>
                <w:sz w:val="16"/>
                <w:szCs w:val="16"/>
                <w:lang w:eastAsia="en-US"/>
              </w:rPr>
              <w:t>R5-201022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77009" w14:textId="77777777" w:rsidR="00D4531E" w:rsidRPr="00DD6CFB" w:rsidRDefault="00D4531E" w:rsidP="00DD6CFB">
            <w:pPr>
              <w:pStyle w:val="TAL"/>
              <w:rPr>
                <w:sz w:val="16"/>
                <w:szCs w:val="16"/>
                <w:lang w:eastAsia="en-US"/>
              </w:rPr>
            </w:pPr>
            <w:r w:rsidRPr="00DD6CFB">
              <w:rPr>
                <w:sz w:val="16"/>
                <w:szCs w:val="16"/>
                <w:lang w:eastAsia="en-US"/>
              </w:rPr>
              <w:t>1174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51EB4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BBCCB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AA9FF1"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6B140"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7ADA34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8642BA"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BAC6E4"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96CF330" w14:textId="77777777" w:rsidR="00D4531E" w:rsidRPr="00DD6CFB" w:rsidRDefault="00D4531E" w:rsidP="00DD6CFB">
            <w:pPr>
              <w:pStyle w:val="TAL"/>
              <w:rPr>
                <w:sz w:val="16"/>
                <w:szCs w:val="16"/>
                <w:lang w:eastAsia="en-US"/>
              </w:rPr>
            </w:pPr>
            <w:r w:rsidRPr="00DD6CFB">
              <w:rPr>
                <w:sz w:val="16"/>
                <w:szCs w:val="16"/>
                <w:lang w:eastAsia="en-US"/>
              </w:rPr>
              <w:t>R5-201023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BA7AE3" w14:textId="77777777" w:rsidR="00D4531E" w:rsidRPr="00DD6CFB" w:rsidRDefault="00D4531E" w:rsidP="00DD6CFB">
            <w:pPr>
              <w:pStyle w:val="TAL"/>
              <w:rPr>
                <w:sz w:val="16"/>
                <w:szCs w:val="16"/>
                <w:lang w:eastAsia="en-US"/>
              </w:rPr>
            </w:pPr>
            <w:r w:rsidRPr="00DD6CFB">
              <w:rPr>
                <w:sz w:val="16"/>
                <w:szCs w:val="16"/>
                <w:lang w:eastAsia="en-US"/>
              </w:rPr>
              <w:t>1175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09397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DA23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7586C6"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C055F0"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1122AB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5D41B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AE02E8"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B275CA" w14:textId="77777777" w:rsidR="00D4531E" w:rsidRPr="00DD6CFB" w:rsidRDefault="00D4531E" w:rsidP="00DD6CFB">
            <w:pPr>
              <w:pStyle w:val="TAL"/>
              <w:rPr>
                <w:sz w:val="16"/>
                <w:szCs w:val="16"/>
                <w:lang w:eastAsia="en-US"/>
              </w:rPr>
            </w:pPr>
            <w:r w:rsidRPr="00DD6CFB">
              <w:rPr>
                <w:sz w:val="16"/>
                <w:szCs w:val="16"/>
                <w:lang w:eastAsia="en-US"/>
              </w:rPr>
              <w:t>R5-201024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5DBBCB" w14:textId="77777777" w:rsidR="00D4531E" w:rsidRPr="00DD6CFB" w:rsidRDefault="00D4531E" w:rsidP="00DD6CFB">
            <w:pPr>
              <w:pStyle w:val="TAL"/>
              <w:rPr>
                <w:sz w:val="16"/>
                <w:szCs w:val="16"/>
                <w:lang w:eastAsia="en-US"/>
              </w:rPr>
            </w:pPr>
            <w:r w:rsidRPr="00DD6CFB">
              <w:rPr>
                <w:sz w:val="16"/>
                <w:szCs w:val="16"/>
                <w:lang w:eastAsia="en-US"/>
              </w:rPr>
              <w:t>1176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FA4CD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63864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229939"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5CF43B"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69F79D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0FD798E"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2D3CF0"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87A2DF" w14:textId="77777777" w:rsidR="00D4531E" w:rsidRPr="00DD6CFB" w:rsidRDefault="00D4531E" w:rsidP="00DD6CFB">
            <w:pPr>
              <w:pStyle w:val="TAL"/>
              <w:rPr>
                <w:sz w:val="16"/>
                <w:szCs w:val="16"/>
                <w:lang w:eastAsia="en-US"/>
              </w:rPr>
            </w:pPr>
            <w:r w:rsidRPr="00DD6CFB">
              <w:rPr>
                <w:sz w:val="16"/>
                <w:szCs w:val="16"/>
                <w:lang w:eastAsia="en-US"/>
              </w:rPr>
              <w:t>R5-201025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801D21" w14:textId="77777777" w:rsidR="00D4531E" w:rsidRPr="00DD6CFB" w:rsidRDefault="00D4531E" w:rsidP="00DD6CFB">
            <w:pPr>
              <w:pStyle w:val="TAL"/>
              <w:rPr>
                <w:sz w:val="16"/>
                <w:szCs w:val="16"/>
                <w:lang w:eastAsia="en-US"/>
              </w:rPr>
            </w:pPr>
            <w:r w:rsidRPr="00DD6CFB">
              <w:rPr>
                <w:sz w:val="16"/>
                <w:szCs w:val="16"/>
                <w:lang w:eastAsia="en-US"/>
              </w:rPr>
              <w:t>1177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EA45D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6348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9AF132"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n257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23DB44"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2F17CB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1251DF"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DBC255"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BB2D6A" w14:textId="77777777" w:rsidR="00D4531E" w:rsidRPr="00DD6CFB" w:rsidRDefault="00D4531E" w:rsidP="00DD6CFB">
            <w:pPr>
              <w:pStyle w:val="TAL"/>
              <w:rPr>
                <w:sz w:val="16"/>
                <w:szCs w:val="16"/>
                <w:lang w:eastAsia="en-US"/>
              </w:rPr>
            </w:pPr>
            <w:r w:rsidRPr="00DD6CFB">
              <w:rPr>
                <w:sz w:val="16"/>
                <w:szCs w:val="16"/>
                <w:lang w:eastAsia="en-US"/>
              </w:rPr>
              <w:t>R5-201026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CA22FC" w14:textId="77777777" w:rsidR="00D4531E" w:rsidRPr="00DD6CFB" w:rsidRDefault="00D4531E" w:rsidP="00DD6CFB">
            <w:pPr>
              <w:pStyle w:val="TAL"/>
              <w:rPr>
                <w:sz w:val="16"/>
                <w:szCs w:val="16"/>
                <w:lang w:eastAsia="en-US"/>
              </w:rPr>
            </w:pPr>
            <w:r w:rsidRPr="00DD6CFB">
              <w:rPr>
                <w:sz w:val="16"/>
                <w:szCs w:val="16"/>
                <w:lang w:eastAsia="en-US"/>
              </w:rPr>
              <w:t>1178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ACF18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BB2CB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AF9D23"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n258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BF8B8"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9965BB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4B4CF5"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D414DD"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315586" w14:textId="77777777" w:rsidR="00D4531E" w:rsidRPr="00DD6CFB" w:rsidRDefault="00D4531E" w:rsidP="00DD6CFB">
            <w:pPr>
              <w:pStyle w:val="TAL"/>
              <w:rPr>
                <w:sz w:val="16"/>
                <w:szCs w:val="16"/>
                <w:lang w:eastAsia="en-US"/>
              </w:rPr>
            </w:pPr>
            <w:r w:rsidRPr="00DD6CFB">
              <w:rPr>
                <w:sz w:val="16"/>
                <w:szCs w:val="16"/>
                <w:lang w:eastAsia="en-US"/>
              </w:rPr>
              <w:t>R5-201027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AADD74" w14:textId="77777777" w:rsidR="00D4531E" w:rsidRPr="00DD6CFB" w:rsidRDefault="00D4531E" w:rsidP="00DD6CFB">
            <w:pPr>
              <w:pStyle w:val="TAL"/>
              <w:rPr>
                <w:sz w:val="16"/>
                <w:szCs w:val="16"/>
                <w:lang w:eastAsia="en-US"/>
              </w:rPr>
            </w:pPr>
            <w:r w:rsidRPr="00DD6CFB">
              <w:rPr>
                <w:sz w:val="16"/>
                <w:szCs w:val="16"/>
                <w:lang w:eastAsia="en-US"/>
              </w:rPr>
              <w:t>1179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FE9AE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8A9CF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B476EA"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n260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42B7E9"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F40C06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49F8F7"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E0E216"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4E5557" w14:textId="77777777" w:rsidR="00D4531E" w:rsidRPr="00DD6CFB" w:rsidRDefault="00D4531E" w:rsidP="00DD6CFB">
            <w:pPr>
              <w:pStyle w:val="TAL"/>
              <w:rPr>
                <w:sz w:val="16"/>
                <w:szCs w:val="16"/>
                <w:lang w:eastAsia="en-US"/>
              </w:rPr>
            </w:pPr>
            <w:r w:rsidRPr="00DD6CFB">
              <w:rPr>
                <w:sz w:val="16"/>
                <w:szCs w:val="16"/>
                <w:lang w:eastAsia="en-US"/>
              </w:rPr>
              <w:t>R5-201028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2C9AEF" w14:textId="77777777" w:rsidR="00D4531E" w:rsidRPr="00DD6CFB" w:rsidRDefault="00D4531E" w:rsidP="00DD6CFB">
            <w:pPr>
              <w:pStyle w:val="TAL"/>
              <w:rPr>
                <w:sz w:val="16"/>
                <w:szCs w:val="16"/>
                <w:lang w:eastAsia="en-US"/>
              </w:rPr>
            </w:pPr>
            <w:r w:rsidRPr="00DD6CFB">
              <w:rPr>
                <w:sz w:val="16"/>
                <w:szCs w:val="16"/>
                <w:lang w:eastAsia="en-US"/>
              </w:rPr>
              <w:t>1180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40A2B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AFCCF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56917F"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187B59"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9F2621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2101D0"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4F415C"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8B3420" w14:textId="77777777" w:rsidR="00D4531E" w:rsidRPr="00DD6CFB" w:rsidRDefault="00D4531E" w:rsidP="00DD6CFB">
            <w:pPr>
              <w:pStyle w:val="TAL"/>
              <w:rPr>
                <w:sz w:val="16"/>
                <w:szCs w:val="16"/>
                <w:lang w:eastAsia="en-US"/>
              </w:rPr>
            </w:pPr>
            <w:r w:rsidRPr="00DD6CFB">
              <w:rPr>
                <w:sz w:val="16"/>
                <w:szCs w:val="16"/>
                <w:lang w:eastAsia="en-US"/>
              </w:rPr>
              <w:t>R5-201029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5B87F7" w14:textId="77777777" w:rsidR="00D4531E" w:rsidRPr="00DD6CFB" w:rsidRDefault="00D4531E" w:rsidP="00DD6CFB">
            <w:pPr>
              <w:pStyle w:val="TAL"/>
              <w:rPr>
                <w:sz w:val="16"/>
                <w:szCs w:val="16"/>
                <w:lang w:eastAsia="en-US"/>
              </w:rPr>
            </w:pPr>
            <w:r w:rsidRPr="00DD6CFB">
              <w:rPr>
                <w:sz w:val="16"/>
                <w:szCs w:val="16"/>
                <w:lang w:eastAsia="en-US"/>
              </w:rPr>
              <w:t>1192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7BEE7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107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7A9EDE" w14:textId="77777777" w:rsidR="00D4531E" w:rsidRPr="00DD6CFB" w:rsidRDefault="00D4531E" w:rsidP="00DD6CFB">
            <w:pPr>
              <w:pStyle w:val="TAL"/>
              <w:rPr>
                <w:sz w:val="16"/>
                <w:szCs w:val="16"/>
                <w:lang w:eastAsia="en-US"/>
              </w:rPr>
            </w:pPr>
            <w:r w:rsidRPr="00DD6CFB">
              <w:rPr>
                <w:sz w:val="16"/>
                <w:szCs w:val="16"/>
                <w:lang w:eastAsia="en-US"/>
              </w:rPr>
              <w:t>Update of clause 4.4.2 on simulated cells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2D9678"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F48870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AB01A7"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6B1499"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01FC83" w14:textId="77777777" w:rsidR="00D4531E" w:rsidRPr="00DD6CFB" w:rsidRDefault="00D4531E" w:rsidP="00DD6CFB">
            <w:pPr>
              <w:pStyle w:val="TAL"/>
              <w:rPr>
                <w:sz w:val="16"/>
                <w:szCs w:val="16"/>
                <w:lang w:eastAsia="en-US"/>
              </w:rPr>
            </w:pPr>
            <w:r w:rsidRPr="00DD6CFB">
              <w:rPr>
                <w:sz w:val="16"/>
                <w:szCs w:val="16"/>
                <w:lang w:eastAsia="en-US"/>
              </w:rPr>
              <w:t>R5-201061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0F9A4" w14:textId="77777777" w:rsidR="00D4531E" w:rsidRPr="00DD6CFB" w:rsidRDefault="00D4531E" w:rsidP="00DD6CFB">
            <w:pPr>
              <w:pStyle w:val="TAL"/>
              <w:rPr>
                <w:sz w:val="16"/>
                <w:szCs w:val="16"/>
                <w:lang w:eastAsia="en-US"/>
              </w:rPr>
            </w:pPr>
            <w:r w:rsidRPr="00DD6CFB">
              <w:rPr>
                <w:sz w:val="16"/>
                <w:szCs w:val="16"/>
                <w:lang w:eastAsia="en-US"/>
              </w:rPr>
              <w:t>1153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B5F06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D57C5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10AB70" w14:textId="77777777" w:rsidR="00D4531E" w:rsidRPr="00DD6CFB" w:rsidRDefault="00D4531E" w:rsidP="00DD6CFB">
            <w:pPr>
              <w:pStyle w:val="TAL"/>
              <w:rPr>
                <w:sz w:val="16"/>
                <w:szCs w:val="16"/>
                <w:lang w:eastAsia="en-US"/>
              </w:rPr>
            </w:pPr>
            <w:r w:rsidRPr="00DD6CFB">
              <w:rPr>
                <w:sz w:val="16"/>
                <w:szCs w:val="16"/>
                <w:lang w:eastAsia="en-US"/>
              </w:rPr>
              <w:t>Addition of a few R16s inter-band EN-DC FR1 test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8DD59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E6B182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72059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4C7193"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AE15CD" w14:textId="77777777" w:rsidR="00D4531E" w:rsidRPr="00DD6CFB" w:rsidRDefault="00D4531E" w:rsidP="00DD6CFB">
            <w:pPr>
              <w:pStyle w:val="TAL"/>
              <w:rPr>
                <w:sz w:val="16"/>
                <w:szCs w:val="16"/>
                <w:lang w:eastAsia="en-US"/>
              </w:rPr>
            </w:pPr>
            <w:r w:rsidRPr="00DD6CFB">
              <w:rPr>
                <w:sz w:val="16"/>
                <w:szCs w:val="16"/>
                <w:lang w:eastAsia="en-US"/>
              </w:rPr>
              <w:t>R5-201065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874DFC" w14:textId="77777777" w:rsidR="00D4531E" w:rsidRPr="00DD6CFB" w:rsidRDefault="00D4531E" w:rsidP="00DD6CFB">
            <w:pPr>
              <w:pStyle w:val="TAL"/>
              <w:rPr>
                <w:sz w:val="16"/>
                <w:szCs w:val="16"/>
                <w:lang w:eastAsia="en-US"/>
              </w:rPr>
            </w:pPr>
            <w:r w:rsidRPr="00DD6CFB">
              <w:rPr>
                <w:sz w:val="16"/>
                <w:szCs w:val="16"/>
                <w:lang w:eastAsia="en-US"/>
              </w:rPr>
              <w:t>1194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C7A7C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7C07A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3DAE3C" w14:textId="77777777" w:rsidR="00D4531E" w:rsidRPr="00DD6CFB" w:rsidRDefault="00D4531E" w:rsidP="00DD6CFB">
            <w:pPr>
              <w:pStyle w:val="TAL"/>
              <w:rPr>
                <w:sz w:val="16"/>
                <w:szCs w:val="16"/>
                <w:lang w:eastAsia="en-US"/>
              </w:rPr>
            </w:pPr>
            <w:r w:rsidRPr="00DD6CFB">
              <w:rPr>
                <w:sz w:val="16"/>
                <w:szCs w:val="16"/>
                <w:lang w:eastAsia="en-US"/>
              </w:rPr>
              <w:t>Addition of test channel bandwidth for NR bands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523293"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6D87DB1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8984F4"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BE4BB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26CC6AF" w14:textId="77777777" w:rsidR="00D4531E" w:rsidRPr="00DD6CFB" w:rsidRDefault="00D4531E" w:rsidP="00DD6CFB">
            <w:pPr>
              <w:pStyle w:val="TAL"/>
              <w:rPr>
                <w:sz w:val="16"/>
                <w:szCs w:val="16"/>
                <w:lang w:eastAsia="en-US"/>
              </w:rPr>
            </w:pPr>
            <w:r w:rsidRPr="00DD6CFB">
              <w:rPr>
                <w:sz w:val="16"/>
                <w:szCs w:val="16"/>
                <w:lang w:eastAsia="en-US"/>
              </w:rPr>
              <w:t>R5-201092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0F21C8" w14:textId="77777777" w:rsidR="00D4531E" w:rsidRPr="00DD6CFB" w:rsidRDefault="00D4531E" w:rsidP="00DD6CFB">
            <w:pPr>
              <w:pStyle w:val="TAL"/>
              <w:rPr>
                <w:sz w:val="16"/>
                <w:szCs w:val="16"/>
                <w:lang w:eastAsia="en-US"/>
              </w:rPr>
            </w:pPr>
            <w:r w:rsidRPr="00DD6CFB">
              <w:rPr>
                <w:sz w:val="16"/>
                <w:szCs w:val="16"/>
                <w:lang w:eastAsia="en-US"/>
              </w:rPr>
              <w:t>1123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8FD96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937BB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FED428" w14:textId="77777777" w:rsidR="00D4531E" w:rsidRPr="00DD6CFB" w:rsidRDefault="00D4531E" w:rsidP="00DD6CFB">
            <w:pPr>
              <w:pStyle w:val="TAL"/>
              <w:rPr>
                <w:sz w:val="16"/>
                <w:szCs w:val="16"/>
                <w:lang w:eastAsia="en-US"/>
              </w:rPr>
            </w:pPr>
            <w:r w:rsidRPr="00DD6CFB">
              <w:rPr>
                <w:sz w:val="16"/>
                <w:szCs w:val="16"/>
                <w:lang w:eastAsia="en-US"/>
              </w:rPr>
              <w:t>Updates to NR FR1 and LTE Power levels in OTA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1DDBD9"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1D19D2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ECD13B"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239031"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E5F4D6A" w14:textId="77777777" w:rsidR="00D4531E" w:rsidRPr="00DD6CFB" w:rsidRDefault="00D4531E" w:rsidP="00DD6CFB">
            <w:pPr>
              <w:pStyle w:val="TAL"/>
              <w:rPr>
                <w:sz w:val="16"/>
                <w:szCs w:val="16"/>
                <w:lang w:eastAsia="en-US"/>
              </w:rPr>
            </w:pPr>
            <w:r w:rsidRPr="00DD6CFB">
              <w:rPr>
                <w:sz w:val="16"/>
                <w:szCs w:val="16"/>
                <w:lang w:eastAsia="en-US"/>
              </w:rPr>
              <w:t>R5-201093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29BC64" w14:textId="77777777" w:rsidR="00D4531E" w:rsidRPr="00DD6CFB" w:rsidRDefault="00D4531E" w:rsidP="00DD6CFB">
            <w:pPr>
              <w:pStyle w:val="TAL"/>
              <w:rPr>
                <w:sz w:val="16"/>
                <w:szCs w:val="16"/>
                <w:lang w:eastAsia="en-US"/>
              </w:rPr>
            </w:pPr>
            <w:r w:rsidRPr="00DD6CFB">
              <w:rPr>
                <w:sz w:val="16"/>
                <w:szCs w:val="16"/>
                <w:lang w:eastAsia="en-US"/>
              </w:rPr>
              <w:t>1224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2D1CE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BB665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522B49" w14:textId="77777777" w:rsidR="00D4531E" w:rsidRPr="00DD6CFB" w:rsidRDefault="00D4531E" w:rsidP="00DD6CFB">
            <w:pPr>
              <w:pStyle w:val="TAL"/>
              <w:rPr>
                <w:sz w:val="16"/>
                <w:szCs w:val="16"/>
                <w:lang w:eastAsia="en-US"/>
              </w:rPr>
            </w:pPr>
            <w:r w:rsidRPr="00DD6CFB">
              <w:rPr>
                <w:sz w:val="16"/>
                <w:szCs w:val="16"/>
                <w:lang w:eastAsia="en-US"/>
              </w:rPr>
              <w:t>Message content Updates for Carrier Aggregation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53903F"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97BA05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859F1A"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35976A"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FEAEB9" w14:textId="77777777" w:rsidR="00D4531E" w:rsidRPr="00DD6CFB" w:rsidRDefault="00D4531E" w:rsidP="00DD6CFB">
            <w:pPr>
              <w:pStyle w:val="TAL"/>
              <w:rPr>
                <w:sz w:val="16"/>
                <w:szCs w:val="16"/>
                <w:lang w:eastAsia="en-US"/>
              </w:rPr>
            </w:pPr>
            <w:r w:rsidRPr="00DD6CFB">
              <w:rPr>
                <w:sz w:val="16"/>
                <w:szCs w:val="16"/>
                <w:lang w:eastAsia="en-US"/>
              </w:rPr>
              <w:t>R5-201108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81DAA7" w14:textId="77777777" w:rsidR="00D4531E" w:rsidRPr="00DD6CFB" w:rsidRDefault="00D4531E" w:rsidP="00DD6CFB">
            <w:pPr>
              <w:pStyle w:val="TAL"/>
              <w:rPr>
                <w:sz w:val="16"/>
                <w:szCs w:val="16"/>
                <w:lang w:eastAsia="en-US"/>
              </w:rPr>
            </w:pPr>
            <w:r w:rsidRPr="00DD6CFB">
              <w:rPr>
                <w:sz w:val="16"/>
                <w:szCs w:val="16"/>
                <w:lang w:eastAsia="en-US"/>
              </w:rPr>
              <w:t>1143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AE24A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C077A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BC085B" w14:textId="77777777" w:rsidR="00D4531E" w:rsidRPr="00DD6CFB" w:rsidRDefault="00D4531E" w:rsidP="00DD6CFB">
            <w:pPr>
              <w:pStyle w:val="TAL"/>
              <w:rPr>
                <w:sz w:val="16"/>
                <w:szCs w:val="16"/>
                <w:lang w:eastAsia="en-US"/>
              </w:rPr>
            </w:pPr>
            <w:r w:rsidRPr="00DD6CFB">
              <w:rPr>
                <w:sz w:val="16"/>
                <w:szCs w:val="16"/>
                <w:lang w:eastAsia="en-US"/>
              </w:rPr>
              <w:t>Correction to EUTRA-AllowedMeasBandwidth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99631A"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57D3CF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6C2A615"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6A5F3B"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D4079D" w14:textId="77777777" w:rsidR="00D4531E" w:rsidRPr="00DD6CFB" w:rsidRDefault="00D4531E" w:rsidP="00DD6CFB">
            <w:pPr>
              <w:pStyle w:val="TAL"/>
              <w:rPr>
                <w:sz w:val="16"/>
                <w:szCs w:val="16"/>
                <w:lang w:eastAsia="en-US"/>
              </w:rPr>
            </w:pPr>
            <w:r w:rsidRPr="00DD6CFB">
              <w:rPr>
                <w:sz w:val="16"/>
                <w:szCs w:val="16"/>
                <w:lang w:eastAsia="en-US"/>
              </w:rPr>
              <w:t>R5-201116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35002F" w14:textId="77777777" w:rsidR="00D4531E" w:rsidRPr="00DD6CFB" w:rsidRDefault="00D4531E" w:rsidP="00DD6CFB">
            <w:pPr>
              <w:pStyle w:val="TAL"/>
              <w:rPr>
                <w:sz w:val="16"/>
                <w:szCs w:val="16"/>
                <w:lang w:eastAsia="en-US"/>
              </w:rPr>
            </w:pPr>
            <w:r w:rsidRPr="00DD6CFB">
              <w:rPr>
                <w:sz w:val="16"/>
                <w:szCs w:val="16"/>
                <w:lang w:eastAsia="en-US"/>
              </w:rPr>
              <w:t>1204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54BF2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35F7D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7291B6" w14:textId="77777777" w:rsidR="00D4531E" w:rsidRPr="00DD6CFB" w:rsidRDefault="00D4531E" w:rsidP="00DD6CFB">
            <w:pPr>
              <w:pStyle w:val="TAL"/>
              <w:rPr>
                <w:sz w:val="16"/>
                <w:szCs w:val="16"/>
                <w:lang w:eastAsia="en-US"/>
              </w:rPr>
            </w:pPr>
            <w:r w:rsidRPr="00DD6CFB">
              <w:rPr>
                <w:sz w:val="16"/>
                <w:szCs w:val="16"/>
                <w:lang w:eastAsia="en-US"/>
              </w:rPr>
              <w:t>Updates to 4.7.3 Contents of EAP-AKA messages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4CAC5D"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3E7ACA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976BCD"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0F5C2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4504035" w14:textId="77777777" w:rsidR="00D4531E" w:rsidRPr="00DD6CFB" w:rsidRDefault="00D4531E" w:rsidP="00DD6CFB">
            <w:pPr>
              <w:pStyle w:val="TAL"/>
              <w:rPr>
                <w:sz w:val="16"/>
                <w:szCs w:val="16"/>
                <w:lang w:eastAsia="en-US"/>
              </w:rPr>
            </w:pPr>
            <w:r w:rsidRPr="00DD6CFB">
              <w:rPr>
                <w:sz w:val="16"/>
                <w:szCs w:val="16"/>
                <w:lang w:eastAsia="en-US"/>
              </w:rPr>
              <w:t>R5-201148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BBEF86" w14:textId="77777777" w:rsidR="00D4531E" w:rsidRPr="00DD6CFB" w:rsidRDefault="00D4531E" w:rsidP="00DD6CFB">
            <w:pPr>
              <w:pStyle w:val="TAL"/>
              <w:rPr>
                <w:sz w:val="16"/>
                <w:szCs w:val="16"/>
                <w:lang w:eastAsia="en-US"/>
              </w:rPr>
            </w:pPr>
            <w:r w:rsidRPr="00DD6CFB">
              <w:rPr>
                <w:sz w:val="16"/>
                <w:szCs w:val="16"/>
                <w:lang w:eastAsia="en-US"/>
              </w:rPr>
              <w:t>1134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E098F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59C2F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98E873" w14:textId="77777777" w:rsidR="00D4531E" w:rsidRPr="00DD6CFB" w:rsidRDefault="00D4531E" w:rsidP="00DD6CFB">
            <w:pPr>
              <w:pStyle w:val="TAL"/>
              <w:rPr>
                <w:sz w:val="16"/>
                <w:szCs w:val="16"/>
                <w:lang w:eastAsia="en-US"/>
              </w:rPr>
            </w:pPr>
            <w:r w:rsidRPr="00DD6CFB">
              <w:rPr>
                <w:sz w:val="16"/>
                <w:szCs w:val="16"/>
                <w:lang w:eastAsia="en-US"/>
              </w:rPr>
              <w:t>Updates to default SSB index of intra-frequency NR cells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1A6D81"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0E80EA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D764BF"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40EAAC"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77A8EA" w14:textId="77777777" w:rsidR="00D4531E" w:rsidRPr="00DD6CFB" w:rsidRDefault="00D4531E" w:rsidP="00DD6CFB">
            <w:pPr>
              <w:pStyle w:val="TAL"/>
              <w:rPr>
                <w:sz w:val="16"/>
                <w:szCs w:val="16"/>
                <w:lang w:eastAsia="en-US"/>
              </w:rPr>
            </w:pPr>
            <w:r w:rsidRPr="00DD6CFB">
              <w:rPr>
                <w:sz w:val="16"/>
                <w:szCs w:val="16"/>
                <w:lang w:eastAsia="en-US"/>
              </w:rPr>
              <w:t>R5-201159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981072" w14:textId="77777777" w:rsidR="00D4531E" w:rsidRPr="00DD6CFB" w:rsidRDefault="00D4531E" w:rsidP="00DD6CFB">
            <w:pPr>
              <w:pStyle w:val="TAL"/>
              <w:rPr>
                <w:sz w:val="16"/>
                <w:szCs w:val="16"/>
                <w:lang w:eastAsia="en-US"/>
              </w:rPr>
            </w:pPr>
            <w:r w:rsidRPr="00DD6CFB">
              <w:rPr>
                <w:sz w:val="16"/>
                <w:szCs w:val="16"/>
                <w:lang w:eastAsia="en-US"/>
              </w:rPr>
              <w:t>1151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BBAD9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FE90C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0615B6" w14:textId="77777777" w:rsidR="00D4531E" w:rsidRPr="00DD6CFB" w:rsidRDefault="00D4531E" w:rsidP="00DD6CFB">
            <w:pPr>
              <w:pStyle w:val="TAL"/>
              <w:rPr>
                <w:sz w:val="16"/>
                <w:szCs w:val="16"/>
                <w:lang w:eastAsia="en-US"/>
              </w:rPr>
            </w:pPr>
            <w:r w:rsidRPr="00DD6CFB">
              <w:rPr>
                <w:sz w:val="16"/>
                <w:szCs w:val="16"/>
                <w:lang w:eastAsia="en-US"/>
              </w:rPr>
              <w:t>Correction to test frequencies for n257 intra-band 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7BD005"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71EF80F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881242"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316124"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6882E3" w14:textId="77777777" w:rsidR="00D4531E" w:rsidRPr="00DD6CFB" w:rsidRDefault="00D4531E" w:rsidP="00DD6CFB">
            <w:pPr>
              <w:pStyle w:val="TAL"/>
              <w:rPr>
                <w:sz w:val="16"/>
                <w:szCs w:val="16"/>
                <w:lang w:eastAsia="en-US"/>
              </w:rPr>
            </w:pPr>
            <w:r w:rsidRPr="00DD6CFB">
              <w:rPr>
                <w:sz w:val="16"/>
                <w:szCs w:val="16"/>
                <w:lang w:eastAsia="en-US"/>
              </w:rPr>
              <w:t>R5-201173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720C03" w14:textId="77777777" w:rsidR="00D4531E" w:rsidRPr="00DD6CFB" w:rsidRDefault="00D4531E" w:rsidP="00DD6CFB">
            <w:pPr>
              <w:pStyle w:val="TAL"/>
              <w:rPr>
                <w:sz w:val="16"/>
                <w:szCs w:val="16"/>
                <w:lang w:eastAsia="en-US"/>
              </w:rPr>
            </w:pPr>
            <w:r w:rsidRPr="00DD6CFB">
              <w:rPr>
                <w:sz w:val="16"/>
                <w:szCs w:val="16"/>
                <w:lang w:eastAsia="en-US"/>
              </w:rPr>
              <w:t>1117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43CF3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71623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D1039D" w14:textId="77777777" w:rsidR="00D4531E" w:rsidRPr="00DD6CFB" w:rsidRDefault="00D4531E" w:rsidP="00DD6CFB">
            <w:pPr>
              <w:pStyle w:val="TAL"/>
              <w:rPr>
                <w:sz w:val="16"/>
                <w:szCs w:val="16"/>
                <w:lang w:eastAsia="en-US"/>
              </w:rPr>
            </w:pPr>
            <w:r w:rsidRPr="00DD6CFB">
              <w:rPr>
                <w:sz w:val="16"/>
                <w:szCs w:val="16"/>
                <w:lang w:eastAsia="en-US"/>
              </w:rPr>
              <w:t>Update IE TDD-UL-DL-Config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8463A6"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3817E93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335D46"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8E07D8"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CFB2E6" w14:textId="77777777" w:rsidR="00D4531E" w:rsidRPr="00DD6CFB" w:rsidRDefault="00D4531E" w:rsidP="00DD6CFB">
            <w:pPr>
              <w:pStyle w:val="TAL"/>
              <w:rPr>
                <w:sz w:val="16"/>
                <w:szCs w:val="16"/>
                <w:lang w:eastAsia="en-US"/>
              </w:rPr>
            </w:pPr>
            <w:r w:rsidRPr="00DD6CFB">
              <w:rPr>
                <w:sz w:val="16"/>
                <w:szCs w:val="16"/>
                <w:lang w:eastAsia="en-US"/>
              </w:rPr>
              <w:t>R5-201174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0EFBB1" w14:textId="77777777" w:rsidR="00D4531E" w:rsidRPr="00DD6CFB" w:rsidRDefault="00D4531E" w:rsidP="00DD6CFB">
            <w:pPr>
              <w:pStyle w:val="TAL"/>
              <w:rPr>
                <w:sz w:val="16"/>
                <w:szCs w:val="16"/>
                <w:lang w:eastAsia="en-US"/>
              </w:rPr>
            </w:pPr>
            <w:r w:rsidRPr="00DD6CFB">
              <w:rPr>
                <w:sz w:val="16"/>
                <w:szCs w:val="16"/>
                <w:lang w:eastAsia="en-US"/>
              </w:rPr>
              <w:t>1095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DAA2D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A627B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4F4D61" w14:textId="77777777" w:rsidR="00D4531E" w:rsidRPr="00DD6CFB" w:rsidRDefault="00D4531E" w:rsidP="00DD6CFB">
            <w:pPr>
              <w:pStyle w:val="TAL"/>
              <w:rPr>
                <w:sz w:val="16"/>
                <w:szCs w:val="16"/>
                <w:lang w:eastAsia="en-US"/>
              </w:rPr>
            </w:pPr>
            <w:r w:rsidRPr="00DD6CFB">
              <w:rPr>
                <w:sz w:val="16"/>
                <w:szCs w:val="16"/>
                <w:lang w:eastAsia="en-US"/>
              </w:rPr>
              <w:t>Update RRCSystemInfoRequest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588CA2"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DFD237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5A859A"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C41547"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70FE56" w14:textId="77777777" w:rsidR="00D4531E" w:rsidRPr="00DD6CFB" w:rsidRDefault="00D4531E" w:rsidP="00DD6CFB">
            <w:pPr>
              <w:pStyle w:val="TAL"/>
              <w:rPr>
                <w:sz w:val="16"/>
                <w:szCs w:val="16"/>
                <w:lang w:eastAsia="en-US"/>
              </w:rPr>
            </w:pPr>
            <w:r w:rsidRPr="00DD6CFB">
              <w:rPr>
                <w:sz w:val="16"/>
                <w:szCs w:val="16"/>
                <w:lang w:eastAsia="en-US"/>
              </w:rPr>
              <w:t>R5-201175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DA1643" w14:textId="77777777" w:rsidR="00D4531E" w:rsidRPr="00DD6CFB" w:rsidRDefault="00D4531E" w:rsidP="00DD6CFB">
            <w:pPr>
              <w:pStyle w:val="TAL"/>
              <w:rPr>
                <w:sz w:val="16"/>
                <w:szCs w:val="16"/>
                <w:lang w:eastAsia="en-US"/>
              </w:rPr>
            </w:pPr>
            <w:r w:rsidRPr="00DD6CFB">
              <w:rPr>
                <w:sz w:val="16"/>
                <w:szCs w:val="16"/>
                <w:lang w:eastAsia="en-US"/>
              </w:rPr>
              <w:t>1106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94ED3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5C5D5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76E6EB" w14:textId="77777777" w:rsidR="00D4531E" w:rsidRPr="00DD6CFB" w:rsidRDefault="00D4531E" w:rsidP="00DD6CFB">
            <w:pPr>
              <w:pStyle w:val="TAL"/>
              <w:rPr>
                <w:sz w:val="16"/>
                <w:szCs w:val="16"/>
                <w:lang w:eastAsia="en-US"/>
              </w:rPr>
            </w:pPr>
            <w:r w:rsidRPr="00DD6CFB">
              <w:rPr>
                <w:sz w:val="16"/>
                <w:szCs w:val="16"/>
                <w:lang w:eastAsia="en-US"/>
              </w:rPr>
              <w:t>Update IE RLF-TimersAndConstants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85A44D"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54B9A3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478CFC"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F8952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800CA8" w14:textId="77777777" w:rsidR="00D4531E" w:rsidRPr="00DD6CFB" w:rsidRDefault="00D4531E" w:rsidP="00DD6CFB">
            <w:pPr>
              <w:pStyle w:val="TAL"/>
              <w:rPr>
                <w:sz w:val="16"/>
                <w:szCs w:val="16"/>
                <w:lang w:eastAsia="en-US"/>
              </w:rPr>
            </w:pPr>
            <w:r w:rsidRPr="00DD6CFB">
              <w:rPr>
                <w:sz w:val="16"/>
                <w:szCs w:val="16"/>
                <w:lang w:eastAsia="en-US"/>
              </w:rPr>
              <w:t>R5-201176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72680A" w14:textId="77777777" w:rsidR="00D4531E" w:rsidRPr="00DD6CFB" w:rsidRDefault="00D4531E" w:rsidP="00DD6CFB">
            <w:pPr>
              <w:pStyle w:val="TAL"/>
              <w:rPr>
                <w:sz w:val="16"/>
                <w:szCs w:val="16"/>
                <w:lang w:eastAsia="en-US"/>
              </w:rPr>
            </w:pPr>
            <w:r w:rsidRPr="00DD6CFB">
              <w:rPr>
                <w:sz w:val="16"/>
                <w:szCs w:val="16"/>
                <w:lang w:eastAsia="en-US"/>
              </w:rPr>
              <w:t>1107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0E2DC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FE5B7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08DFD1" w14:textId="77777777" w:rsidR="00D4531E" w:rsidRPr="00DD6CFB" w:rsidRDefault="00D4531E" w:rsidP="00DD6CFB">
            <w:pPr>
              <w:pStyle w:val="TAL"/>
              <w:rPr>
                <w:sz w:val="16"/>
                <w:szCs w:val="16"/>
                <w:lang w:eastAsia="en-US"/>
              </w:rPr>
            </w:pPr>
            <w:r w:rsidRPr="00DD6CFB">
              <w:rPr>
                <w:sz w:val="16"/>
                <w:szCs w:val="16"/>
                <w:lang w:eastAsia="en-US"/>
              </w:rPr>
              <w:t>Update IE SCS-SpecificCarrier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7F361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0FCF31C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67820D"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F4F94C"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0CCAE1" w14:textId="77777777" w:rsidR="00D4531E" w:rsidRPr="00DD6CFB" w:rsidRDefault="00D4531E" w:rsidP="00DD6CFB">
            <w:pPr>
              <w:pStyle w:val="TAL"/>
              <w:rPr>
                <w:sz w:val="16"/>
                <w:szCs w:val="16"/>
                <w:lang w:eastAsia="en-US"/>
              </w:rPr>
            </w:pPr>
            <w:r w:rsidRPr="00DD6CFB">
              <w:rPr>
                <w:sz w:val="16"/>
                <w:szCs w:val="16"/>
                <w:lang w:eastAsia="en-US"/>
              </w:rPr>
              <w:t>R5-201177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CFCD49" w14:textId="77777777" w:rsidR="00D4531E" w:rsidRPr="00DD6CFB" w:rsidRDefault="00D4531E" w:rsidP="00DD6CFB">
            <w:pPr>
              <w:pStyle w:val="TAL"/>
              <w:rPr>
                <w:sz w:val="16"/>
                <w:szCs w:val="16"/>
                <w:lang w:eastAsia="en-US"/>
              </w:rPr>
            </w:pPr>
            <w:r w:rsidRPr="00DD6CFB">
              <w:rPr>
                <w:sz w:val="16"/>
                <w:szCs w:val="16"/>
                <w:lang w:eastAsia="en-US"/>
              </w:rPr>
              <w:t>1109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03688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DB20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3365D3" w14:textId="77777777" w:rsidR="00D4531E" w:rsidRPr="00DD6CFB" w:rsidRDefault="00D4531E" w:rsidP="00DD6CFB">
            <w:pPr>
              <w:pStyle w:val="TAL"/>
              <w:rPr>
                <w:sz w:val="16"/>
                <w:szCs w:val="16"/>
                <w:lang w:eastAsia="en-US"/>
              </w:rPr>
            </w:pPr>
            <w:r w:rsidRPr="00DD6CFB">
              <w:rPr>
                <w:sz w:val="16"/>
                <w:szCs w:val="16"/>
                <w:lang w:eastAsia="en-US"/>
              </w:rPr>
              <w:t>Update chapter 4.6.0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D61ACE"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FA363D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B61463"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38D30F"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05D006" w14:textId="77777777" w:rsidR="00D4531E" w:rsidRPr="00DD6CFB" w:rsidRDefault="00D4531E" w:rsidP="00DD6CFB">
            <w:pPr>
              <w:pStyle w:val="TAL"/>
              <w:rPr>
                <w:sz w:val="16"/>
                <w:szCs w:val="16"/>
                <w:lang w:eastAsia="en-US"/>
              </w:rPr>
            </w:pPr>
            <w:r w:rsidRPr="00DD6CFB">
              <w:rPr>
                <w:sz w:val="16"/>
                <w:szCs w:val="16"/>
                <w:lang w:eastAsia="en-US"/>
              </w:rPr>
              <w:t>R5-201179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0A4D65" w14:textId="77777777" w:rsidR="00D4531E" w:rsidRPr="00DD6CFB" w:rsidRDefault="00D4531E" w:rsidP="00DD6CFB">
            <w:pPr>
              <w:pStyle w:val="TAL"/>
              <w:rPr>
                <w:sz w:val="16"/>
                <w:szCs w:val="16"/>
                <w:lang w:eastAsia="en-US"/>
              </w:rPr>
            </w:pPr>
            <w:r w:rsidRPr="00DD6CFB">
              <w:rPr>
                <w:sz w:val="16"/>
                <w:szCs w:val="16"/>
                <w:lang w:eastAsia="en-US"/>
              </w:rPr>
              <w:t>1116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48060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1B97A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94BCC0" w14:textId="77777777" w:rsidR="00D4531E" w:rsidRPr="00DD6CFB" w:rsidRDefault="00D4531E" w:rsidP="00DD6CFB">
            <w:pPr>
              <w:pStyle w:val="TAL"/>
              <w:rPr>
                <w:sz w:val="16"/>
                <w:szCs w:val="16"/>
                <w:lang w:eastAsia="en-US"/>
              </w:rPr>
            </w:pPr>
            <w:r w:rsidRPr="00DD6CFB">
              <w:rPr>
                <w:sz w:val="16"/>
                <w:szCs w:val="16"/>
                <w:lang w:eastAsia="en-US"/>
              </w:rPr>
              <w:t>Update IE MeasObjectNR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19F39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25BE4C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A3A0379"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A42706"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7A0ADC" w14:textId="77777777" w:rsidR="00D4531E" w:rsidRPr="00DD6CFB" w:rsidRDefault="00D4531E" w:rsidP="00DD6CFB">
            <w:pPr>
              <w:pStyle w:val="TAL"/>
              <w:rPr>
                <w:sz w:val="16"/>
                <w:szCs w:val="16"/>
                <w:lang w:eastAsia="en-US"/>
              </w:rPr>
            </w:pPr>
            <w:r w:rsidRPr="00DD6CFB">
              <w:rPr>
                <w:sz w:val="16"/>
                <w:szCs w:val="16"/>
                <w:lang w:eastAsia="en-US"/>
              </w:rPr>
              <w:t>R5-201189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FF9987" w14:textId="77777777" w:rsidR="00D4531E" w:rsidRPr="00DD6CFB" w:rsidRDefault="00D4531E" w:rsidP="00DD6CFB">
            <w:pPr>
              <w:pStyle w:val="TAL"/>
              <w:rPr>
                <w:sz w:val="16"/>
                <w:szCs w:val="16"/>
                <w:lang w:eastAsia="en-US"/>
              </w:rPr>
            </w:pPr>
            <w:r w:rsidRPr="00DD6CFB">
              <w:rPr>
                <w:sz w:val="16"/>
                <w:szCs w:val="16"/>
                <w:lang w:eastAsia="en-US"/>
              </w:rPr>
              <w:t>1214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B1906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FDC0B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D8267E" w14:textId="77777777" w:rsidR="00D4531E" w:rsidRPr="00DD6CFB" w:rsidRDefault="00D4531E" w:rsidP="00DD6CFB">
            <w:pPr>
              <w:pStyle w:val="TAL"/>
              <w:rPr>
                <w:sz w:val="16"/>
                <w:szCs w:val="16"/>
                <w:lang w:eastAsia="en-US"/>
              </w:rPr>
            </w:pPr>
            <w:r w:rsidRPr="00DD6CFB">
              <w:rPr>
                <w:sz w:val="16"/>
                <w:szCs w:val="16"/>
                <w:lang w:eastAsia="en-US"/>
              </w:rPr>
              <w:t>Addition of IFF DFF Hybrid Setup for FR2 2AoA RRM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499814"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21C8EA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A63570B"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0F1931"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E461843" w14:textId="77777777" w:rsidR="00D4531E" w:rsidRPr="00DD6CFB" w:rsidRDefault="00D4531E" w:rsidP="00DD6CFB">
            <w:pPr>
              <w:pStyle w:val="TAL"/>
              <w:rPr>
                <w:sz w:val="16"/>
                <w:szCs w:val="16"/>
                <w:lang w:eastAsia="en-US"/>
              </w:rPr>
            </w:pPr>
            <w:r w:rsidRPr="00DD6CFB">
              <w:rPr>
                <w:sz w:val="16"/>
                <w:szCs w:val="16"/>
                <w:lang w:eastAsia="en-US"/>
              </w:rPr>
              <w:t>R5-201194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D834D" w14:textId="77777777" w:rsidR="00D4531E" w:rsidRPr="00DD6CFB" w:rsidRDefault="00D4531E" w:rsidP="00DD6CFB">
            <w:pPr>
              <w:pStyle w:val="TAL"/>
              <w:rPr>
                <w:sz w:val="16"/>
                <w:szCs w:val="16"/>
                <w:lang w:eastAsia="en-US"/>
              </w:rPr>
            </w:pPr>
            <w:r w:rsidRPr="00DD6CFB">
              <w:rPr>
                <w:sz w:val="16"/>
                <w:szCs w:val="16"/>
                <w:lang w:eastAsia="en-US"/>
              </w:rPr>
              <w:t>1141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430D5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62CF4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B7352E" w14:textId="77777777" w:rsidR="00D4531E" w:rsidRPr="00DD6CFB" w:rsidRDefault="00D4531E" w:rsidP="00DD6CFB">
            <w:pPr>
              <w:pStyle w:val="TAL"/>
              <w:rPr>
                <w:sz w:val="16"/>
                <w:szCs w:val="16"/>
                <w:lang w:eastAsia="en-US"/>
              </w:rPr>
            </w:pPr>
            <w:r w:rsidRPr="00DD6CFB">
              <w:rPr>
                <w:sz w:val="16"/>
                <w:szCs w:val="16"/>
                <w:lang w:eastAsia="en-US"/>
              </w:rPr>
              <w:t>Update to Common Coreset RB IE and section 5-6 Demod message contents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8003BE"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43C251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C997575"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3BECB5"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F4C879" w14:textId="77777777" w:rsidR="00D4531E" w:rsidRPr="00DD6CFB" w:rsidRDefault="00D4531E" w:rsidP="00DD6CFB">
            <w:pPr>
              <w:pStyle w:val="TAL"/>
              <w:rPr>
                <w:sz w:val="16"/>
                <w:szCs w:val="16"/>
                <w:lang w:eastAsia="en-US"/>
              </w:rPr>
            </w:pPr>
            <w:r w:rsidRPr="00DD6CFB">
              <w:rPr>
                <w:sz w:val="16"/>
                <w:szCs w:val="16"/>
                <w:lang w:eastAsia="en-US"/>
              </w:rPr>
              <w:t>R5-201195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BBB94C" w14:textId="77777777" w:rsidR="00D4531E" w:rsidRPr="00DD6CFB" w:rsidRDefault="00D4531E" w:rsidP="00DD6CFB">
            <w:pPr>
              <w:pStyle w:val="TAL"/>
              <w:rPr>
                <w:sz w:val="16"/>
                <w:szCs w:val="16"/>
                <w:lang w:eastAsia="en-US"/>
              </w:rPr>
            </w:pPr>
            <w:r w:rsidRPr="00DD6CFB">
              <w:rPr>
                <w:sz w:val="16"/>
                <w:szCs w:val="16"/>
                <w:lang w:eastAsia="en-US"/>
              </w:rPr>
              <w:t>1144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C095A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3A7AB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8398B9" w14:textId="77777777" w:rsidR="00D4531E" w:rsidRPr="00DD6CFB" w:rsidRDefault="00D4531E" w:rsidP="00DD6CFB">
            <w:pPr>
              <w:pStyle w:val="TAL"/>
              <w:rPr>
                <w:sz w:val="16"/>
                <w:szCs w:val="16"/>
                <w:lang w:eastAsia="en-US"/>
              </w:rPr>
            </w:pPr>
            <w:r w:rsidRPr="00DD6CFB">
              <w:rPr>
                <w:sz w:val="16"/>
                <w:szCs w:val="16"/>
                <w:lang w:eastAsia="en-US"/>
              </w:rPr>
              <w:t>Update of DCI 1_0 and DCI_1_1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86D8E9"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87D004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685B1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7A885A"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CD8AC2" w14:textId="77777777" w:rsidR="00D4531E" w:rsidRPr="00DD6CFB" w:rsidRDefault="00D4531E" w:rsidP="00DD6CFB">
            <w:pPr>
              <w:pStyle w:val="TAL"/>
              <w:rPr>
                <w:sz w:val="16"/>
                <w:szCs w:val="16"/>
                <w:lang w:eastAsia="en-US"/>
              </w:rPr>
            </w:pPr>
            <w:r w:rsidRPr="00DD6CFB">
              <w:rPr>
                <w:sz w:val="16"/>
                <w:szCs w:val="16"/>
                <w:lang w:eastAsia="en-US"/>
              </w:rPr>
              <w:t>R5-201197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5118CE" w14:textId="77777777" w:rsidR="00D4531E" w:rsidRPr="00DD6CFB" w:rsidRDefault="00D4531E" w:rsidP="00DD6CFB">
            <w:pPr>
              <w:pStyle w:val="TAL"/>
              <w:rPr>
                <w:sz w:val="16"/>
                <w:szCs w:val="16"/>
                <w:lang w:eastAsia="en-US"/>
              </w:rPr>
            </w:pPr>
            <w:r w:rsidRPr="00DD6CFB">
              <w:rPr>
                <w:sz w:val="16"/>
                <w:szCs w:val="16"/>
                <w:lang w:eastAsia="en-US"/>
              </w:rPr>
              <w:t>1152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3178F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FB805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766750" w14:textId="77777777" w:rsidR="00D4531E" w:rsidRPr="00DD6CFB" w:rsidRDefault="00D4531E" w:rsidP="00DD6CFB">
            <w:pPr>
              <w:pStyle w:val="TAL"/>
              <w:rPr>
                <w:sz w:val="16"/>
                <w:szCs w:val="16"/>
                <w:lang w:eastAsia="en-US"/>
              </w:rPr>
            </w:pPr>
            <w:r w:rsidRPr="00DD6CFB">
              <w:rPr>
                <w:sz w:val="16"/>
                <w:szCs w:val="16"/>
                <w:lang w:eastAsia="en-US"/>
              </w:rPr>
              <w:t>Correction to TRS configuration for RRM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663145"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4599E2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817AD0"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516C88"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BD779E" w14:textId="77777777" w:rsidR="00D4531E" w:rsidRPr="00DD6CFB" w:rsidRDefault="00D4531E" w:rsidP="00DD6CFB">
            <w:pPr>
              <w:pStyle w:val="TAL"/>
              <w:rPr>
                <w:sz w:val="16"/>
                <w:szCs w:val="16"/>
                <w:lang w:eastAsia="en-US"/>
              </w:rPr>
            </w:pPr>
            <w:r w:rsidRPr="00DD6CFB">
              <w:rPr>
                <w:sz w:val="16"/>
                <w:szCs w:val="16"/>
                <w:lang w:eastAsia="en-US"/>
              </w:rPr>
              <w:t>R5-201202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A2DCEA" w14:textId="77777777" w:rsidR="00D4531E" w:rsidRPr="00DD6CFB" w:rsidRDefault="00D4531E" w:rsidP="00DD6CFB">
            <w:pPr>
              <w:pStyle w:val="TAL"/>
              <w:rPr>
                <w:sz w:val="16"/>
                <w:szCs w:val="16"/>
                <w:lang w:eastAsia="en-US"/>
              </w:rPr>
            </w:pPr>
            <w:r w:rsidRPr="00DD6CFB">
              <w:rPr>
                <w:sz w:val="16"/>
                <w:szCs w:val="16"/>
                <w:lang w:eastAsia="en-US"/>
              </w:rPr>
              <w:t>1205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01C1C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7458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8136FA" w14:textId="77777777" w:rsidR="00D4531E" w:rsidRPr="00DD6CFB" w:rsidRDefault="00D4531E" w:rsidP="00DD6CFB">
            <w:pPr>
              <w:pStyle w:val="TAL"/>
              <w:rPr>
                <w:sz w:val="16"/>
                <w:szCs w:val="16"/>
                <w:lang w:eastAsia="en-US"/>
              </w:rPr>
            </w:pPr>
            <w:r w:rsidRPr="00DD6CFB">
              <w:rPr>
                <w:sz w:val="16"/>
                <w:szCs w:val="16"/>
                <w:lang w:eastAsia="en-US"/>
              </w:rPr>
              <w:t>Update to Switch Off/ Power off procedure in RRC_CONNECTED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26ECDC"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BAD410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15C731"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7876808"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AEF4D0" w14:textId="77777777" w:rsidR="00D4531E" w:rsidRPr="00DD6CFB" w:rsidRDefault="00D4531E" w:rsidP="00DD6CFB">
            <w:pPr>
              <w:pStyle w:val="TAL"/>
              <w:rPr>
                <w:sz w:val="16"/>
                <w:szCs w:val="16"/>
                <w:lang w:eastAsia="en-US"/>
              </w:rPr>
            </w:pPr>
            <w:r w:rsidRPr="00DD6CFB">
              <w:rPr>
                <w:sz w:val="16"/>
                <w:szCs w:val="16"/>
                <w:lang w:eastAsia="en-US"/>
              </w:rPr>
              <w:t>R5-201203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2BDB5" w14:textId="77777777" w:rsidR="00D4531E" w:rsidRPr="00DD6CFB" w:rsidRDefault="00D4531E" w:rsidP="00DD6CFB">
            <w:pPr>
              <w:pStyle w:val="TAL"/>
              <w:rPr>
                <w:sz w:val="16"/>
                <w:szCs w:val="16"/>
                <w:lang w:eastAsia="en-US"/>
              </w:rPr>
            </w:pPr>
            <w:r w:rsidRPr="00DD6CFB">
              <w:rPr>
                <w:sz w:val="16"/>
                <w:szCs w:val="16"/>
                <w:lang w:eastAsia="en-US"/>
              </w:rPr>
              <w:t>1129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64A30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CFB21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F0E990" w14:textId="77777777" w:rsidR="00D4531E" w:rsidRPr="00DD6CFB" w:rsidRDefault="00D4531E" w:rsidP="00DD6CFB">
            <w:pPr>
              <w:pStyle w:val="TAL"/>
              <w:rPr>
                <w:sz w:val="16"/>
                <w:szCs w:val="16"/>
                <w:lang w:eastAsia="en-US"/>
              </w:rPr>
            </w:pPr>
            <w:r w:rsidRPr="00DD6CFB">
              <w:rPr>
                <w:sz w:val="16"/>
                <w:szCs w:val="16"/>
                <w:lang w:eastAsia="en-US"/>
              </w:rPr>
              <w:t>Update to PDCP-Config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3D09CA"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962CF2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A3AD29"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36EA05"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FBC796B" w14:textId="77777777" w:rsidR="00D4531E" w:rsidRPr="00DD6CFB" w:rsidRDefault="00D4531E" w:rsidP="00DD6CFB">
            <w:pPr>
              <w:pStyle w:val="TAL"/>
              <w:rPr>
                <w:sz w:val="16"/>
                <w:szCs w:val="16"/>
                <w:lang w:eastAsia="en-US"/>
              </w:rPr>
            </w:pPr>
            <w:r w:rsidRPr="00DD6CFB">
              <w:rPr>
                <w:sz w:val="16"/>
                <w:szCs w:val="16"/>
                <w:lang w:eastAsia="en-US"/>
              </w:rPr>
              <w:t>R5-201217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8AA8CF" w14:textId="77777777" w:rsidR="00D4531E" w:rsidRPr="00DD6CFB" w:rsidRDefault="00D4531E" w:rsidP="00DD6CFB">
            <w:pPr>
              <w:pStyle w:val="TAL"/>
              <w:rPr>
                <w:sz w:val="16"/>
                <w:szCs w:val="16"/>
                <w:lang w:eastAsia="en-US"/>
              </w:rPr>
            </w:pPr>
            <w:r w:rsidRPr="00DD6CFB">
              <w:rPr>
                <w:sz w:val="16"/>
                <w:szCs w:val="16"/>
                <w:lang w:eastAsia="en-US"/>
              </w:rPr>
              <w:t>1217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7ADAB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26D18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407FCE" w14:textId="77777777" w:rsidR="00D4531E" w:rsidRPr="00DD6CFB" w:rsidRDefault="00D4531E" w:rsidP="00DD6CFB">
            <w:pPr>
              <w:pStyle w:val="TAL"/>
              <w:rPr>
                <w:sz w:val="16"/>
                <w:szCs w:val="16"/>
                <w:lang w:eastAsia="en-US"/>
              </w:rPr>
            </w:pPr>
            <w:r w:rsidRPr="00DD6CFB">
              <w:rPr>
                <w:sz w:val="16"/>
                <w:szCs w:val="16"/>
                <w:lang w:eastAsia="en-US"/>
              </w:rPr>
              <w:t>Updates to PsDU session modification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73ED49"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299D106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EB0F502"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B44DA2"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12F5BA" w14:textId="77777777" w:rsidR="00D4531E" w:rsidRPr="00DD6CFB" w:rsidRDefault="00D4531E" w:rsidP="00DD6CFB">
            <w:pPr>
              <w:pStyle w:val="TAL"/>
              <w:rPr>
                <w:sz w:val="16"/>
                <w:szCs w:val="16"/>
                <w:lang w:eastAsia="en-US"/>
              </w:rPr>
            </w:pPr>
            <w:r w:rsidRPr="00DD6CFB">
              <w:rPr>
                <w:sz w:val="16"/>
                <w:szCs w:val="16"/>
                <w:lang w:eastAsia="en-US"/>
              </w:rPr>
              <w:t>R5-201221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69AB0D" w14:textId="77777777" w:rsidR="00D4531E" w:rsidRPr="00DD6CFB" w:rsidRDefault="00D4531E" w:rsidP="00DD6CFB">
            <w:pPr>
              <w:pStyle w:val="TAL"/>
              <w:rPr>
                <w:sz w:val="16"/>
                <w:szCs w:val="16"/>
                <w:lang w:eastAsia="en-US"/>
              </w:rPr>
            </w:pPr>
            <w:r w:rsidRPr="00DD6CFB">
              <w:rPr>
                <w:sz w:val="16"/>
                <w:szCs w:val="16"/>
                <w:lang w:eastAsia="en-US"/>
              </w:rPr>
              <w:t>1089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D3DA5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6BA2B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4EAE16" w14:textId="77777777" w:rsidR="00D4531E" w:rsidRPr="00DD6CFB" w:rsidRDefault="00D4531E" w:rsidP="00DD6CFB">
            <w:pPr>
              <w:pStyle w:val="TAL"/>
              <w:rPr>
                <w:sz w:val="16"/>
                <w:szCs w:val="16"/>
                <w:lang w:eastAsia="en-US"/>
              </w:rPr>
            </w:pPr>
            <w:r w:rsidRPr="00DD6CFB">
              <w:rPr>
                <w:sz w:val="16"/>
                <w:szCs w:val="16"/>
                <w:lang w:eastAsia="en-US"/>
              </w:rPr>
              <w:t>Update RRCReconfiguration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7946C7"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5CB0717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8AACD7"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1565C9"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7EE93E7" w14:textId="77777777" w:rsidR="00D4531E" w:rsidRPr="00DD6CFB" w:rsidRDefault="00D4531E" w:rsidP="00DD6CFB">
            <w:pPr>
              <w:pStyle w:val="TAL"/>
              <w:rPr>
                <w:sz w:val="16"/>
                <w:szCs w:val="16"/>
                <w:lang w:eastAsia="en-US"/>
              </w:rPr>
            </w:pPr>
            <w:r w:rsidRPr="00DD6CFB">
              <w:rPr>
                <w:sz w:val="16"/>
                <w:szCs w:val="16"/>
                <w:lang w:eastAsia="en-US"/>
              </w:rPr>
              <w:t>R5-201222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ACF47C" w14:textId="77777777" w:rsidR="00D4531E" w:rsidRPr="00DD6CFB" w:rsidRDefault="00D4531E" w:rsidP="00DD6CFB">
            <w:pPr>
              <w:pStyle w:val="TAL"/>
              <w:rPr>
                <w:sz w:val="16"/>
                <w:szCs w:val="16"/>
                <w:lang w:eastAsia="en-US"/>
              </w:rPr>
            </w:pPr>
            <w:r w:rsidRPr="00DD6CFB">
              <w:rPr>
                <w:sz w:val="16"/>
                <w:szCs w:val="16"/>
                <w:lang w:eastAsia="en-US"/>
              </w:rPr>
              <w:t>1121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2C24A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86A17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EE0032" w14:textId="77777777" w:rsidR="00D4531E" w:rsidRPr="00DD6CFB" w:rsidRDefault="00D4531E" w:rsidP="00DD6CFB">
            <w:pPr>
              <w:pStyle w:val="TAL"/>
              <w:rPr>
                <w:sz w:val="16"/>
                <w:szCs w:val="16"/>
                <w:lang w:eastAsia="en-US"/>
              </w:rPr>
            </w:pPr>
            <w:r w:rsidRPr="00DD6CFB">
              <w:rPr>
                <w:sz w:val="16"/>
                <w:szCs w:val="16"/>
                <w:lang w:eastAsia="en-US"/>
              </w:rPr>
              <w:t>Update IE 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8A3216"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26F983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7FE15FB"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9E3505"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64DDF3" w14:textId="77777777" w:rsidR="00D4531E" w:rsidRPr="00DD6CFB" w:rsidRDefault="00D4531E" w:rsidP="00DD6CFB">
            <w:pPr>
              <w:pStyle w:val="TAL"/>
              <w:rPr>
                <w:sz w:val="16"/>
                <w:szCs w:val="16"/>
                <w:lang w:eastAsia="en-US"/>
              </w:rPr>
            </w:pPr>
            <w:r w:rsidRPr="00DD6CFB">
              <w:rPr>
                <w:sz w:val="16"/>
                <w:szCs w:val="16"/>
                <w:lang w:eastAsia="en-US"/>
              </w:rPr>
              <w:t>R5-201232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A3AB03" w14:textId="77777777" w:rsidR="00D4531E" w:rsidRPr="00DD6CFB" w:rsidRDefault="00D4531E" w:rsidP="00DD6CFB">
            <w:pPr>
              <w:pStyle w:val="TAL"/>
              <w:rPr>
                <w:sz w:val="16"/>
                <w:szCs w:val="16"/>
                <w:lang w:eastAsia="en-US"/>
              </w:rPr>
            </w:pPr>
            <w:r w:rsidRPr="00DD6CFB">
              <w:rPr>
                <w:sz w:val="16"/>
                <w:szCs w:val="16"/>
                <w:lang w:eastAsia="en-US"/>
              </w:rPr>
              <w:t>1140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E4761E"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4498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D641DE" w14:textId="77777777" w:rsidR="00D4531E" w:rsidRPr="00DD6CFB" w:rsidRDefault="00D4531E" w:rsidP="00DD6CFB">
            <w:pPr>
              <w:pStyle w:val="TAL"/>
              <w:rPr>
                <w:sz w:val="16"/>
                <w:szCs w:val="16"/>
                <w:lang w:eastAsia="en-US"/>
              </w:rPr>
            </w:pPr>
            <w:r w:rsidRPr="00DD6CFB">
              <w:rPr>
                <w:sz w:val="16"/>
                <w:szCs w:val="16"/>
                <w:lang w:eastAsia="en-US"/>
              </w:rPr>
              <w:t>CR to 38.508-1 to introduce DFF Range Length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A9E2D3"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415F37B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2E339E"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7F077E"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4F5778" w14:textId="77777777" w:rsidR="00D4531E" w:rsidRPr="00DD6CFB" w:rsidRDefault="00D4531E" w:rsidP="00DD6CFB">
            <w:pPr>
              <w:pStyle w:val="TAL"/>
              <w:rPr>
                <w:sz w:val="16"/>
                <w:szCs w:val="16"/>
                <w:lang w:eastAsia="en-US"/>
              </w:rPr>
            </w:pPr>
            <w:r w:rsidRPr="00DD6CFB">
              <w:rPr>
                <w:sz w:val="16"/>
                <w:szCs w:val="16"/>
                <w:lang w:eastAsia="en-US"/>
              </w:rPr>
              <w:t>R5-201234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DB899D" w14:textId="77777777" w:rsidR="00D4531E" w:rsidRPr="00DD6CFB" w:rsidRDefault="00D4531E" w:rsidP="00DD6CFB">
            <w:pPr>
              <w:pStyle w:val="TAL"/>
              <w:rPr>
                <w:sz w:val="16"/>
                <w:szCs w:val="16"/>
                <w:lang w:eastAsia="en-US"/>
              </w:rPr>
            </w:pPr>
            <w:r w:rsidRPr="00DD6CFB">
              <w:rPr>
                <w:sz w:val="16"/>
                <w:szCs w:val="16"/>
                <w:lang w:eastAsia="en-US"/>
              </w:rPr>
              <w:t>1110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3AF89E"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60A22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39D3C9" w14:textId="77777777" w:rsidR="00D4531E" w:rsidRPr="00DD6CFB" w:rsidRDefault="00D4531E" w:rsidP="00DD6CFB">
            <w:pPr>
              <w:pStyle w:val="TAL"/>
              <w:rPr>
                <w:sz w:val="16"/>
                <w:szCs w:val="16"/>
                <w:lang w:eastAsia="en-US"/>
              </w:rPr>
            </w:pPr>
            <w:r w:rsidRPr="00DD6CFB">
              <w:rPr>
                <w:sz w:val="16"/>
                <w:szCs w:val="16"/>
                <w:lang w:eastAsia="en-US"/>
              </w:rPr>
              <w:t>Update IE ServingCellConfigCommon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7EBE81" w14:textId="77777777" w:rsidR="00D4531E" w:rsidRPr="00DD6CFB" w:rsidRDefault="00D4531E" w:rsidP="00DD6CFB">
            <w:pPr>
              <w:pStyle w:val="TAL"/>
              <w:rPr>
                <w:sz w:val="16"/>
                <w:szCs w:val="16"/>
                <w:lang w:eastAsia="en-US"/>
              </w:rPr>
            </w:pPr>
            <w:r w:rsidRPr="00DD6CFB">
              <w:rPr>
                <w:sz w:val="16"/>
                <w:szCs w:val="16"/>
                <w:lang w:eastAsia="en-US"/>
              </w:rPr>
              <w:t>16.3.0</w:t>
            </w:r>
          </w:p>
        </w:tc>
      </w:tr>
      <w:tr w:rsidR="00D4531E" w:rsidRPr="0031204F" w14:paraId="1511839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E8A9E3" w14:textId="77777777" w:rsidR="00D4531E" w:rsidRPr="00DD6CFB" w:rsidRDefault="00D4531E" w:rsidP="00DD6CFB">
            <w:pPr>
              <w:pStyle w:val="TAL"/>
              <w:rPr>
                <w:sz w:val="16"/>
                <w:szCs w:val="16"/>
                <w:lang w:eastAsia="en-US"/>
              </w:rPr>
            </w:pPr>
            <w:r w:rsidRPr="00DD6CFB">
              <w:rPr>
                <w:sz w:val="16"/>
                <w:szCs w:val="16"/>
                <w:lang w:eastAsia="en-US"/>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CA5DD5" w14:textId="77777777" w:rsidR="00D4531E" w:rsidRPr="00DD6CFB" w:rsidRDefault="00D4531E" w:rsidP="00DD6CFB">
            <w:pPr>
              <w:pStyle w:val="TAL"/>
              <w:rPr>
                <w:sz w:val="16"/>
                <w:szCs w:val="16"/>
                <w:lang w:eastAsia="en-US"/>
              </w:rPr>
            </w:pPr>
            <w:r w:rsidRPr="00DD6CFB">
              <w:rPr>
                <w:sz w:val="16"/>
                <w:szCs w:val="16"/>
                <w:lang w:eastAsia="en-US"/>
              </w:rPr>
              <w:t>RAN#87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27E6B4D" w14:textId="77777777" w:rsidR="00D4531E" w:rsidRPr="00DD6CFB" w:rsidRDefault="00D4531E" w:rsidP="00DD6CFB">
            <w:pPr>
              <w:pStyle w:val="TAL"/>
              <w:rPr>
                <w:sz w:val="16"/>
                <w:szCs w:val="16"/>
                <w:lang w:eastAsia="en-US"/>
              </w:rPr>
            </w:pPr>
            <w:r w:rsidRPr="00DD6CFB">
              <w:rPr>
                <w:sz w:val="16"/>
                <w:szCs w:val="16"/>
                <w:lang w:eastAsia="en-US"/>
              </w:rPr>
              <w:t>R5-201148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E74849" w14:textId="77777777" w:rsidR="00D4531E" w:rsidRPr="00DD6CFB" w:rsidRDefault="00D4531E" w:rsidP="00DD6CFB">
            <w:pPr>
              <w:pStyle w:val="TAL"/>
              <w:rPr>
                <w:sz w:val="16"/>
                <w:szCs w:val="16"/>
                <w:lang w:eastAsia="en-US"/>
              </w:rPr>
            </w:pPr>
            <w:r w:rsidRPr="00DD6CFB">
              <w:rPr>
                <w:sz w:val="16"/>
                <w:szCs w:val="16"/>
                <w:lang w:eastAsia="en-US"/>
              </w:rPr>
              <w:t>1134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CCCDC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FFC43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16E878" w14:textId="77777777" w:rsidR="00D4531E" w:rsidRPr="00DD6CFB" w:rsidRDefault="00D4531E" w:rsidP="00DD6CFB">
            <w:pPr>
              <w:pStyle w:val="TAL"/>
              <w:rPr>
                <w:sz w:val="16"/>
                <w:szCs w:val="16"/>
                <w:lang w:eastAsia="en-US"/>
              </w:rPr>
            </w:pPr>
            <w:r w:rsidRPr="00DD6CFB">
              <w:rPr>
                <w:sz w:val="16"/>
                <w:szCs w:val="16"/>
                <w:lang w:eastAsia="en-US"/>
              </w:rPr>
              <w:t>Add new missing column of Table 4.4.2-2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E0F486" w14:textId="77777777" w:rsidR="00D4531E" w:rsidRPr="00DD6CFB" w:rsidRDefault="00D4531E" w:rsidP="00DD6CFB">
            <w:pPr>
              <w:pStyle w:val="TAL"/>
              <w:rPr>
                <w:sz w:val="16"/>
                <w:szCs w:val="16"/>
                <w:lang w:eastAsia="en-US"/>
              </w:rPr>
            </w:pPr>
            <w:r w:rsidRPr="00DD6CFB">
              <w:rPr>
                <w:sz w:val="16"/>
                <w:szCs w:val="16"/>
                <w:lang w:eastAsia="en-US"/>
              </w:rPr>
              <w:t>16.3.1</w:t>
            </w:r>
          </w:p>
        </w:tc>
      </w:tr>
      <w:tr w:rsidR="00D4531E" w:rsidRPr="0031204F" w14:paraId="534FC4E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BF2C3B9"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4B7810"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49A7D8" w14:textId="77777777" w:rsidR="00D4531E" w:rsidRPr="00DD6CFB" w:rsidRDefault="00D4531E" w:rsidP="00DD6CFB">
            <w:pPr>
              <w:pStyle w:val="TAL"/>
              <w:rPr>
                <w:sz w:val="16"/>
                <w:szCs w:val="16"/>
                <w:lang w:eastAsia="en-US"/>
              </w:rPr>
            </w:pPr>
            <w:r w:rsidRPr="00DD6CFB">
              <w:rPr>
                <w:sz w:val="16"/>
                <w:szCs w:val="16"/>
                <w:lang w:eastAsia="en-US"/>
              </w:rPr>
              <w:t>R5-201320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B905D9" w14:textId="77777777" w:rsidR="00D4531E" w:rsidRPr="00DD6CFB" w:rsidRDefault="00D4531E" w:rsidP="00DD6CFB">
            <w:pPr>
              <w:pStyle w:val="TAL"/>
              <w:rPr>
                <w:sz w:val="16"/>
                <w:szCs w:val="16"/>
                <w:lang w:eastAsia="en-US"/>
              </w:rPr>
            </w:pPr>
            <w:r w:rsidRPr="00DD6CFB">
              <w:rPr>
                <w:sz w:val="16"/>
                <w:szCs w:val="16"/>
                <w:lang w:eastAsia="en-US"/>
              </w:rPr>
              <w:t>1225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2243C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8E087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E8D19F" w14:textId="77777777" w:rsidR="00D4531E" w:rsidRPr="00DD6CFB" w:rsidRDefault="00D4531E" w:rsidP="00DD6CFB">
            <w:pPr>
              <w:pStyle w:val="TAL"/>
              <w:rPr>
                <w:sz w:val="16"/>
                <w:szCs w:val="16"/>
                <w:lang w:eastAsia="en-US"/>
              </w:rPr>
            </w:pPr>
            <w:r w:rsidRPr="00DD6CFB">
              <w:rPr>
                <w:sz w:val="16"/>
                <w:szCs w:val="16"/>
                <w:lang w:eastAsia="en-US"/>
              </w:rPr>
              <w:t>Update IE 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BE8061"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53374D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640DC0F"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46E9A3"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7E0947" w14:textId="77777777" w:rsidR="00D4531E" w:rsidRPr="00DD6CFB" w:rsidRDefault="00D4531E" w:rsidP="00DD6CFB">
            <w:pPr>
              <w:pStyle w:val="TAL"/>
              <w:rPr>
                <w:sz w:val="16"/>
                <w:szCs w:val="16"/>
                <w:lang w:eastAsia="en-US"/>
              </w:rPr>
            </w:pPr>
            <w:r w:rsidRPr="00DD6CFB">
              <w:rPr>
                <w:sz w:val="16"/>
                <w:szCs w:val="16"/>
                <w:lang w:eastAsia="en-US"/>
              </w:rPr>
              <w:t>R5-201322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36B466" w14:textId="77777777" w:rsidR="00D4531E" w:rsidRPr="00DD6CFB" w:rsidRDefault="00D4531E" w:rsidP="00DD6CFB">
            <w:pPr>
              <w:pStyle w:val="TAL"/>
              <w:rPr>
                <w:sz w:val="16"/>
                <w:szCs w:val="16"/>
                <w:lang w:eastAsia="en-US"/>
              </w:rPr>
            </w:pPr>
            <w:r w:rsidRPr="00DD6CFB">
              <w:rPr>
                <w:sz w:val="16"/>
                <w:szCs w:val="16"/>
                <w:lang w:eastAsia="en-US"/>
              </w:rPr>
              <w:t>1227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B36B1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2060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30123C" w14:textId="77777777" w:rsidR="00D4531E" w:rsidRPr="00DD6CFB" w:rsidRDefault="00D4531E" w:rsidP="00DD6CFB">
            <w:pPr>
              <w:pStyle w:val="TAL"/>
              <w:rPr>
                <w:sz w:val="16"/>
                <w:szCs w:val="16"/>
                <w:lang w:eastAsia="en-US"/>
              </w:rPr>
            </w:pPr>
            <w:r w:rsidRPr="00DD6CFB">
              <w:rPr>
                <w:sz w:val="16"/>
                <w:szCs w:val="16"/>
                <w:lang w:eastAsia="en-US"/>
              </w:rPr>
              <w:t>Update of default value of frequencyDomainResources in ControlResourceSet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388AD9"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F66158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15EC97"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22353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15F9EEC" w14:textId="77777777" w:rsidR="00D4531E" w:rsidRPr="00DD6CFB" w:rsidRDefault="00D4531E" w:rsidP="00DD6CFB">
            <w:pPr>
              <w:pStyle w:val="TAL"/>
              <w:rPr>
                <w:sz w:val="16"/>
                <w:szCs w:val="16"/>
                <w:lang w:eastAsia="en-US"/>
              </w:rPr>
            </w:pPr>
            <w:r w:rsidRPr="00DD6CFB">
              <w:rPr>
                <w:sz w:val="16"/>
                <w:szCs w:val="16"/>
                <w:lang w:eastAsia="en-US"/>
              </w:rPr>
              <w:t>R5-201331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60A2D2" w14:textId="77777777" w:rsidR="00D4531E" w:rsidRPr="00DD6CFB" w:rsidRDefault="00D4531E" w:rsidP="00DD6CFB">
            <w:pPr>
              <w:pStyle w:val="TAL"/>
              <w:rPr>
                <w:sz w:val="16"/>
                <w:szCs w:val="16"/>
                <w:lang w:eastAsia="en-US"/>
              </w:rPr>
            </w:pPr>
            <w:r w:rsidRPr="00DD6CFB">
              <w:rPr>
                <w:sz w:val="16"/>
                <w:szCs w:val="16"/>
                <w:lang w:eastAsia="en-US"/>
              </w:rPr>
              <w:t>1228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53190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F3C0A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3215AA" w14:textId="77777777" w:rsidR="00D4531E" w:rsidRPr="00DD6CFB" w:rsidRDefault="00D4531E" w:rsidP="00DD6CFB">
            <w:pPr>
              <w:pStyle w:val="TAL"/>
              <w:rPr>
                <w:sz w:val="16"/>
                <w:szCs w:val="16"/>
                <w:lang w:eastAsia="en-US"/>
              </w:rPr>
            </w:pPr>
            <w:r w:rsidRPr="00DD6CFB">
              <w:rPr>
                <w:sz w:val="16"/>
                <w:szCs w:val="16"/>
                <w:lang w:eastAsia="en-US"/>
              </w:rPr>
              <w:t>Correction to Table 4.9.6.1-1-Switch off in Idle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75FC8A"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74CB33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55666A"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46C015"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43BBB9" w14:textId="77777777" w:rsidR="00D4531E" w:rsidRPr="00DD6CFB" w:rsidRDefault="00D4531E" w:rsidP="00DD6CFB">
            <w:pPr>
              <w:pStyle w:val="TAL"/>
              <w:rPr>
                <w:sz w:val="16"/>
                <w:szCs w:val="16"/>
                <w:lang w:eastAsia="en-US"/>
              </w:rPr>
            </w:pPr>
            <w:r w:rsidRPr="00DD6CFB">
              <w:rPr>
                <w:sz w:val="16"/>
                <w:szCs w:val="16"/>
                <w:lang w:eastAsia="en-US"/>
              </w:rPr>
              <w:t>R5-201333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8576BC" w14:textId="77777777" w:rsidR="00D4531E" w:rsidRPr="00DD6CFB" w:rsidRDefault="00D4531E" w:rsidP="00DD6CFB">
            <w:pPr>
              <w:pStyle w:val="TAL"/>
              <w:rPr>
                <w:sz w:val="16"/>
                <w:szCs w:val="16"/>
                <w:lang w:eastAsia="en-US"/>
              </w:rPr>
            </w:pPr>
            <w:r w:rsidRPr="00DD6CFB">
              <w:rPr>
                <w:sz w:val="16"/>
                <w:szCs w:val="16"/>
                <w:lang w:eastAsia="en-US"/>
              </w:rPr>
              <w:t>1230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28CB9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160EC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42D737" w14:textId="77777777" w:rsidR="00D4531E" w:rsidRPr="00DD6CFB" w:rsidRDefault="00D4531E" w:rsidP="00DD6CFB">
            <w:pPr>
              <w:pStyle w:val="TAL"/>
              <w:rPr>
                <w:sz w:val="16"/>
                <w:szCs w:val="16"/>
                <w:lang w:eastAsia="en-US"/>
              </w:rPr>
            </w:pPr>
            <w:r w:rsidRPr="00DD6CFB">
              <w:rPr>
                <w:sz w:val="16"/>
                <w:szCs w:val="16"/>
                <w:lang w:eastAsia="en-US"/>
              </w:rPr>
              <w:t>Addition of 4.9.6.3A Switch off  Power off procedure in RRC_CONNECTED with T3540 started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4745C6"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D836F8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852418"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C68D00"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1C2280" w14:textId="77777777" w:rsidR="00D4531E" w:rsidRPr="00DD6CFB" w:rsidRDefault="00D4531E" w:rsidP="00DD6CFB">
            <w:pPr>
              <w:pStyle w:val="TAL"/>
              <w:rPr>
                <w:sz w:val="16"/>
                <w:szCs w:val="16"/>
                <w:lang w:eastAsia="en-US"/>
              </w:rPr>
            </w:pPr>
            <w:r w:rsidRPr="00DD6CFB">
              <w:rPr>
                <w:sz w:val="16"/>
                <w:szCs w:val="16"/>
                <w:lang w:eastAsia="en-US"/>
              </w:rPr>
              <w:t>R5-201335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6458C0" w14:textId="77777777" w:rsidR="00D4531E" w:rsidRPr="00DD6CFB" w:rsidRDefault="00D4531E" w:rsidP="00DD6CFB">
            <w:pPr>
              <w:pStyle w:val="TAL"/>
              <w:rPr>
                <w:sz w:val="16"/>
                <w:szCs w:val="16"/>
                <w:lang w:eastAsia="en-US"/>
              </w:rPr>
            </w:pPr>
            <w:r w:rsidRPr="00DD6CFB">
              <w:rPr>
                <w:sz w:val="16"/>
                <w:szCs w:val="16"/>
                <w:lang w:eastAsia="en-US"/>
              </w:rPr>
              <w:t>1232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AD85D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F40C2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840559" w14:textId="77777777" w:rsidR="00D4531E" w:rsidRPr="00DD6CFB" w:rsidRDefault="00D4531E" w:rsidP="00DD6CFB">
            <w:pPr>
              <w:pStyle w:val="TAL"/>
              <w:rPr>
                <w:sz w:val="16"/>
                <w:szCs w:val="16"/>
                <w:lang w:eastAsia="en-US"/>
              </w:rPr>
            </w:pPr>
            <w:r w:rsidRPr="00DD6CFB">
              <w:rPr>
                <w:sz w:val="16"/>
                <w:szCs w:val="16"/>
                <w:lang w:eastAsia="en-US"/>
              </w:rPr>
              <w:t>Update to USIM config 6.4.1-1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CDE97E"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3FA15CD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5A4A6F"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E66DC0"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30D2808" w14:textId="77777777" w:rsidR="00D4531E" w:rsidRPr="00DD6CFB" w:rsidRDefault="00D4531E" w:rsidP="00DD6CFB">
            <w:pPr>
              <w:pStyle w:val="TAL"/>
              <w:rPr>
                <w:sz w:val="16"/>
                <w:szCs w:val="16"/>
                <w:lang w:eastAsia="en-US"/>
              </w:rPr>
            </w:pPr>
            <w:r w:rsidRPr="00DD6CFB">
              <w:rPr>
                <w:sz w:val="16"/>
                <w:szCs w:val="16"/>
                <w:lang w:eastAsia="en-US"/>
              </w:rPr>
              <w:t>R5-201336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C5871B" w14:textId="77777777" w:rsidR="00D4531E" w:rsidRPr="00DD6CFB" w:rsidRDefault="00D4531E" w:rsidP="00DD6CFB">
            <w:pPr>
              <w:pStyle w:val="TAL"/>
              <w:rPr>
                <w:sz w:val="16"/>
                <w:szCs w:val="16"/>
                <w:lang w:eastAsia="en-US"/>
              </w:rPr>
            </w:pPr>
            <w:r w:rsidRPr="00DD6CFB">
              <w:rPr>
                <w:sz w:val="16"/>
                <w:szCs w:val="16"/>
                <w:lang w:eastAsia="en-US"/>
              </w:rPr>
              <w:t>1233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DD0C9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3911B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6A566D" w14:textId="77777777" w:rsidR="00D4531E" w:rsidRPr="00DD6CFB" w:rsidRDefault="00D4531E" w:rsidP="00DD6CFB">
            <w:pPr>
              <w:pStyle w:val="TAL"/>
              <w:rPr>
                <w:sz w:val="16"/>
                <w:szCs w:val="16"/>
                <w:lang w:eastAsia="en-US"/>
              </w:rPr>
            </w:pPr>
            <w:r w:rsidRPr="00DD6CFB">
              <w:rPr>
                <w:sz w:val="16"/>
                <w:szCs w:val="16"/>
                <w:lang w:eastAsia="en-US"/>
              </w:rPr>
              <w:t>Update to USIM Table 6.4.1-10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827A7A"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2D5FF7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7422CA"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676211"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2A1957" w14:textId="77777777" w:rsidR="00D4531E" w:rsidRPr="00DD6CFB" w:rsidRDefault="00D4531E" w:rsidP="00DD6CFB">
            <w:pPr>
              <w:pStyle w:val="TAL"/>
              <w:rPr>
                <w:sz w:val="16"/>
                <w:szCs w:val="16"/>
                <w:lang w:eastAsia="en-US"/>
              </w:rPr>
            </w:pPr>
            <w:r w:rsidRPr="00DD6CFB">
              <w:rPr>
                <w:sz w:val="16"/>
                <w:szCs w:val="16"/>
                <w:lang w:eastAsia="en-US"/>
              </w:rPr>
              <w:t>R5-201337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1AFF7C" w14:textId="77777777" w:rsidR="00D4531E" w:rsidRPr="00DD6CFB" w:rsidRDefault="00D4531E" w:rsidP="00DD6CFB">
            <w:pPr>
              <w:pStyle w:val="TAL"/>
              <w:rPr>
                <w:sz w:val="16"/>
                <w:szCs w:val="16"/>
                <w:lang w:eastAsia="en-US"/>
              </w:rPr>
            </w:pPr>
            <w:r w:rsidRPr="00DD6CFB">
              <w:rPr>
                <w:sz w:val="16"/>
                <w:szCs w:val="16"/>
                <w:lang w:eastAsia="en-US"/>
              </w:rPr>
              <w:t>1234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C832E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56AA1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C898E3" w14:textId="77777777" w:rsidR="00D4531E" w:rsidRPr="00DD6CFB" w:rsidRDefault="00D4531E" w:rsidP="00DD6CFB">
            <w:pPr>
              <w:pStyle w:val="TAL"/>
              <w:rPr>
                <w:sz w:val="16"/>
                <w:szCs w:val="16"/>
                <w:lang w:eastAsia="en-US"/>
              </w:rPr>
            </w:pPr>
            <w:r w:rsidRPr="00DD6CFB">
              <w:rPr>
                <w:sz w:val="16"/>
                <w:szCs w:val="16"/>
                <w:lang w:eastAsia="en-US"/>
              </w:rPr>
              <w:t>Correction to Table 7.3.1-7 NZP-CSI-RS-Resource for TRS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9E169A"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57DB5F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6B74DD4"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319BA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72E17A2" w14:textId="77777777" w:rsidR="00D4531E" w:rsidRPr="00DD6CFB" w:rsidRDefault="00D4531E" w:rsidP="00DD6CFB">
            <w:pPr>
              <w:pStyle w:val="TAL"/>
              <w:rPr>
                <w:sz w:val="16"/>
                <w:szCs w:val="16"/>
                <w:lang w:eastAsia="en-US"/>
              </w:rPr>
            </w:pPr>
            <w:r w:rsidRPr="00DD6CFB">
              <w:rPr>
                <w:sz w:val="16"/>
                <w:szCs w:val="16"/>
                <w:lang w:eastAsia="en-US"/>
              </w:rPr>
              <w:t>R5-201446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4D8F40" w14:textId="77777777" w:rsidR="00D4531E" w:rsidRPr="00DD6CFB" w:rsidRDefault="00D4531E" w:rsidP="00DD6CFB">
            <w:pPr>
              <w:pStyle w:val="TAL"/>
              <w:rPr>
                <w:sz w:val="16"/>
                <w:szCs w:val="16"/>
                <w:lang w:eastAsia="en-US"/>
              </w:rPr>
            </w:pPr>
            <w:r w:rsidRPr="00DD6CFB">
              <w:rPr>
                <w:sz w:val="16"/>
                <w:szCs w:val="16"/>
                <w:lang w:eastAsia="en-US"/>
              </w:rPr>
              <w:t>1235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7D453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D54D5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03B2FB" w14:textId="77777777" w:rsidR="00D4531E" w:rsidRPr="00DD6CFB" w:rsidRDefault="00D4531E" w:rsidP="00DD6CFB">
            <w:pPr>
              <w:pStyle w:val="TAL"/>
              <w:rPr>
                <w:sz w:val="16"/>
                <w:szCs w:val="16"/>
                <w:lang w:eastAsia="en-US"/>
              </w:rPr>
            </w:pPr>
            <w:r w:rsidRPr="00DD6CFB">
              <w:rPr>
                <w:sz w:val="16"/>
                <w:szCs w:val="16"/>
                <w:lang w:eastAsia="en-US"/>
              </w:rPr>
              <w:t>Fixing wrong reference for RRC_CONNECTED state on WLAN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F61483"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7446EFC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BA10FE"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2ABD13"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A44722" w14:textId="77777777" w:rsidR="00D4531E" w:rsidRPr="00DD6CFB" w:rsidRDefault="00D4531E" w:rsidP="00DD6CFB">
            <w:pPr>
              <w:pStyle w:val="TAL"/>
              <w:rPr>
                <w:sz w:val="16"/>
                <w:szCs w:val="16"/>
                <w:lang w:eastAsia="en-US"/>
              </w:rPr>
            </w:pPr>
            <w:r w:rsidRPr="00DD6CFB">
              <w:rPr>
                <w:sz w:val="16"/>
                <w:szCs w:val="16"/>
                <w:lang w:eastAsia="en-US"/>
              </w:rPr>
              <w:t>R5-201572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49DD44" w14:textId="77777777" w:rsidR="00D4531E" w:rsidRPr="00DD6CFB" w:rsidRDefault="00D4531E" w:rsidP="00DD6CFB">
            <w:pPr>
              <w:pStyle w:val="TAL"/>
              <w:rPr>
                <w:sz w:val="16"/>
                <w:szCs w:val="16"/>
                <w:lang w:eastAsia="en-US"/>
              </w:rPr>
            </w:pPr>
            <w:r w:rsidRPr="00DD6CFB">
              <w:rPr>
                <w:sz w:val="16"/>
                <w:szCs w:val="16"/>
                <w:lang w:eastAsia="en-US"/>
              </w:rPr>
              <w:t>1253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BA1B1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AF4E8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656358" w14:textId="77777777" w:rsidR="00D4531E" w:rsidRPr="00DD6CFB" w:rsidRDefault="00D4531E" w:rsidP="00DD6CFB">
            <w:pPr>
              <w:pStyle w:val="TAL"/>
              <w:rPr>
                <w:sz w:val="16"/>
                <w:szCs w:val="16"/>
                <w:lang w:eastAsia="en-US"/>
              </w:rPr>
            </w:pPr>
            <w:r w:rsidRPr="00DD6CFB">
              <w:rPr>
                <w:sz w:val="16"/>
                <w:szCs w:val="16"/>
                <w:lang w:eastAsia="en-US"/>
              </w:rPr>
              <w:t>Corrections to default content of DCI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A104EE"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A613C1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68C263"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F632CC"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0785FD" w14:textId="77777777" w:rsidR="00D4531E" w:rsidRPr="00DD6CFB" w:rsidRDefault="00D4531E" w:rsidP="00DD6CFB">
            <w:pPr>
              <w:pStyle w:val="TAL"/>
              <w:rPr>
                <w:sz w:val="16"/>
                <w:szCs w:val="16"/>
                <w:lang w:eastAsia="en-US"/>
              </w:rPr>
            </w:pPr>
            <w:r w:rsidRPr="00DD6CFB">
              <w:rPr>
                <w:sz w:val="16"/>
                <w:szCs w:val="16"/>
                <w:lang w:eastAsia="en-US"/>
              </w:rPr>
              <w:t>RP-201138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AC1880" w14:textId="77777777" w:rsidR="00D4531E" w:rsidRPr="00DD6CFB" w:rsidRDefault="00D4531E" w:rsidP="00DD6CFB">
            <w:pPr>
              <w:pStyle w:val="TAL"/>
              <w:rPr>
                <w:sz w:val="16"/>
                <w:szCs w:val="16"/>
                <w:lang w:eastAsia="en-US"/>
              </w:rPr>
            </w:pPr>
            <w:r w:rsidRPr="00DD6CFB">
              <w:rPr>
                <w:sz w:val="16"/>
                <w:szCs w:val="16"/>
                <w:lang w:eastAsia="en-US"/>
              </w:rPr>
              <w:t>1258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3494F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43462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E74D7D" w14:textId="77777777" w:rsidR="00D4531E" w:rsidRPr="00DD6CFB" w:rsidRDefault="00D4531E" w:rsidP="00DD6CFB">
            <w:pPr>
              <w:pStyle w:val="TAL"/>
              <w:rPr>
                <w:sz w:val="16"/>
                <w:szCs w:val="16"/>
                <w:lang w:eastAsia="en-US"/>
              </w:rPr>
            </w:pPr>
            <w:r w:rsidRPr="00DD6CFB">
              <w:rPr>
                <w:sz w:val="16"/>
                <w:szCs w:val="16"/>
                <w:lang w:eastAsia="en-US"/>
              </w:rPr>
              <w:t>Correction to IE SearchSpace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948FE6"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32B898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4A96B7"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84E750"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AAB337" w14:textId="77777777" w:rsidR="00D4531E" w:rsidRPr="00DD6CFB" w:rsidRDefault="00D4531E" w:rsidP="00DD6CFB">
            <w:pPr>
              <w:pStyle w:val="TAL"/>
              <w:rPr>
                <w:sz w:val="16"/>
                <w:szCs w:val="16"/>
                <w:lang w:eastAsia="en-US"/>
              </w:rPr>
            </w:pPr>
            <w:r w:rsidRPr="00DD6CFB">
              <w:rPr>
                <w:sz w:val="16"/>
                <w:szCs w:val="16"/>
                <w:lang w:eastAsia="en-US"/>
              </w:rPr>
              <w:t>R5-201731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AA25F0" w14:textId="77777777" w:rsidR="00D4531E" w:rsidRPr="00DD6CFB" w:rsidRDefault="00D4531E" w:rsidP="00DD6CFB">
            <w:pPr>
              <w:pStyle w:val="TAL"/>
              <w:rPr>
                <w:sz w:val="16"/>
                <w:szCs w:val="16"/>
                <w:lang w:eastAsia="en-US"/>
              </w:rPr>
            </w:pPr>
            <w:r w:rsidRPr="00DD6CFB">
              <w:rPr>
                <w:sz w:val="16"/>
                <w:szCs w:val="16"/>
                <w:lang w:eastAsia="en-US"/>
              </w:rPr>
              <w:t>1265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7E43A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F7156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FBA8F7" w14:textId="77777777" w:rsidR="00D4531E" w:rsidRPr="00DD6CFB" w:rsidRDefault="00D4531E" w:rsidP="00DD6CFB">
            <w:pPr>
              <w:pStyle w:val="TAL"/>
              <w:rPr>
                <w:sz w:val="16"/>
                <w:szCs w:val="16"/>
                <w:lang w:eastAsia="en-US"/>
              </w:rPr>
            </w:pPr>
            <w:r w:rsidRPr="00DD6CFB">
              <w:rPr>
                <w:sz w:val="16"/>
                <w:szCs w:val="16"/>
                <w:lang w:eastAsia="en-US"/>
              </w:rPr>
              <w:t>Addition of NR SUL connection diagram in A.3.1.4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8DE233"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9C651A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47F96C"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38AE53"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849D5D" w14:textId="77777777" w:rsidR="00D4531E" w:rsidRPr="00DD6CFB" w:rsidRDefault="00D4531E" w:rsidP="00DD6CFB">
            <w:pPr>
              <w:pStyle w:val="TAL"/>
              <w:rPr>
                <w:sz w:val="16"/>
                <w:szCs w:val="16"/>
                <w:lang w:eastAsia="en-US"/>
              </w:rPr>
            </w:pPr>
            <w:r w:rsidRPr="00DD6CFB">
              <w:rPr>
                <w:sz w:val="16"/>
                <w:szCs w:val="16"/>
                <w:lang w:eastAsia="en-US"/>
              </w:rPr>
              <w:t>R5-201800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95D252" w14:textId="77777777" w:rsidR="00D4531E" w:rsidRPr="00DD6CFB" w:rsidRDefault="00D4531E" w:rsidP="00DD6CFB">
            <w:pPr>
              <w:pStyle w:val="TAL"/>
              <w:rPr>
                <w:sz w:val="16"/>
                <w:szCs w:val="16"/>
                <w:lang w:eastAsia="en-US"/>
              </w:rPr>
            </w:pPr>
            <w:r w:rsidRPr="00DD6CFB">
              <w:rPr>
                <w:sz w:val="16"/>
                <w:szCs w:val="16"/>
                <w:lang w:eastAsia="en-US"/>
              </w:rPr>
              <w:t>1267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B2965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3D651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5BD7BC" w14:textId="77777777" w:rsidR="00D4531E" w:rsidRPr="00DD6CFB" w:rsidRDefault="00D4531E" w:rsidP="00DD6CFB">
            <w:pPr>
              <w:pStyle w:val="TAL"/>
              <w:rPr>
                <w:sz w:val="16"/>
                <w:szCs w:val="16"/>
                <w:lang w:eastAsia="en-US"/>
              </w:rPr>
            </w:pPr>
            <w:r w:rsidRPr="00DD6CFB">
              <w:rPr>
                <w:sz w:val="16"/>
                <w:szCs w:val="16"/>
                <w:lang w:eastAsia="en-US"/>
              </w:rPr>
              <w:t>Addition of USIM configuration for TC 6.3.1.8 and TC 6.3.1.9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6FF993"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6C40A7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380215"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B4CE39"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583E70" w14:textId="77777777" w:rsidR="00D4531E" w:rsidRPr="00DD6CFB" w:rsidRDefault="00D4531E" w:rsidP="00DD6CFB">
            <w:pPr>
              <w:pStyle w:val="TAL"/>
              <w:rPr>
                <w:sz w:val="16"/>
                <w:szCs w:val="16"/>
                <w:lang w:eastAsia="en-US"/>
              </w:rPr>
            </w:pPr>
            <w:r w:rsidRPr="00DD6CFB">
              <w:rPr>
                <w:sz w:val="16"/>
                <w:szCs w:val="16"/>
                <w:lang w:eastAsia="en-US"/>
              </w:rPr>
              <w:t>R5-201837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6057CF" w14:textId="77777777" w:rsidR="00D4531E" w:rsidRPr="00DD6CFB" w:rsidRDefault="00D4531E" w:rsidP="00DD6CFB">
            <w:pPr>
              <w:pStyle w:val="TAL"/>
              <w:rPr>
                <w:sz w:val="16"/>
                <w:szCs w:val="16"/>
                <w:lang w:eastAsia="en-US"/>
              </w:rPr>
            </w:pPr>
            <w:r w:rsidRPr="00DD6CFB">
              <w:rPr>
                <w:sz w:val="16"/>
                <w:szCs w:val="16"/>
                <w:lang w:eastAsia="en-US"/>
              </w:rPr>
              <w:t>1268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15634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8DCA9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A3021D" w14:textId="77777777" w:rsidR="00D4531E" w:rsidRPr="00DD6CFB" w:rsidRDefault="00D4531E" w:rsidP="00DD6CFB">
            <w:pPr>
              <w:pStyle w:val="TAL"/>
              <w:rPr>
                <w:sz w:val="16"/>
                <w:szCs w:val="16"/>
                <w:lang w:eastAsia="en-US"/>
              </w:rPr>
            </w:pPr>
            <w:r w:rsidRPr="00DD6CFB">
              <w:rPr>
                <w:sz w:val="16"/>
                <w:szCs w:val="16"/>
                <w:lang w:eastAsia="en-US"/>
              </w:rPr>
              <w:t>Update of test channel bandwidths for band n48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94EFE6"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E9975A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D2751B"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E3930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8B737D" w14:textId="77777777" w:rsidR="00D4531E" w:rsidRPr="00DD6CFB" w:rsidRDefault="00D4531E" w:rsidP="00DD6CFB">
            <w:pPr>
              <w:pStyle w:val="TAL"/>
              <w:rPr>
                <w:sz w:val="16"/>
                <w:szCs w:val="16"/>
                <w:lang w:eastAsia="en-US"/>
              </w:rPr>
            </w:pPr>
            <w:r w:rsidRPr="00DD6CFB">
              <w:rPr>
                <w:sz w:val="16"/>
                <w:szCs w:val="16"/>
                <w:lang w:eastAsia="en-US"/>
              </w:rPr>
              <w:t>R5-201932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DA725A" w14:textId="77777777" w:rsidR="00D4531E" w:rsidRPr="00DD6CFB" w:rsidRDefault="00D4531E" w:rsidP="00DD6CFB">
            <w:pPr>
              <w:pStyle w:val="TAL"/>
              <w:rPr>
                <w:sz w:val="16"/>
                <w:szCs w:val="16"/>
                <w:lang w:eastAsia="en-US"/>
              </w:rPr>
            </w:pPr>
            <w:r w:rsidRPr="00DD6CFB">
              <w:rPr>
                <w:sz w:val="16"/>
                <w:szCs w:val="16"/>
                <w:lang w:eastAsia="en-US"/>
              </w:rPr>
              <w:t>1271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61CEC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4640D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3374AB" w14:textId="77777777" w:rsidR="00D4531E" w:rsidRPr="00DD6CFB" w:rsidRDefault="00D4531E" w:rsidP="00DD6CFB">
            <w:pPr>
              <w:pStyle w:val="TAL"/>
              <w:rPr>
                <w:sz w:val="16"/>
                <w:szCs w:val="16"/>
                <w:lang w:eastAsia="en-US"/>
              </w:rPr>
            </w:pPr>
            <w:r w:rsidRPr="00DD6CFB">
              <w:rPr>
                <w:sz w:val="16"/>
                <w:szCs w:val="16"/>
                <w:lang w:eastAsia="en-US"/>
              </w:rPr>
              <w:t>Removing brackets from mid test channel BWs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0F8CCC"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12EEC0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437824"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64A2D8"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C800ED" w14:textId="77777777" w:rsidR="00D4531E" w:rsidRPr="00DD6CFB" w:rsidRDefault="00D4531E" w:rsidP="00DD6CFB">
            <w:pPr>
              <w:pStyle w:val="TAL"/>
              <w:rPr>
                <w:sz w:val="16"/>
                <w:szCs w:val="16"/>
                <w:lang w:eastAsia="en-US"/>
              </w:rPr>
            </w:pPr>
            <w:r w:rsidRPr="00DD6CFB">
              <w:rPr>
                <w:sz w:val="16"/>
                <w:szCs w:val="16"/>
                <w:lang w:eastAsia="en-US"/>
              </w:rPr>
              <w:t>R5-201956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D85EC3" w14:textId="77777777" w:rsidR="00D4531E" w:rsidRPr="00DD6CFB" w:rsidRDefault="00D4531E" w:rsidP="00DD6CFB">
            <w:pPr>
              <w:pStyle w:val="TAL"/>
              <w:rPr>
                <w:sz w:val="16"/>
                <w:szCs w:val="16"/>
                <w:lang w:eastAsia="en-US"/>
              </w:rPr>
            </w:pPr>
            <w:r w:rsidRPr="00DD6CFB">
              <w:rPr>
                <w:sz w:val="16"/>
                <w:szCs w:val="16"/>
                <w:lang w:eastAsia="en-US"/>
              </w:rPr>
              <w:t>1273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B8306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270B1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E20384" w14:textId="77777777" w:rsidR="00D4531E" w:rsidRPr="00DD6CFB" w:rsidRDefault="00D4531E" w:rsidP="00DD6CFB">
            <w:pPr>
              <w:pStyle w:val="TAL"/>
              <w:rPr>
                <w:sz w:val="16"/>
                <w:szCs w:val="16"/>
                <w:lang w:eastAsia="en-US"/>
              </w:rPr>
            </w:pPr>
            <w:r w:rsidRPr="00DD6CFB">
              <w:rPr>
                <w:sz w:val="16"/>
                <w:szCs w:val="16"/>
                <w:lang w:eastAsia="en-US"/>
              </w:rPr>
              <w:t>Correction of clause 4.4.2 on simulated cells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ADD0C5"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7204091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21E046"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A5B073"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6F0F82" w14:textId="77777777" w:rsidR="00D4531E" w:rsidRPr="00DD6CFB" w:rsidRDefault="00D4531E" w:rsidP="00DD6CFB">
            <w:pPr>
              <w:pStyle w:val="TAL"/>
              <w:rPr>
                <w:sz w:val="16"/>
                <w:szCs w:val="16"/>
                <w:lang w:eastAsia="en-US"/>
              </w:rPr>
            </w:pPr>
            <w:r w:rsidRPr="00DD6CFB">
              <w:rPr>
                <w:sz w:val="16"/>
                <w:szCs w:val="16"/>
                <w:lang w:eastAsia="en-US"/>
              </w:rPr>
              <w:t>R5-201958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2BF00" w14:textId="77777777" w:rsidR="00D4531E" w:rsidRPr="00DD6CFB" w:rsidRDefault="00D4531E" w:rsidP="00DD6CFB">
            <w:pPr>
              <w:pStyle w:val="TAL"/>
              <w:rPr>
                <w:sz w:val="16"/>
                <w:szCs w:val="16"/>
                <w:lang w:eastAsia="en-US"/>
              </w:rPr>
            </w:pPr>
            <w:r w:rsidRPr="00DD6CFB">
              <w:rPr>
                <w:sz w:val="16"/>
                <w:szCs w:val="16"/>
                <w:lang w:eastAsia="en-US"/>
              </w:rPr>
              <w:t>1275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56357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4F22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E98366" w14:textId="77777777" w:rsidR="00D4531E" w:rsidRPr="00DD6CFB" w:rsidRDefault="00D4531E" w:rsidP="00DD6CFB">
            <w:pPr>
              <w:pStyle w:val="TAL"/>
              <w:rPr>
                <w:sz w:val="16"/>
                <w:szCs w:val="16"/>
                <w:lang w:eastAsia="en-US"/>
              </w:rPr>
            </w:pPr>
            <w:r w:rsidRPr="00DD6CFB">
              <w:rPr>
                <w:sz w:val="16"/>
                <w:szCs w:val="16"/>
                <w:lang w:eastAsia="en-US"/>
              </w:rPr>
              <w:t>Correction to Annex C on calculation of kSSB to align SSB and RMSI subcarriers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62AFED"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D4D3DA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DC8F4B"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B71FA0C"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929B58" w14:textId="77777777" w:rsidR="00D4531E" w:rsidRPr="00DD6CFB" w:rsidRDefault="00D4531E" w:rsidP="00DD6CFB">
            <w:pPr>
              <w:pStyle w:val="TAL"/>
              <w:rPr>
                <w:sz w:val="16"/>
                <w:szCs w:val="16"/>
                <w:lang w:eastAsia="en-US"/>
              </w:rPr>
            </w:pPr>
            <w:r w:rsidRPr="00DD6CFB">
              <w:rPr>
                <w:sz w:val="16"/>
                <w:szCs w:val="16"/>
                <w:lang w:eastAsia="en-US"/>
              </w:rPr>
              <w:t>R5-201959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318C" w14:textId="77777777" w:rsidR="00D4531E" w:rsidRPr="00DD6CFB" w:rsidRDefault="00D4531E" w:rsidP="00DD6CFB">
            <w:pPr>
              <w:pStyle w:val="TAL"/>
              <w:rPr>
                <w:sz w:val="16"/>
                <w:szCs w:val="16"/>
                <w:lang w:eastAsia="en-US"/>
              </w:rPr>
            </w:pPr>
            <w:r w:rsidRPr="00DD6CFB">
              <w:rPr>
                <w:sz w:val="16"/>
                <w:szCs w:val="16"/>
                <w:lang w:eastAsia="en-US"/>
              </w:rPr>
              <w:t>1276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9F92A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C95BB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CF8566" w14:textId="77777777" w:rsidR="00D4531E" w:rsidRPr="00DD6CFB" w:rsidRDefault="00D4531E" w:rsidP="00DD6CFB">
            <w:pPr>
              <w:pStyle w:val="TAL"/>
              <w:rPr>
                <w:sz w:val="16"/>
                <w:szCs w:val="16"/>
                <w:lang w:eastAsia="en-US"/>
              </w:rPr>
            </w:pPr>
            <w:r w:rsidRPr="00DD6CFB">
              <w:rPr>
                <w:sz w:val="16"/>
                <w:szCs w:val="16"/>
                <w:lang w:eastAsia="en-US"/>
              </w:rPr>
              <w:t>Removal of definition of frequencyDomainResources value dependent on CORESET#0 configuration in Annex 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3D4357"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7BFD23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7439F08"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389FD4"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5866C3" w14:textId="77777777" w:rsidR="00D4531E" w:rsidRPr="00DD6CFB" w:rsidRDefault="00D4531E" w:rsidP="00DD6CFB">
            <w:pPr>
              <w:pStyle w:val="TAL"/>
              <w:rPr>
                <w:sz w:val="16"/>
                <w:szCs w:val="16"/>
                <w:lang w:eastAsia="en-US"/>
              </w:rPr>
            </w:pPr>
            <w:r w:rsidRPr="00DD6CFB">
              <w:rPr>
                <w:sz w:val="16"/>
                <w:szCs w:val="16"/>
                <w:lang w:eastAsia="en-US"/>
              </w:rPr>
              <w:t>R5-201961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6B27CC" w14:textId="77777777" w:rsidR="00D4531E" w:rsidRPr="00DD6CFB" w:rsidRDefault="00D4531E" w:rsidP="00DD6CFB">
            <w:pPr>
              <w:pStyle w:val="TAL"/>
              <w:rPr>
                <w:sz w:val="16"/>
                <w:szCs w:val="16"/>
                <w:lang w:eastAsia="en-US"/>
              </w:rPr>
            </w:pPr>
            <w:r w:rsidRPr="00DD6CFB">
              <w:rPr>
                <w:sz w:val="16"/>
                <w:szCs w:val="16"/>
                <w:lang w:eastAsia="en-US"/>
              </w:rPr>
              <w:t>1278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E2989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04F71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889244"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5FEACF"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83D46B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EFE7EA"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A0B961"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F468A5" w14:textId="77777777" w:rsidR="00D4531E" w:rsidRPr="00DD6CFB" w:rsidRDefault="00D4531E" w:rsidP="00DD6CFB">
            <w:pPr>
              <w:pStyle w:val="TAL"/>
              <w:rPr>
                <w:sz w:val="16"/>
                <w:szCs w:val="16"/>
                <w:lang w:eastAsia="en-US"/>
              </w:rPr>
            </w:pPr>
            <w:r w:rsidRPr="00DD6CFB">
              <w:rPr>
                <w:sz w:val="16"/>
                <w:szCs w:val="16"/>
                <w:lang w:eastAsia="en-US"/>
              </w:rPr>
              <w:t>R5-201962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5F7ACE" w14:textId="77777777" w:rsidR="00D4531E" w:rsidRPr="00DD6CFB" w:rsidRDefault="00D4531E" w:rsidP="00DD6CFB">
            <w:pPr>
              <w:pStyle w:val="TAL"/>
              <w:rPr>
                <w:sz w:val="16"/>
                <w:szCs w:val="16"/>
                <w:lang w:eastAsia="en-US"/>
              </w:rPr>
            </w:pPr>
            <w:r w:rsidRPr="00DD6CFB">
              <w:rPr>
                <w:sz w:val="16"/>
                <w:szCs w:val="16"/>
                <w:lang w:eastAsia="en-US"/>
              </w:rPr>
              <w:t>1279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F6FAC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FFFBF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70F6E3"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BC2DFE"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A16A8A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CE7B01"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518265"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043CE7" w14:textId="77777777" w:rsidR="00D4531E" w:rsidRPr="00DD6CFB" w:rsidRDefault="00D4531E" w:rsidP="00DD6CFB">
            <w:pPr>
              <w:pStyle w:val="TAL"/>
              <w:rPr>
                <w:sz w:val="16"/>
                <w:szCs w:val="16"/>
                <w:lang w:eastAsia="en-US"/>
              </w:rPr>
            </w:pPr>
            <w:r w:rsidRPr="00DD6CFB">
              <w:rPr>
                <w:sz w:val="16"/>
                <w:szCs w:val="16"/>
                <w:lang w:eastAsia="en-US"/>
              </w:rPr>
              <w:t>R5-201963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A12616" w14:textId="77777777" w:rsidR="00D4531E" w:rsidRPr="00DD6CFB" w:rsidRDefault="00D4531E" w:rsidP="00DD6CFB">
            <w:pPr>
              <w:pStyle w:val="TAL"/>
              <w:rPr>
                <w:sz w:val="16"/>
                <w:szCs w:val="16"/>
                <w:lang w:eastAsia="en-US"/>
              </w:rPr>
            </w:pPr>
            <w:r w:rsidRPr="00DD6CFB">
              <w:rPr>
                <w:sz w:val="16"/>
                <w:szCs w:val="16"/>
                <w:lang w:eastAsia="en-US"/>
              </w:rPr>
              <w:t>1280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3EEE5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4B2D7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1D0E19"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B287F6"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37CA427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2510907"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D41CC5"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60997F" w14:textId="77777777" w:rsidR="00D4531E" w:rsidRPr="00DD6CFB" w:rsidRDefault="00D4531E" w:rsidP="00DD6CFB">
            <w:pPr>
              <w:pStyle w:val="TAL"/>
              <w:rPr>
                <w:sz w:val="16"/>
                <w:szCs w:val="16"/>
                <w:lang w:eastAsia="en-US"/>
              </w:rPr>
            </w:pPr>
            <w:r w:rsidRPr="00DD6CFB">
              <w:rPr>
                <w:sz w:val="16"/>
                <w:szCs w:val="16"/>
                <w:lang w:eastAsia="en-US"/>
              </w:rPr>
              <w:t>R5-201964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ED4E23" w14:textId="77777777" w:rsidR="00D4531E" w:rsidRPr="00DD6CFB" w:rsidRDefault="00D4531E" w:rsidP="00DD6CFB">
            <w:pPr>
              <w:pStyle w:val="TAL"/>
              <w:rPr>
                <w:sz w:val="16"/>
                <w:szCs w:val="16"/>
                <w:lang w:eastAsia="en-US"/>
              </w:rPr>
            </w:pPr>
            <w:r w:rsidRPr="00DD6CFB">
              <w:rPr>
                <w:sz w:val="16"/>
                <w:szCs w:val="16"/>
                <w:lang w:eastAsia="en-US"/>
              </w:rPr>
              <w:t>1281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DB8CF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BC1AC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5B1FF9"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E686B2"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404201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63B27B"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C2F2D3"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EA4FD6" w14:textId="77777777" w:rsidR="00D4531E" w:rsidRPr="00DD6CFB" w:rsidRDefault="00D4531E" w:rsidP="00DD6CFB">
            <w:pPr>
              <w:pStyle w:val="TAL"/>
              <w:rPr>
                <w:sz w:val="16"/>
                <w:szCs w:val="16"/>
                <w:lang w:eastAsia="en-US"/>
              </w:rPr>
            </w:pPr>
            <w:r w:rsidRPr="00DD6CFB">
              <w:rPr>
                <w:sz w:val="16"/>
                <w:szCs w:val="16"/>
                <w:lang w:eastAsia="en-US"/>
              </w:rPr>
              <w:t>R5-201965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058DA6" w14:textId="77777777" w:rsidR="00D4531E" w:rsidRPr="00DD6CFB" w:rsidRDefault="00D4531E" w:rsidP="00DD6CFB">
            <w:pPr>
              <w:pStyle w:val="TAL"/>
              <w:rPr>
                <w:sz w:val="16"/>
                <w:szCs w:val="16"/>
                <w:lang w:eastAsia="en-US"/>
              </w:rPr>
            </w:pPr>
            <w:r w:rsidRPr="00DD6CFB">
              <w:rPr>
                <w:sz w:val="16"/>
                <w:szCs w:val="16"/>
                <w:lang w:eastAsia="en-US"/>
              </w:rPr>
              <w:t>1282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17E90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53959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9DEEAF"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DA97F3"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01B8C4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4FF1E4"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FF820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2B59D3" w14:textId="77777777" w:rsidR="00D4531E" w:rsidRPr="00DD6CFB" w:rsidRDefault="00D4531E" w:rsidP="00DD6CFB">
            <w:pPr>
              <w:pStyle w:val="TAL"/>
              <w:rPr>
                <w:sz w:val="16"/>
                <w:szCs w:val="16"/>
                <w:lang w:eastAsia="en-US"/>
              </w:rPr>
            </w:pPr>
            <w:r w:rsidRPr="00DD6CFB">
              <w:rPr>
                <w:sz w:val="16"/>
                <w:szCs w:val="16"/>
                <w:lang w:eastAsia="en-US"/>
              </w:rPr>
              <w:t>R5-201966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21B7FE" w14:textId="77777777" w:rsidR="00D4531E" w:rsidRPr="00DD6CFB" w:rsidRDefault="00D4531E" w:rsidP="00DD6CFB">
            <w:pPr>
              <w:pStyle w:val="TAL"/>
              <w:rPr>
                <w:sz w:val="16"/>
                <w:szCs w:val="16"/>
                <w:lang w:eastAsia="en-US"/>
              </w:rPr>
            </w:pPr>
            <w:r w:rsidRPr="00DD6CFB">
              <w:rPr>
                <w:sz w:val="16"/>
                <w:szCs w:val="16"/>
                <w:lang w:eastAsia="en-US"/>
              </w:rPr>
              <w:t>1283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9C318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26343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ACC505"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0F1167"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39CA73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BE1B93E"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8C4881"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C661F0" w14:textId="77777777" w:rsidR="00D4531E" w:rsidRPr="00DD6CFB" w:rsidRDefault="00D4531E" w:rsidP="00DD6CFB">
            <w:pPr>
              <w:pStyle w:val="TAL"/>
              <w:rPr>
                <w:sz w:val="16"/>
                <w:szCs w:val="16"/>
                <w:lang w:eastAsia="en-US"/>
              </w:rPr>
            </w:pPr>
            <w:r w:rsidRPr="00DD6CFB">
              <w:rPr>
                <w:sz w:val="16"/>
                <w:szCs w:val="16"/>
                <w:lang w:eastAsia="en-US"/>
              </w:rPr>
              <w:t>R5-201967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A835A9" w14:textId="77777777" w:rsidR="00D4531E" w:rsidRPr="00DD6CFB" w:rsidRDefault="00D4531E" w:rsidP="00DD6CFB">
            <w:pPr>
              <w:pStyle w:val="TAL"/>
              <w:rPr>
                <w:sz w:val="16"/>
                <w:szCs w:val="16"/>
                <w:lang w:eastAsia="en-US"/>
              </w:rPr>
            </w:pPr>
            <w:r w:rsidRPr="00DD6CFB">
              <w:rPr>
                <w:sz w:val="16"/>
                <w:szCs w:val="16"/>
                <w:lang w:eastAsia="en-US"/>
              </w:rPr>
              <w:t>1284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1F8FC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C8B9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E494DF"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300780"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44DD28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C70001"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581435"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0C1A2E" w14:textId="77777777" w:rsidR="00D4531E" w:rsidRPr="00DD6CFB" w:rsidRDefault="00D4531E" w:rsidP="00DD6CFB">
            <w:pPr>
              <w:pStyle w:val="TAL"/>
              <w:rPr>
                <w:sz w:val="16"/>
                <w:szCs w:val="16"/>
                <w:lang w:eastAsia="en-US"/>
              </w:rPr>
            </w:pPr>
            <w:r w:rsidRPr="00DD6CFB">
              <w:rPr>
                <w:sz w:val="16"/>
                <w:szCs w:val="16"/>
                <w:lang w:eastAsia="en-US"/>
              </w:rPr>
              <w:t>R5-201968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554A3F" w14:textId="77777777" w:rsidR="00D4531E" w:rsidRPr="00DD6CFB" w:rsidRDefault="00D4531E" w:rsidP="00DD6CFB">
            <w:pPr>
              <w:pStyle w:val="TAL"/>
              <w:rPr>
                <w:sz w:val="16"/>
                <w:szCs w:val="16"/>
                <w:lang w:eastAsia="en-US"/>
              </w:rPr>
            </w:pPr>
            <w:r w:rsidRPr="00DD6CFB">
              <w:rPr>
                <w:sz w:val="16"/>
                <w:szCs w:val="16"/>
                <w:lang w:eastAsia="en-US"/>
              </w:rPr>
              <w:t>1285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0E568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1AA52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3EABDA"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538624"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6973B7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92F292"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7076DF"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8D2CD0" w14:textId="77777777" w:rsidR="00D4531E" w:rsidRPr="00DD6CFB" w:rsidRDefault="00D4531E" w:rsidP="00DD6CFB">
            <w:pPr>
              <w:pStyle w:val="TAL"/>
              <w:rPr>
                <w:sz w:val="16"/>
                <w:szCs w:val="16"/>
                <w:lang w:eastAsia="en-US"/>
              </w:rPr>
            </w:pPr>
            <w:r w:rsidRPr="00DD6CFB">
              <w:rPr>
                <w:sz w:val="16"/>
                <w:szCs w:val="16"/>
                <w:lang w:eastAsia="en-US"/>
              </w:rPr>
              <w:t>R5-201969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FD25AA" w14:textId="77777777" w:rsidR="00D4531E" w:rsidRPr="00DD6CFB" w:rsidRDefault="00D4531E" w:rsidP="00DD6CFB">
            <w:pPr>
              <w:pStyle w:val="TAL"/>
              <w:rPr>
                <w:sz w:val="16"/>
                <w:szCs w:val="16"/>
                <w:lang w:eastAsia="en-US"/>
              </w:rPr>
            </w:pPr>
            <w:r w:rsidRPr="00DD6CFB">
              <w:rPr>
                <w:sz w:val="16"/>
                <w:szCs w:val="16"/>
                <w:lang w:eastAsia="en-US"/>
              </w:rPr>
              <w:t>1286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9ADF9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7FC4B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A9C6A4"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366396"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4BC7CA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D068F9"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57C2CB"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1D8B148" w14:textId="77777777" w:rsidR="00D4531E" w:rsidRPr="00DD6CFB" w:rsidRDefault="00D4531E" w:rsidP="00DD6CFB">
            <w:pPr>
              <w:pStyle w:val="TAL"/>
              <w:rPr>
                <w:sz w:val="16"/>
                <w:szCs w:val="16"/>
                <w:lang w:eastAsia="en-US"/>
              </w:rPr>
            </w:pPr>
            <w:r w:rsidRPr="00DD6CFB">
              <w:rPr>
                <w:sz w:val="16"/>
                <w:szCs w:val="16"/>
                <w:lang w:eastAsia="en-US"/>
              </w:rPr>
              <w:t>R5-201970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15BEDE" w14:textId="77777777" w:rsidR="00D4531E" w:rsidRPr="00DD6CFB" w:rsidRDefault="00D4531E" w:rsidP="00DD6CFB">
            <w:pPr>
              <w:pStyle w:val="TAL"/>
              <w:rPr>
                <w:sz w:val="16"/>
                <w:szCs w:val="16"/>
                <w:lang w:eastAsia="en-US"/>
              </w:rPr>
            </w:pPr>
            <w:r w:rsidRPr="00DD6CFB">
              <w:rPr>
                <w:sz w:val="16"/>
                <w:szCs w:val="16"/>
                <w:lang w:eastAsia="en-US"/>
              </w:rPr>
              <w:t>1287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482ED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394F3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A190EE"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41D606"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3E7D748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E0799D2"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A4BDC5"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10F60C" w14:textId="77777777" w:rsidR="00D4531E" w:rsidRPr="00DD6CFB" w:rsidRDefault="00D4531E" w:rsidP="00DD6CFB">
            <w:pPr>
              <w:pStyle w:val="TAL"/>
              <w:rPr>
                <w:sz w:val="16"/>
                <w:szCs w:val="16"/>
                <w:lang w:eastAsia="en-US"/>
              </w:rPr>
            </w:pPr>
            <w:r w:rsidRPr="00DD6CFB">
              <w:rPr>
                <w:sz w:val="16"/>
                <w:szCs w:val="16"/>
                <w:lang w:eastAsia="en-US"/>
              </w:rPr>
              <w:t>R5-201971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BC0F24" w14:textId="77777777" w:rsidR="00D4531E" w:rsidRPr="00DD6CFB" w:rsidRDefault="00D4531E" w:rsidP="00DD6CFB">
            <w:pPr>
              <w:pStyle w:val="TAL"/>
              <w:rPr>
                <w:sz w:val="16"/>
                <w:szCs w:val="16"/>
                <w:lang w:eastAsia="en-US"/>
              </w:rPr>
            </w:pPr>
            <w:r w:rsidRPr="00DD6CFB">
              <w:rPr>
                <w:sz w:val="16"/>
                <w:szCs w:val="16"/>
                <w:lang w:eastAsia="en-US"/>
              </w:rPr>
              <w:t>1288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9D975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C2E3F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AFE633"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1F1535"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2C11E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DED77C6"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18E15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8A7F22" w14:textId="77777777" w:rsidR="00D4531E" w:rsidRPr="00DD6CFB" w:rsidRDefault="00D4531E" w:rsidP="00DD6CFB">
            <w:pPr>
              <w:pStyle w:val="TAL"/>
              <w:rPr>
                <w:sz w:val="16"/>
                <w:szCs w:val="16"/>
                <w:lang w:eastAsia="en-US"/>
              </w:rPr>
            </w:pPr>
            <w:r w:rsidRPr="00DD6CFB">
              <w:rPr>
                <w:sz w:val="16"/>
                <w:szCs w:val="16"/>
                <w:lang w:eastAsia="en-US"/>
              </w:rPr>
              <w:t>R5-201972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3C06BA" w14:textId="77777777" w:rsidR="00D4531E" w:rsidRPr="00DD6CFB" w:rsidRDefault="00D4531E" w:rsidP="00DD6CFB">
            <w:pPr>
              <w:pStyle w:val="TAL"/>
              <w:rPr>
                <w:sz w:val="16"/>
                <w:szCs w:val="16"/>
                <w:lang w:eastAsia="en-US"/>
              </w:rPr>
            </w:pPr>
            <w:r w:rsidRPr="00DD6CFB">
              <w:rPr>
                <w:sz w:val="16"/>
                <w:szCs w:val="16"/>
                <w:lang w:eastAsia="en-US"/>
              </w:rPr>
              <w:t>1289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DB036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1F887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C2766C"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n38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45F47C"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3744B0E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5B90C38"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716AB44"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B54843" w14:textId="77777777" w:rsidR="00D4531E" w:rsidRPr="00DD6CFB" w:rsidRDefault="00D4531E" w:rsidP="00DD6CFB">
            <w:pPr>
              <w:pStyle w:val="TAL"/>
              <w:rPr>
                <w:sz w:val="16"/>
                <w:szCs w:val="16"/>
                <w:lang w:eastAsia="en-US"/>
              </w:rPr>
            </w:pPr>
            <w:r w:rsidRPr="00DD6CFB">
              <w:rPr>
                <w:sz w:val="16"/>
                <w:szCs w:val="16"/>
                <w:lang w:eastAsia="en-US"/>
              </w:rPr>
              <w:t>R5-201973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A21625" w14:textId="77777777" w:rsidR="00D4531E" w:rsidRPr="00DD6CFB" w:rsidRDefault="00D4531E" w:rsidP="00DD6CFB">
            <w:pPr>
              <w:pStyle w:val="TAL"/>
              <w:rPr>
                <w:sz w:val="16"/>
                <w:szCs w:val="16"/>
                <w:lang w:eastAsia="en-US"/>
              </w:rPr>
            </w:pPr>
            <w:r w:rsidRPr="00DD6CFB">
              <w:rPr>
                <w:sz w:val="16"/>
                <w:szCs w:val="16"/>
                <w:lang w:eastAsia="en-US"/>
              </w:rPr>
              <w:t>1290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38612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F516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6B139F"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n39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DC6613"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3A1B92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4485FB"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D4E120"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CD5487" w14:textId="77777777" w:rsidR="00D4531E" w:rsidRPr="00DD6CFB" w:rsidRDefault="00D4531E" w:rsidP="00DD6CFB">
            <w:pPr>
              <w:pStyle w:val="TAL"/>
              <w:rPr>
                <w:sz w:val="16"/>
                <w:szCs w:val="16"/>
                <w:lang w:eastAsia="en-US"/>
              </w:rPr>
            </w:pPr>
            <w:r w:rsidRPr="00DD6CFB">
              <w:rPr>
                <w:sz w:val="16"/>
                <w:szCs w:val="16"/>
                <w:lang w:eastAsia="en-US"/>
              </w:rPr>
              <w:t>R5-201974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3098F5" w14:textId="77777777" w:rsidR="00D4531E" w:rsidRPr="00DD6CFB" w:rsidRDefault="00D4531E" w:rsidP="00DD6CFB">
            <w:pPr>
              <w:pStyle w:val="TAL"/>
              <w:rPr>
                <w:sz w:val="16"/>
                <w:szCs w:val="16"/>
                <w:lang w:eastAsia="en-US"/>
              </w:rPr>
            </w:pPr>
            <w:r w:rsidRPr="00DD6CFB">
              <w:rPr>
                <w:sz w:val="16"/>
                <w:szCs w:val="16"/>
                <w:lang w:eastAsia="en-US"/>
              </w:rPr>
              <w:t>1291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68C7A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BFDA3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231838"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64E494"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4C6969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485679"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2A22D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88805C" w14:textId="77777777" w:rsidR="00D4531E" w:rsidRPr="00DD6CFB" w:rsidRDefault="00D4531E" w:rsidP="00DD6CFB">
            <w:pPr>
              <w:pStyle w:val="TAL"/>
              <w:rPr>
                <w:sz w:val="16"/>
                <w:szCs w:val="16"/>
                <w:lang w:eastAsia="en-US"/>
              </w:rPr>
            </w:pPr>
            <w:r w:rsidRPr="00DD6CFB">
              <w:rPr>
                <w:sz w:val="16"/>
                <w:szCs w:val="16"/>
                <w:lang w:eastAsia="en-US"/>
              </w:rPr>
              <w:t>R5-201975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B0F781" w14:textId="77777777" w:rsidR="00D4531E" w:rsidRPr="00DD6CFB" w:rsidRDefault="00D4531E" w:rsidP="00DD6CFB">
            <w:pPr>
              <w:pStyle w:val="TAL"/>
              <w:rPr>
                <w:sz w:val="16"/>
                <w:szCs w:val="16"/>
                <w:lang w:eastAsia="en-US"/>
              </w:rPr>
            </w:pPr>
            <w:r w:rsidRPr="00DD6CFB">
              <w:rPr>
                <w:sz w:val="16"/>
                <w:szCs w:val="16"/>
                <w:lang w:eastAsia="en-US"/>
              </w:rPr>
              <w:t>1292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13DE8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4D235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514D92"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n41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199DC7"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C59146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8ADFCA"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B81B2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F78289" w14:textId="77777777" w:rsidR="00D4531E" w:rsidRPr="00DD6CFB" w:rsidRDefault="00D4531E" w:rsidP="00DD6CFB">
            <w:pPr>
              <w:pStyle w:val="TAL"/>
              <w:rPr>
                <w:sz w:val="16"/>
                <w:szCs w:val="16"/>
                <w:lang w:eastAsia="en-US"/>
              </w:rPr>
            </w:pPr>
            <w:r w:rsidRPr="00DD6CFB">
              <w:rPr>
                <w:sz w:val="16"/>
                <w:szCs w:val="16"/>
                <w:lang w:eastAsia="en-US"/>
              </w:rPr>
              <w:t>R5-201976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79EE8" w14:textId="77777777" w:rsidR="00D4531E" w:rsidRPr="00DD6CFB" w:rsidRDefault="00D4531E" w:rsidP="00DD6CFB">
            <w:pPr>
              <w:pStyle w:val="TAL"/>
              <w:rPr>
                <w:sz w:val="16"/>
                <w:szCs w:val="16"/>
                <w:lang w:eastAsia="en-US"/>
              </w:rPr>
            </w:pPr>
            <w:r w:rsidRPr="00DD6CFB">
              <w:rPr>
                <w:sz w:val="16"/>
                <w:szCs w:val="16"/>
                <w:lang w:eastAsia="en-US"/>
              </w:rPr>
              <w:t>1293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77FBA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FE198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26EE91"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n50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9B214B"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7C6B655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6FE125"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1D37B5"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EF10D7" w14:textId="77777777" w:rsidR="00D4531E" w:rsidRPr="00DD6CFB" w:rsidRDefault="00D4531E" w:rsidP="00DD6CFB">
            <w:pPr>
              <w:pStyle w:val="TAL"/>
              <w:rPr>
                <w:sz w:val="16"/>
                <w:szCs w:val="16"/>
                <w:lang w:eastAsia="en-US"/>
              </w:rPr>
            </w:pPr>
            <w:r w:rsidRPr="00DD6CFB">
              <w:rPr>
                <w:sz w:val="16"/>
                <w:szCs w:val="16"/>
                <w:lang w:eastAsia="en-US"/>
              </w:rPr>
              <w:t>R5-201977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65EC23" w14:textId="77777777" w:rsidR="00D4531E" w:rsidRPr="00DD6CFB" w:rsidRDefault="00D4531E" w:rsidP="00DD6CFB">
            <w:pPr>
              <w:pStyle w:val="TAL"/>
              <w:rPr>
                <w:sz w:val="16"/>
                <w:szCs w:val="16"/>
                <w:lang w:eastAsia="en-US"/>
              </w:rPr>
            </w:pPr>
            <w:r w:rsidRPr="00DD6CFB">
              <w:rPr>
                <w:sz w:val="16"/>
                <w:szCs w:val="16"/>
                <w:lang w:eastAsia="en-US"/>
              </w:rPr>
              <w:t>1294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20C10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8DF0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B050E8"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n51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1C8D73"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9975EF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1ACDE3"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5941E1"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54101FF" w14:textId="77777777" w:rsidR="00D4531E" w:rsidRPr="00DD6CFB" w:rsidRDefault="00D4531E" w:rsidP="00DD6CFB">
            <w:pPr>
              <w:pStyle w:val="TAL"/>
              <w:rPr>
                <w:sz w:val="16"/>
                <w:szCs w:val="16"/>
                <w:lang w:eastAsia="en-US"/>
              </w:rPr>
            </w:pPr>
            <w:r w:rsidRPr="00DD6CFB">
              <w:rPr>
                <w:sz w:val="16"/>
                <w:szCs w:val="16"/>
                <w:lang w:eastAsia="en-US"/>
              </w:rPr>
              <w:t>R5-201978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66264" w14:textId="77777777" w:rsidR="00D4531E" w:rsidRPr="00DD6CFB" w:rsidRDefault="00D4531E" w:rsidP="00DD6CFB">
            <w:pPr>
              <w:pStyle w:val="TAL"/>
              <w:rPr>
                <w:sz w:val="16"/>
                <w:szCs w:val="16"/>
                <w:lang w:eastAsia="en-US"/>
              </w:rPr>
            </w:pPr>
            <w:r w:rsidRPr="00DD6CFB">
              <w:rPr>
                <w:sz w:val="16"/>
                <w:szCs w:val="16"/>
                <w:lang w:eastAsia="en-US"/>
              </w:rPr>
              <w:t>1295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295D2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E6D42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654D69"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n66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577102"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322349D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22689F"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145529"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513BE9D" w14:textId="77777777" w:rsidR="00D4531E" w:rsidRPr="00DD6CFB" w:rsidRDefault="00D4531E" w:rsidP="00DD6CFB">
            <w:pPr>
              <w:pStyle w:val="TAL"/>
              <w:rPr>
                <w:sz w:val="16"/>
                <w:szCs w:val="16"/>
                <w:lang w:eastAsia="en-US"/>
              </w:rPr>
            </w:pPr>
            <w:r w:rsidRPr="00DD6CFB">
              <w:rPr>
                <w:sz w:val="16"/>
                <w:szCs w:val="16"/>
                <w:lang w:eastAsia="en-US"/>
              </w:rPr>
              <w:t>R5-201979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847A21" w14:textId="77777777" w:rsidR="00D4531E" w:rsidRPr="00DD6CFB" w:rsidRDefault="00D4531E" w:rsidP="00DD6CFB">
            <w:pPr>
              <w:pStyle w:val="TAL"/>
              <w:rPr>
                <w:sz w:val="16"/>
                <w:szCs w:val="16"/>
                <w:lang w:eastAsia="en-US"/>
              </w:rPr>
            </w:pPr>
            <w:r w:rsidRPr="00DD6CFB">
              <w:rPr>
                <w:sz w:val="16"/>
                <w:szCs w:val="16"/>
                <w:lang w:eastAsia="en-US"/>
              </w:rPr>
              <w:t>1296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4E2FD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8D00B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61A1F6"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8F2249"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C7B1B2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D55E68"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937B5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EED3D3" w14:textId="77777777" w:rsidR="00D4531E" w:rsidRPr="00DD6CFB" w:rsidRDefault="00D4531E" w:rsidP="00DD6CFB">
            <w:pPr>
              <w:pStyle w:val="TAL"/>
              <w:rPr>
                <w:sz w:val="16"/>
                <w:szCs w:val="16"/>
                <w:lang w:eastAsia="en-US"/>
              </w:rPr>
            </w:pPr>
            <w:r w:rsidRPr="00DD6CFB">
              <w:rPr>
                <w:sz w:val="16"/>
                <w:szCs w:val="16"/>
                <w:lang w:eastAsia="en-US"/>
              </w:rPr>
              <w:t>R5-201980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413A17" w14:textId="77777777" w:rsidR="00D4531E" w:rsidRPr="00DD6CFB" w:rsidRDefault="00D4531E" w:rsidP="00DD6CFB">
            <w:pPr>
              <w:pStyle w:val="TAL"/>
              <w:rPr>
                <w:sz w:val="16"/>
                <w:szCs w:val="16"/>
                <w:lang w:eastAsia="en-US"/>
              </w:rPr>
            </w:pPr>
            <w:r w:rsidRPr="00DD6CFB">
              <w:rPr>
                <w:sz w:val="16"/>
                <w:szCs w:val="16"/>
                <w:lang w:eastAsia="en-US"/>
              </w:rPr>
              <w:t>1297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5E68A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E2E3B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4754D3"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8DFEF6"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ABD168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CE7846"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E8D09F"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E9850A2" w14:textId="77777777" w:rsidR="00D4531E" w:rsidRPr="00DD6CFB" w:rsidRDefault="00D4531E" w:rsidP="00DD6CFB">
            <w:pPr>
              <w:pStyle w:val="TAL"/>
              <w:rPr>
                <w:sz w:val="16"/>
                <w:szCs w:val="16"/>
                <w:lang w:eastAsia="en-US"/>
              </w:rPr>
            </w:pPr>
            <w:r w:rsidRPr="00DD6CFB">
              <w:rPr>
                <w:sz w:val="16"/>
                <w:szCs w:val="16"/>
                <w:lang w:eastAsia="en-US"/>
              </w:rPr>
              <w:t>R5-201981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5A2DD8" w14:textId="77777777" w:rsidR="00D4531E" w:rsidRPr="00DD6CFB" w:rsidRDefault="00D4531E" w:rsidP="00DD6CFB">
            <w:pPr>
              <w:pStyle w:val="TAL"/>
              <w:rPr>
                <w:sz w:val="16"/>
                <w:szCs w:val="16"/>
                <w:lang w:eastAsia="en-US"/>
              </w:rPr>
            </w:pPr>
            <w:r w:rsidRPr="00DD6CFB">
              <w:rPr>
                <w:sz w:val="16"/>
                <w:szCs w:val="16"/>
                <w:lang w:eastAsia="en-US"/>
              </w:rPr>
              <w:t>1298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9D8CE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32BD0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898F59"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4D4E2F"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5C6D9E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14F389"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CF89B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E3EFA1" w14:textId="77777777" w:rsidR="00D4531E" w:rsidRPr="00DD6CFB" w:rsidRDefault="00D4531E" w:rsidP="00DD6CFB">
            <w:pPr>
              <w:pStyle w:val="TAL"/>
              <w:rPr>
                <w:sz w:val="16"/>
                <w:szCs w:val="16"/>
                <w:lang w:eastAsia="en-US"/>
              </w:rPr>
            </w:pPr>
            <w:r w:rsidRPr="00DD6CFB">
              <w:rPr>
                <w:sz w:val="16"/>
                <w:szCs w:val="16"/>
                <w:lang w:eastAsia="en-US"/>
              </w:rPr>
              <w:t>R5-201982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6CB068" w14:textId="77777777" w:rsidR="00D4531E" w:rsidRPr="00DD6CFB" w:rsidRDefault="00D4531E" w:rsidP="00DD6CFB">
            <w:pPr>
              <w:pStyle w:val="TAL"/>
              <w:rPr>
                <w:sz w:val="16"/>
                <w:szCs w:val="16"/>
                <w:lang w:eastAsia="en-US"/>
              </w:rPr>
            </w:pPr>
            <w:r w:rsidRPr="00DD6CFB">
              <w:rPr>
                <w:sz w:val="16"/>
                <w:szCs w:val="16"/>
                <w:lang w:eastAsia="en-US"/>
              </w:rPr>
              <w:t>1299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B8531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591E0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E1EFFA"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BFFFD7"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44FF92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8A199D4"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9734FB"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D8484B" w14:textId="77777777" w:rsidR="00D4531E" w:rsidRPr="00DD6CFB" w:rsidRDefault="00D4531E" w:rsidP="00DD6CFB">
            <w:pPr>
              <w:pStyle w:val="TAL"/>
              <w:rPr>
                <w:sz w:val="16"/>
                <w:szCs w:val="16"/>
                <w:lang w:eastAsia="en-US"/>
              </w:rPr>
            </w:pPr>
            <w:r w:rsidRPr="00DD6CFB">
              <w:rPr>
                <w:sz w:val="16"/>
                <w:szCs w:val="16"/>
                <w:lang w:eastAsia="en-US"/>
              </w:rPr>
              <w:t>R5-201983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5A272F" w14:textId="77777777" w:rsidR="00D4531E" w:rsidRPr="00DD6CFB" w:rsidRDefault="00D4531E" w:rsidP="00DD6CFB">
            <w:pPr>
              <w:pStyle w:val="TAL"/>
              <w:rPr>
                <w:sz w:val="16"/>
                <w:szCs w:val="16"/>
                <w:lang w:eastAsia="en-US"/>
              </w:rPr>
            </w:pPr>
            <w:r w:rsidRPr="00DD6CFB">
              <w:rPr>
                <w:sz w:val="16"/>
                <w:szCs w:val="16"/>
                <w:lang w:eastAsia="en-US"/>
              </w:rPr>
              <w:t>1300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9E09E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EF600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43B67F"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BD0AB0"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71F8E73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160045"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152C43"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54FCDF9" w14:textId="77777777" w:rsidR="00D4531E" w:rsidRPr="00DD6CFB" w:rsidRDefault="00D4531E" w:rsidP="00DD6CFB">
            <w:pPr>
              <w:pStyle w:val="TAL"/>
              <w:rPr>
                <w:sz w:val="16"/>
                <w:szCs w:val="16"/>
                <w:lang w:eastAsia="en-US"/>
              </w:rPr>
            </w:pPr>
            <w:r w:rsidRPr="00DD6CFB">
              <w:rPr>
                <w:sz w:val="16"/>
                <w:szCs w:val="16"/>
                <w:lang w:eastAsia="en-US"/>
              </w:rPr>
              <w:t>R5-201984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9D95CF" w14:textId="77777777" w:rsidR="00D4531E" w:rsidRPr="00DD6CFB" w:rsidRDefault="00D4531E" w:rsidP="00DD6CFB">
            <w:pPr>
              <w:pStyle w:val="TAL"/>
              <w:rPr>
                <w:sz w:val="16"/>
                <w:szCs w:val="16"/>
                <w:lang w:eastAsia="en-US"/>
              </w:rPr>
            </w:pPr>
            <w:r w:rsidRPr="00DD6CFB">
              <w:rPr>
                <w:sz w:val="16"/>
                <w:szCs w:val="16"/>
                <w:lang w:eastAsia="en-US"/>
              </w:rPr>
              <w:t>1301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89039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5A6B3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D06796"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n79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22C554"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A9C299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CA9EDD"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3D708F"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13E38E" w14:textId="77777777" w:rsidR="00D4531E" w:rsidRPr="00DD6CFB" w:rsidRDefault="00D4531E" w:rsidP="00DD6CFB">
            <w:pPr>
              <w:pStyle w:val="TAL"/>
              <w:rPr>
                <w:sz w:val="16"/>
                <w:szCs w:val="16"/>
                <w:lang w:eastAsia="en-US"/>
              </w:rPr>
            </w:pPr>
            <w:r w:rsidRPr="00DD6CFB">
              <w:rPr>
                <w:sz w:val="16"/>
                <w:szCs w:val="16"/>
                <w:lang w:eastAsia="en-US"/>
              </w:rPr>
              <w:t>R5-201989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0DB4FA" w14:textId="77777777" w:rsidR="00D4531E" w:rsidRPr="00DD6CFB" w:rsidRDefault="00D4531E" w:rsidP="00DD6CFB">
            <w:pPr>
              <w:pStyle w:val="TAL"/>
              <w:rPr>
                <w:sz w:val="16"/>
                <w:szCs w:val="16"/>
                <w:lang w:eastAsia="en-US"/>
              </w:rPr>
            </w:pPr>
            <w:r w:rsidRPr="00DD6CFB">
              <w:rPr>
                <w:sz w:val="16"/>
                <w:szCs w:val="16"/>
                <w:lang w:eastAsia="en-US"/>
              </w:rPr>
              <w:t>1306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E48E0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284BC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F0BAFC"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CA_n41C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23947"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005984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3F3722D"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6FDB4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3CE03B" w14:textId="77777777" w:rsidR="00D4531E" w:rsidRPr="00DD6CFB" w:rsidRDefault="00D4531E" w:rsidP="00DD6CFB">
            <w:pPr>
              <w:pStyle w:val="TAL"/>
              <w:rPr>
                <w:sz w:val="16"/>
                <w:szCs w:val="16"/>
                <w:lang w:eastAsia="en-US"/>
              </w:rPr>
            </w:pPr>
            <w:r w:rsidRPr="00DD6CFB">
              <w:rPr>
                <w:sz w:val="16"/>
                <w:szCs w:val="16"/>
                <w:lang w:eastAsia="en-US"/>
              </w:rPr>
              <w:t>R5-201990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73074F" w14:textId="77777777" w:rsidR="00D4531E" w:rsidRPr="00DD6CFB" w:rsidRDefault="00D4531E" w:rsidP="00DD6CFB">
            <w:pPr>
              <w:pStyle w:val="TAL"/>
              <w:rPr>
                <w:sz w:val="16"/>
                <w:szCs w:val="16"/>
                <w:lang w:eastAsia="en-US"/>
              </w:rPr>
            </w:pPr>
            <w:r w:rsidRPr="00DD6CFB">
              <w:rPr>
                <w:sz w:val="16"/>
                <w:szCs w:val="16"/>
                <w:lang w:eastAsia="en-US"/>
              </w:rPr>
              <w:t>1307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EC2D4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2C76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F79701"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CA_n78C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68AEC4"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E035F5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AEC39D"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933B40"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54B83A" w14:textId="77777777" w:rsidR="00D4531E" w:rsidRPr="00DD6CFB" w:rsidRDefault="00D4531E" w:rsidP="00DD6CFB">
            <w:pPr>
              <w:pStyle w:val="TAL"/>
              <w:rPr>
                <w:sz w:val="16"/>
                <w:szCs w:val="16"/>
                <w:lang w:eastAsia="en-US"/>
              </w:rPr>
            </w:pPr>
            <w:r w:rsidRPr="00DD6CFB">
              <w:rPr>
                <w:sz w:val="16"/>
                <w:szCs w:val="16"/>
                <w:lang w:eastAsia="en-US"/>
              </w:rPr>
              <w:t>R5-201991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2C68D4" w14:textId="77777777" w:rsidR="00D4531E" w:rsidRPr="00DD6CFB" w:rsidRDefault="00D4531E" w:rsidP="00DD6CFB">
            <w:pPr>
              <w:pStyle w:val="TAL"/>
              <w:rPr>
                <w:sz w:val="16"/>
                <w:szCs w:val="16"/>
                <w:lang w:eastAsia="en-US"/>
              </w:rPr>
            </w:pPr>
            <w:r w:rsidRPr="00DD6CFB">
              <w:rPr>
                <w:sz w:val="16"/>
                <w:szCs w:val="16"/>
                <w:lang w:eastAsia="en-US"/>
              </w:rPr>
              <w:t>1308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BE6C1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45E82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E8F22B" w14:textId="77777777" w:rsidR="00D4531E" w:rsidRPr="00DD6CFB" w:rsidRDefault="00D4531E" w:rsidP="00DD6CFB">
            <w:pPr>
              <w:pStyle w:val="TAL"/>
              <w:rPr>
                <w:sz w:val="16"/>
                <w:szCs w:val="16"/>
                <w:lang w:eastAsia="en-US"/>
              </w:rPr>
            </w:pPr>
            <w:r w:rsidRPr="00DD6CFB">
              <w:rPr>
                <w:sz w:val="16"/>
                <w:szCs w:val="16"/>
                <w:lang w:eastAsia="en-US"/>
              </w:rPr>
              <w:t>Editorial correction to test frequency clause numbering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9F4412"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99BBCB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6CC57F"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E18AE1"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99A963" w14:textId="77777777" w:rsidR="00D4531E" w:rsidRPr="00DD6CFB" w:rsidRDefault="00D4531E" w:rsidP="00DD6CFB">
            <w:pPr>
              <w:pStyle w:val="TAL"/>
              <w:rPr>
                <w:sz w:val="16"/>
                <w:szCs w:val="16"/>
                <w:lang w:eastAsia="en-US"/>
              </w:rPr>
            </w:pPr>
            <w:r w:rsidRPr="00DD6CFB">
              <w:rPr>
                <w:sz w:val="16"/>
                <w:szCs w:val="16"/>
                <w:lang w:eastAsia="en-US"/>
              </w:rPr>
              <w:t>R5-201995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041807" w14:textId="77777777" w:rsidR="00D4531E" w:rsidRPr="00DD6CFB" w:rsidRDefault="00D4531E" w:rsidP="00DD6CFB">
            <w:pPr>
              <w:pStyle w:val="TAL"/>
              <w:rPr>
                <w:sz w:val="16"/>
                <w:szCs w:val="16"/>
                <w:lang w:eastAsia="en-US"/>
              </w:rPr>
            </w:pPr>
            <w:r w:rsidRPr="00DD6CFB">
              <w:rPr>
                <w:sz w:val="16"/>
                <w:szCs w:val="16"/>
                <w:lang w:eastAsia="en-US"/>
              </w:rPr>
              <w:t>1312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1A8EF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EAC1E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1E0C58"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CA_n66B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CC59BF"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CB98FC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6A2B701"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B538000"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62434A" w14:textId="77777777" w:rsidR="00D4531E" w:rsidRPr="00DD6CFB" w:rsidRDefault="00D4531E" w:rsidP="00DD6CFB">
            <w:pPr>
              <w:pStyle w:val="TAL"/>
              <w:rPr>
                <w:sz w:val="16"/>
                <w:szCs w:val="16"/>
                <w:lang w:eastAsia="en-US"/>
              </w:rPr>
            </w:pPr>
            <w:r w:rsidRPr="00DD6CFB">
              <w:rPr>
                <w:sz w:val="16"/>
                <w:szCs w:val="16"/>
                <w:lang w:eastAsia="en-US"/>
              </w:rPr>
              <w:t>R5-201997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BC25B5" w14:textId="77777777" w:rsidR="00D4531E" w:rsidRPr="00DD6CFB" w:rsidRDefault="00D4531E" w:rsidP="00DD6CFB">
            <w:pPr>
              <w:pStyle w:val="TAL"/>
              <w:rPr>
                <w:sz w:val="16"/>
                <w:szCs w:val="16"/>
                <w:lang w:eastAsia="en-US"/>
              </w:rPr>
            </w:pPr>
            <w:r w:rsidRPr="00DD6CFB">
              <w:rPr>
                <w:sz w:val="16"/>
                <w:szCs w:val="16"/>
                <w:lang w:eastAsia="en-US"/>
              </w:rPr>
              <w:t>1314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FF509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C3A7C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07EE29"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n26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485A37"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3DB550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CC9330"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37927E"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FBE7DC" w14:textId="77777777" w:rsidR="00D4531E" w:rsidRPr="00DD6CFB" w:rsidRDefault="00D4531E" w:rsidP="00DD6CFB">
            <w:pPr>
              <w:pStyle w:val="TAL"/>
              <w:rPr>
                <w:sz w:val="16"/>
                <w:szCs w:val="16"/>
                <w:lang w:eastAsia="en-US"/>
              </w:rPr>
            </w:pPr>
            <w:r w:rsidRPr="00DD6CFB">
              <w:rPr>
                <w:sz w:val="16"/>
                <w:szCs w:val="16"/>
                <w:lang w:eastAsia="en-US"/>
              </w:rPr>
              <w:t>R5-201998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FA8E9A" w14:textId="77777777" w:rsidR="00D4531E" w:rsidRPr="00DD6CFB" w:rsidRDefault="00D4531E" w:rsidP="00DD6CFB">
            <w:pPr>
              <w:pStyle w:val="TAL"/>
              <w:rPr>
                <w:sz w:val="16"/>
                <w:szCs w:val="16"/>
                <w:lang w:eastAsia="en-US"/>
              </w:rPr>
            </w:pPr>
            <w:r w:rsidRPr="00DD6CFB">
              <w:rPr>
                <w:sz w:val="16"/>
                <w:szCs w:val="16"/>
                <w:lang w:eastAsia="en-US"/>
              </w:rPr>
              <w:t>1315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3DA62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1CEC5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A34694"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26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D78377"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7C7FA8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5AD859"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2A9525"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A85281" w14:textId="77777777" w:rsidR="00D4531E" w:rsidRPr="00DD6CFB" w:rsidRDefault="00D4531E" w:rsidP="00DD6CFB">
            <w:pPr>
              <w:pStyle w:val="TAL"/>
              <w:rPr>
                <w:sz w:val="16"/>
                <w:szCs w:val="16"/>
                <w:lang w:eastAsia="en-US"/>
              </w:rPr>
            </w:pPr>
            <w:r w:rsidRPr="00DD6CFB">
              <w:rPr>
                <w:sz w:val="16"/>
                <w:szCs w:val="16"/>
                <w:lang w:eastAsia="en-US"/>
              </w:rPr>
              <w:t>R5-201999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720332" w14:textId="77777777" w:rsidR="00D4531E" w:rsidRPr="00DD6CFB" w:rsidRDefault="00D4531E" w:rsidP="00DD6CFB">
            <w:pPr>
              <w:pStyle w:val="TAL"/>
              <w:rPr>
                <w:sz w:val="16"/>
                <w:szCs w:val="16"/>
                <w:lang w:eastAsia="en-US"/>
              </w:rPr>
            </w:pPr>
            <w:r w:rsidRPr="00DD6CFB">
              <w:rPr>
                <w:sz w:val="16"/>
                <w:szCs w:val="16"/>
                <w:lang w:eastAsia="en-US"/>
              </w:rPr>
              <w:t>1316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F150F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BB9EE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CB9380"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E68D4F"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1003C5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E3A799"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A17127"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97E8D1A" w14:textId="77777777" w:rsidR="00D4531E" w:rsidRPr="00DD6CFB" w:rsidRDefault="00D4531E" w:rsidP="00DD6CFB">
            <w:pPr>
              <w:pStyle w:val="TAL"/>
              <w:rPr>
                <w:sz w:val="16"/>
                <w:szCs w:val="16"/>
                <w:lang w:eastAsia="en-US"/>
              </w:rPr>
            </w:pPr>
            <w:r w:rsidRPr="00DD6CFB">
              <w:rPr>
                <w:sz w:val="16"/>
                <w:szCs w:val="16"/>
                <w:lang w:eastAsia="en-US"/>
              </w:rPr>
              <w:t>R5-202000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F81789" w14:textId="77777777" w:rsidR="00D4531E" w:rsidRPr="00DD6CFB" w:rsidRDefault="00D4531E" w:rsidP="00DD6CFB">
            <w:pPr>
              <w:pStyle w:val="TAL"/>
              <w:rPr>
                <w:sz w:val="16"/>
                <w:szCs w:val="16"/>
                <w:lang w:eastAsia="en-US"/>
              </w:rPr>
            </w:pPr>
            <w:r w:rsidRPr="00DD6CFB">
              <w:rPr>
                <w:sz w:val="16"/>
                <w:szCs w:val="16"/>
                <w:lang w:eastAsia="en-US"/>
              </w:rPr>
              <w:t>1317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AB844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FDDF9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77C1BB"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n48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FF1E8"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27BE74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183831"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306E1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FB6557" w14:textId="77777777" w:rsidR="00D4531E" w:rsidRPr="00DD6CFB" w:rsidRDefault="00D4531E" w:rsidP="00DD6CFB">
            <w:pPr>
              <w:pStyle w:val="TAL"/>
              <w:rPr>
                <w:sz w:val="16"/>
                <w:szCs w:val="16"/>
                <w:lang w:eastAsia="en-US"/>
              </w:rPr>
            </w:pPr>
            <w:r w:rsidRPr="00DD6CFB">
              <w:rPr>
                <w:sz w:val="16"/>
                <w:szCs w:val="16"/>
                <w:lang w:eastAsia="en-US"/>
              </w:rPr>
              <w:t>R5-202001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6BA005" w14:textId="77777777" w:rsidR="00D4531E" w:rsidRPr="00DD6CFB" w:rsidRDefault="00D4531E" w:rsidP="00DD6CFB">
            <w:pPr>
              <w:pStyle w:val="TAL"/>
              <w:rPr>
                <w:sz w:val="16"/>
                <w:szCs w:val="16"/>
                <w:lang w:eastAsia="en-US"/>
              </w:rPr>
            </w:pPr>
            <w:r w:rsidRPr="00DD6CFB">
              <w:rPr>
                <w:sz w:val="16"/>
                <w:szCs w:val="16"/>
                <w:lang w:eastAsia="en-US"/>
              </w:rPr>
              <w:t>1318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E6C72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729C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E7CE1A"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n65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DA8062"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060D01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66440B2"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12C574"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2DD658" w14:textId="77777777" w:rsidR="00D4531E" w:rsidRPr="00DD6CFB" w:rsidRDefault="00D4531E" w:rsidP="00DD6CFB">
            <w:pPr>
              <w:pStyle w:val="TAL"/>
              <w:rPr>
                <w:sz w:val="16"/>
                <w:szCs w:val="16"/>
                <w:lang w:eastAsia="en-US"/>
              </w:rPr>
            </w:pPr>
            <w:r w:rsidRPr="00DD6CFB">
              <w:rPr>
                <w:sz w:val="16"/>
                <w:szCs w:val="16"/>
                <w:lang w:eastAsia="en-US"/>
              </w:rPr>
              <w:t>R5-202024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84DAB0" w14:textId="77777777" w:rsidR="00D4531E" w:rsidRPr="00DD6CFB" w:rsidRDefault="00D4531E" w:rsidP="00DD6CFB">
            <w:pPr>
              <w:pStyle w:val="TAL"/>
              <w:rPr>
                <w:sz w:val="16"/>
                <w:szCs w:val="16"/>
                <w:lang w:eastAsia="en-US"/>
              </w:rPr>
            </w:pPr>
            <w:r w:rsidRPr="00DD6CFB">
              <w:rPr>
                <w:sz w:val="16"/>
                <w:szCs w:val="16"/>
                <w:lang w:eastAsia="en-US"/>
              </w:rPr>
              <w:t>1327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C6814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5A7D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9ACDBE" w14:textId="77777777" w:rsidR="00D4531E" w:rsidRPr="00DD6CFB" w:rsidRDefault="00D4531E" w:rsidP="00DD6CFB">
            <w:pPr>
              <w:pStyle w:val="TAL"/>
              <w:rPr>
                <w:sz w:val="16"/>
                <w:szCs w:val="16"/>
                <w:lang w:eastAsia="en-US"/>
              </w:rPr>
            </w:pPr>
            <w:r w:rsidRPr="00DD6CFB">
              <w:rPr>
                <w:sz w:val="16"/>
                <w:szCs w:val="16"/>
                <w:lang w:eastAsia="en-US"/>
              </w:rPr>
              <w:t>Update IE PDCP-Config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D3B8AE"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3D255CA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1AE262"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6BAB0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8C4AA8" w14:textId="77777777" w:rsidR="00D4531E" w:rsidRPr="00DD6CFB" w:rsidRDefault="00D4531E" w:rsidP="00DD6CFB">
            <w:pPr>
              <w:pStyle w:val="TAL"/>
              <w:rPr>
                <w:sz w:val="16"/>
                <w:szCs w:val="16"/>
                <w:lang w:eastAsia="en-US"/>
              </w:rPr>
            </w:pPr>
            <w:r w:rsidRPr="00DD6CFB">
              <w:rPr>
                <w:sz w:val="16"/>
                <w:szCs w:val="16"/>
                <w:lang w:eastAsia="en-US"/>
              </w:rPr>
              <w:t>R5-202123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19148E" w14:textId="77777777" w:rsidR="00D4531E" w:rsidRPr="00DD6CFB" w:rsidRDefault="00D4531E" w:rsidP="00DD6CFB">
            <w:pPr>
              <w:pStyle w:val="TAL"/>
              <w:rPr>
                <w:sz w:val="16"/>
                <w:szCs w:val="16"/>
                <w:lang w:eastAsia="en-US"/>
              </w:rPr>
            </w:pPr>
            <w:r w:rsidRPr="00DD6CFB">
              <w:rPr>
                <w:sz w:val="16"/>
                <w:szCs w:val="16"/>
                <w:lang w:eastAsia="en-US"/>
              </w:rPr>
              <w:t>1330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36597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11ECF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BC79F2" w14:textId="77777777" w:rsidR="00D4531E" w:rsidRPr="00DD6CFB" w:rsidRDefault="00D4531E" w:rsidP="00DD6CFB">
            <w:pPr>
              <w:pStyle w:val="TAL"/>
              <w:rPr>
                <w:sz w:val="16"/>
                <w:szCs w:val="16"/>
                <w:lang w:eastAsia="en-US"/>
              </w:rPr>
            </w:pPr>
            <w:r w:rsidRPr="00DD6CFB">
              <w:rPr>
                <w:sz w:val="16"/>
                <w:szCs w:val="16"/>
                <w:lang w:eastAsia="en-US"/>
              </w:rPr>
              <w:t>CR to 38.508-1 to clarify the test zone/quiet zone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9F3E4A"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ED02F9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D6015E2"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34672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7670EA6" w14:textId="77777777" w:rsidR="00D4531E" w:rsidRPr="00DD6CFB" w:rsidRDefault="00D4531E" w:rsidP="00DD6CFB">
            <w:pPr>
              <w:pStyle w:val="TAL"/>
              <w:rPr>
                <w:sz w:val="16"/>
                <w:szCs w:val="16"/>
                <w:lang w:eastAsia="en-US"/>
              </w:rPr>
            </w:pPr>
            <w:r w:rsidRPr="00DD6CFB">
              <w:rPr>
                <w:sz w:val="16"/>
                <w:szCs w:val="16"/>
                <w:lang w:eastAsia="en-US"/>
              </w:rPr>
              <w:t>R5-202186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A9E653" w14:textId="77777777" w:rsidR="00D4531E" w:rsidRPr="00DD6CFB" w:rsidRDefault="00D4531E" w:rsidP="00DD6CFB">
            <w:pPr>
              <w:pStyle w:val="TAL"/>
              <w:rPr>
                <w:sz w:val="16"/>
                <w:szCs w:val="16"/>
                <w:lang w:eastAsia="en-US"/>
              </w:rPr>
            </w:pPr>
            <w:r w:rsidRPr="00DD6CFB">
              <w:rPr>
                <w:sz w:val="16"/>
                <w:szCs w:val="16"/>
                <w:lang w:eastAsia="en-US"/>
              </w:rPr>
              <w:t>1333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F5C6D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D9BA8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D6F057" w14:textId="77777777" w:rsidR="00D4531E" w:rsidRPr="00DD6CFB" w:rsidRDefault="00D4531E" w:rsidP="00DD6CFB">
            <w:pPr>
              <w:pStyle w:val="TAL"/>
              <w:rPr>
                <w:sz w:val="16"/>
                <w:szCs w:val="16"/>
                <w:lang w:eastAsia="en-US"/>
              </w:rPr>
            </w:pPr>
            <w:r w:rsidRPr="00DD6CFB">
              <w:rPr>
                <w:sz w:val="16"/>
                <w:szCs w:val="16"/>
                <w:lang w:eastAsia="en-US"/>
              </w:rPr>
              <w:t>Addition of locationAndBandwidth in BWP for FR1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CF2522"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30D880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BD9993"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B99CAE"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BC97DA" w14:textId="77777777" w:rsidR="00D4531E" w:rsidRPr="00DD6CFB" w:rsidRDefault="00D4531E" w:rsidP="00DD6CFB">
            <w:pPr>
              <w:pStyle w:val="TAL"/>
              <w:rPr>
                <w:sz w:val="16"/>
                <w:szCs w:val="16"/>
                <w:lang w:eastAsia="en-US"/>
              </w:rPr>
            </w:pPr>
            <w:r w:rsidRPr="00DD6CFB">
              <w:rPr>
                <w:sz w:val="16"/>
                <w:szCs w:val="16"/>
                <w:lang w:eastAsia="en-US"/>
              </w:rPr>
              <w:t>R5-202210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1A5B77" w14:textId="77777777" w:rsidR="00D4531E" w:rsidRPr="00DD6CFB" w:rsidRDefault="00D4531E" w:rsidP="00DD6CFB">
            <w:pPr>
              <w:pStyle w:val="TAL"/>
              <w:rPr>
                <w:sz w:val="16"/>
                <w:szCs w:val="16"/>
                <w:lang w:eastAsia="en-US"/>
              </w:rPr>
            </w:pPr>
            <w:r w:rsidRPr="00DD6CFB">
              <w:rPr>
                <w:sz w:val="16"/>
                <w:szCs w:val="16"/>
                <w:lang w:eastAsia="en-US"/>
              </w:rPr>
              <w:t>1335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33B2D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605D9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F40768" w14:textId="77777777" w:rsidR="00D4531E" w:rsidRPr="00DD6CFB" w:rsidRDefault="00D4531E" w:rsidP="00DD6CFB">
            <w:pPr>
              <w:pStyle w:val="TAL"/>
              <w:rPr>
                <w:sz w:val="16"/>
                <w:szCs w:val="16"/>
                <w:lang w:eastAsia="en-US"/>
              </w:rPr>
            </w:pPr>
            <w:r w:rsidRPr="00DD6CFB">
              <w:rPr>
                <w:sz w:val="16"/>
                <w:szCs w:val="16"/>
                <w:lang w:eastAsia="en-US"/>
              </w:rPr>
              <w:t>Corrections on test frequencies for inter-band EN-DC configurations within FR1 for five bands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CD038A"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0F622F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28EFB3"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80A0D6"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A7007F" w14:textId="77777777" w:rsidR="00D4531E" w:rsidRPr="00DD6CFB" w:rsidRDefault="00D4531E" w:rsidP="00DD6CFB">
            <w:pPr>
              <w:pStyle w:val="TAL"/>
              <w:rPr>
                <w:sz w:val="16"/>
                <w:szCs w:val="16"/>
                <w:lang w:eastAsia="en-US"/>
              </w:rPr>
            </w:pPr>
            <w:r w:rsidRPr="00DD6CFB">
              <w:rPr>
                <w:sz w:val="16"/>
                <w:szCs w:val="16"/>
                <w:lang w:eastAsia="en-US"/>
              </w:rPr>
              <w:t>R5-202212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CAB7F1" w14:textId="77777777" w:rsidR="00D4531E" w:rsidRPr="00DD6CFB" w:rsidRDefault="00D4531E" w:rsidP="00DD6CFB">
            <w:pPr>
              <w:pStyle w:val="TAL"/>
              <w:rPr>
                <w:sz w:val="16"/>
                <w:szCs w:val="16"/>
                <w:lang w:eastAsia="en-US"/>
              </w:rPr>
            </w:pPr>
            <w:r w:rsidRPr="00DD6CFB">
              <w:rPr>
                <w:sz w:val="16"/>
                <w:szCs w:val="16"/>
                <w:lang w:eastAsia="en-US"/>
              </w:rPr>
              <w:t>1336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FF6E0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2D7F8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8133BB"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CA_n257x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AA6BCB"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015AF7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A72303"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F6EB0E"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EA43E12" w14:textId="77777777" w:rsidR="00D4531E" w:rsidRPr="00DD6CFB" w:rsidRDefault="00D4531E" w:rsidP="00DD6CFB">
            <w:pPr>
              <w:pStyle w:val="TAL"/>
              <w:rPr>
                <w:sz w:val="16"/>
                <w:szCs w:val="16"/>
                <w:lang w:eastAsia="en-US"/>
              </w:rPr>
            </w:pPr>
            <w:r w:rsidRPr="00DD6CFB">
              <w:rPr>
                <w:sz w:val="16"/>
                <w:szCs w:val="16"/>
                <w:lang w:eastAsia="en-US"/>
              </w:rPr>
              <w:t>R5-202213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EE050A" w14:textId="77777777" w:rsidR="00D4531E" w:rsidRPr="00DD6CFB" w:rsidRDefault="00D4531E" w:rsidP="00DD6CFB">
            <w:pPr>
              <w:pStyle w:val="TAL"/>
              <w:rPr>
                <w:sz w:val="16"/>
                <w:szCs w:val="16"/>
                <w:lang w:eastAsia="en-US"/>
              </w:rPr>
            </w:pPr>
            <w:r w:rsidRPr="00DD6CFB">
              <w:rPr>
                <w:sz w:val="16"/>
                <w:szCs w:val="16"/>
                <w:lang w:eastAsia="en-US"/>
              </w:rPr>
              <w:t>1337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443BE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BF77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129B67"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CA_n258x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E09736"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43C3FE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F9083A"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BD620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67636B" w14:textId="77777777" w:rsidR="00D4531E" w:rsidRPr="00DD6CFB" w:rsidRDefault="00D4531E" w:rsidP="00DD6CFB">
            <w:pPr>
              <w:pStyle w:val="TAL"/>
              <w:rPr>
                <w:sz w:val="16"/>
                <w:szCs w:val="16"/>
                <w:lang w:eastAsia="en-US"/>
              </w:rPr>
            </w:pPr>
            <w:r w:rsidRPr="00DD6CFB">
              <w:rPr>
                <w:sz w:val="16"/>
                <w:szCs w:val="16"/>
                <w:lang w:eastAsia="en-US"/>
              </w:rPr>
              <w:t>R5-202214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5DB96A" w14:textId="77777777" w:rsidR="00D4531E" w:rsidRPr="00DD6CFB" w:rsidRDefault="00D4531E" w:rsidP="00DD6CFB">
            <w:pPr>
              <w:pStyle w:val="TAL"/>
              <w:rPr>
                <w:sz w:val="16"/>
                <w:szCs w:val="16"/>
                <w:lang w:eastAsia="en-US"/>
              </w:rPr>
            </w:pPr>
            <w:r w:rsidRPr="00DD6CFB">
              <w:rPr>
                <w:sz w:val="16"/>
                <w:szCs w:val="16"/>
                <w:lang w:eastAsia="en-US"/>
              </w:rPr>
              <w:t>1338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9F048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7D93F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A284B5"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CA_n260x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C9F801"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87B3FD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66CD019"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780BA0"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362C9FA" w14:textId="77777777" w:rsidR="00D4531E" w:rsidRPr="00DD6CFB" w:rsidRDefault="00D4531E" w:rsidP="00DD6CFB">
            <w:pPr>
              <w:pStyle w:val="TAL"/>
              <w:rPr>
                <w:sz w:val="16"/>
                <w:szCs w:val="16"/>
                <w:lang w:eastAsia="en-US"/>
              </w:rPr>
            </w:pPr>
            <w:r w:rsidRPr="00DD6CFB">
              <w:rPr>
                <w:sz w:val="16"/>
                <w:szCs w:val="16"/>
                <w:lang w:eastAsia="en-US"/>
              </w:rPr>
              <w:t>R5-202215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EB2EEC" w14:textId="77777777" w:rsidR="00D4531E" w:rsidRPr="00DD6CFB" w:rsidRDefault="00D4531E" w:rsidP="00DD6CFB">
            <w:pPr>
              <w:pStyle w:val="TAL"/>
              <w:rPr>
                <w:sz w:val="16"/>
                <w:szCs w:val="16"/>
                <w:lang w:eastAsia="en-US"/>
              </w:rPr>
            </w:pPr>
            <w:r w:rsidRPr="00DD6CFB">
              <w:rPr>
                <w:sz w:val="16"/>
                <w:szCs w:val="16"/>
                <w:lang w:eastAsia="en-US"/>
              </w:rPr>
              <w:t>1339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73E8E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BBBA1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DEF713"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CA_n261x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B94AE7"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767FB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4CA5E5"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852206"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77263B" w14:textId="77777777" w:rsidR="00D4531E" w:rsidRPr="00DD6CFB" w:rsidRDefault="00D4531E" w:rsidP="00DD6CFB">
            <w:pPr>
              <w:pStyle w:val="TAL"/>
              <w:rPr>
                <w:sz w:val="16"/>
                <w:szCs w:val="16"/>
                <w:lang w:eastAsia="en-US"/>
              </w:rPr>
            </w:pPr>
            <w:r w:rsidRPr="00DD6CFB">
              <w:rPr>
                <w:sz w:val="16"/>
                <w:szCs w:val="16"/>
                <w:lang w:eastAsia="en-US"/>
              </w:rPr>
              <w:t>R5-202244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028E69" w14:textId="77777777" w:rsidR="00D4531E" w:rsidRPr="00DD6CFB" w:rsidRDefault="00D4531E" w:rsidP="00DD6CFB">
            <w:pPr>
              <w:pStyle w:val="TAL"/>
              <w:rPr>
                <w:sz w:val="16"/>
                <w:szCs w:val="16"/>
                <w:lang w:eastAsia="en-US"/>
              </w:rPr>
            </w:pPr>
            <w:r w:rsidRPr="00DD6CFB">
              <w:rPr>
                <w:sz w:val="16"/>
                <w:szCs w:val="16"/>
                <w:lang w:eastAsia="en-US"/>
              </w:rPr>
              <w:t>1343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1E17F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8AB6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91B0EC" w14:textId="77777777" w:rsidR="00D4531E" w:rsidRPr="00DD6CFB" w:rsidRDefault="00D4531E" w:rsidP="00DD6CFB">
            <w:pPr>
              <w:pStyle w:val="TAL"/>
              <w:rPr>
                <w:sz w:val="16"/>
                <w:szCs w:val="16"/>
                <w:lang w:eastAsia="en-US"/>
              </w:rPr>
            </w:pPr>
            <w:r w:rsidRPr="00DD6CFB">
              <w:rPr>
                <w:sz w:val="16"/>
                <w:szCs w:val="16"/>
                <w:lang w:eastAsia="en-US"/>
              </w:rPr>
              <w:t>Correction to nrofRBs under TRS CSI-FrequencyOccupation for Demod test cases with 10 MHz CBW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3D5163"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336D9D3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3AD526"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10148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2EF82E3" w14:textId="77777777" w:rsidR="00D4531E" w:rsidRPr="00DD6CFB" w:rsidRDefault="00D4531E" w:rsidP="00DD6CFB">
            <w:pPr>
              <w:pStyle w:val="TAL"/>
              <w:rPr>
                <w:sz w:val="16"/>
                <w:szCs w:val="16"/>
                <w:lang w:eastAsia="en-US"/>
              </w:rPr>
            </w:pPr>
            <w:r w:rsidRPr="00DD6CFB">
              <w:rPr>
                <w:sz w:val="16"/>
                <w:szCs w:val="16"/>
                <w:lang w:eastAsia="en-US"/>
              </w:rPr>
              <w:t>R5-202284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7D1921" w14:textId="77777777" w:rsidR="00D4531E" w:rsidRPr="00DD6CFB" w:rsidRDefault="00D4531E" w:rsidP="00DD6CFB">
            <w:pPr>
              <w:pStyle w:val="TAL"/>
              <w:rPr>
                <w:sz w:val="16"/>
                <w:szCs w:val="16"/>
                <w:lang w:eastAsia="en-US"/>
              </w:rPr>
            </w:pPr>
            <w:r w:rsidRPr="00DD6CFB">
              <w:rPr>
                <w:sz w:val="16"/>
                <w:szCs w:val="16"/>
                <w:lang w:eastAsia="en-US"/>
              </w:rPr>
              <w:t>1351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39D89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36C4E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2D175A" w14:textId="77777777" w:rsidR="00D4531E" w:rsidRPr="00DD6CFB" w:rsidRDefault="00D4531E" w:rsidP="00DD6CFB">
            <w:pPr>
              <w:pStyle w:val="TAL"/>
              <w:rPr>
                <w:sz w:val="16"/>
                <w:szCs w:val="16"/>
                <w:lang w:eastAsia="en-US"/>
              </w:rPr>
            </w:pPr>
            <w:r w:rsidRPr="00DD6CFB">
              <w:rPr>
                <w:sz w:val="16"/>
                <w:szCs w:val="16"/>
                <w:lang w:eastAsia="en-US"/>
              </w:rPr>
              <w:t>Correction to configuration bwp-id parameter in TCI-State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E5C970"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78B20F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340991"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5FABF5"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54BD42" w14:textId="77777777" w:rsidR="00D4531E" w:rsidRPr="00DD6CFB" w:rsidRDefault="00D4531E" w:rsidP="00DD6CFB">
            <w:pPr>
              <w:pStyle w:val="TAL"/>
              <w:rPr>
                <w:sz w:val="16"/>
                <w:szCs w:val="16"/>
                <w:lang w:eastAsia="en-US"/>
              </w:rPr>
            </w:pPr>
            <w:r w:rsidRPr="00DD6CFB">
              <w:rPr>
                <w:sz w:val="16"/>
                <w:szCs w:val="16"/>
                <w:lang w:eastAsia="en-US"/>
              </w:rPr>
              <w:t>R5-202409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ED4BFF" w14:textId="77777777" w:rsidR="00D4531E" w:rsidRPr="00DD6CFB" w:rsidRDefault="00D4531E" w:rsidP="00DD6CFB">
            <w:pPr>
              <w:pStyle w:val="TAL"/>
              <w:rPr>
                <w:sz w:val="16"/>
                <w:szCs w:val="16"/>
                <w:lang w:eastAsia="en-US"/>
              </w:rPr>
            </w:pPr>
            <w:r w:rsidRPr="00DD6CFB">
              <w:rPr>
                <w:sz w:val="16"/>
                <w:szCs w:val="16"/>
                <w:lang w:eastAsia="en-US"/>
              </w:rPr>
              <w:t>1354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891FE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997F1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AE5D17" w14:textId="77777777" w:rsidR="00D4531E" w:rsidRPr="00DD6CFB" w:rsidRDefault="00D4531E" w:rsidP="00DD6CFB">
            <w:pPr>
              <w:pStyle w:val="TAL"/>
              <w:rPr>
                <w:sz w:val="16"/>
                <w:szCs w:val="16"/>
                <w:lang w:eastAsia="en-US"/>
              </w:rPr>
            </w:pPr>
            <w:r w:rsidRPr="00DD6CFB">
              <w:rPr>
                <w:sz w:val="16"/>
                <w:szCs w:val="16"/>
                <w:lang w:eastAsia="en-US"/>
              </w:rPr>
              <w:t>Update PDCCH-ControlResourceSet for RRM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36283A"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D6EF4A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1C2B5C"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B84927"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DB4A1D" w14:textId="77777777" w:rsidR="00D4531E" w:rsidRPr="00DD6CFB" w:rsidRDefault="00D4531E" w:rsidP="00DD6CFB">
            <w:pPr>
              <w:pStyle w:val="TAL"/>
              <w:rPr>
                <w:sz w:val="16"/>
                <w:szCs w:val="16"/>
                <w:lang w:eastAsia="en-US"/>
              </w:rPr>
            </w:pPr>
            <w:r w:rsidRPr="00DD6CFB">
              <w:rPr>
                <w:sz w:val="16"/>
                <w:szCs w:val="16"/>
                <w:lang w:eastAsia="en-US"/>
              </w:rPr>
              <w:t>R5-202410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B71891" w14:textId="77777777" w:rsidR="00D4531E" w:rsidRPr="00DD6CFB" w:rsidRDefault="00D4531E" w:rsidP="00DD6CFB">
            <w:pPr>
              <w:pStyle w:val="TAL"/>
              <w:rPr>
                <w:sz w:val="16"/>
                <w:szCs w:val="16"/>
                <w:lang w:eastAsia="en-US"/>
              </w:rPr>
            </w:pPr>
            <w:r w:rsidRPr="00DD6CFB">
              <w:rPr>
                <w:sz w:val="16"/>
                <w:szCs w:val="16"/>
                <w:lang w:eastAsia="en-US"/>
              </w:rPr>
              <w:t>1355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36714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A5962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7D2CD4" w14:textId="77777777" w:rsidR="00D4531E" w:rsidRPr="00DD6CFB" w:rsidRDefault="00D4531E" w:rsidP="00DD6CFB">
            <w:pPr>
              <w:pStyle w:val="TAL"/>
              <w:rPr>
                <w:sz w:val="16"/>
                <w:szCs w:val="16"/>
                <w:lang w:eastAsia="en-US"/>
              </w:rPr>
            </w:pPr>
            <w:r w:rsidRPr="00DD6CFB">
              <w:rPr>
                <w:sz w:val="16"/>
                <w:szCs w:val="16"/>
                <w:lang w:eastAsia="en-US"/>
              </w:rPr>
              <w:t>Addition Physical Layer Parameter section for RRM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2DADBD"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4359D6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4AC0E45"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AC4CFA"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11D97A" w14:textId="77777777" w:rsidR="00D4531E" w:rsidRPr="00DD6CFB" w:rsidRDefault="00D4531E" w:rsidP="00DD6CFB">
            <w:pPr>
              <w:pStyle w:val="TAL"/>
              <w:rPr>
                <w:sz w:val="16"/>
                <w:szCs w:val="16"/>
                <w:lang w:eastAsia="en-US"/>
              </w:rPr>
            </w:pPr>
            <w:r w:rsidRPr="00DD6CFB">
              <w:rPr>
                <w:sz w:val="16"/>
                <w:szCs w:val="16"/>
                <w:lang w:eastAsia="en-US"/>
              </w:rPr>
              <w:t>R5-202449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D1022C" w14:textId="77777777" w:rsidR="00D4531E" w:rsidRPr="00DD6CFB" w:rsidRDefault="00D4531E" w:rsidP="00DD6CFB">
            <w:pPr>
              <w:pStyle w:val="TAL"/>
              <w:rPr>
                <w:sz w:val="16"/>
                <w:szCs w:val="16"/>
                <w:lang w:eastAsia="en-US"/>
              </w:rPr>
            </w:pPr>
            <w:r w:rsidRPr="00DD6CFB">
              <w:rPr>
                <w:sz w:val="16"/>
                <w:szCs w:val="16"/>
                <w:lang w:eastAsia="en-US"/>
              </w:rPr>
              <w:t>1356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4D3E8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65AF1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FA0514" w14:textId="77777777" w:rsidR="00D4531E" w:rsidRPr="00DD6CFB" w:rsidRDefault="00D4531E" w:rsidP="00DD6CFB">
            <w:pPr>
              <w:pStyle w:val="TAL"/>
              <w:rPr>
                <w:sz w:val="16"/>
                <w:szCs w:val="16"/>
                <w:lang w:eastAsia="en-US"/>
              </w:rPr>
            </w:pPr>
            <w:r w:rsidRPr="00DD6CFB">
              <w:rPr>
                <w:sz w:val="16"/>
                <w:szCs w:val="16"/>
                <w:lang w:eastAsia="en-US"/>
              </w:rPr>
              <w:t>Correction of test frequencies for DC n71AA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A1AB4F"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3E8EFB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E4A953"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40A960"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AE81A4" w14:textId="77777777" w:rsidR="00D4531E" w:rsidRPr="00DD6CFB" w:rsidRDefault="00D4531E" w:rsidP="00DD6CFB">
            <w:pPr>
              <w:pStyle w:val="TAL"/>
              <w:rPr>
                <w:sz w:val="16"/>
                <w:szCs w:val="16"/>
                <w:lang w:eastAsia="en-US"/>
              </w:rPr>
            </w:pPr>
            <w:r w:rsidRPr="00DD6CFB">
              <w:rPr>
                <w:sz w:val="16"/>
                <w:szCs w:val="16"/>
                <w:lang w:eastAsia="en-US"/>
              </w:rPr>
              <w:t>R5-202486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B07281" w14:textId="77777777" w:rsidR="00D4531E" w:rsidRPr="00DD6CFB" w:rsidRDefault="00D4531E" w:rsidP="00DD6CFB">
            <w:pPr>
              <w:pStyle w:val="TAL"/>
              <w:rPr>
                <w:sz w:val="16"/>
                <w:szCs w:val="16"/>
                <w:lang w:eastAsia="en-US"/>
              </w:rPr>
            </w:pPr>
            <w:r w:rsidRPr="00DD6CFB">
              <w:rPr>
                <w:sz w:val="16"/>
                <w:szCs w:val="16"/>
                <w:lang w:eastAsia="en-US"/>
              </w:rPr>
              <w:t>1358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25978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32052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FBB7F3" w14:textId="77777777" w:rsidR="00D4531E" w:rsidRPr="00DD6CFB" w:rsidRDefault="00D4531E" w:rsidP="00DD6CFB">
            <w:pPr>
              <w:pStyle w:val="TAL"/>
              <w:rPr>
                <w:sz w:val="16"/>
                <w:szCs w:val="16"/>
                <w:lang w:eastAsia="en-US"/>
              </w:rPr>
            </w:pPr>
            <w:r w:rsidRPr="00DD6CFB">
              <w:rPr>
                <w:sz w:val="16"/>
                <w:szCs w:val="16"/>
                <w:lang w:eastAsia="en-US"/>
              </w:rPr>
              <w:t>Correction to content of EF5GSN3GPPLOCI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CCD3E0"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67E16D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425524"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C92F5A"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2A717B" w14:textId="77777777" w:rsidR="00D4531E" w:rsidRPr="00DD6CFB" w:rsidRDefault="00D4531E" w:rsidP="00DD6CFB">
            <w:pPr>
              <w:pStyle w:val="TAL"/>
              <w:rPr>
                <w:sz w:val="16"/>
                <w:szCs w:val="16"/>
                <w:lang w:eastAsia="en-US"/>
              </w:rPr>
            </w:pPr>
            <w:r w:rsidRPr="00DD6CFB">
              <w:rPr>
                <w:sz w:val="16"/>
                <w:szCs w:val="16"/>
                <w:lang w:eastAsia="en-US"/>
              </w:rPr>
              <w:t>R5-202525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5030BC" w14:textId="77777777" w:rsidR="00D4531E" w:rsidRPr="00DD6CFB" w:rsidRDefault="00D4531E" w:rsidP="00DD6CFB">
            <w:pPr>
              <w:pStyle w:val="TAL"/>
              <w:rPr>
                <w:sz w:val="16"/>
                <w:szCs w:val="16"/>
                <w:lang w:eastAsia="en-US"/>
              </w:rPr>
            </w:pPr>
            <w:r w:rsidRPr="00DD6CFB">
              <w:rPr>
                <w:sz w:val="16"/>
                <w:szCs w:val="16"/>
                <w:lang w:eastAsia="en-US"/>
              </w:rPr>
              <w:t>1360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6A66D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F888C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A3C3AA" w14:textId="77777777" w:rsidR="00D4531E" w:rsidRPr="00DD6CFB" w:rsidRDefault="00D4531E" w:rsidP="00DD6CFB">
            <w:pPr>
              <w:pStyle w:val="TAL"/>
              <w:rPr>
                <w:sz w:val="16"/>
                <w:szCs w:val="16"/>
                <w:lang w:eastAsia="en-US"/>
              </w:rPr>
            </w:pPr>
            <w:r w:rsidRPr="00DD6CFB">
              <w:rPr>
                <w:sz w:val="16"/>
                <w:szCs w:val="16"/>
                <w:lang w:eastAsia="en-US"/>
              </w:rPr>
              <w:t>Correction to System Information Combination for 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95F8FE"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84997B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402061"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27325B"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C3B67B" w14:textId="77777777" w:rsidR="00D4531E" w:rsidRPr="00DD6CFB" w:rsidRDefault="00D4531E" w:rsidP="00DD6CFB">
            <w:pPr>
              <w:pStyle w:val="TAL"/>
              <w:rPr>
                <w:sz w:val="16"/>
                <w:szCs w:val="16"/>
                <w:lang w:eastAsia="en-US"/>
              </w:rPr>
            </w:pPr>
            <w:r w:rsidRPr="00DD6CFB">
              <w:rPr>
                <w:sz w:val="16"/>
                <w:szCs w:val="16"/>
                <w:lang w:eastAsia="en-US"/>
              </w:rPr>
              <w:t>R5-202531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3C7C66" w14:textId="77777777" w:rsidR="00D4531E" w:rsidRPr="00DD6CFB" w:rsidRDefault="00D4531E" w:rsidP="00DD6CFB">
            <w:pPr>
              <w:pStyle w:val="TAL"/>
              <w:rPr>
                <w:sz w:val="16"/>
                <w:szCs w:val="16"/>
                <w:lang w:eastAsia="en-US"/>
              </w:rPr>
            </w:pPr>
            <w:r w:rsidRPr="00DD6CFB">
              <w:rPr>
                <w:sz w:val="16"/>
                <w:szCs w:val="16"/>
                <w:lang w:eastAsia="en-US"/>
              </w:rPr>
              <w:t>1353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7D4E9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3CC22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F1676E" w14:textId="77777777" w:rsidR="00D4531E" w:rsidRPr="00DD6CFB" w:rsidRDefault="00D4531E" w:rsidP="00DD6CFB">
            <w:pPr>
              <w:pStyle w:val="TAL"/>
              <w:rPr>
                <w:sz w:val="16"/>
                <w:szCs w:val="16"/>
                <w:lang w:eastAsia="en-US"/>
              </w:rPr>
            </w:pPr>
            <w:r w:rsidRPr="00DD6CFB">
              <w:rPr>
                <w:sz w:val="16"/>
                <w:szCs w:val="16"/>
                <w:lang w:eastAsia="en-US"/>
              </w:rPr>
              <w:t>Addition of R16 new channel bandwidths for n1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1993D9"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A9AE69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4F186F"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692DF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146BAA" w14:textId="77777777" w:rsidR="00D4531E" w:rsidRPr="00DD6CFB" w:rsidRDefault="00D4531E" w:rsidP="00DD6CFB">
            <w:pPr>
              <w:pStyle w:val="TAL"/>
              <w:rPr>
                <w:sz w:val="16"/>
                <w:szCs w:val="16"/>
                <w:lang w:eastAsia="en-US"/>
              </w:rPr>
            </w:pPr>
            <w:r w:rsidRPr="00DD6CFB">
              <w:rPr>
                <w:sz w:val="16"/>
                <w:szCs w:val="16"/>
                <w:lang w:eastAsia="en-US"/>
              </w:rPr>
              <w:t>R5-202534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732EEC" w14:textId="77777777" w:rsidR="00D4531E" w:rsidRPr="00DD6CFB" w:rsidRDefault="00D4531E" w:rsidP="00DD6CFB">
            <w:pPr>
              <w:pStyle w:val="TAL"/>
              <w:rPr>
                <w:sz w:val="16"/>
                <w:szCs w:val="16"/>
                <w:lang w:eastAsia="en-US"/>
              </w:rPr>
            </w:pPr>
            <w:r w:rsidRPr="00DD6CFB">
              <w:rPr>
                <w:sz w:val="16"/>
                <w:szCs w:val="16"/>
                <w:lang w:eastAsia="en-US"/>
              </w:rPr>
              <w:t>1266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DC0F9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EF77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774687" w14:textId="77777777" w:rsidR="00D4531E" w:rsidRPr="00DD6CFB" w:rsidRDefault="00D4531E" w:rsidP="00DD6CFB">
            <w:pPr>
              <w:pStyle w:val="TAL"/>
              <w:rPr>
                <w:sz w:val="16"/>
                <w:szCs w:val="16"/>
                <w:lang w:eastAsia="en-US"/>
              </w:rPr>
            </w:pPr>
            <w:r w:rsidRPr="00DD6CFB">
              <w:rPr>
                <w:sz w:val="16"/>
                <w:szCs w:val="16"/>
                <w:lang w:eastAsia="en-US"/>
              </w:rPr>
              <w:t>Removal of USIM configuration 14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D968EC"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6CE5D5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38CD735"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28CBCB"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1F05C9" w14:textId="77777777" w:rsidR="00D4531E" w:rsidRPr="00DD6CFB" w:rsidRDefault="00D4531E" w:rsidP="00DD6CFB">
            <w:pPr>
              <w:pStyle w:val="TAL"/>
              <w:rPr>
                <w:sz w:val="16"/>
                <w:szCs w:val="16"/>
                <w:lang w:eastAsia="en-US"/>
              </w:rPr>
            </w:pPr>
            <w:r w:rsidRPr="00DD6CFB">
              <w:rPr>
                <w:sz w:val="16"/>
                <w:szCs w:val="16"/>
                <w:lang w:eastAsia="en-US"/>
              </w:rPr>
              <w:t>R5-202549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2DBE19" w14:textId="77777777" w:rsidR="00D4531E" w:rsidRPr="00DD6CFB" w:rsidRDefault="00D4531E" w:rsidP="00DD6CFB">
            <w:pPr>
              <w:pStyle w:val="TAL"/>
              <w:rPr>
                <w:sz w:val="16"/>
                <w:szCs w:val="16"/>
                <w:lang w:eastAsia="en-US"/>
              </w:rPr>
            </w:pPr>
            <w:r w:rsidRPr="00DD6CFB">
              <w:rPr>
                <w:sz w:val="16"/>
                <w:szCs w:val="16"/>
                <w:lang w:eastAsia="en-US"/>
              </w:rPr>
              <w:t>1350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E282E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C485C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4CDD11" w14:textId="77777777" w:rsidR="00D4531E" w:rsidRPr="00DD6CFB" w:rsidRDefault="00D4531E" w:rsidP="00DD6CFB">
            <w:pPr>
              <w:pStyle w:val="TAL"/>
              <w:rPr>
                <w:sz w:val="16"/>
                <w:szCs w:val="16"/>
                <w:lang w:eastAsia="en-US"/>
              </w:rPr>
            </w:pPr>
            <w:r w:rsidRPr="00DD6CFB">
              <w:rPr>
                <w:sz w:val="16"/>
                <w:szCs w:val="16"/>
                <w:lang w:eastAsia="en-US"/>
              </w:rPr>
              <w:t>Aligning the tabular representation of ASN.1 with PRD13 sections 4.8 and 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C98A60"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8DC9BA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E0A67A"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5F9387"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AB6999" w14:textId="77777777" w:rsidR="00D4531E" w:rsidRPr="00DD6CFB" w:rsidRDefault="00D4531E" w:rsidP="00DD6CFB">
            <w:pPr>
              <w:pStyle w:val="TAL"/>
              <w:rPr>
                <w:sz w:val="16"/>
                <w:szCs w:val="16"/>
                <w:lang w:eastAsia="en-US"/>
              </w:rPr>
            </w:pPr>
            <w:r w:rsidRPr="00DD6CFB">
              <w:rPr>
                <w:sz w:val="16"/>
                <w:szCs w:val="16"/>
                <w:lang w:eastAsia="en-US"/>
              </w:rPr>
              <w:t>R5-202554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FEFE54" w14:textId="77777777" w:rsidR="00D4531E" w:rsidRPr="00DD6CFB" w:rsidRDefault="00D4531E" w:rsidP="00DD6CFB">
            <w:pPr>
              <w:pStyle w:val="TAL"/>
              <w:rPr>
                <w:sz w:val="16"/>
                <w:szCs w:val="16"/>
                <w:lang w:eastAsia="en-US"/>
              </w:rPr>
            </w:pPr>
            <w:r w:rsidRPr="00DD6CFB">
              <w:rPr>
                <w:sz w:val="16"/>
                <w:szCs w:val="16"/>
                <w:lang w:eastAsia="en-US"/>
              </w:rPr>
              <w:t>1252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6FBE0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D8C58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1F1A2C" w14:textId="77777777" w:rsidR="00D4531E" w:rsidRPr="00DD6CFB" w:rsidRDefault="00D4531E" w:rsidP="00DD6CFB">
            <w:pPr>
              <w:pStyle w:val="TAL"/>
              <w:rPr>
                <w:sz w:val="16"/>
                <w:szCs w:val="16"/>
                <w:lang w:eastAsia="en-US"/>
              </w:rPr>
            </w:pPr>
            <w:r w:rsidRPr="00DD6CFB">
              <w:rPr>
                <w:sz w:val="16"/>
                <w:szCs w:val="16"/>
                <w:lang w:eastAsia="en-US"/>
              </w:rPr>
              <w:t>Updates to PDCCH-ConfigCommon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3BD80F"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1EDDF7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4B43B5"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7156E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1F1E08" w14:textId="77777777" w:rsidR="00D4531E" w:rsidRPr="00DD6CFB" w:rsidRDefault="00D4531E" w:rsidP="00DD6CFB">
            <w:pPr>
              <w:pStyle w:val="TAL"/>
              <w:rPr>
                <w:sz w:val="16"/>
                <w:szCs w:val="16"/>
                <w:lang w:eastAsia="en-US"/>
              </w:rPr>
            </w:pPr>
            <w:r w:rsidRPr="00DD6CFB">
              <w:rPr>
                <w:sz w:val="16"/>
                <w:szCs w:val="16"/>
                <w:lang w:eastAsia="en-US"/>
              </w:rPr>
              <w:t>R5-202561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CFCB2E" w14:textId="77777777" w:rsidR="00D4531E" w:rsidRPr="00DD6CFB" w:rsidRDefault="00D4531E" w:rsidP="00DD6CFB">
            <w:pPr>
              <w:pStyle w:val="TAL"/>
              <w:rPr>
                <w:sz w:val="16"/>
                <w:szCs w:val="16"/>
                <w:lang w:eastAsia="en-US"/>
              </w:rPr>
            </w:pPr>
            <w:r w:rsidRPr="00DD6CFB">
              <w:rPr>
                <w:sz w:val="16"/>
                <w:szCs w:val="16"/>
                <w:lang w:eastAsia="en-US"/>
              </w:rPr>
              <w:t>1226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B29F5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97C1B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EF8615" w14:textId="77777777" w:rsidR="00D4531E" w:rsidRPr="00DD6CFB" w:rsidRDefault="00D4531E" w:rsidP="00DD6CFB">
            <w:pPr>
              <w:pStyle w:val="TAL"/>
              <w:rPr>
                <w:sz w:val="16"/>
                <w:szCs w:val="16"/>
                <w:lang w:eastAsia="en-US"/>
              </w:rPr>
            </w:pPr>
            <w:r w:rsidRPr="00DD6CFB">
              <w:rPr>
                <w:sz w:val="16"/>
                <w:szCs w:val="16"/>
                <w:lang w:eastAsia="en-US"/>
              </w:rPr>
              <w:t>Update IE default content for control resource set establishment and common search space mapping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F7D688"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77E8ACE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A2E40C"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1377F3"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ED8C14" w14:textId="77777777" w:rsidR="00D4531E" w:rsidRPr="00DD6CFB" w:rsidRDefault="00D4531E" w:rsidP="00DD6CFB">
            <w:pPr>
              <w:pStyle w:val="TAL"/>
              <w:rPr>
                <w:sz w:val="16"/>
                <w:szCs w:val="16"/>
                <w:lang w:eastAsia="en-US"/>
              </w:rPr>
            </w:pPr>
            <w:r w:rsidRPr="00DD6CFB">
              <w:rPr>
                <w:sz w:val="16"/>
                <w:szCs w:val="16"/>
                <w:lang w:eastAsia="en-US"/>
              </w:rPr>
              <w:t>R5-202562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23BD33" w14:textId="77777777" w:rsidR="00D4531E" w:rsidRPr="00DD6CFB" w:rsidRDefault="00D4531E" w:rsidP="00DD6CFB">
            <w:pPr>
              <w:pStyle w:val="TAL"/>
              <w:rPr>
                <w:sz w:val="16"/>
                <w:szCs w:val="16"/>
                <w:lang w:eastAsia="en-US"/>
              </w:rPr>
            </w:pPr>
            <w:r w:rsidRPr="00DD6CFB">
              <w:rPr>
                <w:sz w:val="16"/>
                <w:szCs w:val="16"/>
                <w:lang w:eastAsia="en-US"/>
              </w:rPr>
              <w:t>1229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1E108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6C5A4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CFB306" w14:textId="77777777" w:rsidR="00D4531E" w:rsidRPr="00DD6CFB" w:rsidRDefault="00D4531E" w:rsidP="00DD6CFB">
            <w:pPr>
              <w:pStyle w:val="TAL"/>
              <w:rPr>
                <w:sz w:val="16"/>
                <w:szCs w:val="16"/>
                <w:lang w:eastAsia="en-US"/>
              </w:rPr>
            </w:pPr>
            <w:r w:rsidRPr="00DD6CFB">
              <w:rPr>
                <w:sz w:val="16"/>
                <w:szCs w:val="16"/>
                <w:lang w:eastAsia="en-US"/>
              </w:rPr>
              <w:t>Update to 4.9.6.3 Switch off  Power off procedure in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13E298"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E22217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3DB891"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DE5164"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E54470" w14:textId="77777777" w:rsidR="00D4531E" w:rsidRPr="00DD6CFB" w:rsidRDefault="00D4531E" w:rsidP="00DD6CFB">
            <w:pPr>
              <w:pStyle w:val="TAL"/>
              <w:rPr>
                <w:sz w:val="16"/>
                <w:szCs w:val="16"/>
                <w:lang w:eastAsia="en-US"/>
              </w:rPr>
            </w:pPr>
            <w:r w:rsidRPr="00DD6CFB">
              <w:rPr>
                <w:sz w:val="16"/>
                <w:szCs w:val="16"/>
                <w:lang w:eastAsia="en-US"/>
              </w:rPr>
              <w:t>R5-202563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7F7819" w14:textId="77777777" w:rsidR="00D4531E" w:rsidRPr="00DD6CFB" w:rsidRDefault="00D4531E" w:rsidP="00DD6CFB">
            <w:pPr>
              <w:pStyle w:val="TAL"/>
              <w:rPr>
                <w:sz w:val="16"/>
                <w:szCs w:val="16"/>
                <w:lang w:eastAsia="en-US"/>
              </w:rPr>
            </w:pPr>
            <w:r w:rsidRPr="00DD6CFB">
              <w:rPr>
                <w:sz w:val="16"/>
                <w:szCs w:val="16"/>
                <w:lang w:eastAsia="en-US"/>
              </w:rPr>
              <w:t>1231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2F10D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656C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5B28F8" w14:textId="77777777" w:rsidR="00D4531E" w:rsidRPr="00DD6CFB" w:rsidRDefault="00D4531E" w:rsidP="00DD6CFB">
            <w:pPr>
              <w:pStyle w:val="TAL"/>
              <w:rPr>
                <w:sz w:val="16"/>
                <w:szCs w:val="16"/>
                <w:lang w:eastAsia="en-US"/>
              </w:rPr>
            </w:pPr>
            <w:r w:rsidRPr="00DD6CFB">
              <w:rPr>
                <w:sz w:val="16"/>
                <w:szCs w:val="16"/>
                <w:lang w:eastAsia="en-US"/>
              </w:rPr>
              <w:t>Correction to Table 4.9.7.2.3-1-Tracking Area Update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3F796E"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1A4DD9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69B389"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194D56"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B8A96A" w14:textId="77777777" w:rsidR="00D4531E" w:rsidRPr="00DD6CFB" w:rsidRDefault="00D4531E" w:rsidP="00DD6CFB">
            <w:pPr>
              <w:pStyle w:val="TAL"/>
              <w:rPr>
                <w:sz w:val="16"/>
                <w:szCs w:val="16"/>
                <w:lang w:eastAsia="en-US"/>
              </w:rPr>
            </w:pPr>
            <w:r w:rsidRPr="00DD6CFB">
              <w:rPr>
                <w:sz w:val="16"/>
                <w:szCs w:val="16"/>
                <w:lang w:eastAsia="en-US"/>
              </w:rPr>
              <w:t>R5-202564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484B28" w14:textId="77777777" w:rsidR="00D4531E" w:rsidRPr="00DD6CFB" w:rsidRDefault="00D4531E" w:rsidP="00DD6CFB">
            <w:pPr>
              <w:pStyle w:val="TAL"/>
              <w:rPr>
                <w:sz w:val="16"/>
                <w:szCs w:val="16"/>
                <w:lang w:eastAsia="en-US"/>
              </w:rPr>
            </w:pPr>
            <w:r w:rsidRPr="00DD6CFB">
              <w:rPr>
                <w:sz w:val="16"/>
                <w:szCs w:val="16"/>
                <w:lang w:eastAsia="en-US"/>
              </w:rPr>
              <w:t>1236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781CE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FA1F9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9BA55F" w14:textId="77777777" w:rsidR="00D4531E" w:rsidRPr="00DD6CFB" w:rsidRDefault="00D4531E" w:rsidP="00DD6CFB">
            <w:pPr>
              <w:pStyle w:val="TAL"/>
              <w:rPr>
                <w:sz w:val="16"/>
                <w:szCs w:val="16"/>
                <w:lang w:eastAsia="en-US"/>
              </w:rPr>
            </w:pPr>
            <w:r w:rsidRPr="00DD6CFB">
              <w:rPr>
                <w:sz w:val="16"/>
                <w:szCs w:val="16"/>
                <w:lang w:eastAsia="en-US"/>
              </w:rPr>
              <w:t>Correction to Table 4.5.2.2-2-Adding second SMC procedure for Selected EPS NAS security algorithms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241775"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F0C1D1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D4B307"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E50BF5"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086596" w14:textId="77777777" w:rsidR="00D4531E" w:rsidRPr="00DD6CFB" w:rsidRDefault="00D4531E" w:rsidP="00DD6CFB">
            <w:pPr>
              <w:pStyle w:val="TAL"/>
              <w:rPr>
                <w:sz w:val="16"/>
                <w:szCs w:val="16"/>
                <w:lang w:eastAsia="en-US"/>
              </w:rPr>
            </w:pPr>
            <w:r w:rsidRPr="00DD6CFB">
              <w:rPr>
                <w:sz w:val="16"/>
                <w:szCs w:val="16"/>
                <w:lang w:eastAsia="en-US"/>
              </w:rPr>
              <w:t>R5-202565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2DEC16" w14:textId="77777777" w:rsidR="00D4531E" w:rsidRPr="00DD6CFB" w:rsidRDefault="00D4531E" w:rsidP="00DD6CFB">
            <w:pPr>
              <w:pStyle w:val="TAL"/>
              <w:rPr>
                <w:sz w:val="16"/>
                <w:szCs w:val="16"/>
                <w:lang w:eastAsia="en-US"/>
              </w:rPr>
            </w:pPr>
            <w:r w:rsidRPr="00DD6CFB">
              <w:rPr>
                <w:sz w:val="16"/>
                <w:szCs w:val="16"/>
                <w:lang w:eastAsia="en-US"/>
              </w:rPr>
              <w:t>1237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C6AB2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A0187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D729EF" w14:textId="77777777" w:rsidR="00D4531E" w:rsidRPr="00DD6CFB" w:rsidRDefault="00D4531E" w:rsidP="00DD6CFB">
            <w:pPr>
              <w:pStyle w:val="TAL"/>
              <w:rPr>
                <w:sz w:val="16"/>
                <w:szCs w:val="16"/>
                <w:lang w:eastAsia="en-US"/>
              </w:rPr>
            </w:pPr>
            <w:r w:rsidRPr="00DD6CFB">
              <w:rPr>
                <w:sz w:val="16"/>
                <w:szCs w:val="16"/>
                <w:lang w:eastAsia="en-US"/>
              </w:rPr>
              <w:t>Clarification to ROUND for negative Threshold values in SIB1 and SIB4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7058D1"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7CB1A8F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C52A63"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F7FDCB"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D028D0" w14:textId="77777777" w:rsidR="00D4531E" w:rsidRPr="00DD6CFB" w:rsidRDefault="00D4531E" w:rsidP="00DD6CFB">
            <w:pPr>
              <w:pStyle w:val="TAL"/>
              <w:rPr>
                <w:sz w:val="16"/>
                <w:szCs w:val="16"/>
                <w:lang w:eastAsia="en-US"/>
              </w:rPr>
            </w:pPr>
            <w:r w:rsidRPr="00DD6CFB">
              <w:rPr>
                <w:sz w:val="16"/>
                <w:szCs w:val="16"/>
                <w:lang w:eastAsia="en-US"/>
              </w:rPr>
              <w:t>R5-202573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BAAC20" w14:textId="77777777" w:rsidR="00D4531E" w:rsidRPr="00DD6CFB" w:rsidRDefault="00D4531E" w:rsidP="00DD6CFB">
            <w:pPr>
              <w:pStyle w:val="TAL"/>
              <w:rPr>
                <w:sz w:val="16"/>
                <w:szCs w:val="16"/>
                <w:lang w:eastAsia="en-US"/>
              </w:rPr>
            </w:pPr>
            <w:r w:rsidRPr="00DD6CFB">
              <w:rPr>
                <w:sz w:val="16"/>
                <w:szCs w:val="16"/>
                <w:lang w:eastAsia="en-US"/>
              </w:rPr>
              <w:t>1251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6A051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5134E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67E9C0" w14:textId="77777777" w:rsidR="00D4531E" w:rsidRPr="00DD6CFB" w:rsidRDefault="00D4531E" w:rsidP="00DD6CFB">
            <w:pPr>
              <w:pStyle w:val="TAL"/>
              <w:rPr>
                <w:sz w:val="16"/>
                <w:szCs w:val="16"/>
                <w:lang w:eastAsia="en-US"/>
              </w:rPr>
            </w:pPr>
            <w:r w:rsidRPr="00DD6CFB">
              <w:rPr>
                <w:sz w:val="16"/>
                <w:szCs w:val="16"/>
                <w:lang w:eastAsia="en-US"/>
              </w:rPr>
              <w:t>Updates to test frequency definitions for SDL NR bands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7F1E13"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A006CB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AD46A2"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7B8268"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46832F" w14:textId="77777777" w:rsidR="00D4531E" w:rsidRPr="00DD6CFB" w:rsidRDefault="00D4531E" w:rsidP="00DD6CFB">
            <w:pPr>
              <w:pStyle w:val="TAL"/>
              <w:rPr>
                <w:sz w:val="16"/>
                <w:szCs w:val="16"/>
                <w:lang w:eastAsia="en-US"/>
              </w:rPr>
            </w:pPr>
            <w:r w:rsidRPr="00DD6CFB">
              <w:rPr>
                <w:sz w:val="16"/>
                <w:szCs w:val="16"/>
                <w:lang w:eastAsia="en-US"/>
              </w:rPr>
              <w:t>R5-202574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236CC8" w14:textId="77777777" w:rsidR="00D4531E" w:rsidRPr="00DD6CFB" w:rsidRDefault="00D4531E" w:rsidP="00DD6CFB">
            <w:pPr>
              <w:pStyle w:val="TAL"/>
              <w:rPr>
                <w:sz w:val="16"/>
                <w:szCs w:val="16"/>
                <w:lang w:eastAsia="en-US"/>
              </w:rPr>
            </w:pPr>
            <w:r w:rsidRPr="00DD6CFB">
              <w:rPr>
                <w:sz w:val="16"/>
                <w:szCs w:val="16"/>
                <w:lang w:eastAsia="en-US"/>
              </w:rPr>
              <w:t>1257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10F74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EC47D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8CAC6E" w14:textId="77777777" w:rsidR="00D4531E" w:rsidRPr="00DD6CFB" w:rsidRDefault="00D4531E" w:rsidP="00DD6CFB">
            <w:pPr>
              <w:pStyle w:val="TAL"/>
              <w:rPr>
                <w:sz w:val="16"/>
                <w:szCs w:val="16"/>
                <w:lang w:eastAsia="en-US"/>
              </w:rPr>
            </w:pPr>
            <w:r w:rsidRPr="00DD6CFB">
              <w:rPr>
                <w:sz w:val="16"/>
                <w:szCs w:val="16"/>
                <w:lang w:eastAsia="en-US"/>
              </w:rPr>
              <w:t>Correction to condition SRB_NR_PDCP in 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BFC54A"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3AEDEE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588C18"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032AB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8B9371" w14:textId="77777777" w:rsidR="00D4531E" w:rsidRPr="00DD6CFB" w:rsidRDefault="00D4531E" w:rsidP="00DD6CFB">
            <w:pPr>
              <w:pStyle w:val="TAL"/>
              <w:rPr>
                <w:sz w:val="16"/>
                <w:szCs w:val="16"/>
                <w:lang w:eastAsia="en-US"/>
              </w:rPr>
            </w:pPr>
            <w:r w:rsidRPr="00DD6CFB">
              <w:rPr>
                <w:sz w:val="16"/>
                <w:szCs w:val="16"/>
                <w:lang w:eastAsia="en-US"/>
              </w:rPr>
              <w:t>R5-202575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A4166A" w14:textId="77777777" w:rsidR="00D4531E" w:rsidRPr="00DD6CFB" w:rsidRDefault="00D4531E" w:rsidP="00DD6CFB">
            <w:pPr>
              <w:pStyle w:val="TAL"/>
              <w:rPr>
                <w:sz w:val="16"/>
                <w:szCs w:val="16"/>
                <w:lang w:eastAsia="en-US"/>
              </w:rPr>
            </w:pPr>
            <w:r w:rsidRPr="00DD6CFB">
              <w:rPr>
                <w:sz w:val="16"/>
                <w:szCs w:val="16"/>
                <w:lang w:eastAsia="en-US"/>
              </w:rPr>
              <w:t>1260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FCBB7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0D8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5DC61E" w14:textId="77777777" w:rsidR="00D4531E" w:rsidRPr="00DD6CFB" w:rsidRDefault="00D4531E" w:rsidP="00DD6CFB">
            <w:pPr>
              <w:pStyle w:val="TAL"/>
              <w:rPr>
                <w:sz w:val="16"/>
                <w:szCs w:val="16"/>
                <w:lang w:eastAsia="en-US"/>
              </w:rPr>
            </w:pPr>
            <w:r w:rsidRPr="00DD6CFB">
              <w:rPr>
                <w:sz w:val="16"/>
                <w:szCs w:val="16"/>
                <w:lang w:eastAsia="en-US"/>
              </w:rPr>
              <w:t>Correction to UECapabilityEnquiry in case of EN-DC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861A62"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D55E1B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A9C0FE"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5DCD4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980F8E" w14:textId="77777777" w:rsidR="00D4531E" w:rsidRPr="00DD6CFB" w:rsidRDefault="00D4531E" w:rsidP="00DD6CFB">
            <w:pPr>
              <w:pStyle w:val="TAL"/>
              <w:rPr>
                <w:sz w:val="16"/>
                <w:szCs w:val="16"/>
                <w:lang w:eastAsia="en-US"/>
              </w:rPr>
            </w:pPr>
            <w:r w:rsidRPr="00DD6CFB">
              <w:rPr>
                <w:sz w:val="16"/>
                <w:szCs w:val="16"/>
                <w:lang w:eastAsia="en-US"/>
              </w:rPr>
              <w:t>R5-202576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99855D" w14:textId="77777777" w:rsidR="00D4531E" w:rsidRPr="00DD6CFB" w:rsidRDefault="00D4531E" w:rsidP="00DD6CFB">
            <w:pPr>
              <w:pStyle w:val="TAL"/>
              <w:rPr>
                <w:sz w:val="16"/>
                <w:szCs w:val="16"/>
                <w:lang w:eastAsia="en-US"/>
              </w:rPr>
            </w:pPr>
            <w:r w:rsidRPr="00DD6CFB">
              <w:rPr>
                <w:sz w:val="16"/>
                <w:szCs w:val="16"/>
                <w:lang w:eastAsia="en-US"/>
              </w:rPr>
              <w:t>1262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9E254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086B6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0E50F9" w14:textId="77777777" w:rsidR="00D4531E" w:rsidRPr="00DD6CFB" w:rsidRDefault="00D4531E" w:rsidP="00DD6CFB">
            <w:pPr>
              <w:pStyle w:val="TAL"/>
              <w:rPr>
                <w:sz w:val="16"/>
                <w:szCs w:val="16"/>
                <w:lang w:eastAsia="en-US"/>
              </w:rPr>
            </w:pPr>
            <w:r w:rsidRPr="00DD6CFB">
              <w:rPr>
                <w:sz w:val="16"/>
                <w:szCs w:val="16"/>
                <w:lang w:eastAsia="en-US"/>
              </w:rPr>
              <w:t>Updates to PDCP-Config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453D85"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0240B0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2C137D8"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8837CE"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D1A79D" w14:textId="77777777" w:rsidR="00D4531E" w:rsidRPr="00DD6CFB" w:rsidRDefault="00D4531E" w:rsidP="00DD6CFB">
            <w:pPr>
              <w:pStyle w:val="TAL"/>
              <w:rPr>
                <w:sz w:val="16"/>
                <w:szCs w:val="16"/>
                <w:lang w:eastAsia="en-US"/>
              </w:rPr>
            </w:pPr>
            <w:r w:rsidRPr="00DD6CFB">
              <w:rPr>
                <w:sz w:val="16"/>
                <w:szCs w:val="16"/>
                <w:lang w:eastAsia="en-US"/>
              </w:rPr>
              <w:t>R5-202577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17FA57" w14:textId="77777777" w:rsidR="00D4531E" w:rsidRPr="00DD6CFB" w:rsidRDefault="00D4531E" w:rsidP="00DD6CFB">
            <w:pPr>
              <w:pStyle w:val="TAL"/>
              <w:rPr>
                <w:sz w:val="16"/>
                <w:szCs w:val="16"/>
                <w:lang w:eastAsia="en-US"/>
              </w:rPr>
            </w:pPr>
            <w:r w:rsidRPr="00DD6CFB">
              <w:rPr>
                <w:sz w:val="16"/>
                <w:szCs w:val="16"/>
                <w:lang w:eastAsia="en-US"/>
              </w:rPr>
              <w:t>1274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EBC05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D755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CB2788" w14:textId="77777777" w:rsidR="00D4531E" w:rsidRPr="00DD6CFB" w:rsidRDefault="00D4531E" w:rsidP="00DD6CFB">
            <w:pPr>
              <w:pStyle w:val="TAL"/>
              <w:rPr>
                <w:sz w:val="16"/>
                <w:szCs w:val="16"/>
                <w:lang w:eastAsia="en-US"/>
              </w:rPr>
            </w:pPr>
            <w:r w:rsidRPr="00DD6CFB">
              <w:rPr>
                <w:sz w:val="16"/>
                <w:szCs w:val="16"/>
                <w:lang w:eastAsia="en-US"/>
              </w:rPr>
              <w:t>Clarifications of Annex C on calculation of test frequencies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B84460"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A17A88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C760C3"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D7D72E"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66ECB8" w14:textId="77777777" w:rsidR="00D4531E" w:rsidRPr="00DD6CFB" w:rsidRDefault="00D4531E" w:rsidP="00DD6CFB">
            <w:pPr>
              <w:pStyle w:val="TAL"/>
              <w:rPr>
                <w:sz w:val="16"/>
                <w:szCs w:val="16"/>
                <w:lang w:eastAsia="en-US"/>
              </w:rPr>
            </w:pPr>
            <w:r w:rsidRPr="00DD6CFB">
              <w:rPr>
                <w:sz w:val="16"/>
                <w:szCs w:val="16"/>
                <w:lang w:eastAsia="en-US"/>
              </w:rPr>
              <w:t>R5-202578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9433C5" w14:textId="77777777" w:rsidR="00D4531E" w:rsidRPr="00DD6CFB" w:rsidRDefault="00D4531E" w:rsidP="00DD6CFB">
            <w:pPr>
              <w:pStyle w:val="TAL"/>
              <w:rPr>
                <w:sz w:val="16"/>
                <w:szCs w:val="16"/>
                <w:lang w:eastAsia="en-US"/>
              </w:rPr>
            </w:pPr>
            <w:r w:rsidRPr="00DD6CFB">
              <w:rPr>
                <w:sz w:val="16"/>
                <w:szCs w:val="16"/>
                <w:lang w:eastAsia="en-US"/>
              </w:rPr>
              <w:t>1277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93002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7AC8F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7C86EB" w14:textId="77777777" w:rsidR="00D4531E" w:rsidRPr="00DD6CFB" w:rsidRDefault="00D4531E" w:rsidP="00DD6CFB">
            <w:pPr>
              <w:pStyle w:val="TAL"/>
              <w:rPr>
                <w:sz w:val="16"/>
                <w:szCs w:val="16"/>
                <w:lang w:eastAsia="en-US"/>
              </w:rPr>
            </w:pPr>
            <w:r w:rsidRPr="00DD6CFB">
              <w:rPr>
                <w:sz w:val="16"/>
                <w:szCs w:val="16"/>
                <w:lang w:eastAsia="en-US"/>
              </w:rPr>
              <w:t>Update SIG test frequencies in clause 6.2.3.x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50C162"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7230F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A98B1B"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B4A3D89"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27897C" w14:textId="77777777" w:rsidR="00D4531E" w:rsidRPr="00DD6CFB" w:rsidRDefault="00D4531E" w:rsidP="00DD6CFB">
            <w:pPr>
              <w:pStyle w:val="TAL"/>
              <w:rPr>
                <w:sz w:val="16"/>
                <w:szCs w:val="16"/>
                <w:lang w:eastAsia="en-US"/>
              </w:rPr>
            </w:pPr>
            <w:r w:rsidRPr="00DD6CFB">
              <w:rPr>
                <w:sz w:val="16"/>
                <w:szCs w:val="16"/>
                <w:lang w:eastAsia="en-US"/>
              </w:rPr>
              <w:t>R5-202579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D23649" w14:textId="77777777" w:rsidR="00D4531E" w:rsidRPr="00DD6CFB" w:rsidRDefault="00D4531E" w:rsidP="00DD6CFB">
            <w:pPr>
              <w:pStyle w:val="TAL"/>
              <w:rPr>
                <w:sz w:val="16"/>
                <w:szCs w:val="16"/>
                <w:lang w:eastAsia="en-US"/>
              </w:rPr>
            </w:pPr>
            <w:r w:rsidRPr="00DD6CFB">
              <w:rPr>
                <w:sz w:val="16"/>
                <w:szCs w:val="16"/>
                <w:lang w:eastAsia="en-US"/>
              </w:rPr>
              <w:t>1302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79590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1D9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749D86"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n257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CBEBD6"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8FBF9F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098E5B"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A7308F"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FEC400" w14:textId="77777777" w:rsidR="00D4531E" w:rsidRPr="00DD6CFB" w:rsidRDefault="00D4531E" w:rsidP="00DD6CFB">
            <w:pPr>
              <w:pStyle w:val="TAL"/>
              <w:rPr>
                <w:sz w:val="16"/>
                <w:szCs w:val="16"/>
                <w:lang w:eastAsia="en-US"/>
              </w:rPr>
            </w:pPr>
            <w:r w:rsidRPr="00DD6CFB">
              <w:rPr>
                <w:sz w:val="16"/>
                <w:szCs w:val="16"/>
                <w:lang w:eastAsia="en-US"/>
              </w:rPr>
              <w:t>R5-202580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B21D1F" w14:textId="77777777" w:rsidR="00D4531E" w:rsidRPr="00DD6CFB" w:rsidRDefault="00D4531E" w:rsidP="00DD6CFB">
            <w:pPr>
              <w:pStyle w:val="TAL"/>
              <w:rPr>
                <w:sz w:val="16"/>
                <w:szCs w:val="16"/>
                <w:lang w:eastAsia="en-US"/>
              </w:rPr>
            </w:pPr>
            <w:r w:rsidRPr="00DD6CFB">
              <w:rPr>
                <w:sz w:val="16"/>
                <w:szCs w:val="16"/>
                <w:lang w:eastAsia="en-US"/>
              </w:rPr>
              <w:t>1303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14286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5E876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7C622B"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n258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CEBB81"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758070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5B131C0"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CE755B"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78FF65" w14:textId="77777777" w:rsidR="00D4531E" w:rsidRPr="00DD6CFB" w:rsidRDefault="00D4531E" w:rsidP="00DD6CFB">
            <w:pPr>
              <w:pStyle w:val="TAL"/>
              <w:rPr>
                <w:sz w:val="16"/>
                <w:szCs w:val="16"/>
                <w:lang w:eastAsia="en-US"/>
              </w:rPr>
            </w:pPr>
            <w:r w:rsidRPr="00DD6CFB">
              <w:rPr>
                <w:sz w:val="16"/>
                <w:szCs w:val="16"/>
                <w:lang w:eastAsia="en-US"/>
              </w:rPr>
              <w:t>R5-202581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EAAFA3" w14:textId="77777777" w:rsidR="00D4531E" w:rsidRPr="00DD6CFB" w:rsidRDefault="00D4531E" w:rsidP="00DD6CFB">
            <w:pPr>
              <w:pStyle w:val="TAL"/>
              <w:rPr>
                <w:sz w:val="16"/>
                <w:szCs w:val="16"/>
                <w:lang w:eastAsia="en-US"/>
              </w:rPr>
            </w:pPr>
            <w:r w:rsidRPr="00DD6CFB">
              <w:rPr>
                <w:sz w:val="16"/>
                <w:szCs w:val="16"/>
                <w:lang w:eastAsia="en-US"/>
              </w:rPr>
              <w:t>1304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60FA4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6E253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96D4B9"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n260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6B8EF3"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7954E1B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115541"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0078A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226B6D" w14:textId="77777777" w:rsidR="00D4531E" w:rsidRPr="00DD6CFB" w:rsidRDefault="00D4531E" w:rsidP="00DD6CFB">
            <w:pPr>
              <w:pStyle w:val="TAL"/>
              <w:rPr>
                <w:sz w:val="16"/>
                <w:szCs w:val="16"/>
                <w:lang w:eastAsia="en-US"/>
              </w:rPr>
            </w:pPr>
            <w:r w:rsidRPr="00DD6CFB">
              <w:rPr>
                <w:sz w:val="16"/>
                <w:szCs w:val="16"/>
                <w:lang w:eastAsia="en-US"/>
              </w:rPr>
              <w:t>R5-202582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8001A0" w14:textId="77777777" w:rsidR="00D4531E" w:rsidRPr="00DD6CFB" w:rsidRDefault="00D4531E" w:rsidP="00DD6CFB">
            <w:pPr>
              <w:pStyle w:val="TAL"/>
              <w:rPr>
                <w:sz w:val="16"/>
                <w:szCs w:val="16"/>
                <w:lang w:eastAsia="en-US"/>
              </w:rPr>
            </w:pPr>
            <w:r w:rsidRPr="00DD6CFB">
              <w:rPr>
                <w:sz w:val="16"/>
                <w:szCs w:val="16"/>
                <w:lang w:eastAsia="en-US"/>
              </w:rPr>
              <w:t>1305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CB267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8FD78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4B711D" w14:textId="77777777" w:rsidR="00D4531E" w:rsidRPr="00DD6CFB" w:rsidRDefault="00D4531E" w:rsidP="00DD6CFB">
            <w:pPr>
              <w:pStyle w:val="TAL"/>
              <w:rPr>
                <w:sz w:val="16"/>
                <w:szCs w:val="16"/>
                <w:lang w:eastAsia="en-US"/>
              </w:rPr>
            </w:pPr>
            <w:r w:rsidRPr="00DD6CFB">
              <w:rPr>
                <w:sz w:val="16"/>
                <w:szCs w:val="16"/>
                <w:lang w:eastAsia="en-US"/>
              </w:rPr>
              <w:t>Correction of test frequency tables for NR band n261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3F4C09"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1C1851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6316C5"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6D6AE5"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AA992D" w14:textId="77777777" w:rsidR="00D4531E" w:rsidRPr="00DD6CFB" w:rsidRDefault="00D4531E" w:rsidP="00DD6CFB">
            <w:pPr>
              <w:pStyle w:val="TAL"/>
              <w:rPr>
                <w:sz w:val="16"/>
                <w:szCs w:val="16"/>
                <w:lang w:eastAsia="en-US"/>
              </w:rPr>
            </w:pPr>
            <w:r w:rsidRPr="00DD6CFB">
              <w:rPr>
                <w:sz w:val="16"/>
                <w:szCs w:val="16"/>
                <w:lang w:eastAsia="en-US"/>
              </w:rPr>
              <w:t>R5-202583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C31FDA" w14:textId="77777777" w:rsidR="00D4531E" w:rsidRPr="00DD6CFB" w:rsidRDefault="00D4531E" w:rsidP="00DD6CFB">
            <w:pPr>
              <w:pStyle w:val="TAL"/>
              <w:rPr>
                <w:sz w:val="16"/>
                <w:szCs w:val="16"/>
                <w:lang w:eastAsia="en-US"/>
              </w:rPr>
            </w:pPr>
            <w:r w:rsidRPr="00DD6CFB">
              <w:rPr>
                <w:sz w:val="16"/>
                <w:szCs w:val="16"/>
                <w:lang w:eastAsia="en-US"/>
              </w:rPr>
              <w:t>1322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A9B32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49D70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CAD972" w14:textId="77777777" w:rsidR="00D4531E" w:rsidRPr="00DD6CFB" w:rsidRDefault="00D4531E" w:rsidP="00DD6CFB">
            <w:pPr>
              <w:pStyle w:val="TAL"/>
              <w:rPr>
                <w:sz w:val="16"/>
                <w:szCs w:val="16"/>
                <w:lang w:eastAsia="en-US"/>
              </w:rPr>
            </w:pPr>
            <w:r w:rsidRPr="00DD6CFB">
              <w:rPr>
                <w:sz w:val="16"/>
                <w:szCs w:val="16"/>
                <w:lang w:eastAsia="en-US"/>
              </w:rPr>
              <w:t>Introduction of protocol testing applicability for EN-DC inter-band, NR-CA inter-band and NR DC test frequency tables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04C334"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616A12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1BD671"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FE7607"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302E799" w14:textId="77777777" w:rsidR="00D4531E" w:rsidRPr="00DD6CFB" w:rsidRDefault="00D4531E" w:rsidP="00DD6CFB">
            <w:pPr>
              <w:pStyle w:val="TAL"/>
              <w:rPr>
                <w:sz w:val="16"/>
                <w:szCs w:val="16"/>
                <w:lang w:eastAsia="en-US"/>
              </w:rPr>
            </w:pPr>
            <w:r w:rsidRPr="00DD6CFB">
              <w:rPr>
                <w:sz w:val="16"/>
                <w:szCs w:val="16"/>
                <w:lang w:eastAsia="en-US"/>
              </w:rPr>
              <w:t>R5-202585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7BB891" w14:textId="77777777" w:rsidR="00D4531E" w:rsidRPr="00DD6CFB" w:rsidRDefault="00D4531E" w:rsidP="00DD6CFB">
            <w:pPr>
              <w:pStyle w:val="TAL"/>
              <w:rPr>
                <w:sz w:val="16"/>
                <w:szCs w:val="16"/>
                <w:lang w:eastAsia="en-US"/>
              </w:rPr>
            </w:pPr>
            <w:r w:rsidRPr="00DD6CFB">
              <w:rPr>
                <w:sz w:val="16"/>
                <w:szCs w:val="16"/>
                <w:lang w:eastAsia="en-US"/>
              </w:rPr>
              <w:t>1331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64604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F4AB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71C855" w14:textId="77777777" w:rsidR="00D4531E" w:rsidRPr="00DD6CFB" w:rsidRDefault="00D4531E" w:rsidP="00DD6CFB">
            <w:pPr>
              <w:pStyle w:val="TAL"/>
              <w:rPr>
                <w:sz w:val="16"/>
                <w:szCs w:val="16"/>
                <w:lang w:eastAsia="en-US"/>
              </w:rPr>
            </w:pPr>
            <w:r w:rsidRPr="00DD6CFB">
              <w:rPr>
                <w:sz w:val="16"/>
                <w:szCs w:val="16"/>
                <w:lang w:eastAsia="en-US"/>
              </w:rPr>
              <w:t>Correction to Reference QoS rules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1F6946"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9F29D4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D30752F"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0C7220"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3831EC0" w14:textId="77777777" w:rsidR="00D4531E" w:rsidRPr="00DD6CFB" w:rsidRDefault="00D4531E" w:rsidP="00DD6CFB">
            <w:pPr>
              <w:pStyle w:val="TAL"/>
              <w:rPr>
                <w:sz w:val="16"/>
                <w:szCs w:val="16"/>
                <w:lang w:eastAsia="en-US"/>
              </w:rPr>
            </w:pPr>
            <w:r w:rsidRPr="00DD6CFB">
              <w:rPr>
                <w:sz w:val="16"/>
                <w:szCs w:val="16"/>
                <w:lang w:eastAsia="en-US"/>
              </w:rPr>
              <w:t>R5-202586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3F7F98" w14:textId="77777777" w:rsidR="00D4531E" w:rsidRPr="00DD6CFB" w:rsidRDefault="00D4531E" w:rsidP="00DD6CFB">
            <w:pPr>
              <w:pStyle w:val="TAL"/>
              <w:rPr>
                <w:sz w:val="16"/>
                <w:szCs w:val="16"/>
                <w:lang w:eastAsia="en-US"/>
              </w:rPr>
            </w:pPr>
            <w:r w:rsidRPr="00DD6CFB">
              <w:rPr>
                <w:sz w:val="16"/>
                <w:szCs w:val="16"/>
                <w:lang w:eastAsia="en-US"/>
              </w:rPr>
              <w:t>1346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0ECDE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FCD42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64BF55" w14:textId="77777777" w:rsidR="00D4531E" w:rsidRPr="00DD6CFB" w:rsidRDefault="00D4531E" w:rsidP="00DD6CFB">
            <w:pPr>
              <w:pStyle w:val="TAL"/>
              <w:rPr>
                <w:sz w:val="16"/>
                <w:szCs w:val="16"/>
                <w:lang w:eastAsia="en-US"/>
              </w:rPr>
            </w:pPr>
            <w:r w:rsidRPr="00DD6CFB">
              <w:rPr>
                <w:sz w:val="16"/>
                <w:szCs w:val="16"/>
                <w:lang w:eastAsia="en-US"/>
              </w:rPr>
              <w:t>Updates to Generic Test Procedure for IMS MT speech call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0CD275"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A25301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88B7A3"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F9B1F1"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2C6091" w14:textId="77777777" w:rsidR="00D4531E" w:rsidRPr="00DD6CFB" w:rsidRDefault="00D4531E" w:rsidP="00DD6CFB">
            <w:pPr>
              <w:pStyle w:val="TAL"/>
              <w:rPr>
                <w:sz w:val="16"/>
                <w:szCs w:val="16"/>
                <w:lang w:eastAsia="en-US"/>
              </w:rPr>
            </w:pPr>
            <w:r w:rsidRPr="00DD6CFB">
              <w:rPr>
                <w:sz w:val="16"/>
                <w:szCs w:val="16"/>
                <w:lang w:eastAsia="en-US"/>
              </w:rPr>
              <w:t>R5-202587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815161" w14:textId="77777777" w:rsidR="00D4531E" w:rsidRPr="00DD6CFB" w:rsidRDefault="00D4531E" w:rsidP="00DD6CFB">
            <w:pPr>
              <w:pStyle w:val="TAL"/>
              <w:rPr>
                <w:sz w:val="16"/>
                <w:szCs w:val="16"/>
                <w:lang w:eastAsia="en-US"/>
              </w:rPr>
            </w:pPr>
            <w:r w:rsidRPr="00DD6CFB">
              <w:rPr>
                <w:sz w:val="16"/>
                <w:szCs w:val="16"/>
                <w:lang w:eastAsia="en-US"/>
              </w:rPr>
              <w:t>1347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1B9A4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FA7DC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B8B315" w14:textId="77777777" w:rsidR="00D4531E" w:rsidRPr="00DD6CFB" w:rsidRDefault="00D4531E" w:rsidP="00DD6CFB">
            <w:pPr>
              <w:pStyle w:val="TAL"/>
              <w:rPr>
                <w:sz w:val="16"/>
                <w:szCs w:val="16"/>
                <w:lang w:eastAsia="en-US"/>
              </w:rPr>
            </w:pPr>
            <w:r w:rsidRPr="00DD6CFB">
              <w:rPr>
                <w:sz w:val="16"/>
                <w:szCs w:val="16"/>
                <w:lang w:eastAsia="en-US"/>
              </w:rPr>
              <w:t>Updates to Generic Test Procedure for IMS MO call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BAFA68"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112B77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B2A0B3"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2CBAB4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776C41" w14:textId="77777777" w:rsidR="00D4531E" w:rsidRPr="00DD6CFB" w:rsidRDefault="00D4531E" w:rsidP="00DD6CFB">
            <w:pPr>
              <w:pStyle w:val="TAL"/>
              <w:rPr>
                <w:sz w:val="16"/>
                <w:szCs w:val="16"/>
                <w:lang w:eastAsia="en-US"/>
              </w:rPr>
            </w:pPr>
            <w:r w:rsidRPr="00DD6CFB">
              <w:rPr>
                <w:sz w:val="16"/>
                <w:szCs w:val="16"/>
                <w:lang w:eastAsia="en-US"/>
              </w:rPr>
              <w:t>R5-202588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80FE29" w14:textId="77777777" w:rsidR="00D4531E" w:rsidRPr="00DD6CFB" w:rsidRDefault="00D4531E" w:rsidP="00DD6CFB">
            <w:pPr>
              <w:pStyle w:val="TAL"/>
              <w:rPr>
                <w:sz w:val="16"/>
                <w:szCs w:val="16"/>
                <w:lang w:eastAsia="en-US"/>
              </w:rPr>
            </w:pPr>
            <w:r w:rsidRPr="00DD6CFB">
              <w:rPr>
                <w:sz w:val="16"/>
                <w:szCs w:val="16"/>
                <w:lang w:eastAsia="en-US"/>
              </w:rPr>
              <w:t>1349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A3512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6DDC8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B0FA56" w14:textId="77777777" w:rsidR="00D4531E" w:rsidRPr="00DD6CFB" w:rsidRDefault="00D4531E" w:rsidP="00DD6CFB">
            <w:pPr>
              <w:pStyle w:val="TAL"/>
              <w:rPr>
                <w:sz w:val="16"/>
                <w:szCs w:val="16"/>
                <w:lang w:eastAsia="en-US"/>
              </w:rPr>
            </w:pPr>
            <w:r w:rsidRPr="00DD6CFB">
              <w:rPr>
                <w:sz w:val="16"/>
                <w:szCs w:val="16"/>
                <w:lang w:eastAsia="en-US"/>
              </w:rPr>
              <w:t>Aligning the tabular representation of ASN.1 with PRD13 section 4.6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8074EF"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DA6924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140986"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BE183F"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B4F611" w14:textId="77777777" w:rsidR="00D4531E" w:rsidRPr="00DD6CFB" w:rsidRDefault="00D4531E" w:rsidP="00DD6CFB">
            <w:pPr>
              <w:pStyle w:val="TAL"/>
              <w:rPr>
                <w:sz w:val="16"/>
                <w:szCs w:val="16"/>
                <w:lang w:eastAsia="en-US"/>
              </w:rPr>
            </w:pPr>
            <w:r w:rsidRPr="00DD6CFB">
              <w:rPr>
                <w:sz w:val="16"/>
                <w:szCs w:val="16"/>
                <w:lang w:eastAsia="en-US"/>
              </w:rPr>
              <w:t>R5-202589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50A119" w14:textId="77777777" w:rsidR="00D4531E" w:rsidRPr="00DD6CFB" w:rsidRDefault="00D4531E" w:rsidP="00DD6CFB">
            <w:pPr>
              <w:pStyle w:val="TAL"/>
              <w:rPr>
                <w:sz w:val="16"/>
                <w:szCs w:val="16"/>
                <w:lang w:eastAsia="en-US"/>
              </w:rPr>
            </w:pPr>
            <w:r w:rsidRPr="00DD6CFB">
              <w:rPr>
                <w:sz w:val="16"/>
                <w:szCs w:val="16"/>
                <w:lang w:eastAsia="en-US"/>
              </w:rPr>
              <w:t>1359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411B6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C4A6F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463131" w14:textId="77777777" w:rsidR="00D4531E" w:rsidRPr="00DD6CFB" w:rsidRDefault="00D4531E" w:rsidP="00DD6CFB">
            <w:pPr>
              <w:pStyle w:val="TAL"/>
              <w:rPr>
                <w:sz w:val="16"/>
                <w:szCs w:val="16"/>
                <w:lang w:eastAsia="en-US"/>
              </w:rPr>
            </w:pPr>
            <w:r w:rsidRPr="00DD6CFB">
              <w:rPr>
                <w:sz w:val="16"/>
                <w:szCs w:val="16"/>
                <w:lang w:eastAsia="en-US"/>
              </w:rPr>
              <w:t>Update the default USIM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D9E803"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09E85EE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47A4A9"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84B7A5"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385FD07" w14:textId="77777777" w:rsidR="00D4531E" w:rsidRPr="00DD6CFB" w:rsidRDefault="00D4531E" w:rsidP="00DD6CFB">
            <w:pPr>
              <w:pStyle w:val="TAL"/>
              <w:rPr>
                <w:sz w:val="16"/>
                <w:szCs w:val="16"/>
                <w:lang w:eastAsia="en-US"/>
              </w:rPr>
            </w:pPr>
            <w:r w:rsidRPr="00DD6CFB">
              <w:rPr>
                <w:sz w:val="16"/>
                <w:szCs w:val="16"/>
                <w:lang w:eastAsia="en-US"/>
              </w:rPr>
              <w:t>R5-202590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489EFB" w14:textId="77777777" w:rsidR="00D4531E" w:rsidRPr="00DD6CFB" w:rsidRDefault="00D4531E" w:rsidP="00DD6CFB">
            <w:pPr>
              <w:pStyle w:val="TAL"/>
              <w:rPr>
                <w:sz w:val="16"/>
                <w:szCs w:val="16"/>
                <w:lang w:eastAsia="en-US"/>
              </w:rPr>
            </w:pPr>
            <w:r w:rsidRPr="00DD6CFB">
              <w:rPr>
                <w:sz w:val="16"/>
                <w:szCs w:val="16"/>
                <w:lang w:eastAsia="en-US"/>
              </w:rPr>
              <w:t>1361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07C7D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89857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D1759A" w14:textId="77777777" w:rsidR="00D4531E" w:rsidRPr="00DD6CFB" w:rsidRDefault="00D4531E" w:rsidP="00DD6CFB">
            <w:pPr>
              <w:pStyle w:val="TAL"/>
              <w:rPr>
                <w:sz w:val="16"/>
                <w:szCs w:val="16"/>
                <w:lang w:eastAsia="en-US"/>
              </w:rPr>
            </w:pPr>
            <w:r w:rsidRPr="00DD6CFB">
              <w:rPr>
                <w:sz w:val="16"/>
                <w:szCs w:val="16"/>
                <w:lang w:eastAsia="en-US"/>
              </w:rPr>
              <w:t>Addition of Generic procedure to check user plane connectivity for CA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997348"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61B62A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28EBF22"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4739B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7D19F0" w14:textId="77777777" w:rsidR="00D4531E" w:rsidRPr="00DD6CFB" w:rsidRDefault="00D4531E" w:rsidP="00DD6CFB">
            <w:pPr>
              <w:pStyle w:val="TAL"/>
              <w:rPr>
                <w:sz w:val="16"/>
                <w:szCs w:val="16"/>
                <w:lang w:eastAsia="en-US"/>
              </w:rPr>
            </w:pPr>
            <w:r w:rsidRPr="00DD6CFB">
              <w:rPr>
                <w:sz w:val="16"/>
                <w:szCs w:val="16"/>
                <w:lang w:eastAsia="en-US"/>
              </w:rPr>
              <w:t>R5-202703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58CF79" w14:textId="77777777" w:rsidR="00D4531E" w:rsidRPr="00DD6CFB" w:rsidRDefault="00D4531E" w:rsidP="00DD6CFB">
            <w:pPr>
              <w:pStyle w:val="TAL"/>
              <w:rPr>
                <w:sz w:val="16"/>
                <w:szCs w:val="16"/>
                <w:lang w:eastAsia="en-US"/>
              </w:rPr>
            </w:pPr>
            <w:r w:rsidRPr="00DD6CFB">
              <w:rPr>
                <w:sz w:val="16"/>
                <w:szCs w:val="16"/>
                <w:lang w:eastAsia="en-US"/>
              </w:rPr>
              <w:t>1255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1C332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E2D2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A9E4B5" w14:textId="77777777" w:rsidR="00D4531E" w:rsidRPr="00DD6CFB" w:rsidRDefault="00D4531E" w:rsidP="00DD6CFB">
            <w:pPr>
              <w:pStyle w:val="TAL"/>
              <w:rPr>
                <w:sz w:val="16"/>
                <w:szCs w:val="16"/>
                <w:lang w:eastAsia="en-US"/>
              </w:rPr>
            </w:pPr>
            <w:r w:rsidRPr="00DD6CFB">
              <w:rPr>
                <w:sz w:val="16"/>
                <w:szCs w:val="16"/>
                <w:lang w:eastAsia="en-US"/>
              </w:rPr>
              <w:t>Clarifications on the QoQZ validation procedure for RRM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B7B159"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3CFD2F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3A44070"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48E320"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3E25AE" w14:textId="77777777" w:rsidR="00D4531E" w:rsidRPr="00DD6CFB" w:rsidRDefault="00D4531E" w:rsidP="00DD6CFB">
            <w:pPr>
              <w:pStyle w:val="TAL"/>
              <w:rPr>
                <w:sz w:val="16"/>
                <w:szCs w:val="16"/>
                <w:lang w:eastAsia="en-US"/>
              </w:rPr>
            </w:pPr>
            <w:r w:rsidRPr="00DD6CFB">
              <w:rPr>
                <w:sz w:val="16"/>
                <w:szCs w:val="16"/>
                <w:lang w:eastAsia="en-US"/>
              </w:rPr>
              <w:t>R5-202708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3862FE" w14:textId="77777777" w:rsidR="00D4531E" w:rsidRPr="00DD6CFB" w:rsidRDefault="00D4531E" w:rsidP="00DD6CFB">
            <w:pPr>
              <w:pStyle w:val="TAL"/>
              <w:rPr>
                <w:sz w:val="16"/>
                <w:szCs w:val="16"/>
                <w:lang w:eastAsia="en-US"/>
              </w:rPr>
            </w:pPr>
            <w:r w:rsidRPr="00DD6CFB">
              <w:rPr>
                <w:sz w:val="16"/>
                <w:szCs w:val="16"/>
                <w:lang w:eastAsia="en-US"/>
              </w:rPr>
              <w:t>1254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3AA1D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604AD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24E73C" w14:textId="77777777" w:rsidR="00D4531E" w:rsidRPr="00DD6CFB" w:rsidRDefault="00D4531E" w:rsidP="00DD6CFB">
            <w:pPr>
              <w:pStyle w:val="TAL"/>
              <w:rPr>
                <w:sz w:val="16"/>
                <w:szCs w:val="16"/>
                <w:lang w:eastAsia="en-US"/>
              </w:rPr>
            </w:pPr>
            <w:r w:rsidRPr="00DD6CFB">
              <w:rPr>
                <w:sz w:val="16"/>
                <w:szCs w:val="16"/>
                <w:lang w:eastAsia="en-US"/>
              </w:rPr>
              <w:t>TRS - PowerControlOffset correction for UE RF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C7D8AB"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8F49CB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DC3195"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66E64A"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9D7176" w14:textId="77777777" w:rsidR="00D4531E" w:rsidRPr="00DD6CFB" w:rsidRDefault="00D4531E" w:rsidP="00DD6CFB">
            <w:pPr>
              <w:pStyle w:val="TAL"/>
              <w:rPr>
                <w:sz w:val="16"/>
                <w:szCs w:val="16"/>
                <w:lang w:eastAsia="en-US"/>
              </w:rPr>
            </w:pPr>
            <w:r w:rsidRPr="00DD6CFB">
              <w:rPr>
                <w:sz w:val="16"/>
                <w:szCs w:val="16"/>
                <w:lang w:eastAsia="en-US"/>
              </w:rPr>
              <w:t>R5-202820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1687C5" w14:textId="77777777" w:rsidR="00D4531E" w:rsidRPr="00DD6CFB" w:rsidRDefault="00D4531E" w:rsidP="00DD6CFB">
            <w:pPr>
              <w:pStyle w:val="TAL"/>
              <w:rPr>
                <w:sz w:val="16"/>
                <w:szCs w:val="16"/>
                <w:lang w:eastAsia="en-US"/>
              </w:rPr>
            </w:pPr>
            <w:r w:rsidRPr="00DD6CFB">
              <w:rPr>
                <w:sz w:val="16"/>
                <w:szCs w:val="16"/>
                <w:lang w:eastAsia="en-US"/>
              </w:rPr>
              <w:t>1352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636A7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F8C95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504A6C" w14:textId="77777777" w:rsidR="00D4531E" w:rsidRPr="00DD6CFB" w:rsidRDefault="00D4531E" w:rsidP="00DD6CFB">
            <w:pPr>
              <w:pStyle w:val="TAL"/>
              <w:rPr>
                <w:sz w:val="16"/>
                <w:szCs w:val="16"/>
                <w:lang w:eastAsia="en-US"/>
              </w:rPr>
            </w:pPr>
            <w:r w:rsidRPr="00DD6CFB">
              <w:rPr>
                <w:sz w:val="16"/>
                <w:szCs w:val="16"/>
                <w:lang w:eastAsia="en-US"/>
              </w:rPr>
              <w:t>Correction to PRB-Id for secondHopPRB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3DFFD"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7ACD03D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2CEDFA"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B24CF6"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43F5B99" w14:textId="77777777" w:rsidR="00D4531E" w:rsidRPr="00DD6CFB" w:rsidRDefault="00D4531E" w:rsidP="00DD6CFB">
            <w:pPr>
              <w:pStyle w:val="TAL"/>
              <w:rPr>
                <w:sz w:val="16"/>
                <w:szCs w:val="16"/>
                <w:lang w:eastAsia="en-US"/>
              </w:rPr>
            </w:pPr>
            <w:r w:rsidRPr="00DD6CFB">
              <w:rPr>
                <w:sz w:val="16"/>
                <w:szCs w:val="16"/>
                <w:lang w:eastAsia="en-US"/>
              </w:rPr>
              <w:t>R5-202859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A9DB70" w14:textId="77777777" w:rsidR="00D4531E" w:rsidRPr="00DD6CFB" w:rsidRDefault="00D4531E" w:rsidP="00DD6CFB">
            <w:pPr>
              <w:pStyle w:val="TAL"/>
              <w:rPr>
                <w:sz w:val="16"/>
                <w:szCs w:val="16"/>
                <w:lang w:eastAsia="en-US"/>
              </w:rPr>
            </w:pPr>
            <w:r w:rsidRPr="00DD6CFB">
              <w:rPr>
                <w:sz w:val="16"/>
                <w:szCs w:val="16"/>
                <w:lang w:eastAsia="en-US"/>
              </w:rPr>
              <w:t>1329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54563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7D5A6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02A93E" w14:textId="77777777" w:rsidR="00D4531E" w:rsidRPr="00DD6CFB" w:rsidRDefault="00D4531E" w:rsidP="00DD6CFB">
            <w:pPr>
              <w:pStyle w:val="TAL"/>
              <w:rPr>
                <w:sz w:val="16"/>
                <w:szCs w:val="16"/>
                <w:lang w:eastAsia="en-US"/>
              </w:rPr>
            </w:pPr>
            <w:r w:rsidRPr="00DD6CFB">
              <w:rPr>
                <w:sz w:val="16"/>
                <w:szCs w:val="16"/>
                <w:lang w:eastAsia="en-US"/>
              </w:rPr>
              <w:t>Updates on FR2 inter-band EN-DC configurations for test frequencies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23785A"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769566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6182AB7"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2B748B"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622A59B" w14:textId="77777777" w:rsidR="00D4531E" w:rsidRPr="00DD6CFB" w:rsidRDefault="00D4531E" w:rsidP="00DD6CFB">
            <w:pPr>
              <w:pStyle w:val="TAL"/>
              <w:rPr>
                <w:sz w:val="16"/>
                <w:szCs w:val="16"/>
                <w:lang w:eastAsia="en-US"/>
              </w:rPr>
            </w:pPr>
            <w:r w:rsidRPr="00DD6CFB">
              <w:rPr>
                <w:sz w:val="16"/>
                <w:szCs w:val="16"/>
                <w:lang w:eastAsia="en-US"/>
              </w:rPr>
              <w:t>R5-202879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37EC1E" w14:textId="77777777" w:rsidR="00D4531E" w:rsidRPr="00DD6CFB" w:rsidRDefault="00D4531E" w:rsidP="00DD6CFB">
            <w:pPr>
              <w:pStyle w:val="TAL"/>
              <w:rPr>
                <w:sz w:val="16"/>
                <w:szCs w:val="16"/>
                <w:lang w:eastAsia="en-US"/>
              </w:rPr>
            </w:pPr>
            <w:r w:rsidRPr="00DD6CFB">
              <w:rPr>
                <w:sz w:val="16"/>
                <w:szCs w:val="16"/>
                <w:lang w:eastAsia="en-US"/>
              </w:rPr>
              <w:t>1332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6A3FA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197E3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0C619F" w14:textId="77777777" w:rsidR="00D4531E" w:rsidRPr="00DD6CFB" w:rsidRDefault="00D4531E" w:rsidP="00DD6CFB">
            <w:pPr>
              <w:pStyle w:val="TAL"/>
              <w:rPr>
                <w:sz w:val="16"/>
                <w:szCs w:val="16"/>
                <w:lang w:eastAsia="en-US"/>
              </w:rPr>
            </w:pPr>
            <w:r w:rsidRPr="00DD6CFB">
              <w:rPr>
                <w:sz w:val="16"/>
                <w:szCs w:val="16"/>
                <w:lang w:eastAsia="en-US"/>
              </w:rPr>
              <w:t>Addition of BW to Table 4.6.3-33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09CF7B"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762561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F25B55D"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ABB734"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A04100" w14:textId="77777777" w:rsidR="00D4531E" w:rsidRPr="00DD6CFB" w:rsidRDefault="00D4531E" w:rsidP="00DD6CFB">
            <w:pPr>
              <w:pStyle w:val="TAL"/>
              <w:rPr>
                <w:sz w:val="16"/>
                <w:szCs w:val="16"/>
                <w:lang w:eastAsia="en-US"/>
              </w:rPr>
            </w:pPr>
            <w:r w:rsidRPr="00DD6CFB">
              <w:rPr>
                <w:sz w:val="16"/>
                <w:szCs w:val="16"/>
                <w:lang w:eastAsia="en-US"/>
              </w:rPr>
              <w:t>R5-202880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EA612F" w14:textId="77777777" w:rsidR="00D4531E" w:rsidRPr="00DD6CFB" w:rsidRDefault="00D4531E" w:rsidP="00DD6CFB">
            <w:pPr>
              <w:pStyle w:val="TAL"/>
              <w:rPr>
                <w:sz w:val="16"/>
                <w:szCs w:val="16"/>
                <w:lang w:eastAsia="en-US"/>
              </w:rPr>
            </w:pPr>
            <w:r w:rsidRPr="00DD6CFB">
              <w:rPr>
                <w:sz w:val="16"/>
                <w:szCs w:val="16"/>
                <w:lang w:eastAsia="en-US"/>
              </w:rPr>
              <w:t>1334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9F2D2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940C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A7FB33" w14:textId="77777777" w:rsidR="00D4531E" w:rsidRPr="00DD6CFB" w:rsidRDefault="00D4531E" w:rsidP="00DD6CFB">
            <w:pPr>
              <w:pStyle w:val="TAL"/>
              <w:rPr>
                <w:sz w:val="16"/>
                <w:szCs w:val="16"/>
                <w:lang w:eastAsia="en-US"/>
              </w:rPr>
            </w:pPr>
            <w:r w:rsidRPr="00DD6CFB">
              <w:rPr>
                <w:sz w:val="16"/>
                <w:szCs w:val="16"/>
                <w:lang w:eastAsia="en-US"/>
              </w:rPr>
              <w:t>Clarification of disabling Tx diversity for FR2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5CB397"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AAC7BF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8D669B"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A60F44"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A47E12" w14:textId="77777777" w:rsidR="00D4531E" w:rsidRPr="00DD6CFB" w:rsidRDefault="00D4531E" w:rsidP="00DD6CFB">
            <w:pPr>
              <w:pStyle w:val="TAL"/>
              <w:rPr>
                <w:sz w:val="16"/>
                <w:szCs w:val="16"/>
                <w:lang w:eastAsia="en-US"/>
              </w:rPr>
            </w:pPr>
            <w:r w:rsidRPr="00DD6CFB">
              <w:rPr>
                <w:sz w:val="16"/>
                <w:szCs w:val="16"/>
                <w:lang w:eastAsia="en-US"/>
              </w:rPr>
              <w:t>R5-202881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852E43" w14:textId="77777777" w:rsidR="00D4531E" w:rsidRPr="00DD6CFB" w:rsidRDefault="00D4531E" w:rsidP="00DD6CFB">
            <w:pPr>
              <w:pStyle w:val="TAL"/>
              <w:rPr>
                <w:sz w:val="16"/>
                <w:szCs w:val="16"/>
                <w:lang w:eastAsia="en-US"/>
              </w:rPr>
            </w:pPr>
            <w:r w:rsidRPr="00DD6CFB">
              <w:rPr>
                <w:sz w:val="16"/>
                <w:szCs w:val="16"/>
                <w:lang w:eastAsia="en-US"/>
              </w:rPr>
              <w:t>1341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4CA33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1F78B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679DC2" w14:textId="77777777" w:rsidR="00D4531E" w:rsidRPr="00DD6CFB" w:rsidRDefault="00D4531E" w:rsidP="00DD6CFB">
            <w:pPr>
              <w:pStyle w:val="TAL"/>
              <w:rPr>
                <w:sz w:val="16"/>
                <w:szCs w:val="16"/>
                <w:lang w:eastAsia="en-US"/>
              </w:rPr>
            </w:pPr>
            <w:r w:rsidRPr="00DD6CFB">
              <w:rPr>
                <w:sz w:val="16"/>
                <w:szCs w:val="16"/>
                <w:lang w:eastAsia="en-US"/>
              </w:rPr>
              <w:t>Restructuring 38.508-1 message contents for Demod and CSI reporting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1C1708"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3368EB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1CF923"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8EB35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821113" w14:textId="77777777" w:rsidR="00D4531E" w:rsidRPr="00DD6CFB" w:rsidRDefault="00D4531E" w:rsidP="00DD6CFB">
            <w:pPr>
              <w:pStyle w:val="TAL"/>
              <w:rPr>
                <w:sz w:val="16"/>
                <w:szCs w:val="16"/>
                <w:lang w:eastAsia="en-US"/>
              </w:rPr>
            </w:pPr>
            <w:r w:rsidRPr="00DD6CFB">
              <w:rPr>
                <w:sz w:val="16"/>
                <w:szCs w:val="16"/>
                <w:lang w:eastAsia="en-US"/>
              </w:rPr>
              <w:t>R5-202882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D60044" w14:textId="77777777" w:rsidR="00D4531E" w:rsidRPr="00DD6CFB" w:rsidRDefault="00D4531E" w:rsidP="00DD6CFB">
            <w:pPr>
              <w:pStyle w:val="TAL"/>
              <w:rPr>
                <w:sz w:val="16"/>
                <w:szCs w:val="16"/>
                <w:lang w:eastAsia="en-US"/>
              </w:rPr>
            </w:pPr>
            <w:r w:rsidRPr="00DD6CFB">
              <w:rPr>
                <w:sz w:val="16"/>
                <w:szCs w:val="16"/>
                <w:lang w:eastAsia="en-US"/>
              </w:rPr>
              <w:t>1342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D4E12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CF8F8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C3365C" w14:textId="77777777" w:rsidR="00D4531E" w:rsidRPr="00DD6CFB" w:rsidRDefault="00D4531E" w:rsidP="00DD6CFB">
            <w:pPr>
              <w:pStyle w:val="TAL"/>
              <w:rPr>
                <w:sz w:val="16"/>
                <w:szCs w:val="16"/>
                <w:lang w:eastAsia="en-US"/>
              </w:rPr>
            </w:pPr>
            <w:r w:rsidRPr="00DD6CFB">
              <w:rPr>
                <w:sz w:val="16"/>
                <w:szCs w:val="16"/>
                <w:lang w:eastAsia="en-US"/>
              </w:rPr>
              <w:t>Update of PUCCH-ResourceId for Demod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0934AD"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F773F4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0EC3D9"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7C37D8"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773569" w14:textId="77777777" w:rsidR="00D4531E" w:rsidRPr="00DD6CFB" w:rsidRDefault="00D4531E" w:rsidP="00DD6CFB">
            <w:pPr>
              <w:pStyle w:val="TAL"/>
              <w:rPr>
                <w:sz w:val="16"/>
                <w:szCs w:val="16"/>
                <w:lang w:eastAsia="en-US"/>
              </w:rPr>
            </w:pPr>
            <w:r w:rsidRPr="00DD6CFB">
              <w:rPr>
                <w:sz w:val="16"/>
                <w:szCs w:val="16"/>
                <w:lang w:eastAsia="en-US"/>
              </w:rPr>
              <w:t>R5-202883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48ABC0" w14:textId="77777777" w:rsidR="00D4531E" w:rsidRPr="00DD6CFB" w:rsidRDefault="00D4531E" w:rsidP="00DD6CFB">
            <w:pPr>
              <w:pStyle w:val="TAL"/>
              <w:rPr>
                <w:sz w:val="16"/>
                <w:szCs w:val="16"/>
                <w:lang w:eastAsia="en-US"/>
              </w:rPr>
            </w:pPr>
            <w:r w:rsidRPr="00DD6CFB">
              <w:rPr>
                <w:sz w:val="16"/>
                <w:szCs w:val="16"/>
                <w:lang w:eastAsia="en-US"/>
              </w:rPr>
              <w:t>1348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F1BDD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0CB9D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418988" w14:textId="77777777" w:rsidR="00D4531E" w:rsidRPr="00DD6CFB" w:rsidRDefault="00D4531E" w:rsidP="00DD6CFB">
            <w:pPr>
              <w:pStyle w:val="TAL"/>
              <w:rPr>
                <w:sz w:val="16"/>
                <w:szCs w:val="16"/>
                <w:lang w:eastAsia="en-US"/>
              </w:rPr>
            </w:pPr>
            <w:r w:rsidRPr="00DD6CFB">
              <w:rPr>
                <w:sz w:val="16"/>
                <w:szCs w:val="16"/>
                <w:lang w:eastAsia="en-US"/>
              </w:rPr>
              <w:t>Configuration of p-ZP-CSI-RS-ResourceSet for PDSCH Demod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45CA86"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5A7EB5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C3ADBB"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ECD372"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78A7A4" w14:textId="77777777" w:rsidR="00D4531E" w:rsidRPr="00DD6CFB" w:rsidRDefault="00D4531E" w:rsidP="00DD6CFB">
            <w:pPr>
              <w:pStyle w:val="TAL"/>
              <w:rPr>
                <w:sz w:val="16"/>
                <w:szCs w:val="16"/>
                <w:lang w:eastAsia="en-US"/>
              </w:rPr>
            </w:pPr>
            <w:r w:rsidRPr="00DD6CFB">
              <w:rPr>
                <w:sz w:val="16"/>
                <w:szCs w:val="16"/>
                <w:lang w:eastAsia="en-US"/>
              </w:rPr>
              <w:t>R5-202956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C3EF5B" w14:textId="77777777" w:rsidR="00D4531E" w:rsidRPr="00DD6CFB" w:rsidRDefault="00D4531E" w:rsidP="00DD6CFB">
            <w:pPr>
              <w:pStyle w:val="TAL"/>
              <w:rPr>
                <w:sz w:val="16"/>
                <w:szCs w:val="16"/>
                <w:lang w:eastAsia="en-US"/>
              </w:rPr>
            </w:pPr>
            <w:r w:rsidRPr="00DD6CFB">
              <w:rPr>
                <w:sz w:val="16"/>
                <w:szCs w:val="16"/>
                <w:lang w:eastAsia="en-US"/>
              </w:rPr>
              <w:t>1270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C2596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ED0BC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EA9E93" w14:textId="77777777" w:rsidR="00D4531E" w:rsidRPr="00DD6CFB" w:rsidRDefault="00D4531E" w:rsidP="00DD6CFB">
            <w:pPr>
              <w:pStyle w:val="TAL"/>
              <w:rPr>
                <w:sz w:val="16"/>
                <w:szCs w:val="16"/>
                <w:lang w:eastAsia="en-US"/>
              </w:rPr>
            </w:pPr>
            <w:r w:rsidRPr="00DD6CFB">
              <w:rPr>
                <w:sz w:val="16"/>
                <w:szCs w:val="16"/>
                <w:lang w:eastAsia="en-US"/>
              </w:rPr>
              <w:t>Update of default test channel BW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D244D8"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CE73D1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5FC060E"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810953"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14F7E83" w14:textId="77777777" w:rsidR="00D4531E" w:rsidRPr="00DD6CFB" w:rsidRDefault="00D4531E" w:rsidP="00DD6CFB">
            <w:pPr>
              <w:pStyle w:val="TAL"/>
              <w:rPr>
                <w:sz w:val="16"/>
                <w:szCs w:val="16"/>
                <w:lang w:eastAsia="en-US"/>
              </w:rPr>
            </w:pPr>
            <w:r w:rsidRPr="00DD6CFB">
              <w:rPr>
                <w:sz w:val="16"/>
                <w:szCs w:val="16"/>
                <w:lang w:eastAsia="en-US"/>
              </w:rPr>
              <w:t>R5-202962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B51466" w14:textId="77777777" w:rsidR="00D4531E" w:rsidRPr="00DD6CFB" w:rsidRDefault="00D4531E" w:rsidP="00DD6CFB">
            <w:pPr>
              <w:pStyle w:val="TAL"/>
              <w:rPr>
                <w:sz w:val="16"/>
                <w:szCs w:val="16"/>
                <w:lang w:eastAsia="en-US"/>
              </w:rPr>
            </w:pPr>
            <w:r w:rsidRPr="00DD6CFB">
              <w:rPr>
                <w:sz w:val="16"/>
                <w:szCs w:val="16"/>
                <w:lang w:eastAsia="en-US"/>
              </w:rPr>
              <w:t>1269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DC585C"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3689F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5728E3" w14:textId="77777777" w:rsidR="00D4531E" w:rsidRPr="00DD6CFB" w:rsidRDefault="00D4531E" w:rsidP="00DD6CFB">
            <w:pPr>
              <w:pStyle w:val="TAL"/>
              <w:rPr>
                <w:sz w:val="16"/>
                <w:szCs w:val="16"/>
                <w:lang w:eastAsia="en-US"/>
              </w:rPr>
            </w:pPr>
            <w:r w:rsidRPr="00DD6CFB">
              <w:rPr>
                <w:sz w:val="16"/>
                <w:szCs w:val="16"/>
                <w:lang w:eastAsia="en-US"/>
              </w:rPr>
              <w:t>Updating DCI related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C85EBC"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5A1B07A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1EAF28"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3286A4"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643E2E" w14:textId="77777777" w:rsidR="00D4531E" w:rsidRPr="00DD6CFB" w:rsidRDefault="00D4531E" w:rsidP="00DD6CFB">
            <w:pPr>
              <w:pStyle w:val="TAL"/>
              <w:rPr>
                <w:sz w:val="16"/>
                <w:szCs w:val="16"/>
                <w:lang w:eastAsia="en-US"/>
              </w:rPr>
            </w:pPr>
            <w:r w:rsidRPr="00DD6CFB">
              <w:rPr>
                <w:sz w:val="16"/>
                <w:szCs w:val="16"/>
                <w:lang w:eastAsia="en-US"/>
              </w:rPr>
              <w:t>R5-202967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B26D9C" w14:textId="77777777" w:rsidR="00D4531E" w:rsidRPr="00DD6CFB" w:rsidRDefault="00D4531E" w:rsidP="00DD6CFB">
            <w:pPr>
              <w:pStyle w:val="TAL"/>
              <w:rPr>
                <w:sz w:val="16"/>
                <w:szCs w:val="16"/>
                <w:lang w:eastAsia="en-US"/>
              </w:rPr>
            </w:pPr>
            <w:r w:rsidRPr="00DD6CFB">
              <w:rPr>
                <w:sz w:val="16"/>
                <w:szCs w:val="16"/>
                <w:lang w:eastAsia="en-US"/>
              </w:rPr>
              <w:t>1344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23E01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59048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0FD35D" w14:textId="77777777" w:rsidR="00D4531E" w:rsidRPr="00DD6CFB" w:rsidRDefault="00D4531E" w:rsidP="00DD6CFB">
            <w:pPr>
              <w:pStyle w:val="TAL"/>
              <w:rPr>
                <w:sz w:val="16"/>
                <w:szCs w:val="16"/>
                <w:lang w:eastAsia="en-US"/>
              </w:rPr>
            </w:pPr>
            <w:r w:rsidRPr="00DD6CFB">
              <w:rPr>
                <w:sz w:val="16"/>
                <w:szCs w:val="16"/>
                <w:lang w:eastAsia="en-US"/>
              </w:rPr>
              <w:t>Update to default value of PDSCH-to-HARQ_feedback timing indicator (k1)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2C5739"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25C67F7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A00E190"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DA39FC"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EF6F3C" w14:textId="77777777" w:rsidR="00D4531E" w:rsidRPr="00DD6CFB" w:rsidRDefault="00D4531E" w:rsidP="00DD6CFB">
            <w:pPr>
              <w:pStyle w:val="TAL"/>
              <w:rPr>
                <w:sz w:val="16"/>
                <w:szCs w:val="16"/>
                <w:lang w:eastAsia="en-US"/>
              </w:rPr>
            </w:pPr>
            <w:r w:rsidRPr="00DD6CFB">
              <w:rPr>
                <w:sz w:val="16"/>
                <w:szCs w:val="16"/>
                <w:lang w:eastAsia="en-US"/>
              </w:rPr>
              <w:t>R5-203056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8B1FD9" w14:textId="77777777" w:rsidR="00D4531E" w:rsidRPr="00DD6CFB" w:rsidRDefault="00D4531E" w:rsidP="00DD6CFB">
            <w:pPr>
              <w:pStyle w:val="TAL"/>
              <w:rPr>
                <w:sz w:val="16"/>
                <w:szCs w:val="16"/>
                <w:lang w:eastAsia="en-US"/>
              </w:rPr>
            </w:pPr>
            <w:r w:rsidRPr="00DD6CFB">
              <w:rPr>
                <w:sz w:val="16"/>
                <w:szCs w:val="16"/>
                <w:lang w:eastAsia="en-US"/>
              </w:rPr>
              <w:t>1313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51938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94CD9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A04B95"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Rel-16 NR CA configuration CA_n66B and CA_n66(2A) in cl 6.2.3.4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808DA2"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103E679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146BDE"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7AFE9C"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E869425" w14:textId="77777777" w:rsidR="00D4531E" w:rsidRPr="00DD6CFB" w:rsidRDefault="00D4531E" w:rsidP="00DD6CFB">
            <w:pPr>
              <w:pStyle w:val="TAL"/>
              <w:rPr>
                <w:sz w:val="16"/>
                <w:szCs w:val="16"/>
                <w:lang w:eastAsia="en-US"/>
              </w:rPr>
            </w:pPr>
            <w:r w:rsidRPr="00DD6CFB">
              <w:rPr>
                <w:sz w:val="16"/>
                <w:szCs w:val="16"/>
                <w:lang w:eastAsia="en-US"/>
              </w:rPr>
              <w:t>R5-203057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EE1160" w14:textId="77777777" w:rsidR="00D4531E" w:rsidRPr="00DD6CFB" w:rsidRDefault="00D4531E" w:rsidP="00DD6CFB">
            <w:pPr>
              <w:pStyle w:val="TAL"/>
              <w:rPr>
                <w:sz w:val="16"/>
                <w:szCs w:val="16"/>
                <w:lang w:eastAsia="en-US"/>
              </w:rPr>
            </w:pPr>
            <w:r w:rsidRPr="00DD6CFB">
              <w:rPr>
                <w:sz w:val="16"/>
                <w:szCs w:val="16"/>
                <w:lang w:eastAsia="en-US"/>
              </w:rPr>
              <w:t>1319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1D8A1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472B5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573946" w14:textId="77777777" w:rsidR="00D4531E" w:rsidRPr="00DD6CFB" w:rsidRDefault="00D4531E" w:rsidP="00DD6CFB">
            <w:pPr>
              <w:pStyle w:val="TAL"/>
              <w:rPr>
                <w:sz w:val="16"/>
                <w:szCs w:val="16"/>
                <w:lang w:eastAsia="en-US"/>
              </w:rPr>
            </w:pPr>
            <w:r w:rsidRPr="00DD6CFB">
              <w:rPr>
                <w:sz w:val="16"/>
                <w:szCs w:val="16"/>
                <w:lang w:eastAsia="en-US"/>
              </w:rPr>
              <w:t>Addition of test frequencies for additional channel bandwidths for NR band n66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3CE588"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7202F7E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5194694"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B5681D"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682442" w14:textId="77777777" w:rsidR="00D4531E" w:rsidRPr="00DD6CFB" w:rsidRDefault="00D4531E" w:rsidP="00DD6CFB">
            <w:pPr>
              <w:pStyle w:val="TAL"/>
              <w:rPr>
                <w:sz w:val="16"/>
                <w:szCs w:val="16"/>
                <w:lang w:eastAsia="en-US"/>
              </w:rPr>
            </w:pPr>
            <w:r w:rsidRPr="00DD6CFB">
              <w:rPr>
                <w:sz w:val="16"/>
                <w:szCs w:val="16"/>
                <w:lang w:eastAsia="en-US"/>
              </w:rPr>
              <w:t>R5-203078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43DE67" w14:textId="77777777" w:rsidR="00D4531E" w:rsidRPr="00DD6CFB" w:rsidRDefault="00D4531E" w:rsidP="00DD6CFB">
            <w:pPr>
              <w:pStyle w:val="TAL"/>
              <w:rPr>
                <w:sz w:val="16"/>
                <w:szCs w:val="16"/>
                <w:lang w:eastAsia="en-US"/>
              </w:rPr>
            </w:pPr>
            <w:r w:rsidRPr="00DD6CFB">
              <w:rPr>
                <w:sz w:val="16"/>
                <w:szCs w:val="16"/>
                <w:lang w:eastAsia="en-US"/>
              </w:rPr>
              <w:t>1325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B7FAD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2014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C8FE7E" w14:textId="77777777" w:rsidR="00D4531E" w:rsidRPr="00DD6CFB" w:rsidRDefault="00D4531E" w:rsidP="00DD6CFB">
            <w:pPr>
              <w:pStyle w:val="TAL"/>
              <w:rPr>
                <w:sz w:val="16"/>
                <w:szCs w:val="16"/>
                <w:lang w:eastAsia="en-US"/>
              </w:rPr>
            </w:pPr>
            <w:r w:rsidRPr="00DD6CFB">
              <w:rPr>
                <w:sz w:val="16"/>
                <w:szCs w:val="16"/>
                <w:lang w:eastAsia="en-US"/>
              </w:rPr>
              <w:t>Updates to Generic Test Procedure for IMS MO speech call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D7DB41"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40C64C2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EE0920" w14:textId="77777777" w:rsidR="00D4531E" w:rsidRPr="00DD6CFB" w:rsidRDefault="00D4531E" w:rsidP="00DD6CFB">
            <w:pPr>
              <w:pStyle w:val="TAL"/>
              <w:rPr>
                <w:sz w:val="16"/>
                <w:szCs w:val="16"/>
                <w:lang w:eastAsia="en-US"/>
              </w:rPr>
            </w:pPr>
            <w:r w:rsidRPr="00DD6CFB">
              <w:rPr>
                <w:sz w:val="16"/>
                <w:szCs w:val="16"/>
                <w:lang w:eastAsia="en-US"/>
              </w:rPr>
              <w:t>2020-06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E0FC26" w14:textId="77777777" w:rsidR="00D4531E" w:rsidRPr="00DD6CFB" w:rsidRDefault="00D4531E" w:rsidP="00DD6CFB">
            <w:pPr>
              <w:pStyle w:val="TAL"/>
              <w:rPr>
                <w:sz w:val="16"/>
                <w:szCs w:val="16"/>
                <w:lang w:eastAsia="en-US"/>
              </w:rPr>
            </w:pPr>
            <w:r w:rsidRPr="00DD6CFB">
              <w:rPr>
                <w:sz w:val="16"/>
                <w:szCs w:val="16"/>
                <w:lang w:eastAsia="en-US"/>
              </w:rPr>
              <w:t>RAN#88</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360A74" w14:textId="77777777" w:rsidR="00D4531E" w:rsidRPr="00DD6CFB" w:rsidRDefault="00D4531E" w:rsidP="00DD6CFB">
            <w:pPr>
              <w:pStyle w:val="TAL"/>
              <w:rPr>
                <w:sz w:val="16"/>
                <w:szCs w:val="16"/>
                <w:lang w:eastAsia="en-US"/>
              </w:rPr>
            </w:pPr>
            <w:r w:rsidRPr="00DD6CFB">
              <w:rPr>
                <w:sz w:val="16"/>
                <w:szCs w:val="16"/>
                <w:lang w:eastAsia="en-US"/>
              </w:rPr>
              <w:t>R5-203079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3BFD60" w14:textId="77777777" w:rsidR="00D4531E" w:rsidRPr="00DD6CFB" w:rsidRDefault="00D4531E" w:rsidP="00DD6CFB">
            <w:pPr>
              <w:pStyle w:val="TAL"/>
              <w:rPr>
                <w:sz w:val="16"/>
                <w:szCs w:val="16"/>
                <w:lang w:eastAsia="en-US"/>
              </w:rPr>
            </w:pPr>
            <w:r w:rsidRPr="00DD6CFB">
              <w:rPr>
                <w:sz w:val="16"/>
                <w:szCs w:val="16"/>
                <w:lang w:eastAsia="en-US"/>
              </w:rPr>
              <w:t>1326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7421AC" w14:textId="77777777" w:rsidR="00D4531E" w:rsidRPr="00DD6CFB" w:rsidRDefault="00D4531E" w:rsidP="00DD6CFB">
            <w:pPr>
              <w:pStyle w:val="TAL"/>
              <w:rPr>
                <w:sz w:val="16"/>
                <w:szCs w:val="16"/>
                <w:lang w:eastAsia="en-US"/>
              </w:rPr>
            </w:pPr>
            <w:r w:rsidRPr="00DD6CFB">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3C762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8CEE77" w14:textId="77777777" w:rsidR="00D4531E" w:rsidRPr="00DD6CFB" w:rsidRDefault="00D4531E" w:rsidP="00DD6CFB">
            <w:pPr>
              <w:pStyle w:val="TAL"/>
              <w:rPr>
                <w:sz w:val="16"/>
                <w:szCs w:val="16"/>
                <w:lang w:eastAsia="en-US"/>
              </w:rPr>
            </w:pPr>
            <w:r w:rsidRPr="00DD6CFB">
              <w:rPr>
                <w:sz w:val="16"/>
                <w:szCs w:val="16"/>
                <w:lang w:eastAsia="en-US"/>
              </w:rPr>
              <w:t>Update NR-DC in chapter 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A50539" w14:textId="77777777" w:rsidR="00D4531E" w:rsidRPr="00DD6CFB" w:rsidRDefault="00D4531E" w:rsidP="00DD6CFB">
            <w:pPr>
              <w:pStyle w:val="TAL"/>
              <w:rPr>
                <w:sz w:val="16"/>
                <w:szCs w:val="16"/>
                <w:lang w:eastAsia="en-US"/>
              </w:rPr>
            </w:pPr>
            <w:r w:rsidRPr="00DD6CFB">
              <w:rPr>
                <w:sz w:val="16"/>
                <w:szCs w:val="16"/>
                <w:lang w:eastAsia="en-US"/>
              </w:rPr>
              <w:t>16.4.0</w:t>
            </w:r>
          </w:p>
        </w:tc>
      </w:tr>
      <w:tr w:rsidR="00D4531E" w:rsidRPr="0031204F" w14:paraId="6E00D19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65267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81DEC7"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4C4493" w14:textId="77777777" w:rsidR="00D4531E" w:rsidRPr="00DD6CFB" w:rsidRDefault="00D4531E" w:rsidP="00DD6CFB">
            <w:pPr>
              <w:pStyle w:val="TAL"/>
              <w:rPr>
                <w:sz w:val="16"/>
                <w:szCs w:val="16"/>
                <w:lang w:eastAsia="en-US"/>
              </w:rPr>
            </w:pPr>
            <w:r w:rsidRPr="00DD6CFB">
              <w:rPr>
                <w:sz w:val="16"/>
                <w:szCs w:val="16"/>
                <w:lang w:eastAsia="en-US"/>
              </w:rPr>
              <w:t>R5-203275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EF6B6F" w14:textId="77777777" w:rsidR="00D4531E" w:rsidRPr="00DD6CFB" w:rsidRDefault="00D4531E" w:rsidP="00DD6CFB">
            <w:pPr>
              <w:pStyle w:val="TAL"/>
              <w:rPr>
                <w:sz w:val="16"/>
                <w:szCs w:val="16"/>
                <w:lang w:eastAsia="en-US"/>
              </w:rPr>
            </w:pPr>
            <w:r w:rsidRPr="00DD6CFB">
              <w:rPr>
                <w:sz w:val="16"/>
                <w:szCs w:val="16"/>
                <w:lang w:eastAsia="en-US"/>
              </w:rPr>
              <w:t>1364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F9455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E6B19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36C4AC" w14:textId="77777777" w:rsidR="00D4531E" w:rsidRPr="00DD6CFB" w:rsidRDefault="00D4531E" w:rsidP="00DD6CFB">
            <w:pPr>
              <w:pStyle w:val="TAL"/>
              <w:rPr>
                <w:sz w:val="16"/>
                <w:szCs w:val="16"/>
                <w:lang w:eastAsia="en-US"/>
              </w:rPr>
            </w:pPr>
            <w:r w:rsidRPr="00DD6CFB">
              <w:rPr>
                <w:sz w:val="16"/>
                <w:szCs w:val="16"/>
                <w:lang w:eastAsia="en-US"/>
              </w:rPr>
              <w:t>Editorial update IE ARFCN-ValueNR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23A86B"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2AE193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76251D"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7AA27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EB7ED19" w14:textId="77777777" w:rsidR="00D4531E" w:rsidRPr="00DD6CFB" w:rsidRDefault="00D4531E" w:rsidP="00DD6CFB">
            <w:pPr>
              <w:pStyle w:val="TAL"/>
              <w:rPr>
                <w:sz w:val="16"/>
                <w:szCs w:val="16"/>
                <w:lang w:eastAsia="en-US"/>
              </w:rPr>
            </w:pPr>
            <w:r w:rsidRPr="00DD6CFB">
              <w:rPr>
                <w:sz w:val="16"/>
                <w:szCs w:val="16"/>
                <w:lang w:eastAsia="en-US"/>
              </w:rPr>
              <w:t>R5-203277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0FBC8F" w14:textId="77777777" w:rsidR="00D4531E" w:rsidRPr="00DD6CFB" w:rsidRDefault="00D4531E" w:rsidP="00DD6CFB">
            <w:pPr>
              <w:pStyle w:val="TAL"/>
              <w:rPr>
                <w:sz w:val="16"/>
                <w:szCs w:val="16"/>
                <w:lang w:eastAsia="en-US"/>
              </w:rPr>
            </w:pPr>
            <w:r w:rsidRPr="00DD6CFB">
              <w:rPr>
                <w:sz w:val="16"/>
                <w:szCs w:val="16"/>
                <w:lang w:eastAsia="en-US"/>
              </w:rPr>
              <w:t>1366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C1AA0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A537A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549201" w14:textId="77777777" w:rsidR="00D4531E" w:rsidRPr="00DD6CFB" w:rsidRDefault="00D4531E" w:rsidP="00DD6CFB">
            <w:pPr>
              <w:pStyle w:val="TAL"/>
              <w:rPr>
                <w:sz w:val="16"/>
                <w:szCs w:val="16"/>
                <w:lang w:eastAsia="en-US"/>
              </w:rPr>
            </w:pPr>
            <w:r w:rsidRPr="00DD6CFB">
              <w:rPr>
                <w:sz w:val="16"/>
                <w:szCs w:val="16"/>
                <w:lang w:eastAsia="en-US"/>
              </w:rPr>
              <w:t>Add IEs ARFCN-ValueUTRA-FDD, AvailabilityCombinationsPerCell, AvailabilityIndicator and BAP-Routing-ID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71FAC5"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CB6E3E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09BE3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D384EC"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99F2103" w14:textId="77777777" w:rsidR="00D4531E" w:rsidRPr="00DD6CFB" w:rsidRDefault="00D4531E" w:rsidP="00DD6CFB">
            <w:pPr>
              <w:pStyle w:val="TAL"/>
              <w:rPr>
                <w:sz w:val="16"/>
                <w:szCs w:val="16"/>
                <w:lang w:eastAsia="en-US"/>
              </w:rPr>
            </w:pPr>
            <w:r w:rsidRPr="00DD6CFB">
              <w:rPr>
                <w:sz w:val="16"/>
                <w:szCs w:val="16"/>
                <w:lang w:eastAsia="en-US"/>
              </w:rPr>
              <w:t>R5-203278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C22A50" w14:textId="77777777" w:rsidR="00D4531E" w:rsidRPr="00DD6CFB" w:rsidRDefault="00D4531E" w:rsidP="00DD6CFB">
            <w:pPr>
              <w:pStyle w:val="TAL"/>
              <w:rPr>
                <w:sz w:val="16"/>
                <w:szCs w:val="16"/>
                <w:lang w:eastAsia="en-US"/>
              </w:rPr>
            </w:pPr>
            <w:r w:rsidRPr="00DD6CFB">
              <w:rPr>
                <w:sz w:val="16"/>
                <w:szCs w:val="16"/>
                <w:lang w:eastAsia="en-US"/>
              </w:rPr>
              <w:t>1367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DDF7B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74C0E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1867AE" w14:textId="77777777" w:rsidR="00D4531E" w:rsidRPr="00DD6CFB" w:rsidRDefault="00D4531E" w:rsidP="00DD6CFB">
            <w:pPr>
              <w:pStyle w:val="TAL"/>
              <w:rPr>
                <w:sz w:val="16"/>
                <w:szCs w:val="16"/>
                <w:lang w:eastAsia="en-US"/>
              </w:rPr>
            </w:pPr>
            <w:r w:rsidRPr="00DD6CFB">
              <w:rPr>
                <w:sz w:val="16"/>
                <w:szCs w:val="16"/>
                <w:lang w:eastAsia="en-US"/>
              </w:rPr>
              <w:t>n26 Default CH BW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664A"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3099AD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51BF2E"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200C45"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8394A0" w14:textId="77777777" w:rsidR="00D4531E" w:rsidRPr="00DD6CFB" w:rsidRDefault="00D4531E" w:rsidP="00DD6CFB">
            <w:pPr>
              <w:pStyle w:val="TAL"/>
              <w:rPr>
                <w:sz w:val="16"/>
                <w:szCs w:val="16"/>
                <w:lang w:eastAsia="en-US"/>
              </w:rPr>
            </w:pPr>
            <w:r w:rsidRPr="00DD6CFB">
              <w:rPr>
                <w:sz w:val="16"/>
                <w:szCs w:val="16"/>
                <w:lang w:eastAsia="en-US"/>
              </w:rPr>
              <w:t>R5-203287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E984A2" w14:textId="77777777" w:rsidR="00D4531E" w:rsidRPr="00DD6CFB" w:rsidRDefault="00D4531E" w:rsidP="00DD6CFB">
            <w:pPr>
              <w:pStyle w:val="TAL"/>
              <w:rPr>
                <w:sz w:val="16"/>
                <w:szCs w:val="16"/>
                <w:lang w:eastAsia="en-US"/>
              </w:rPr>
            </w:pPr>
            <w:r w:rsidRPr="00DD6CFB">
              <w:rPr>
                <w:sz w:val="16"/>
                <w:szCs w:val="16"/>
                <w:lang w:eastAsia="en-US"/>
              </w:rPr>
              <w:t>1368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9211C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C0810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22571D" w14:textId="77777777" w:rsidR="00D4531E" w:rsidRPr="00DD6CFB" w:rsidRDefault="00D4531E" w:rsidP="00DD6CFB">
            <w:pPr>
              <w:pStyle w:val="TAL"/>
              <w:rPr>
                <w:sz w:val="16"/>
                <w:szCs w:val="16"/>
                <w:lang w:eastAsia="en-US"/>
              </w:rPr>
            </w:pPr>
            <w:r w:rsidRPr="00DD6CFB">
              <w:rPr>
                <w:sz w:val="16"/>
                <w:szCs w:val="16"/>
                <w:lang w:eastAsia="en-US"/>
              </w:rPr>
              <w:t>Correction PRB-Id for PUCCH secondHopPRB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74B327"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349F71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84E784"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B29782"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6B26ED" w14:textId="77777777" w:rsidR="00D4531E" w:rsidRPr="00DD6CFB" w:rsidRDefault="00D4531E" w:rsidP="00DD6CFB">
            <w:pPr>
              <w:pStyle w:val="TAL"/>
              <w:rPr>
                <w:sz w:val="16"/>
                <w:szCs w:val="16"/>
                <w:lang w:eastAsia="en-US"/>
              </w:rPr>
            </w:pPr>
            <w:r w:rsidRPr="00DD6CFB">
              <w:rPr>
                <w:sz w:val="16"/>
                <w:szCs w:val="16"/>
                <w:lang w:eastAsia="en-US"/>
              </w:rPr>
              <w:t>R5-203320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C11DA1" w14:textId="77777777" w:rsidR="00D4531E" w:rsidRPr="00DD6CFB" w:rsidRDefault="00D4531E" w:rsidP="00DD6CFB">
            <w:pPr>
              <w:pStyle w:val="TAL"/>
              <w:rPr>
                <w:sz w:val="16"/>
                <w:szCs w:val="16"/>
                <w:lang w:eastAsia="en-US"/>
              </w:rPr>
            </w:pPr>
            <w:r w:rsidRPr="00DD6CFB">
              <w:rPr>
                <w:sz w:val="16"/>
                <w:szCs w:val="16"/>
                <w:lang w:eastAsia="en-US"/>
              </w:rPr>
              <w:t>1369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9A608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773B3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26C090" w14:textId="77777777" w:rsidR="00D4531E" w:rsidRPr="00DD6CFB" w:rsidRDefault="00D4531E" w:rsidP="00DD6CFB">
            <w:pPr>
              <w:pStyle w:val="TAL"/>
              <w:rPr>
                <w:sz w:val="16"/>
                <w:szCs w:val="16"/>
                <w:lang w:eastAsia="en-US"/>
              </w:rPr>
            </w:pPr>
            <w:r w:rsidRPr="00DD6CFB">
              <w:rPr>
                <w:sz w:val="16"/>
                <w:szCs w:val="16"/>
                <w:lang w:eastAsia="en-US"/>
              </w:rPr>
              <w:t>Add IE BeamFailureRecoverySCellConfig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B60E2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E1E441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980C2E"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18129C"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98EB29B" w14:textId="77777777" w:rsidR="00D4531E" w:rsidRPr="00DD6CFB" w:rsidRDefault="00D4531E" w:rsidP="00DD6CFB">
            <w:pPr>
              <w:pStyle w:val="TAL"/>
              <w:rPr>
                <w:sz w:val="16"/>
                <w:szCs w:val="16"/>
                <w:lang w:eastAsia="en-US"/>
              </w:rPr>
            </w:pPr>
            <w:r w:rsidRPr="00DD6CFB">
              <w:rPr>
                <w:sz w:val="16"/>
                <w:szCs w:val="16"/>
                <w:lang w:eastAsia="en-US"/>
              </w:rPr>
              <w:t>R5-203339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66A62B" w14:textId="77777777" w:rsidR="00D4531E" w:rsidRPr="00DD6CFB" w:rsidRDefault="00D4531E" w:rsidP="00DD6CFB">
            <w:pPr>
              <w:pStyle w:val="TAL"/>
              <w:rPr>
                <w:sz w:val="16"/>
                <w:szCs w:val="16"/>
                <w:lang w:eastAsia="en-US"/>
              </w:rPr>
            </w:pPr>
            <w:r w:rsidRPr="00DD6CFB">
              <w:rPr>
                <w:sz w:val="16"/>
                <w:szCs w:val="16"/>
                <w:lang w:eastAsia="en-US"/>
              </w:rPr>
              <w:t>1372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01B2D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789B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AA6174" w14:textId="77777777" w:rsidR="00D4531E" w:rsidRPr="00DD6CFB" w:rsidRDefault="00D4531E" w:rsidP="00DD6CFB">
            <w:pPr>
              <w:pStyle w:val="TAL"/>
              <w:rPr>
                <w:sz w:val="16"/>
                <w:szCs w:val="16"/>
                <w:lang w:eastAsia="en-US"/>
              </w:rPr>
            </w:pPr>
            <w:r w:rsidRPr="00DD6CFB">
              <w:rPr>
                <w:sz w:val="16"/>
                <w:szCs w:val="16"/>
                <w:lang w:eastAsia="en-US"/>
              </w:rPr>
              <w:t>Add IE CGI-InfoEUTRALogging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699FA4"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D8D20C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2848AD"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7918DE"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BBFEF3" w14:textId="77777777" w:rsidR="00D4531E" w:rsidRPr="00DD6CFB" w:rsidRDefault="00D4531E" w:rsidP="00DD6CFB">
            <w:pPr>
              <w:pStyle w:val="TAL"/>
              <w:rPr>
                <w:sz w:val="16"/>
                <w:szCs w:val="16"/>
                <w:lang w:eastAsia="en-US"/>
              </w:rPr>
            </w:pPr>
            <w:r w:rsidRPr="00DD6CFB">
              <w:rPr>
                <w:sz w:val="16"/>
                <w:szCs w:val="16"/>
                <w:lang w:eastAsia="en-US"/>
              </w:rPr>
              <w:t>R5-203340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308553" w14:textId="77777777" w:rsidR="00D4531E" w:rsidRPr="00DD6CFB" w:rsidRDefault="00D4531E" w:rsidP="00DD6CFB">
            <w:pPr>
              <w:pStyle w:val="TAL"/>
              <w:rPr>
                <w:sz w:val="16"/>
                <w:szCs w:val="16"/>
                <w:lang w:eastAsia="en-US"/>
              </w:rPr>
            </w:pPr>
            <w:r w:rsidRPr="00DD6CFB">
              <w:rPr>
                <w:sz w:val="16"/>
                <w:szCs w:val="16"/>
                <w:lang w:eastAsia="en-US"/>
              </w:rPr>
              <w:t>1373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777AD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B0AB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AD5136" w14:textId="77777777" w:rsidR="00D4531E" w:rsidRPr="00DD6CFB" w:rsidRDefault="00D4531E" w:rsidP="00DD6CFB">
            <w:pPr>
              <w:pStyle w:val="TAL"/>
              <w:rPr>
                <w:sz w:val="16"/>
                <w:szCs w:val="16"/>
                <w:lang w:eastAsia="en-US"/>
              </w:rPr>
            </w:pPr>
            <w:r w:rsidRPr="00DD6CFB">
              <w:rPr>
                <w:sz w:val="16"/>
                <w:szCs w:val="16"/>
                <w:lang w:eastAsia="en-US"/>
              </w:rPr>
              <w:t>Add IEs CGI-Info-Logging and CLI-RSSI-Range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114B94"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1587A4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2EDB4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29F88C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4F7E3B" w14:textId="77777777" w:rsidR="00D4531E" w:rsidRPr="00DD6CFB" w:rsidRDefault="00D4531E" w:rsidP="00DD6CFB">
            <w:pPr>
              <w:pStyle w:val="TAL"/>
              <w:rPr>
                <w:sz w:val="16"/>
                <w:szCs w:val="16"/>
                <w:lang w:eastAsia="en-US"/>
              </w:rPr>
            </w:pPr>
            <w:r w:rsidRPr="00DD6CFB">
              <w:rPr>
                <w:sz w:val="16"/>
                <w:szCs w:val="16"/>
                <w:lang w:eastAsia="en-US"/>
              </w:rPr>
              <w:t>R5-203341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AA76E6" w14:textId="77777777" w:rsidR="00D4531E" w:rsidRPr="00DD6CFB" w:rsidRDefault="00D4531E" w:rsidP="00DD6CFB">
            <w:pPr>
              <w:pStyle w:val="TAL"/>
              <w:rPr>
                <w:sz w:val="16"/>
                <w:szCs w:val="16"/>
                <w:lang w:eastAsia="en-US"/>
              </w:rPr>
            </w:pPr>
            <w:r w:rsidRPr="00DD6CFB">
              <w:rPr>
                <w:sz w:val="16"/>
                <w:szCs w:val="16"/>
                <w:lang w:eastAsia="en-US"/>
              </w:rPr>
              <w:t>1374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A02AC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94CF6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E4AEF5" w14:textId="77777777" w:rsidR="00D4531E" w:rsidRPr="00DD6CFB" w:rsidRDefault="00D4531E" w:rsidP="00DD6CFB">
            <w:pPr>
              <w:pStyle w:val="TAL"/>
              <w:rPr>
                <w:sz w:val="16"/>
                <w:szCs w:val="16"/>
                <w:lang w:eastAsia="en-US"/>
              </w:rPr>
            </w:pPr>
            <w:r w:rsidRPr="00DD6CFB">
              <w:rPr>
                <w:sz w:val="16"/>
                <w:szCs w:val="16"/>
                <w:lang w:eastAsia="en-US"/>
              </w:rPr>
              <w:t>Add IEs CommonLocationInfo, CondReconfigId, CondReconfigToAddModList and ConditionalReconfiguration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18A401"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087359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57CD50"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6C2F89"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685A76" w14:textId="77777777" w:rsidR="00D4531E" w:rsidRPr="00DD6CFB" w:rsidRDefault="00D4531E" w:rsidP="00DD6CFB">
            <w:pPr>
              <w:pStyle w:val="TAL"/>
              <w:rPr>
                <w:sz w:val="16"/>
                <w:szCs w:val="16"/>
                <w:lang w:eastAsia="en-US"/>
              </w:rPr>
            </w:pPr>
            <w:r w:rsidRPr="00DD6CFB">
              <w:rPr>
                <w:sz w:val="16"/>
                <w:szCs w:val="16"/>
                <w:lang w:eastAsia="en-US"/>
              </w:rPr>
              <w:t>R5-203342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63237A" w14:textId="77777777" w:rsidR="00D4531E" w:rsidRPr="00DD6CFB" w:rsidRDefault="00D4531E" w:rsidP="00DD6CFB">
            <w:pPr>
              <w:pStyle w:val="TAL"/>
              <w:rPr>
                <w:sz w:val="16"/>
                <w:szCs w:val="16"/>
                <w:lang w:eastAsia="en-US"/>
              </w:rPr>
            </w:pPr>
            <w:r w:rsidRPr="00DD6CFB">
              <w:rPr>
                <w:sz w:val="16"/>
                <w:szCs w:val="16"/>
                <w:lang w:eastAsia="en-US"/>
              </w:rPr>
              <w:t>1375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54EB8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DC0BE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C0AA48" w14:textId="77777777" w:rsidR="00D4531E" w:rsidRPr="00DD6CFB" w:rsidRDefault="00D4531E" w:rsidP="00DD6CFB">
            <w:pPr>
              <w:pStyle w:val="TAL"/>
              <w:rPr>
                <w:sz w:val="16"/>
                <w:szCs w:val="16"/>
                <w:lang w:eastAsia="en-US"/>
              </w:rPr>
            </w:pPr>
            <w:r w:rsidRPr="00DD6CFB">
              <w:rPr>
                <w:sz w:val="16"/>
                <w:szCs w:val="16"/>
                <w:lang w:eastAsia="en-US"/>
              </w:rPr>
              <w:t>Add IEs ConfiguredGrantConfigIndex and ConfiguredGrantConfigIndexMAC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514314"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A72C48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1F240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B6732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6D02CE" w14:textId="77777777" w:rsidR="00D4531E" w:rsidRPr="00DD6CFB" w:rsidRDefault="00D4531E" w:rsidP="00DD6CFB">
            <w:pPr>
              <w:pStyle w:val="TAL"/>
              <w:rPr>
                <w:sz w:val="16"/>
                <w:szCs w:val="16"/>
                <w:lang w:eastAsia="en-US"/>
              </w:rPr>
            </w:pPr>
            <w:r w:rsidRPr="00DD6CFB">
              <w:rPr>
                <w:sz w:val="16"/>
                <w:szCs w:val="16"/>
                <w:lang w:eastAsia="en-US"/>
              </w:rPr>
              <w:t>R5-203343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114591" w14:textId="77777777" w:rsidR="00D4531E" w:rsidRPr="00DD6CFB" w:rsidRDefault="00D4531E" w:rsidP="00DD6CFB">
            <w:pPr>
              <w:pStyle w:val="TAL"/>
              <w:rPr>
                <w:sz w:val="16"/>
                <w:szCs w:val="16"/>
                <w:lang w:eastAsia="en-US"/>
              </w:rPr>
            </w:pPr>
            <w:r w:rsidRPr="00DD6CFB">
              <w:rPr>
                <w:sz w:val="16"/>
                <w:szCs w:val="16"/>
                <w:lang w:eastAsia="en-US"/>
              </w:rPr>
              <w:t>1376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A6B66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AF58F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F5D320" w14:textId="77777777" w:rsidR="00D4531E" w:rsidRPr="00DD6CFB" w:rsidRDefault="00D4531E" w:rsidP="00DD6CFB">
            <w:pPr>
              <w:pStyle w:val="TAL"/>
              <w:rPr>
                <w:sz w:val="16"/>
                <w:szCs w:val="16"/>
                <w:lang w:eastAsia="en-US"/>
              </w:rPr>
            </w:pPr>
            <w:r w:rsidRPr="00DD6CFB">
              <w:rPr>
                <w:sz w:val="16"/>
                <w:szCs w:val="16"/>
                <w:lang w:eastAsia="en-US"/>
              </w:rPr>
              <w:t>Add IE DRX-ConfigSecondaryGroup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B15E13"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AA8CC7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E9A59C"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835192"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5DD50A3" w14:textId="77777777" w:rsidR="00D4531E" w:rsidRPr="00DD6CFB" w:rsidRDefault="00D4531E" w:rsidP="00DD6CFB">
            <w:pPr>
              <w:pStyle w:val="TAL"/>
              <w:rPr>
                <w:sz w:val="16"/>
                <w:szCs w:val="16"/>
                <w:lang w:eastAsia="en-US"/>
              </w:rPr>
            </w:pPr>
            <w:r w:rsidRPr="00DD6CFB">
              <w:rPr>
                <w:sz w:val="16"/>
                <w:szCs w:val="16"/>
                <w:lang w:eastAsia="en-US"/>
              </w:rPr>
              <w:t>R5-203344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6B6E22" w14:textId="77777777" w:rsidR="00D4531E" w:rsidRPr="00DD6CFB" w:rsidRDefault="00D4531E" w:rsidP="00DD6CFB">
            <w:pPr>
              <w:pStyle w:val="TAL"/>
              <w:rPr>
                <w:sz w:val="16"/>
                <w:szCs w:val="16"/>
                <w:lang w:eastAsia="en-US"/>
              </w:rPr>
            </w:pPr>
            <w:r w:rsidRPr="00DD6CFB">
              <w:rPr>
                <w:sz w:val="16"/>
                <w:szCs w:val="16"/>
                <w:lang w:eastAsia="en-US"/>
              </w:rPr>
              <w:t>1377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6CDDE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8AA33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A35D54" w14:textId="77777777" w:rsidR="00D4531E" w:rsidRPr="00DD6CFB" w:rsidRDefault="00D4531E" w:rsidP="00DD6CFB">
            <w:pPr>
              <w:pStyle w:val="TAL"/>
              <w:rPr>
                <w:sz w:val="16"/>
                <w:szCs w:val="16"/>
                <w:lang w:eastAsia="en-US"/>
              </w:rPr>
            </w:pPr>
            <w:r w:rsidRPr="00DD6CFB">
              <w:rPr>
                <w:sz w:val="16"/>
                <w:szCs w:val="16"/>
                <w:lang w:eastAsia="en-US"/>
              </w:rPr>
              <w:t>Add IE HighSpeedConfig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4037C8"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F844EE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B8149E"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FBDE1F"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185143D" w14:textId="77777777" w:rsidR="00D4531E" w:rsidRPr="00DD6CFB" w:rsidRDefault="00D4531E" w:rsidP="00DD6CFB">
            <w:pPr>
              <w:pStyle w:val="TAL"/>
              <w:rPr>
                <w:sz w:val="16"/>
                <w:szCs w:val="16"/>
                <w:lang w:eastAsia="en-US"/>
              </w:rPr>
            </w:pPr>
            <w:r w:rsidRPr="00DD6CFB">
              <w:rPr>
                <w:sz w:val="16"/>
                <w:szCs w:val="16"/>
                <w:lang w:eastAsia="en-US"/>
              </w:rPr>
              <w:t>R5-203345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666537" w14:textId="77777777" w:rsidR="00D4531E" w:rsidRPr="00DD6CFB" w:rsidRDefault="00D4531E" w:rsidP="00DD6CFB">
            <w:pPr>
              <w:pStyle w:val="TAL"/>
              <w:rPr>
                <w:sz w:val="16"/>
                <w:szCs w:val="16"/>
                <w:lang w:eastAsia="en-US"/>
              </w:rPr>
            </w:pPr>
            <w:r w:rsidRPr="00DD6CFB">
              <w:rPr>
                <w:sz w:val="16"/>
                <w:szCs w:val="16"/>
                <w:lang w:eastAsia="en-US"/>
              </w:rPr>
              <w:t>1378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45CEE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1EC77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D7C4FA" w14:textId="77777777" w:rsidR="00D4531E" w:rsidRPr="00DD6CFB" w:rsidRDefault="00D4531E" w:rsidP="00DD6CFB">
            <w:pPr>
              <w:pStyle w:val="TAL"/>
              <w:rPr>
                <w:sz w:val="16"/>
                <w:szCs w:val="16"/>
                <w:lang w:eastAsia="en-US"/>
              </w:rPr>
            </w:pPr>
            <w:r w:rsidRPr="00DD6CFB">
              <w:rPr>
                <w:sz w:val="16"/>
                <w:szCs w:val="16"/>
                <w:lang w:eastAsia="en-US"/>
              </w:rPr>
              <w:t>Add IE InvalidSymbolPattern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AC780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20AC70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D4930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19E8A2"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FE6E4F" w14:textId="77777777" w:rsidR="00D4531E" w:rsidRPr="00DD6CFB" w:rsidRDefault="00D4531E" w:rsidP="00DD6CFB">
            <w:pPr>
              <w:pStyle w:val="TAL"/>
              <w:rPr>
                <w:sz w:val="16"/>
                <w:szCs w:val="16"/>
                <w:lang w:eastAsia="en-US"/>
              </w:rPr>
            </w:pPr>
            <w:r w:rsidRPr="00DD6CFB">
              <w:rPr>
                <w:sz w:val="16"/>
                <w:szCs w:val="16"/>
                <w:lang w:eastAsia="en-US"/>
              </w:rPr>
              <w:t>R5-203346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DAB645" w14:textId="77777777" w:rsidR="00D4531E" w:rsidRPr="00DD6CFB" w:rsidRDefault="00D4531E" w:rsidP="00DD6CFB">
            <w:pPr>
              <w:pStyle w:val="TAL"/>
              <w:rPr>
                <w:sz w:val="16"/>
                <w:szCs w:val="16"/>
                <w:lang w:eastAsia="en-US"/>
              </w:rPr>
            </w:pPr>
            <w:r w:rsidRPr="00DD6CFB">
              <w:rPr>
                <w:sz w:val="16"/>
                <w:szCs w:val="16"/>
                <w:lang w:eastAsia="en-US"/>
              </w:rPr>
              <w:t>1379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8F72A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2E0E4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E616F5" w14:textId="77777777" w:rsidR="00D4531E" w:rsidRPr="00DD6CFB" w:rsidRDefault="00D4531E" w:rsidP="00DD6CFB">
            <w:pPr>
              <w:pStyle w:val="TAL"/>
              <w:rPr>
                <w:sz w:val="16"/>
                <w:szCs w:val="16"/>
                <w:lang w:eastAsia="en-US"/>
              </w:rPr>
            </w:pPr>
            <w:r w:rsidRPr="00DD6CFB">
              <w:rPr>
                <w:sz w:val="16"/>
                <w:szCs w:val="16"/>
                <w:lang w:eastAsia="en-US"/>
              </w:rPr>
              <w:t>Add IEs LBT-FailureRecoveryConfig and LocationInfo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0B56B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22B3F8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815C5C"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7C11DF2"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A6CCAA" w14:textId="77777777" w:rsidR="00D4531E" w:rsidRPr="00DD6CFB" w:rsidRDefault="00D4531E" w:rsidP="00DD6CFB">
            <w:pPr>
              <w:pStyle w:val="TAL"/>
              <w:rPr>
                <w:sz w:val="16"/>
                <w:szCs w:val="16"/>
                <w:lang w:eastAsia="en-US"/>
              </w:rPr>
            </w:pPr>
            <w:r w:rsidRPr="00DD6CFB">
              <w:rPr>
                <w:sz w:val="16"/>
                <w:szCs w:val="16"/>
                <w:lang w:eastAsia="en-US"/>
              </w:rPr>
              <w:t>R5-203347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068A58" w14:textId="77777777" w:rsidR="00D4531E" w:rsidRPr="00DD6CFB" w:rsidRDefault="00D4531E" w:rsidP="00DD6CFB">
            <w:pPr>
              <w:pStyle w:val="TAL"/>
              <w:rPr>
                <w:sz w:val="16"/>
                <w:szCs w:val="16"/>
                <w:lang w:eastAsia="en-US"/>
              </w:rPr>
            </w:pPr>
            <w:r w:rsidRPr="00DD6CFB">
              <w:rPr>
                <w:sz w:val="16"/>
                <w:szCs w:val="16"/>
                <w:lang w:eastAsia="en-US"/>
              </w:rPr>
              <w:t>1380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F6441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9ECC0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06A9D8" w14:textId="77777777" w:rsidR="00D4531E" w:rsidRPr="00DD6CFB" w:rsidRDefault="00D4531E" w:rsidP="00DD6CFB">
            <w:pPr>
              <w:pStyle w:val="TAL"/>
              <w:rPr>
                <w:sz w:val="16"/>
                <w:szCs w:val="16"/>
                <w:lang w:eastAsia="en-US"/>
              </w:rPr>
            </w:pPr>
            <w:r w:rsidRPr="00DD6CFB">
              <w:rPr>
                <w:sz w:val="16"/>
                <w:szCs w:val="16"/>
                <w:lang w:eastAsia="en-US"/>
              </w:rPr>
              <w:t>Add IE MeasIdleConfig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AEBA3A"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B35FD3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30ECA5"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F33E2C"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1A4FBB9" w14:textId="77777777" w:rsidR="00D4531E" w:rsidRPr="00DD6CFB" w:rsidRDefault="00D4531E" w:rsidP="00DD6CFB">
            <w:pPr>
              <w:pStyle w:val="TAL"/>
              <w:rPr>
                <w:sz w:val="16"/>
                <w:szCs w:val="16"/>
                <w:lang w:eastAsia="en-US"/>
              </w:rPr>
            </w:pPr>
            <w:r w:rsidRPr="00DD6CFB">
              <w:rPr>
                <w:sz w:val="16"/>
                <w:szCs w:val="16"/>
                <w:lang w:eastAsia="en-US"/>
              </w:rPr>
              <w:t>R5-203348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59A49A" w14:textId="77777777" w:rsidR="00D4531E" w:rsidRPr="00DD6CFB" w:rsidRDefault="00D4531E" w:rsidP="00DD6CFB">
            <w:pPr>
              <w:pStyle w:val="TAL"/>
              <w:rPr>
                <w:sz w:val="16"/>
                <w:szCs w:val="16"/>
                <w:lang w:eastAsia="en-US"/>
              </w:rPr>
            </w:pPr>
            <w:r w:rsidRPr="00DD6CFB">
              <w:rPr>
                <w:sz w:val="16"/>
                <w:szCs w:val="16"/>
                <w:lang w:eastAsia="en-US"/>
              </w:rPr>
              <w:t>1381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0C6AD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6C354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44519C" w14:textId="77777777" w:rsidR="00D4531E" w:rsidRPr="00DD6CFB" w:rsidRDefault="00D4531E" w:rsidP="00DD6CFB">
            <w:pPr>
              <w:pStyle w:val="TAL"/>
              <w:rPr>
                <w:sz w:val="16"/>
                <w:szCs w:val="16"/>
                <w:lang w:eastAsia="en-US"/>
              </w:rPr>
            </w:pPr>
            <w:r w:rsidRPr="00DD6CFB">
              <w:rPr>
                <w:sz w:val="16"/>
                <w:szCs w:val="16"/>
                <w:lang w:eastAsia="en-US"/>
              </w:rPr>
              <w:t>Add IE MeasObjectCLI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FBBAB2"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0D9269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408D9D"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8576F5"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317450" w14:textId="77777777" w:rsidR="00D4531E" w:rsidRPr="00DD6CFB" w:rsidRDefault="00D4531E" w:rsidP="00DD6CFB">
            <w:pPr>
              <w:pStyle w:val="TAL"/>
              <w:rPr>
                <w:sz w:val="16"/>
                <w:szCs w:val="16"/>
                <w:lang w:eastAsia="en-US"/>
              </w:rPr>
            </w:pPr>
            <w:r w:rsidRPr="00DD6CFB">
              <w:rPr>
                <w:sz w:val="16"/>
                <w:szCs w:val="16"/>
                <w:lang w:eastAsia="en-US"/>
              </w:rPr>
              <w:t>R5-203349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47FCB3" w14:textId="77777777" w:rsidR="00D4531E" w:rsidRPr="00DD6CFB" w:rsidRDefault="00D4531E" w:rsidP="00DD6CFB">
            <w:pPr>
              <w:pStyle w:val="TAL"/>
              <w:rPr>
                <w:sz w:val="16"/>
                <w:szCs w:val="16"/>
                <w:lang w:eastAsia="en-US"/>
              </w:rPr>
            </w:pPr>
            <w:r w:rsidRPr="00DD6CFB">
              <w:rPr>
                <w:sz w:val="16"/>
                <w:szCs w:val="16"/>
                <w:lang w:eastAsia="en-US"/>
              </w:rPr>
              <w:t>1382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B63E7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88049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261EFB" w14:textId="77777777" w:rsidR="00D4531E" w:rsidRPr="00DD6CFB" w:rsidRDefault="00D4531E" w:rsidP="00DD6CFB">
            <w:pPr>
              <w:pStyle w:val="TAL"/>
              <w:rPr>
                <w:sz w:val="16"/>
                <w:szCs w:val="16"/>
                <w:lang w:eastAsia="en-US"/>
              </w:rPr>
            </w:pPr>
            <w:r w:rsidRPr="00DD6CFB">
              <w:rPr>
                <w:sz w:val="16"/>
                <w:szCs w:val="16"/>
                <w:lang w:eastAsia="en-US"/>
              </w:rPr>
              <w:t>Add IE MeasObjectNR-SL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7F4725"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C2B9E8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AB3C84"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3D4183"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0702D9" w14:textId="77777777" w:rsidR="00D4531E" w:rsidRPr="00DD6CFB" w:rsidRDefault="00D4531E" w:rsidP="00DD6CFB">
            <w:pPr>
              <w:pStyle w:val="TAL"/>
              <w:rPr>
                <w:sz w:val="16"/>
                <w:szCs w:val="16"/>
                <w:lang w:eastAsia="en-US"/>
              </w:rPr>
            </w:pPr>
            <w:r w:rsidRPr="00DD6CFB">
              <w:rPr>
                <w:sz w:val="16"/>
                <w:szCs w:val="16"/>
                <w:lang w:eastAsia="en-US"/>
              </w:rPr>
              <w:t>R5-203350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052AE1" w14:textId="77777777" w:rsidR="00D4531E" w:rsidRPr="00DD6CFB" w:rsidRDefault="00D4531E" w:rsidP="00DD6CFB">
            <w:pPr>
              <w:pStyle w:val="TAL"/>
              <w:rPr>
                <w:sz w:val="16"/>
                <w:szCs w:val="16"/>
                <w:lang w:eastAsia="en-US"/>
              </w:rPr>
            </w:pPr>
            <w:r w:rsidRPr="00DD6CFB">
              <w:rPr>
                <w:sz w:val="16"/>
                <w:szCs w:val="16"/>
                <w:lang w:eastAsia="en-US"/>
              </w:rPr>
              <w:t>1383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4AD0B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366B5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C1383C" w14:textId="77777777" w:rsidR="00D4531E" w:rsidRPr="00DD6CFB" w:rsidRDefault="00D4531E" w:rsidP="00DD6CFB">
            <w:pPr>
              <w:pStyle w:val="TAL"/>
              <w:rPr>
                <w:sz w:val="16"/>
                <w:szCs w:val="16"/>
                <w:lang w:eastAsia="en-US"/>
              </w:rPr>
            </w:pPr>
            <w:r w:rsidRPr="00DD6CFB">
              <w:rPr>
                <w:sz w:val="16"/>
                <w:szCs w:val="16"/>
                <w:lang w:eastAsia="en-US"/>
              </w:rPr>
              <w:t>Add IE MeasObjectUTRA-FDD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9715C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006F2A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6C9694"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D96BD5"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0A8978" w14:textId="77777777" w:rsidR="00D4531E" w:rsidRPr="00DD6CFB" w:rsidRDefault="00D4531E" w:rsidP="00DD6CFB">
            <w:pPr>
              <w:pStyle w:val="TAL"/>
              <w:rPr>
                <w:sz w:val="16"/>
                <w:szCs w:val="16"/>
                <w:lang w:eastAsia="en-US"/>
              </w:rPr>
            </w:pPr>
            <w:r w:rsidRPr="00DD6CFB">
              <w:rPr>
                <w:sz w:val="16"/>
                <w:szCs w:val="16"/>
                <w:lang w:eastAsia="en-US"/>
              </w:rPr>
              <w:t>R5-203351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489830" w14:textId="77777777" w:rsidR="00D4531E" w:rsidRPr="00DD6CFB" w:rsidRDefault="00D4531E" w:rsidP="00DD6CFB">
            <w:pPr>
              <w:pStyle w:val="TAL"/>
              <w:rPr>
                <w:sz w:val="16"/>
                <w:szCs w:val="16"/>
                <w:lang w:eastAsia="en-US"/>
              </w:rPr>
            </w:pPr>
            <w:r w:rsidRPr="00DD6CFB">
              <w:rPr>
                <w:sz w:val="16"/>
                <w:szCs w:val="16"/>
                <w:lang w:eastAsia="en-US"/>
              </w:rPr>
              <w:t>1384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03356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2394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030FF0" w14:textId="77777777" w:rsidR="00D4531E" w:rsidRPr="00DD6CFB" w:rsidRDefault="00D4531E" w:rsidP="00DD6CFB">
            <w:pPr>
              <w:pStyle w:val="TAL"/>
              <w:rPr>
                <w:sz w:val="16"/>
                <w:szCs w:val="16"/>
                <w:lang w:eastAsia="en-US"/>
              </w:rPr>
            </w:pPr>
            <w:r w:rsidRPr="00DD6CFB">
              <w:rPr>
                <w:sz w:val="16"/>
                <w:szCs w:val="16"/>
                <w:lang w:eastAsia="en-US"/>
              </w:rPr>
              <w:t>Add IEs MeasResultIdleEUTRA and MeasResultIdleNR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87564F"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58D283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980EB2"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787936"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CEFD17" w14:textId="77777777" w:rsidR="00D4531E" w:rsidRPr="00DD6CFB" w:rsidRDefault="00D4531E" w:rsidP="00DD6CFB">
            <w:pPr>
              <w:pStyle w:val="TAL"/>
              <w:rPr>
                <w:sz w:val="16"/>
                <w:szCs w:val="16"/>
                <w:lang w:eastAsia="en-US"/>
              </w:rPr>
            </w:pPr>
            <w:r w:rsidRPr="00DD6CFB">
              <w:rPr>
                <w:sz w:val="16"/>
                <w:szCs w:val="16"/>
                <w:lang w:eastAsia="en-US"/>
              </w:rPr>
              <w:t>R5-203355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D0011E" w14:textId="77777777" w:rsidR="00D4531E" w:rsidRPr="00DD6CFB" w:rsidRDefault="00D4531E" w:rsidP="00DD6CFB">
            <w:pPr>
              <w:pStyle w:val="TAL"/>
              <w:rPr>
                <w:sz w:val="16"/>
                <w:szCs w:val="16"/>
                <w:lang w:eastAsia="en-US"/>
              </w:rPr>
            </w:pPr>
            <w:r w:rsidRPr="00DD6CFB">
              <w:rPr>
                <w:sz w:val="16"/>
                <w:szCs w:val="16"/>
                <w:lang w:eastAsia="en-US"/>
              </w:rPr>
              <w:t>1387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C7CAB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B8C11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D598A8" w14:textId="77777777" w:rsidR="00D4531E" w:rsidRPr="00DD6CFB" w:rsidRDefault="00D4531E" w:rsidP="00DD6CFB">
            <w:pPr>
              <w:pStyle w:val="TAL"/>
              <w:rPr>
                <w:sz w:val="16"/>
                <w:szCs w:val="16"/>
                <w:lang w:eastAsia="en-US"/>
              </w:rPr>
            </w:pPr>
            <w:r w:rsidRPr="00DD6CFB">
              <w:rPr>
                <w:sz w:val="16"/>
                <w:szCs w:val="16"/>
                <w:lang w:eastAsia="en-US"/>
              </w:rPr>
              <w:t>Add IEs MsgA-ConfigCommon and MsgA-PUSCH-Config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4E2925"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F111C9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4B98A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2CD327"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AD62E5" w14:textId="77777777" w:rsidR="00D4531E" w:rsidRPr="00DD6CFB" w:rsidRDefault="00D4531E" w:rsidP="00DD6CFB">
            <w:pPr>
              <w:pStyle w:val="TAL"/>
              <w:rPr>
                <w:sz w:val="16"/>
                <w:szCs w:val="16"/>
                <w:lang w:eastAsia="en-US"/>
              </w:rPr>
            </w:pPr>
            <w:r w:rsidRPr="00DD6CFB">
              <w:rPr>
                <w:sz w:val="16"/>
                <w:szCs w:val="16"/>
                <w:lang w:eastAsia="en-US"/>
              </w:rPr>
              <w:t>R5-203356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B7E254" w14:textId="77777777" w:rsidR="00D4531E" w:rsidRPr="00DD6CFB" w:rsidRDefault="00D4531E" w:rsidP="00DD6CFB">
            <w:pPr>
              <w:pStyle w:val="TAL"/>
              <w:rPr>
                <w:sz w:val="16"/>
                <w:szCs w:val="16"/>
                <w:lang w:eastAsia="en-US"/>
              </w:rPr>
            </w:pPr>
            <w:r w:rsidRPr="00DD6CFB">
              <w:rPr>
                <w:sz w:val="16"/>
                <w:szCs w:val="16"/>
                <w:lang w:eastAsia="en-US"/>
              </w:rPr>
              <w:t>1388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72832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EA32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65A7D1" w14:textId="77777777" w:rsidR="00D4531E" w:rsidRPr="00DD6CFB" w:rsidRDefault="00D4531E" w:rsidP="00DD6CFB">
            <w:pPr>
              <w:pStyle w:val="TAL"/>
              <w:rPr>
                <w:sz w:val="16"/>
                <w:szCs w:val="16"/>
                <w:lang w:eastAsia="en-US"/>
              </w:rPr>
            </w:pPr>
            <w:r w:rsidRPr="00DD6CFB">
              <w:rPr>
                <w:sz w:val="16"/>
                <w:szCs w:val="16"/>
                <w:lang w:eastAsia="en-US"/>
              </w:rPr>
              <w:t>Add IEs NeedForGapsConfigNR and NeedForGapsInfoNR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E3F3E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F58AC9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81C83C"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EB6C4E"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A6C341" w14:textId="77777777" w:rsidR="00D4531E" w:rsidRPr="00DD6CFB" w:rsidRDefault="00D4531E" w:rsidP="00DD6CFB">
            <w:pPr>
              <w:pStyle w:val="TAL"/>
              <w:rPr>
                <w:sz w:val="16"/>
                <w:szCs w:val="16"/>
                <w:lang w:eastAsia="en-US"/>
              </w:rPr>
            </w:pPr>
            <w:r w:rsidRPr="00DD6CFB">
              <w:rPr>
                <w:sz w:val="16"/>
                <w:szCs w:val="16"/>
                <w:lang w:eastAsia="en-US"/>
              </w:rPr>
              <w:t>R5-203357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9D6310" w14:textId="77777777" w:rsidR="00D4531E" w:rsidRPr="00DD6CFB" w:rsidRDefault="00D4531E" w:rsidP="00DD6CFB">
            <w:pPr>
              <w:pStyle w:val="TAL"/>
              <w:rPr>
                <w:sz w:val="16"/>
                <w:szCs w:val="16"/>
                <w:lang w:eastAsia="en-US"/>
              </w:rPr>
            </w:pPr>
            <w:r w:rsidRPr="00DD6CFB">
              <w:rPr>
                <w:sz w:val="16"/>
                <w:szCs w:val="16"/>
                <w:lang w:eastAsia="en-US"/>
              </w:rPr>
              <w:t>1389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EE3D7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B90A9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D7650B" w14:textId="77777777" w:rsidR="00D4531E" w:rsidRPr="00DD6CFB" w:rsidRDefault="00D4531E" w:rsidP="00DD6CFB">
            <w:pPr>
              <w:pStyle w:val="TAL"/>
              <w:rPr>
                <w:sz w:val="16"/>
                <w:szCs w:val="16"/>
                <w:lang w:eastAsia="en-US"/>
              </w:rPr>
            </w:pPr>
            <w:r w:rsidRPr="00DD6CFB">
              <w:rPr>
                <w:sz w:val="16"/>
                <w:szCs w:val="16"/>
                <w:lang w:eastAsia="en-US"/>
              </w:rPr>
              <w:t>Correction to Table 4.5.2.2-2-second SMC procedure for Selected EPS NAS security algorithms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4C475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57DA25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E2FA18"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A15C9D"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6AAA1C" w14:textId="77777777" w:rsidR="00D4531E" w:rsidRPr="00DD6CFB" w:rsidRDefault="00D4531E" w:rsidP="00DD6CFB">
            <w:pPr>
              <w:pStyle w:val="TAL"/>
              <w:rPr>
                <w:sz w:val="16"/>
                <w:szCs w:val="16"/>
                <w:lang w:eastAsia="en-US"/>
              </w:rPr>
            </w:pPr>
            <w:r w:rsidRPr="00DD6CFB">
              <w:rPr>
                <w:sz w:val="16"/>
                <w:szCs w:val="16"/>
                <w:lang w:eastAsia="en-US"/>
              </w:rPr>
              <w:t>R5-203359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0CBB0E" w14:textId="77777777" w:rsidR="00D4531E" w:rsidRPr="00DD6CFB" w:rsidRDefault="00D4531E" w:rsidP="00DD6CFB">
            <w:pPr>
              <w:pStyle w:val="TAL"/>
              <w:rPr>
                <w:sz w:val="16"/>
                <w:szCs w:val="16"/>
                <w:lang w:eastAsia="en-US"/>
              </w:rPr>
            </w:pPr>
            <w:r w:rsidRPr="00DD6CFB">
              <w:rPr>
                <w:sz w:val="16"/>
                <w:szCs w:val="16"/>
                <w:lang w:eastAsia="en-US"/>
              </w:rPr>
              <w:t>1391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70DB7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A0DDE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6D565B" w14:textId="77777777" w:rsidR="00D4531E" w:rsidRPr="00DD6CFB" w:rsidRDefault="00D4531E" w:rsidP="00DD6CFB">
            <w:pPr>
              <w:pStyle w:val="TAL"/>
              <w:rPr>
                <w:sz w:val="16"/>
                <w:szCs w:val="16"/>
                <w:lang w:eastAsia="en-US"/>
              </w:rPr>
            </w:pPr>
            <w:r w:rsidRPr="00DD6CFB">
              <w:rPr>
                <w:sz w:val="16"/>
                <w:szCs w:val="16"/>
                <w:lang w:eastAsia="en-US"/>
              </w:rPr>
              <w:t>Correction to Table 4.6.3-141 ReportConfigInterRAT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96DBDF"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0F0EE9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C9195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DE6B4F"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C798D3" w14:textId="77777777" w:rsidR="00D4531E" w:rsidRPr="00DD6CFB" w:rsidRDefault="00D4531E" w:rsidP="00DD6CFB">
            <w:pPr>
              <w:pStyle w:val="TAL"/>
              <w:rPr>
                <w:sz w:val="16"/>
                <w:szCs w:val="16"/>
                <w:lang w:eastAsia="en-US"/>
              </w:rPr>
            </w:pPr>
            <w:r w:rsidRPr="00DD6CFB">
              <w:rPr>
                <w:sz w:val="16"/>
                <w:szCs w:val="16"/>
                <w:lang w:eastAsia="en-US"/>
              </w:rPr>
              <w:t>R5-203446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3EE2C5" w14:textId="77777777" w:rsidR="00D4531E" w:rsidRPr="00DD6CFB" w:rsidRDefault="00D4531E" w:rsidP="00DD6CFB">
            <w:pPr>
              <w:pStyle w:val="TAL"/>
              <w:rPr>
                <w:sz w:val="16"/>
                <w:szCs w:val="16"/>
                <w:lang w:eastAsia="en-US"/>
              </w:rPr>
            </w:pPr>
            <w:r w:rsidRPr="00DD6CFB">
              <w:rPr>
                <w:sz w:val="16"/>
                <w:szCs w:val="16"/>
                <w:lang w:eastAsia="en-US"/>
              </w:rPr>
              <w:t>1395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8E6CD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F1722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B629E5" w14:textId="77777777" w:rsidR="00D4531E" w:rsidRPr="00DD6CFB" w:rsidRDefault="00D4531E" w:rsidP="00DD6CFB">
            <w:pPr>
              <w:pStyle w:val="TAL"/>
              <w:rPr>
                <w:sz w:val="16"/>
                <w:szCs w:val="16"/>
                <w:lang w:eastAsia="en-US"/>
              </w:rPr>
            </w:pPr>
            <w:r w:rsidRPr="00DD6CFB">
              <w:rPr>
                <w:sz w:val="16"/>
                <w:szCs w:val="16"/>
                <w:lang w:eastAsia="en-US"/>
              </w:rPr>
              <w:t>Add IEs NPN-Identity and NPN-IdentityInfoList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723891"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C4D7D1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5FED201"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CB4975"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CDCB53" w14:textId="77777777" w:rsidR="00D4531E" w:rsidRPr="00DD6CFB" w:rsidRDefault="00D4531E" w:rsidP="00DD6CFB">
            <w:pPr>
              <w:pStyle w:val="TAL"/>
              <w:rPr>
                <w:sz w:val="16"/>
                <w:szCs w:val="16"/>
                <w:lang w:eastAsia="en-US"/>
              </w:rPr>
            </w:pPr>
            <w:r w:rsidRPr="00DD6CFB">
              <w:rPr>
                <w:sz w:val="16"/>
                <w:szCs w:val="16"/>
                <w:lang w:eastAsia="en-US"/>
              </w:rPr>
              <w:t>R5-203449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FDDD02" w14:textId="77777777" w:rsidR="00D4531E" w:rsidRPr="00DD6CFB" w:rsidRDefault="00D4531E" w:rsidP="00DD6CFB">
            <w:pPr>
              <w:pStyle w:val="TAL"/>
              <w:rPr>
                <w:sz w:val="16"/>
                <w:szCs w:val="16"/>
                <w:lang w:eastAsia="en-US"/>
              </w:rPr>
            </w:pPr>
            <w:r w:rsidRPr="00DD6CFB">
              <w:rPr>
                <w:sz w:val="16"/>
                <w:szCs w:val="16"/>
                <w:lang w:eastAsia="en-US"/>
              </w:rPr>
              <w:t>1396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1475D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FA547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87F189" w14:textId="77777777" w:rsidR="00D4531E" w:rsidRPr="00DD6CFB" w:rsidRDefault="00D4531E" w:rsidP="00DD6CFB">
            <w:pPr>
              <w:pStyle w:val="TAL"/>
              <w:rPr>
                <w:sz w:val="16"/>
                <w:szCs w:val="16"/>
                <w:lang w:eastAsia="en-US"/>
              </w:rPr>
            </w:pPr>
            <w:r w:rsidRPr="00DD6CFB">
              <w:rPr>
                <w:sz w:val="16"/>
                <w:szCs w:val="16"/>
                <w:lang w:eastAsia="en-US"/>
              </w:rPr>
              <w:t>Add IE PLMN-IdentityList2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4A0277"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7380DC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C426D4"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12868D"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C0D2E0" w14:textId="77777777" w:rsidR="00D4531E" w:rsidRPr="00DD6CFB" w:rsidRDefault="00D4531E" w:rsidP="00DD6CFB">
            <w:pPr>
              <w:pStyle w:val="TAL"/>
              <w:rPr>
                <w:sz w:val="16"/>
                <w:szCs w:val="16"/>
                <w:lang w:eastAsia="en-US"/>
              </w:rPr>
            </w:pPr>
            <w:r w:rsidRPr="00DD6CFB">
              <w:rPr>
                <w:sz w:val="16"/>
                <w:szCs w:val="16"/>
                <w:lang w:eastAsia="en-US"/>
              </w:rPr>
              <w:t>R5-203450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669466" w14:textId="77777777" w:rsidR="00D4531E" w:rsidRPr="00DD6CFB" w:rsidRDefault="00D4531E" w:rsidP="00DD6CFB">
            <w:pPr>
              <w:pStyle w:val="TAL"/>
              <w:rPr>
                <w:sz w:val="16"/>
                <w:szCs w:val="16"/>
                <w:lang w:eastAsia="en-US"/>
              </w:rPr>
            </w:pPr>
            <w:r w:rsidRPr="00DD6CFB">
              <w:rPr>
                <w:sz w:val="16"/>
                <w:szCs w:val="16"/>
                <w:lang w:eastAsia="en-US"/>
              </w:rPr>
              <w:t>1397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57C94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D243F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8584F0" w14:textId="77777777" w:rsidR="00D4531E" w:rsidRPr="00DD6CFB" w:rsidRDefault="00D4531E" w:rsidP="00DD6CFB">
            <w:pPr>
              <w:pStyle w:val="TAL"/>
              <w:rPr>
                <w:sz w:val="16"/>
                <w:szCs w:val="16"/>
                <w:lang w:eastAsia="en-US"/>
              </w:rPr>
            </w:pPr>
            <w:r w:rsidRPr="00DD6CFB">
              <w:rPr>
                <w:sz w:val="16"/>
                <w:szCs w:val="16"/>
                <w:lang w:eastAsia="en-US"/>
              </w:rPr>
              <w:t>Add IE PUCCH-ConfigurationList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49C5DA"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34792C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C75F72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97FEF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1D3B79" w14:textId="77777777" w:rsidR="00D4531E" w:rsidRPr="00DD6CFB" w:rsidRDefault="00D4531E" w:rsidP="00DD6CFB">
            <w:pPr>
              <w:pStyle w:val="TAL"/>
              <w:rPr>
                <w:sz w:val="16"/>
                <w:szCs w:val="16"/>
                <w:lang w:eastAsia="en-US"/>
              </w:rPr>
            </w:pPr>
            <w:r w:rsidRPr="00DD6CFB">
              <w:rPr>
                <w:sz w:val="16"/>
                <w:szCs w:val="16"/>
                <w:lang w:eastAsia="en-US"/>
              </w:rPr>
              <w:t>R5-203451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7F6074" w14:textId="77777777" w:rsidR="00D4531E" w:rsidRPr="00DD6CFB" w:rsidRDefault="00D4531E" w:rsidP="00DD6CFB">
            <w:pPr>
              <w:pStyle w:val="TAL"/>
              <w:rPr>
                <w:sz w:val="16"/>
                <w:szCs w:val="16"/>
                <w:lang w:eastAsia="en-US"/>
              </w:rPr>
            </w:pPr>
            <w:r w:rsidRPr="00DD6CFB">
              <w:rPr>
                <w:sz w:val="16"/>
                <w:szCs w:val="16"/>
                <w:lang w:eastAsia="en-US"/>
              </w:rPr>
              <w:t>1398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A437A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F6EE2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1A759A" w14:textId="77777777" w:rsidR="00D4531E" w:rsidRPr="00DD6CFB" w:rsidRDefault="00D4531E" w:rsidP="00DD6CFB">
            <w:pPr>
              <w:pStyle w:val="TAL"/>
              <w:rPr>
                <w:sz w:val="16"/>
                <w:szCs w:val="16"/>
                <w:lang w:eastAsia="en-US"/>
              </w:rPr>
            </w:pPr>
            <w:r w:rsidRPr="00DD6CFB">
              <w:rPr>
                <w:sz w:val="16"/>
                <w:szCs w:val="16"/>
                <w:lang w:eastAsia="en-US"/>
              </w:rPr>
              <w:t>Add IE PUCCH-SpatialRelationInfo-Id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1E7A53"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283113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D6A0D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E5ACC2"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212EA0" w14:textId="77777777" w:rsidR="00D4531E" w:rsidRPr="00DD6CFB" w:rsidRDefault="00D4531E" w:rsidP="00DD6CFB">
            <w:pPr>
              <w:pStyle w:val="TAL"/>
              <w:rPr>
                <w:sz w:val="16"/>
                <w:szCs w:val="16"/>
                <w:lang w:eastAsia="en-US"/>
              </w:rPr>
            </w:pPr>
            <w:r w:rsidRPr="00DD6CFB">
              <w:rPr>
                <w:sz w:val="16"/>
                <w:szCs w:val="16"/>
                <w:lang w:eastAsia="en-US"/>
              </w:rPr>
              <w:t>R5-203455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0660AE" w14:textId="77777777" w:rsidR="00D4531E" w:rsidRPr="00DD6CFB" w:rsidRDefault="00D4531E" w:rsidP="00DD6CFB">
            <w:pPr>
              <w:pStyle w:val="TAL"/>
              <w:rPr>
                <w:sz w:val="16"/>
                <w:szCs w:val="16"/>
                <w:lang w:eastAsia="en-US"/>
              </w:rPr>
            </w:pPr>
            <w:r w:rsidRPr="00DD6CFB">
              <w:rPr>
                <w:sz w:val="16"/>
                <w:szCs w:val="16"/>
                <w:lang w:eastAsia="en-US"/>
              </w:rPr>
              <w:t>1399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B7C1A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8D510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6B45B3" w14:textId="77777777" w:rsidR="00D4531E" w:rsidRPr="00DD6CFB" w:rsidRDefault="00D4531E" w:rsidP="00DD6CFB">
            <w:pPr>
              <w:pStyle w:val="TAL"/>
              <w:rPr>
                <w:sz w:val="16"/>
                <w:szCs w:val="16"/>
                <w:lang w:eastAsia="en-US"/>
              </w:rPr>
            </w:pPr>
            <w:r w:rsidRPr="00DD6CFB">
              <w:rPr>
                <w:sz w:val="16"/>
                <w:szCs w:val="16"/>
                <w:lang w:eastAsia="en-US"/>
              </w:rPr>
              <w:t>Corrections to 4.5.1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5DC60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5956AF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389C42"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BCF870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7C562A" w14:textId="77777777" w:rsidR="00D4531E" w:rsidRPr="00DD6CFB" w:rsidRDefault="00D4531E" w:rsidP="00DD6CFB">
            <w:pPr>
              <w:pStyle w:val="TAL"/>
              <w:rPr>
                <w:sz w:val="16"/>
                <w:szCs w:val="16"/>
                <w:lang w:eastAsia="en-US"/>
              </w:rPr>
            </w:pPr>
            <w:r w:rsidRPr="00DD6CFB">
              <w:rPr>
                <w:sz w:val="16"/>
                <w:szCs w:val="16"/>
                <w:lang w:eastAsia="en-US"/>
              </w:rPr>
              <w:t>R5-203456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024054" w14:textId="77777777" w:rsidR="00D4531E" w:rsidRPr="00DD6CFB" w:rsidRDefault="00D4531E" w:rsidP="00DD6CFB">
            <w:pPr>
              <w:pStyle w:val="TAL"/>
              <w:rPr>
                <w:sz w:val="16"/>
                <w:szCs w:val="16"/>
                <w:lang w:eastAsia="en-US"/>
              </w:rPr>
            </w:pPr>
            <w:r w:rsidRPr="00DD6CFB">
              <w:rPr>
                <w:sz w:val="16"/>
                <w:szCs w:val="16"/>
                <w:lang w:eastAsia="en-US"/>
              </w:rPr>
              <w:t>1400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6AC3C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E4E36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F414BF" w14:textId="77777777" w:rsidR="00D4531E" w:rsidRPr="00DD6CFB" w:rsidRDefault="00D4531E" w:rsidP="00DD6CFB">
            <w:pPr>
              <w:pStyle w:val="TAL"/>
              <w:rPr>
                <w:sz w:val="16"/>
                <w:szCs w:val="16"/>
                <w:lang w:eastAsia="en-US"/>
              </w:rPr>
            </w:pPr>
            <w:r w:rsidRPr="00DD6CFB">
              <w:rPr>
                <w:sz w:val="16"/>
                <w:szCs w:val="16"/>
                <w:lang w:eastAsia="en-US"/>
              </w:rPr>
              <w:t>Updating usages of TS 34.229-1 to TS 34.229-5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CCBDAC"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32B5BF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356CC2"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9A1EF3"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A22D44" w14:textId="77777777" w:rsidR="00D4531E" w:rsidRPr="00DD6CFB" w:rsidRDefault="00D4531E" w:rsidP="00DD6CFB">
            <w:pPr>
              <w:pStyle w:val="TAL"/>
              <w:rPr>
                <w:sz w:val="16"/>
                <w:szCs w:val="16"/>
                <w:lang w:eastAsia="en-US"/>
              </w:rPr>
            </w:pPr>
            <w:r w:rsidRPr="00DD6CFB">
              <w:rPr>
                <w:sz w:val="16"/>
                <w:szCs w:val="16"/>
                <w:lang w:eastAsia="en-US"/>
              </w:rPr>
              <w:t>R5-203467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AF4D23" w14:textId="77777777" w:rsidR="00D4531E" w:rsidRPr="00DD6CFB" w:rsidRDefault="00D4531E" w:rsidP="00DD6CFB">
            <w:pPr>
              <w:pStyle w:val="TAL"/>
              <w:rPr>
                <w:sz w:val="16"/>
                <w:szCs w:val="16"/>
                <w:lang w:eastAsia="en-US"/>
              </w:rPr>
            </w:pPr>
            <w:r w:rsidRPr="00DD6CFB">
              <w:rPr>
                <w:sz w:val="16"/>
                <w:szCs w:val="16"/>
                <w:lang w:eastAsia="en-US"/>
              </w:rPr>
              <w:t>1401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2F23D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7EA6C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D0F88E" w14:textId="77777777" w:rsidR="00D4531E" w:rsidRPr="00DD6CFB" w:rsidRDefault="00D4531E" w:rsidP="00DD6CFB">
            <w:pPr>
              <w:pStyle w:val="TAL"/>
              <w:rPr>
                <w:sz w:val="16"/>
                <w:szCs w:val="16"/>
                <w:lang w:eastAsia="en-US"/>
              </w:rPr>
            </w:pPr>
            <w:r w:rsidRPr="00DD6CFB">
              <w:rPr>
                <w:sz w:val="16"/>
                <w:szCs w:val="16"/>
                <w:lang w:eastAsia="en-US"/>
              </w:rPr>
              <w:t>Add IE RACH-ConfigCommonTwoStepRA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DC5EBE"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E3FEF4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72F9E2"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E8F199"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8951A7" w14:textId="77777777" w:rsidR="00D4531E" w:rsidRPr="00DD6CFB" w:rsidRDefault="00D4531E" w:rsidP="00DD6CFB">
            <w:pPr>
              <w:pStyle w:val="TAL"/>
              <w:rPr>
                <w:sz w:val="16"/>
                <w:szCs w:val="16"/>
                <w:lang w:eastAsia="en-US"/>
              </w:rPr>
            </w:pPr>
            <w:r w:rsidRPr="00DD6CFB">
              <w:rPr>
                <w:sz w:val="16"/>
                <w:szCs w:val="16"/>
                <w:lang w:eastAsia="en-US"/>
              </w:rPr>
              <w:t>R5-203470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0E3532" w14:textId="77777777" w:rsidR="00D4531E" w:rsidRPr="00DD6CFB" w:rsidRDefault="00D4531E" w:rsidP="00DD6CFB">
            <w:pPr>
              <w:pStyle w:val="TAL"/>
              <w:rPr>
                <w:sz w:val="16"/>
                <w:szCs w:val="16"/>
                <w:lang w:eastAsia="en-US"/>
              </w:rPr>
            </w:pPr>
            <w:r w:rsidRPr="00DD6CFB">
              <w:rPr>
                <w:sz w:val="16"/>
                <w:szCs w:val="16"/>
                <w:lang w:eastAsia="en-US"/>
              </w:rPr>
              <w:t>1402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1B7FD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05286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ECA558" w14:textId="77777777" w:rsidR="00D4531E" w:rsidRPr="00DD6CFB" w:rsidRDefault="00D4531E" w:rsidP="00DD6CFB">
            <w:pPr>
              <w:pStyle w:val="TAL"/>
              <w:rPr>
                <w:sz w:val="16"/>
                <w:szCs w:val="16"/>
                <w:lang w:eastAsia="en-US"/>
              </w:rPr>
            </w:pPr>
            <w:r w:rsidRPr="00DD6CFB">
              <w:rPr>
                <w:sz w:val="16"/>
                <w:szCs w:val="16"/>
                <w:lang w:eastAsia="en-US"/>
              </w:rPr>
              <w:t>Add IE RACH-ConfigGenericTwoStepRA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8FE48E"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31963E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5CB72E0"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02CD6C"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8F7E1A" w14:textId="77777777" w:rsidR="00D4531E" w:rsidRPr="00DD6CFB" w:rsidRDefault="00D4531E" w:rsidP="00DD6CFB">
            <w:pPr>
              <w:pStyle w:val="TAL"/>
              <w:rPr>
                <w:sz w:val="16"/>
                <w:szCs w:val="16"/>
                <w:lang w:eastAsia="en-US"/>
              </w:rPr>
            </w:pPr>
            <w:r w:rsidRPr="00DD6CFB">
              <w:rPr>
                <w:sz w:val="16"/>
                <w:szCs w:val="16"/>
                <w:lang w:eastAsia="en-US"/>
              </w:rPr>
              <w:t>R5-203471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E58B6E" w14:textId="77777777" w:rsidR="00D4531E" w:rsidRPr="00DD6CFB" w:rsidRDefault="00D4531E" w:rsidP="00DD6CFB">
            <w:pPr>
              <w:pStyle w:val="TAL"/>
              <w:rPr>
                <w:sz w:val="16"/>
                <w:szCs w:val="16"/>
                <w:lang w:eastAsia="en-US"/>
              </w:rPr>
            </w:pPr>
            <w:r w:rsidRPr="00DD6CFB">
              <w:rPr>
                <w:sz w:val="16"/>
                <w:szCs w:val="16"/>
                <w:lang w:eastAsia="en-US"/>
              </w:rPr>
              <w:t>1403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22C89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76033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668EA7" w14:textId="77777777" w:rsidR="00D4531E" w:rsidRPr="00DD6CFB" w:rsidRDefault="00D4531E" w:rsidP="00DD6CFB">
            <w:pPr>
              <w:pStyle w:val="TAL"/>
              <w:rPr>
                <w:sz w:val="16"/>
                <w:szCs w:val="16"/>
                <w:lang w:eastAsia="en-US"/>
              </w:rPr>
            </w:pPr>
            <w:r w:rsidRPr="00DD6CFB">
              <w:rPr>
                <w:sz w:val="16"/>
                <w:szCs w:val="16"/>
                <w:lang w:eastAsia="en-US"/>
              </w:rPr>
              <w:t>Add IE ReferenceTimeInfo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7B7A8E"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6DE7F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1AE90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6B072B"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FEAAA1" w14:textId="77777777" w:rsidR="00D4531E" w:rsidRPr="00DD6CFB" w:rsidRDefault="00D4531E" w:rsidP="00DD6CFB">
            <w:pPr>
              <w:pStyle w:val="TAL"/>
              <w:rPr>
                <w:sz w:val="16"/>
                <w:szCs w:val="16"/>
                <w:lang w:eastAsia="en-US"/>
              </w:rPr>
            </w:pPr>
            <w:r w:rsidRPr="00DD6CFB">
              <w:rPr>
                <w:sz w:val="16"/>
                <w:szCs w:val="16"/>
                <w:lang w:eastAsia="en-US"/>
              </w:rPr>
              <w:t>R5-203472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E4AA32" w14:textId="77777777" w:rsidR="00D4531E" w:rsidRPr="00DD6CFB" w:rsidRDefault="00D4531E" w:rsidP="00DD6CFB">
            <w:pPr>
              <w:pStyle w:val="TAL"/>
              <w:rPr>
                <w:sz w:val="16"/>
                <w:szCs w:val="16"/>
                <w:lang w:eastAsia="en-US"/>
              </w:rPr>
            </w:pPr>
            <w:r w:rsidRPr="00DD6CFB">
              <w:rPr>
                <w:sz w:val="16"/>
                <w:szCs w:val="16"/>
                <w:lang w:eastAsia="en-US"/>
              </w:rPr>
              <w:t>1404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62137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9255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DEB82B" w14:textId="77777777" w:rsidR="00D4531E" w:rsidRPr="00DD6CFB" w:rsidRDefault="00D4531E" w:rsidP="00DD6CFB">
            <w:pPr>
              <w:pStyle w:val="TAL"/>
              <w:rPr>
                <w:sz w:val="16"/>
                <w:szCs w:val="16"/>
                <w:lang w:eastAsia="en-US"/>
              </w:rPr>
            </w:pPr>
            <w:r w:rsidRPr="00DD6CFB">
              <w:rPr>
                <w:sz w:val="16"/>
                <w:szCs w:val="16"/>
                <w:lang w:eastAsia="en-US"/>
              </w:rPr>
              <w:t>Add IE RepetitionSchemeConfig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4C442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30A6EE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0C0DAD9"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98B550"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7088EA" w14:textId="77777777" w:rsidR="00D4531E" w:rsidRPr="00DD6CFB" w:rsidRDefault="00D4531E" w:rsidP="00DD6CFB">
            <w:pPr>
              <w:pStyle w:val="TAL"/>
              <w:rPr>
                <w:sz w:val="16"/>
                <w:szCs w:val="16"/>
                <w:lang w:eastAsia="en-US"/>
              </w:rPr>
            </w:pPr>
            <w:r w:rsidRPr="00DD6CFB">
              <w:rPr>
                <w:sz w:val="16"/>
                <w:szCs w:val="16"/>
                <w:lang w:eastAsia="en-US"/>
              </w:rPr>
              <w:t>R5-203476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416474" w14:textId="77777777" w:rsidR="00D4531E" w:rsidRPr="00DD6CFB" w:rsidRDefault="00D4531E" w:rsidP="00DD6CFB">
            <w:pPr>
              <w:pStyle w:val="TAL"/>
              <w:rPr>
                <w:sz w:val="16"/>
                <w:szCs w:val="16"/>
                <w:lang w:eastAsia="en-US"/>
              </w:rPr>
            </w:pPr>
            <w:r w:rsidRPr="00DD6CFB">
              <w:rPr>
                <w:sz w:val="16"/>
                <w:szCs w:val="16"/>
                <w:lang w:eastAsia="en-US"/>
              </w:rPr>
              <w:t>1405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B7A21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D3028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16017E" w14:textId="77777777" w:rsidR="00D4531E" w:rsidRPr="00DD6CFB" w:rsidRDefault="00D4531E" w:rsidP="00DD6CFB">
            <w:pPr>
              <w:pStyle w:val="TAL"/>
              <w:rPr>
                <w:sz w:val="16"/>
                <w:szCs w:val="16"/>
                <w:lang w:eastAsia="en-US"/>
              </w:rPr>
            </w:pPr>
            <w:r w:rsidRPr="00DD6CFB">
              <w:rPr>
                <w:sz w:val="16"/>
                <w:szCs w:val="16"/>
                <w:lang w:eastAsia="en-US"/>
              </w:rPr>
              <w:t>Add IE ReportConfigNR-SL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43F492"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CB4AD7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4DD3BD"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C0AD22"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BEE964" w14:textId="77777777" w:rsidR="00D4531E" w:rsidRPr="00DD6CFB" w:rsidRDefault="00D4531E" w:rsidP="00DD6CFB">
            <w:pPr>
              <w:pStyle w:val="TAL"/>
              <w:rPr>
                <w:sz w:val="16"/>
                <w:szCs w:val="16"/>
                <w:lang w:eastAsia="en-US"/>
              </w:rPr>
            </w:pPr>
            <w:r w:rsidRPr="00DD6CFB">
              <w:rPr>
                <w:sz w:val="16"/>
                <w:szCs w:val="16"/>
                <w:lang w:eastAsia="en-US"/>
              </w:rPr>
              <w:t>R5-203500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0C6B6E" w14:textId="77777777" w:rsidR="00D4531E" w:rsidRPr="00DD6CFB" w:rsidRDefault="00D4531E" w:rsidP="00DD6CFB">
            <w:pPr>
              <w:pStyle w:val="TAL"/>
              <w:rPr>
                <w:sz w:val="16"/>
                <w:szCs w:val="16"/>
                <w:lang w:eastAsia="en-US"/>
              </w:rPr>
            </w:pPr>
            <w:r w:rsidRPr="00DD6CFB">
              <w:rPr>
                <w:sz w:val="16"/>
                <w:szCs w:val="16"/>
                <w:lang w:eastAsia="en-US"/>
              </w:rPr>
              <w:t>1410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824D7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E2239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7C70DC" w14:textId="77777777" w:rsidR="00D4531E" w:rsidRPr="00DD6CFB" w:rsidRDefault="00D4531E" w:rsidP="00DD6CFB">
            <w:pPr>
              <w:pStyle w:val="TAL"/>
              <w:rPr>
                <w:sz w:val="16"/>
                <w:szCs w:val="16"/>
                <w:lang w:eastAsia="en-US"/>
              </w:rPr>
            </w:pPr>
            <w:r w:rsidRPr="00DD6CFB">
              <w:rPr>
                <w:sz w:val="16"/>
                <w:szCs w:val="16"/>
                <w:lang w:eastAsia="en-US"/>
              </w:rPr>
              <w:t>Update to Table 4.6.3-74: MeasObjectEUTRA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27E5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97A0B3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A6F5F02"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9CB32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91E0CB" w14:textId="77777777" w:rsidR="00D4531E" w:rsidRPr="00DD6CFB" w:rsidRDefault="00D4531E" w:rsidP="00DD6CFB">
            <w:pPr>
              <w:pStyle w:val="TAL"/>
              <w:rPr>
                <w:sz w:val="16"/>
                <w:szCs w:val="16"/>
                <w:lang w:eastAsia="en-US"/>
              </w:rPr>
            </w:pPr>
            <w:r w:rsidRPr="00DD6CFB">
              <w:rPr>
                <w:sz w:val="16"/>
                <w:szCs w:val="16"/>
                <w:lang w:eastAsia="en-US"/>
              </w:rPr>
              <w:t>R5-203506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69AEB9" w14:textId="77777777" w:rsidR="00D4531E" w:rsidRPr="00DD6CFB" w:rsidRDefault="00D4531E" w:rsidP="00DD6CFB">
            <w:pPr>
              <w:pStyle w:val="TAL"/>
              <w:rPr>
                <w:sz w:val="16"/>
                <w:szCs w:val="16"/>
                <w:lang w:eastAsia="en-US"/>
              </w:rPr>
            </w:pPr>
            <w:r w:rsidRPr="00DD6CFB">
              <w:rPr>
                <w:sz w:val="16"/>
                <w:szCs w:val="16"/>
                <w:lang w:eastAsia="en-US"/>
              </w:rPr>
              <w:t>1411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60ED6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7FC44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9AE044" w14:textId="77777777" w:rsidR="00D4531E" w:rsidRPr="00DD6CFB" w:rsidRDefault="00D4531E" w:rsidP="00DD6CFB">
            <w:pPr>
              <w:pStyle w:val="TAL"/>
              <w:rPr>
                <w:sz w:val="16"/>
                <w:szCs w:val="16"/>
                <w:lang w:eastAsia="en-US"/>
              </w:rPr>
            </w:pPr>
            <w:r w:rsidRPr="00DD6CFB">
              <w:rPr>
                <w:sz w:val="16"/>
                <w:szCs w:val="16"/>
                <w:lang w:eastAsia="en-US"/>
              </w:rPr>
              <w:t>Add IE RSSI-Range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9A7B53"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0D27EF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0C7A86"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C515BD"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2DFA9D5" w14:textId="77777777" w:rsidR="00D4531E" w:rsidRPr="00DD6CFB" w:rsidRDefault="00D4531E" w:rsidP="00DD6CFB">
            <w:pPr>
              <w:pStyle w:val="TAL"/>
              <w:rPr>
                <w:sz w:val="16"/>
                <w:szCs w:val="16"/>
                <w:lang w:eastAsia="en-US"/>
              </w:rPr>
            </w:pPr>
            <w:r w:rsidRPr="00DD6CFB">
              <w:rPr>
                <w:sz w:val="16"/>
                <w:szCs w:val="16"/>
                <w:lang w:eastAsia="en-US"/>
              </w:rPr>
              <w:t>R5-203507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8336BC" w14:textId="77777777" w:rsidR="00D4531E" w:rsidRPr="00DD6CFB" w:rsidRDefault="00D4531E" w:rsidP="00DD6CFB">
            <w:pPr>
              <w:pStyle w:val="TAL"/>
              <w:rPr>
                <w:sz w:val="16"/>
                <w:szCs w:val="16"/>
                <w:lang w:eastAsia="en-US"/>
              </w:rPr>
            </w:pPr>
            <w:r w:rsidRPr="00DD6CFB">
              <w:rPr>
                <w:sz w:val="16"/>
                <w:szCs w:val="16"/>
                <w:lang w:eastAsia="en-US"/>
              </w:rPr>
              <w:t>1412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D7829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B8DE5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35F456" w14:textId="77777777" w:rsidR="00D4531E" w:rsidRPr="00DD6CFB" w:rsidRDefault="00D4531E" w:rsidP="00DD6CFB">
            <w:pPr>
              <w:pStyle w:val="TAL"/>
              <w:rPr>
                <w:sz w:val="16"/>
                <w:szCs w:val="16"/>
                <w:lang w:eastAsia="en-US"/>
              </w:rPr>
            </w:pPr>
            <w:r w:rsidRPr="00DD6CFB">
              <w:rPr>
                <w:sz w:val="16"/>
                <w:szCs w:val="16"/>
                <w:lang w:eastAsia="en-US"/>
              </w:rPr>
              <w:t>Add IEs SemiStaticChannelAccessConfig and Sensor-LocationInfo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EB6D72"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BE5697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5D8753"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1D3A7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58D3BB" w14:textId="77777777" w:rsidR="00D4531E" w:rsidRPr="00DD6CFB" w:rsidRDefault="00D4531E" w:rsidP="00DD6CFB">
            <w:pPr>
              <w:pStyle w:val="TAL"/>
              <w:rPr>
                <w:sz w:val="16"/>
                <w:szCs w:val="16"/>
                <w:lang w:eastAsia="en-US"/>
              </w:rPr>
            </w:pPr>
            <w:r w:rsidRPr="00DD6CFB">
              <w:rPr>
                <w:sz w:val="16"/>
                <w:szCs w:val="16"/>
                <w:lang w:eastAsia="en-US"/>
              </w:rPr>
              <w:t>R5-203508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BF6102" w14:textId="77777777" w:rsidR="00D4531E" w:rsidRPr="00DD6CFB" w:rsidRDefault="00D4531E" w:rsidP="00DD6CFB">
            <w:pPr>
              <w:pStyle w:val="TAL"/>
              <w:rPr>
                <w:sz w:val="16"/>
                <w:szCs w:val="16"/>
                <w:lang w:eastAsia="en-US"/>
              </w:rPr>
            </w:pPr>
            <w:r w:rsidRPr="00DD6CFB">
              <w:rPr>
                <w:sz w:val="16"/>
                <w:szCs w:val="16"/>
                <w:lang w:eastAsia="en-US"/>
              </w:rPr>
              <w:t>1413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F96CC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CF137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29A747" w14:textId="77777777" w:rsidR="00D4531E" w:rsidRPr="00DD6CFB" w:rsidRDefault="00D4531E" w:rsidP="00DD6CFB">
            <w:pPr>
              <w:pStyle w:val="TAL"/>
              <w:rPr>
                <w:sz w:val="16"/>
                <w:szCs w:val="16"/>
                <w:lang w:eastAsia="en-US"/>
              </w:rPr>
            </w:pPr>
            <w:r w:rsidRPr="00DD6CFB">
              <w:rPr>
                <w:sz w:val="16"/>
                <w:szCs w:val="16"/>
                <w:lang w:eastAsia="en-US"/>
              </w:rPr>
              <w:t>Add IE SI-RequestConfig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02FE6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415FAE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0BCF34"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18B09E"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13C761D" w14:textId="77777777" w:rsidR="00D4531E" w:rsidRPr="00DD6CFB" w:rsidRDefault="00D4531E" w:rsidP="00DD6CFB">
            <w:pPr>
              <w:pStyle w:val="TAL"/>
              <w:rPr>
                <w:sz w:val="16"/>
                <w:szCs w:val="16"/>
                <w:lang w:eastAsia="en-US"/>
              </w:rPr>
            </w:pPr>
            <w:r w:rsidRPr="00DD6CFB">
              <w:rPr>
                <w:sz w:val="16"/>
                <w:szCs w:val="16"/>
                <w:lang w:eastAsia="en-US"/>
              </w:rPr>
              <w:t>R5-203509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8C12C5" w14:textId="77777777" w:rsidR="00D4531E" w:rsidRPr="00DD6CFB" w:rsidRDefault="00D4531E" w:rsidP="00DD6CFB">
            <w:pPr>
              <w:pStyle w:val="TAL"/>
              <w:rPr>
                <w:sz w:val="16"/>
                <w:szCs w:val="16"/>
                <w:lang w:eastAsia="en-US"/>
              </w:rPr>
            </w:pPr>
            <w:r w:rsidRPr="00DD6CFB">
              <w:rPr>
                <w:sz w:val="16"/>
                <w:szCs w:val="16"/>
                <w:lang w:eastAsia="en-US"/>
              </w:rPr>
              <w:t>1414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B9006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5184B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5E93F7" w14:textId="77777777" w:rsidR="00D4531E" w:rsidRPr="00DD6CFB" w:rsidRDefault="00D4531E" w:rsidP="00DD6CFB">
            <w:pPr>
              <w:pStyle w:val="TAL"/>
              <w:rPr>
                <w:sz w:val="16"/>
                <w:szCs w:val="16"/>
                <w:lang w:eastAsia="en-US"/>
              </w:rPr>
            </w:pPr>
            <w:r w:rsidRPr="00DD6CFB">
              <w:rPr>
                <w:sz w:val="16"/>
                <w:szCs w:val="16"/>
                <w:lang w:eastAsia="en-US"/>
              </w:rPr>
              <w:t>Add IEs SPS-ConfigIndex, SPS-PUCCH-AN and SPS-PUCCH-AN-List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5F38E2"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732C3C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46A68F"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70C2D3"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EECA55" w14:textId="77777777" w:rsidR="00D4531E" w:rsidRPr="00DD6CFB" w:rsidRDefault="00D4531E" w:rsidP="00DD6CFB">
            <w:pPr>
              <w:pStyle w:val="TAL"/>
              <w:rPr>
                <w:sz w:val="16"/>
                <w:szCs w:val="16"/>
                <w:lang w:eastAsia="en-US"/>
              </w:rPr>
            </w:pPr>
            <w:r w:rsidRPr="00DD6CFB">
              <w:rPr>
                <w:sz w:val="16"/>
                <w:szCs w:val="16"/>
                <w:lang w:eastAsia="en-US"/>
              </w:rPr>
              <w:t>R5-203510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D4E2C4" w14:textId="77777777" w:rsidR="00D4531E" w:rsidRPr="00DD6CFB" w:rsidRDefault="00D4531E" w:rsidP="00DD6CFB">
            <w:pPr>
              <w:pStyle w:val="TAL"/>
              <w:rPr>
                <w:sz w:val="16"/>
                <w:szCs w:val="16"/>
                <w:lang w:eastAsia="en-US"/>
              </w:rPr>
            </w:pPr>
            <w:r w:rsidRPr="00DD6CFB">
              <w:rPr>
                <w:sz w:val="16"/>
                <w:szCs w:val="16"/>
                <w:lang w:eastAsia="en-US"/>
              </w:rPr>
              <w:t>1415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0C426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5C7B6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F60BC8" w14:textId="77777777" w:rsidR="00D4531E" w:rsidRPr="00DD6CFB" w:rsidRDefault="00D4531E" w:rsidP="00DD6CFB">
            <w:pPr>
              <w:pStyle w:val="TAL"/>
              <w:rPr>
                <w:sz w:val="16"/>
                <w:szCs w:val="16"/>
                <w:lang w:eastAsia="en-US"/>
              </w:rPr>
            </w:pPr>
            <w:r w:rsidRPr="00DD6CFB">
              <w:rPr>
                <w:sz w:val="16"/>
                <w:szCs w:val="16"/>
                <w:lang w:eastAsia="en-US"/>
              </w:rPr>
              <w:t>Add IE SRS-RSRP-Range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2EE5CD"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95E3CD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8CE4F5"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38720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7B6D62" w14:textId="77777777" w:rsidR="00D4531E" w:rsidRPr="00DD6CFB" w:rsidRDefault="00D4531E" w:rsidP="00DD6CFB">
            <w:pPr>
              <w:pStyle w:val="TAL"/>
              <w:rPr>
                <w:sz w:val="16"/>
                <w:szCs w:val="16"/>
                <w:lang w:eastAsia="en-US"/>
              </w:rPr>
            </w:pPr>
            <w:r w:rsidRPr="00DD6CFB">
              <w:rPr>
                <w:sz w:val="16"/>
                <w:szCs w:val="16"/>
                <w:lang w:eastAsia="en-US"/>
              </w:rPr>
              <w:t>R5-203533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1FFF39" w14:textId="77777777" w:rsidR="00D4531E" w:rsidRPr="00DD6CFB" w:rsidRDefault="00D4531E" w:rsidP="00DD6CFB">
            <w:pPr>
              <w:pStyle w:val="TAL"/>
              <w:rPr>
                <w:sz w:val="16"/>
                <w:szCs w:val="16"/>
                <w:lang w:eastAsia="en-US"/>
              </w:rPr>
            </w:pPr>
            <w:r w:rsidRPr="00DD6CFB">
              <w:rPr>
                <w:sz w:val="16"/>
                <w:szCs w:val="16"/>
                <w:lang w:eastAsia="en-US"/>
              </w:rPr>
              <w:t>1417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8F178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85A78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789C97" w14:textId="77777777" w:rsidR="00D4531E" w:rsidRPr="00DD6CFB" w:rsidRDefault="00D4531E" w:rsidP="00DD6CFB">
            <w:pPr>
              <w:pStyle w:val="TAL"/>
              <w:rPr>
                <w:sz w:val="16"/>
                <w:szCs w:val="16"/>
                <w:lang w:eastAsia="en-US"/>
              </w:rPr>
            </w:pPr>
            <w:r w:rsidRPr="00DD6CFB">
              <w:rPr>
                <w:sz w:val="16"/>
                <w:szCs w:val="16"/>
                <w:lang w:eastAsia="en-US"/>
              </w:rPr>
              <w:t>Update to PDSCH-ServingCellConfig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1C2FB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6ED875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4FFB82"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70A569"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E86784C" w14:textId="77777777" w:rsidR="00D4531E" w:rsidRPr="00DD6CFB" w:rsidRDefault="00D4531E" w:rsidP="00DD6CFB">
            <w:pPr>
              <w:pStyle w:val="TAL"/>
              <w:rPr>
                <w:sz w:val="16"/>
                <w:szCs w:val="16"/>
                <w:lang w:eastAsia="en-US"/>
              </w:rPr>
            </w:pPr>
            <w:r w:rsidRPr="00DD6CFB">
              <w:rPr>
                <w:sz w:val="16"/>
                <w:szCs w:val="16"/>
                <w:lang w:eastAsia="en-US"/>
              </w:rPr>
              <w:t>R5-203534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C1DC91" w14:textId="77777777" w:rsidR="00D4531E" w:rsidRPr="00DD6CFB" w:rsidRDefault="00D4531E" w:rsidP="00DD6CFB">
            <w:pPr>
              <w:pStyle w:val="TAL"/>
              <w:rPr>
                <w:sz w:val="16"/>
                <w:szCs w:val="16"/>
                <w:lang w:eastAsia="en-US"/>
              </w:rPr>
            </w:pPr>
            <w:r w:rsidRPr="00DD6CFB">
              <w:rPr>
                <w:sz w:val="16"/>
                <w:szCs w:val="16"/>
                <w:lang w:eastAsia="en-US"/>
              </w:rPr>
              <w:t>1418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37825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8F168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5FD5E4" w14:textId="77777777" w:rsidR="00D4531E" w:rsidRPr="00DD6CFB" w:rsidRDefault="00D4531E" w:rsidP="00DD6CFB">
            <w:pPr>
              <w:pStyle w:val="TAL"/>
              <w:rPr>
                <w:sz w:val="16"/>
                <w:szCs w:val="16"/>
                <w:lang w:eastAsia="en-US"/>
              </w:rPr>
            </w:pPr>
            <w:r w:rsidRPr="00DD6CFB">
              <w:rPr>
                <w:sz w:val="16"/>
                <w:szCs w:val="16"/>
                <w:lang w:eastAsia="en-US"/>
              </w:rPr>
              <w:t>Updates to CellGroupConfig and RNTI-Value for NR-DC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9D630B"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F7C8DA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6D24F6"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2FD8D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D9EAA63" w14:textId="77777777" w:rsidR="00D4531E" w:rsidRPr="00DD6CFB" w:rsidRDefault="00D4531E" w:rsidP="00DD6CFB">
            <w:pPr>
              <w:pStyle w:val="TAL"/>
              <w:rPr>
                <w:sz w:val="16"/>
                <w:szCs w:val="16"/>
                <w:lang w:eastAsia="en-US"/>
              </w:rPr>
            </w:pPr>
            <w:r w:rsidRPr="00DD6CFB">
              <w:rPr>
                <w:sz w:val="16"/>
                <w:szCs w:val="16"/>
                <w:lang w:eastAsia="en-US"/>
              </w:rPr>
              <w:t>R5-203557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FB8296" w14:textId="77777777" w:rsidR="00D4531E" w:rsidRPr="00DD6CFB" w:rsidRDefault="00D4531E" w:rsidP="00DD6CFB">
            <w:pPr>
              <w:pStyle w:val="TAL"/>
              <w:rPr>
                <w:sz w:val="16"/>
                <w:szCs w:val="16"/>
                <w:lang w:eastAsia="en-US"/>
              </w:rPr>
            </w:pPr>
            <w:r w:rsidRPr="00DD6CFB">
              <w:rPr>
                <w:sz w:val="16"/>
                <w:szCs w:val="16"/>
                <w:lang w:eastAsia="en-US"/>
              </w:rPr>
              <w:t>1420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CDA08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94A52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8F921E" w14:textId="77777777" w:rsidR="00D4531E" w:rsidRPr="00DD6CFB" w:rsidRDefault="00D4531E" w:rsidP="00DD6CFB">
            <w:pPr>
              <w:pStyle w:val="TAL"/>
              <w:rPr>
                <w:sz w:val="16"/>
                <w:szCs w:val="16"/>
                <w:lang w:eastAsia="en-US"/>
              </w:rPr>
            </w:pPr>
            <w:r w:rsidRPr="00DD6CFB">
              <w:rPr>
                <w:sz w:val="16"/>
                <w:szCs w:val="16"/>
                <w:lang w:eastAsia="en-US"/>
              </w:rPr>
              <w:t>Add IEs UL-DelayValueConfig and UplinkCancellation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E56C67"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D6C519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52F82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073B74"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807C99" w14:textId="77777777" w:rsidR="00D4531E" w:rsidRPr="00DD6CFB" w:rsidRDefault="00D4531E" w:rsidP="00DD6CFB">
            <w:pPr>
              <w:pStyle w:val="TAL"/>
              <w:rPr>
                <w:sz w:val="16"/>
                <w:szCs w:val="16"/>
                <w:lang w:eastAsia="en-US"/>
              </w:rPr>
            </w:pPr>
            <w:r w:rsidRPr="00DD6CFB">
              <w:rPr>
                <w:sz w:val="16"/>
                <w:szCs w:val="16"/>
                <w:lang w:eastAsia="en-US"/>
              </w:rPr>
              <w:t>R5-203575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38E0E9" w14:textId="77777777" w:rsidR="00D4531E" w:rsidRPr="00DD6CFB" w:rsidRDefault="00D4531E" w:rsidP="00DD6CFB">
            <w:pPr>
              <w:pStyle w:val="TAL"/>
              <w:rPr>
                <w:sz w:val="16"/>
                <w:szCs w:val="16"/>
                <w:lang w:eastAsia="en-US"/>
              </w:rPr>
            </w:pPr>
            <w:r w:rsidRPr="00DD6CFB">
              <w:rPr>
                <w:sz w:val="16"/>
                <w:szCs w:val="16"/>
                <w:lang w:eastAsia="en-US"/>
              </w:rPr>
              <w:t>1422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1927A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12354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931DA3" w14:textId="77777777" w:rsidR="00D4531E" w:rsidRPr="00DD6CFB" w:rsidRDefault="00D4531E" w:rsidP="00DD6CFB">
            <w:pPr>
              <w:pStyle w:val="TAL"/>
              <w:rPr>
                <w:sz w:val="16"/>
                <w:szCs w:val="16"/>
                <w:lang w:eastAsia="en-US"/>
              </w:rPr>
            </w:pPr>
            <w:r w:rsidRPr="00DD6CFB">
              <w:rPr>
                <w:sz w:val="16"/>
                <w:szCs w:val="16"/>
                <w:lang w:eastAsia="en-US"/>
              </w:rPr>
              <w:t>Add chapter Positioning System information blocks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E4FA8A"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ABBA60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82859D"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4CB29F"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26D6EC0" w14:textId="77777777" w:rsidR="00D4531E" w:rsidRPr="00DD6CFB" w:rsidRDefault="00D4531E" w:rsidP="00DD6CFB">
            <w:pPr>
              <w:pStyle w:val="TAL"/>
              <w:rPr>
                <w:sz w:val="16"/>
                <w:szCs w:val="16"/>
                <w:lang w:eastAsia="en-US"/>
              </w:rPr>
            </w:pPr>
            <w:r w:rsidRPr="00DD6CFB">
              <w:rPr>
                <w:sz w:val="16"/>
                <w:szCs w:val="16"/>
                <w:lang w:eastAsia="en-US"/>
              </w:rPr>
              <w:t>R5-203577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3EB8A8" w14:textId="77777777" w:rsidR="00D4531E" w:rsidRPr="00DD6CFB" w:rsidRDefault="00D4531E" w:rsidP="00DD6CFB">
            <w:pPr>
              <w:pStyle w:val="TAL"/>
              <w:rPr>
                <w:sz w:val="16"/>
                <w:szCs w:val="16"/>
                <w:lang w:eastAsia="en-US"/>
              </w:rPr>
            </w:pPr>
            <w:r w:rsidRPr="00DD6CFB">
              <w:rPr>
                <w:sz w:val="16"/>
                <w:szCs w:val="16"/>
                <w:lang w:eastAsia="en-US"/>
              </w:rPr>
              <w:t>1423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3ED70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CB104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3BBE72" w14:textId="77777777" w:rsidR="00D4531E" w:rsidRPr="00DD6CFB" w:rsidRDefault="00D4531E" w:rsidP="00DD6CFB">
            <w:pPr>
              <w:pStyle w:val="TAL"/>
              <w:rPr>
                <w:sz w:val="16"/>
                <w:szCs w:val="16"/>
                <w:lang w:eastAsia="en-US"/>
              </w:rPr>
            </w:pPr>
            <w:r w:rsidRPr="00DD6CFB">
              <w:rPr>
                <w:sz w:val="16"/>
                <w:szCs w:val="16"/>
                <w:lang w:eastAsia="en-US"/>
              </w:rPr>
              <w:t>Add IEs SIB10, SIB11, SIB12, SIB13 and SIB14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05E8AA"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F137CA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BDC9C47"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642BCF"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F159C6" w14:textId="77777777" w:rsidR="00D4531E" w:rsidRPr="00DD6CFB" w:rsidRDefault="00D4531E" w:rsidP="00DD6CFB">
            <w:pPr>
              <w:pStyle w:val="TAL"/>
              <w:rPr>
                <w:sz w:val="16"/>
                <w:szCs w:val="16"/>
                <w:lang w:eastAsia="en-US"/>
              </w:rPr>
            </w:pPr>
            <w:r w:rsidRPr="00DD6CFB">
              <w:rPr>
                <w:sz w:val="16"/>
                <w:szCs w:val="16"/>
                <w:lang w:eastAsia="en-US"/>
              </w:rPr>
              <w:t>R5-203582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0DD5E5" w14:textId="77777777" w:rsidR="00D4531E" w:rsidRPr="00DD6CFB" w:rsidRDefault="00D4531E" w:rsidP="00DD6CFB">
            <w:pPr>
              <w:pStyle w:val="TAL"/>
              <w:rPr>
                <w:sz w:val="16"/>
                <w:szCs w:val="16"/>
                <w:lang w:eastAsia="en-US"/>
              </w:rPr>
            </w:pPr>
            <w:r w:rsidRPr="00DD6CFB">
              <w:rPr>
                <w:sz w:val="16"/>
                <w:szCs w:val="16"/>
                <w:lang w:eastAsia="en-US"/>
              </w:rPr>
              <w:t>1424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D3B1A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52DFB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5DEC24" w14:textId="77777777" w:rsidR="00D4531E" w:rsidRPr="00DD6CFB" w:rsidRDefault="00D4531E" w:rsidP="00DD6CFB">
            <w:pPr>
              <w:pStyle w:val="TAL"/>
              <w:rPr>
                <w:sz w:val="16"/>
                <w:szCs w:val="16"/>
                <w:lang w:eastAsia="en-US"/>
              </w:rPr>
            </w:pPr>
            <w:r w:rsidRPr="00DD6CFB">
              <w:rPr>
                <w:sz w:val="16"/>
                <w:szCs w:val="16"/>
                <w:lang w:eastAsia="en-US"/>
              </w:rPr>
              <w:t>Add messages DedicatedSIBRequest, DLDedicatedMessageSegment, DLInformationTransferMRDC and IABOtherInformation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38E77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3F7238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9A282D0"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81457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52F99D" w14:textId="77777777" w:rsidR="00D4531E" w:rsidRPr="00DD6CFB" w:rsidRDefault="00D4531E" w:rsidP="00DD6CFB">
            <w:pPr>
              <w:pStyle w:val="TAL"/>
              <w:rPr>
                <w:sz w:val="16"/>
                <w:szCs w:val="16"/>
                <w:lang w:eastAsia="en-US"/>
              </w:rPr>
            </w:pPr>
            <w:r w:rsidRPr="00DD6CFB">
              <w:rPr>
                <w:sz w:val="16"/>
                <w:szCs w:val="16"/>
                <w:lang w:eastAsia="en-US"/>
              </w:rPr>
              <w:t>R5-203634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3EE0F7" w14:textId="77777777" w:rsidR="00D4531E" w:rsidRPr="00DD6CFB" w:rsidRDefault="00D4531E" w:rsidP="00DD6CFB">
            <w:pPr>
              <w:pStyle w:val="TAL"/>
              <w:rPr>
                <w:sz w:val="16"/>
                <w:szCs w:val="16"/>
                <w:lang w:eastAsia="en-US"/>
              </w:rPr>
            </w:pPr>
            <w:r w:rsidRPr="00DD6CFB">
              <w:rPr>
                <w:sz w:val="16"/>
                <w:szCs w:val="16"/>
                <w:lang w:eastAsia="en-US"/>
              </w:rPr>
              <w:t>1429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4930E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E6119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3CC6FC"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additional Rel-16 EN-DC inter-band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AA8D3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B7DC79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B1B01F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27D167"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992062" w14:textId="77777777" w:rsidR="00D4531E" w:rsidRPr="00DD6CFB" w:rsidRDefault="00D4531E" w:rsidP="00DD6CFB">
            <w:pPr>
              <w:pStyle w:val="TAL"/>
              <w:rPr>
                <w:sz w:val="16"/>
                <w:szCs w:val="16"/>
                <w:lang w:eastAsia="en-US"/>
              </w:rPr>
            </w:pPr>
            <w:r w:rsidRPr="00DD6CFB">
              <w:rPr>
                <w:sz w:val="16"/>
                <w:szCs w:val="16"/>
                <w:lang w:eastAsia="en-US"/>
              </w:rPr>
              <w:t>R5-203662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7BF969" w14:textId="77777777" w:rsidR="00D4531E" w:rsidRPr="00DD6CFB" w:rsidRDefault="00D4531E" w:rsidP="00DD6CFB">
            <w:pPr>
              <w:pStyle w:val="TAL"/>
              <w:rPr>
                <w:sz w:val="16"/>
                <w:szCs w:val="16"/>
                <w:lang w:eastAsia="en-US"/>
              </w:rPr>
            </w:pPr>
            <w:r w:rsidRPr="00DD6CFB">
              <w:rPr>
                <w:sz w:val="16"/>
                <w:szCs w:val="16"/>
                <w:lang w:eastAsia="en-US"/>
              </w:rPr>
              <w:t>1432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1C189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E95FA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0880D5" w14:textId="77777777" w:rsidR="00D4531E" w:rsidRPr="00DD6CFB" w:rsidRDefault="00D4531E" w:rsidP="00DD6CFB">
            <w:pPr>
              <w:pStyle w:val="TAL"/>
              <w:rPr>
                <w:sz w:val="16"/>
                <w:szCs w:val="16"/>
                <w:lang w:eastAsia="en-US"/>
              </w:rPr>
            </w:pPr>
            <w:r w:rsidRPr="00DD6CFB">
              <w:rPr>
                <w:sz w:val="16"/>
                <w:szCs w:val="16"/>
                <w:lang w:eastAsia="en-US"/>
              </w:rPr>
              <w:t>Removal of USIM profile #16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43576D"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EEC534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5EC147"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2976F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C5C816" w14:textId="77777777" w:rsidR="00D4531E" w:rsidRPr="00DD6CFB" w:rsidRDefault="00D4531E" w:rsidP="00DD6CFB">
            <w:pPr>
              <w:pStyle w:val="TAL"/>
              <w:rPr>
                <w:sz w:val="16"/>
                <w:szCs w:val="16"/>
                <w:lang w:eastAsia="en-US"/>
              </w:rPr>
            </w:pPr>
            <w:r w:rsidRPr="00DD6CFB">
              <w:rPr>
                <w:sz w:val="16"/>
                <w:szCs w:val="16"/>
                <w:lang w:eastAsia="en-US"/>
              </w:rPr>
              <w:t>R5-203671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99AC1D" w14:textId="77777777" w:rsidR="00D4531E" w:rsidRPr="00DD6CFB" w:rsidRDefault="00D4531E" w:rsidP="00DD6CFB">
            <w:pPr>
              <w:pStyle w:val="TAL"/>
              <w:rPr>
                <w:sz w:val="16"/>
                <w:szCs w:val="16"/>
                <w:lang w:eastAsia="en-US"/>
              </w:rPr>
            </w:pPr>
            <w:r w:rsidRPr="00DD6CFB">
              <w:rPr>
                <w:sz w:val="16"/>
                <w:szCs w:val="16"/>
                <w:lang w:eastAsia="en-US"/>
              </w:rPr>
              <w:t>1433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6CB03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B2475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66AD84" w14:textId="77777777" w:rsidR="00D4531E" w:rsidRPr="00DD6CFB" w:rsidRDefault="00D4531E" w:rsidP="00DD6CFB">
            <w:pPr>
              <w:pStyle w:val="TAL"/>
              <w:rPr>
                <w:sz w:val="16"/>
                <w:szCs w:val="16"/>
                <w:lang w:eastAsia="en-US"/>
              </w:rPr>
            </w:pPr>
            <w:r w:rsidRPr="00DD6CFB">
              <w:rPr>
                <w:sz w:val="16"/>
                <w:szCs w:val="16"/>
                <w:lang w:eastAsia="en-US"/>
              </w:rPr>
              <w:t>Update of PDSCH-to-HARQ_feedback timing indicator (k1) value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1B788B"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8FAEAE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446C8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04D37B"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31FE5B" w14:textId="77777777" w:rsidR="00D4531E" w:rsidRPr="00DD6CFB" w:rsidRDefault="00D4531E" w:rsidP="00DD6CFB">
            <w:pPr>
              <w:pStyle w:val="TAL"/>
              <w:rPr>
                <w:sz w:val="16"/>
                <w:szCs w:val="16"/>
                <w:lang w:eastAsia="en-US"/>
              </w:rPr>
            </w:pPr>
            <w:r w:rsidRPr="00DD6CFB">
              <w:rPr>
                <w:sz w:val="16"/>
                <w:szCs w:val="16"/>
                <w:lang w:eastAsia="en-US"/>
              </w:rPr>
              <w:t>R5-203681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F7DFC0" w14:textId="77777777" w:rsidR="00D4531E" w:rsidRPr="00DD6CFB" w:rsidRDefault="00D4531E" w:rsidP="00DD6CFB">
            <w:pPr>
              <w:pStyle w:val="TAL"/>
              <w:rPr>
                <w:sz w:val="16"/>
                <w:szCs w:val="16"/>
                <w:lang w:eastAsia="en-US"/>
              </w:rPr>
            </w:pPr>
            <w:r w:rsidRPr="00DD6CFB">
              <w:rPr>
                <w:sz w:val="16"/>
                <w:szCs w:val="16"/>
                <w:lang w:eastAsia="en-US"/>
              </w:rPr>
              <w:t>1436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4F717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BFA15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9E5829" w14:textId="77777777" w:rsidR="00D4531E" w:rsidRPr="00DD6CFB" w:rsidRDefault="00D4531E" w:rsidP="00DD6CFB">
            <w:pPr>
              <w:pStyle w:val="TAL"/>
              <w:rPr>
                <w:sz w:val="16"/>
                <w:szCs w:val="16"/>
                <w:lang w:eastAsia="en-US"/>
              </w:rPr>
            </w:pPr>
            <w:r w:rsidRPr="00DD6CFB">
              <w:rPr>
                <w:sz w:val="16"/>
                <w:szCs w:val="16"/>
                <w:lang w:eastAsia="en-US"/>
              </w:rPr>
              <w:t>Editorial correction typos in annex C.2.3.2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A8DB8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1F5BCB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12EC2D"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FB33AB"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F9FF3D" w14:textId="77777777" w:rsidR="00D4531E" w:rsidRPr="00DD6CFB" w:rsidRDefault="00D4531E" w:rsidP="00DD6CFB">
            <w:pPr>
              <w:pStyle w:val="TAL"/>
              <w:rPr>
                <w:sz w:val="16"/>
                <w:szCs w:val="16"/>
                <w:lang w:eastAsia="en-US"/>
              </w:rPr>
            </w:pPr>
            <w:r w:rsidRPr="00DD6CFB">
              <w:rPr>
                <w:sz w:val="16"/>
                <w:szCs w:val="16"/>
                <w:lang w:eastAsia="en-US"/>
              </w:rPr>
              <w:t>R5-203704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C19203" w14:textId="77777777" w:rsidR="00D4531E" w:rsidRPr="00DD6CFB" w:rsidRDefault="00D4531E" w:rsidP="00DD6CFB">
            <w:pPr>
              <w:pStyle w:val="TAL"/>
              <w:rPr>
                <w:sz w:val="16"/>
                <w:szCs w:val="16"/>
                <w:lang w:eastAsia="en-US"/>
              </w:rPr>
            </w:pPr>
            <w:r w:rsidRPr="00DD6CFB">
              <w:rPr>
                <w:sz w:val="16"/>
                <w:szCs w:val="16"/>
                <w:lang w:eastAsia="en-US"/>
              </w:rPr>
              <w:t>1438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0B688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B63BB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1EB80D" w14:textId="77777777" w:rsidR="00D4531E" w:rsidRPr="00DD6CFB" w:rsidRDefault="00D4531E" w:rsidP="00DD6CFB">
            <w:pPr>
              <w:pStyle w:val="TAL"/>
              <w:rPr>
                <w:sz w:val="16"/>
                <w:szCs w:val="16"/>
                <w:lang w:eastAsia="en-US"/>
              </w:rPr>
            </w:pPr>
            <w:r w:rsidRPr="00DD6CFB">
              <w:rPr>
                <w:sz w:val="16"/>
                <w:szCs w:val="16"/>
                <w:lang w:eastAsia="en-US"/>
              </w:rPr>
              <w:t>Correction to Table 4.6.3-87 NZP-CSI-RS-ResourceSet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877DE5"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DB8251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55A281"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48098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9A268A4" w14:textId="77777777" w:rsidR="00D4531E" w:rsidRPr="00DD6CFB" w:rsidRDefault="00D4531E" w:rsidP="00DD6CFB">
            <w:pPr>
              <w:pStyle w:val="TAL"/>
              <w:rPr>
                <w:sz w:val="16"/>
                <w:szCs w:val="16"/>
                <w:lang w:eastAsia="en-US"/>
              </w:rPr>
            </w:pPr>
            <w:r w:rsidRPr="00DD6CFB">
              <w:rPr>
                <w:sz w:val="16"/>
                <w:szCs w:val="16"/>
                <w:lang w:eastAsia="en-US"/>
              </w:rPr>
              <w:t>R5-203719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954B4B" w14:textId="77777777" w:rsidR="00D4531E" w:rsidRPr="00DD6CFB" w:rsidRDefault="00D4531E" w:rsidP="00DD6CFB">
            <w:pPr>
              <w:pStyle w:val="TAL"/>
              <w:rPr>
                <w:sz w:val="16"/>
                <w:szCs w:val="16"/>
                <w:lang w:eastAsia="en-US"/>
              </w:rPr>
            </w:pPr>
            <w:r w:rsidRPr="00DD6CFB">
              <w:rPr>
                <w:sz w:val="16"/>
                <w:szCs w:val="16"/>
                <w:lang w:eastAsia="en-US"/>
              </w:rPr>
              <w:t>1441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7675D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9424D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55C3CA" w14:textId="77777777" w:rsidR="00D4531E" w:rsidRPr="00DD6CFB" w:rsidRDefault="00D4531E" w:rsidP="00DD6CFB">
            <w:pPr>
              <w:pStyle w:val="TAL"/>
              <w:rPr>
                <w:sz w:val="16"/>
                <w:szCs w:val="16"/>
                <w:lang w:eastAsia="en-US"/>
              </w:rPr>
            </w:pPr>
            <w:r w:rsidRPr="00DD6CFB">
              <w:rPr>
                <w:sz w:val="16"/>
                <w:szCs w:val="16"/>
                <w:lang w:eastAsia="en-US"/>
              </w:rPr>
              <w:t>Add messages LoggedMeasurementConfiguration, MCGFailureInformation and SidelinkUEInformationNR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44F00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C9998C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749FB5"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1F9209"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322E58" w14:textId="77777777" w:rsidR="00D4531E" w:rsidRPr="00DD6CFB" w:rsidRDefault="00D4531E" w:rsidP="00DD6CFB">
            <w:pPr>
              <w:pStyle w:val="TAL"/>
              <w:rPr>
                <w:sz w:val="16"/>
                <w:szCs w:val="16"/>
                <w:lang w:eastAsia="en-US"/>
              </w:rPr>
            </w:pPr>
            <w:r w:rsidRPr="00DD6CFB">
              <w:rPr>
                <w:sz w:val="16"/>
                <w:szCs w:val="16"/>
                <w:lang w:eastAsia="en-US"/>
              </w:rPr>
              <w:t>R5-203725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28E652" w14:textId="77777777" w:rsidR="00D4531E" w:rsidRPr="00DD6CFB" w:rsidRDefault="00D4531E" w:rsidP="00DD6CFB">
            <w:pPr>
              <w:pStyle w:val="TAL"/>
              <w:rPr>
                <w:sz w:val="16"/>
                <w:szCs w:val="16"/>
                <w:lang w:eastAsia="en-US"/>
              </w:rPr>
            </w:pPr>
            <w:r w:rsidRPr="00DD6CFB">
              <w:rPr>
                <w:sz w:val="16"/>
                <w:szCs w:val="16"/>
                <w:lang w:eastAsia="en-US"/>
              </w:rPr>
              <w:t>1442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18B77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43751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EF24C2" w14:textId="77777777" w:rsidR="00D4531E" w:rsidRPr="00DD6CFB" w:rsidRDefault="00D4531E" w:rsidP="00DD6CFB">
            <w:pPr>
              <w:pStyle w:val="TAL"/>
              <w:rPr>
                <w:sz w:val="16"/>
                <w:szCs w:val="16"/>
                <w:lang w:eastAsia="en-US"/>
              </w:rPr>
            </w:pPr>
            <w:r w:rsidRPr="00DD6CFB">
              <w:rPr>
                <w:sz w:val="16"/>
                <w:szCs w:val="16"/>
                <w:lang w:eastAsia="en-US"/>
              </w:rPr>
              <w:t>Add messages UEInformationRequest, UEInformationResponse, ULDedicatedMessageSegment and ULInformationTransferIRAT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1EBA2"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FDE598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876FA6"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D30D3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AEF5FC" w14:textId="77777777" w:rsidR="00D4531E" w:rsidRPr="00DD6CFB" w:rsidRDefault="00D4531E" w:rsidP="00DD6CFB">
            <w:pPr>
              <w:pStyle w:val="TAL"/>
              <w:rPr>
                <w:sz w:val="16"/>
                <w:szCs w:val="16"/>
                <w:lang w:eastAsia="en-US"/>
              </w:rPr>
            </w:pPr>
            <w:r w:rsidRPr="00DD6CFB">
              <w:rPr>
                <w:sz w:val="16"/>
                <w:szCs w:val="16"/>
                <w:lang w:eastAsia="en-US"/>
              </w:rPr>
              <w:t>R5-203729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1F99D1" w14:textId="77777777" w:rsidR="00D4531E" w:rsidRPr="00DD6CFB" w:rsidRDefault="00D4531E" w:rsidP="00DD6CFB">
            <w:pPr>
              <w:pStyle w:val="TAL"/>
              <w:rPr>
                <w:sz w:val="16"/>
                <w:szCs w:val="16"/>
                <w:lang w:eastAsia="en-US"/>
              </w:rPr>
            </w:pPr>
            <w:r w:rsidRPr="00DD6CFB">
              <w:rPr>
                <w:sz w:val="16"/>
                <w:szCs w:val="16"/>
                <w:lang w:eastAsia="en-US"/>
              </w:rPr>
              <w:t>1443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5CB58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ACC4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F28F29" w14:textId="77777777" w:rsidR="00D4531E" w:rsidRPr="00DD6CFB" w:rsidRDefault="00D4531E" w:rsidP="00DD6CFB">
            <w:pPr>
              <w:pStyle w:val="TAL"/>
              <w:rPr>
                <w:sz w:val="16"/>
                <w:szCs w:val="16"/>
                <w:lang w:eastAsia="en-US"/>
              </w:rPr>
            </w:pPr>
            <w:r w:rsidRPr="00DD6CFB">
              <w:rPr>
                <w:sz w:val="16"/>
                <w:szCs w:val="16"/>
                <w:lang w:eastAsia="en-US"/>
              </w:rPr>
              <w:t>Update IE RACH-ConfigGeneric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6B2104"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4F2A0E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01CE63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B95800"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71C780" w14:textId="77777777" w:rsidR="00D4531E" w:rsidRPr="00DD6CFB" w:rsidRDefault="00D4531E" w:rsidP="00DD6CFB">
            <w:pPr>
              <w:pStyle w:val="TAL"/>
              <w:rPr>
                <w:sz w:val="16"/>
                <w:szCs w:val="16"/>
                <w:lang w:eastAsia="en-US"/>
              </w:rPr>
            </w:pPr>
            <w:r w:rsidRPr="00DD6CFB">
              <w:rPr>
                <w:sz w:val="16"/>
                <w:szCs w:val="16"/>
                <w:lang w:eastAsia="en-US"/>
              </w:rPr>
              <w:t>R5-203730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FF48A0" w14:textId="77777777" w:rsidR="00D4531E" w:rsidRPr="00DD6CFB" w:rsidRDefault="00D4531E" w:rsidP="00DD6CFB">
            <w:pPr>
              <w:pStyle w:val="TAL"/>
              <w:rPr>
                <w:sz w:val="16"/>
                <w:szCs w:val="16"/>
                <w:lang w:eastAsia="en-US"/>
              </w:rPr>
            </w:pPr>
            <w:r w:rsidRPr="00DD6CFB">
              <w:rPr>
                <w:sz w:val="16"/>
                <w:szCs w:val="16"/>
                <w:lang w:eastAsia="en-US"/>
              </w:rPr>
              <w:t>1444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91F4C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6810D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5A074D" w14:textId="77777777" w:rsidR="00D4531E" w:rsidRPr="00DD6CFB" w:rsidRDefault="00D4531E" w:rsidP="00DD6CFB">
            <w:pPr>
              <w:pStyle w:val="TAL"/>
              <w:rPr>
                <w:sz w:val="16"/>
                <w:szCs w:val="16"/>
                <w:lang w:eastAsia="en-US"/>
              </w:rPr>
            </w:pPr>
            <w:r w:rsidRPr="00DD6CFB">
              <w:rPr>
                <w:sz w:val="16"/>
                <w:szCs w:val="16"/>
                <w:lang w:eastAsia="en-US"/>
              </w:rPr>
              <w:t>Scheduling Request Resource config for RRM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D70BF5"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BDBB30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B1485A7"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58448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4A390C" w14:textId="77777777" w:rsidR="00D4531E" w:rsidRPr="00DD6CFB" w:rsidRDefault="00D4531E" w:rsidP="00DD6CFB">
            <w:pPr>
              <w:pStyle w:val="TAL"/>
              <w:rPr>
                <w:sz w:val="16"/>
                <w:szCs w:val="16"/>
                <w:lang w:eastAsia="en-US"/>
              </w:rPr>
            </w:pPr>
            <w:r w:rsidRPr="00DD6CFB">
              <w:rPr>
                <w:sz w:val="16"/>
                <w:szCs w:val="16"/>
                <w:lang w:eastAsia="en-US"/>
              </w:rPr>
              <w:t>R5-203731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7B762D" w14:textId="77777777" w:rsidR="00D4531E" w:rsidRPr="00DD6CFB" w:rsidRDefault="00D4531E" w:rsidP="00DD6CFB">
            <w:pPr>
              <w:pStyle w:val="TAL"/>
              <w:rPr>
                <w:sz w:val="16"/>
                <w:szCs w:val="16"/>
                <w:lang w:eastAsia="en-US"/>
              </w:rPr>
            </w:pPr>
            <w:r w:rsidRPr="00DD6CFB">
              <w:rPr>
                <w:sz w:val="16"/>
                <w:szCs w:val="16"/>
                <w:lang w:eastAsia="en-US"/>
              </w:rPr>
              <w:t>1445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7156B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1897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7619FC" w14:textId="77777777" w:rsidR="00D4531E" w:rsidRPr="00DD6CFB" w:rsidRDefault="00D4531E" w:rsidP="00DD6CFB">
            <w:pPr>
              <w:pStyle w:val="TAL"/>
              <w:rPr>
                <w:sz w:val="16"/>
                <w:szCs w:val="16"/>
                <w:lang w:eastAsia="en-US"/>
              </w:rPr>
            </w:pPr>
            <w:r w:rsidRPr="00DD6CFB">
              <w:rPr>
                <w:sz w:val="16"/>
                <w:szCs w:val="16"/>
                <w:lang w:eastAsia="en-US"/>
              </w:rPr>
              <w:t>OSI scheduling config for RRM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CFB19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5BA9B6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7126CF"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EA9D4D"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A18577" w14:textId="77777777" w:rsidR="00D4531E" w:rsidRPr="00DD6CFB" w:rsidRDefault="00D4531E" w:rsidP="00DD6CFB">
            <w:pPr>
              <w:pStyle w:val="TAL"/>
              <w:rPr>
                <w:sz w:val="16"/>
                <w:szCs w:val="16"/>
                <w:lang w:eastAsia="en-US"/>
              </w:rPr>
            </w:pPr>
            <w:r w:rsidRPr="00DD6CFB">
              <w:rPr>
                <w:sz w:val="16"/>
                <w:szCs w:val="16"/>
                <w:lang w:eastAsia="en-US"/>
              </w:rPr>
              <w:t>R5-203755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89EEB0" w14:textId="77777777" w:rsidR="00D4531E" w:rsidRPr="00DD6CFB" w:rsidRDefault="00D4531E" w:rsidP="00DD6CFB">
            <w:pPr>
              <w:pStyle w:val="TAL"/>
              <w:rPr>
                <w:sz w:val="16"/>
                <w:szCs w:val="16"/>
                <w:lang w:eastAsia="en-US"/>
              </w:rPr>
            </w:pPr>
            <w:r w:rsidRPr="00DD6CFB">
              <w:rPr>
                <w:sz w:val="16"/>
                <w:szCs w:val="16"/>
                <w:lang w:eastAsia="en-US"/>
              </w:rPr>
              <w:t>1447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96A23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D9EE5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9A9CEA" w14:textId="77777777" w:rsidR="00D4531E" w:rsidRPr="00DD6CFB" w:rsidRDefault="00D4531E" w:rsidP="00DD6CFB">
            <w:pPr>
              <w:pStyle w:val="TAL"/>
              <w:rPr>
                <w:sz w:val="16"/>
                <w:szCs w:val="16"/>
                <w:lang w:eastAsia="en-US"/>
              </w:rPr>
            </w:pPr>
            <w:r w:rsidRPr="00DD6CFB">
              <w:rPr>
                <w:sz w:val="16"/>
                <w:szCs w:val="16"/>
                <w:lang w:eastAsia="en-US"/>
              </w:rPr>
              <w:t>Update IE SchedulingRequestResourceConfig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826DCA"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E0A97F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E7862C"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1306B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F5BEA6" w14:textId="77777777" w:rsidR="00D4531E" w:rsidRPr="00DD6CFB" w:rsidRDefault="00D4531E" w:rsidP="00DD6CFB">
            <w:pPr>
              <w:pStyle w:val="TAL"/>
              <w:rPr>
                <w:sz w:val="16"/>
                <w:szCs w:val="16"/>
                <w:lang w:eastAsia="en-US"/>
              </w:rPr>
            </w:pPr>
            <w:r w:rsidRPr="00DD6CFB">
              <w:rPr>
                <w:sz w:val="16"/>
                <w:szCs w:val="16"/>
                <w:lang w:eastAsia="en-US"/>
              </w:rPr>
              <w:t>R5-203767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9FD62B" w14:textId="77777777" w:rsidR="00D4531E" w:rsidRPr="00DD6CFB" w:rsidRDefault="00D4531E" w:rsidP="00DD6CFB">
            <w:pPr>
              <w:pStyle w:val="TAL"/>
              <w:rPr>
                <w:sz w:val="16"/>
                <w:szCs w:val="16"/>
                <w:lang w:eastAsia="en-US"/>
              </w:rPr>
            </w:pPr>
            <w:r w:rsidRPr="00DD6CFB">
              <w:rPr>
                <w:sz w:val="16"/>
                <w:szCs w:val="16"/>
                <w:lang w:eastAsia="en-US"/>
              </w:rPr>
              <w:t>1449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E7DB2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CF557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0E7817" w14:textId="77777777" w:rsidR="00D4531E" w:rsidRPr="00DD6CFB" w:rsidRDefault="00D4531E" w:rsidP="00DD6CFB">
            <w:pPr>
              <w:pStyle w:val="TAL"/>
              <w:rPr>
                <w:sz w:val="16"/>
                <w:szCs w:val="16"/>
                <w:lang w:eastAsia="en-US"/>
              </w:rPr>
            </w:pPr>
            <w:r w:rsidRPr="00DD6CFB">
              <w:rPr>
                <w:sz w:val="16"/>
                <w:szCs w:val="16"/>
                <w:lang w:eastAsia="en-US"/>
              </w:rPr>
              <w:t>Addition of test frequencies for new Rel-16 CBW for NR band n77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21FD9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9D4366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75DB11"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61F550"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0CEB9B" w14:textId="77777777" w:rsidR="00D4531E" w:rsidRPr="00DD6CFB" w:rsidRDefault="00D4531E" w:rsidP="00DD6CFB">
            <w:pPr>
              <w:pStyle w:val="TAL"/>
              <w:rPr>
                <w:sz w:val="16"/>
                <w:szCs w:val="16"/>
                <w:lang w:eastAsia="en-US"/>
              </w:rPr>
            </w:pPr>
            <w:r w:rsidRPr="00DD6CFB">
              <w:rPr>
                <w:sz w:val="16"/>
                <w:szCs w:val="16"/>
                <w:lang w:eastAsia="en-US"/>
              </w:rPr>
              <w:t>R5-203768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B78894" w14:textId="77777777" w:rsidR="00D4531E" w:rsidRPr="00DD6CFB" w:rsidRDefault="00D4531E" w:rsidP="00DD6CFB">
            <w:pPr>
              <w:pStyle w:val="TAL"/>
              <w:rPr>
                <w:sz w:val="16"/>
                <w:szCs w:val="16"/>
                <w:lang w:eastAsia="en-US"/>
              </w:rPr>
            </w:pPr>
            <w:r w:rsidRPr="00DD6CFB">
              <w:rPr>
                <w:sz w:val="16"/>
                <w:szCs w:val="16"/>
                <w:lang w:eastAsia="en-US"/>
              </w:rPr>
              <w:t>1450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FF657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E5507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4BC555" w14:textId="77777777" w:rsidR="00D4531E" w:rsidRPr="00DD6CFB" w:rsidRDefault="00D4531E" w:rsidP="00DD6CFB">
            <w:pPr>
              <w:pStyle w:val="TAL"/>
              <w:rPr>
                <w:sz w:val="16"/>
                <w:szCs w:val="16"/>
                <w:lang w:eastAsia="en-US"/>
              </w:rPr>
            </w:pPr>
            <w:r w:rsidRPr="00DD6CFB">
              <w:rPr>
                <w:sz w:val="16"/>
                <w:szCs w:val="16"/>
                <w:lang w:eastAsia="en-US"/>
              </w:rPr>
              <w:t>Addition of test frequencies for new Rel-16 CBW for NR band n78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DE364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39EB07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38D322"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08898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90F980" w14:textId="77777777" w:rsidR="00D4531E" w:rsidRPr="00DD6CFB" w:rsidRDefault="00D4531E" w:rsidP="00DD6CFB">
            <w:pPr>
              <w:pStyle w:val="TAL"/>
              <w:rPr>
                <w:sz w:val="16"/>
                <w:szCs w:val="16"/>
                <w:lang w:eastAsia="en-US"/>
              </w:rPr>
            </w:pPr>
            <w:r w:rsidRPr="00DD6CFB">
              <w:rPr>
                <w:sz w:val="16"/>
                <w:szCs w:val="16"/>
                <w:lang w:eastAsia="en-US"/>
              </w:rPr>
              <w:t>R5-203769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C08E32" w14:textId="77777777" w:rsidR="00D4531E" w:rsidRPr="00DD6CFB" w:rsidRDefault="00D4531E" w:rsidP="00DD6CFB">
            <w:pPr>
              <w:pStyle w:val="TAL"/>
              <w:rPr>
                <w:sz w:val="16"/>
                <w:szCs w:val="16"/>
                <w:lang w:eastAsia="en-US"/>
              </w:rPr>
            </w:pPr>
            <w:r w:rsidRPr="00DD6CFB">
              <w:rPr>
                <w:sz w:val="16"/>
                <w:szCs w:val="16"/>
                <w:lang w:eastAsia="en-US"/>
              </w:rPr>
              <w:t>1451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1C072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4C429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A323EC"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Rel-16 NR band n30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A5EDC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F13E24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E5D87F"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AF4A63"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CC5B864" w14:textId="77777777" w:rsidR="00D4531E" w:rsidRPr="00DD6CFB" w:rsidRDefault="00D4531E" w:rsidP="00DD6CFB">
            <w:pPr>
              <w:pStyle w:val="TAL"/>
              <w:rPr>
                <w:sz w:val="16"/>
                <w:szCs w:val="16"/>
                <w:lang w:eastAsia="en-US"/>
              </w:rPr>
            </w:pPr>
            <w:r w:rsidRPr="00DD6CFB">
              <w:rPr>
                <w:sz w:val="16"/>
                <w:szCs w:val="16"/>
                <w:lang w:eastAsia="en-US"/>
              </w:rPr>
              <w:t>R5-203793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3FBB0D" w14:textId="77777777" w:rsidR="00D4531E" w:rsidRPr="00DD6CFB" w:rsidRDefault="00D4531E" w:rsidP="00DD6CFB">
            <w:pPr>
              <w:pStyle w:val="TAL"/>
              <w:rPr>
                <w:sz w:val="16"/>
                <w:szCs w:val="16"/>
                <w:lang w:eastAsia="en-US"/>
              </w:rPr>
            </w:pPr>
            <w:r w:rsidRPr="00DD6CFB">
              <w:rPr>
                <w:sz w:val="16"/>
                <w:szCs w:val="16"/>
                <w:lang w:eastAsia="en-US"/>
              </w:rPr>
              <w:t>1454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F7E32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D110C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7D6714" w14:textId="77777777" w:rsidR="00D4531E" w:rsidRPr="00DD6CFB" w:rsidRDefault="00D4531E" w:rsidP="00DD6CFB">
            <w:pPr>
              <w:pStyle w:val="TAL"/>
              <w:rPr>
                <w:sz w:val="16"/>
                <w:szCs w:val="16"/>
                <w:lang w:eastAsia="en-US"/>
              </w:rPr>
            </w:pPr>
            <w:r w:rsidRPr="00DD6CFB">
              <w:rPr>
                <w:sz w:val="16"/>
                <w:szCs w:val="16"/>
                <w:lang w:eastAsia="en-US"/>
              </w:rPr>
              <w:t>Correction of n29 test frequencies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E83A5D"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F91550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DD2F49"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6BEDD9"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9047A5" w14:textId="77777777" w:rsidR="00D4531E" w:rsidRPr="00DD6CFB" w:rsidRDefault="00D4531E" w:rsidP="00DD6CFB">
            <w:pPr>
              <w:pStyle w:val="TAL"/>
              <w:rPr>
                <w:sz w:val="16"/>
                <w:szCs w:val="16"/>
                <w:lang w:eastAsia="en-US"/>
              </w:rPr>
            </w:pPr>
            <w:r w:rsidRPr="00DD6CFB">
              <w:rPr>
                <w:sz w:val="16"/>
                <w:szCs w:val="16"/>
                <w:lang w:eastAsia="en-US"/>
              </w:rPr>
              <w:t>R5-203794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19460E" w14:textId="77777777" w:rsidR="00D4531E" w:rsidRPr="00DD6CFB" w:rsidRDefault="00D4531E" w:rsidP="00DD6CFB">
            <w:pPr>
              <w:pStyle w:val="TAL"/>
              <w:rPr>
                <w:sz w:val="16"/>
                <w:szCs w:val="16"/>
                <w:lang w:eastAsia="en-US"/>
              </w:rPr>
            </w:pPr>
            <w:r w:rsidRPr="00DD6CFB">
              <w:rPr>
                <w:sz w:val="16"/>
                <w:szCs w:val="16"/>
                <w:lang w:eastAsia="en-US"/>
              </w:rPr>
              <w:t>1455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A15B0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2D1FF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30F297" w14:textId="77777777" w:rsidR="00D4531E" w:rsidRPr="00DD6CFB" w:rsidRDefault="00D4531E" w:rsidP="00DD6CFB">
            <w:pPr>
              <w:pStyle w:val="TAL"/>
              <w:rPr>
                <w:sz w:val="16"/>
                <w:szCs w:val="16"/>
                <w:lang w:eastAsia="en-US"/>
              </w:rPr>
            </w:pPr>
            <w:r w:rsidRPr="00DD6CFB">
              <w:rPr>
                <w:sz w:val="16"/>
                <w:szCs w:val="16"/>
                <w:lang w:eastAsia="en-US"/>
              </w:rPr>
              <w:t>Introduction of n30 test frequencies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D78836"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E535AC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57816CE"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0FC331"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BFE6ED" w14:textId="77777777" w:rsidR="00D4531E" w:rsidRPr="00DD6CFB" w:rsidRDefault="00D4531E" w:rsidP="00DD6CFB">
            <w:pPr>
              <w:pStyle w:val="TAL"/>
              <w:rPr>
                <w:sz w:val="16"/>
                <w:szCs w:val="16"/>
                <w:lang w:eastAsia="en-US"/>
              </w:rPr>
            </w:pPr>
            <w:r w:rsidRPr="00DD6CFB">
              <w:rPr>
                <w:sz w:val="16"/>
                <w:szCs w:val="16"/>
                <w:lang w:eastAsia="en-US"/>
              </w:rPr>
              <w:t>R5-203796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0AC772" w14:textId="77777777" w:rsidR="00D4531E" w:rsidRPr="00DD6CFB" w:rsidRDefault="00D4531E" w:rsidP="00DD6CFB">
            <w:pPr>
              <w:pStyle w:val="TAL"/>
              <w:rPr>
                <w:sz w:val="16"/>
                <w:szCs w:val="16"/>
                <w:lang w:eastAsia="en-US"/>
              </w:rPr>
            </w:pPr>
            <w:r w:rsidRPr="00DD6CFB">
              <w:rPr>
                <w:sz w:val="16"/>
                <w:szCs w:val="16"/>
                <w:lang w:eastAsia="en-US"/>
              </w:rPr>
              <w:t>1456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9246D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48B8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5AC48B" w14:textId="77777777" w:rsidR="00D4531E" w:rsidRPr="00DD6CFB" w:rsidRDefault="00D4531E" w:rsidP="00DD6CFB">
            <w:pPr>
              <w:pStyle w:val="TAL"/>
              <w:rPr>
                <w:sz w:val="16"/>
                <w:szCs w:val="16"/>
                <w:lang w:eastAsia="en-US"/>
              </w:rPr>
            </w:pPr>
            <w:r w:rsidRPr="00DD6CFB">
              <w:rPr>
                <w:sz w:val="16"/>
                <w:szCs w:val="16"/>
                <w:lang w:eastAsia="en-US"/>
              </w:rPr>
              <w:t>Correction of EN-DC test frequency information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32C8EF"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403856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ECD8777"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D2A28B"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B27ED2" w14:textId="77777777" w:rsidR="00D4531E" w:rsidRPr="00DD6CFB" w:rsidRDefault="00D4531E" w:rsidP="00DD6CFB">
            <w:pPr>
              <w:pStyle w:val="TAL"/>
              <w:rPr>
                <w:sz w:val="16"/>
                <w:szCs w:val="16"/>
                <w:lang w:eastAsia="en-US"/>
              </w:rPr>
            </w:pPr>
            <w:r w:rsidRPr="00DD6CFB">
              <w:rPr>
                <w:sz w:val="16"/>
                <w:szCs w:val="16"/>
                <w:lang w:eastAsia="en-US"/>
              </w:rPr>
              <w:t>R5-203813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B80D56" w14:textId="77777777" w:rsidR="00D4531E" w:rsidRPr="00DD6CFB" w:rsidRDefault="00D4531E" w:rsidP="00DD6CFB">
            <w:pPr>
              <w:pStyle w:val="TAL"/>
              <w:rPr>
                <w:sz w:val="16"/>
                <w:szCs w:val="16"/>
                <w:lang w:eastAsia="en-US"/>
              </w:rPr>
            </w:pPr>
            <w:r w:rsidRPr="00DD6CFB">
              <w:rPr>
                <w:sz w:val="16"/>
                <w:szCs w:val="16"/>
                <w:lang w:eastAsia="en-US"/>
              </w:rPr>
              <w:t>1457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E48E4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334BA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EB1EC9" w14:textId="77777777" w:rsidR="00D4531E" w:rsidRPr="00DD6CFB" w:rsidRDefault="00D4531E" w:rsidP="00DD6CFB">
            <w:pPr>
              <w:pStyle w:val="TAL"/>
              <w:rPr>
                <w:sz w:val="16"/>
                <w:szCs w:val="16"/>
                <w:lang w:eastAsia="en-US"/>
              </w:rPr>
            </w:pPr>
            <w:r w:rsidRPr="00DD6CFB">
              <w:rPr>
                <w:sz w:val="16"/>
                <w:szCs w:val="16"/>
                <w:lang w:eastAsia="en-US"/>
              </w:rPr>
              <w:t>Correction to PUCCH-Config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08F74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33B21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622CBF7"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F797FF"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88F069A" w14:textId="77777777" w:rsidR="00D4531E" w:rsidRPr="00DD6CFB" w:rsidRDefault="00D4531E" w:rsidP="00DD6CFB">
            <w:pPr>
              <w:pStyle w:val="TAL"/>
              <w:rPr>
                <w:sz w:val="16"/>
                <w:szCs w:val="16"/>
                <w:lang w:eastAsia="en-US"/>
              </w:rPr>
            </w:pPr>
            <w:r w:rsidRPr="00DD6CFB">
              <w:rPr>
                <w:sz w:val="16"/>
                <w:szCs w:val="16"/>
                <w:lang w:eastAsia="en-US"/>
              </w:rPr>
              <w:t>R5-203815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FD0A40" w14:textId="77777777" w:rsidR="00D4531E" w:rsidRPr="00DD6CFB" w:rsidRDefault="00D4531E" w:rsidP="00DD6CFB">
            <w:pPr>
              <w:pStyle w:val="TAL"/>
              <w:rPr>
                <w:sz w:val="16"/>
                <w:szCs w:val="16"/>
                <w:lang w:eastAsia="en-US"/>
              </w:rPr>
            </w:pPr>
            <w:r w:rsidRPr="00DD6CFB">
              <w:rPr>
                <w:sz w:val="16"/>
                <w:szCs w:val="16"/>
                <w:lang w:eastAsia="en-US"/>
              </w:rPr>
              <w:t>1458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7F1DF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ACF8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BD7F15" w14:textId="77777777" w:rsidR="00D4531E" w:rsidRPr="00DD6CFB" w:rsidRDefault="00D4531E" w:rsidP="00DD6CFB">
            <w:pPr>
              <w:pStyle w:val="TAL"/>
              <w:rPr>
                <w:sz w:val="16"/>
                <w:szCs w:val="16"/>
                <w:lang w:eastAsia="en-US"/>
              </w:rPr>
            </w:pPr>
            <w:r w:rsidRPr="00DD6CFB">
              <w:rPr>
                <w:sz w:val="16"/>
                <w:szCs w:val="16"/>
                <w:lang w:eastAsia="en-US"/>
              </w:rPr>
              <w:t>FR2 PUSCH K2 values alignment to TS 38.214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C10074"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DEB569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936ABC"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726BE4"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A1E025" w14:textId="77777777" w:rsidR="00D4531E" w:rsidRPr="00DD6CFB" w:rsidRDefault="00D4531E" w:rsidP="00DD6CFB">
            <w:pPr>
              <w:pStyle w:val="TAL"/>
              <w:rPr>
                <w:sz w:val="16"/>
                <w:szCs w:val="16"/>
                <w:lang w:eastAsia="en-US"/>
              </w:rPr>
            </w:pPr>
            <w:r w:rsidRPr="00DD6CFB">
              <w:rPr>
                <w:sz w:val="16"/>
                <w:szCs w:val="16"/>
                <w:lang w:eastAsia="en-US"/>
              </w:rPr>
              <w:t>R5-203908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20CEE0" w14:textId="77777777" w:rsidR="00D4531E" w:rsidRPr="00DD6CFB" w:rsidRDefault="00D4531E" w:rsidP="00DD6CFB">
            <w:pPr>
              <w:pStyle w:val="TAL"/>
              <w:rPr>
                <w:sz w:val="16"/>
                <w:szCs w:val="16"/>
                <w:lang w:eastAsia="en-US"/>
              </w:rPr>
            </w:pPr>
            <w:r w:rsidRPr="00DD6CFB">
              <w:rPr>
                <w:sz w:val="16"/>
                <w:szCs w:val="16"/>
                <w:lang w:eastAsia="en-US"/>
              </w:rPr>
              <w:t>1463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AD1C4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228C6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717009" w14:textId="77777777" w:rsidR="00D4531E" w:rsidRPr="00DD6CFB" w:rsidRDefault="00D4531E" w:rsidP="00DD6CFB">
            <w:pPr>
              <w:pStyle w:val="TAL"/>
              <w:rPr>
                <w:sz w:val="16"/>
                <w:szCs w:val="16"/>
                <w:lang w:eastAsia="en-US"/>
              </w:rPr>
            </w:pPr>
            <w:r w:rsidRPr="00DD6CFB">
              <w:rPr>
                <w:sz w:val="16"/>
                <w:szCs w:val="16"/>
                <w:lang w:eastAsia="en-US"/>
              </w:rPr>
              <w:t>Corrections on test frequencies for NR FR2 CA band n261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E3E594"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94D443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653053"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FBC1B6"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4329A0" w14:textId="77777777" w:rsidR="00D4531E" w:rsidRPr="00DD6CFB" w:rsidRDefault="00D4531E" w:rsidP="00DD6CFB">
            <w:pPr>
              <w:pStyle w:val="TAL"/>
              <w:rPr>
                <w:sz w:val="16"/>
                <w:szCs w:val="16"/>
                <w:lang w:eastAsia="en-US"/>
              </w:rPr>
            </w:pPr>
            <w:r w:rsidRPr="00DD6CFB">
              <w:rPr>
                <w:sz w:val="16"/>
                <w:szCs w:val="16"/>
                <w:lang w:eastAsia="en-US"/>
              </w:rPr>
              <w:t>R5-203998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A0B60B" w14:textId="77777777" w:rsidR="00D4531E" w:rsidRPr="00DD6CFB" w:rsidRDefault="00D4531E" w:rsidP="00DD6CFB">
            <w:pPr>
              <w:pStyle w:val="TAL"/>
              <w:rPr>
                <w:sz w:val="16"/>
                <w:szCs w:val="16"/>
                <w:lang w:eastAsia="en-US"/>
              </w:rPr>
            </w:pPr>
            <w:r w:rsidRPr="00DD6CFB">
              <w:rPr>
                <w:sz w:val="16"/>
                <w:szCs w:val="16"/>
                <w:lang w:eastAsia="en-US"/>
              </w:rPr>
              <w:t>1467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74927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3001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C69884" w14:textId="77777777" w:rsidR="00D4531E" w:rsidRPr="00DD6CFB" w:rsidRDefault="00D4531E" w:rsidP="00DD6CFB">
            <w:pPr>
              <w:pStyle w:val="TAL"/>
              <w:rPr>
                <w:sz w:val="16"/>
                <w:szCs w:val="16"/>
                <w:lang w:eastAsia="en-US"/>
              </w:rPr>
            </w:pPr>
            <w:r w:rsidRPr="00DD6CFB">
              <w:rPr>
                <w:sz w:val="16"/>
                <w:szCs w:val="16"/>
                <w:lang w:eastAsia="en-US"/>
              </w:rPr>
              <w:t>Addition of test frequencies for new Rel-16 CBW 25 and 50 MHz for NR band n1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D5E20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64328D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3DEC3C"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9C8ADE"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885505" w14:textId="77777777" w:rsidR="00D4531E" w:rsidRPr="00DD6CFB" w:rsidRDefault="00D4531E" w:rsidP="00DD6CFB">
            <w:pPr>
              <w:pStyle w:val="TAL"/>
              <w:rPr>
                <w:sz w:val="16"/>
                <w:szCs w:val="16"/>
                <w:lang w:eastAsia="en-US"/>
              </w:rPr>
            </w:pPr>
            <w:r w:rsidRPr="00DD6CFB">
              <w:rPr>
                <w:sz w:val="16"/>
                <w:szCs w:val="16"/>
                <w:lang w:eastAsia="en-US"/>
              </w:rPr>
              <w:t>R5-204021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3269A5" w14:textId="77777777" w:rsidR="00D4531E" w:rsidRPr="00DD6CFB" w:rsidRDefault="00D4531E" w:rsidP="00DD6CFB">
            <w:pPr>
              <w:pStyle w:val="TAL"/>
              <w:rPr>
                <w:sz w:val="16"/>
                <w:szCs w:val="16"/>
                <w:lang w:eastAsia="en-US"/>
              </w:rPr>
            </w:pPr>
            <w:r w:rsidRPr="00DD6CFB">
              <w:rPr>
                <w:sz w:val="16"/>
                <w:szCs w:val="16"/>
                <w:lang w:eastAsia="en-US"/>
              </w:rPr>
              <w:t>1469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0BCE0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ECFDA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CCA2CC" w14:textId="77777777" w:rsidR="00D4531E" w:rsidRPr="00DD6CFB" w:rsidRDefault="00D4531E" w:rsidP="00DD6CFB">
            <w:pPr>
              <w:pStyle w:val="TAL"/>
              <w:rPr>
                <w:sz w:val="16"/>
                <w:szCs w:val="16"/>
                <w:lang w:eastAsia="en-US"/>
              </w:rPr>
            </w:pPr>
            <w:r w:rsidRPr="00DD6CFB">
              <w:rPr>
                <w:sz w:val="16"/>
                <w:szCs w:val="16"/>
                <w:lang w:eastAsia="en-US"/>
              </w:rPr>
              <w:t>Correction of n51 and n76 test frequencies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8E5AEE"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6318D9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8190EC"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A19402"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B80EAF" w14:textId="77777777" w:rsidR="00D4531E" w:rsidRPr="00DD6CFB" w:rsidRDefault="00D4531E" w:rsidP="00DD6CFB">
            <w:pPr>
              <w:pStyle w:val="TAL"/>
              <w:rPr>
                <w:sz w:val="16"/>
                <w:szCs w:val="16"/>
                <w:lang w:eastAsia="en-US"/>
              </w:rPr>
            </w:pPr>
            <w:r w:rsidRPr="00DD6CFB">
              <w:rPr>
                <w:sz w:val="16"/>
                <w:szCs w:val="16"/>
                <w:lang w:eastAsia="en-US"/>
              </w:rPr>
              <w:t>R5-204032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181016" w14:textId="77777777" w:rsidR="00D4531E" w:rsidRPr="00DD6CFB" w:rsidRDefault="00D4531E" w:rsidP="00DD6CFB">
            <w:pPr>
              <w:pStyle w:val="TAL"/>
              <w:rPr>
                <w:sz w:val="16"/>
                <w:szCs w:val="16"/>
                <w:lang w:eastAsia="en-US"/>
              </w:rPr>
            </w:pPr>
            <w:r w:rsidRPr="00DD6CFB">
              <w:rPr>
                <w:sz w:val="16"/>
                <w:szCs w:val="16"/>
                <w:lang w:eastAsia="en-US"/>
              </w:rPr>
              <w:t>1470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2E04E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7E840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9CF622" w14:textId="77777777" w:rsidR="00D4531E" w:rsidRPr="00DD6CFB" w:rsidRDefault="00D4531E" w:rsidP="00DD6CFB">
            <w:pPr>
              <w:pStyle w:val="TAL"/>
              <w:rPr>
                <w:sz w:val="16"/>
                <w:szCs w:val="16"/>
                <w:lang w:eastAsia="en-US"/>
              </w:rPr>
            </w:pPr>
            <w:r w:rsidRPr="00DD6CFB">
              <w:rPr>
                <w:sz w:val="16"/>
                <w:szCs w:val="16"/>
                <w:lang w:eastAsia="en-US"/>
              </w:rPr>
              <w:t>Introduction of n259 test frequencies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9B69AB"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CE21E6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611330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E00363"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EED75D" w14:textId="77777777" w:rsidR="00D4531E" w:rsidRPr="00DD6CFB" w:rsidRDefault="00D4531E" w:rsidP="00DD6CFB">
            <w:pPr>
              <w:pStyle w:val="TAL"/>
              <w:rPr>
                <w:sz w:val="16"/>
                <w:szCs w:val="16"/>
                <w:lang w:eastAsia="en-US"/>
              </w:rPr>
            </w:pPr>
            <w:r w:rsidRPr="00DD6CFB">
              <w:rPr>
                <w:sz w:val="16"/>
                <w:szCs w:val="16"/>
                <w:lang w:eastAsia="en-US"/>
              </w:rPr>
              <w:t>R5-204038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C8E1EE" w14:textId="77777777" w:rsidR="00D4531E" w:rsidRPr="00DD6CFB" w:rsidRDefault="00D4531E" w:rsidP="00DD6CFB">
            <w:pPr>
              <w:pStyle w:val="TAL"/>
              <w:rPr>
                <w:sz w:val="16"/>
                <w:szCs w:val="16"/>
                <w:lang w:eastAsia="en-US"/>
              </w:rPr>
            </w:pPr>
            <w:r w:rsidRPr="00DD6CFB">
              <w:rPr>
                <w:sz w:val="16"/>
                <w:szCs w:val="16"/>
                <w:lang w:eastAsia="en-US"/>
              </w:rPr>
              <w:t>1471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90247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D34A7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DB6B81"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EN-DC configuration DC_(n)41AA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B7EBE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CAC51B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B4A683"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64D4D1"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453EF9" w14:textId="77777777" w:rsidR="00D4531E" w:rsidRPr="00DD6CFB" w:rsidRDefault="00D4531E" w:rsidP="00DD6CFB">
            <w:pPr>
              <w:pStyle w:val="TAL"/>
              <w:rPr>
                <w:sz w:val="16"/>
                <w:szCs w:val="16"/>
                <w:lang w:eastAsia="en-US"/>
              </w:rPr>
            </w:pPr>
            <w:r w:rsidRPr="00DD6CFB">
              <w:rPr>
                <w:sz w:val="16"/>
                <w:szCs w:val="16"/>
                <w:lang w:eastAsia="en-US"/>
              </w:rPr>
              <w:t>R5-204039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8DC99F" w14:textId="77777777" w:rsidR="00D4531E" w:rsidRPr="00DD6CFB" w:rsidRDefault="00D4531E" w:rsidP="00DD6CFB">
            <w:pPr>
              <w:pStyle w:val="TAL"/>
              <w:rPr>
                <w:sz w:val="16"/>
                <w:szCs w:val="16"/>
                <w:lang w:eastAsia="en-US"/>
              </w:rPr>
            </w:pPr>
            <w:r w:rsidRPr="00DD6CFB">
              <w:rPr>
                <w:sz w:val="16"/>
                <w:szCs w:val="16"/>
                <w:lang w:eastAsia="en-US"/>
              </w:rPr>
              <w:t>1472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7CB99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E7E39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12F19F"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EN-DC configuration DC_(n)71AA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CC2B78"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2756B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C8B3E0"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A967B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FD0BC2" w14:textId="77777777" w:rsidR="00D4531E" w:rsidRPr="00DD6CFB" w:rsidRDefault="00D4531E" w:rsidP="00DD6CFB">
            <w:pPr>
              <w:pStyle w:val="TAL"/>
              <w:rPr>
                <w:sz w:val="16"/>
                <w:szCs w:val="16"/>
                <w:lang w:eastAsia="en-US"/>
              </w:rPr>
            </w:pPr>
            <w:r w:rsidRPr="00DD6CFB">
              <w:rPr>
                <w:sz w:val="16"/>
                <w:szCs w:val="16"/>
                <w:lang w:eastAsia="en-US"/>
              </w:rPr>
              <w:t>R5-204041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B8EC5D" w14:textId="77777777" w:rsidR="00D4531E" w:rsidRPr="00DD6CFB" w:rsidRDefault="00D4531E" w:rsidP="00DD6CFB">
            <w:pPr>
              <w:pStyle w:val="TAL"/>
              <w:rPr>
                <w:sz w:val="16"/>
                <w:szCs w:val="16"/>
                <w:lang w:eastAsia="en-US"/>
              </w:rPr>
            </w:pPr>
            <w:r w:rsidRPr="00DD6CFB">
              <w:rPr>
                <w:sz w:val="16"/>
                <w:szCs w:val="16"/>
                <w:lang w:eastAsia="en-US"/>
              </w:rPr>
              <w:t>1473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50924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08E6F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907F07" w14:textId="77777777" w:rsidR="00D4531E" w:rsidRPr="00DD6CFB" w:rsidRDefault="00D4531E" w:rsidP="00DD6CFB">
            <w:pPr>
              <w:pStyle w:val="TAL"/>
              <w:rPr>
                <w:sz w:val="16"/>
                <w:szCs w:val="16"/>
                <w:lang w:eastAsia="en-US"/>
              </w:rPr>
            </w:pPr>
            <w:r w:rsidRPr="00DD6CFB">
              <w:rPr>
                <w:sz w:val="16"/>
                <w:szCs w:val="16"/>
                <w:lang w:eastAsia="en-US"/>
              </w:rPr>
              <w:t>Addition of test channel bandwidths for n1 new CBW in 38.508-1 R16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65E0FF"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B191FA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BC5D42"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525960"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83B700A" w14:textId="77777777" w:rsidR="00D4531E" w:rsidRPr="00DD6CFB" w:rsidRDefault="00D4531E" w:rsidP="00DD6CFB">
            <w:pPr>
              <w:pStyle w:val="TAL"/>
              <w:rPr>
                <w:sz w:val="16"/>
                <w:szCs w:val="16"/>
                <w:lang w:eastAsia="en-US"/>
              </w:rPr>
            </w:pPr>
            <w:r w:rsidRPr="00DD6CFB">
              <w:rPr>
                <w:sz w:val="16"/>
                <w:szCs w:val="16"/>
                <w:lang w:eastAsia="en-US"/>
              </w:rPr>
              <w:t>R5-204049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45D548" w14:textId="77777777" w:rsidR="00D4531E" w:rsidRPr="00DD6CFB" w:rsidRDefault="00D4531E" w:rsidP="00DD6CFB">
            <w:pPr>
              <w:pStyle w:val="TAL"/>
              <w:rPr>
                <w:sz w:val="16"/>
                <w:szCs w:val="16"/>
                <w:lang w:eastAsia="en-US"/>
              </w:rPr>
            </w:pPr>
            <w:r w:rsidRPr="00DD6CFB">
              <w:rPr>
                <w:sz w:val="16"/>
                <w:szCs w:val="16"/>
                <w:lang w:eastAsia="en-US"/>
              </w:rPr>
              <w:t>1475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1422B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84391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8E2DBF" w14:textId="77777777" w:rsidR="00D4531E" w:rsidRPr="00DD6CFB" w:rsidRDefault="00D4531E" w:rsidP="00DD6CFB">
            <w:pPr>
              <w:pStyle w:val="TAL"/>
              <w:rPr>
                <w:sz w:val="16"/>
                <w:szCs w:val="16"/>
                <w:lang w:eastAsia="en-US"/>
              </w:rPr>
            </w:pPr>
            <w:r w:rsidRPr="00DD6CFB">
              <w:rPr>
                <w:sz w:val="16"/>
                <w:szCs w:val="16"/>
                <w:lang w:eastAsia="en-US"/>
              </w:rPr>
              <w:t>Correction to the procedure for determination of SSB and CORESET0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7DD9CB"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89D0A1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E13560"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C94B5E"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5CFE10" w14:textId="77777777" w:rsidR="00D4531E" w:rsidRPr="00DD6CFB" w:rsidRDefault="00D4531E" w:rsidP="00DD6CFB">
            <w:pPr>
              <w:pStyle w:val="TAL"/>
              <w:rPr>
                <w:sz w:val="16"/>
                <w:szCs w:val="16"/>
                <w:lang w:eastAsia="en-US"/>
              </w:rPr>
            </w:pPr>
            <w:r w:rsidRPr="00DD6CFB">
              <w:rPr>
                <w:sz w:val="16"/>
                <w:szCs w:val="16"/>
                <w:lang w:eastAsia="en-US"/>
              </w:rPr>
              <w:t>R5-204052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8B6609" w14:textId="77777777" w:rsidR="00D4531E" w:rsidRPr="00DD6CFB" w:rsidRDefault="00D4531E" w:rsidP="00DD6CFB">
            <w:pPr>
              <w:pStyle w:val="TAL"/>
              <w:rPr>
                <w:sz w:val="16"/>
                <w:szCs w:val="16"/>
                <w:lang w:eastAsia="en-US"/>
              </w:rPr>
            </w:pPr>
            <w:r w:rsidRPr="00DD6CFB">
              <w:rPr>
                <w:sz w:val="16"/>
                <w:szCs w:val="16"/>
                <w:lang w:eastAsia="en-US"/>
              </w:rPr>
              <w:t>1478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D61FE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933A2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2A1A4C" w14:textId="77777777" w:rsidR="00D4531E" w:rsidRPr="00DD6CFB" w:rsidRDefault="00D4531E" w:rsidP="00DD6CFB">
            <w:pPr>
              <w:pStyle w:val="TAL"/>
              <w:rPr>
                <w:sz w:val="16"/>
                <w:szCs w:val="16"/>
                <w:lang w:eastAsia="en-US"/>
              </w:rPr>
            </w:pPr>
            <w:r w:rsidRPr="00DD6CFB">
              <w:rPr>
                <w:sz w:val="16"/>
                <w:szCs w:val="16"/>
                <w:lang w:eastAsia="en-US"/>
              </w:rPr>
              <w:t>PUCCH Resource ID for CSI TCs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3F9752"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B0155E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99045F"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499F8E"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7AEBC4" w14:textId="77777777" w:rsidR="00D4531E" w:rsidRPr="00DD6CFB" w:rsidRDefault="00D4531E" w:rsidP="00DD6CFB">
            <w:pPr>
              <w:pStyle w:val="TAL"/>
              <w:rPr>
                <w:sz w:val="16"/>
                <w:szCs w:val="16"/>
                <w:lang w:eastAsia="en-US"/>
              </w:rPr>
            </w:pPr>
            <w:r w:rsidRPr="00DD6CFB">
              <w:rPr>
                <w:sz w:val="16"/>
                <w:szCs w:val="16"/>
                <w:lang w:eastAsia="en-US"/>
              </w:rPr>
              <w:t>R5-204053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B3AE98" w14:textId="77777777" w:rsidR="00D4531E" w:rsidRPr="00DD6CFB" w:rsidRDefault="00D4531E" w:rsidP="00DD6CFB">
            <w:pPr>
              <w:pStyle w:val="TAL"/>
              <w:rPr>
                <w:sz w:val="16"/>
                <w:szCs w:val="16"/>
                <w:lang w:eastAsia="en-US"/>
              </w:rPr>
            </w:pPr>
            <w:r w:rsidRPr="00DD6CFB">
              <w:rPr>
                <w:sz w:val="16"/>
                <w:szCs w:val="16"/>
                <w:lang w:eastAsia="en-US"/>
              </w:rPr>
              <w:t>1479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3DE8B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168D9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4318D9" w14:textId="77777777" w:rsidR="00D4531E" w:rsidRPr="00DD6CFB" w:rsidRDefault="00D4531E" w:rsidP="00DD6CFB">
            <w:pPr>
              <w:pStyle w:val="TAL"/>
              <w:rPr>
                <w:sz w:val="16"/>
                <w:szCs w:val="16"/>
                <w:lang w:eastAsia="en-US"/>
              </w:rPr>
            </w:pPr>
            <w:r w:rsidRPr="00DD6CFB">
              <w:rPr>
                <w:sz w:val="16"/>
                <w:szCs w:val="16"/>
                <w:lang w:eastAsia="en-US"/>
              </w:rPr>
              <w:t>Correction to PDCCH-ConfigCommon for performance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D16D3"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19D8D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4929B4"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D1AD5E"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F4B3DC" w14:textId="77777777" w:rsidR="00D4531E" w:rsidRPr="00DD6CFB" w:rsidRDefault="00D4531E" w:rsidP="00DD6CFB">
            <w:pPr>
              <w:pStyle w:val="TAL"/>
              <w:rPr>
                <w:sz w:val="16"/>
                <w:szCs w:val="16"/>
                <w:lang w:eastAsia="en-US"/>
              </w:rPr>
            </w:pPr>
            <w:r w:rsidRPr="00DD6CFB">
              <w:rPr>
                <w:sz w:val="16"/>
                <w:szCs w:val="16"/>
                <w:lang w:eastAsia="en-US"/>
              </w:rPr>
              <w:t>R5-204150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A4C80D" w14:textId="77777777" w:rsidR="00D4531E" w:rsidRPr="00DD6CFB" w:rsidRDefault="00D4531E" w:rsidP="00DD6CFB">
            <w:pPr>
              <w:pStyle w:val="TAL"/>
              <w:rPr>
                <w:sz w:val="16"/>
                <w:szCs w:val="16"/>
                <w:lang w:eastAsia="en-US"/>
              </w:rPr>
            </w:pPr>
            <w:r w:rsidRPr="00DD6CFB">
              <w:rPr>
                <w:sz w:val="16"/>
                <w:szCs w:val="16"/>
                <w:lang w:eastAsia="en-US"/>
              </w:rPr>
              <w:t>1484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9B7F5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71775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FCF232" w14:textId="77777777" w:rsidR="00D4531E" w:rsidRPr="00DD6CFB" w:rsidRDefault="00D4531E" w:rsidP="00DD6CFB">
            <w:pPr>
              <w:pStyle w:val="TAL"/>
              <w:rPr>
                <w:sz w:val="16"/>
                <w:szCs w:val="16"/>
                <w:lang w:eastAsia="en-US"/>
              </w:rPr>
            </w:pPr>
            <w:r w:rsidRPr="00DD6CFB">
              <w:rPr>
                <w:sz w:val="16"/>
                <w:szCs w:val="16"/>
                <w:lang w:eastAsia="en-US"/>
              </w:rPr>
              <w:t>Update Table 5.4.2.0-2: ServingCellConfigCommon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E41F9D"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72ED0B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44640D9"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32808D"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7A7DA6" w14:textId="77777777" w:rsidR="00D4531E" w:rsidRPr="00DD6CFB" w:rsidRDefault="00D4531E" w:rsidP="00DD6CFB">
            <w:pPr>
              <w:pStyle w:val="TAL"/>
              <w:rPr>
                <w:sz w:val="16"/>
                <w:szCs w:val="16"/>
                <w:lang w:eastAsia="en-US"/>
              </w:rPr>
            </w:pPr>
            <w:r w:rsidRPr="00DD6CFB">
              <w:rPr>
                <w:sz w:val="16"/>
                <w:szCs w:val="16"/>
                <w:lang w:eastAsia="en-US"/>
              </w:rPr>
              <w:t>R5-204167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3311FD" w14:textId="77777777" w:rsidR="00D4531E" w:rsidRPr="00DD6CFB" w:rsidRDefault="00D4531E" w:rsidP="00DD6CFB">
            <w:pPr>
              <w:pStyle w:val="TAL"/>
              <w:rPr>
                <w:sz w:val="16"/>
                <w:szCs w:val="16"/>
                <w:lang w:eastAsia="en-US"/>
              </w:rPr>
            </w:pPr>
            <w:r w:rsidRPr="00DD6CFB">
              <w:rPr>
                <w:sz w:val="16"/>
                <w:szCs w:val="16"/>
                <w:lang w:eastAsia="en-US"/>
              </w:rPr>
              <w:t>1488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45D1B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8BBCF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DD14E4"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CA_n260(A-I)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773B67"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591DFE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08A37D"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74CB0D"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9E86FE" w14:textId="77777777" w:rsidR="00D4531E" w:rsidRPr="00DD6CFB" w:rsidRDefault="00D4531E" w:rsidP="00DD6CFB">
            <w:pPr>
              <w:pStyle w:val="TAL"/>
              <w:rPr>
                <w:sz w:val="16"/>
                <w:szCs w:val="16"/>
                <w:lang w:eastAsia="en-US"/>
              </w:rPr>
            </w:pPr>
            <w:r w:rsidRPr="00DD6CFB">
              <w:rPr>
                <w:sz w:val="16"/>
                <w:szCs w:val="16"/>
                <w:lang w:eastAsia="en-US"/>
              </w:rPr>
              <w:t>R5-204168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AD8CE0" w14:textId="77777777" w:rsidR="00D4531E" w:rsidRPr="00DD6CFB" w:rsidRDefault="00D4531E" w:rsidP="00DD6CFB">
            <w:pPr>
              <w:pStyle w:val="TAL"/>
              <w:rPr>
                <w:sz w:val="16"/>
                <w:szCs w:val="16"/>
                <w:lang w:eastAsia="en-US"/>
              </w:rPr>
            </w:pPr>
            <w:r w:rsidRPr="00DD6CFB">
              <w:rPr>
                <w:sz w:val="16"/>
                <w:szCs w:val="16"/>
                <w:lang w:eastAsia="en-US"/>
              </w:rPr>
              <w:t>1489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02359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CF590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97DDC1" w14:textId="77777777" w:rsidR="00D4531E" w:rsidRPr="00DD6CFB" w:rsidRDefault="00D4531E" w:rsidP="00DD6CFB">
            <w:pPr>
              <w:pStyle w:val="TAL"/>
              <w:rPr>
                <w:sz w:val="16"/>
                <w:szCs w:val="16"/>
                <w:lang w:eastAsia="en-US"/>
              </w:rPr>
            </w:pPr>
            <w:r w:rsidRPr="00DD6CFB">
              <w:rPr>
                <w:sz w:val="16"/>
                <w:szCs w:val="16"/>
                <w:lang w:eastAsia="en-US"/>
              </w:rPr>
              <w:t>Update Table 7.3.1-4: ServingCellConfigCommon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22F806"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001F53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846DBE9"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6F4852"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3640FC" w14:textId="77777777" w:rsidR="00D4531E" w:rsidRPr="00DD6CFB" w:rsidRDefault="00D4531E" w:rsidP="00DD6CFB">
            <w:pPr>
              <w:pStyle w:val="TAL"/>
              <w:rPr>
                <w:sz w:val="16"/>
                <w:szCs w:val="16"/>
                <w:lang w:eastAsia="en-US"/>
              </w:rPr>
            </w:pPr>
            <w:r w:rsidRPr="00DD6CFB">
              <w:rPr>
                <w:sz w:val="16"/>
                <w:szCs w:val="16"/>
                <w:lang w:eastAsia="en-US"/>
              </w:rPr>
              <w:t>R5-204223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680386" w14:textId="77777777" w:rsidR="00D4531E" w:rsidRPr="00DD6CFB" w:rsidRDefault="00D4531E" w:rsidP="00DD6CFB">
            <w:pPr>
              <w:pStyle w:val="TAL"/>
              <w:rPr>
                <w:sz w:val="16"/>
                <w:szCs w:val="16"/>
                <w:lang w:eastAsia="en-US"/>
              </w:rPr>
            </w:pPr>
            <w:r w:rsidRPr="00DD6CFB">
              <w:rPr>
                <w:sz w:val="16"/>
                <w:szCs w:val="16"/>
                <w:lang w:eastAsia="en-US"/>
              </w:rPr>
              <w:t>1491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5C0EC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B1010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813D9D" w14:textId="77777777" w:rsidR="00D4531E" w:rsidRPr="00DD6CFB" w:rsidRDefault="00D4531E" w:rsidP="00DD6CFB">
            <w:pPr>
              <w:pStyle w:val="TAL"/>
              <w:rPr>
                <w:sz w:val="16"/>
                <w:szCs w:val="16"/>
                <w:lang w:eastAsia="en-US"/>
              </w:rPr>
            </w:pPr>
            <w:r w:rsidRPr="00DD6CFB">
              <w:rPr>
                <w:sz w:val="16"/>
                <w:szCs w:val="16"/>
                <w:lang w:eastAsia="en-US"/>
              </w:rPr>
              <w:t>Update missing SMTC configurations in RRM message contents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25823A"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3DCC39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29FCE6"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D7F84B"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5D3CCC" w14:textId="77777777" w:rsidR="00D4531E" w:rsidRPr="00DD6CFB" w:rsidRDefault="00D4531E" w:rsidP="00DD6CFB">
            <w:pPr>
              <w:pStyle w:val="TAL"/>
              <w:rPr>
                <w:sz w:val="16"/>
                <w:szCs w:val="16"/>
                <w:lang w:eastAsia="en-US"/>
              </w:rPr>
            </w:pPr>
            <w:r w:rsidRPr="00DD6CFB">
              <w:rPr>
                <w:sz w:val="16"/>
                <w:szCs w:val="16"/>
                <w:lang w:eastAsia="en-US"/>
              </w:rPr>
              <w:t>R5-204238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F23925" w14:textId="77777777" w:rsidR="00D4531E" w:rsidRPr="00DD6CFB" w:rsidRDefault="00D4531E" w:rsidP="00DD6CFB">
            <w:pPr>
              <w:pStyle w:val="TAL"/>
              <w:rPr>
                <w:sz w:val="16"/>
                <w:szCs w:val="16"/>
                <w:lang w:eastAsia="en-US"/>
              </w:rPr>
            </w:pPr>
            <w:r w:rsidRPr="00DD6CFB">
              <w:rPr>
                <w:sz w:val="16"/>
                <w:szCs w:val="16"/>
                <w:lang w:eastAsia="en-US"/>
              </w:rPr>
              <w:t>1493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8734E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04801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B1EE56" w14:textId="77777777" w:rsidR="00D4531E" w:rsidRPr="00DD6CFB" w:rsidRDefault="00D4531E" w:rsidP="00DD6CFB">
            <w:pPr>
              <w:pStyle w:val="TAL"/>
              <w:rPr>
                <w:sz w:val="16"/>
                <w:szCs w:val="16"/>
                <w:lang w:eastAsia="en-US"/>
              </w:rPr>
            </w:pPr>
            <w:r w:rsidRPr="00DD6CFB">
              <w:rPr>
                <w:sz w:val="16"/>
                <w:szCs w:val="16"/>
                <w:lang w:eastAsia="en-US"/>
              </w:rPr>
              <w:t>Correction to default contents of RRCReestablishmentRequest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110AEC"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D70225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4973F7"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F2B655"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498811" w14:textId="77777777" w:rsidR="00D4531E" w:rsidRPr="00DD6CFB" w:rsidRDefault="00D4531E" w:rsidP="00DD6CFB">
            <w:pPr>
              <w:pStyle w:val="TAL"/>
              <w:rPr>
                <w:sz w:val="16"/>
                <w:szCs w:val="16"/>
                <w:lang w:eastAsia="en-US"/>
              </w:rPr>
            </w:pPr>
            <w:r w:rsidRPr="00DD6CFB">
              <w:rPr>
                <w:sz w:val="16"/>
                <w:szCs w:val="16"/>
                <w:lang w:eastAsia="en-US"/>
              </w:rPr>
              <w:t>R5-204325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F59597" w14:textId="77777777" w:rsidR="00D4531E" w:rsidRPr="00DD6CFB" w:rsidRDefault="00D4531E" w:rsidP="00DD6CFB">
            <w:pPr>
              <w:pStyle w:val="TAL"/>
              <w:rPr>
                <w:sz w:val="16"/>
                <w:szCs w:val="16"/>
                <w:lang w:eastAsia="en-US"/>
              </w:rPr>
            </w:pPr>
            <w:r w:rsidRPr="00DD6CFB">
              <w:rPr>
                <w:sz w:val="16"/>
                <w:szCs w:val="16"/>
                <w:lang w:eastAsia="en-US"/>
              </w:rPr>
              <w:t>1495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78C28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CACA6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C458DD" w14:textId="77777777" w:rsidR="00D4531E" w:rsidRPr="00DD6CFB" w:rsidRDefault="00D4531E" w:rsidP="00DD6CFB">
            <w:pPr>
              <w:pStyle w:val="TAL"/>
              <w:rPr>
                <w:sz w:val="16"/>
                <w:szCs w:val="16"/>
                <w:lang w:eastAsia="en-US"/>
              </w:rPr>
            </w:pPr>
            <w:r w:rsidRPr="00DD6CFB">
              <w:rPr>
                <w:sz w:val="16"/>
                <w:szCs w:val="16"/>
                <w:lang w:eastAsia="en-US"/>
              </w:rPr>
              <w:t>Adding procedure for establishment of multiple additional PDN connections in EPS (S1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92090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904960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E309B3"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F7EF8C"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AD8754" w14:textId="77777777" w:rsidR="00D4531E" w:rsidRPr="00DD6CFB" w:rsidRDefault="00D4531E" w:rsidP="00DD6CFB">
            <w:pPr>
              <w:pStyle w:val="TAL"/>
              <w:rPr>
                <w:sz w:val="16"/>
                <w:szCs w:val="16"/>
                <w:lang w:eastAsia="en-US"/>
              </w:rPr>
            </w:pPr>
            <w:r w:rsidRPr="00DD6CFB">
              <w:rPr>
                <w:sz w:val="16"/>
                <w:szCs w:val="16"/>
                <w:lang w:eastAsia="en-US"/>
              </w:rPr>
              <w:t>R5-204327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2D8791" w14:textId="77777777" w:rsidR="00D4531E" w:rsidRPr="00DD6CFB" w:rsidRDefault="00D4531E" w:rsidP="00DD6CFB">
            <w:pPr>
              <w:pStyle w:val="TAL"/>
              <w:rPr>
                <w:sz w:val="16"/>
                <w:szCs w:val="16"/>
                <w:lang w:eastAsia="en-US"/>
              </w:rPr>
            </w:pPr>
            <w:r w:rsidRPr="00DD6CFB">
              <w:rPr>
                <w:sz w:val="16"/>
                <w:szCs w:val="16"/>
                <w:lang w:eastAsia="en-US"/>
              </w:rPr>
              <w:t>1497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B6AEA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57028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07CD6E" w14:textId="77777777" w:rsidR="00D4531E" w:rsidRPr="00DD6CFB" w:rsidRDefault="00D4531E" w:rsidP="00DD6CFB">
            <w:pPr>
              <w:pStyle w:val="TAL"/>
              <w:rPr>
                <w:sz w:val="16"/>
                <w:szCs w:val="16"/>
                <w:lang w:eastAsia="en-US"/>
              </w:rPr>
            </w:pPr>
            <w:r w:rsidRPr="00DD6CFB">
              <w:rPr>
                <w:sz w:val="16"/>
                <w:szCs w:val="16"/>
                <w:lang w:eastAsia="en-US"/>
              </w:rPr>
              <w:t>Updates to Test procedure for UE for Tracking area updating / Inter-system change from N1 mode to S1 mode in 5GMM/EMM-IDLE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0C223"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D8BB22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FFB5D4E"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377B56"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8371C7" w14:textId="77777777" w:rsidR="00D4531E" w:rsidRPr="00DD6CFB" w:rsidRDefault="00D4531E" w:rsidP="00DD6CFB">
            <w:pPr>
              <w:pStyle w:val="TAL"/>
              <w:rPr>
                <w:sz w:val="16"/>
                <w:szCs w:val="16"/>
                <w:lang w:eastAsia="en-US"/>
              </w:rPr>
            </w:pPr>
            <w:r w:rsidRPr="00DD6CFB">
              <w:rPr>
                <w:sz w:val="16"/>
                <w:szCs w:val="16"/>
                <w:lang w:eastAsia="en-US"/>
              </w:rPr>
              <w:t>R5-204329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B0A979" w14:textId="77777777" w:rsidR="00D4531E" w:rsidRPr="00DD6CFB" w:rsidRDefault="00D4531E" w:rsidP="00DD6CFB">
            <w:pPr>
              <w:pStyle w:val="TAL"/>
              <w:rPr>
                <w:sz w:val="16"/>
                <w:szCs w:val="16"/>
                <w:lang w:eastAsia="en-US"/>
              </w:rPr>
            </w:pPr>
            <w:r w:rsidRPr="00DD6CFB">
              <w:rPr>
                <w:sz w:val="16"/>
                <w:szCs w:val="16"/>
                <w:lang w:eastAsia="en-US"/>
              </w:rPr>
              <w:t>1499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625A0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258F6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FBEEE2" w14:textId="77777777" w:rsidR="00D4531E" w:rsidRPr="00DD6CFB" w:rsidRDefault="00D4531E" w:rsidP="00DD6CFB">
            <w:pPr>
              <w:pStyle w:val="TAL"/>
              <w:rPr>
                <w:sz w:val="16"/>
                <w:szCs w:val="16"/>
                <w:lang w:eastAsia="en-US"/>
              </w:rPr>
            </w:pPr>
            <w:r w:rsidRPr="00DD6CFB">
              <w:rPr>
                <w:sz w:val="16"/>
                <w:szCs w:val="16"/>
                <w:lang w:eastAsia="en-US"/>
              </w:rPr>
              <w:t>Update of 4.5A.2 UE-requested PDU session establishment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084D55"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4F57F1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3F9C19"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5461FE"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40314E" w14:textId="77777777" w:rsidR="00D4531E" w:rsidRPr="00DD6CFB" w:rsidRDefault="00D4531E" w:rsidP="00DD6CFB">
            <w:pPr>
              <w:pStyle w:val="TAL"/>
              <w:rPr>
                <w:sz w:val="16"/>
                <w:szCs w:val="16"/>
                <w:lang w:eastAsia="en-US"/>
              </w:rPr>
            </w:pPr>
            <w:r w:rsidRPr="00DD6CFB">
              <w:rPr>
                <w:sz w:val="16"/>
                <w:szCs w:val="16"/>
                <w:lang w:eastAsia="en-US"/>
              </w:rPr>
              <w:t>R5-204330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B0439F" w14:textId="77777777" w:rsidR="00D4531E" w:rsidRPr="00DD6CFB" w:rsidRDefault="00D4531E" w:rsidP="00DD6CFB">
            <w:pPr>
              <w:pStyle w:val="TAL"/>
              <w:rPr>
                <w:sz w:val="16"/>
                <w:szCs w:val="16"/>
                <w:lang w:eastAsia="en-US"/>
              </w:rPr>
            </w:pPr>
            <w:r w:rsidRPr="00DD6CFB">
              <w:rPr>
                <w:sz w:val="16"/>
                <w:szCs w:val="16"/>
                <w:lang w:eastAsia="en-US"/>
              </w:rPr>
              <w:t>1500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1EECC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6E42B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03528F" w14:textId="77777777" w:rsidR="00D4531E" w:rsidRPr="00DD6CFB" w:rsidRDefault="00D4531E" w:rsidP="00DD6CFB">
            <w:pPr>
              <w:pStyle w:val="TAL"/>
              <w:rPr>
                <w:sz w:val="16"/>
                <w:szCs w:val="16"/>
                <w:lang w:eastAsia="en-US"/>
              </w:rPr>
            </w:pPr>
            <w:r w:rsidRPr="00DD6CFB">
              <w:rPr>
                <w:sz w:val="16"/>
                <w:szCs w:val="16"/>
                <w:lang w:eastAsia="en-US"/>
              </w:rPr>
              <w:t>Updates Procedure to UE-requested PDU session modification after the first S1 to N1 mode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30221"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94CAA6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193354"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D2EA2B"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6E467E" w14:textId="77777777" w:rsidR="00D4531E" w:rsidRPr="00DD6CFB" w:rsidRDefault="00D4531E" w:rsidP="00DD6CFB">
            <w:pPr>
              <w:pStyle w:val="TAL"/>
              <w:rPr>
                <w:sz w:val="16"/>
                <w:szCs w:val="16"/>
                <w:lang w:eastAsia="en-US"/>
              </w:rPr>
            </w:pPr>
            <w:r w:rsidRPr="00DD6CFB">
              <w:rPr>
                <w:sz w:val="16"/>
                <w:szCs w:val="16"/>
                <w:lang w:eastAsia="en-US"/>
              </w:rPr>
              <w:t>R5-204331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932591" w14:textId="77777777" w:rsidR="00D4531E" w:rsidRPr="00DD6CFB" w:rsidRDefault="00D4531E" w:rsidP="00DD6CFB">
            <w:pPr>
              <w:pStyle w:val="TAL"/>
              <w:rPr>
                <w:sz w:val="16"/>
                <w:szCs w:val="16"/>
                <w:lang w:eastAsia="en-US"/>
              </w:rPr>
            </w:pPr>
            <w:r w:rsidRPr="00DD6CFB">
              <w:rPr>
                <w:sz w:val="16"/>
                <w:szCs w:val="16"/>
                <w:lang w:eastAsia="en-US"/>
              </w:rPr>
              <w:t>1501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1504B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1CC0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DDC8B7" w14:textId="77777777" w:rsidR="00D4531E" w:rsidRPr="00DD6CFB" w:rsidRDefault="00D4531E" w:rsidP="00DD6CFB">
            <w:pPr>
              <w:pStyle w:val="TAL"/>
              <w:rPr>
                <w:sz w:val="16"/>
                <w:szCs w:val="16"/>
                <w:lang w:eastAsia="en-US"/>
              </w:rPr>
            </w:pPr>
            <w:r w:rsidRPr="00DD6CFB">
              <w:rPr>
                <w:sz w:val="16"/>
                <w:szCs w:val="16"/>
                <w:lang w:eastAsia="en-US"/>
              </w:rPr>
              <w:t>Void 4.9.14 Procedure for UE-requested PDU session modification after the first S1 to N1 mode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6A04F2"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190E05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32203D"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0B9070"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B0EF15" w14:textId="77777777" w:rsidR="00D4531E" w:rsidRPr="00DD6CFB" w:rsidRDefault="00D4531E" w:rsidP="00DD6CFB">
            <w:pPr>
              <w:pStyle w:val="TAL"/>
              <w:rPr>
                <w:sz w:val="16"/>
                <w:szCs w:val="16"/>
                <w:lang w:eastAsia="en-US"/>
              </w:rPr>
            </w:pPr>
            <w:r w:rsidRPr="00DD6CFB">
              <w:rPr>
                <w:sz w:val="16"/>
                <w:szCs w:val="16"/>
                <w:lang w:eastAsia="en-US"/>
              </w:rPr>
              <w:t>R5-204346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0BCAB" w14:textId="77777777" w:rsidR="00D4531E" w:rsidRPr="00DD6CFB" w:rsidRDefault="00D4531E" w:rsidP="00DD6CFB">
            <w:pPr>
              <w:pStyle w:val="TAL"/>
              <w:rPr>
                <w:sz w:val="16"/>
                <w:szCs w:val="16"/>
                <w:lang w:eastAsia="en-US"/>
              </w:rPr>
            </w:pPr>
            <w:r w:rsidRPr="00DD6CFB">
              <w:rPr>
                <w:sz w:val="16"/>
                <w:szCs w:val="16"/>
                <w:lang w:eastAsia="en-US"/>
              </w:rPr>
              <w:t>1502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E29CE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AA06E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D7ECF0"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Rel-16 NR band n259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A99A4B"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6B451C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FAA905"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32E8A1"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132ABA" w14:textId="77777777" w:rsidR="00D4531E" w:rsidRPr="00DD6CFB" w:rsidRDefault="00D4531E" w:rsidP="00DD6CFB">
            <w:pPr>
              <w:pStyle w:val="TAL"/>
              <w:rPr>
                <w:sz w:val="16"/>
                <w:szCs w:val="16"/>
                <w:lang w:eastAsia="en-US"/>
              </w:rPr>
            </w:pPr>
            <w:r w:rsidRPr="00DD6CFB">
              <w:rPr>
                <w:sz w:val="16"/>
                <w:szCs w:val="16"/>
                <w:lang w:eastAsia="en-US"/>
              </w:rPr>
              <w:t>R5-204378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AEAEE" w14:textId="77777777" w:rsidR="00D4531E" w:rsidRPr="00DD6CFB" w:rsidRDefault="00D4531E" w:rsidP="00DD6CFB">
            <w:pPr>
              <w:pStyle w:val="TAL"/>
              <w:rPr>
                <w:sz w:val="16"/>
                <w:szCs w:val="16"/>
                <w:lang w:eastAsia="en-US"/>
              </w:rPr>
            </w:pPr>
            <w:r w:rsidRPr="00DD6CFB">
              <w:rPr>
                <w:sz w:val="16"/>
                <w:szCs w:val="16"/>
                <w:lang w:eastAsia="en-US"/>
              </w:rPr>
              <w:t>1427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F3594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B4775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54400B" w14:textId="77777777" w:rsidR="00D4531E" w:rsidRPr="00DD6CFB" w:rsidRDefault="00D4531E" w:rsidP="00DD6CFB">
            <w:pPr>
              <w:pStyle w:val="TAL"/>
              <w:rPr>
                <w:sz w:val="16"/>
                <w:szCs w:val="16"/>
                <w:lang w:eastAsia="en-US"/>
              </w:rPr>
            </w:pPr>
            <w:r w:rsidRPr="00DD6CFB">
              <w:rPr>
                <w:sz w:val="16"/>
                <w:szCs w:val="16"/>
                <w:lang w:eastAsia="en-US"/>
              </w:rPr>
              <w:t>Correction to NR inter-band CA configurations 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29B93F"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5D2820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B2C385"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0398F0"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0EFDEF" w14:textId="77777777" w:rsidR="00D4531E" w:rsidRPr="00DD6CFB" w:rsidRDefault="00D4531E" w:rsidP="00DD6CFB">
            <w:pPr>
              <w:pStyle w:val="TAL"/>
              <w:rPr>
                <w:sz w:val="16"/>
                <w:szCs w:val="16"/>
                <w:lang w:eastAsia="en-US"/>
              </w:rPr>
            </w:pPr>
            <w:r w:rsidRPr="00DD6CFB">
              <w:rPr>
                <w:sz w:val="16"/>
                <w:szCs w:val="16"/>
                <w:lang w:eastAsia="en-US"/>
              </w:rPr>
              <w:t>R5-204384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30B65A" w14:textId="77777777" w:rsidR="00D4531E" w:rsidRPr="00DD6CFB" w:rsidRDefault="00D4531E" w:rsidP="00DD6CFB">
            <w:pPr>
              <w:pStyle w:val="TAL"/>
              <w:rPr>
                <w:sz w:val="16"/>
                <w:szCs w:val="16"/>
                <w:lang w:eastAsia="en-US"/>
              </w:rPr>
            </w:pPr>
            <w:r w:rsidRPr="00DD6CFB">
              <w:rPr>
                <w:sz w:val="16"/>
                <w:szCs w:val="16"/>
                <w:lang w:eastAsia="en-US"/>
              </w:rPr>
              <w:t>1409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D096B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32428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2FAF74" w14:textId="77777777" w:rsidR="00D4531E" w:rsidRPr="00DD6CFB" w:rsidRDefault="00D4531E" w:rsidP="00DD6CFB">
            <w:pPr>
              <w:pStyle w:val="TAL"/>
              <w:rPr>
                <w:sz w:val="16"/>
                <w:szCs w:val="16"/>
                <w:lang w:eastAsia="en-US"/>
              </w:rPr>
            </w:pPr>
            <w:r w:rsidRPr="00DD6CFB">
              <w:rPr>
                <w:sz w:val="16"/>
                <w:szCs w:val="16"/>
                <w:lang w:eastAsia="en-US"/>
              </w:rPr>
              <w:t>Correction to test procedure for UE for Tracking area updating / Inter-system change from S1 mode to N1 mode in 5GMM/EMM-IDLE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6AD0A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3A8672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D2788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6742F7"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80C8BC" w14:textId="77777777" w:rsidR="00D4531E" w:rsidRPr="00DD6CFB" w:rsidRDefault="00D4531E" w:rsidP="00DD6CFB">
            <w:pPr>
              <w:pStyle w:val="TAL"/>
              <w:rPr>
                <w:sz w:val="16"/>
                <w:szCs w:val="16"/>
                <w:lang w:eastAsia="en-US"/>
              </w:rPr>
            </w:pPr>
            <w:r w:rsidRPr="00DD6CFB">
              <w:rPr>
                <w:sz w:val="16"/>
                <w:szCs w:val="16"/>
                <w:lang w:eastAsia="en-US"/>
              </w:rPr>
              <w:t>R5-204386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A1A751" w14:textId="77777777" w:rsidR="00D4531E" w:rsidRPr="00DD6CFB" w:rsidRDefault="00D4531E" w:rsidP="00DD6CFB">
            <w:pPr>
              <w:pStyle w:val="TAL"/>
              <w:rPr>
                <w:sz w:val="16"/>
                <w:szCs w:val="16"/>
                <w:lang w:eastAsia="en-US"/>
              </w:rPr>
            </w:pPr>
            <w:r w:rsidRPr="00DD6CFB">
              <w:rPr>
                <w:sz w:val="16"/>
                <w:szCs w:val="16"/>
                <w:lang w:eastAsia="en-US"/>
              </w:rPr>
              <w:t>1390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9CB22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6B796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1C57B4" w14:textId="77777777" w:rsidR="00D4531E" w:rsidRPr="00DD6CFB" w:rsidRDefault="00D4531E" w:rsidP="00DD6CFB">
            <w:pPr>
              <w:pStyle w:val="TAL"/>
              <w:rPr>
                <w:sz w:val="16"/>
                <w:szCs w:val="16"/>
                <w:lang w:eastAsia="en-US"/>
              </w:rPr>
            </w:pPr>
            <w:r w:rsidRPr="00DD6CFB">
              <w:rPr>
                <w:sz w:val="16"/>
                <w:szCs w:val="16"/>
                <w:lang w:eastAsia="en-US"/>
              </w:rPr>
              <w:t>Correction to Table 4.6.1-17 RRCResume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5D6996"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92FF3A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8902F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440E2E"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E0E0FD" w14:textId="77777777" w:rsidR="00D4531E" w:rsidRPr="00DD6CFB" w:rsidRDefault="00D4531E" w:rsidP="00DD6CFB">
            <w:pPr>
              <w:pStyle w:val="TAL"/>
              <w:rPr>
                <w:sz w:val="16"/>
                <w:szCs w:val="16"/>
                <w:lang w:eastAsia="en-US"/>
              </w:rPr>
            </w:pPr>
            <w:r w:rsidRPr="00DD6CFB">
              <w:rPr>
                <w:sz w:val="16"/>
                <w:szCs w:val="16"/>
                <w:lang w:eastAsia="en-US"/>
              </w:rPr>
              <w:t>R5-204387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24216E" w14:textId="77777777" w:rsidR="00D4531E" w:rsidRPr="00DD6CFB" w:rsidRDefault="00D4531E" w:rsidP="00DD6CFB">
            <w:pPr>
              <w:pStyle w:val="TAL"/>
              <w:rPr>
                <w:sz w:val="16"/>
                <w:szCs w:val="16"/>
                <w:lang w:eastAsia="en-US"/>
              </w:rPr>
            </w:pPr>
            <w:r w:rsidRPr="00DD6CFB">
              <w:rPr>
                <w:sz w:val="16"/>
                <w:szCs w:val="16"/>
                <w:lang w:eastAsia="en-US"/>
              </w:rPr>
              <w:t>1406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23326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528C0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D23810" w14:textId="77777777" w:rsidR="00D4531E" w:rsidRPr="00DD6CFB" w:rsidRDefault="00D4531E" w:rsidP="00DD6CFB">
            <w:pPr>
              <w:pStyle w:val="TAL"/>
              <w:rPr>
                <w:sz w:val="16"/>
                <w:szCs w:val="16"/>
                <w:lang w:eastAsia="en-US"/>
              </w:rPr>
            </w:pPr>
            <w:r w:rsidRPr="00DD6CFB">
              <w:rPr>
                <w:sz w:val="16"/>
                <w:szCs w:val="16"/>
                <w:lang w:eastAsia="en-US"/>
              </w:rPr>
              <w:t>Corrections to generic procedures for MO and MT speech call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BDAA01"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274141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A34149"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0C4B69"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B5D655" w14:textId="77777777" w:rsidR="00D4531E" w:rsidRPr="00DD6CFB" w:rsidRDefault="00D4531E" w:rsidP="00DD6CFB">
            <w:pPr>
              <w:pStyle w:val="TAL"/>
              <w:rPr>
                <w:sz w:val="16"/>
                <w:szCs w:val="16"/>
                <w:lang w:eastAsia="en-US"/>
              </w:rPr>
            </w:pPr>
            <w:r w:rsidRPr="00DD6CFB">
              <w:rPr>
                <w:sz w:val="16"/>
                <w:szCs w:val="16"/>
                <w:lang w:eastAsia="en-US"/>
              </w:rPr>
              <w:t>R5-204388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EC56E5" w14:textId="77777777" w:rsidR="00D4531E" w:rsidRPr="00DD6CFB" w:rsidRDefault="00D4531E" w:rsidP="00DD6CFB">
            <w:pPr>
              <w:pStyle w:val="TAL"/>
              <w:rPr>
                <w:sz w:val="16"/>
                <w:szCs w:val="16"/>
                <w:lang w:eastAsia="en-US"/>
              </w:rPr>
            </w:pPr>
            <w:r w:rsidRPr="00DD6CFB">
              <w:rPr>
                <w:sz w:val="16"/>
                <w:szCs w:val="16"/>
                <w:lang w:eastAsia="en-US"/>
              </w:rPr>
              <w:t>1407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CE44C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30E82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47D013" w14:textId="77777777" w:rsidR="00D4531E" w:rsidRPr="00DD6CFB" w:rsidRDefault="00D4531E" w:rsidP="00DD6CFB">
            <w:pPr>
              <w:pStyle w:val="TAL"/>
              <w:rPr>
                <w:sz w:val="16"/>
                <w:szCs w:val="16"/>
                <w:lang w:eastAsia="en-US"/>
              </w:rPr>
            </w:pPr>
            <w:r w:rsidRPr="00DD6CFB">
              <w:rPr>
                <w:sz w:val="16"/>
                <w:szCs w:val="16"/>
                <w:lang w:eastAsia="en-US"/>
              </w:rPr>
              <w:t>Correction to USIM configurations 7 and 13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065EEA"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8D96BF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32C0F1"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20C5A1"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4A706D" w14:textId="77777777" w:rsidR="00D4531E" w:rsidRPr="00DD6CFB" w:rsidRDefault="00D4531E" w:rsidP="00DD6CFB">
            <w:pPr>
              <w:pStyle w:val="TAL"/>
              <w:rPr>
                <w:sz w:val="16"/>
                <w:szCs w:val="16"/>
                <w:lang w:eastAsia="en-US"/>
              </w:rPr>
            </w:pPr>
            <w:r w:rsidRPr="00DD6CFB">
              <w:rPr>
                <w:sz w:val="16"/>
                <w:szCs w:val="16"/>
                <w:lang w:eastAsia="en-US"/>
              </w:rPr>
              <w:t>R5-204389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C7F59E" w14:textId="77777777" w:rsidR="00D4531E" w:rsidRPr="00DD6CFB" w:rsidRDefault="00D4531E" w:rsidP="00DD6CFB">
            <w:pPr>
              <w:pStyle w:val="TAL"/>
              <w:rPr>
                <w:sz w:val="16"/>
                <w:szCs w:val="16"/>
                <w:lang w:eastAsia="en-US"/>
              </w:rPr>
            </w:pPr>
            <w:r w:rsidRPr="00DD6CFB">
              <w:rPr>
                <w:sz w:val="16"/>
                <w:szCs w:val="16"/>
                <w:lang w:eastAsia="en-US"/>
              </w:rPr>
              <w:t>1408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26771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B31B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30D4CF" w14:textId="77777777" w:rsidR="00D4531E" w:rsidRPr="00DD6CFB" w:rsidRDefault="00D4531E" w:rsidP="00DD6CFB">
            <w:pPr>
              <w:pStyle w:val="TAL"/>
              <w:rPr>
                <w:sz w:val="16"/>
                <w:szCs w:val="16"/>
                <w:lang w:eastAsia="en-US"/>
              </w:rPr>
            </w:pPr>
            <w:r w:rsidRPr="00DD6CFB">
              <w:rPr>
                <w:sz w:val="16"/>
                <w:szCs w:val="16"/>
                <w:lang w:eastAsia="en-US"/>
              </w:rPr>
              <w:t>Correction to switch off / power off procedures for IMS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60CE5D"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3869F2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1107E7"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6902E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A15DE3" w14:textId="77777777" w:rsidR="00D4531E" w:rsidRPr="00DD6CFB" w:rsidRDefault="00D4531E" w:rsidP="00DD6CFB">
            <w:pPr>
              <w:pStyle w:val="TAL"/>
              <w:rPr>
                <w:sz w:val="16"/>
                <w:szCs w:val="16"/>
                <w:lang w:eastAsia="en-US"/>
              </w:rPr>
            </w:pPr>
            <w:r w:rsidRPr="00DD6CFB">
              <w:rPr>
                <w:sz w:val="16"/>
                <w:szCs w:val="16"/>
                <w:lang w:eastAsia="en-US"/>
              </w:rPr>
              <w:t>R5-204390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9BC4FA" w14:textId="77777777" w:rsidR="00D4531E" w:rsidRPr="00DD6CFB" w:rsidRDefault="00D4531E" w:rsidP="00DD6CFB">
            <w:pPr>
              <w:pStyle w:val="TAL"/>
              <w:rPr>
                <w:sz w:val="16"/>
                <w:szCs w:val="16"/>
                <w:lang w:eastAsia="en-US"/>
              </w:rPr>
            </w:pPr>
            <w:r w:rsidRPr="00DD6CFB">
              <w:rPr>
                <w:sz w:val="16"/>
                <w:szCs w:val="16"/>
                <w:lang w:eastAsia="en-US"/>
              </w:rPr>
              <w:t>1421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E079C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AD4BD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42806C" w14:textId="77777777" w:rsidR="00D4531E" w:rsidRPr="00DD6CFB" w:rsidRDefault="00D4531E" w:rsidP="00DD6CFB">
            <w:pPr>
              <w:pStyle w:val="TAL"/>
              <w:rPr>
                <w:sz w:val="16"/>
                <w:szCs w:val="16"/>
                <w:lang w:eastAsia="en-US"/>
              </w:rPr>
            </w:pPr>
            <w:r w:rsidRPr="00DD6CFB">
              <w:rPr>
                <w:sz w:val="16"/>
                <w:szCs w:val="16"/>
                <w:lang w:eastAsia="en-US"/>
              </w:rPr>
              <w:t>Correction of description of NGEN-DC in table 4.5.1-1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456D8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C6A47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94FC07"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95765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EA446C" w14:textId="77777777" w:rsidR="00D4531E" w:rsidRPr="00DD6CFB" w:rsidRDefault="00D4531E" w:rsidP="00DD6CFB">
            <w:pPr>
              <w:pStyle w:val="TAL"/>
              <w:rPr>
                <w:sz w:val="16"/>
                <w:szCs w:val="16"/>
                <w:lang w:eastAsia="en-US"/>
              </w:rPr>
            </w:pPr>
            <w:r w:rsidRPr="00DD6CFB">
              <w:rPr>
                <w:sz w:val="16"/>
                <w:szCs w:val="16"/>
                <w:lang w:eastAsia="en-US"/>
              </w:rPr>
              <w:t>R5-204391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4FA219" w14:textId="77777777" w:rsidR="00D4531E" w:rsidRPr="00DD6CFB" w:rsidRDefault="00D4531E" w:rsidP="00DD6CFB">
            <w:pPr>
              <w:pStyle w:val="TAL"/>
              <w:rPr>
                <w:sz w:val="16"/>
                <w:szCs w:val="16"/>
                <w:lang w:eastAsia="en-US"/>
              </w:rPr>
            </w:pPr>
            <w:r w:rsidRPr="00DD6CFB">
              <w:rPr>
                <w:sz w:val="16"/>
                <w:szCs w:val="16"/>
                <w:lang w:eastAsia="en-US"/>
              </w:rPr>
              <w:t>1425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0A822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2F1F2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CAFC0D" w14:textId="77777777" w:rsidR="00D4531E" w:rsidRPr="00DD6CFB" w:rsidRDefault="00D4531E" w:rsidP="00DD6CFB">
            <w:pPr>
              <w:pStyle w:val="TAL"/>
              <w:rPr>
                <w:sz w:val="16"/>
                <w:szCs w:val="16"/>
                <w:lang w:eastAsia="en-US"/>
              </w:rPr>
            </w:pPr>
            <w:r w:rsidRPr="00DD6CFB">
              <w:rPr>
                <w:sz w:val="16"/>
                <w:szCs w:val="16"/>
                <w:lang w:eastAsia="en-US"/>
              </w:rPr>
              <w:t>Correction to UE-CapabilityRAT-RequestList and UE-CapabilityRequestFilterNR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34533F"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E3AFDD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3907B5"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E94F06"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89495D" w14:textId="77777777" w:rsidR="00D4531E" w:rsidRPr="00DD6CFB" w:rsidRDefault="00D4531E" w:rsidP="00DD6CFB">
            <w:pPr>
              <w:pStyle w:val="TAL"/>
              <w:rPr>
                <w:sz w:val="16"/>
                <w:szCs w:val="16"/>
                <w:lang w:eastAsia="en-US"/>
              </w:rPr>
            </w:pPr>
            <w:r w:rsidRPr="00DD6CFB">
              <w:rPr>
                <w:sz w:val="16"/>
                <w:szCs w:val="16"/>
                <w:lang w:eastAsia="en-US"/>
              </w:rPr>
              <w:t>R5-204392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02065" w14:textId="77777777" w:rsidR="00D4531E" w:rsidRPr="00DD6CFB" w:rsidRDefault="00D4531E" w:rsidP="00DD6CFB">
            <w:pPr>
              <w:pStyle w:val="TAL"/>
              <w:rPr>
                <w:sz w:val="16"/>
                <w:szCs w:val="16"/>
                <w:lang w:eastAsia="en-US"/>
              </w:rPr>
            </w:pPr>
            <w:r w:rsidRPr="00DD6CFB">
              <w:rPr>
                <w:sz w:val="16"/>
                <w:szCs w:val="16"/>
                <w:lang w:eastAsia="en-US"/>
              </w:rPr>
              <w:t>1439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77919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1931F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9E779E" w14:textId="77777777" w:rsidR="00D4531E" w:rsidRPr="00DD6CFB" w:rsidRDefault="00D4531E" w:rsidP="00DD6CFB">
            <w:pPr>
              <w:pStyle w:val="TAL"/>
              <w:rPr>
                <w:sz w:val="16"/>
                <w:szCs w:val="16"/>
                <w:lang w:eastAsia="en-US"/>
              </w:rPr>
            </w:pPr>
            <w:r w:rsidRPr="00DD6CFB">
              <w:rPr>
                <w:sz w:val="16"/>
                <w:szCs w:val="16"/>
                <w:lang w:eastAsia="en-US"/>
              </w:rPr>
              <w:t>Addition of Generic Test Procedure for IMS MO SMS in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5FCCA7"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E7AC44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299692"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823AF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1D5DC9" w14:textId="77777777" w:rsidR="00D4531E" w:rsidRPr="00DD6CFB" w:rsidRDefault="00D4531E" w:rsidP="00DD6CFB">
            <w:pPr>
              <w:pStyle w:val="TAL"/>
              <w:rPr>
                <w:sz w:val="16"/>
                <w:szCs w:val="16"/>
                <w:lang w:eastAsia="en-US"/>
              </w:rPr>
            </w:pPr>
            <w:r w:rsidRPr="00DD6CFB">
              <w:rPr>
                <w:sz w:val="16"/>
                <w:szCs w:val="16"/>
                <w:lang w:eastAsia="en-US"/>
              </w:rPr>
              <w:t>R5-204393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A3E77A" w14:textId="77777777" w:rsidR="00D4531E" w:rsidRPr="00DD6CFB" w:rsidRDefault="00D4531E" w:rsidP="00DD6CFB">
            <w:pPr>
              <w:pStyle w:val="TAL"/>
              <w:rPr>
                <w:sz w:val="16"/>
                <w:szCs w:val="16"/>
                <w:lang w:eastAsia="en-US"/>
              </w:rPr>
            </w:pPr>
            <w:r w:rsidRPr="00DD6CFB">
              <w:rPr>
                <w:sz w:val="16"/>
                <w:szCs w:val="16"/>
                <w:lang w:eastAsia="en-US"/>
              </w:rPr>
              <w:t>1440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F3E5B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C1B39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13AB94" w14:textId="77777777" w:rsidR="00D4531E" w:rsidRPr="00DD6CFB" w:rsidRDefault="00D4531E" w:rsidP="00DD6CFB">
            <w:pPr>
              <w:pStyle w:val="TAL"/>
              <w:rPr>
                <w:sz w:val="16"/>
                <w:szCs w:val="16"/>
                <w:lang w:eastAsia="en-US"/>
              </w:rPr>
            </w:pPr>
            <w:r w:rsidRPr="00DD6CFB">
              <w:rPr>
                <w:sz w:val="16"/>
                <w:szCs w:val="16"/>
                <w:lang w:eastAsia="en-US"/>
              </w:rPr>
              <w:t>Addition of Generic Test Procedure for IMS MT SMS in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AA333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BF7335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C7C95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847682"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9C339F6" w14:textId="77777777" w:rsidR="00D4531E" w:rsidRPr="00DD6CFB" w:rsidRDefault="00D4531E" w:rsidP="00DD6CFB">
            <w:pPr>
              <w:pStyle w:val="TAL"/>
              <w:rPr>
                <w:sz w:val="16"/>
                <w:szCs w:val="16"/>
                <w:lang w:eastAsia="en-US"/>
              </w:rPr>
            </w:pPr>
            <w:r w:rsidRPr="00DD6CFB">
              <w:rPr>
                <w:sz w:val="16"/>
                <w:szCs w:val="16"/>
                <w:lang w:eastAsia="en-US"/>
              </w:rPr>
              <w:t>R5-204394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9358F2" w14:textId="77777777" w:rsidR="00D4531E" w:rsidRPr="00DD6CFB" w:rsidRDefault="00D4531E" w:rsidP="00DD6CFB">
            <w:pPr>
              <w:pStyle w:val="TAL"/>
              <w:rPr>
                <w:sz w:val="16"/>
                <w:szCs w:val="16"/>
                <w:lang w:eastAsia="en-US"/>
              </w:rPr>
            </w:pPr>
            <w:r w:rsidRPr="00DD6CFB">
              <w:rPr>
                <w:sz w:val="16"/>
                <w:szCs w:val="16"/>
                <w:lang w:eastAsia="en-US"/>
              </w:rPr>
              <w:t>1446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C8402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5255A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AD1C66" w14:textId="77777777" w:rsidR="00D4531E" w:rsidRPr="00DD6CFB" w:rsidRDefault="00D4531E" w:rsidP="00DD6CFB">
            <w:pPr>
              <w:pStyle w:val="TAL"/>
              <w:rPr>
                <w:sz w:val="16"/>
                <w:szCs w:val="16"/>
                <w:lang w:eastAsia="en-US"/>
              </w:rPr>
            </w:pPr>
            <w:r w:rsidRPr="00DD6CFB">
              <w:rPr>
                <w:sz w:val="16"/>
                <w:szCs w:val="16"/>
                <w:lang w:eastAsia="en-US"/>
              </w:rPr>
              <w:t>Update IE RLC-BearerConfig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272D08"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AF4DEF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789918"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96126C"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4D97DE" w14:textId="77777777" w:rsidR="00D4531E" w:rsidRPr="00DD6CFB" w:rsidRDefault="00D4531E" w:rsidP="00DD6CFB">
            <w:pPr>
              <w:pStyle w:val="TAL"/>
              <w:rPr>
                <w:sz w:val="16"/>
                <w:szCs w:val="16"/>
                <w:lang w:eastAsia="en-US"/>
              </w:rPr>
            </w:pPr>
            <w:r w:rsidRPr="00DD6CFB">
              <w:rPr>
                <w:sz w:val="16"/>
                <w:szCs w:val="16"/>
                <w:lang w:eastAsia="en-US"/>
              </w:rPr>
              <w:t>R5-204395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C8094D" w14:textId="77777777" w:rsidR="00D4531E" w:rsidRPr="00DD6CFB" w:rsidRDefault="00D4531E" w:rsidP="00DD6CFB">
            <w:pPr>
              <w:pStyle w:val="TAL"/>
              <w:rPr>
                <w:sz w:val="16"/>
                <w:szCs w:val="16"/>
                <w:lang w:eastAsia="en-US"/>
              </w:rPr>
            </w:pPr>
            <w:r w:rsidRPr="00DD6CFB">
              <w:rPr>
                <w:sz w:val="16"/>
                <w:szCs w:val="16"/>
                <w:lang w:eastAsia="en-US"/>
              </w:rPr>
              <w:t>1481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1986C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54FFF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EBDDD4" w14:textId="77777777" w:rsidR="00D4531E" w:rsidRPr="00DD6CFB" w:rsidRDefault="00D4531E" w:rsidP="00DD6CFB">
            <w:pPr>
              <w:pStyle w:val="TAL"/>
              <w:rPr>
                <w:sz w:val="16"/>
                <w:szCs w:val="16"/>
                <w:lang w:eastAsia="en-US"/>
              </w:rPr>
            </w:pPr>
            <w:r w:rsidRPr="00DD6CFB">
              <w:rPr>
                <w:sz w:val="16"/>
                <w:szCs w:val="16"/>
                <w:lang w:eastAsia="en-US"/>
              </w:rPr>
              <w:t>Update IE SIB2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A9CB9C"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BD2315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1B560C"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C0BE70"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568B61" w14:textId="77777777" w:rsidR="00D4531E" w:rsidRPr="00DD6CFB" w:rsidRDefault="00D4531E" w:rsidP="00DD6CFB">
            <w:pPr>
              <w:pStyle w:val="TAL"/>
              <w:rPr>
                <w:sz w:val="16"/>
                <w:szCs w:val="16"/>
                <w:lang w:eastAsia="en-US"/>
              </w:rPr>
            </w:pPr>
            <w:r w:rsidRPr="00DD6CFB">
              <w:rPr>
                <w:sz w:val="16"/>
                <w:szCs w:val="16"/>
                <w:lang w:eastAsia="en-US"/>
              </w:rPr>
              <w:t>R5-204396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2DE706" w14:textId="77777777" w:rsidR="00D4531E" w:rsidRPr="00DD6CFB" w:rsidRDefault="00D4531E" w:rsidP="00DD6CFB">
            <w:pPr>
              <w:pStyle w:val="TAL"/>
              <w:rPr>
                <w:sz w:val="16"/>
                <w:szCs w:val="16"/>
                <w:lang w:eastAsia="en-US"/>
              </w:rPr>
            </w:pPr>
            <w:r w:rsidRPr="00DD6CFB">
              <w:rPr>
                <w:sz w:val="16"/>
                <w:szCs w:val="16"/>
                <w:lang w:eastAsia="en-US"/>
              </w:rPr>
              <w:t>1482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04A26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D71F5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DAF35F" w14:textId="77777777" w:rsidR="00D4531E" w:rsidRPr="00DD6CFB" w:rsidRDefault="00D4531E" w:rsidP="00DD6CFB">
            <w:pPr>
              <w:pStyle w:val="TAL"/>
              <w:rPr>
                <w:sz w:val="16"/>
                <w:szCs w:val="16"/>
                <w:lang w:eastAsia="en-US"/>
              </w:rPr>
            </w:pPr>
            <w:r w:rsidRPr="00DD6CFB">
              <w:rPr>
                <w:sz w:val="16"/>
                <w:szCs w:val="16"/>
                <w:lang w:eastAsia="en-US"/>
              </w:rPr>
              <w:t>New procedure for PDU Session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B77362"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4DD3A8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BBE665"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8279F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8E11A9" w14:textId="77777777" w:rsidR="00D4531E" w:rsidRPr="00DD6CFB" w:rsidRDefault="00D4531E" w:rsidP="00DD6CFB">
            <w:pPr>
              <w:pStyle w:val="TAL"/>
              <w:rPr>
                <w:sz w:val="16"/>
                <w:szCs w:val="16"/>
                <w:lang w:eastAsia="en-US"/>
              </w:rPr>
            </w:pPr>
            <w:r w:rsidRPr="00DD6CFB">
              <w:rPr>
                <w:sz w:val="16"/>
                <w:szCs w:val="16"/>
                <w:lang w:eastAsia="en-US"/>
              </w:rPr>
              <w:t>R5-204397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484FD3" w14:textId="77777777" w:rsidR="00D4531E" w:rsidRPr="00DD6CFB" w:rsidRDefault="00D4531E" w:rsidP="00DD6CFB">
            <w:pPr>
              <w:pStyle w:val="TAL"/>
              <w:rPr>
                <w:sz w:val="16"/>
                <w:szCs w:val="16"/>
                <w:lang w:eastAsia="en-US"/>
              </w:rPr>
            </w:pPr>
            <w:r w:rsidRPr="00DD6CFB">
              <w:rPr>
                <w:sz w:val="16"/>
                <w:szCs w:val="16"/>
                <w:lang w:eastAsia="en-US"/>
              </w:rPr>
              <w:t>1483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2AF37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CA332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1A5296" w14:textId="77777777" w:rsidR="00D4531E" w:rsidRPr="00DD6CFB" w:rsidRDefault="00D4531E" w:rsidP="00DD6CFB">
            <w:pPr>
              <w:pStyle w:val="TAL"/>
              <w:rPr>
                <w:sz w:val="16"/>
                <w:szCs w:val="16"/>
                <w:lang w:eastAsia="en-US"/>
              </w:rPr>
            </w:pPr>
            <w:r w:rsidRPr="00DD6CFB">
              <w:rPr>
                <w:sz w:val="16"/>
                <w:szCs w:val="16"/>
                <w:lang w:eastAsia="en-US"/>
              </w:rPr>
              <w:t>Update to FreqBandList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DF2D63"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F1732B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61C42B6"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3813E4"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5FC827" w14:textId="77777777" w:rsidR="00D4531E" w:rsidRPr="00DD6CFB" w:rsidRDefault="00D4531E" w:rsidP="00DD6CFB">
            <w:pPr>
              <w:pStyle w:val="TAL"/>
              <w:rPr>
                <w:sz w:val="16"/>
                <w:szCs w:val="16"/>
                <w:lang w:eastAsia="en-US"/>
              </w:rPr>
            </w:pPr>
            <w:r w:rsidRPr="00DD6CFB">
              <w:rPr>
                <w:sz w:val="16"/>
                <w:szCs w:val="16"/>
                <w:lang w:eastAsia="en-US"/>
              </w:rPr>
              <w:t>R5-204398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8E4E18" w14:textId="77777777" w:rsidR="00D4531E" w:rsidRPr="00DD6CFB" w:rsidRDefault="00D4531E" w:rsidP="00DD6CFB">
            <w:pPr>
              <w:pStyle w:val="TAL"/>
              <w:rPr>
                <w:sz w:val="16"/>
                <w:szCs w:val="16"/>
                <w:lang w:eastAsia="en-US"/>
              </w:rPr>
            </w:pPr>
            <w:r w:rsidRPr="00DD6CFB">
              <w:rPr>
                <w:sz w:val="16"/>
                <w:szCs w:val="16"/>
                <w:lang w:eastAsia="en-US"/>
              </w:rPr>
              <w:t>1490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56C4F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CEEDD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86BD67" w14:textId="77777777" w:rsidR="00D4531E" w:rsidRPr="00DD6CFB" w:rsidRDefault="00D4531E" w:rsidP="00DD6CFB">
            <w:pPr>
              <w:pStyle w:val="TAL"/>
              <w:rPr>
                <w:sz w:val="16"/>
                <w:szCs w:val="16"/>
                <w:lang w:eastAsia="en-US"/>
              </w:rPr>
            </w:pPr>
            <w:r w:rsidRPr="00DD6CFB">
              <w:rPr>
                <w:sz w:val="16"/>
                <w:szCs w:val="16"/>
                <w:lang w:eastAsia="en-US"/>
              </w:rPr>
              <w:t>Update IE ServingCellConfigCommon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1CD4AA"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423192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0219E3"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A7C6CC"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8255D3" w14:textId="77777777" w:rsidR="00D4531E" w:rsidRPr="00DD6CFB" w:rsidRDefault="00D4531E" w:rsidP="00DD6CFB">
            <w:pPr>
              <w:pStyle w:val="TAL"/>
              <w:rPr>
                <w:sz w:val="16"/>
                <w:szCs w:val="16"/>
                <w:lang w:eastAsia="en-US"/>
              </w:rPr>
            </w:pPr>
            <w:r w:rsidRPr="00DD6CFB">
              <w:rPr>
                <w:sz w:val="16"/>
                <w:szCs w:val="16"/>
                <w:lang w:eastAsia="en-US"/>
              </w:rPr>
              <w:t>R5-204399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237811" w14:textId="77777777" w:rsidR="00D4531E" w:rsidRPr="00DD6CFB" w:rsidRDefault="00D4531E" w:rsidP="00DD6CFB">
            <w:pPr>
              <w:pStyle w:val="TAL"/>
              <w:rPr>
                <w:sz w:val="16"/>
                <w:szCs w:val="16"/>
                <w:lang w:eastAsia="en-US"/>
              </w:rPr>
            </w:pPr>
            <w:r w:rsidRPr="00DD6CFB">
              <w:rPr>
                <w:sz w:val="16"/>
                <w:szCs w:val="16"/>
                <w:lang w:eastAsia="en-US"/>
              </w:rPr>
              <w:t>1494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C1D3C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E57A1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88B325" w14:textId="77777777" w:rsidR="00D4531E" w:rsidRPr="00DD6CFB" w:rsidRDefault="00D4531E" w:rsidP="00DD6CFB">
            <w:pPr>
              <w:pStyle w:val="TAL"/>
              <w:rPr>
                <w:sz w:val="16"/>
                <w:szCs w:val="16"/>
                <w:lang w:eastAsia="en-US"/>
              </w:rPr>
            </w:pPr>
            <w:r w:rsidRPr="00DD6CFB">
              <w:rPr>
                <w:sz w:val="16"/>
                <w:szCs w:val="16"/>
                <w:lang w:eastAsia="en-US"/>
              </w:rPr>
              <w:t>Adding generic procedure E-UTRA RRC_IDLE with unrestricted number of PDN connections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4D6B8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7EB924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87967F"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A576F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D243CA" w14:textId="77777777" w:rsidR="00D4531E" w:rsidRPr="00DD6CFB" w:rsidRDefault="00D4531E" w:rsidP="00DD6CFB">
            <w:pPr>
              <w:pStyle w:val="TAL"/>
              <w:rPr>
                <w:sz w:val="16"/>
                <w:szCs w:val="16"/>
                <w:lang w:eastAsia="en-US"/>
              </w:rPr>
            </w:pPr>
            <w:r w:rsidRPr="00DD6CFB">
              <w:rPr>
                <w:sz w:val="16"/>
                <w:szCs w:val="16"/>
                <w:lang w:eastAsia="en-US"/>
              </w:rPr>
              <w:t>R5-204400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7F769A" w14:textId="77777777" w:rsidR="00D4531E" w:rsidRPr="00DD6CFB" w:rsidRDefault="00D4531E" w:rsidP="00DD6CFB">
            <w:pPr>
              <w:pStyle w:val="TAL"/>
              <w:rPr>
                <w:sz w:val="16"/>
                <w:szCs w:val="16"/>
                <w:lang w:eastAsia="en-US"/>
              </w:rPr>
            </w:pPr>
            <w:r w:rsidRPr="00DD6CFB">
              <w:rPr>
                <w:sz w:val="16"/>
                <w:szCs w:val="16"/>
                <w:lang w:eastAsia="en-US"/>
              </w:rPr>
              <w:t>1496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F599B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7861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7FA3BA" w14:textId="77777777" w:rsidR="00D4531E" w:rsidRPr="00DD6CFB" w:rsidRDefault="00D4531E" w:rsidP="00DD6CFB">
            <w:pPr>
              <w:pStyle w:val="TAL"/>
              <w:rPr>
                <w:sz w:val="16"/>
                <w:szCs w:val="16"/>
                <w:lang w:eastAsia="en-US"/>
              </w:rPr>
            </w:pPr>
            <w:r w:rsidRPr="00DD6CFB">
              <w:rPr>
                <w:sz w:val="16"/>
                <w:szCs w:val="16"/>
                <w:lang w:eastAsia="en-US"/>
              </w:rPr>
              <w:t>Update of PDU SESSION ESTABLISHMENT ACCEPT for multi PDU-PDN handling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B8F713"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C40683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358A4A9"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B1B791"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DC1D27" w14:textId="77777777" w:rsidR="00D4531E" w:rsidRPr="00DD6CFB" w:rsidRDefault="00D4531E" w:rsidP="00DD6CFB">
            <w:pPr>
              <w:pStyle w:val="TAL"/>
              <w:rPr>
                <w:sz w:val="16"/>
                <w:szCs w:val="16"/>
                <w:lang w:eastAsia="en-US"/>
              </w:rPr>
            </w:pPr>
            <w:r w:rsidRPr="00DD6CFB">
              <w:rPr>
                <w:sz w:val="16"/>
                <w:szCs w:val="16"/>
                <w:lang w:eastAsia="en-US"/>
              </w:rPr>
              <w:t>R5-204401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573517" w14:textId="77777777" w:rsidR="00D4531E" w:rsidRPr="00DD6CFB" w:rsidRDefault="00D4531E" w:rsidP="00DD6CFB">
            <w:pPr>
              <w:pStyle w:val="TAL"/>
              <w:rPr>
                <w:sz w:val="16"/>
                <w:szCs w:val="16"/>
                <w:lang w:eastAsia="en-US"/>
              </w:rPr>
            </w:pPr>
            <w:r w:rsidRPr="00DD6CFB">
              <w:rPr>
                <w:sz w:val="16"/>
                <w:szCs w:val="16"/>
                <w:lang w:eastAsia="en-US"/>
              </w:rPr>
              <w:t>1498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9C779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5AE1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14329F" w14:textId="77777777" w:rsidR="00D4531E" w:rsidRPr="00DD6CFB" w:rsidRDefault="00D4531E" w:rsidP="00DD6CFB">
            <w:pPr>
              <w:pStyle w:val="TAL"/>
              <w:rPr>
                <w:sz w:val="16"/>
                <w:szCs w:val="16"/>
                <w:lang w:eastAsia="en-US"/>
              </w:rPr>
            </w:pPr>
            <w:r w:rsidRPr="00DD6CFB">
              <w:rPr>
                <w:sz w:val="16"/>
                <w:szCs w:val="16"/>
                <w:lang w:eastAsia="en-US"/>
              </w:rPr>
              <w:t>Updates of Test procedure for UE for Tracking area updating / Inter-system change from S1 mode to N1 mode in 5GMM/EMM-IDLE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E6D32E"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331C3C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EC1F3D"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7745A5"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B7A6A8" w14:textId="77777777" w:rsidR="00D4531E" w:rsidRPr="00DD6CFB" w:rsidRDefault="00D4531E" w:rsidP="00DD6CFB">
            <w:pPr>
              <w:pStyle w:val="TAL"/>
              <w:rPr>
                <w:sz w:val="16"/>
                <w:szCs w:val="16"/>
                <w:lang w:eastAsia="en-US"/>
              </w:rPr>
            </w:pPr>
            <w:r w:rsidRPr="00DD6CFB">
              <w:rPr>
                <w:sz w:val="16"/>
                <w:szCs w:val="16"/>
                <w:lang w:eastAsia="en-US"/>
              </w:rPr>
              <w:t>R5-204507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13B18" w14:textId="77777777" w:rsidR="00D4531E" w:rsidRPr="00DD6CFB" w:rsidRDefault="00D4531E" w:rsidP="00DD6CFB">
            <w:pPr>
              <w:pStyle w:val="TAL"/>
              <w:rPr>
                <w:sz w:val="16"/>
                <w:szCs w:val="16"/>
                <w:lang w:eastAsia="en-US"/>
              </w:rPr>
            </w:pPr>
            <w:r w:rsidRPr="00DD6CFB">
              <w:rPr>
                <w:sz w:val="16"/>
                <w:szCs w:val="16"/>
                <w:lang w:eastAsia="en-US"/>
              </w:rPr>
              <w:t>1371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C4ED2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CB88B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4915F2" w14:textId="77777777" w:rsidR="00D4531E" w:rsidRPr="00DD6CFB" w:rsidRDefault="00D4531E" w:rsidP="00DD6CFB">
            <w:pPr>
              <w:pStyle w:val="TAL"/>
              <w:rPr>
                <w:sz w:val="16"/>
                <w:szCs w:val="16"/>
                <w:lang w:eastAsia="en-US"/>
              </w:rPr>
            </w:pPr>
            <w:r w:rsidRPr="00DD6CFB">
              <w:rPr>
                <w:sz w:val="16"/>
                <w:szCs w:val="16"/>
                <w:lang w:eastAsia="en-US"/>
              </w:rPr>
              <w:t>Add IEs BH-RLC-ChannelConfig, BH-LogicalChannelIdentity, BH-LogicalChannelIdentity-Ext and BH-RLC-ChannelID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DBBEC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ADAEAD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30CF8F"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977D31"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AA64EA" w14:textId="77777777" w:rsidR="00D4531E" w:rsidRPr="00DD6CFB" w:rsidRDefault="00D4531E" w:rsidP="00DD6CFB">
            <w:pPr>
              <w:pStyle w:val="TAL"/>
              <w:rPr>
                <w:sz w:val="16"/>
                <w:szCs w:val="16"/>
                <w:lang w:eastAsia="en-US"/>
              </w:rPr>
            </w:pPr>
            <w:r w:rsidRPr="00DD6CFB">
              <w:rPr>
                <w:sz w:val="16"/>
                <w:szCs w:val="16"/>
                <w:lang w:eastAsia="en-US"/>
              </w:rPr>
              <w:t>R5-204508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EE53FA" w14:textId="77777777" w:rsidR="00D4531E" w:rsidRPr="00DD6CFB" w:rsidRDefault="00D4531E" w:rsidP="00DD6CFB">
            <w:pPr>
              <w:pStyle w:val="TAL"/>
              <w:rPr>
                <w:sz w:val="16"/>
                <w:szCs w:val="16"/>
                <w:lang w:eastAsia="en-US"/>
              </w:rPr>
            </w:pPr>
            <w:r w:rsidRPr="00DD6CFB">
              <w:rPr>
                <w:sz w:val="16"/>
                <w:szCs w:val="16"/>
                <w:lang w:eastAsia="en-US"/>
              </w:rPr>
              <w:t>1386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18781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C49F4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1FC0E8" w14:textId="77777777" w:rsidR="00D4531E" w:rsidRPr="00DD6CFB" w:rsidRDefault="00D4531E" w:rsidP="00DD6CFB">
            <w:pPr>
              <w:pStyle w:val="TAL"/>
              <w:rPr>
                <w:sz w:val="16"/>
                <w:szCs w:val="16"/>
                <w:lang w:eastAsia="en-US"/>
              </w:rPr>
            </w:pPr>
            <w:r w:rsidRPr="00DD6CFB">
              <w:rPr>
                <w:sz w:val="16"/>
                <w:szCs w:val="16"/>
                <w:lang w:eastAsia="en-US"/>
              </w:rPr>
              <w:t>Add IEs MeasResultsSL and MeasTriggerQuantityEUTRA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387B32"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33005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6FB3A9"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4C42C6"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AA5A61" w14:textId="77777777" w:rsidR="00D4531E" w:rsidRPr="00DD6CFB" w:rsidRDefault="00D4531E" w:rsidP="00DD6CFB">
            <w:pPr>
              <w:pStyle w:val="TAL"/>
              <w:rPr>
                <w:sz w:val="16"/>
                <w:szCs w:val="16"/>
                <w:lang w:eastAsia="en-US"/>
              </w:rPr>
            </w:pPr>
            <w:r w:rsidRPr="00DD6CFB">
              <w:rPr>
                <w:sz w:val="16"/>
                <w:szCs w:val="16"/>
                <w:lang w:eastAsia="en-US"/>
              </w:rPr>
              <w:t>R5-204509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5A1AC6" w14:textId="77777777" w:rsidR="00D4531E" w:rsidRPr="00DD6CFB" w:rsidRDefault="00D4531E" w:rsidP="00DD6CFB">
            <w:pPr>
              <w:pStyle w:val="TAL"/>
              <w:rPr>
                <w:sz w:val="16"/>
                <w:szCs w:val="16"/>
                <w:lang w:eastAsia="en-US"/>
              </w:rPr>
            </w:pPr>
            <w:r w:rsidRPr="00DD6CFB">
              <w:rPr>
                <w:sz w:val="16"/>
                <w:szCs w:val="16"/>
                <w:lang w:eastAsia="en-US"/>
              </w:rPr>
              <w:t>1416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C1E81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F24D4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8B1466" w14:textId="77777777" w:rsidR="00D4531E" w:rsidRPr="00DD6CFB" w:rsidRDefault="00D4531E" w:rsidP="00DD6CFB">
            <w:pPr>
              <w:pStyle w:val="TAL"/>
              <w:rPr>
                <w:sz w:val="16"/>
                <w:szCs w:val="16"/>
                <w:lang w:eastAsia="en-US"/>
              </w:rPr>
            </w:pPr>
            <w:r w:rsidRPr="00DD6CFB">
              <w:rPr>
                <w:sz w:val="16"/>
                <w:szCs w:val="16"/>
                <w:lang w:eastAsia="en-US"/>
              </w:rPr>
              <w:t>Modification to InterRAT-Parameters to add the UE capability nr-HO-ToEN-DC-r16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9A8013"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D03637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44F42CF"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C2D41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4F6ED7" w14:textId="77777777" w:rsidR="00D4531E" w:rsidRPr="00DD6CFB" w:rsidRDefault="00D4531E" w:rsidP="00DD6CFB">
            <w:pPr>
              <w:pStyle w:val="TAL"/>
              <w:rPr>
                <w:sz w:val="16"/>
                <w:szCs w:val="16"/>
                <w:lang w:eastAsia="en-US"/>
              </w:rPr>
            </w:pPr>
            <w:r w:rsidRPr="00DD6CFB">
              <w:rPr>
                <w:sz w:val="16"/>
                <w:szCs w:val="16"/>
                <w:lang w:eastAsia="en-US"/>
              </w:rPr>
              <w:t>R5-204510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5C0AF1" w14:textId="77777777" w:rsidR="00D4531E" w:rsidRPr="00DD6CFB" w:rsidRDefault="00D4531E" w:rsidP="00DD6CFB">
            <w:pPr>
              <w:pStyle w:val="TAL"/>
              <w:rPr>
                <w:sz w:val="16"/>
                <w:szCs w:val="16"/>
                <w:lang w:eastAsia="en-US"/>
              </w:rPr>
            </w:pPr>
            <w:r w:rsidRPr="00DD6CFB">
              <w:rPr>
                <w:sz w:val="16"/>
                <w:szCs w:val="16"/>
                <w:lang w:eastAsia="en-US"/>
              </w:rPr>
              <w:t>1419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1C9B6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82FF8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90FB71" w14:textId="77777777" w:rsidR="00D4531E" w:rsidRPr="00DD6CFB" w:rsidRDefault="00D4531E" w:rsidP="00DD6CFB">
            <w:pPr>
              <w:pStyle w:val="TAL"/>
              <w:rPr>
                <w:sz w:val="16"/>
                <w:szCs w:val="16"/>
                <w:lang w:eastAsia="en-US"/>
              </w:rPr>
            </w:pPr>
            <w:r w:rsidRPr="00DD6CFB">
              <w:rPr>
                <w:sz w:val="16"/>
                <w:szCs w:val="16"/>
                <w:lang w:eastAsia="en-US"/>
              </w:rPr>
              <w:t>Add IE SSB-PositionQCL-Relation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0ADE6B"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15EA7D7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0BE010"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9FAE1D"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E76261" w14:textId="77777777" w:rsidR="00D4531E" w:rsidRPr="00DD6CFB" w:rsidRDefault="00D4531E" w:rsidP="00DD6CFB">
            <w:pPr>
              <w:pStyle w:val="TAL"/>
              <w:rPr>
                <w:sz w:val="16"/>
                <w:szCs w:val="16"/>
                <w:lang w:eastAsia="en-US"/>
              </w:rPr>
            </w:pPr>
            <w:r w:rsidRPr="00DD6CFB">
              <w:rPr>
                <w:sz w:val="16"/>
                <w:szCs w:val="16"/>
                <w:lang w:eastAsia="en-US"/>
              </w:rPr>
              <w:t>R5-204704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B606E4" w14:textId="77777777" w:rsidR="00D4531E" w:rsidRPr="00DD6CFB" w:rsidRDefault="00D4531E" w:rsidP="00DD6CFB">
            <w:pPr>
              <w:pStyle w:val="TAL"/>
              <w:rPr>
                <w:sz w:val="16"/>
                <w:szCs w:val="16"/>
                <w:lang w:eastAsia="en-US"/>
              </w:rPr>
            </w:pPr>
            <w:r w:rsidRPr="00DD6CFB">
              <w:rPr>
                <w:sz w:val="16"/>
                <w:szCs w:val="16"/>
                <w:lang w:eastAsia="en-US"/>
              </w:rPr>
              <w:t>1503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3348F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84355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FEB76C" w14:textId="77777777" w:rsidR="00D4531E" w:rsidRPr="00DD6CFB" w:rsidRDefault="00D4531E" w:rsidP="00DD6CFB">
            <w:pPr>
              <w:pStyle w:val="TAL"/>
              <w:rPr>
                <w:sz w:val="16"/>
                <w:szCs w:val="16"/>
                <w:lang w:eastAsia="en-US"/>
              </w:rPr>
            </w:pPr>
            <w:r w:rsidRPr="00DD6CFB">
              <w:rPr>
                <w:sz w:val="16"/>
                <w:szCs w:val="16"/>
                <w:lang w:eastAsia="en-US"/>
              </w:rPr>
              <w:t>Adding the test frequency for DC_3A-7A_n78A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CF9741"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37C2CA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DC2AF3"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689BA0"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26F973" w14:textId="77777777" w:rsidR="00D4531E" w:rsidRPr="00DD6CFB" w:rsidRDefault="00D4531E" w:rsidP="00DD6CFB">
            <w:pPr>
              <w:pStyle w:val="TAL"/>
              <w:rPr>
                <w:sz w:val="16"/>
                <w:szCs w:val="16"/>
                <w:lang w:eastAsia="en-US"/>
              </w:rPr>
            </w:pPr>
            <w:r w:rsidRPr="00DD6CFB">
              <w:rPr>
                <w:sz w:val="16"/>
                <w:szCs w:val="16"/>
                <w:lang w:eastAsia="en-US"/>
              </w:rPr>
              <w:t>R5-204706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3CB70D" w14:textId="77777777" w:rsidR="00D4531E" w:rsidRPr="00DD6CFB" w:rsidRDefault="00D4531E" w:rsidP="00DD6CFB">
            <w:pPr>
              <w:pStyle w:val="TAL"/>
              <w:rPr>
                <w:sz w:val="16"/>
                <w:szCs w:val="16"/>
                <w:lang w:eastAsia="en-US"/>
              </w:rPr>
            </w:pPr>
            <w:r w:rsidRPr="00DD6CFB">
              <w:rPr>
                <w:sz w:val="16"/>
                <w:szCs w:val="16"/>
                <w:lang w:eastAsia="en-US"/>
              </w:rPr>
              <w:t>1504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47346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B1521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A728ED" w14:textId="77777777" w:rsidR="00D4531E" w:rsidRPr="00DD6CFB" w:rsidRDefault="00D4531E" w:rsidP="00DD6CFB">
            <w:pPr>
              <w:pStyle w:val="TAL"/>
              <w:rPr>
                <w:sz w:val="16"/>
                <w:szCs w:val="16"/>
                <w:lang w:eastAsia="en-US"/>
              </w:rPr>
            </w:pPr>
            <w:r w:rsidRPr="00DD6CFB">
              <w:rPr>
                <w:sz w:val="16"/>
                <w:szCs w:val="16"/>
                <w:lang w:eastAsia="en-US"/>
              </w:rPr>
              <w:t>Adding the test frequency for DC_28A_n3A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9ED94"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65F4DF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CA7728"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4A2E0B"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D54738" w14:textId="77777777" w:rsidR="00D4531E" w:rsidRPr="00DD6CFB" w:rsidRDefault="00D4531E" w:rsidP="00DD6CFB">
            <w:pPr>
              <w:pStyle w:val="TAL"/>
              <w:rPr>
                <w:sz w:val="16"/>
                <w:szCs w:val="16"/>
                <w:lang w:eastAsia="en-US"/>
              </w:rPr>
            </w:pPr>
            <w:r w:rsidRPr="00DD6CFB">
              <w:rPr>
                <w:sz w:val="16"/>
                <w:szCs w:val="16"/>
                <w:lang w:eastAsia="en-US"/>
              </w:rPr>
              <w:t>R5-204708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1A0669" w14:textId="77777777" w:rsidR="00D4531E" w:rsidRPr="00DD6CFB" w:rsidRDefault="00D4531E" w:rsidP="00DD6CFB">
            <w:pPr>
              <w:pStyle w:val="TAL"/>
              <w:rPr>
                <w:sz w:val="16"/>
                <w:szCs w:val="16"/>
                <w:lang w:eastAsia="en-US"/>
              </w:rPr>
            </w:pPr>
            <w:r w:rsidRPr="00DD6CFB">
              <w:rPr>
                <w:sz w:val="16"/>
                <w:szCs w:val="16"/>
                <w:lang w:eastAsia="en-US"/>
              </w:rPr>
              <w:t>1435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74C68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F127D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918A04" w14:textId="77777777" w:rsidR="00D4531E" w:rsidRPr="00DD6CFB" w:rsidRDefault="00D4531E" w:rsidP="00DD6CFB">
            <w:pPr>
              <w:pStyle w:val="TAL"/>
              <w:rPr>
                <w:sz w:val="16"/>
                <w:szCs w:val="16"/>
                <w:lang w:eastAsia="en-US"/>
              </w:rPr>
            </w:pPr>
            <w:r w:rsidRPr="00DD6CFB">
              <w:rPr>
                <w:sz w:val="16"/>
                <w:szCs w:val="16"/>
                <w:lang w:eastAsia="en-US"/>
              </w:rPr>
              <w:t>Updating indicator for SUL FR1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68966A"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135817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13F5832"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27510E"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5D463A" w14:textId="77777777" w:rsidR="00D4531E" w:rsidRPr="00DD6CFB" w:rsidRDefault="00D4531E" w:rsidP="00DD6CFB">
            <w:pPr>
              <w:pStyle w:val="TAL"/>
              <w:rPr>
                <w:sz w:val="16"/>
                <w:szCs w:val="16"/>
                <w:lang w:eastAsia="en-US"/>
              </w:rPr>
            </w:pPr>
            <w:r w:rsidRPr="00DD6CFB">
              <w:rPr>
                <w:sz w:val="16"/>
                <w:szCs w:val="16"/>
                <w:lang w:eastAsia="en-US"/>
              </w:rPr>
              <w:t>R5-204709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5BE521" w14:textId="77777777" w:rsidR="00D4531E" w:rsidRPr="00DD6CFB" w:rsidRDefault="00D4531E" w:rsidP="00DD6CFB">
            <w:pPr>
              <w:pStyle w:val="TAL"/>
              <w:rPr>
                <w:sz w:val="16"/>
                <w:szCs w:val="16"/>
                <w:lang w:eastAsia="en-US"/>
              </w:rPr>
            </w:pPr>
            <w:r w:rsidRPr="00DD6CFB">
              <w:rPr>
                <w:sz w:val="16"/>
                <w:szCs w:val="16"/>
                <w:lang w:eastAsia="en-US"/>
              </w:rPr>
              <w:t>1437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71F67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08CDA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C76A9E" w14:textId="77777777" w:rsidR="00D4531E" w:rsidRPr="00DD6CFB" w:rsidRDefault="00D4531E" w:rsidP="00DD6CFB">
            <w:pPr>
              <w:pStyle w:val="TAL"/>
              <w:rPr>
                <w:sz w:val="16"/>
                <w:szCs w:val="16"/>
                <w:lang w:eastAsia="en-US"/>
              </w:rPr>
            </w:pPr>
            <w:r w:rsidRPr="00DD6CFB">
              <w:rPr>
                <w:sz w:val="16"/>
                <w:szCs w:val="16"/>
                <w:lang w:eastAsia="en-US"/>
              </w:rPr>
              <w:t>Update frequencyDomainResources and nrofcandidates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522A81"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502DD5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CB55E2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EA7596"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ADA694" w14:textId="77777777" w:rsidR="00D4531E" w:rsidRPr="00DD6CFB" w:rsidRDefault="00D4531E" w:rsidP="00DD6CFB">
            <w:pPr>
              <w:pStyle w:val="TAL"/>
              <w:rPr>
                <w:sz w:val="16"/>
                <w:szCs w:val="16"/>
                <w:lang w:eastAsia="en-US"/>
              </w:rPr>
            </w:pPr>
            <w:r w:rsidRPr="00DD6CFB">
              <w:rPr>
                <w:sz w:val="16"/>
                <w:szCs w:val="16"/>
                <w:lang w:eastAsia="en-US"/>
              </w:rPr>
              <w:t>R5-204751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DC403F" w14:textId="77777777" w:rsidR="00D4531E" w:rsidRPr="00DD6CFB" w:rsidRDefault="00D4531E" w:rsidP="00DD6CFB">
            <w:pPr>
              <w:pStyle w:val="TAL"/>
              <w:rPr>
                <w:sz w:val="16"/>
                <w:szCs w:val="16"/>
                <w:lang w:eastAsia="en-US"/>
              </w:rPr>
            </w:pPr>
            <w:r w:rsidRPr="00DD6CFB">
              <w:rPr>
                <w:sz w:val="16"/>
                <w:szCs w:val="16"/>
                <w:lang w:eastAsia="en-US"/>
              </w:rPr>
              <w:t>1428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99B1D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484FC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2A95B6"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additional Rel-15 band EN-DC inter-band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BE34F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BB7BD3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F33FB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E0C7F2"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634EAD" w14:textId="77777777" w:rsidR="00D4531E" w:rsidRPr="00DD6CFB" w:rsidRDefault="00D4531E" w:rsidP="00DD6CFB">
            <w:pPr>
              <w:pStyle w:val="TAL"/>
              <w:rPr>
                <w:sz w:val="16"/>
                <w:szCs w:val="16"/>
                <w:lang w:eastAsia="en-US"/>
              </w:rPr>
            </w:pPr>
            <w:r w:rsidRPr="00DD6CFB">
              <w:rPr>
                <w:sz w:val="16"/>
                <w:szCs w:val="16"/>
                <w:lang w:eastAsia="en-US"/>
              </w:rPr>
              <w:t>R5-204752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CE32CA" w14:textId="77777777" w:rsidR="00D4531E" w:rsidRPr="00DD6CFB" w:rsidRDefault="00D4531E" w:rsidP="00DD6CFB">
            <w:pPr>
              <w:pStyle w:val="TAL"/>
              <w:rPr>
                <w:sz w:val="16"/>
                <w:szCs w:val="16"/>
                <w:lang w:eastAsia="en-US"/>
              </w:rPr>
            </w:pPr>
            <w:r w:rsidRPr="00DD6CFB">
              <w:rPr>
                <w:sz w:val="16"/>
                <w:szCs w:val="16"/>
                <w:lang w:eastAsia="en-US"/>
              </w:rPr>
              <w:t>1460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7F577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4B08C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9DB6DB" w14:textId="77777777" w:rsidR="00D4531E" w:rsidRPr="00DD6CFB" w:rsidRDefault="00D4531E" w:rsidP="00DD6CFB">
            <w:pPr>
              <w:pStyle w:val="TAL"/>
              <w:rPr>
                <w:sz w:val="16"/>
                <w:szCs w:val="16"/>
                <w:lang w:eastAsia="en-US"/>
              </w:rPr>
            </w:pPr>
            <w:r w:rsidRPr="00DD6CFB">
              <w:rPr>
                <w:sz w:val="16"/>
                <w:szCs w:val="16"/>
                <w:lang w:eastAsia="en-US"/>
              </w:rPr>
              <w:t>Correction to TCI-state related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7CB851"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430CB9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E2ACE3"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0F77D4"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74C10E" w14:textId="77777777" w:rsidR="00D4531E" w:rsidRPr="00DD6CFB" w:rsidRDefault="00D4531E" w:rsidP="00DD6CFB">
            <w:pPr>
              <w:pStyle w:val="TAL"/>
              <w:rPr>
                <w:sz w:val="16"/>
                <w:szCs w:val="16"/>
                <w:lang w:eastAsia="en-US"/>
              </w:rPr>
            </w:pPr>
            <w:r w:rsidRPr="00DD6CFB">
              <w:rPr>
                <w:sz w:val="16"/>
                <w:szCs w:val="16"/>
                <w:lang w:eastAsia="en-US"/>
              </w:rPr>
              <w:t>R5-204753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1F030A" w14:textId="77777777" w:rsidR="00D4531E" w:rsidRPr="00DD6CFB" w:rsidRDefault="00D4531E" w:rsidP="00DD6CFB">
            <w:pPr>
              <w:pStyle w:val="TAL"/>
              <w:rPr>
                <w:sz w:val="16"/>
                <w:szCs w:val="16"/>
                <w:lang w:eastAsia="en-US"/>
              </w:rPr>
            </w:pPr>
            <w:r w:rsidRPr="00DD6CFB">
              <w:rPr>
                <w:sz w:val="16"/>
                <w:szCs w:val="16"/>
                <w:lang w:eastAsia="en-US"/>
              </w:rPr>
              <w:t>1461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C45F0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7DE1C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4AD05A" w14:textId="77777777" w:rsidR="00D4531E" w:rsidRPr="00DD6CFB" w:rsidRDefault="00D4531E" w:rsidP="00DD6CFB">
            <w:pPr>
              <w:pStyle w:val="TAL"/>
              <w:rPr>
                <w:sz w:val="16"/>
                <w:szCs w:val="16"/>
                <w:lang w:eastAsia="en-US"/>
              </w:rPr>
            </w:pPr>
            <w:r w:rsidRPr="00DD6CFB">
              <w:rPr>
                <w:sz w:val="16"/>
                <w:szCs w:val="16"/>
                <w:lang w:eastAsia="en-US"/>
              </w:rPr>
              <w:t>Correction to CSI-RS related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27F6B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67B23A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FEEBB3"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A4DA1D"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506B32" w14:textId="77777777" w:rsidR="00D4531E" w:rsidRPr="00DD6CFB" w:rsidRDefault="00D4531E" w:rsidP="00DD6CFB">
            <w:pPr>
              <w:pStyle w:val="TAL"/>
              <w:rPr>
                <w:sz w:val="16"/>
                <w:szCs w:val="16"/>
                <w:lang w:eastAsia="en-US"/>
              </w:rPr>
            </w:pPr>
            <w:r w:rsidRPr="00DD6CFB">
              <w:rPr>
                <w:sz w:val="16"/>
                <w:szCs w:val="16"/>
                <w:lang w:eastAsia="en-US"/>
              </w:rPr>
              <w:t>R5-204754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2D1CC7" w14:textId="77777777" w:rsidR="00D4531E" w:rsidRPr="00DD6CFB" w:rsidRDefault="00D4531E" w:rsidP="00DD6CFB">
            <w:pPr>
              <w:pStyle w:val="TAL"/>
              <w:rPr>
                <w:sz w:val="16"/>
                <w:szCs w:val="16"/>
                <w:lang w:eastAsia="en-US"/>
              </w:rPr>
            </w:pPr>
            <w:r w:rsidRPr="00DD6CFB">
              <w:rPr>
                <w:sz w:val="16"/>
                <w:szCs w:val="16"/>
                <w:lang w:eastAsia="en-US"/>
              </w:rPr>
              <w:t>1468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B5E04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6AB3E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856FA6" w14:textId="77777777" w:rsidR="00D4531E" w:rsidRPr="00DD6CFB" w:rsidRDefault="00D4531E" w:rsidP="00DD6CFB">
            <w:pPr>
              <w:pStyle w:val="TAL"/>
              <w:rPr>
                <w:sz w:val="16"/>
                <w:szCs w:val="16"/>
                <w:lang w:eastAsia="en-US"/>
              </w:rPr>
            </w:pPr>
            <w:r w:rsidRPr="00DD6CFB">
              <w:rPr>
                <w:sz w:val="16"/>
                <w:szCs w:val="16"/>
                <w:lang w:eastAsia="en-US"/>
              </w:rPr>
              <w:t>Update on test frequencies for EN-DC configurations including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192A5D"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598465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148148"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B09467"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3A06D0" w14:textId="77777777" w:rsidR="00D4531E" w:rsidRPr="00DD6CFB" w:rsidRDefault="00D4531E" w:rsidP="00DD6CFB">
            <w:pPr>
              <w:pStyle w:val="TAL"/>
              <w:rPr>
                <w:sz w:val="16"/>
                <w:szCs w:val="16"/>
                <w:lang w:eastAsia="en-US"/>
              </w:rPr>
            </w:pPr>
            <w:r w:rsidRPr="00DD6CFB">
              <w:rPr>
                <w:sz w:val="16"/>
                <w:szCs w:val="16"/>
                <w:lang w:eastAsia="en-US"/>
              </w:rPr>
              <w:t>R5-204755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2439C5" w14:textId="77777777" w:rsidR="00D4531E" w:rsidRPr="00DD6CFB" w:rsidRDefault="00D4531E" w:rsidP="00DD6CFB">
            <w:pPr>
              <w:pStyle w:val="TAL"/>
              <w:rPr>
                <w:sz w:val="16"/>
                <w:szCs w:val="16"/>
                <w:lang w:eastAsia="en-US"/>
              </w:rPr>
            </w:pPr>
            <w:r w:rsidRPr="00DD6CFB">
              <w:rPr>
                <w:sz w:val="16"/>
                <w:szCs w:val="16"/>
                <w:lang w:eastAsia="en-US"/>
              </w:rPr>
              <w:t>1485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C91D1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6E1C7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4655D8"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CA_n258x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58393B"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2516527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CFD431"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0C526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8C274AA" w14:textId="77777777" w:rsidR="00D4531E" w:rsidRPr="00DD6CFB" w:rsidRDefault="00D4531E" w:rsidP="00DD6CFB">
            <w:pPr>
              <w:pStyle w:val="TAL"/>
              <w:rPr>
                <w:sz w:val="16"/>
                <w:szCs w:val="16"/>
                <w:lang w:eastAsia="en-US"/>
              </w:rPr>
            </w:pPr>
            <w:r w:rsidRPr="00DD6CFB">
              <w:rPr>
                <w:sz w:val="16"/>
                <w:szCs w:val="16"/>
                <w:lang w:eastAsia="en-US"/>
              </w:rPr>
              <w:t>R5-204756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027487" w14:textId="77777777" w:rsidR="00D4531E" w:rsidRPr="00DD6CFB" w:rsidRDefault="00D4531E" w:rsidP="00DD6CFB">
            <w:pPr>
              <w:pStyle w:val="TAL"/>
              <w:rPr>
                <w:sz w:val="16"/>
                <w:szCs w:val="16"/>
                <w:lang w:eastAsia="en-US"/>
              </w:rPr>
            </w:pPr>
            <w:r w:rsidRPr="00DD6CFB">
              <w:rPr>
                <w:sz w:val="16"/>
                <w:szCs w:val="16"/>
                <w:lang w:eastAsia="en-US"/>
              </w:rPr>
              <w:t>1486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3D1F8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F0737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8B4147"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CA_n260x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54037C"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89F8E6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673FD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09821B"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D145EF" w14:textId="77777777" w:rsidR="00D4531E" w:rsidRPr="00DD6CFB" w:rsidRDefault="00D4531E" w:rsidP="00DD6CFB">
            <w:pPr>
              <w:pStyle w:val="TAL"/>
              <w:rPr>
                <w:sz w:val="16"/>
                <w:szCs w:val="16"/>
                <w:lang w:eastAsia="en-US"/>
              </w:rPr>
            </w:pPr>
            <w:r w:rsidRPr="00DD6CFB">
              <w:rPr>
                <w:sz w:val="16"/>
                <w:szCs w:val="16"/>
                <w:lang w:eastAsia="en-US"/>
              </w:rPr>
              <w:t>R5-204757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74D2E5" w14:textId="77777777" w:rsidR="00D4531E" w:rsidRPr="00DD6CFB" w:rsidRDefault="00D4531E" w:rsidP="00DD6CFB">
            <w:pPr>
              <w:pStyle w:val="TAL"/>
              <w:rPr>
                <w:sz w:val="16"/>
                <w:szCs w:val="16"/>
                <w:lang w:eastAsia="en-US"/>
              </w:rPr>
            </w:pPr>
            <w:r w:rsidRPr="00DD6CFB">
              <w:rPr>
                <w:sz w:val="16"/>
                <w:szCs w:val="16"/>
                <w:lang w:eastAsia="en-US"/>
              </w:rPr>
              <w:t>1487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CB525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22A17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98D4C8" w14:textId="77777777" w:rsidR="00D4531E" w:rsidRPr="00DD6CFB" w:rsidRDefault="00D4531E" w:rsidP="00DD6CFB">
            <w:pPr>
              <w:pStyle w:val="TAL"/>
              <w:rPr>
                <w:sz w:val="16"/>
                <w:szCs w:val="16"/>
                <w:lang w:eastAsia="en-US"/>
              </w:rPr>
            </w:pPr>
            <w:r w:rsidRPr="00DD6CFB">
              <w:rPr>
                <w:sz w:val="16"/>
                <w:szCs w:val="16"/>
                <w:lang w:eastAsia="en-US"/>
              </w:rPr>
              <w:t>Corrections of test frequency tables for CA_n261x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27B6E1"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ADCA3A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26373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2193B2"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2BF586" w14:textId="77777777" w:rsidR="00D4531E" w:rsidRPr="00DD6CFB" w:rsidRDefault="00D4531E" w:rsidP="00DD6CFB">
            <w:pPr>
              <w:pStyle w:val="TAL"/>
              <w:rPr>
                <w:sz w:val="16"/>
                <w:szCs w:val="16"/>
                <w:lang w:eastAsia="en-US"/>
              </w:rPr>
            </w:pPr>
            <w:r w:rsidRPr="00DD6CFB">
              <w:rPr>
                <w:sz w:val="16"/>
                <w:szCs w:val="16"/>
                <w:lang w:eastAsia="en-US"/>
              </w:rPr>
              <w:t>R5-204758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76D1B4" w14:textId="77777777" w:rsidR="00D4531E" w:rsidRPr="00DD6CFB" w:rsidRDefault="00D4531E" w:rsidP="00DD6CFB">
            <w:pPr>
              <w:pStyle w:val="TAL"/>
              <w:rPr>
                <w:sz w:val="16"/>
                <w:szCs w:val="16"/>
                <w:lang w:eastAsia="en-US"/>
              </w:rPr>
            </w:pPr>
            <w:r w:rsidRPr="00DD6CFB">
              <w:rPr>
                <w:sz w:val="16"/>
                <w:szCs w:val="16"/>
                <w:lang w:eastAsia="en-US"/>
              </w:rPr>
              <w:t>1492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57867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E2CD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9A2BF6" w14:textId="77777777" w:rsidR="00D4531E" w:rsidRPr="00DD6CFB" w:rsidRDefault="00D4531E" w:rsidP="00DD6CFB">
            <w:pPr>
              <w:pStyle w:val="TAL"/>
              <w:rPr>
                <w:sz w:val="16"/>
                <w:szCs w:val="16"/>
                <w:lang w:eastAsia="en-US"/>
              </w:rPr>
            </w:pPr>
            <w:r w:rsidRPr="00DD6CFB">
              <w:rPr>
                <w:sz w:val="16"/>
                <w:szCs w:val="16"/>
                <w:lang w:eastAsia="en-US"/>
              </w:rPr>
              <w:t>Add SSB subcarrier spacing configurations in RRM message contents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9554A3"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5FA256A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7EADC8"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DDBE60"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DD584A" w14:textId="77777777" w:rsidR="00D4531E" w:rsidRPr="00DD6CFB" w:rsidRDefault="00D4531E" w:rsidP="00DD6CFB">
            <w:pPr>
              <w:pStyle w:val="TAL"/>
              <w:rPr>
                <w:sz w:val="16"/>
                <w:szCs w:val="16"/>
                <w:lang w:eastAsia="en-US"/>
              </w:rPr>
            </w:pPr>
            <w:r w:rsidRPr="00DD6CFB">
              <w:rPr>
                <w:sz w:val="16"/>
                <w:szCs w:val="16"/>
                <w:lang w:eastAsia="en-US"/>
              </w:rPr>
              <w:t>R5-204800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9112FB" w14:textId="77777777" w:rsidR="00D4531E" w:rsidRPr="00DD6CFB" w:rsidRDefault="00D4531E" w:rsidP="00DD6CFB">
            <w:pPr>
              <w:pStyle w:val="TAL"/>
              <w:rPr>
                <w:sz w:val="16"/>
                <w:szCs w:val="16"/>
                <w:lang w:eastAsia="en-US"/>
              </w:rPr>
            </w:pPr>
            <w:r w:rsidRPr="00DD6CFB">
              <w:rPr>
                <w:sz w:val="16"/>
                <w:szCs w:val="16"/>
                <w:lang w:eastAsia="en-US"/>
              </w:rPr>
              <w:t>1362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920A0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97055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B46B9E"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Rel-16 inter-band EN-DC combinations within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9148CB"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3BCB3DB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E34CBC"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03C31B"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60B190" w14:textId="77777777" w:rsidR="00D4531E" w:rsidRPr="00DD6CFB" w:rsidRDefault="00D4531E" w:rsidP="00DD6CFB">
            <w:pPr>
              <w:pStyle w:val="TAL"/>
              <w:rPr>
                <w:sz w:val="16"/>
                <w:szCs w:val="16"/>
                <w:lang w:eastAsia="en-US"/>
              </w:rPr>
            </w:pPr>
            <w:r w:rsidRPr="00DD6CFB">
              <w:rPr>
                <w:sz w:val="16"/>
                <w:szCs w:val="16"/>
                <w:lang w:eastAsia="en-US"/>
              </w:rPr>
              <w:t>R5-204852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88911E" w14:textId="77777777" w:rsidR="00D4531E" w:rsidRPr="00DD6CFB" w:rsidRDefault="00D4531E" w:rsidP="00DD6CFB">
            <w:pPr>
              <w:pStyle w:val="TAL"/>
              <w:rPr>
                <w:sz w:val="16"/>
                <w:szCs w:val="16"/>
                <w:lang w:eastAsia="en-US"/>
              </w:rPr>
            </w:pPr>
            <w:r w:rsidRPr="00DD6CFB">
              <w:rPr>
                <w:sz w:val="16"/>
                <w:szCs w:val="16"/>
                <w:lang w:eastAsia="en-US"/>
              </w:rPr>
              <w:t>1434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34016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263CD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F8999B" w14:textId="77777777" w:rsidR="00D4531E" w:rsidRPr="00DD6CFB" w:rsidRDefault="00D4531E" w:rsidP="00DD6CFB">
            <w:pPr>
              <w:pStyle w:val="TAL"/>
              <w:rPr>
                <w:sz w:val="16"/>
                <w:szCs w:val="16"/>
                <w:lang w:eastAsia="en-US"/>
              </w:rPr>
            </w:pPr>
            <w:r w:rsidRPr="00DD6CFB">
              <w:rPr>
                <w:sz w:val="16"/>
                <w:szCs w:val="16"/>
                <w:lang w:eastAsia="en-US"/>
              </w:rPr>
              <w:t>Jumbo CR for update to Demod message contents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29D489"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69C7651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F0CA824"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9B7287"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856BDA" w14:textId="77777777" w:rsidR="00D4531E" w:rsidRPr="00DD6CFB" w:rsidRDefault="00D4531E" w:rsidP="00DD6CFB">
            <w:pPr>
              <w:pStyle w:val="TAL"/>
              <w:rPr>
                <w:sz w:val="16"/>
                <w:szCs w:val="16"/>
                <w:lang w:eastAsia="en-US"/>
              </w:rPr>
            </w:pPr>
            <w:r w:rsidRPr="00DD6CFB">
              <w:rPr>
                <w:sz w:val="16"/>
                <w:szCs w:val="16"/>
                <w:lang w:eastAsia="en-US"/>
              </w:rPr>
              <w:t>R5-204896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8756A0" w14:textId="77777777" w:rsidR="00D4531E" w:rsidRPr="00DD6CFB" w:rsidRDefault="00D4531E" w:rsidP="00DD6CFB">
            <w:pPr>
              <w:pStyle w:val="TAL"/>
              <w:rPr>
                <w:sz w:val="16"/>
                <w:szCs w:val="16"/>
                <w:lang w:eastAsia="en-US"/>
              </w:rPr>
            </w:pPr>
            <w:r w:rsidRPr="00DD6CFB">
              <w:rPr>
                <w:sz w:val="16"/>
                <w:szCs w:val="16"/>
                <w:lang w:eastAsia="en-US"/>
              </w:rPr>
              <w:t>1370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12F61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77B28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08237B" w14:textId="77777777" w:rsidR="00D4531E" w:rsidRPr="00DD6CFB" w:rsidRDefault="00D4531E" w:rsidP="00DD6CFB">
            <w:pPr>
              <w:pStyle w:val="TAL"/>
              <w:rPr>
                <w:sz w:val="16"/>
                <w:szCs w:val="16"/>
                <w:lang w:eastAsia="en-US"/>
              </w:rPr>
            </w:pPr>
            <w:r w:rsidRPr="00DD6CFB">
              <w:rPr>
                <w:sz w:val="16"/>
                <w:szCs w:val="16"/>
                <w:lang w:eastAsia="en-US"/>
              </w:rPr>
              <w:t>Addition of test frequencies for n28 with CBW of 30MHz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460200"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755A2DE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7DC17B"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743FE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C49846" w14:textId="77777777" w:rsidR="00D4531E" w:rsidRPr="00DD6CFB" w:rsidRDefault="00D4531E" w:rsidP="00DD6CFB">
            <w:pPr>
              <w:pStyle w:val="TAL"/>
              <w:rPr>
                <w:sz w:val="16"/>
                <w:szCs w:val="16"/>
                <w:lang w:eastAsia="en-US"/>
              </w:rPr>
            </w:pPr>
            <w:r w:rsidRPr="00DD6CFB">
              <w:rPr>
                <w:sz w:val="16"/>
                <w:szCs w:val="16"/>
                <w:lang w:eastAsia="en-US"/>
              </w:rPr>
              <w:t>R5-204899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28BF9" w14:textId="77777777" w:rsidR="00D4531E" w:rsidRPr="00DD6CFB" w:rsidRDefault="00D4531E" w:rsidP="00DD6CFB">
            <w:pPr>
              <w:pStyle w:val="TAL"/>
              <w:rPr>
                <w:sz w:val="16"/>
                <w:szCs w:val="16"/>
                <w:lang w:eastAsia="en-US"/>
              </w:rPr>
            </w:pPr>
            <w:r w:rsidRPr="00DD6CFB">
              <w:rPr>
                <w:sz w:val="16"/>
                <w:szCs w:val="16"/>
                <w:lang w:eastAsia="en-US"/>
              </w:rPr>
              <w:t>1448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90A16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DC7D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39271B" w14:textId="77777777" w:rsidR="00D4531E" w:rsidRPr="00DD6CFB" w:rsidRDefault="00D4531E" w:rsidP="00DD6CFB">
            <w:pPr>
              <w:pStyle w:val="TAL"/>
              <w:rPr>
                <w:sz w:val="16"/>
                <w:szCs w:val="16"/>
                <w:lang w:eastAsia="en-US"/>
              </w:rPr>
            </w:pPr>
            <w:r w:rsidRPr="00DD6CFB">
              <w:rPr>
                <w:sz w:val="16"/>
                <w:szCs w:val="16"/>
                <w:lang w:eastAsia="en-US"/>
              </w:rPr>
              <w:t>Adding default value for IE rbg-Size for demodulation and CSI reporting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9DE4AA"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08FDB2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9F7665"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8DD031"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78B6ED" w14:textId="77777777" w:rsidR="00D4531E" w:rsidRPr="00DD6CFB" w:rsidRDefault="00D4531E" w:rsidP="00DD6CFB">
            <w:pPr>
              <w:pStyle w:val="TAL"/>
              <w:rPr>
                <w:sz w:val="16"/>
                <w:szCs w:val="16"/>
                <w:lang w:eastAsia="en-US"/>
              </w:rPr>
            </w:pPr>
            <w:r w:rsidRPr="00DD6CFB">
              <w:rPr>
                <w:sz w:val="16"/>
                <w:szCs w:val="16"/>
                <w:lang w:eastAsia="en-US"/>
              </w:rPr>
              <w:t>R5-204900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0E74BE" w14:textId="77777777" w:rsidR="00D4531E" w:rsidRPr="00DD6CFB" w:rsidRDefault="00D4531E" w:rsidP="00DD6CFB">
            <w:pPr>
              <w:pStyle w:val="TAL"/>
              <w:rPr>
                <w:sz w:val="16"/>
                <w:szCs w:val="16"/>
                <w:lang w:eastAsia="en-US"/>
              </w:rPr>
            </w:pPr>
            <w:r w:rsidRPr="00DD6CFB">
              <w:rPr>
                <w:sz w:val="16"/>
                <w:szCs w:val="16"/>
                <w:lang w:eastAsia="en-US"/>
              </w:rPr>
              <w:t>1462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A1844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C56C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7B13D3" w14:textId="77777777" w:rsidR="00D4531E" w:rsidRPr="00DD6CFB" w:rsidRDefault="00D4531E" w:rsidP="00DD6CFB">
            <w:pPr>
              <w:pStyle w:val="TAL"/>
              <w:rPr>
                <w:sz w:val="16"/>
                <w:szCs w:val="16"/>
                <w:lang w:eastAsia="en-US"/>
              </w:rPr>
            </w:pPr>
            <w:r w:rsidRPr="00DD6CFB">
              <w:rPr>
                <w:sz w:val="16"/>
                <w:szCs w:val="16"/>
                <w:lang w:eastAsia="en-US"/>
              </w:rPr>
              <w:t>Introduction of definition of Mid, Low, High test channel bandwidth and removal of NOTEs that incorrectly permit UE not to support mandatory BWs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B44A37"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4568A1F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D813DA" w14:textId="77777777" w:rsidR="00D4531E" w:rsidRPr="00DD6CFB" w:rsidRDefault="00D4531E" w:rsidP="00DD6CFB">
            <w:pPr>
              <w:pStyle w:val="TAL"/>
              <w:rPr>
                <w:sz w:val="16"/>
                <w:szCs w:val="16"/>
                <w:lang w:eastAsia="en-US"/>
              </w:rPr>
            </w:pPr>
            <w:r w:rsidRPr="00DD6CFB">
              <w:rPr>
                <w:sz w:val="16"/>
                <w:szCs w:val="16"/>
                <w:lang w:eastAsia="en-US"/>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7E8F7A"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F5309C6" w14:textId="77777777" w:rsidR="00D4531E" w:rsidRPr="00DD6CFB" w:rsidRDefault="00D4531E" w:rsidP="00DD6CFB">
            <w:pPr>
              <w:pStyle w:val="TAL"/>
              <w:rPr>
                <w:sz w:val="16"/>
                <w:szCs w:val="16"/>
                <w:lang w:eastAsia="en-US"/>
              </w:rPr>
            </w:pPr>
            <w:r w:rsidRPr="00DD6CFB">
              <w:rPr>
                <w:sz w:val="16"/>
                <w:szCs w:val="16"/>
                <w:lang w:eastAsia="en-US"/>
              </w:rPr>
              <w:t>R5-204901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AAAB38" w14:textId="77777777" w:rsidR="00D4531E" w:rsidRPr="00DD6CFB" w:rsidRDefault="00D4531E" w:rsidP="00DD6CFB">
            <w:pPr>
              <w:pStyle w:val="TAL"/>
              <w:rPr>
                <w:sz w:val="16"/>
                <w:szCs w:val="16"/>
                <w:lang w:eastAsia="en-US"/>
              </w:rPr>
            </w:pPr>
            <w:r w:rsidRPr="00DD6CFB">
              <w:rPr>
                <w:sz w:val="16"/>
                <w:szCs w:val="16"/>
                <w:lang w:eastAsia="en-US"/>
              </w:rPr>
              <w:t>1476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778FA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D00EA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CF13F4" w14:textId="77777777" w:rsidR="00D4531E" w:rsidRPr="00DD6CFB" w:rsidRDefault="00D4531E" w:rsidP="00DD6CFB">
            <w:pPr>
              <w:pStyle w:val="TAL"/>
              <w:rPr>
                <w:sz w:val="16"/>
                <w:szCs w:val="16"/>
                <w:lang w:eastAsia="en-US"/>
              </w:rPr>
            </w:pPr>
            <w:r w:rsidRPr="00DD6CFB">
              <w:rPr>
                <w:sz w:val="16"/>
                <w:szCs w:val="16"/>
                <w:lang w:eastAsia="en-US"/>
              </w:rPr>
              <w:t>Correction to message configuration for performance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3D5813" w14:textId="77777777" w:rsidR="00D4531E" w:rsidRPr="00DD6CFB" w:rsidRDefault="00D4531E" w:rsidP="00DD6CFB">
            <w:pPr>
              <w:pStyle w:val="TAL"/>
              <w:rPr>
                <w:sz w:val="16"/>
                <w:szCs w:val="16"/>
                <w:lang w:eastAsia="en-US"/>
              </w:rPr>
            </w:pPr>
            <w:r w:rsidRPr="00DD6CFB">
              <w:rPr>
                <w:sz w:val="16"/>
                <w:szCs w:val="16"/>
                <w:lang w:eastAsia="en-US"/>
              </w:rPr>
              <w:t>16.5.0</w:t>
            </w:r>
          </w:p>
        </w:tc>
      </w:tr>
      <w:tr w:rsidR="00D4531E" w:rsidRPr="0031204F" w14:paraId="06D00FD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A1ABBD3" w14:textId="77777777" w:rsidR="00D4531E" w:rsidRPr="00DD6CFB" w:rsidRDefault="00D4531E" w:rsidP="00DD6CFB">
            <w:pPr>
              <w:pStyle w:val="TAL"/>
              <w:rPr>
                <w:sz w:val="16"/>
                <w:szCs w:val="16"/>
                <w:lang w:eastAsia="en-US"/>
              </w:rPr>
            </w:pPr>
            <w:r w:rsidRPr="00DD6CFB">
              <w:rPr>
                <w:sz w:val="16"/>
                <w:szCs w:val="16"/>
                <w:lang w:eastAsia="en-US"/>
              </w:rPr>
              <w:t>2020-10</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A47CD8" w14:textId="77777777" w:rsidR="00D4531E" w:rsidRPr="00DD6CFB" w:rsidRDefault="00D4531E" w:rsidP="00DD6CFB">
            <w:pPr>
              <w:pStyle w:val="TAL"/>
              <w:rPr>
                <w:sz w:val="16"/>
                <w:szCs w:val="16"/>
                <w:lang w:eastAsia="en-US"/>
              </w:rPr>
            </w:pPr>
            <w:r w:rsidRPr="00DD6CFB">
              <w:rPr>
                <w:sz w:val="16"/>
                <w:szCs w:val="16"/>
                <w:lang w:eastAsia="en-US"/>
              </w:rPr>
              <w:t>RAN#89</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565997" w14:textId="77777777" w:rsidR="00D4531E" w:rsidRPr="00DD6CFB" w:rsidRDefault="00D4531E" w:rsidP="00DD6CFB">
            <w:pPr>
              <w:pStyle w:val="TAL"/>
              <w:rPr>
                <w:sz w:val="16"/>
                <w:szCs w:val="16"/>
                <w:lang w:eastAsia="en-US"/>
              </w:rPr>
            </w:pPr>
            <w:r w:rsidRPr="00DD6CFB">
              <w:rPr>
                <w:sz w:val="16"/>
                <w:szCs w:val="16"/>
                <w:lang w:eastAsia="en-US"/>
              </w:rPr>
              <w:t>R5-204325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7B7A4" w14:textId="77777777" w:rsidR="00D4531E" w:rsidRPr="00DD6CFB" w:rsidRDefault="00D4531E" w:rsidP="00DD6CFB">
            <w:pPr>
              <w:pStyle w:val="TAL"/>
              <w:rPr>
                <w:sz w:val="16"/>
                <w:szCs w:val="16"/>
                <w:lang w:eastAsia="en-US"/>
              </w:rPr>
            </w:pPr>
            <w:r w:rsidRPr="00DD6CFB">
              <w:rPr>
                <w:sz w:val="16"/>
                <w:szCs w:val="16"/>
                <w:lang w:eastAsia="en-US"/>
              </w:rPr>
              <w:t>1495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0CFAD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0042B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0CC8FD" w14:textId="77777777" w:rsidR="00D4531E" w:rsidRPr="00DD6CFB" w:rsidRDefault="00D4531E" w:rsidP="00DD6CFB">
            <w:pPr>
              <w:pStyle w:val="TAL"/>
              <w:rPr>
                <w:sz w:val="16"/>
                <w:szCs w:val="16"/>
                <w:lang w:eastAsia="en-US"/>
              </w:rPr>
            </w:pPr>
            <w:r w:rsidRPr="00DD6CFB">
              <w:rPr>
                <w:sz w:val="16"/>
                <w:szCs w:val="16"/>
                <w:lang w:eastAsia="en-US"/>
              </w:rPr>
              <w:t>Addition of missing Table 4.5A.2B.2.2-2 and specific message contents of R5-204325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876F93" w14:textId="77777777" w:rsidR="00D4531E" w:rsidRPr="00DD6CFB" w:rsidRDefault="00D4531E" w:rsidP="00DD6CFB">
            <w:pPr>
              <w:pStyle w:val="TAL"/>
              <w:rPr>
                <w:sz w:val="16"/>
                <w:szCs w:val="16"/>
                <w:lang w:eastAsia="en-US"/>
              </w:rPr>
            </w:pPr>
            <w:r w:rsidRPr="00DD6CFB">
              <w:rPr>
                <w:sz w:val="16"/>
                <w:szCs w:val="16"/>
                <w:lang w:eastAsia="en-US"/>
              </w:rPr>
              <w:t>16.5.1</w:t>
            </w:r>
          </w:p>
        </w:tc>
      </w:tr>
      <w:tr w:rsidR="00D4531E" w:rsidRPr="0031204F" w14:paraId="43C5380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FBFF0B"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7450B1"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5486E57" w14:textId="77777777" w:rsidR="00D4531E" w:rsidRPr="00DD6CFB" w:rsidRDefault="00D4531E" w:rsidP="00DD6CFB">
            <w:pPr>
              <w:pStyle w:val="TAL"/>
              <w:rPr>
                <w:sz w:val="16"/>
                <w:szCs w:val="16"/>
                <w:lang w:eastAsia="en-US"/>
              </w:rPr>
            </w:pPr>
            <w:r w:rsidRPr="00DD6CFB">
              <w:rPr>
                <w:sz w:val="16"/>
                <w:szCs w:val="16"/>
                <w:lang w:eastAsia="en-US"/>
              </w:rPr>
              <w:t>R5-205093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BDE9DA" w14:textId="77777777" w:rsidR="00D4531E" w:rsidRPr="00DD6CFB" w:rsidRDefault="00D4531E" w:rsidP="00DD6CFB">
            <w:pPr>
              <w:pStyle w:val="TAL"/>
              <w:rPr>
                <w:sz w:val="16"/>
                <w:szCs w:val="16"/>
                <w:lang w:eastAsia="en-US"/>
              </w:rPr>
            </w:pPr>
            <w:r w:rsidRPr="00DD6CFB">
              <w:rPr>
                <w:sz w:val="16"/>
                <w:szCs w:val="16"/>
                <w:lang w:eastAsia="en-US"/>
              </w:rPr>
              <w:t>1507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C13FC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B8076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02273C" w14:textId="77777777" w:rsidR="00D4531E" w:rsidRPr="00DD6CFB" w:rsidRDefault="00D4531E" w:rsidP="00DD6CFB">
            <w:pPr>
              <w:pStyle w:val="TAL"/>
              <w:rPr>
                <w:sz w:val="16"/>
                <w:szCs w:val="16"/>
                <w:lang w:eastAsia="en-US"/>
              </w:rPr>
            </w:pPr>
            <w:r w:rsidRPr="00DD6CFB">
              <w:rPr>
                <w:sz w:val="16"/>
                <w:szCs w:val="16"/>
                <w:lang w:eastAsia="en-US"/>
              </w:rPr>
              <w:t>Add IE BandCombinationListSidelink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A7F095"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264BEE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044635"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061FEB"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034AD8" w14:textId="77777777" w:rsidR="00D4531E" w:rsidRPr="00DD6CFB" w:rsidRDefault="00D4531E" w:rsidP="00DD6CFB">
            <w:pPr>
              <w:pStyle w:val="TAL"/>
              <w:rPr>
                <w:sz w:val="16"/>
                <w:szCs w:val="16"/>
                <w:lang w:eastAsia="en-US"/>
              </w:rPr>
            </w:pPr>
            <w:r w:rsidRPr="00DD6CFB">
              <w:rPr>
                <w:sz w:val="16"/>
                <w:szCs w:val="16"/>
                <w:lang w:eastAsia="en-US"/>
              </w:rPr>
              <w:t>R5-205096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5B2B51" w14:textId="77777777" w:rsidR="00D4531E" w:rsidRPr="00DD6CFB" w:rsidRDefault="00D4531E" w:rsidP="00DD6CFB">
            <w:pPr>
              <w:pStyle w:val="TAL"/>
              <w:rPr>
                <w:sz w:val="16"/>
                <w:szCs w:val="16"/>
                <w:lang w:eastAsia="en-US"/>
              </w:rPr>
            </w:pPr>
            <w:r w:rsidRPr="00DD6CFB">
              <w:rPr>
                <w:sz w:val="16"/>
                <w:szCs w:val="16"/>
                <w:lang w:eastAsia="en-US"/>
              </w:rPr>
              <w:t>1508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999D0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296D1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4A952D" w14:textId="77777777" w:rsidR="00D4531E" w:rsidRPr="00DD6CFB" w:rsidRDefault="00D4531E" w:rsidP="00DD6CFB">
            <w:pPr>
              <w:pStyle w:val="TAL"/>
              <w:rPr>
                <w:sz w:val="16"/>
                <w:szCs w:val="16"/>
                <w:lang w:eastAsia="en-US"/>
              </w:rPr>
            </w:pPr>
            <w:r w:rsidRPr="00DD6CFB">
              <w:rPr>
                <w:sz w:val="16"/>
                <w:szCs w:val="16"/>
                <w:lang w:eastAsia="en-US"/>
              </w:rPr>
              <w:t>Add IE CarrierAggregationVariant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498AF5"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C5F3C7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FC4950"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29527AE"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1FF8BB" w14:textId="77777777" w:rsidR="00D4531E" w:rsidRPr="00DD6CFB" w:rsidRDefault="00D4531E" w:rsidP="00DD6CFB">
            <w:pPr>
              <w:pStyle w:val="TAL"/>
              <w:rPr>
                <w:sz w:val="16"/>
                <w:szCs w:val="16"/>
                <w:lang w:eastAsia="en-US"/>
              </w:rPr>
            </w:pPr>
            <w:r w:rsidRPr="00DD6CFB">
              <w:rPr>
                <w:sz w:val="16"/>
                <w:szCs w:val="16"/>
                <w:lang w:eastAsia="en-US"/>
              </w:rPr>
              <w:t>R5-205104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95F275" w14:textId="77777777" w:rsidR="00D4531E" w:rsidRPr="00DD6CFB" w:rsidRDefault="00D4531E" w:rsidP="00DD6CFB">
            <w:pPr>
              <w:pStyle w:val="TAL"/>
              <w:rPr>
                <w:sz w:val="16"/>
                <w:szCs w:val="16"/>
                <w:lang w:eastAsia="en-US"/>
              </w:rPr>
            </w:pPr>
            <w:r w:rsidRPr="00DD6CFB">
              <w:rPr>
                <w:sz w:val="16"/>
                <w:szCs w:val="16"/>
                <w:lang w:eastAsia="en-US"/>
              </w:rPr>
              <w:t>1509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8321C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B3E71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B58413" w14:textId="77777777" w:rsidR="00D4531E" w:rsidRPr="00DD6CFB" w:rsidRDefault="00D4531E" w:rsidP="00DD6CFB">
            <w:pPr>
              <w:pStyle w:val="TAL"/>
              <w:rPr>
                <w:sz w:val="16"/>
                <w:szCs w:val="16"/>
                <w:lang w:eastAsia="en-US"/>
              </w:rPr>
            </w:pPr>
            <w:r w:rsidRPr="00DD6CFB">
              <w:rPr>
                <w:sz w:val="16"/>
                <w:szCs w:val="16"/>
                <w:lang w:eastAsia="en-US"/>
              </w:rPr>
              <w:t>Add IEs FreqSeparationClassDL-Only and HighSpeedParameters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988627"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0D9269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9F0BC3"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93234A"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BD937F" w14:textId="77777777" w:rsidR="00D4531E" w:rsidRPr="00DD6CFB" w:rsidRDefault="00D4531E" w:rsidP="00DD6CFB">
            <w:pPr>
              <w:pStyle w:val="TAL"/>
              <w:rPr>
                <w:sz w:val="16"/>
                <w:szCs w:val="16"/>
                <w:lang w:eastAsia="en-US"/>
              </w:rPr>
            </w:pPr>
            <w:r w:rsidRPr="00DD6CFB">
              <w:rPr>
                <w:sz w:val="16"/>
                <w:szCs w:val="16"/>
                <w:lang w:eastAsia="en-US"/>
              </w:rPr>
              <w:t>R5-205130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D018CD" w14:textId="77777777" w:rsidR="00D4531E" w:rsidRPr="00DD6CFB" w:rsidRDefault="00D4531E" w:rsidP="00DD6CFB">
            <w:pPr>
              <w:pStyle w:val="TAL"/>
              <w:rPr>
                <w:sz w:val="16"/>
                <w:szCs w:val="16"/>
                <w:lang w:eastAsia="en-US"/>
              </w:rPr>
            </w:pPr>
            <w:r w:rsidRPr="00DD6CFB">
              <w:rPr>
                <w:sz w:val="16"/>
                <w:szCs w:val="16"/>
                <w:lang w:eastAsia="en-US"/>
              </w:rPr>
              <w:t>1514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5423A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E8737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A2861B" w14:textId="77777777" w:rsidR="00D4531E" w:rsidRPr="00DD6CFB" w:rsidRDefault="00D4531E" w:rsidP="00DD6CFB">
            <w:pPr>
              <w:pStyle w:val="TAL"/>
              <w:rPr>
                <w:sz w:val="16"/>
                <w:szCs w:val="16"/>
                <w:lang w:eastAsia="en-US"/>
              </w:rPr>
            </w:pPr>
            <w:r w:rsidRPr="00DD6CFB">
              <w:rPr>
                <w:sz w:val="16"/>
                <w:szCs w:val="16"/>
                <w:lang w:eastAsia="en-US"/>
              </w:rPr>
              <w:t>Add IE PowSav-Parameters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FF868A"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0784C7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AB1DA5"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9CF6CC"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B497E5" w14:textId="77777777" w:rsidR="00D4531E" w:rsidRPr="00DD6CFB" w:rsidRDefault="00D4531E" w:rsidP="00DD6CFB">
            <w:pPr>
              <w:pStyle w:val="TAL"/>
              <w:rPr>
                <w:sz w:val="16"/>
                <w:szCs w:val="16"/>
                <w:lang w:eastAsia="en-US"/>
              </w:rPr>
            </w:pPr>
            <w:r w:rsidRPr="00DD6CFB">
              <w:rPr>
                <w:sz w:val="16"/>
                <w:szCs w:val="16"/>
                <w:lang w:eastAsia="en-US"/>
              </w:rPr>
              <w:t>R5-205167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341756" w14:textId="77777777" w:rsidR="00D4531E" w:rsidRPr="00DD6CFB" w:rsidRDefault="00D4531E" w:rsidP="00DD6CFB">
            <w:pPr>
              <w:pStyle w:val="TAL"/>
              <w:rPr>
                <w:sz w:val="16"/>
                <w:szCs w:val="16"/>
                <w:lang w:eastAsia="en-US"/>
              </w:rPr>
            </w:pPr>
            <w:r w:rsidRPr="00DD6CFB">
              <w:rPr>
                <w:sz w:val="16"/>
                <w:szCs w:val="16"/>
                <w:lang w:eastAsia="en-US"/>
              </w:rPr>
              <w:t>1519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7034D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A87DA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E8CC86" w14:textId="77777777" w:rsidR="00D4531E" w:rsidRPr="00DD6CFB" w:rsidRDefault="00D4531E" w:rsidP="00DD6CFB">
            <w:pPr>
              <w:pStyle w:val="TAL"/>
              <w:rPr>
                <w:sz w:val="16"/>
                <w:szCs w:val="16"/>
                <w:lang w:eastAsia="en-US"/>
              </w:rPr>
            </w:pPr>
            <w:r w:rsidRPr="00DD6CFB">
              <w:rPr>
                <w:sz w:val="16"/>
                <w:szCs w:val="16"/>
                <w:lang w:eastAsia="en-US"/>
              </w:rPr>
              <w:t>Add IE OLPC-SRS-Pos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FB299E"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125F95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1A68AC"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2E3020"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F92AD2" w14:textId="77777777" w:rsidR="00D4531E" w:rsidRPr="00DD6CFB" w:rsidRDefault="00D4531E" w:rsidP="00DD6CFB">
            <w:pPr>
              <w:pStyle w:val="TAL"/>
              <w:rPr>
                <w:sz w:val="16"/>
                <w:szCs w:val="16"/>
                <w:lang w:eastAsia="en-US"/>
              </w:rPr>
            </w:pPr>
            <w:r w:rsidRPr="00DD6CFB">
              <w:rPr>
                <w:sz w:val="16"/>
                <w:szCs w:val="16"/>
                <w:lang w:eastAsia="en-US"/>
              </w:rPr>
              <w:t>R5-205172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EC9A0C" w14:textId="77777777" w:rsidR="00D4531E" w:rsidRPr="00DD6CFB" w:rsidRDefault="00D4531E" w:rsidP="00DD6CFB">
            <w:pPr>
              <w:pStyle w:val="TAL"/>
              <w:rPr>
                <w:sz w:val="16"/>
                <w:szCs w:val="16"/>
                <w:lang w:eastAsia="en-US"/>
              </w:rPr>
            </w:pPr>
            <w:r w:rsidRPr="00DD6CFB">
              <w:rPr>
                <w:sz w:val="16"/>
                <w:szCs w:val="16"/>
                <w:lang w:eastAsia="en-US"/>
              </w:rPr>
              <w:t>1521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DE9D7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4AE52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45A843" w14:textId="77777777" w:rsidR="00D4531E" w:rsidRPr="00DD6CFB" w:rsidRDefault="00D4531E" w:rsidP="00DD6CFB">
            <w:pPr>
              <w:pStyle w:val="TAL"/>
              <w:rPr>
                <w:sz w:val="16"/>
                <w:szCs w:val="16"/>
                <w:lang w:eastAsia="en-US"/>
              </w:rPr>
            </w:pPr>
            <w:r w:rsidRPr="00DD6CFB">
              <w:rPr>
                <w:sz w:val="16"/>
                <w:szCs w:val="16"/>
                <w:lang w:eastAsia="en-US"/>
              </w:rPr>
              <w:t>Add IEs SidelinkParameters, SON-Parameters and SpatialRelationsSRS-Pos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54FACA"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350671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DA5B69"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F1B3D1"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8C4F9E" w14:textId="77777777" w:rsidR="00D4531E" w:rsidRPr="00DD6CFB" w:rsidRDefault="00D4531E" w:rsidP="00DD6CFB">
            <w:pPr>
              <w:pStyle w:val="TAL"/>
              <w:rPr>
                <w:sz w:val="16"/>
                <w:szCs w:val="16"/>
                <w:lang w:eastAsia="en-US"/>
              </w:rPr>
            </w:pPr>
            <w:r w:rsidRPr="00DD6CFB">
              <w:rPr>
                <w:sz w:val="16"/>
                <w:szCs w:val="16"/>
                <w:lang w:eastAsia="en-US"/>
              </w:rPr>
              <w:t>R5-205178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D70915" w14:textId="77777777" w:rsidR="00D4531E" w:rsidRPr="00DD6CFB" w:rsidRDefault="00D4531E" w:rsidP="00DD6CFB">
            <w:pPr>
              <w:pStyle w:val="TAL"/>
              <w:rPr>
                <w:sz w:val="16"/>
                <w:szCs w:val="16"/>
                <w:lang w:eastAsia="en-US"/>
              </w:rPr>
            </w:pPr>
            <w:r w:rsidRPr="00DD6CFB">
              <w:rPr>
                <w:sz w:val="16"/>
                <w:szCs w:val="16"/>
                <w:lang w:eastAsia="en-US"/>
              </w:rPr>
              <w:t>1522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845CA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E40E7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0CFA13" w14:textId="77777777" w:rsidR="00D4531E" w:rsidRPr="00DD6CFB" w:rsidRDefault="00D4531E" w:rsidP="00DD6CFB">
            <w:pPr>
              <w:pStyle w:val="TAL"/>
              <w:rPr>
                <w:sz w:val="16"/>
                <w:szCs w:val="16"/>
                <w:lang w:eastAsia="en-US"/>
              </w:rPr>
            </w:pPr>
            <w:r w:rsidRPr="00DD6CFB">
              <w:rPr>
                <w:sz w:val="16"/>
                <w:szCs w:val="16"/>
                <w:lang w:eastAsia="en-US"/>
              </w:rPr>
              <w:t>Add IE UE-BasedPerfMeas-Parameters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E27FE0"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2673D8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E902928"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87E622"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9470E8" w14:textId="77777777" w:rsidR="00D4531E" w:rsidRPr="00DD6CFB" w:rsidRDefault="00D4531E" w:rsidP="00DD6CFB">
            <w:pPr>
              <w:pStyle w:val="TAL"/>
              <w:rPr>
                <w:sz w:val="16"/>
                <w:szCs w:val="16"/>
                <w:lang w:eastAsia="en-US"/>
              </w:rPr>
            </w:pPr>
            <w:r w:rsidRPr="00DD6CFB">
              <w:rPr>
                <w:sz w:val="16"/>
                <w:szCs w:val="16"/>
                <w:lang w:eastAsia="en-US"/>
              </w:rPr>
              <w:t>R5-205181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BC43DB" w14:textId="77777777" w:rsidR="00D4531E" w:rsidRPr="00DD6CFB" w:rsidRDefault="00D4531E" w:rsidP="00DD6CFB">
            <w:pPr>
              <w:pStyle w:val="TAL"/>
              <w:rPr>
                <w:sz w:val="16"/>
                <w:szCs w:val="16"/>
                <w:lang w:eastAsia="en-US"/>
              </w:rPr>
            </w:pPr>
            <w:r w:rsidRPr="00DD6CFB">
              <w:rPr>
                <w:sz w:val="16"/>
                <w:szCs w:val="16"/>
                <w:lang w:eastAsia="en-US"/>
              </w:rPr>
              <w:t>1523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83FEA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CD1B3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990E6E" w14:textId="77777777" w:rsidR="00D4531E" w:rsidRPr="00DD6CFB" w:rsidRDefault="00D4531E" w:rsidP="00DD6CFB">
            <w:pPr>
              <w:pStyle w:val="TAL"/>
              <w:rPr>
                <w:sz w:val="16"/>
                <w:szCs w:val="16"/>
                <w:lang w:eastAsia="en-US"/>
              </w:rPr>
            </w:pPr>
            <w:r w:rsidRPr="00DD6CFB">
              <w:rPr>
                <w:sz w:val="16"/>
                <w:szCs w:val="16"/>
                <w:lang w:eastAsia="en-US"/>
              </w:rPr>
              <w:t>Add IE SharedSpectrumChAccessParamsPerBand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CB4D75"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FE2498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B0041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9A9C7C"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A72139E" w14:textId="77777777" w:rsidR="00D4531E" w:rsidRPr="00DD6CFB" w:rsidRDefault="00D4531E" w:rsidP="00DD6CFB">
            <w:pPr>
              <w:pStyle w:val="TAL"/>
              <w:rPr>
                <w:sz w:val="16"/>
                <w:szCs w:val="16"/>
                <w:lang w:eastAsia="en-US"/>
              </w:rPr>
            </w:pPr>
            <w:r w:rsidRPr="00DD6CFB">
              <w:rPr>
                <w:sz w:val="16"/>
                <w:szCs w:val="16"/>
                <w:lang w:eastAsia="en-US"/>
              </w:rPr>
              <w:t>R5-205186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6774AE" w14:textId="77777777" w:rsidR="00D4531E" w:rsidRPr="00DD6CFB" w:rsidRDefault="00D4531E" w:rsidP="00DD6CFB">
            <w:pPr>
              <w:pStyle w:val="TAL"/>
              <w:rPr>
                <w:sz w:val="16"/>
                <w:szCs w:val="16"/>
                <w:lang w:eastAsia="en-US"/>
              </w:rPr>
            </w:pPr>
            <w:r w:rsidRPr="00DD6CFB">
              <w:rPr>
                <w:sz w:val="16"/>
                <w:szCs w:val="16"/>
                <w:lang w:eastAsia="en-US"/>
              </w:rPr>
              <w:t>1524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F420B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97B65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3BFC3A" w14:textId="77777777" w:rsidR="00D4531E" w:rsidRPr="00DD6CFB" w:rsidRDefault="00D4531E" w:rsidP="00DD6CFB">
            <w:pPr>
              <w:pStyle w:val="TAL"/>
              <w:rPr>
                <w:sz w:val="16"/>
                <w:szCs w:val="16"/>
                <w:lang w:eastAsia="en-US"/>
              </w:rPr>
            </w:pPr>
            <w:r w:rsidRPr="00DD6CFB">
              <w:rPr>
                <w:sz w:val="16"/>
                <w:szCs w:val="16"/>
                <w:lang w:eastAsia="en-US"/>
              </w:rPr>
              <w:t>Add IEs AbsoluteTimeInfo, AreaConfiguration and BT-NameList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48333B"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DFED3F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2AC95B"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7B8CB1"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1D1139A" w14:textId="77777777" w:rsidR="00D4531E" w:rsidRPr="00DD6CFB" w:rsidRDefault="00D4531E" w:rsidP="00DD6CFB">
            <w:pPr>
              <w:pStyle w:val="TAL"/>
              <w:rPr>
                <w:sz w:val="16"/>
                <w:szCs w:val="16"/>
                <w:lang w:eastAsia="en-US"/>
              </w:rPr>
            </w:pPr>
            <w:r w:rsidRPr="00DD6CFB">
              <w:rPr>
                <w:sz w:val="16"/>
                <w:szCs w:val="16"/>
                <w:lang w:eastAsia="en-US"/>
              </w:rPr>
              <w:t>R5-205187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E9E8B7" w14:textId="77777777" w:rsidR="00D4531E" w:rsidRPr="00DD6CFB" w:rsidRDefault="00D4531E" w:rsidP="00DD6CFB">
            <w:pPr>
              <w:pStyle w:val="TAL"/>
              <w:rPr>
                <w:sz w:val="16"/>
                <w:szCs w:val="16"/>
                <w:lang w:eastAsia="en-US"/>
              </w:rPr>
            </w:pPr>
            <w:r w:rsidRPr="00DD6CFB">
              <w:rPr>
                <w:sz w:val="16"/>
                <w:szCs w:val="16"/>
                <w:lang w:eastAsia="en-US"/>
              </w:rPr>
              <w:t>1525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91924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A60A9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F1C177" w14:textId="77777777" w:rsidR="00D4531E" w:rsidRPr="00DD6CFB" w:rsidRDefault="00D4531E" w:rsidP="00DD6CFB">
            <w:pPr>
              <w:pStyle w:val="TAL"/>
              <w:rPr>
                <w:sz w:val="16"/>
                <w:szCs w:val="16"/>
                <w:lang w:eastAsia="en-US"/>
              </w:rPr>
            </w:pPr>
            <w:r w:rsidRPr="00DD6CFB">
              <w:rPr>
                <w:sz w:val="16"/>
                <w:szCs w:val="16"/>
                <w:lang w:eastAsia="en-US"/>
              </w:rPr>
              <w:t>Add IEs IAB-IP-Address, IAB-IP-AddressIndex and IAB-IP-Usage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97AE1A"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21001C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159CBF"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2AF6D8"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74CA3CC" w14:textId="77777777" w:rsidR="00D4531E" w:rsidRPr="00DD6CFB" w:rsidRDefault="00D4531E" w:rsidP="00DD6CFB">
            <w:pPr>
              <w:pStyle w:val="TAL"/>
              <w:rPr>
                <w:sz w:val="16"/>
                <w:szCs w:val="16"/>
                <w:lang w:eastAsia="en-US"/>
              </w:rPr>
            </w:pPr>
            <w:r w:rsidRPr="00DD6CFB">
              <w:rPr>
                <w:sz w:val="16"/>
                <w:szCs w:val="16"/>
                <w:lang w:eastAsia="en-US"/>
              </w:rPr>
              <w:t>R5-205188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348F18" w14:textId="77777777" w:rsidR="00D4531E" w:rsidRPr="00DD6CFB" w:rsidRDefault="00D4531E" w:rsidP="00DD6CFB">
            <w:pPr>
              <w:pStyle w:val="TAL"/>
              <w:rPr>
                <w:sz w:val="16"/>
                <w:szCs w:val="16"/>
                <w:lang w:eastAsia="en-US"/>
              </w:rPr>
            </w:pPr>
            <w:r w:rsidRPr="00DD6CFB">
              <w:rPr>
                <w:sz w:val="16"/>
                <w:szCs w:val="16"/>
                <w:lang w:eastAsia="en-US"/>
              </w:rPr>
              <w:t>1526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62583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DF47A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CC3C9E" w14:textId="77777777" w:rsidR="00D4531E" w:rsidRPr="00DD6CFB" w:rsidRDefault="00D4531E" w:rsidP="00DD6CFB">
            <w:pPr>
              <w:pStyle w:val="TAL"/>
              <w:rPr>
                <w:sz w:val="16"/>
                <w:szCs w:val="16"/>
                <w:lang w:eastAsia="en-US"/>
              </w:rPr>
            </w:pPr>
            <w:r w:rsidRPr="00DD6CFB">
              <w:rPr>
                <w:sz w:val="16"/>
                <w:szCs w:val="16"/>
                <w:lang w:eastAsia="en-US"/>
              </w:rPr>
              <w:t>Add IEs LoggingDuration, LoggingInterval, LogMeasResultListBT and LogMeasResultListWLAN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E2B4E"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686059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20790B"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D087B8"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5F366D3" w14:textId="77777777" w:rsidR="00D4531E" w:rsidRPr="00DD6CFB" w:rsidRDefault="00D4531E" w:rsidP="00DD6CFB">
            <w:pPr>
              <w:pStyle w:val="TAL"/>
              <w:rPr>
                <w:sz w:val="16"/>
                <w:szCs w:val="16"/>
                <w:lang w:eastAsia="en-US"/>
              </w:rPr>
            </w:pPr>
            <w:r w:rsidRPr="00DD6CFB">
              <w:rPr>
                <w:sz w:val="16"/>
                <w:szCs w:val="16"/>
                <w:lang w:eastAsia="en-US"/>
              </w:rPr>
              <w:t>R5-205189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C8357" w14:textId="77777777" w:rsidR="00D4531E" w:rsidRPr="00DD6CFB" w:rsidRDefault="00D4531E" w:rsidP="00DD6CFB">
            <w:pPr>
              <w:pStyle w:val="TAL"/>
              <w:rPr>
                <w:sz w:val="16"/>
                <w:szCs w:val="16"/>
                <w:lang w:eastAsia="en-US"/>
              </w:rPr>
            </w:pPr>
            <w:r w:rsidRPr="00DD6CFB">
              <w:rPr>
                <w:sz w:val="16"/>
                <w:szCs w:val="16"/>
                <w:lang w:eastAsia="en-US"/>
              </w:rPr>
              <w:t>1527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07A6E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99CC6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43238C" w14:textId="77777777" w:rsidR="00D4531E" w:rsidRPr="00DD6CFB" w:rsidRDefault="00D4531E" w:rsidP="00DD6CFB">
            <w:pPr>
              <w:pStyle w:val="TAL"/>
              <w:rPr>
                <w:sz w:val="16"/>
                <w:szCs w:val="16"/>
                <w:lang w:eastAsia="en-US"/>
              </w:rPr>
            </w:pPr>
            <w:r w:rsidRPr="00DD6CFB">
              <w:rPr>
                <w:sz w:val="16"/>
                <w:szCs w:val="16"/>
                <w:lang w:eastAsia="en-US"/>
              </w:rPr>
              <w:t>Add IE PhysCellIdUTRA-FDD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B77811"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AFDA30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E91040F"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55B8F9"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FA5F650" w14:textId="77777777" w:rsidR="00D4531E" w:rsidRPr="00DD6CFB" w:rsidRDefault="00D4531E" w:rsidP="00DD6CFB">
            <w:pPr>
              <w:pStyle w:val="TAL"/>
              <w:rPr>
                <w:sz w:val="16"/>
                <w:szCs w:val="16"/>
                <w:lang w:eastAsia="en-US"/>
              </w:rPr>
            </w:pPr>
            <w:r w:rsidRPr="00DD6CFB">
              <w:rPr>
                <w:sz w:val="16"/>
                <w:szCs w:val="16"/>
                <w:lang w:eastAsia="en-US"/>
              </w:rPr>
              <w:t>R5-205190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E703F9" w14:textId="77777777" w:rsidR="00D4531E" w:rsidRPr="00DD6CFB" w:rsidRDefault="00D4531E" w:rsidP="00DD6CFB">
            <w:pPr>
              <w:pStyle w:val="TAL"/>
              <w:rPr>
                <w:sz w:val="16"/>
                <w:szCs w:val="16"/>
                <w:lang w:eastAsia="en-US"/>
              </w:rPr>
            </w:pPr>
            <w:r w:rsidRPr="00DD6CFB">
              <w:rPr>
                <w:sz w:val="16"/>
                <w:szCs w:val="16"/>
                <w:lang w:eastAsia="en-US"/>
              </w:rPr>
              <w:t>1528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90480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2886B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C507A7" w14:textId="77777777" w:rsidR="00D4531E" w:rsidRPr="00DD6CFB" w:rsidRDefault="00D4531E" w:rsidP="00DD6CFB">
            <w:pPr>
              <w:pStyle w:val="TAL"/>
              <w:rPr>
                <w:sz w:val="16"/>
                <w:szCs w:val="16"/>
                <w:lang w:eastAsia="en-US"/>
              </w:rPr>
            </w:pPr>
            <w:r w:rsidRPr="00DD6CFB">
              <w:rPr>
                <w:sz w:val="16"/>
                <w:szCs w:val="16"/>
                <w:lang w:eastAsia="en-US"/>
              </w:rPr>
              <w:t>Add IEs Sensor-NameList, TraceReference and UE-MeasurementsAvailable-r16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C35E18"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E4D383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64E584"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C5D0D7"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E9CAC7" w14:textId="77777777" w:rsidR="00D4531E" w:rsidRPr="00DD6CFB" w:rsidRDefault="00D4531E" w:rsidP="00DD6CFB">
            <w:pPr>
              <w:pStyle w:val="TAL"/>
              <w:rPr>
                <w:sz w:val="16"/>
                <w:szCs w:val="16"/>
                <w:lang w:eastAsia="en-US"/>
              </w:rPr>
            </w:pPr>
            <w:r w:rsidRPr="00DD6CFB">
              <w:rPr>
                <w:sz w:val="16"/>
                <w:szCs w:val="16"/>
                <w:lang w:eastAsia="en-US"/>
              </w:rPr>
              <w:t>R5-205191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152C1A" w14:textId="77777777" w:rsidR="00D4531E" w:rsidRPr="00DD6CFB" w:rsidRDefault="00D4531E" w:rsidP="00DD6CFB">
            <w:pPr>
              <w:pStyle w:val="TAL"/>
              <w:rPr>
                <w:sz w:val="16"/>
                <w:szCs w:val="16"/>
                <w:lang w:eastAsia="en-US"/>
              </w:rPr>
            </w:pPr>
            <w:r w:rsidRPr="00DD6CFB">
              <w:rPr>
                <w:sz w:val="16"/>
                <w:szCs w:val="16"/>
                <w:lang w:eastAsia="en-US"/>
              </w:rPr>
              <w:t>1529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49CC5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3213B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2ACD69" w14:textId="77777777" w:rsidR="00D4531E" w:rsidRPr="00DD6CFB" w:rsidRDefault="00D4531E" w:rsidP="00DD6CFB">
            <w:pPr>
              <w:pStyle w:val="TAL"/>
              <w:rPr>
                <w:sz w:val="16"/>
                <w:szCs w:val="16"/>
                <w:lang w:eastAsia="en-US"/>
              </w:rPr>
            </w:pPr>
            <w:r w:rsidRPr="00DD6CFB">
              <w:rPr>
                <w:sz w:val="16"/>
                <w:szCs w:val="16"/>
                <w:lang w:eastAsia="en-US"/>
              </w:rPr>
              <w:t>Add IEs UTRA-FDD-Q-OffsetRange, VisitedCellInfoList and WLAN-NameList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719FF"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1E8C32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722AA8"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DB7453"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0A99BF" w14:textId="77777777" w:rsidR="00D4531E" w:rsidRPr="00DD6CFB" w:rsidRDefault="00D4531E" w:rsidP="00DD6CFB">
            <w:pPr>
              <w:pStyle w:val="TAL"/>
              <w:rPr>
                <w:sz w:val="16"/>
                <w:szCs w:val="16"/>
                <w:lang w:eastAsia="en-US"/>
              </w:rPr>
            </w:pPr>
            <w:r w:rsidRPr="00DD6CFB">
              <w:rPr>
                <w:sz w:val="16"/>
                <w:szCs w:val="16"/>
                <w:lang w:eastAsia="en-US"/>
              </w:rPr>
              <w:t>R5-205215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B92F7F" w14:textId="77777777" w:rsidR="00D4531E" w:rsidRPr="00DD6CFB" w:rsidRDefault="00D4531E" w:rsidP="00DD6CFB">
            <w:pPr>
              <w:pStyle w:val="TAL"/>
              <w:rPr>
                <w:sz w:val="16"/>
                <w:szCs w:val="16"/>
                <w:lang w:eastAsia="en-US"/>
              </w:rPr>
            </w:pPr>
            <w:r w:rsidRPr="00DD6CFB">
              <w:rPr>
                <w:sz w:val="16"/>
                <w:szCs w:val="16"/>
                <w:lang w:eastAsia="en-US"/>
              </w:rPr>
              <w:t>1533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5FDF5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0731D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10ECC3" w14:textId="77777777" w:rsidR="00D4531E" w:rsidRPr="00DD6CFB" w:rsidRDefault="00D4531E" w:rsidP="00DD6CFB">
            <w:pPr>
              <w:pStyle w:val="TAL"/>
              <w:rPr>
                <w:sz w:val="16"/>
                <w:szCs w:val="16"/>
                <w:lang w:eastAsia="en-US"/>
              </w:rPr>
            </w:pPr>
            <w:r w:rsidRPr="00DD6CFB">
              <w:rPr>
                <w:sz w:val="16"/>
                <w:szCs w:val="16"/>
                <w:lang w:eastAsia="en-US"/>
              </w:rPr>
              <w:t>Update chapter 4.5.1 General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57C9E2"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C9C4A0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93D07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B2280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B63523" w14:textId="77777777" w:rsidR="00D4531E" w:rsidRPr="00DD6CFB" w:rsidRDefault="00D4531E" w:rsidP="00DD6CFB">
            <w:pPr>
              <w:pStyle w:val="TAL"/>
              <w:rPr>
                <w:sz w:val="16"/>
                <w:szCs w:val="16"/>
                <w:lang w:eastAsia="en-US"/>
              </w:rPr>
            </w:pPr>
            <w:r w:rsidRPr="00DD6CFB">
              <w:rPr>
                <w:sz w:val="16"/>
                <w:szCs w:val="16"/>
                <w:lang w:eastAsia="en-US"/>
              </w:rPr>
              <w:t>R5-205249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215A13" w14:textId="77777777" w:rsidR="00D4531E" w:rsidRPr="00DD6CFB" w:rsidRDefault="00D4531E" w:rsidP="00DD6CFB">
            <w:pPr>
              <w:pStyle w:val="TAL"/>
              <w:rPr>
                <w:sz w:val="16"/>
                <w:szCs w:val="16"/>
                <w:lang w:eastAsia="en-US"/>
              </w:rPr>
            </w:pPr>
            <w:r w:rsidRPr="00DD6CFB">
              <w:rPr>
                <w:sz w:val="16"/>
                <w:szCs w:val="16"/>
                <w:lang w:eastAsia="en-US"/>
              </w:rPr>
              <w:t>1537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898D5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0098A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EDFCAA"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n53 signalling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02DB1B"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F86AC8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D03F91"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23557F"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93CF57" w14:textId="77777777" w:rsidR="00D4531E" w:rsidRPr="00DD6CFB" w:rsidRDefault="00D4531E" w:rsidP="00DD6CFB">
            <w:pPr>
              <w:pStyle w:val="TAL"/>
              <w:rPr>
                <w:sz w:val="16"/>
                <w:szCs w:val="16"/>
                <w:lang w:eastAsia="en-US"/>
              </w:rPr>
            </w:pPr>
            <w:r w:rsidRPr="00DD6CFB">
              <w:rPr>
                <w:sz w:val="16"/>
                <w:szCs w:val="16"/>
                <w:lang w:eastAsia="en-US"/>
              </w:rPr>
              <w:t>R5-205250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860D26" w14:textId="77777777" w:rsidR="00D4531E" w:rsidRPr="00DD6CFB" w:rsidRDefault="00D4531E" w:rsidP="00DD6CFB">
            <w:pPr>
              <w:pStyle w:val="TAL"/>
              <w:rPr>
                <w:sz w:val="16"/>
                <w:szCs w:val="16"/>
                <w:lang w:eastAsia="en-US"/>
              </w:rPr>
            </w:pPr>
            <w:r w:rsidRPr="00DD6CFB">
              <w:rPr>
                <w:sz w:val="16"/>
                <w:szCs w:val="16"/>
                <w:lang w:eastAsia="en-US"/>
              </w:rPr>
              <w:t>1538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B3752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A10C1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59A26D" w14:textId="77777777" w:rsidR="00D4531E" w:rsidRPr="00DD6CFB" w:rsidRDefault="00D4531E" w:rsidP="00DD6CFB">
            <w:pPr>
              <w:pStyle w:val="TAL"/>
              <w:rPr>
                <w:sz w:val="16"/>
                <w:szCs w:val="16"/>
                <w:lang w:eastAsia="en-US"/>
              </w:rPr>
            </w:pPr>
            <w:r w:rsidRPr="00DD6CFB">
              <w:rPr>
                <w:sz w:val="16"/>
                <w:szCs w:val="16"/>
                <w:lang w:eastAsia="en-US"/>
              </w:rPr>
              <w:t>Introduction of test channel BWs for NR Band n53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B901CC"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F420A4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C9674F6"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11F62E"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31E2372" w14:textId="77777777" w:rsidR="00D4531E" w:rsidRPr="00DD6CFB" w:rsidRDefault="00D4531E" w:rsidP="00DD6CFB">
            <w:pPr>
              <w:pStyle w:val="TAL"/>
              <w:rPr>
                <w:sz w:val="16"/>
                <w:szCs w:val="16"/>
                <w:lang w:eastAsia="en-US"/>
              </w:rPr>
            </w:pPr>
            <w:r w:rsidRPr="00DD6CFB">
              <w:rPr>
                <w:sz w:val="16"/>
                <w:szCs w:val="16"/>
                <w:lang w:eastAsia="en-US"/>
              </w:rPr>
              <w:t>R5-205288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292FE" w14:textId="77777777" w:rsidR="00D4531E" w:rsidRPr="00DD6CFB" w:rsidRDefault="00D4531E" w:rsidP="00DD6CFB">
            <w:pPr>
              <w:pStyle w:val="TAL"/>
              <w:rPr>
                <w:sz w:val="16"/>
                <w:szCs w:val="16"/>
                <w:lang w:eastAsia="en-US"/>
              </w:rPr>
            </w:pPr>
            <w:r w:rsidRPr="00DD6CFB">
              <w:rPr>
                <w:sz w:val="16"/>
                <w:szCs w:val="16"/>
                <w:lang w:eastAsia="en-US"/>
              </w:rPr>
              <w:t>1539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0E1E8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B5C51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569EB3" w14:textId="77777777" w:rsidR="00D4531E" w:rsidRPr="00DD6CFB" w:rsidRDefault="00D4531E" w:rsidP="00DD6CFB">
            <w:pPr>
              <w:pStyle w:val="TAL"/>
              <w:rPr>
                <w:sz w:val="16"/>
                <w:szCs w:val="16"/>
                <w:lang w:eastAsia="en-US"/>
              </w:rPr>
            </w:pPr>
            <w:r w:rsidRPr="00DD6CFB">
              <w:rPr>
                <w:sz w:val="16"/>
                <w:szCs w:val="16"/>
                <w:lang w:eastAsia="en-US"/>
              </w:rPr>
              <w:t>Addition of  IE DCP-Config-r16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1344C5"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CB4DC9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909E3A"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131ADF"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FAA3F9" w14:textId="77777777" w:rsidR="00D4531E" w:rsidRPr="00DD6CFB" w:rsidRDefault="00D4531E" w:rsidP="00DD6CFB">
            <w:pPr>
              <w:pStyle w:val="TAL"/>
              <w:rPr>
                <w:sz w:val="16"/>
                <w:szCs w:val="16"/>
                <w:lang w:eastAsia="en-US"/>
              </w:rPr>
            </w:pPr>
            <w:r w:rsidRPr="00DD6CFB">
              <w:rPr>
                <w:sz w:val="16"/>
                <w:szCs w:val="16"/>
                <w:lang w:eastAsia="en-US"/>
              </w:rPr>
              <w:t>R5-205332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713B75" w14:textId="77777777" w:rsidR="00D4531E" w:rsidRPr="00DD6CFB" w:rsidRDefault="00D4531E" w:rsidP="00DD6CFB">
            <w:pPr>
              <w:pStyle w:val="TAL"/>
              <w:rPr>
                <w:sz w:val="16"/>
                <w:szCs w:val="16"/>
                <w:lang w:eastAsia="en-US"/>
              </w:rPr>
            </w:pPr>
            <w:r w:rsidRPr="00DD6CFB">
              <w:rPr>
                <w:sz w:val="16"/>
                <w:szCs w:val="16"/>
                <w:lang w:eastAsia="en-US"/>
              </w:rPr>
              <w:t>1542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02D39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7C2AC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814BB1" w14:textId="77777777" w:rsidR="00D4531E" w:rsidRPr="00DD6CFB" w:rsidRDefault="00D4531E" w:rsidP="00DD6CFB">
            <w:pPr>
              <w:pStyle w:val="TAL"/>
              <w:rPr>
                <w:sz w:val="16"/>
                <w:szCs w:val="16"/>
                <w:lang w:eastAsia="en-US"/>
              </w:rPr>
            </w:pPr>
            <w:r w:rsidRPr="00DD6CFB">
              <w:rPr>
                <w:sz w:val="16"/>
                <w:szCs w:val="16"/>
                <w:lang w:eastAsia="en-US"/>
              </w:rPr>
              <w:t>Updates to generic procedure NR-DC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417867"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A4FBC3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803AAA"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577E79"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9BC552" w14:textId="77777777" w:rsidR="00D4531E" w:rsidRPr="00DD6CFB" w:rsidRDefault="00D4531E" w:rsidP="00DD6CFB">
            <w:pPr>
              <w:pStyle w:val="TAL"/>
              <w:rPr>
                <w:sz w:val="16"/>
                <w:szCs w:val="16"/>
                <w:lang w:eastAsia="en-US"/>
              </w:rPr>
            </w:pPr>
            <w:r w:rsidRPr="00DD6CFB">
              <w:rPr>
                <w:sz w:val="16"/>
                <w:szCs w:val="16"/>
                <w:lang w:eastAsia="en-US"/>
              </w:rPr>
              <w:t>R5-205334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ED9AB3" w14:textId="77777777" w:rsidR="00D4531E" w:rsidRPr="00DD6CFB" w:rsidRDefault="00D4531E" w:rsidP="00DD6CFB">
            <w:pPr>
              <w:pStyle w:val="TAL"/>
              <w:rPr>
                <w:sz w:val="16"/>
                <w:szCs w:val="16"/>
                <w:lang w:eastAsia="en-US"/>
              </w:rPr>
            </w:pPr>
            <w:r w:rsidRPr="00DD6CFB">
              <w:rPr>
                <w:sz w:val="16"/>
                <w:szCs w:val="16"/>
                <w:lang w:eastAsia="en-US"/>
              </w:rPr>
              <w:t>1544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54C2E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C61E1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7E2496" w14:textId="77777777" w:rsidR="00D4531E" w:rsidRPr="00DD6CFB" w:rsidRDefault="00D4531E" w:rsidP="00DD6CFB">
            <w:pPr>
              <w:pStyle w:val="TAL"/>
              <w:rPr>
                <w:sz w:val="16"/>
                <w:szCs w:val="16"/>
                <w:lang w:eastAsia="en-US"/>
              </w:rPr>
            </w:pPr>
            <w:r w:rsidRPr="00DD6CFB">
              <w:rPr>
                <w:sz w:val="16"/>
                <w:szCs w:val="16"/>
                <w:lang w:eastAsia="en-US"/>
              </w:rPr>
              <w:t>Updates to RadioBearerConfig in Table 4.6.3-132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4E779E"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759E85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F57A2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5D008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E99E91" w14:textId="77777777" w:rsidR="00D4531E" w:rsidRPr="00DD6CFB" w:rsidRDefault="00D4531E" w:rsidP="00DD6CFB">
            <w:pPr>
              <w:pStyle w:val="TAL"/>
              <w:rPr>
                <w:sz w:val="16"/>
                <w:szCs w:val="16"/>
                <w:lang w:eastAsia="en-US"/>
              </w:rPr>
            </w:pPr>
            <w:r w:rsidRPr="00DD6CFB">
              <w:rPr>
                <w:sz w:val="16"/>
                <w:szCs w:val="16"/>
                <w:lang w:eastAsia="en-US"/>
              </w:rPr>
              <w:t>R5-205336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751FFA" w14:textId="77777777" w:rsidR="00D4531E" w:rsidRPr="00DD6CFB" w:rsidRDefault="00D4531E" w:rsidP="00DD6CFB">
            <w:pPr>
              <w:pStyle w:val="TAL"/>
              <w:rPr>
                <w:sz w:val="16"/>
                <w:szCs w:val="16"/>
                <w:lang w:eastAsia="en-US"/>
              </w:rPr>
            </w:pPr>
            <w:r w:rsidRPr="00DD6CFB">
              <w:rPr>
                <w:sz w:val="16"/>
                <w:szCs w:val="16"/>
                <w:lang w:eastAsia="en-US"/>
              </w:rPr>
              <w:t>1546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58AAF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A383D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05E5A3" w14:textId="77777777" w:rsidR="00D4531E" w:rsidRPr="00DD6CFB" w:rsidRDefault="00D4531E" w:rsidP="00DD6CFB">
            <w:pPr>
              <w:pStyle w:val="TAL"/>
              <w:rPr>
                <w:sz w:val="16"/>
                <w:szCs w:val="16"/>
                <w:lang w:eastAsia="en-US"/>
              </w:rPr>
            </w:pPr>
            <w:r w:rsidRPr="00DD6CFB">
              <w:rPr>
                <w:sz w:val="16"/>
                <w:szCs w:val="16"/>
                <w:lang w:eastAsia="en-US"/>
              </w:rPr>
              <w:t>Updates to RRCReconfiguration in Table 4.6.1-13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4774D6"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FD2CD7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325C92"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160B27"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B6C742" w14:textId="77777777" w:rsidR="00D4531E" w:rsidRPr="00DD6CFB" w:rsidRDefault="00D4531E" w:rsidP="00DD6CFB">
            <w:pPr>
              <w:pStyle w:val="TAL"/>
              <w:rPr>
                <w:sz w:val="16"/>
                <w:szCs w:val="16"/>
                <w:lang w:eastAsia="en-US"/>
              </w:rPr>
            </w:pPr>
            <w:r w:rsidRPr="00DD6CFB">
              <w:rPr>
                <w:sz w:val="16"/>
                <w:szCs w:val="16"/>
                <w:lang w:eastAsia="en-US"/>
              </w:rPr>
              <w:t>R5-205339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0724FE" w14:textId="77777777" w:rsidR="00D4531E" w:rsidRPr="00DD6CFB" w:rsidRDefault="00D4531E" w:rsidP="00DD6CFB">
            <w:pPr>
              <w:pStyle w:val="TAL"/>
              <w:rPr>
                <w:sz w:val="16"/>
                <w:szCs w:val="16"/>
                <w:lang w:eastAsia="en-US"/>
              </w:rPr>
            </w:pPr>
            <w:r w:rsidRPr="00DD6CFB">
              <w:rPr>
                <w:sz w:val="16"/>
                <w:szCs w:val="16"/>
                <w:lang w:eastAsia="en-US"/>
              </w:rPr>
              <w:t>1549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22DAF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374CD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8C876D" w14:textId="77777777" w:rsidR="00D4531E" w:rsidRPr="00DD6CFB" w:rsidRDefault="00D4531E" w:rsidP="00DD6CFB">
            <w:pPr>
              <w:pStyle w:val="TAL"/>
              <w:rPr>
                <w:sz w:val="16"/>
                <w:szCs w:val="16"/>
                <w:lang w:eastAsia="en-US"/>
              </w:rPr>
            </w:pPr>
            <w:r w:rsidRPr="00DD6CFB">
              <w:rPr>
                <w:sz w:val="16"/>
                <w:szCs w:val="16"/>
                <w:lang w:eastAsia="en-US"/>
              </w:rPr>
              <w:t>Updates to RRCReconfiguration-NR-DC in Table 4.8.1-1CA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342742"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A56DE8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213AC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D9ABF4"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A6958C" w14:textId="77777777" w:rsidR="00D4531E" w:rsidRPr="00DD6CFB" w:rsidRDefault="00D4531E" w:rsidP="00DD6CFB">
            <w:pPr>
              <w:pStyle w:val="TAL"/>
              <w:rPr>
                <w:sz w:val="16"/>
                <w:szCs w:val="16"/>
                <w:lang w:eastAsia="en-US"/>
              </w:rPr>
            </w:pPr>
            <w:r w:rsidRPr="00DD6CFB">
              <w:rPr>
                <w:sz w:val="16"/>
                <w:szCs w:val="16"/>
                <w:lang w:eastAsia="en-US"/>
              </w:rPr>
              <w:t>R5-205403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C3D088" w14:textId="77777777" w:rsidR="00D4531E" w:rsidRPr="00DD6CFB" w:rsidRDefault="00D4531E" w:rsidP="00DD6CFB">
            <w:pPr>
              <w:pStyle w:val="TAL"/>
              <w:rPr>
                <w:sz w:val="16"/>
                <w:szCs w:val="16"/>
                <w:lang w:eastAsia="en-US"/>
              </w:rPr>
            </w:pPr>
            <w:r w:rsidRPr="00DD6CFB">
              <w:rPr>
                <w:sz w:val="16"/>
                <w:szCs w:val="16"/>
                <w:lang w:eastAsia="en-US"/>
              </w:rPr>
              <w:t>1554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23E5D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3573C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A83B45" w14:textId="77777777" w:rsidR="00D4531E" w:rsidRPr="00DD6CFB" w:rsidRDefault="00D4531E" w:rsidP="00DD6CFB">
            <w:pPr>
              <w:pStyle w:val="TAL"/>
              <w:rPr>
                <w:sz w:val="16"/>
                <w:szCs w:val="16"/>
                <w:lang w:eastAsia="en-US"/>
              </w:rPr>
            </w:pPr>
            <w:r w:rsidRPr="00DD6CFB">
              <w:rPr>
                <w:sz w:val="16"/>
                <w:szCs w:val="16"/>
                <w:lang w:eastAsia="en-US"/>
              </w:rPr>
              <w:t>Addition of PC5 RRC messages for sidelink communication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F6779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6B75BE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A3D8DA"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5C30E0B"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6FE9697" w14:textId="77777777" w:rsidR="00D4531E" w:rsidRPr="00DD6CFB" w:rsidRDefault="00D4531E" w:rsidP="00DD6CFB">
            <w:pPr>
              <w:pStyle w:val="TAL"/>
              <w:rPr>
                <w:sz w:val="16"/>
                <w:szCs w:val="16"/>
                <w:lang w:eastAsia="en-US"/>
              </w:rPr>
            </w:pPr>
            <w:r w:rsidRPr="00DD6CFB">
              <w:rPr>
                <w:sz w:val="16"/>
                <w:szCs w:val="16"/>
                <w:lang w:eastAsia="en-US"/>
              </w:rPr>
              <w:t>R5-205404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E3C31E" w14:textId="77777777" w:rsidR="00D4531E" w:rsidRPr="00DD6CFB" w:rsidRDefault="00D4531E" w:rsidP="00DD6CFB">
            <w:pPr>
              <w:pStyle w:val="TAL"/>
              <w:rPr>
                <w:sz w:val="16"/>
                <w:szCs w:val="16"/>
                <w:lang w:eastAsia="en-US"/>
              </w:rPr>
            </w:pPr>
            <w:r w:rsidRPr="00DD6CFB">
              <w:rPr>
                <w:sz w:val="16"/>
                <w:szCs w:val="16"/>
                <w:lang w:eastAsia="en-US"/>
              </w:rPr>
              <w:t>1555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C152C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927AE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8105F8" w14:textId="77777777" w:rsidR="00D4531E" w:rsidRPr="00DD6CFB" w:rsidRDefault="00D4531E" w:rsidP="00DD6CFB">
            <w:pPr>
              <w:pStyle w:val="TAL"/>
              <w:rPr>
                <w:sz w:val="16"/>
                <w:szCs w:val="16"/>
                <w:lang w:eastAsia="en-US"/>
              </w:rPr>
            </w:pPr>
            <w:r w:rsidRPr="00DD6CFB">
              <w:rPr>
                <w:sz w:val="16"/>
                <w:szCs w:val="16"/>
                <w:lang w:eastAsia="en-US"/>
              </w:rPr>
              <w:t>Addition of sidelink IEs for Uu RRC and PC5 RRC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CEDB14"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6F4E04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34D1A90"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00CCE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9C14B14" w14:textId="77777777" w:rsidR="00D4531E" w:rsidRPr="00DD6CFB" w:rsidRDefault="00D4531E" w:rsidP="00DD6CFB">
            <w:pPr>
              <w:pStyle w:val="TAL"/>
              <w:rPr>
                <w:sz w:val="16"/>
                <w:szCs w:val="16"/>
                <w:lang w:eastAsia="en-US"/>
              </w:rPr>
            </w:pPr>
            <w:r w:rsidRPr="00DD6CFB">
              <w:rPr>
                <w:sz w:val="16"/>
                <w:szCs w:val="16"/>
                <w:lang w:eastAsia="en-US"/>
              </w:rPr>
              <w:t>R5-205532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6A0899" w14:textId="77777777" w:rsidR="00D4531E" w:rsidRPr="00DD6CFB" w:rsidRDefault="00D4531E" w:rsidP="00DD6CFB">
            <w:pPr>
              <w:pStyle w:val="TAL"/>
              <w:rPr>
                <w:sz w:val="16"/>
                <w:szCs w:val="16"/>
                <w:lang w:eastAsia="en-US"/>
              </w:rPr>
            </w:pPr>
            <w:r w:rsidRPr="00DD6CFB">
              <w:rPr>
                <w:sz w:val="16"/>
                <w:szCs w:val="16"/>
                <w:lang w:eastAsia="en-US"/>
              </w:rPr>
              <w:t>1573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D8904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22C9B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A0F227" w14:textId="77777777" w:rsidR="00D4531E" w:rsidRPr="00DD6CFB" w:rsidRDefault="00D4531E" w:rsidP="00DD6CFB">
            <w:pPr>
              <w:pStyle w:val="TAL"/>
              <w:rPr>
                <w:sz w:val="16"/>
                <w:szCs w:val="16"/>
                <w:lang w:eastAsia="en-US"/>
              </w:rPr>
            </w:pPr>
            <w:r w:rsidRPr="00DD6CFB">
              <w:rPr>
                <w:sz w:val="16"/>
                <w:szCs w:val="16"/>
                <w:lang w:eastAsia="en-US"/>
              </w:rPr>
              <w:t>Clarifications to Annex C and CORESET1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76B46F"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C9AE65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4E3CAC"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7A63A1"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4D0CD4" w14:textId="77777777" w:rsidR="00D4531E" w:rsidRPr="00DD6CFB" w:rsidRDefault="00D4531E" w:rsidP="00DD6CFB">
            <w:pPr>
              <w:pStyle w:val="TAL"/>
              <w:rPr>
                <w:sz w:val="16"/>
                <w:szCs w:val="16"/>
                <w:lang w:eastAsia="en-US"/>
              </w:rPr>
            </w:pPr>
            <w:r w:rsidRPr="00DD6CFB">
              <w:rPr>
                <w:sz w:val="16"/>
                <w:szCs w:val="16"/>
                <w:lang w:eastAsia="en-US"/>
              </w:rPr>
              <w:t>R5-205661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F1E5E0" w14:textId="77777777" w:rsidR="00D4531E" w:rsidRPr="00DD6CFB" w:rsidRDefault="00D4531E" w:rsidP="00DD6CFB">
            <w:pPr>
              <w:pStyle w:val="TAL"/>
              <w:rPr>
                <w:sz w:val="16"/>
                <w:szCs w:val="16"/>
                <w:lang w:eastAsia="en-US"/>
              </w:rPr>
            </w:pPr>
            <w:r w:rsidRPr="00DD6CFB">
              <w:rPr>
                <w:sz w:val="16"/>
                <w:szCs w:val="16"/>
                <w:lang w:eastAsia="en-US"/>
              </w:rPr>
              <w:t>1580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0C997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67607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EB811B" w14:textId="77777777" w:rsidR="00D4531E" w:rsidRPr="00DD6CFB" w:rsidRDefault="00D4531E" w:rsidP="00DD6CFB">
            <w:pPr>
              <w:pStyle w:val="TAL"/>
              <w:rPr>
                <w:sz w:val="16"/>
                <w:szCs w:val="16"/>
                <w:lang w:eastAsia="en-US"/>
              </w:rPr>
            </w:pPr>
            <w:r w:rsidRPr="00DD6CFB">
              <w:rPr>
                <w:sz w:val="16"/>
                <w:szCs w:val="16"/>
                <w:lang w:eastAsia="en-US"/>
              </w:rPr>
              <w:t>Update of Annex C on calculating test frequencies for RRM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C4A92D"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086DE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827B9A"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CCBC68"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64A630" w14:textId="77777777" w:rsidR="00D4531E" w:rsidRPr="00DD6CFB" w:rsidRDefault="00D4531E" w:rsidP="00DD6CFB">
            <w:pPr>
              <w:pStyle w:val="TAL"/>
              <w:rPr>
                <w:sz w:val="16"/>
                <w:szCs w:val="16"/>
                <w:lang w:eastAsia="en-US"/>
              </w:rPr>
            </w:pPr>
            <w:r w:rsidRPr="00DD6CFB">
              <w:rPr>
                <w:sz w:val="16"/>
                <w:szCs w:val="16"/>
                <w:lang w:eastAsia="en-US"/>
              </w:rPr>
              <w:t>R5-205701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48796D" w14:textId="77777777" w:rsidR="00D4531E" w:rsidRPr="00DD6CFB" w:rsidRDefault="00D4531E" w:rsidP="00DD6CFB">
            <w:pPr>
              <w:pStyle w:val="TAL"/>
              <w:rPr>
                <w:sz w:val="16"/>
                <w:szCs w:val="16"/>
                <w:lang w:eastAsia="en-US"/>
              </w:rPr>
            </w:pPr>
            <w:r w:rsidRPr="00DD6CFB">
              <w:rPr>
                <w:sz w:val="16"/>
                <w:szCs w:val="16"/>
                <w:lang w:eastAsia="en-US"/>
              </w:rPr>
              <w:t>1588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66F2F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483B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BDD8FA" w14:textId="77777777" w:rsidR="00D4531E" w:rsidRPr="00DD6CFB" w:rsidRDefault="00D4531E" w:rsidP="00DD6CFB">
            <w:pPr>
              <w:pStyle w:val="TAL"/>
              <w:rPr>
                <w:sz w:val="16"/>
                <w:szCs w:val="16"/>
                <w:lang w:eastAsia="en-US"/>
              </w:rPr>
            </w:pPr>
            <w:r w:rsidRPr="00DD6CFB">
              <w:rPr>
                <w:sz w:val="16"/>
                <w:szCs w:val="16"/>
                <w:lang w:eastAsia="en-US"/>
              </w:rPr>
              <w:t>Update RF test channel bandwidths for n14 and n30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39ABF5"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0B1BF9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167285"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34111D"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81533C" w14:textId="77777777" w:rsidR="00D4531E" w:rsidRPr="00DD6CFB" w:rsidRDefault="00D4531E" w:rsidP="00DD6CFB">
            <w:pPr>
              <w:pStyle w:val="TAL"/>
              <w:rPr>
                <w:sz w:val="16"/>
                <w:szCs w:val="16"/>
                <w:lang w:eastAsia="en-US"/>
              </w:rPr>
            </w:pPr>
            <w:r w:rsidRPr="00DD6CFB">
              <w:rPr>
                <w:sz w:val="16"/>
                <w:szCs w:val="16"/>
                <w:lang w:eastAsia="en-US"/>
              </w:rPr>
              <w:t>R5-205725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630C7F" w14:textId="77777777" w:rsidR="00D4531E" w:rsidRPr="00DD6CFB" w:rsidRDefault="00D4531E" w:rsidP="00DD6CFB">
            <w:pPr>
              <w:pStyle w:val="TAL"/>
              <w:rPr>
                <w:sz w:val="16"/>
                <w:szCs w:val="16"/>
                <w:lang w:eastAsia="en-US"/>
              </w:rPr>
            </w:pPr>
            <w:r w:rsidRPr="00DD6CFB">
              <w:rPr>
                <w:sz w:val="16"/>
                <w:szCs w:val="16"/>
                <w:lang w:eastAsia="en-US"/>
              </w:rPr>
              <w:t>1594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E34CF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0C57A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8A824C" w14:textId="77777777" w:rsidR="00D4531E" w:rsidRPr="00DD6CFB" w:rsidRDefault="00D4531E" w:rsidP="00DD6CFB">
            <w:pPr>
              <w:pStyle w:val="TAL"/>
              <w:rPr>
                <w:sz w:val="16"/>
                <w:szCs w:val="16"/>
                <w:lang w:eastAsia="en-US"/>
              </w:rPr>
            </w:pPr>
            <w:r w:rsidRPr="00DD6CFB">
              <w:rPr>
                <w:sz w:val="16"/>
                <w:szCs w:val="16"/>
                <w:lang w:eastAsia="en-US"/>
              </w:rPr>
              <w:t>Correction to test channel bandwidth for NR band n40 and n50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B56A0A"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258642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1032B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77548D"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F3818A" w14:textId="77777777" w:rsidR="00D4531E" w:rsidRPr="00DD6CFB" w:rsidRDefault="00D4531E" w:rsidP="00DD6CFB">
            <w:pPr>
              <w:pStyle w:val="TAL"/>
              <w:rPr>
                <w:sz w:val="16"/>
                <w:szCs w:val="16"/>
                <w:lang w:eastAsia="en-US"/>
              </w:rPr>
            </w:pPr>
            <w:r w:rsidRPr="00DD6CFB">
              <w:rPr>
                <w:sz w:val="16"/>
                <w:szCs w:val="16"/>
                <w:lang w:eastAsia="en-US"/>
              </w:rPr>
              <w:t>R5-205728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BD3637" w14:textId="77777777" w:rsidR="00D4531E" w:rsidRPr="00DD6CFB" w:rsidRDefault="00D4531E" w:rsidP="00DD6CFB">
            <w:pPr>
              <w:pStyle w:val="TAL"/>
              <w:rPr>
                <w:sz w:val="16"/>
                <w:szCs w:val="16"/>
                <w:lang w:eastAsia="en-US"/>
              </w:rPr>
            </w:pPr>
            <w:r w:rsidRPr="00DD6CFB">
              <w:rPr>
                <w:sz w:val="16"/>
                <w:szCs w:val="16"/>
                <w:lang w:eastAsia="en-US"/>
              </w:rPr>
              <w:t>1597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D5C6D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9A49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6CB63C" w14:textId="77777777" w:rsidR="00D4531E" w:rsidRPr="00DD6CFB" w:rsidRDefault="00D4531E" w:rsidP="00DD6CFB">
            <w:pPr>
              <w:pStyle w:val="TAL"/>
              <w:rPr>
                <w:sz w:val="16"/>
                <w:szCs w:val="16"/>
                <w:lang w:eastAsia="en-US"/>
              </w:rPr>
            </w:pPr>
            <w:r w:rsidRPr="00DD6CFB">
              <w:rPr>
                <w:sz w:val="16"/>
                <w:szCs w:val="16"/>
                <w:lang w:eastAsia="en-US"/>
              </w:rPr>
              <w:t>Adding test frequencies for CA_n78B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97F32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E5F0AA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071A76"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8F0918"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5CAAAC" w14:textId="77777777" w:rsidR="00D4531E" w:rsidRPr="00DD6CFB" w:rsidRDefault="00D4531E" w:rsidP="00DD6CFB">
            <w:pPr>
              <w:pStyle w:val="TAL"/>
              <w:rPr>
                <w:sz w:val="16"/>
                <w:szCs w:val="16"/>
                <w:lang w:eastAsia="en-US"/>
              </w:rPr>
            </w:pPr>
            <w:r w:rsidRPr="00DD6CFB">
              <w:rPr>
                <w:sz w:val="16"/>
                <w:szCs w:val="16"/>
                <w:lang w:eastAsia="en-US"/>
              </w:rPr>
              <w:t>R5-205771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0C50DE" w14:textId="77777777" w:rsidR="00D4531E" w:rsidRPr="00DD6CFB" w:rsidRDefault="00D4531E" w:rsidP="00DD6CFB">
            <w:pPr>
              <w:pStyle w:val="TAL"/>
              <w:rPr>
                <w:sz w:val="16"/>
                <w:szCs w:val="16"/>
                <w:lang w:eastAsia="en-US"/>
              </w:rPr>
            </w:pPr>
            <w:r w:rsidRPr="00DD6CFB">
              <w:rPr>
                <w:sz w:val="16"/>
                <w:szCs w:val="16"/>
                <w:lang w:eastAsia="en-US"/>
              </w:rPr>
              <w:t>1602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8719F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FBA68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2FFFFA" w14:textId="77777777" w:rsidR="00D4531E" w:rsidRPr="00DD6CFB" w:rsidRDefault="00D4531E" w:rsidP="00DD6CFB">
            <w:pPr>
              <w:pStyle w:val="TAL"/>
              <w:rPr>
                <w:sz w:val="16"/>
                <w:szCs w:val="16"/>
                <w:lang w:eastAsia="en-US"/>
              </w:rPr>
            </w:pPr>
            <w:r w:rsidRPr="00DD6CFB">
              <w:rPr>
                <w:sz w:val="16"/>
                <w:szCs w:val="16"/>
                <w:lang w:eastAsia="en-US"/>
              </w:rPr>
              <w:t>Addition of test frequencies for a few Rel-16 EN-DC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7BF47C"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8F1509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282E5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877823"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187BBA" w14:textId="77777777" w:rsidR="00D4531E" w:rsidRPr="00DD6CFB" w:rsidRDefault="00D4531E" w:rsidP="00DD6CFB">
            <w:pPr>
              <w:pStyle w:val="TAL"/>
              <w:rPr>
                <w:sz w:val="16"/>
                <w:szCs w:val="16"/>
                <w:lang w:eastAsia="en-US"/>
              </w:rPr>
            </w:pPr>
            <w:r w:rsidRPr="00DD6CFB">
              <w:rPr>
                <w:sz w:val="16"/>
                <w:szCs w:val="16"/>
                <w:lang w:eastAsia="en-US"/>
              </w:rPr>
              <w:t>R5-205832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4F846E" w14:textId="77777777" w:rsidR="00D4531E" w:rsidRPr="00DD6CFB" w:rsidRDefault="00D4531E" w:rsidP="00DD6CFB">
            <w:pPr>
              <w:pStyle w:val="TAL"/>
              <w:rPr>
                <w:sz w:val="16"/>
                <w:szCs w:val="16"/>
                <w:lang w:eastAsia="en-US"/>
              </w:rPr>
            </w:pPr>
            <w:r w:rsidRPr="00DD6CFB">
              <w:rPr>
                <w:sz w:val="16"/>
                <w:szCs w:val="16"/>
                <w:lang w:eastAsia="en-US"/>
              </w:rPr>
              <w:t>1603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98658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7B9F4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9AE361" w14:textId="77777777" w:rsidR="00D4531E" w:rsidRPr="00DD6CFB" w:rsidRDefault="00D4531E" w:rsidP="00DD6CFB">
            <w:pPr>
              <w:pStyle w:val="TAL"/>
              <w:rPr>
                <w:sz w:val="16"/>
                <w:szCs w:val="16"/>
                <w:lang w:eastAsia="en-US"/>
              </w:rPr>
            </w:pPr>
            <w:r w:rsidRPr="00DD6CFB">
              <w:rPr>
                <w:sz w:val="16"/>
                <w:szCs w:val="16"/>
                <w:lang w:eastAsia="en-US"/>
              </w:rPr>
              <w:t>Connection diagrams for radiated RRM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11BFA0"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C209DE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AD872B"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27866A"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F5C6BD9" w14:textId="77777777" w:rsidR="00D4531E" w:rsidRPr="00DD6CFB" w:rsidRDefault="00D4531E" w:rsidP="00DD6CFB">
            <w:pPr>
              <w:pStyle w:val="TAL"/>
              <w:rPr>
                <w:sz w:val="16"/>
                <w:szCs w:val="16"/>
                <w:lang w:eastAsia="en-US"/>
              </w:rPr>
            </w:pPr>
            <w:r w:rsidRPr="00DD6CFB">
              <w:rPr>
                <w:sz w:val="16"/>
                <w:szCs w:val="16"/>
                <w:lang w:eastAsia="en-US"/>
              </w:rPr>
              <w:t>R5-205874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A2276A" w14:textId="77777777" w:rsidR="00D4531E" w:rsidRPr="00DD6CFB" w:rsidRDefault="00D4531E" w:rsidP="00DD6CFB">
            <w:pPr>
              <w:pStyle w:val="TAL"/>
              <w:rPr>
                <w:sz w:val="16"/>
                <w:szCs w:val="16"/>
                <w:lang w:eastAsia="en-US"/>
              </w:rPr>
            </w:pPr>
            <w:r w:rsidRPr="00DD6CFB">
              <w:rPr>
                <w:sz w:val="16"/>
                <w:szCs w:val="16"/>
                <w:lang w:eastAsia="en-US"/>
              </w:rPr>
              <w:t>1607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CF079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621B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C1C3BD" w14:textId="77777777" w:rsidR="00D4531E" w:rsidRPr="00DD6CFB" w:rsidRDefault="00D4531E" w:rsidP="00DD6CFB">
            <w:pPr>
              <w:pStyle w:val="TAL"/>
              <w:rPr>
                <w:sz w:val="16"/>
                <w:szCs w:val="16"/>
                <w:lang w:eastAsia="en-US"/>
              </w:rPr>
            </w:pPr>
            <w:r w:rsidRPr="00DD6CFB">
              <w:rPr>
                <w:sz w:val="16"/>
                <w:szCs w:val="16"/>
                <w:lang w:eastAsia="en-US"/>
              </w:rPr>
              <w:t>Correction of test frequency of CA_n41C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7EFF9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0E6C5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A564A35"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B69C24C"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4FBECA" w14:textId="77777777" w:rsidR="00D4531E" w:rsidRPr="00DD6CFB" w:rsidRDefault="00D4531E" w:rsidP="00DD6CFB">
            <w:pPr>
              <w:pStyle w:val="TAL"/>
              <w:rPr>
                <w:sz w:val="16"/>
                <w:szCs w:val="16"/>
                <w:lang w:eastAsia="en-US"/>
              </w:rPr>
            </w:pPr>
            <w:r w:rsidRPr="00DD6CFB">
              <w:rPr>
                <w:sz w:val="16"/>
                <w:szCs w:val="16"/>
                <w:lang w:eastAsia="en-US"/>
              </w:rPr>
              <w:t>R5-205875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573BC7" w14:textId="77777777" w:rsidR="00D4531E" w:rsidRPr="00DD6CFB" w:rsidRDefault="00D4531E" w:rsidP="00DD6CFB">
            <w:pPr>
              <w:pStyle w:val="TAL"/>
              <w:rPr>
                <w:sz w:val="16"/>
                <w:szCs w:val="16"/>
                <w:lang w:eastAsia="en-US"/>
              </w:rPr>
            </w:pPr>
            <w:r w:rsidRPr="00DD6CFB">
              <w:rPr>
                <w:sz w:val="16"/>
                <w:szCs w:val="16"/>
                <w:lang w:eastAsia="en-US"/>
              </w:rPr>
              <w:t>1608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9D067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0D5CB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AACAE5" w14:textId="77777777" w:rsidR="00D4531E" w:rsidRPr="00DD6CFB" w:rsidRDefault="00D4531E" w:rsidP="00DD6CFB">
            <w:pPr>
              <w:pStyle w:val="TAL"/>
              <w:rPr>
                <w:sz w:val="16"/>
                <w:szCs w:val="16"/>
                <w:lang w:eastAsia="en-US"/>
              </w:rPr>
            </w:pPr>
            <w:r w:rsidRPr="00DD6CFB">
              <w:rPr>
                <w:sz w:val="16"/>
                <w:szCs w:val="16"/>
                <w:lang w:eastAsia="en-US"/>
              </w:rPr>
              <w:t>Correction of test frequency of CA_n66B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369B0A"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232D31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2F89CA"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C5B28C"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D5F661F" w14:textId="77777777" w:rsidR="00D4531E" w:rsidRPr="00DD6CFB" w:rsidRDefault="00D4531E" w:rsidP="00DD6CFB">
            <w:pPr>
              <w:pStyle w:val="TAL"/>
              <w:rPr>
                <w:sz w:val="16"/>
                <w:szCs w:val="16"/>
                <w:lang w:eastAsia="en-US"/>
              </w:rPr>
            </w:pPr>
            <w:r w:rsidRPr="00DD6CFB">
              <w:rPr>
                <w:sz w:val="16"/>
                <w:szCs w:val="16"/>
                <w:lang w:eastAsia="en-US"/>
              </w:rPr>
              <w:t>R5-205881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DDA381" w14:textId="77777777" w:rsidR="00D4531E" w:rsidRPr="00DD6CFB" w:rsidRDefault="00D4531E" w:rsidP="00DD6CFB">
            <w:pPr>
              <w:pStyle w:val="TAL"/>
              <w:rPr>
                <w:sz w:val="16"/>
                <w:szCs w:val="16"/>
                <w:lang w:eastAsia="en-US"/>
              </w:rPr>
            </w:pPr>
            <w:r w:rsidRPr="00DD6CFB">
              <w:rPr>
                <w:sz w:val="16"/>
                <w:szCs w:val="16"/>
                <w:lang w:eastAsia="en-US"/>
              </w:rPr>
              <w:t>1610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D6697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98359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4CF9BD" w14:textId="77777777" w:rsidR="00D4531E" w:rsidRPr="00DD6CFB" w:rsidRDefault="00D4531E" w:rsidP="00DD6CFB">
            <w:pPr>
              <w:pStyle w:val="TAL"/>
              <w:rPr>
                <w:sz w:val="16"/>
                <w:szCs w:val="16"/>
                <w:lang w:eastAsia="en-US"/>
              </w:rPr>
            </w:pPr>
            <w:r w:rsidRPr="00DD6CFB">
              <w:rPr>
                <w:sz w:val="16"/>
                <w:szCs w:val="16"/>
                <w:lang w:eastAsia="en-US"/>
              </w:rPr>
              <w:t>Addition of test frequency for 40MHz of band n38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158241"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DF7929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D95DF7"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F6BE8B"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F8D753" w14:textId="77777777" w:rsidR="00D4531E" w:rsidRPr="00DD6CFB" w:rsidRDefault="00D4531E" w:rsidP="00DD6CFB">
            <w:pPr>
              <w:pStyle w:val="TAL"/>
              <w:rPr>
                <w:sz w:val="16"/>
                <w:szCs w:val="16"/>
                <w:lang w:eastAsia="en-US"/>
              </w:rPr>
            </w:pPr>
            <w:r w:rsidRPr="00DD6CFB">
              <w:rPr>
                <w:sz w:val="16"/>
                <w:szCs w:val="16"/>
                <w:lang w:eastAsia="en-US"/>
              </w:rPr>
              <w:t>R5-205926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697CAC" w14:textId="77777777" w:rsidR="00D4531E" w:rsidRPr="00DD6CFB" w:rsidRDefault="00D4531E" w:rsidP="00DD6CFB">
            <w:pPr>
              <w:pStyle w:val="TAL"/>
              <w:rPr>
                <w:sz w:val="16"/>
                <w:szCs w:val="16"/>
                <w:lang w:eastAsia="en-US"/>
              </w:rPr>
            </w:pPr>
            <w:r w:rsidRPr="00DD6CFB">
              <w:rPr>
                <w:sz w:val="16"/>
                <w:szCs w:val="16"/>
                <w:lang w:eastAsia="en-US"/>
              </w:rPr>
              <w:t>1612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E08D1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9113C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AFA4A2" w14:textId="77777777" w:rsidR="00D4531E" w:rsidRPr="00DD6CFB" w:rsidRDefault="00D4531E" w:rsidP="00DD6CFB">
            <w:pPr>
              <w:pStyle w:val="TAL"/>
              <w:rPr>
                <w:sz w:val="16"/>
                <w:szCs w:val="16"/>
                <w:lang w:eastAsia="en-US"/>
              </w:rPr>
            </w:pPr>
            <w:r w:rsidRPr="00DD6CFB">
              <w:rPr>
                <w:sz w:val="16"/>
                <w:szCs w:val="16"/>
                <w:lang w:eastAsia="en-US"/>
              </w:rPr>
              <w:t>Correction to nrofRBs IE for CSI-FrequencyOccupation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4BCCAC"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37BAC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BF75DB"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194BF2"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834048" w14:textId="77777777" w:rsidR="00D4531E" w:rsidRPr="00DD6CFB" w:rsidRDefault="00D4531E" w:rsidP="00DD6CFB">
            <w:pPr>
              <w:pStyle w:val="TAL"/>
              <w:rPr>
                <w:sz w:val="16"/>
                <w:szCs w:val="16"/>
                <w:lang w:eastAsia="en-US"/>
              </w:rPr>
            </w:pPr>
            <w:r w:rsidRPr="00DD6CFB">
              <w:rPr>
                <w:sz w:val="16"/>
                <w:szCs w:val="16"/>
                <w:lang w:eastAsia="en-US"/>
              </w:rPr>
              <w:t>R5-205932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45DAEF" w14:textId="77777777" w:rsidR="00D4531E" w:rsidRPr="00DD6CFB" w:rsidRDefault="00D4531E" w:rsidP="00DD6CFB">
            <w:pPr>
              <w:pStyle w:val="TAL"/>
              <w:rPr>
                <w:sz w:val="16"/>
                <w:szCs w:val="16"/>
                <w:lang w:eastAsia="en-US"/>
              </w:rPr>
            </w:pPr>
            <w:r w:rsidRPr="00DD6CFB">
              <w:rPr>
                <w:sz w:val="16"/>
                <w:szCs w:val="16"/>
                <w:lang w:eastAsia="en-US"/>
              </w:rPr>
              <w:t>1614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ECAEF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00C65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C4FF0C" w14:textId="77777777" w:rsidR="00D4531E" w:rsidRPr="00DD6CFB" w:rsidRDefault="00D4531E" w:rsidP="00DD6CFB">
            <w:pPr>
              <w:pStyle w:val="TAL"/>
              <w:rPr>
                <w:sz w:val="16"/>
                <w:szCs w:val="16"/>
                <w:lang w:eastAsia="en-US"/>
              </w:rPr>
            </w:pPr>
            <w:r w:rsidRPr="00DD6CFB">
              <w:rPr>
                <w:sz w:val="16"/>
                <w:szCs w:val="16"/>
                <w:lang w:eastAsia="en-US"/>
              </w:rPr>
              <w:t>Addition of IE configuration for ULFPTx to clause 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793F3C"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64501C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91A975"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1ED6A0"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1CB242" w14:textId="77777777" w:rsidR="00D4531E" w:rsidRPr="00DD6CFB" w:rsidRDefault="00D4531E" w:rsidP="00DD6CFB">
            <w:pPr>
              <w:pStyle w:val="TAL"/>
              <w:rPr>
                <w:sz w:val="16"/>
                <w:szCs w:val="16"/>
                <w:lang w:eastAsia="en-US"/>
              </w:rPr>
            </w:pPr>
            <w:r w:rsidRPr="00DD6CFB">
              <w:rPr>
                <w:sz w:val="16"/>
                <w:szCs w:val="16"/>
                <w:lang w:eastAsia="en-US"/>
              </w:rPr>
              <w:t>R5-205937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EF6AD0" w14:textId="77777777" w:rsidR="00D4531E" w:rsidRPr="00DD6CFB" w:rsidRDefault="00D4531E" w:rsidP="00DD6CFB">
            <w:pPr>
              <w:pStyle w:val="TAL"/>
              <w:rPr>
                <w:sz w:val="16"/>
                <w:szCs w:val="16"/>
                <w:lang w:eastAsia="en-US"/>
              </w:rPr>
            </w:pPr>
            <w:r w:rsidRPr="00DD6CFB">
              <w:rPr>
                <w:sz w:val="16"/>
                <w:szCs w:val="16"/>
                <w:lang w:eastAsia="en-US"/>
              </w:rPr>
              <w:t>1615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E1896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61E89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2512CB" w14:textId="77777777" w:rsidR="00D4531E" w:rsidRPr="00DD6CFB" w:rsidRDefault="00D4531E" w:rsidP="00DD6CFB">
            <w:pPr>
              <w:pStyle w:val="TAL"/>
              <w:rPr>
                <w:sz w:val="16"/>
                <w:szCs w:val="16"/>
                <w:lang w:eastAsia="en-US"/>
              </w:rPr>
            </w:pPr>
            <w:r w:rsidRPr="00DD6CFB">
              <w:rPr>
                <w:sz w:val="16"/>
                <w:szCs w:val="16"/>
                <w:lang w:eastAsia="en-US"/>
              </w:rPr>
              <w:t>Update of 4.9.12 Generic Test Procedure for IMS Emergency call establishment in 5GC without IMS emergency registration and editorials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4ECE17"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30EDD3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6101D5"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90357A"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B604EC8" w14:textId="77777777" w:rsidR="00D4531E" w:rsidRPr="00DD6CFB" w:rsidRDefault="00D4531E" w:rsidP="00DD6CFB">
            <w:pPr>
              <w:pStyle w:val="TAL"/>
              <w:rPr>
                <w:sz w:val="16"/>
                <w:szCs w:val="16"/>
                <w:lang w:eastAsia="en-US"/>
              </w:rPr>
            </w:pPr>
            <w:r w:rsidRPr="00DD6CFB">
              <w:rPr>
                <w:sz w:val="16"/>
                <w:szCs w:val="16"/>
                <w:lang w:eastAsia="en-US"/>
              </w:rPr>
              <w:t>R5-205939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BB10BF" w14:textId="77777777" w:rsidR="00D4531E" w:rsidRPr="00DD6CFB" w:rsidRDefault="00D4531E" w:rsidP="00DD6CFB">
            <w:pPr>
              <w:pStyle w:val="TAL"/>
              <w:rPr>
                <w:sz w:val="16"/>
                <w:szCs w:val="16"/>
                <w:lang w:eastAsia="en-US"/>
              </w:rPr>
            </w:pPr>
            <w:r w:rsidRPr="00DD6CFB">
              <w:rPr>
                <w:sz w:val="16"/>
                <w:szCs w:val="16"/>
                <w:lang w:eastAsia="en-US"/>
              </w:rPr>
              <w:t>1617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7E2AC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CFC4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A5EDCE" w14:textId="77777777" w:rsidR="00D4531E" w:rsidRPr="00DD6CFB" w:rsidRDefault="00D4531E" w:rsidP="00DD6CFB">
            <w:pPr>
              <w:pStyle w:val="TAL"/>
              <w:rPr>
                <w:sz w:val="16"/>
                <w:szCs w:val="16"/>
                <w:lang w:eastAsia="en-US"/>
              </w:rPr>
            </w:pPr>
            <w:r w:rsidRPr="00DD6CFB">
              <w:rPr>
                <w:sz w:val="16"/>
                <w:szCs w:val="16"/>
                <w:lang w:eastAsia="en-US"/>
              </w:rPr>
              <w:t>Update for Flexible PDU-PDN - Default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A0C76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850584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4A3BB0"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E09034"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08D662" w14:textId="77777777" w:rsidR="00D4531E" w:rsidRPr="00DD6CFB" w:rsidRDefault="00D4531E" w:rsidP="00DD6CFB">
            <w:pPr>
              <w:pStyle w:val="TAL"/>
              <w:rPr>
                <w:sz w:val="16"/>
                <w:szCs w:val="16"/>
                <w:lang w:eastAsia="en-US"/>
              </w:rPr>
            </w:pPr>
            <w:r w:rsidRPr="00DD6CFB">
              <w:rPr>
                <w:sz w:val="16"/>
                <w:szCs w:val="16"/>
                <w:lang w:eastAsia="en-US"/>
              </w:rPr>
              <w:t>R5-205940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154FFC" w14:textId="77777777" w:rsidR="00D4531E" w:rsidRPr="00DD6CFB" w:rsidRDefault="00D4531E" w:rsidP="00DD6CFB">
            <w:pPr>
              <w:pStyle w:val="TAL"/>
              <w:rPr>
                <w:sz w:val="16"/>
                <w:szCs w:val="16"/>
                <w:lang w:eastAsia="en-US"/>
              </w:rPr>
            </w:pPr>
            <w:r w:rsidRPr="00DD6CFB">
              <w:rPr>
                <w:sz w:val="16"/>
                <w:szCs w:val="16"/>
                <w:lang w:eastAsia="en-US"/>
              </w:rPr>
              <w:t>1618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AA3CF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F2392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869FEE" w14:textId="77777777" w:rsidR="00D4531E" w:rsidRPr="00DD6CFB" w:rsidRDefault="00D4531E" w:rsidP="00DD6CFB">
            <w:pPr>
              <w:pStyle w:val="TAL"/>
              <w:rPr>
                <w:sz w:val="16"/>
                <w:szCs w:val="16"/>
                <w:lang w:eastAsia="en-US"/>
              </w:rPr>
            </w:pPr>
            <w:r w:rsidRPr="00DD6CFB">
              <w:rPr>
                <w:sz w:val="16"/>
                <w:szCs w:val="16"/>
                <w:lang w:eastAsia="en-US"/>
              </w:rPr>
              <w:t>Update for Flexible PDU-PDN - DNN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B21806"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96712B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567752"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2C6272"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C9B190" w14:textId="77777777" w:rsidR="00D4531E" w:rsidRPr="00DD6CFB" w:rsidRDefault="00D4531E" w:rsidP="00DD6CFB">
            <w:pPr>
              <w:pStyle w:val="TAL"/>
              <w:rPr>
                <w:sz w:val="16"/>
                <w:szCs w:val="16"/>
                <w:lang w:eastAsia="en-US"/>
              </w:rPr>
            </w:pPr>
            <w:r w:rsidRPr="00DD6CFB">
              <w:rPr>
                <w:sz w:val="16"/>
                <w:szCs w:val="16"/>
                <w:lang w:eastAsia="en-US"/>
              </w:rPr>
              <w:t>R5-205997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ADCEB5" w14:textId="77777777" w:rsidR="00D4531E" w:rsidRPr="00DD6CFB" w:rsidRDefault="00D4531E" w:rsidP="00DD6CFB">
            <w:pPr>
              <w:pStyle w:val="TAL"/>
              <w:rPr>
                <w:sz w:val="16"/>
                <w:szCs w:val="16"/>
                <w:lang w:eastAsia="en-US"/>
              </w:rPr>
            </w:pPr>
            <w:r w:rsidRPr="00DD6CFB">
              <w:rPr>
                <w:sz w:val="16"/>
                <w:szCs w:val="16"/>
                <w:lang w:eastAsia="en-US"/>
              </w:rPr>
              <w:t>1621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DFD71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4B3EF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BB2048"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D25DD8"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666F43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44E771"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6FBD67"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C21314" w14:textId="77777777" w:rsidR="00D4531E" w:rsidRPr="00DD6CFB" w:rsidRDefault="00D4531E" w:rsidP="00DD6CFB">
            <w:pPr>
              <w:pStyle w:val="TAL"/>
              <w:rPr>
                <w:sz w:val="16"/>
                <w:szCs w:val="16"/>
                <w:lang w:eastAsia="en-US"/>
              </w:rPr>
            </w:pPr>
            <w:r w:rsidRPr="00DD6CFB">
              <w:rPr>
                <w:sz w:val="16"/>
                <w:szCs w:val="16"/>
                <w:lang w:eastAsia="en-US"/>
              </w:rPr>
              <w:t>R5-205998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62A701" w14:textId="77777777" w:rsidR="00D4531E" w:rsidRPr="00DD6CFB" w:rsidRDefault="00D4531E" w:rsidP="00DD6CFB">
            <w:pPr>
              <w:pStyle w:val="TAL"/>
              <w:rPr>
                <w:sz w:val="16"/>
                <w:szCs w:val="16"/>
                <w:lang w:eastAsia="en-US"/>
              </w:rPr>
            </w:pPr>
            <w:r w:rsidRPr="00DD6CFB">
              <w:rPr>
                <w:sz w:val="16"/>
                <w:szCs w:val="16"/>
                <w:lang w:eastAsia="en-US"/>
              </w:rPr>
              <w:t>1622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ADA8C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31BFB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942034" w14:textId="77777777" w:rsidR="00D4531E" w:rsidRPr="00DD6CFB" w:rsidRDefault="00D4531E" w:rsidP="00DD6CFB">
            <w:pPr>
              <w:pStyle w:val="TAL"/>
              <w:rPr>
                <w:sz w:val="16"/>
                <w:szCs w:val="16"/>
                <w:lang w:eastAsia="en-US"/>
              </w:rPr>
            </w:pPr>
            <w:r w:rsidRPr="00DD6CFB">
              <w:rPr>
                <w:sz w:val="16"/>
                <w:szCs w:val="16"/>
                <w:lang w:eastAsia="en-US"/>
              </w:rPr>
              <w:t>Editorial correction to NR-DC test frequency clause 4.3.1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A42D33"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14DD09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B3B109"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9B4B96"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AF7E7F" w14:textId="77777777" w:rsidR="00D4531E" w:rsidRPr="00DD6CFB" w:rsidRDefault="00D4531E" w:rsidP="00DD6CFB">
            <w:pPr>
              <w:pStyle w:val="TAL"/>
              <w:rPr>
                <w:sz w:val="16"/>
                <w:szCs w:val="16"/>
                <w:lang w:eastAsia="en-US"/>
              </w:rPr>
            </w:pPr>
            <w:r w:rsidRPr="00DD6CFB">
              <w:rPr>
                <w:sz w:val="16"/>
                <w:szCs w:val="16"/>
                <w:lang w:eastAsia="en-US"/>
              </w:rPr>
              <w:t>R5-206002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94D981" w14:textId="77777777" w:rsidR="00D4531E" w:rsidRPr="00DD6CFB" w:rsidRDefault="00D4531E" w:rsidP="00DD6CFB">
            <w:pPr>
              <w:pStyle w:val="TAL"/>
              <w:rPr>
                <w:sz w:val="16"/>
                <w:szCs w:val="16"/>
                <w:lang w:eastAsia="en-US"/>
              </w:rPr>
            </w:pPr>
            <w:r w:rsidRPr="00DD6CFB">
              <w:rPr>
                <w:sz w:val="16"/>
                <w:szCs w:val="16"/>
                <w:lang w:eastAsia="en-US"/>
              </w:rPr>
              <w:t>1626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68FE0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E56BE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68E984" w14:textId="77777777" w:rsidR="00D4531E" w:rsidRPr="00DD6CFB" w:rsidRDefault="00D4531E" w:rsidP="00DD6CFB">
            <w:pPr>
              <w:pStyle w:val="TAL"/>
              <w:rPr>
                <w:sz w:val="16"/>
                <w:szCs w:val="16"/>
                <w:lang w:eastAsia="en-US"/>
              </w:rPr>
            </w:pPr>
            <w:r w:rsidRPr="00DD6CFB">
              <w:rPr>
                <w:sz w:val="16"/>
                <w:szCs w:val="16"/>
                <w:lang w:eastAsia="en-US"/>
              </w:rPr>
              <w:t>Correction of FR1 NR band test frequency tables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D31EB5"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FB702D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48B5C2"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719916"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0AB105" w14:textId="77777777" w:rsidR="00D4531E" w:rsidRPr="00DD6CFB" w:rsidRDefault="00D4531E" w:rsidP="00DD6CFB">
            <w:pPr>
              <w:pStyle w:val="TAL"/>
              <w:rPr>
                <w:sz w:val="16"/>
                <w:szCs w:val="16"/>
                <w:lang w:eastAsia="en-US"/>
              </w:rPr>
            </w:pPr>
            <w:r w:rsidRPr="00DD6CFB">
              <w:rPr>
                <w:sz w:val="16"/>
                <w:szCs w:val="16"/>
                <w:lang w:eastAsia="en-US"/>
              </w:rPr>
              <w:t>R5-206003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35BFFF" w14:textId="77777777" w:rsidR="00D4531E" w:rsidRPr="00DD6CFB" w:rsidRDefault="00D4531E" w:rsidP="00DD6CFB">
            <w:pPr>
              <w:pStyle w:val="TAL"/>
              <w:rPr>
                <w:sz w:val="16"/>
                <w:szCs w:val="16"/>
                <w:lang w:eastAsia="en-US"/>
              </w:rPr>
            </w:pPr>
            <w:r w:rsidRPr="00DD6CFB">
              <w:rPr>
                <w:sz w:val="16"/>
                <w:szCs w:val="16"/>
                <w:lang w:eastAsia="en-US"/>
              </w:rPr>
              <w:t>1627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134F6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DB3F3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145442" w14:textId="77777777" w:rsidR="00D4531E" w:rsidRPr="00DD6CFB" w:rsidRDefault="00D4531E" w:rsidP="00DD6CFB">
            <w:pPr>
              <w:pStyle w:val="TAL"/>
              <w:rPr>
                <w:sz w:val="16"/>
                <w:szCs w:val="16"/>
                <w:lang w:eastAsia="en-US"/>
              </w:rPr>
            </w:pPr>
            <w:r w:rsidRPr="00DD6CFB">
              <w:rPr>
                <w:sz w:val="16"/>
                <w:szCs w:val="16"/>
                <w:lang w:eastAsia="en-US"/>
              </w:rPr>
              <w:t>Correction of FR2 NR band test frequency tables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F11B73"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9BB380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F3BEF3"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F164DE"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B76466" w14:textId="77777777" w:rsidR="00D4531E" w:rsidRPr="00DD6CFB" w:rsidRDefault="00D4531E" w:rsidP="00DD6CFB">
            <w:pPr>
              <w:pStyle w:val="TAL"/>
              <w:rPr>
                <w:sz w:val="16"/>
                <w:szCs w:val="16"/>
                <w:lang w:eastAsia="en-US"/>
              </w:rPr>
            </w:pPr>
            <w:r w:rsidRPr="00DD6CFB">
              <w:rPr>
                <w:sz w:val="16"/>
                <w:szCs w:val="16"/>
                <w:lang w:eastAsia="en-US"/>
              </w:rPr>
              <w:t>R5-206004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938F65" w14:textId="77777777" w:rsidR="00D4531E" w:rsidRPr="00DD6CFB" w:rsidRDefault="00D4531E" w:rsidP="00DD6CFB">
            <w:pPr>
              <w:pStyle w:val="TAL"/>
              <w:rPr>
                <w:sz w:val="16"/>
                <w:szCs w:val="16"/>
                <w:lang w:eastAsia="en-US"/>
              </w:rPr>
            </w:pPr>
            <w:r w:rsidRPr="00DD6CFB">
              <w:rPr>
                <w:sz w:val="16"/>
                <w:szCs w:val="16"/>
                <w:lang w:eastAsia="en-US"/>
              </w:rPr>
              <w:t>1628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F0F6B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35F9A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B7BC29" w14:textId="77777777" w:rsidR="00D4531E" w:rsidRPr="00DD6CFB" w:rsidRDefault="00D4531E" w:rsidP="00DD6CFB">
            <w:pPr>
              <w:pStyle w:val="TAL"/>
              <w:rPr>
                <w:sz w:val="16"/>
                <w:szCs w:val="16"/>
                <w:lang w:eastAsia="en-US"/>
              </w:rPr>
            </w:pPr>
            <w:r w:rsidRPr="00DD6CFB">
              <w:rPr>
                <w:sz w:val="16"/>
                <w:szCs w:val="16"/>
                <w:lang w:eastAsia="en-US"/>
              </w:rPr>
              <w:t>Change of default SCS for NR CA test frequencies for FR2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A3CCC"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9761E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6116D1"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B54B8E"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207BB3" w14:textId="77777777" w:rsidR="00D4531E" w:rsidRPr="00DD6CFB" w:rsidRDefault="00D4531E" w:rsidP="00DD6CFB">
            <w:pPr>
              <w:pStyle w:val="TAL"/>
              <w:rPr>
                <w:sz w:val="16"/>
                <w:szCs w:val="16"/>
                <w:lang w:eastAsia="en-US"/>
              </w:rPr>
            </w:pPr>
            <w:r w:rsidRPr="00DD6CFB">
              <w:rPr>
                <w:sz w:val="16"/>
                <w:szCs w:val="16"/>
                <w:lang w:eastAsia="en-US"/>
              </w:rPr>
              <w:t>R5-206008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365844" w14:textId="77777777" w:rsidR="00D4531E" w:rsidRPr="00DD6CFB" w:rsidRDefault="00D4531E" w:rsidP="00DD6CFB">
            <w:pPr>
              <w:pStyle w:val="TAL"/>
              <w:rPr>
                <w:sz w:val="16"/>
                <w:szCs w:val="16"/>
                <w:lang w:eastAsia="en-US"/>
              </w:rPr>
            </w:pPr>
            <w:r w:rsidRPr="00DD6CFB">
              <w:rPr>
                <w:sz w:val="16"/>
                <w:szCs w:val="16"/>
                <w:lang w:eastAsia="en-US"/>
              </w:rPr>
              <w:t>1632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E52B8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C3B99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32CF2" w14:textId="77777777" w:rsidR="00D4531E" w:rsidRPr="00DD6CFB" w:rsidRDefault="00D4531E" w:rsidP="00DD6CFB">
            <w:pPr>
              <w:pStyle w:val="TAL"/>
              <w:rPr>
                <w:sz w:val="16"/>
                <w:szCs w:val="16"/>
                <w:lang w:eastAsia="en-US"/>
              </w:rPr>
            </w:pPr>
            <w:r w:rsidRPr="00DD6CFB">
              <w:rPr>
                <w:sz w:val="16"/>
                <w:szCs w:val="16"/>
                <w:lang w:eastAsia="en-US"/>
              </w:rPr>
              <w:t>Editorial correction to NR CA test frequencies for FR1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D01303"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087973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7A0841"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9B521F"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AA450F" w14:textId="77777777" w:rsidR="00D4531E" w:rsidRPr="00DD6CFB" w:rsidRDefault="00D4531E" w:rsidP="00DD6CFB">
            <w:pPr>
              <w:pStyle w:val="TAL"/>
              <w:rPr>
                <w:sz w:val="16"/>
                <w:szCs w:val="16"/>
                <w:lang w:eastAsia="en-US"/>
              </w:rPr>
            </w:pPr>
            <w:r w:rsidRPr="00DD6CFB">
              <w:rPr>
                <w:sz w:val="16"/>
                <w:szCs w:val="16"/>
                <w:lang w:eastAsia="en-US"/>
              </w:rPr>
              <w:t>R5-206019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28031A" w14:textId="77777777" w:rsidR="00D4531E" w:rsidRPr="00DD6CFB" w:rsidRDefault="00D4531E" w:rsidP="00DD6CFB">
            <w:pPr>
              <w:pStyle w:val="TAL"/>
              <w:rPr>
                <w:sz w:val="16"/>
                <w:szCs w:val="16"/>
                <w:lang w:eastAsia="en-US"/>
              </w:rPr>
            </w:pPr>
            <w:r w:rsidRPr="00DD6CFB">
              <w:rPr>
                <w:sz w:val="16"/>
                <w:szCs w:val="16"/>
                <w:lang w:eastAsia="en-US"/>
              </w:rPr>
              <w:t>1637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0BCE3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F20E2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160527" w14:textId="77777777" w:rsidR="00D4531E" w:rsidRPr="00DD6CFB" w:rsidRDefault="00D4531E" w:rsidP="00DD6CFB">
            <w:pPr>
              <w:pStyle w:val="TAL"/>
              <w:rPr>
                <w:sz w:val="16"/>
                <w:szCs w:val="16"/>
                <w:lang w:eastAsia="en-US"/>
              </w:rPr>
            </w:pPr>
            <w:r w:rsidRPr="00DD6CFB">
              <w:rPr>
                <w:sz w:val="16"/>
                <w:szCs w:val="16"/>
                <w:lang w:eastAsia="en-US"/>
              </w:rPr>
              <w:t>Correction of test frequencies for CA_n260 of intra-band non-contiguous 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D05CDF"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8F5434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C15918"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83E36F"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B8DA95" w14:textId="77777777" w:rsidR="00D4531E" w:rsidRPr="00DD6CFB" w:rsidRDefault="00D4531E" w:rsidP="00DD6CFB">
            <w:pPr>
              <w:pStyle w:val="TAL"/>
              <w:rPr>
                <w:sz w:val="16"/>
                <w:szCs w:val="16"/>
                <w:lang w:eastAsia="en-US"/>
              </w:rPr>
            </w:pPr>
            <w:r w:rsidRPr="00DD6CFB">
              <w:rPr>
                <w:sz w:val="16"/>
                <w:szCs w:val="16"/>
                <w:lang w:eastAsia="en-US"/>
              </w:rPr>
              <w:t>R5-206046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A68E5A" w14:textId="77777777" w:rsidR="00D4531E" w:rsidRPr="00DD6CFB" w:rsidRDefault="00D4531E" w:rsidP="00DD6CFB">
            <w:pPr>
              <w:pStyle w:val="TAL"/>
              <w:rPr>
                <w:sz w:val="16"/>
                <w:szCs w:val="16"/>
                <w:lang w:eastAsia="en-US"/>
              </w:rPr>
            </w:pPr>
            <w:r w:rsidRPr="00DD6CFB">
              <w:rPr>
                <w:sz w:val="16"/>
                <w:szCs w:val="16"/>
                <w:lang w:eastAsia="en-US"/>
              </w:rPr>
              <w:t>1642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AFCED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9FC8A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E19CBD" w14:textId="77777777" w:rsidR="00D4531E" w:rsidRPr="00DD6CFB" w:rsidRDefault="00D4531E" w:rsidP="00DD6CFB">
            <w:pPr>
              <w:pStyle w:val="TAL"/>
              <w:rPr>
                <w:sz w:val="16"/>
                <w:szCs w:val="16"/>
                <w:lang w:eastAsia="en-US"/>
              </w:rPr>
            </w:pPr>
            <w:r w:rsidRPr="00DD6CFB">
              <w:rPr>
                <w:sz w:val="16"/>
                <w:szCs w:val="16"/>
                <w:lang w:eastAsia="en-US"/>
              </w:rPr>
              <w:t>Clarify usage of SSB-Ids for RRM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46D20E"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3D6E66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2376C6"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9084BE"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411569" w14:textId="77777777" w:rsidR="00D4531E" w:rsidRPr="00DD6CFB" w:rsidRDefault="00D4531E" w:rsidP="00DD6CFB">
            <w:pPr>
              <w:pStyle w:val="TAL"/>
              <w:rPr>
                <w:sz w:val="16"/>
                <w:szCs w:val="16"/>
                <w:lang w:eastAsia="en-US"/>
              </w:rPr>
            </w:pPr>
            <w:r w:rsidRPr="00DD6CFB">
              <w:rPr>
                <w:sz w:val="16"/>
                <w:szCs w:val="16"/>
                <w:lang w:eastAsia="en-US"/>
              </w:rPr>
              <w:t>R5-206048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DF334F" w14:textId="77777777" w:rsidR="00D4531E" w:rsidRPr="00DD6CFB" w:rsidRDefault="00D4531E" w:rsidP="00DD6CFB">
            <w:pPr>
              <w:pStyle w:val="TAL"/>
              <w:rPr>
                <w:sz w:val="16"/>
                <w:szCs w:val="16"/>
                <w:lang w:eastAsia="en-US"/>
              </w:rPr>
            </w:pPr>
            <w:r w:rsidRPr="00DD6CFB">
              <w:rPr>
                <w:sz w:val="16"/>
                <w:szCs w:val="16"/>
                <w:lang w:eastAsia="en-US"/>
              </w:rPr>
              <w:t>1644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C0598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38802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99B476" w14:textId="77777777" w:rsidR="00D4531E" w:rsidRPr="00DD6CFB" w:rsidRDefault="00D4531E" w:rsidP="00DD6CFB">
            <w:pPr>
              <w:pStyle w:val="TAL"/>
              <w:rPr>
                <w:sz w:val="16"/>
                <w:szCs w:val="16"/>
                <w:lang w:eastAsia="en-US"/>
              </w:rPr>
            </w:pPr>
            <w:r w:rsidRPr="00DD6CFB">
              <w:rPr>
                <w:sz w:val="16"/>
                <w:szCs w:val="16"/>
                <w:lang w:eastAsia="en-US"/>
              </w:rPr>
              <w:t>Clarification on the conditions in DCI format 1_1 table for RRM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ACDE3F"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6CE9BB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513318"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21CC00"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9C0340" w14:textId="77777777" w:rsidR="00D4531E" w:rsidRPr="00DD6CFB" w:rsidRDefault="00D4531E" w:rsidP="00DD6CFB">
            <w:pPr>
              <w:pStyle w:val="TAL"/>
              <w:rPr>
                <w:sz w:val="16"/>
                <w:szCs w:val="16"/>
                <w:lang w:eastAsia="en-US"/>
              </w:rPr>
            </w:pPr>
            <w:r w:rsidRPr="00DD6CFB">
              <w:rPr>
                <w:sz w:val="16"/>
                <w:szCs w:val="16"/>
                <w:lang w:eastAsia="en-US"/>
              </w:rPr>
              <w:t>R5-206060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3593C7" w14:textId="77777777" w:rsidR="00D4531E" w:rsidRPr="00DD6CFB" w:rsidRDefault="00D4531E" w:rsidP="00DD6CFB">
            <w:pPr>
              <w:pStyle w:val="TAL"/>
              <w:rPr>
                <w:sz w:val="16"/>
                <w:szCs w:val="16"/>
                <w:lang w:eastAsia="en-US"/>
              </w:rPr>
            </w:pPr>
            <w:r w:rsidRPr="00DD6CFB">
              <w:rPr>
                <w:sz w:val="16"/>
                <w:szCs w:val="16"/>
                <w:lang w:eastAsia="en-US"/>
              </w:rPr>
              <w:t>1645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7317D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66E8E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00BBAE" w14:textId="77777777" w:rsidR="00D4531E" w:rsidRPr="00DD6CFB" w:rsidRDefault="00D4531E" w:rsidP="00DD6CFB">
            <w:pPr>
              <w:pStyle w:val="TAL"/>
              <w:rPr>
                <w:sz w:val="16"/>
                <w:szCs w:val="16"/>
                <w:lang w:eastAsia="en-US"/>
              </w:rPr>
            </w:pPr>
            <w:r w:rsidRPr="00DD6CFB">
              <w:rPr>
                <w:sz w:val="16"/>
                <w:szCs w:val="16"/>
                <w:lang w:eastAsia="en-US"/>
              </w:rPr>
              <w:t>Correction to 4.9.17 IMS MO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2CE80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7BF9FF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381ABC"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66900A"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B09F22" w14:textId="77777777" w:rsidR="00D4531E" w:rsidRPr="00DD6CFB" w:rsidRDefault="00D4531E" w:rsidP="00DD6CFB">
            <w:pPr>
              <w:pStyle w:val="TAL"/>
              <w:rPr>
                <w:sz w:val="16"/>
                <w:szCs w:val="16"/>
                <w:lang w:eastAsia="en-US"/>
              </w:rPr>
            </w:pPr>
            <w:r w:rsidRPr="00DD6CFB">
              <w:rPr>
                <w:sz w:val="16"/>
                <w:szCs w:val="16"/>
                <w:lang w:eastAsia="en-US"/>
              </w:rPr>
              <w:t>R5-206061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D5AA79" w14:textId="77777777" w:rsidR="00D4531E" w:rsidRPr="00DD6CFB" w:rsidRDefault="00D4531E" w:rsidP="00DD6CFB">
            <w:pPr>
              <w:pStyle w:val="TAL"/>
              <w:rPr>
                <w:sz w:val="16"/>
                <w:szCs w:val="16"/>
                <w:lang w:eastAsia="en-US"/>
              </w:rPr>
            </w:pPr>
            <w:r w:rsidRPr="00DD6CFB">
              <w:rPr>
                <w:sz w:val="16"/>
                <w:szCs w:val="16"/>
                <w:lang w:eastAsia="en-US"/>
              </w:rPr>
              <w:t>1646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F9DCF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9ED70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AD206F" w14:textId="77777777" w:rsidR="00D4531E" w:rsidRPr="00DD6CFB" w:rsidRDefault="00D4531E" w:rsidP="00DD6CFB">
            <w:pPr>
              <w:pStyle w:val="TAL"/>
              <w:rPr>
                <w:sz w:val="16"/>
                <w:szCs w:val="16"/>
                <w:lang w:eastAsia="en-US"/>
              </w:rPr>
            </w:pPr>
            <w:r w:rsidRPr="00DD6CFB">
              <w:rPr>
                <w:sz w:val="16"/>
                <w:szCs w:val="16"/>
                <w:lang w:eastAsia="en-US"/>
              </w:rPr>
              <w:t>Correction to 4.9.18 IMS MT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C20ED3"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862534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680B4F"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86D45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8C7375" w14:textId="77777777" w:rsidR="00D4531E" w:rsidRPr="00DD6CFB" w:rsidRDefault="00D4531E" w:rsidP="00DD6CFB">
            <w:pPr>
              <w:pStyle w:val="TAL"/>
              <w:rPr>
                <w:sz w:val="16"/>
                <w:szCs w:val="16"/>
                <w:lang w:eastAsia="en-US"/>
              </w:rPr>
            </w:pPr>
            <w:r w:rsidRPr="00DD6CFB">
              <w:rPr>
                <w:sz w:val="16"/>
                <w:szCs w:val="16"/>
                <w:lang w:eastAsia="en-US"/>
              </w:rPr>
              <w:t>R5-206065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361A49" w14:textId="77777777" w:rsidR="00D4531E" w:rsidRPr="00DD6CFB" w:rsidRDefault="00D4531E" w:rsidP="00DD6CFB">
            <w:pPr>
              <w:pStyle w:val="TAL"/>
              <w:rPr>
                <w:sz w:val="16"/>
                <w:szCs w:val="16"/>
                <w:lang w:eastAsia="en-US"/>
              </w:rPr>
            </w:pPr>
            <w:r w:rsidRPr="00DD6CFB">
              <w:rPr>
                <w:sz w:val="16"/>
                <w:szCs w:val="16"/>
                <w:lang w:eastAsia="en-US"/>
              </w:rPr>
              <w:t>1650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9B20A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3FD6F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25D191" w14:textId="77777777" w:rsidR="00D4531E" w:rsidRPr="00DD6CFB" w:rsidRDefault="00D4531E" w:rsidP="00DD6CFB">
            <w:pPr>
              <w:pStyle w:val="TAL"/>
              <w:rPr>
                <w:sz w:val="16"/>
                <w:szCs w:val="16"/>
                <w:lang w:eastAsia="en-US"/>
              </w:rPr>
            </w:pPr>
            <w:r w:rsidRPr="00DD6CFB">
              <w:rPr>
                <w:sz w:val="16"/>
                <w:szCs w:val="16"/>
                <w:lang w:eastAsia="en-US"/>
              </w:rPr>
              <w:t>Alignment of Rel-16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E55E60"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DEFA59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21B2CA"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D4F414"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A4977A" w14:textId="77777777" w:rsidR="00D4531E" w:rsidRPr="00DD6CFB" w:rsidRDefault="00D4531E" w:rsidP="00DD6CFB">
            <w:pPr>
              <w:pStyle w:val="TAL"/>
              <w:rPr>
                <w:sz w:val="16"/>
                <w:szCs w:val="16"/>
                <w:lang w:eastAsia="en-US"/>
              </w:rPr>
            </w:pPr>
            <w:r w:rsidRPr="00DD6CFB">
              <w:rPr>
                <w:sz w:val="16"/>
                <w:szCs w:val="16"/>
                <w:lang w:eastAsia="en-US"/>
              </w:rPr>
              <w:t>R5-206066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541909" w14:textId="77777777" w:rsidR="00D4531E" w:rsidRPr="00DD6CFB" w:rsidRDefault="00D4531E" w:rsidP="00DD6CFB">
            <w:pPr>
              <w:pStyle w:val="TAL"/>
              <w:rPr>
                <w:sz w:val="16"/>
                <w:szCs w:val="16"/>
                <w:lang w:eastAsia="en-US"/>
              </w:rPr>
            </w:pPr>
            <w:r w:rsidRPr="00DD6CFB">
              <w:rPr>
                <w:sz w:val="16"/>
                <w:szCs w:val="16"/>
                <w:lang w:eastAsia="en-US"/>
              </w:rPr>
              <w:t>1651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512F7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9676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48D7D5" w14:textId="77777777" w:rsidR="00D4531E" w:rsidRPr="00DD6CFB" w:rsidRDefault="00D4531E" w:rsidP="00DD6CFB">
            <w:pPr>
              <w:pStyle w:val="TAL"/>
              <w:rPr>
                <w:sz w:val="16"/>
                <w:szCs w:val="16"/>
                <w:lang w:eastAsia="en-US"/>
              </w:rPr>
            </w:pPr>
            <w:r w:rsidRPr="00DD6CFB">
              <w:rPr>
                <w:sz w:val="16"/>
                <w:szCs w:val="16"/>
                <w:lang w:eastAsia="en-US"/>
              </w:rPr>
              <w:t>Addition of new SSTs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8CE9BC"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BFF51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B078F5"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1D2672"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58BC48" w14:textId="77777777" w:rsidR="00D4531E" w:rsidRPr="00DD6CFB" w:rsidRDefault="00D4531E" w:rsidP="00DD6CFB">
            <w:pPr>
              <w:pStyle w:val="TAL"/>
              <w:rPr>
                <w:sz w:val="16"/>
                <w:szCs w:val="16"/>
                <w:lang w:eastAsia="en-US"/>
              </w:rPr>
            </w:pPr>
            <w:r w:rsidRPr="00DD6CFB">
              <w:rPr>
                <w:sz w:val="16"/>
                <w:szCs w:val="16"/>
                <w:lang w:eastAsia="en-US"/>
              </w:rPr>
              <w:t>R5-206067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3BD9F7" w14:textId="77777777" w:rsidR="00D4531E" w:rsidRPr="00DD6CFB" w:rsidRDefault="00D4531E" w:rsidP="00DD6CFB">
            <w:pPr>
              <w:pStyle w:val="TAL"/>
              <w:rPr>
                <w:sz w:val="16"/>
                <w:szCs w:val="16"/>
                <w:lang w:eastAsia="en-US"/>
              </w:rPr>
            </w:pPr>
            <w:r w:rsidRPr="00DD6CFB">
              <w:rPr>
                <w:sz w:val="16"/>
                <w:szCs w:val="16"/>
                <w:lang w:eastAsia="en-US"/>
              </w:rPr>
              <w:t>1652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25C15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76A33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6107F7" w14:textId="77777777" w:rsidR="00D4531E" w:rsidRPr="00DD6CFB" w:rsidRDefault="00D4531E" w:rsidP="00DD6CFB">
            <w:pPr>
              <w:pStyle w:val="TAL"/>
              <w:rPr>
                <w:sz w:val="16"/>
                <w:szCs w:val="16"/>
                <w:lang w:eastAsia="en-US"/>
              </w:rPr>
            </w:pPr>
            <w:r w:rsidRPr="00DD6CFB">
              <w:rPr>
                <w:sz w:val="16"/>
                <w:szCs w:val="16"/>
                <w:lang w:eastAsia="en-US"/>
              </w:rPr>
              <w:t>Update IE SIB2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7B808D"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3A496E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E2AE64"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490160"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C6B1EB" w14:textId="77777777" w:rsidR="00D4531E" w:rsidRPr="00DD6CFB" w:rsidRDefault="00D4531E" w:rsidP="00DD6CFB">
            <w:pPr>
              <w:pStyle w:val="TAL"/>
              <w:rPr>
                <w:sz w:val="16"/>
                <w:szCs w:val="16"/>
                <w:lang w:eastAsia="en-US"/>
              </w:rPr>
            </w:pPr>
            <w:r w:rsidRPr="00DD6CFB">
              <w:rPr>
                <w:sz w:val="16"/>
                <w:szCs w:val="16"/>
                <w:lang w:eastAsia="en-US"/>
              </w:rPr>
              <w:t>R5-206078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A44961" w14:textId="77777777" w:rsidR="00D4531E" w:rsidRPr="00DD6CFB" w:rsidRDefault="00D4531E" w:rsidP="00DD6CFB">
            <w:pPr>
              <w:pStyle w:val="TAL"/>
              <w:rPr>
                <w:sz w:val="16"/>
                <w:szCs w:val="16"/>
                <w:lang w:eastAsia="en-US"/>
              </w:rPr>
            </w:pPr>
            <w:r w:rsidRPr="00DD6CFB">
              <w:rPr>
                <w:sz w:val="16"/>
                <w:szCs w:val="16"/>
                <w:lang w:eastAsia="en-US"/>
              </w:rPr>
              <w:t>1654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9FF33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4365A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A02A5D" w14:textId="77777777" w:rsidR="00D4531E" w:rsidRPr="00DD6CFB" w:rsidRDefault="00D4531E" w:rsidP="00DD6CFB">
            <w:pPr>
              <w:pStyle w:val="TAL"/>
              <w:rPr>
                <w:sz w:val="16"/>
                <w:szCs w:val="16"/>
                <w:lang w:eastAsia="en-US"/>
              </w:rPr>
            </w:pPr>
            <w:r w:rsidRPr="00DD6CFB">
              <w:rPr>
                <w:sz w:val="16"/>
                <w:szCs w:val="16"/>
                <w:lang w:eastAsia="en-US"/>
              </w:rPr>
              <w:t>Update IE SIB4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85F213"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82E87F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3DC0C9"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19A09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324B7E" w14:textId="77777777" w:rsidR="00D4531E" w:rsidRPr="00DD6CFB" w:rsidRDefault="00D4531E" w:rsidP="00DD6CFB">
            <w:pPr>
              <w:pStyle w:val="TAL"/>
              <w:rPr>
                <w:sz w:val="16"/>
                <w:szCs w:val="16"/>
                <w:lang w:eastAsia="en-US"/>
              </w:rPr>
            </w:pPr>
            <w:r w:rsidRPr="00DD6CFB">
              <w:rPr>
                <w:sz w:val="16"/>
                <w:szCs w:val="16"/>
                <w:lang w:eastAsia="en-US"/>
              </w:rPr>
              <w:t>R5-206086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871908" w14:textId="77777777" w:rsidR="00D4531E" w:rsidRPr="00DD6CFB" w:rsidRDefault="00D4531E" w:rsidP="00DD6CFB">
            <w:pPr>
              <w:pStyle w:val="TAL"/>
              <w:rPr>
                <w:sz w:val="16"/>
                <w:szCs w:val="16"/>
                <w:lang w:eastAsia="en-US"/>
              </w:rPr>
            </w:pPr>
            <w:r w:rsidRPr="00DD6CFB">
              <w:rPr>
                <w:sz w:val="16"/>
                <w:szCs w:val="16"/>
                <w:lang w:eastAsia="en-US"/>
              </w:rPr>
              <w:t>1655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D8364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A70AB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5244C1" w14:textId="77777777" w:rsidR="00D4531E" w:rsidRPr="00DD6CFB" w:rsidRDefault="00D4531E" w:rsidP="00DD6CFB">
            <w:pPr>
              <w:pStyle w:val="TAL"/>
              <w:rPr>
                <w:sz w:val="16"/>
                <w:szCs w:val="16"/>
                <w:lang w:eastAsia="en-US"/>
              </w:rPr>
            </w:pPr>
            <w:r w:rsidRPr="00DD6CFB">
              <w:rPr>
                <w:sz w:val="16"/>
                <w:szCs w:val="16"/>
                <w:lang w:eastAsia="en-US"/>
              </w:rPr>
              <w:t>Addition of common message contents for sustained downlink data rate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245DC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697C21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21EA91"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308820"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CE33074" w14:textId="77777777" w:rsidR="00D4531E" w:rsidRPr="00DD6CFB" w:rsidRDefault="00D4531E" w:rsidP="00DD6CFB">
            <w:pPr>
              <w:pStyle w:val="TAL"/>
              <w:rPr>
                <w:sz w:val="16"/>
                <w:szCs w:val="16"/>
                <w:lang w:eastAsia="en-US"/>
              </w:rPr>
            </w:pPr>
            <w:r w:rsidRPr="00DD6CFB">
              <w:rPr>
                <w:sz w:val="16"/>
                <w:szCs w:val="16"/>
                <w:lang w:eastAsia="en-US"/>
              </w:rPr>
              <w:t>R5-206087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C6C3A8" w14:textId="77777777" w:rsidR="00D4531E" w:rsidRPr="00DD6CFB" w:rsidRDefault="00D4531E" w:rsidP="00DD6CFB">
            <w:pPr>
              <w:pStyle w:val="TAL"/>
              <w:rPr>
                <w:sz w:val="16"/>
                <w:szCs w:val="16"/>
                <w:lang w:eastAsia="en-US"/>
              </w:rPr>
            </w:pPr>
            <w:r w:rsidRPr="00DD6CFB">
              <w:rPr>
                <w:sz w:val="16"/>
                <w:szCs w:val="16"/>
                <w:lang w:eastAsia="en-US"/>
              </w:rPr>
              <w:t>1656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4CE50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FC794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C5199D" w14:textId="77777777" w:rsidR="00D4531E" w:rsidRPr="00DD6CFB" w:rsidRDefault="00D4531E" w:rsidP="00DD6CFB">
            <w:pPr>
              <w:pStyle w:val="TAL"/>
              <w:rPr>
                <w:sz w:val="16"/>
                <w:szCs w:val="16"/>
                <w:lang w:eastAsia="en-US"/>
              </w:rPr>
            </w:pPr>
            <w:r w:rsidRPr="00DD6CFB">
              <w:rPr>
                <w:sz w:val="16"/>
                <w:szCs w:val="16"/>
                <w:lang w:eastAsia="en-US"/>
              </w:rPr>
              <w:t>Correction to Default RRM TRS qcl-info and PDCCH TCI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749C2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C13223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6FE979E"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0B7460"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27C3089" w14:textId="77777777" w:rsidR="00D4531E" w:rsidRPr="00DD6CFB" w:rsidRDefault="00D4531E" w:rsidP="00DD6CFB">
            <w:pPr>
              <w:pStyle w:val="TAL"/>
              <w:rPr>
                <w:sz w:val="16"/>
                <w:szCs w:val="16"/>
                <w:lang w:eastAsia="en-US"/>
              </w:rPr>
            </w:pPr>
            <w:r w:rsidRPr="00DD6CFB">
              <w:rPr>
                <w:sz w:val="16"/>
                <w:szCs w:val="16"/>
                <w:lang w:eastAsia="en-US"/>
              </w:rPr>
              <w:t>R5-206112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5ED150" w14:textId="77777777" w:rsidR="00D4531E" w:rsidRPr="00DD6CFB" w:rsidRDefault="00D4531E" w:rsidP="00DD6CFB">
            <w:pPr>
              <w:pStyle w:val="TAL"/>
              <w:rPr>
                <w:sz w:val="16"/>
                <w:szCs w:val="16"/>
                <w:lang w:eastAsia="en-US"/>
              </w:rPr>
            </w:pPr>
            <w:r w:rsidRPr="00DD6CFB">
              <w:rPr>
                <w:sz w:val="16"/>
                <w:szCs w:val="16"/>
                <w:lang w:eastAsia="en-US"/>
              </w:rPr>
              <w:t>1657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90AD8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5CCD4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3B4670" w14:textId="77777777" w:rsidR="00D4531E" w:rsidRPr="00DD6CFB" w:rsidRDefault="00D4531E" w:rsidP="00DD6CFB">
            <w:pPr>
              <w:pStyle w:val="TAL"/>
              <w:rPr>
                <w:sz w:val="16"/>
                <w:szCs w:val="16"/>
                <w:lang w:eastAsia="en-US"/>
              </w:rPr>
            </w:pPr>
            <w:r w:rsidRPr="00DD6CFB">
              <w:rPr>
                <w:sz w:val="16"/>
                <w:szCs w:val="16"/>
                <w:lang w:eastAsia="en-US"/>
              </w:rPr>
              <w:t>Update requirements of test equipment for RF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0A16A2"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265D35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1457E5"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7CC3B6"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56CD697" w14:textId="77777777" w:rsidR="00D4531E" w:rsidRPr="00DD6CFB" w:rsidRDefault="00D4531E" w:rsidP="00DD6CFB">
            <w:pPr>
              <w:pStyle w:val="TAL"/>
              <w:rPr>
                <w:sz w:val="16"/>
                <w:szCs w:val="16"/>
                <w:lang w:eastAsia="en-US"/>
              </w:rPr>
            </w:pPr>
            <w:r w:rsidRPr="00DD6CFB">
              <w:rPr>
                <w:sz w:val="16"/>
                <w:szCs w:val="16"/>
                <w:lang w:eastAsia="en-US"/>
              </w:rPr>
              <w:t>R5-206113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711E8C" w14:textId="77777777" w:rsidR="00D4531E" w:rsidRPr="00DD6CFB" w:rsidRDefault="00D4531E" w:rsidP="00DD6CFB">
            <w:pPr>
              <w:pStyle w:val="TAL"/>
              <w:rPr>
                <w:sz w:val="16"/>
                <w:szCs w:val="16"/>
                <w:lang w:eastAsia="en-US"/>
              </w:rPr>
            </w:pPr>
            <w:r w:rsidRPr="00DD6CFB">
              <w:rPr>
                <w:sz w:val="16"/>
                <w:szCs w:val="16"/>
                <w:lang w:eastAsia="en-US"/>
              </w:rPr>
              <w:t>1658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ADA37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51EC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5B1050" w14:textId="77777777" w:rsidR="00D4531E" w:rsidRPr="00DD6CFB" w:rsidRDefault="00D4531E" w:rsidP="00DD6CFB">
            <w:pPr>
              <w:pStyle w:val="TAL"/>
              <w:rPr>
                <w:sz w:val="16"/>
                <w:szCs w:val="16"/>
                <w:lang w:eastAsia="en-US"/>
              </w:rPr>
            </w:pPr>
            <w:r w:rsidRPr="00DD6CFB">
              <w:rPr>
                <w:sz w:val="16"/>
                <w:szCs w:val="16"/>
                <w:lang w:eastAsia="en-US"/>
              </w:rPr>
              <w:t>Update requirements of test equipment for RRM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8D9A50"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F9F9B8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68A59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A6540C"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F32C4C" w14:textId="77777777" w:rsidR="00D4531E" w:rsidRPr="00DD6CFB" w:rsidRDefault="00D4531E" w:rsidP="00DD6CFB">
            <w:pPr>
              <w:pStyle w:val="TAL"/>
              <w:rPr>
                <w:sz w:val="16"/>
                <w:szCs w:val="16"/>
                <w:lang w:eastAsia="en-US"/>
              </w:rPr>
            </w:pPr>
            <w:r w:rsidRPr="00DD6CFB">
              <w:rPr>
                <w:sz w:val="16"/>
                <w:szCs w:val="16"/>
                <w:lang w:eastAsia="en-US"/>
              </w:rPr>
              <w:t>R5-206115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F73495" w14:textId="77777777" w:rsidR="00D4531E" w:rsidRPr="00DD6CFB" w:rsidRDefault="00D4531E" w:rsidP="00DD6CFB">
            <w:pPr>
              <w:pStyle w:val="TAL"/>
              <w:rPr>
                <w:sz w:val="16"/>
                <w:szCs w:val="16"/>
                <w:lang w:eastAsia="en-US"/>
              </w:rPr>
            </w:pPr>
            <w:r w:rsidRPr="00DD6CFB">
              <w:rPr>
                <w:sz w:val="16"/>
                <w:szCs w:val="16"/>
                <w:lang w:eastAsia="en-US"/>
              </w:rPr>
              <w:t>1659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A8EAD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6AC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4BD5AA" w14:textId="77777777" w:rsidR="00D4531E" w:rsidRPr="00DD6CFB" w:rsidRDefault="00D4531E" w:rsidP="00DD6CFB">
            <w:pPr>
              <w:pStyle w:val="TAL"/>
              <w:rPr>
                <w:sz w:val="16"/>
                <w:szCs w:val="16"/>
                <w:lang w:eastAsia="en-US"/>
              </w:rPr>
            </w:pPr>
            <w:r w:rsidRPr="00DD6CFB">
              <w:rPr>
                <w:sz w:val="16"/>
                <w:szCs w:val="16"/>
                <w:lang w:eastAsia="en-US"/>
              </w:rPr>
              <w:t>Update requirements of reference test conditions for RRM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50CB9A"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9A9452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1F4A6F"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7778D6"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6394E4" w14:textId="77777777" w:rsidR="00D4531E" w:rsidRPr="00DD6CFB" w:rsidRDefault="00D4531E" w:rsidP="00DD6CFB">
            <w:pPr>
              <w:pStyle w:val="TAL"/>
              <w:rPr>
                <w:sz w:val="16"/>
                <w:szCs w:val="16"/>
                <w:lang w:eastAsia="en-US"/>
              </w:rPr>
            </w:pPr>
            <w:r w:rsidRPr="00DD6CFB">
              <w:rPr>
                <w:sz w:val="16"/>
                <w:szCs w:val="16"/>
                <w:lang w:eastAsia="en-US"/>
              </w:rPr>
              <w:t>R5-206157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53BF14" w14:textId="77777777" w:rsidR="00D4531E" w:rsidRPr="00DD6CFB" w:rsidRDefault="00D4531E" w:rsidP="00DD6CFB">
            <w:pPr>
              <w:pStyle w:val="TAL"/>
              <w:rPr>
                <w:sz w:val="16"/>
                <w:szCs w:val="16"/>
                <w:lang w:eastAsia="en-US"/>
              </w:rPr>
            </w:pPr>
            <w:r w:rsidRPr="00DD6CFB">
              <w:rPr>
                <w:sz w:val="16"/>
                <w:szCs w:val="16"/>
                <w:lang w:eastAsia="en-US"/>
              </w:rPr>
              <w:t>1663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D62A5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23682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5EA511" w14:textId="77777777" w:rsidR="00D4531E" w:rsidRPr="00DD6CFB" w:rsidRDefault="00D4531E" w:rsidP="00DD6CFB">
            <w:pPr>
              <w:pStyle w:val="TAL"/>
              <w:rPr>
                <w:sz w:val="16"/>
                <w:szCs w:val="16"/>
                <w:lang w:eastAsia="en-US"/>
              </w:rPr>
            </w:pPr>
            <w:r w:rsidRPr="00DD6CFB">
              <w:rPr>
                <w:sz w:val="16"/>
                <w:szCs w:val="16"/>
                <w:lang w:eastAsia="en-US"/>
              </w:rPr>
              <w:t>CSI-measConfig applicable for RRM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EF1FF1"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D5A3BF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CFCD61"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06C9A4"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729CC1" w14:textId="77777777" w:rsidR="00D4531E" w:rsidRPr="00DD6CFB" w:rsidRDefault="00D4531E" w:rsidP="00DD6CFB">
            <w:pPr>
              <w:pStyle w:val="TAL"/>
              <w:rPr>
                <w:sz w:val="16"/>
                <w:szCs w:val="16"/>
                <w:lang w:eastAsia="en-US"/>
              </w:rPr>
            </w:pPr>
            <w:r w:rsidRPr="00DD6CFB">
              <w:rPr>
                <w:sz w:val="16"/>
                <w:szCs w:val="16"/>
                <w:lang w:eastAsia="en-US"/>
              </w:rPr>
              <w:t>R5-206158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F45B79" w14:textId="77777777" w:rsidR="00D4531E" w:rsidRPr="00DD6CFB" w:rsidRDefault="00D4531E" w:rsidP="00DD6CFB">
            <w:pPr>
              <w:pStyle w:val="TAL"/>
              <w:rPr>
                <w:sz w:val="16"/>
                <w:szCs w:val="16"/>
                <w:lang w:eastAsia="en-US"/>
              </w:rPr>
            </w:pPr>
            <w:r w:rsidRPr="00DD6CFB">
              <w:rPr>
                <w:sz w:val="16"/>
                <w:szCs w:val="16"/>
                <w:lang w:eastAsia="en-US"/>
              </w:rPr>
              <w:t>1664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66161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6B124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A8188A" w14:textId="77777777" w:rsidR="00D4531E" w:rsidRPr="00DD6CFB" w:rsidRDefault="00D4531E" w:rsidP="00DD6CFB">
            <w:pPr>
              <w:pStyle w:val="TAL"/>
              <w:rPr>
                <w:sz w:val="16"/>
                <w:szCs w:val="16"/>
                <w:lang w:eastAsia="en-US"/>
              </w:rPr>
            </w:pPr>
            <w:r w:rsidRPr="00DD6CFB">
              <w:rPr>
                <w:sz w:val="16"/>
                <w:szCs w:val="16"/>
                <w:lang w:eastAsia="en-US"/>
              </w:rPr>
              <w:t>Editorial update IE CellAccessRelatedInfo-EUTRA-5GC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C22033"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79EF0F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BB3AE3"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CEED4E"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372B72E" w14:textId="77777777" w:rsidR="00D4531E" w:rsidRPr="00DD6CFB" w:rsidRDefault="00D4531E" w:rsidP="00DD6CFB">
            <w:pPr>
              <w:pStyle w:val="TAL"/>
              <w:rPr>
                <w:sz w:val="16"/>
                <w:szCs w:val="16"/>
                <w:lang w:eastAsia="en-US"/>
              </w:rPr>
            </w:pPr>
            <w:r w:rsidRPr="00DD6CFB">
              <w:rPr>
                <w:sz w:val="16"/>
                <w:szCs w:val="16"/>
                <w:lang w:eastAsia="en-US"/>
              </w:rPr>
              <w:t>R5-206164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EA447E" w14:textId="77777777" w:rsidR="00D4531E" w:rsidRPr="00DD6CFB" w:rsidRDefault="00D4531E" w:rsidP="00DD6CFB">
            <w:pPr>
              <w:pStyle w:val="TAL"/>
              <w:rPr>
                <w:sz w:val="16"/>
                <w:szCs w:val="16"/>
                <w:lang w:eastAsia="en-US"/>
              </w:rPr>
            </w:pPr>
            <w:r w:rsidRPr="00DD6CFB">
              <w:rPr>
                <w:sz w:val="16"/>
                <w:szCs w:val="16"/>
                <w:lang w:eastAsia="en-US"/>
              </w:rPr>
              <w:t>1666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52550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94399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7340F5" w14:textId="77777777" w:rsidR="00D4531E" w:rsidRPr="00DD6CFB" w:rsidRDefault="00D4531E" w:rsidP="00DD6CFB">
            <w:pPr>
              <w:pStyle w:val="TAL"/>
              <w:rPr>
                <w:sz w:val="16"/>
                <w:szCs w:val="16"/>
                <w:lang w:eastAsia="en-US"/>
              </w:rPr>
            </w:pPr>
            <w:r w:rsidRPr="00DD6CFB">
              <w:rPr>
                <w:sz w:val="16"/>
                <w:szCs w:val="16"/>
                <w:lang w:eastAsia="en-US"/>
              </w:rPr>
              <w:t>Editorial update IE CellAccessRelatedInfo-EUTRA-EPC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8FD9AF"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7429D8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8EAD6F"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A071A4"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344CCA" w14:textId="77777777" w:rsidR="00D4531E" w:rsidRPr="00DD6CFB" w:rsidRDefault="00D4531E" w:rsidP="00DD6CFB">
            <w:pPr>
              <w:pStyle w:val="TAL"/>
              <w:rPr>
                <w:sz w:val="16"/>
                <w:szCs w:val="16"/>
                <w:lang w:eastAsia="en-US"/>
              </w:rPr>
            </w:pPr>
            <w:r w:rsidRPr="00DD6CFB">
              <w:rPr>
                <w:sz w:val="16"/>
                <w:szCs w:val="16"/>
                <w:lang w:eastAsia="en-US"/>
              </w:rPr>
              <w:t>R5-206266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729B4D" w14:textId="77777777" w:rsidR="00D4531E" w:rsidRPr="00DD6CFB" w:rsidRDefault="00D4531E" w:rsidP="00DD6CFB">
            <w:pPr>
              <w:pStyle w:val="TAL"/>
              <w:rPr>
                <w:sz w:val="16"/>
                <w:szCs w:val="16"/>
                <w:lang w:eastAsia="en-US"/>
              </w:rPr>
            </w:pPr>
            <w:r w:rsidRPr="00DD6CFB">
              <w:rPr>
                <w:sz w:val="16"/>
                <w:szCs w:val="16"/>
                <w:lang w:eastAsia="en-US"/>
              </w:rPr>
              <w:t>1671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BCC27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7D77A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64C18D" w14:textId="77777777" w:rsidR="00D4531E" w:rsidRPr="00DD6CFB" w:rsidRDefault="00D4531E" w:rsidP="00DD6CFB">
            <w:pPr>
              <w:pStyle w:val="TAL"/>
              <w:rPr>
                <w:sz w:val="16"/>
                <w:szCs w:val="16"/>
                <w:lang w:eastAsia="en-US"/>
              </w:rPr>
            </w:pPr>
            <w:r w:rsidRPr="00DD6CFB">
              <w:rPr>
                <w:sz w:val="16"/>
                <w:szCs w:val="16"/>
                <w:lang w:eastAsia="en-US"/>
              </w:rPr>
              <w:t>Corrections to test procedures in subclause 4.9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1FD64"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D19E09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A20BDC"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ADE7FD"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A9B26C" w14:textId="77777777" w:rsidR="00D4531E" w:rsidRPr="00DD6CFB" w:rsidRDefault="00D4531E" w:rsidP="00DD6CFB">
            <w:pPr>
              <w:pStyle w:val="TAL"/>
              <w:rPr>
                <w:sz w:val="16"/>
                <w:szCs w:val="16"/>
                <w:lang w:eastAsia="en-US"/>
              </w:rPr>
            </w:pPr>
            <w:r w:rsidRPr="00DD6CFB">
              <w:rPr>
                <w:sz w:val="16"/>
                <w:szCs w:val="16"/>
                <w:lang w:eastAsia="en-US"/>
              </w:rPr>
              <w:t>R5-206288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EA716" w14:textId="77777777" w:rsidR="00D4531E" w:rsidRPr="00DD6CFB" w:rsidRDefault="00D4531E" w:rsidP="00DD6CFB">
            <w:pPr>
              <w:pStyle w:val="TAL"/>
              <w:rPr>
                <w:sz w:val="16"/>
                <w:szCs w:val="16"/>
                <w:lang w:eastAsia="en-US"/>
              </w:rPr>
            </w:pPr>
            <w:r w:rsidRPr="00DD6CFB">
              <w:rPr>
                <w:sz w:val="16"/>
                <w:szCs w:val="16"/>
                <w:lang w:eastAsia="en-US"/>
              </w:rPr>
              <w:t>1510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CCC64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DEFF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F47287" w14:textId="77777777" w:rsidR="00D4531E" w:rsidRPr="00DD6CFB" w:rsidRDefault="00D4531E" w:rsidP="00DD6CFB">
            <w:pPr>
              <w:pStyle w:val="TAL"/>
              <w:rPr>
                <w:sz w:val="16"/>
                <w:szCs w:val="16"/>
                <w:lang w:eastAsia="en-US"/>
              </w:rPr>
            </w:pPr>
            <w:r w:rsidRPr="00DD6CFB">
              <w:rPr>
                <w:sz w:val="16"/>
                <w:szCs w:val="16"/>
                <w:lang w:eastAsia="en-US"/>
              </w:rPr>
              <w:t>Corrections to UE-requested PDU session establishment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DA8B2C"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B1330B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C8DC64"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BBA74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0CCBB9" w14:textId="77777777" w:rsidR="00D4531E" w:rsidRPr="00DD6CFB" w:rsidRDefault="00D4531E" w:rsidP="00DD6CFB">
            <w:pPr>
              <w:pStyle w:val="TAL"/>
              <w:rPr>
                <w:sz w:val="16"/>
                <w:szCs w:val="16"/>
                <w:lang w:eastAsia="en-US"/>
              </w:rPr>
            </w:pPr>
            <w:r w:rsidRPr="00DD6CFB">
              <w:rPr>
                <w:sz w:val="16"/>
                <w:szCs w:val="16"/>
                <w:lang w:eastAsia="en-US"/>
              </w:rPr>
              <w:t>R5-206289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F040E2" w14:textId="77777777" w:rsidR="00D4531E" w:rsidRPr="00DD6CFB" w:rsidRDefault="00D4531E" w:rsidP="00DD6CFB">
            <w:pPr>
              <w:pStyle w:val="TAL"/>
              <w:rPr>
                <w:sz w:val="16"/>
                <w:szCs w:val="16"/>
                <w:lang w:eastAsia="en-US"/>
              </w:rPr>
            </w:pPr>
            <w:r w:rsidRPr="00DD6CFB">
              <w:rPr>
                <w:sz w:val="16"/>
                <w:szCs w:val="16"/>
                <w:lang w:eastAsia="en-US"/>
              </w:rPr>
              <w:t>1515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F625A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0F1B6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9B5745" w14:textId="77777777" w:rsidR="00D4531E" w:rsidRPr="00DD6CFB" w:rsidRDefault="00D4531E" w:rsidP="00DD6CFB">
            <w:pPr>
              <w:pStyle w:val="TAL"/>
              <w:rPr>
                <w:sz w:val="16"/>
                <w:szCs w:val="16"/>
                <w:lang w:eastAsia="en-US"/>
              </w:rPr>
            </w:pPr>
            <w:r w:rsidRPr="00DD6CFB">
              <w:rPr>
                <w:sz w:val="16"/>
                <w:szCs w:val="16"/>
                <w:lang w:eastAsia="en-US"/>
              </w:rPr>
              <w:t>Update of 4.9.7 Test procedure for UE for Tracking area updating / Inter-system change from N1 mode to S1 mode in 5GMM/EMM-IDLE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6FE0E3"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EF47EB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41BF6B"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592FE9"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8FAE6C" w14:textId="77777777" w:rsidR="00D4531E" w:rsidRPr="00DD6CFB" w:rsidRDefault="00D4531E" w:rsidP="00DD6CFB">
            <w:pPr>
              <w:pStyle w:val="TAL"/>
              <w:rPr>
                <w:sz w:val="16"/>
                <w:szCs w:val="16"/>
                <w:lang w:eastAsia="en-US"/>
              </w:rPr>
            </w:pPr>
            <w:r w:rsidRPr="00DD6CFB">
              <w:rPr>
                <w:sz w:val="16"/>
                <w:szCs w:val="16"/>
                <w:lang w:eastAsia="en-US"/>
              </w:rPr>
              <w:t>R5-206290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234897" w14:textId="77777777" w:rsidR="00D4531E" w:rsidRPr="00DD6CFB" w:rsidRDefault="00D4531E" w:rsidP="00DD6CFB">
            <w:pPr>
              <w:pStyle w:val="TAL"/>
              <w:rPr>
                <w:sz w:val="16"/>
                <w:szCs w:val="16"/>
                <w:lang w:eastAsia="en-US"/>
              </w:rPr>
            </w:pPr>
            <w:r w:rsidRPr="00DD6CFB">
              <w:rPr>
                <w:sz w:val="16"/>
                <w:szCs w:val="16"/>
                <w:lang w:eastAsia="en-US"/>
              </w:rPr>
              <w:t>1516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A49D2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2DA1E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A918B9" w14:textId="77777777" w:rsidR="00D4531E" w:rsidRPr="00DD6CFB" w:rsidRDefault="00D4531E" w:rsidP="00DD6CFB">
            <w:pPr>
              <w:pStyle w:val="TAL"/>
              <w:rPr>
                <w:sz w:val="16"/>
                <w:szCs w:val="16"/>
                <w:lang w:eastAsia="en-US"/>
              </w:rPr>
            </w:pPr>
            <w:r w:rsidRPr="00DD6CFB">
              <w:rPr>
                <w:sz w:val="16"/>
                <w:szCs w:val="16"/>
                <w:lang w:eastAsia="en-US"/>
              </w:rPr>
              <w:t>Update of 4.9.9 Test procedure for UE for Tracking area updating / Inter-system change from S1 mode to N1 mode in 5GMM/EMM-IDLE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264A12"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618F1A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ADF4B9"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920033"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1E77B3" w14:textId="77777777" w:rsidR="00D4531E" w:rsidRPr="00DD6CFB" w:rsidRDefault="00D4531E" w:rsidP="00DD6CFB">
            <w:pPr>
              <w:pStyle w:val="TAL"/>
              <w:rPr>
                <w:sz w:val="16"/>
                <w:szCs w:val="16"/>
                <w:lang w:eastAsia="en-US"/>
              </w:rPr>
            </w:pPr>
            <w:r w:rsidRPr="00DD6CFB">
              <w:rPr>
                <w:sz w:val="16"/>
                <w:szCs w:val="16"/>
                <w:lang w:eastAsia="en-US"/>
              </w:rPr>
              <w:t>R5-206291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E2D954" w14:textId="77777777" w:rsidR="00D4531E" w:rsidRPr="00DD6CFB" w:rsidRDefault="00D4531E" w:rsidP="00DD6CFB">
            <w:pPr>
              <w:pStyle w:val="TAL"/>
              <w:rPr>
                <w:sz w:val="16"/>
                <w:szCs w:val="16"/>
                <w:lang w:eastAsia="en-US"/>
              </w:rPr>
            </w:pPr>
            <w:r w:rsidRPr="00DD6CFB">
              <w:rPr>
                <w:sz w:val="16"/>
                <w:szCs w:val="16"/>
                <w:lang w:eastAsia="en-US"/>
              </w:rPr>
              <w:t>1517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B85A6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7141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E66B99" w14:textId="77777777" w:rsidR="00D4531E" w:rsidRPr="00DD6CFB" w:rsidRDefault="00D4531E" w:rsidP="00DD6CFB">
            <w:pPr>
              <w:pStyle w:val="TAL"/>
              <w:rPr>
                <w:sz w:val="16"/>
                <w:szCs w:val="16"/>
                <w:lang w:eastAsia="en-US"/>
              </w:rPr>
            </w:pPr>
            <w:r w:rsidRPr="00DD6CFB">
              <w:rPr>
                <w:sz w:val="16"/>
                <w:szCs w:val="16"/>
                <w:lang w:eastAsia="en-US"/>
              </w:rPr>
              <w:t>Update of 4.5.2 RRC_IDLE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BAB75A"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DF4BB7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5FC6EF6"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39A99C"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2CA222" w14:textId="77777777" w:rsidR="00D4531E" w:rsidRPr="00DD6CFB" w:rsidRDefault="00D4531E" w:rsidP="00DD6CFB">
            <w:pPr>
              <w:pStyle w:val="TAL"/>
              <w:rPr>
                <w:sz w:val="16"/>
                <w:szCs w:val="16"/>
                <w:lang w:eastAsia="en-US"/>
              </w:rPr>
            </w:pPr>
            <w:r w:rsidRPr="00DD6CFB">
              <w:rPr>
                <w:sz w:val="16"/>
                <w:szCs w:val="16"/>
                <w:lang w:eastAsia="en-US"/>
              </w:rPr>
              <w:t>R5-206292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54D1BC" w14:textId="77777777" w:rsidR="00D4531E" w:rsidRPr="00DD6CFB" w:rsidRDefault="00D4531E" w:rsidP="00DD6CFB">
            <w:pPr>
              <w:pStyle w:val="TAL"/>
              <w:rPr>
                <w:sz w:val="16"/>
                <w:szCs w:val="16"/>
                <w:lang w:eastAsia="en-US"/>
              </w:rPr>
            </w:pPr>
            <w:r w:rsidRPr="00DD6CFB">
              <w:rPr>
                <w:sz w:val="16"/>
                <w:szCs w:val="16"/>
                <w:lang w:eastAsia="en-US"/>
              </w:rPr>
              <w:t>1532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FEFBE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12A84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CDAFA2" w14:textId="77777777" w:rsidR="00D4531E" w:rsidRPr="00DD6CFB" w:rsidRDefault="00D4531E" w:rsidP="00DD6CFB">
            <w:pPr>
              <w:pStyle w:val="TAL"/>
              <w:rPr>
                <w:sz w:val="16"/>
                <w:szCs w:val="16"/>
                <w:lang w:eastAsia="en-US"/>
              </w:rPr>
            </w:pPr>
            <w:r w:rsidRPr="00DD6CFB">
              <w:rPr>
                <w:sz w:val="16"/>
                <w:szCs w:val="16"/>
                <w:lang w:eastAsia="en-US"/>
              </w:rPr>
              <w:t>Correction to Test procedure 4.9.5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D7DAE0"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4F3E59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C96469"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1DB3E3"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38AD799" w14:textId="77777777" w:rsidR="00D4531E" w:rsidRPr="00DD6CFB" w:rsidRDefault="00D4531E" w:rsidP="00DD6CFB">
            <w:pPr>
              <w:pStyle w:val="TAL"/>
              <w:rPr>
                <w:sz w:val="16"/>
                <w:szCs w:val="16"/>
                <w:lang w:eastAsia="en-US"/>
              </w:rPr>
            </w:pPr>
            <w:r w:rsidRPr="00DD6CFB">
              <w:rPr>
                <w:sz w:val="16"/>
                <w:szCs w:val="16"/>
                <w:lang w:eastAsia="en-US"/>
              </w:rPr>
              <w:t>R5-206293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7DB623" w14:textId="77777777" w:rsidR="00D4531E" w:rsidRPr="00DD6CFB" w:rsidRDefault="00D4531E" w:rsidP="00DD6CFB">
            <w:pPr>
              <w:pStyle w:val="TAL"/>
              <w:rPr>
                <w:sz w:val="16"/>
                <w:szCs w:val="16"/>
                <w:lang w:eastAsia="en-US"/>
              </w:rPr>
            </w:pPr>
            <w:r w:rsidRPr="00DD6CFB">
              <w:rPr>
                <w:sz w:val="16"/>
                <w:szCs w:val="16"/>
                <w:lang w:eastAsia="en-US"/>
              </w:rPr>
              <w:t>1534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C1475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DA9A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5DDFE0" w14:textId="77777777" w:rsidR="00D4531E" w:rsidRPr="00DD6CFB" w:rsidRDefault="00D4531E" w:rsidP="00DD6CFB">
            <w:pPr>
              <w:pStyle w:val="TAL"/>
              <w:rPr>
                <w:sz w:val="16"/>
                <w:szCs w:val="16"/>
                <w:lang w:eastAsia="en-US"/>
              </w:rPr>
            </w:pPr>
            <w:r w:rsidRPr="00DD6CFB">
              <w:rPr>
                <w:sz w:val="16"/>
                <w:szCs w:val="16"/>
                <w:lang w:eastAsia="en-US"/>
              </w:rPr>
              <w:t>Corrections to generic procedures regarding IMS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6280CC"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26D30D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BB45F2"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770CF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390E1C" w14:textId="77777777" w:rsidR="00D4531E" w:rsidRPr="00DD6CFB" w:rsidRDefault="00D4531E" w:rsidP="00DD6CFB">
            <w:pPr>
              <w:pStyle w:val="TAL"/>
              <w:rPr>
                <w:sz w:val="16"/>
                <w:szCs w:val="16"/>
                <w:lang w:eastAsia="en-US"/>
              </w:rPr>
            </w:pPr>
            <w:r w:rsidRPr="00DD6CFB">
              <w:rPr>
                <w:sz w:val="16"/>
                <w:szCs w:val="16"/>
                <w:lang w:eastAsia="en-US"/>
              </w:rPr>
              <w:t>R5-206294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DF32CB" w14:textId="77777777" w:rsidR="00D4531E" w:rsidRPr="00DD6CFB" w:rsidRDefault="00D4531E" w:rsidP="00DD6CFB">
            <w:pPr>
              <w:pStyle w:val="TAL"/>
              <w:rPr>
                <w:sz w:val="16"/>
                <w:szCs w:val="16"/>
                <w:lang w:eastAsia="en-US"/>
              </w:rPr>
            </w:pPr>
            <w:r w:rsidRPr="00DD6CFB">
              <w:rPr>
                <w:sz w:val="16"/>
                <w:szCs w:val="16"/>
                <w:lang w:eastAsia="en-US"/>
              </w:rPr>
              <w:t>1540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AC81C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FC1FB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5A6B15" w14:textId="77777777" w:rsidR="00D4531E" w:rsidRPr="00DD6CFB" w:rsidRDefault="00D4531E" w:rsidP="00DD6CFB">
            <w:pPr>
              <w:pStyle w:val="TAL"/>
              <w:rPr>
                <w:sz w:val="16"/>
                <w:szCs w:val="16"/>
                <w:lang w:eastAsia="en-US"/>
              </w:rPr>
            </w:pPr>
            <w:r w:rsidRPr="00DD6CFB">
              <w:rPr>
                <w:sz w:val="16"/>
                <w:szCs w:val="16"/>
                <w:lang w:eastAsia="en-US"/>
              </w:rPr>
              <w:t>Update Generic Test Procedures for IMS MO, MT speech call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CABACD"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B5119C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F6ED23"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F4336D"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65DA06" w14:textId="77777777" w:rsidR="00D4531E" w:rsidRPr="00DD6CFB" w:rsidRDefault="00D4531E" w:rsidP="00DD6CFB">
            <w:pPr>
              <w:pStyle w:val="TAL"/>
              <w:rPr>
                <w:sz w:val="16"/>
                <w:szCs w:val="16"/>
                <w:lang w:eastAsia="en-US"/>
              </w:rPr>
            </w:pPr>
            <w:r w:rsidRPr="00DD6CFB">
              <w:rPr>
                <w:sz w:val="16"/>
                <w:szCs w:val="16"/>
                <w:lang w:eastAsia="en-US"/>
              </w:rPr>
              <w:t>R5-206295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6A1AEF" w14:textId="77777777" w:rsidR="00D4531E" w:rsidRPr="00DD6CFB" w:rsidRDefault="00D4531E" w:rsidP="00DD6CFB">
            <w:pPr>
              <w:pStyle w:val="TAL"/>
              <w:rPr>
                <w:sz w:val="16"/>
                <w:szCs w:val="16"/>
                <w:lang w:eastAsia="en-US"/>
              </w:rPr>
            </w:pPr>
            <w:r w:rsidRPr="00DD6CFB">
              <w:rPr>
                <w:sz w:val="16"/>
                <w:szCs w:val="16"/>
                <w:lang w:eastAsia="en-US"/>
              </w:rPr>
              <w:t>1543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97F4F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9CFBF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7B564D" w14:textId="77777777" w:rsidR="00D4531E" w:rsidRPr="00DD6CFB" w:rsidRDefault="00D4531E" w:rsidP="00DD6CFB">
            <w:pPr>
              <w:pStyle w:val="TAL"/>
              <w:rPr>
                <w:sz w:val="16"/>
                <w:szCs w:val="16"/>
                <w:lang w:eastAsia="en-US"/>
              </w:rPr>
            </w:pPr>
            <w:r w:rsidRPr="00DD6CFB">
              <w:rPr>
                <w:sz w:val="16"/>
                <w:szCs w:val="16"/>
                <w:lang w:eastAsia="en-US"/>
              </w:rPr>
              <w:t>Updates to generic procedure parameters in Table 4.5.1-1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AA8F88"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20E5FF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573BDE"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A07331"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6FD37A" w14:textId="77777777" w:rsidR="00D4531E" w:rsidRPr="00DD6CFB" w:rsidRDefault="00D4531E" w:rsidP="00DD6CFB">
            <w:pPr>
              <w:pStyle w:val="TAL"/>
              <w:rPr>
                <w:sz w:val="16"/>
                <w:szCs w:val="16"/>
                <w:lang w:eastAsia="en-US"/>
              </w:rPr>
            </w:pPr>
            <w:r w:rsidRPr="00DD6CFB">
              <w:rPr>
                <w:sz w:val="16"/>
                <w:szCs w:val="16"/>
                <w:lang w:eastAsia="en-US"/>
              </w:rPr>
              <w:t>R5-206296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10C8E7" w14:textId="77777777" w:rsidR="00D4531E" w:rsidRPr="00DD6CFB" w:rsidRDefault="00D4531E" w:rsidP="00DD6CFB">
            <w:pPr>
              <w:pStyle w:val="TAL"/>
              <w:rPr>
                <w:sz w:val="16"/>
                <w:szCs w:val="16"/>
                <w:lang w:eastAsia="en-US"/>
              </w:rPr>
            </w:pPr>
            <w:r w:rsidRPr="00DD6CFB">
              <w:rPr>
                <w:sz w:val="16"/>
                <w:szCs w:val="16"/>
                <w:lang w:eastAsia="en-US"/>
              </w:rPr>
              <w:t>1616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F7EBF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24E08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C5E3D2" w14:textId="77777777" w:rsidR="00D4531E" w:rsidRPr="00DD6CFB" w:rsidRDefault="00D4531E" w:rsidP="00DD6CFB">
            <w:pPr>
              <w:pStyle w:val="TAL"/>
              <w:rPr>
                <w:sz w:val="16"/>
                <w:szCs w:val="16"/>
                <w:lang w:eastAsia="en-US"/>
              </w:rPr>
            </w:pPr>
            <w:r w:rsidRPr="00DD6CFB">
              <w:rPr>
                <w:sz w:val="16"/>
                <w:szCs w:val="16"/>
                <w:lang w:eastAsia="en-US"/>
              </w:rPr>
              <w:t>Update for Flexible PDU-PDN - Session-Connection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C1CE26"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F1167D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858B76"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43EED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2E275D" w14:textId="77777777" w:rsidR="00D4531E" w:rsidRPr="00DD6CFB" w:rsidRDefault="00D4531E" w:rsidP="00DD6CFB">
            <w:pPr>
              <w:pStyle w:val="TAL"/>
              <w:rPr>
                <w:sz w:val="16"/>
                <w:szCs w:val="16"/>
                <w:lang w:eastAsia="en-US"/>
              </w:rPr>
            </w:pPr>
            <w:r w:rsidRPr="00DD6CFB">
              <w:rPr>
                <w:sz w:val="16"/>
                <w:szCs w:val="16"/>
                <w:lang w:eastAsia="en-US"/>
              </w:rPr>
              <w:t>R5-206297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A8E749" w14:textId="77777777" w:rsidR="00D4531E" w:rsidRPr="00DD6CFB" w:rsidRDefault="00D4531E" w:rsidP="00DD6CFB">
            <w:pPr>
              <w:pStyle w:val="TAL"/>
              <w:rPr>
                <w:sz w:val="16"/>
                <w:szCs w:val="16"/>
                <w:lang w:eastAsia="en-US"/>
              </w:rPr>
            </w:pPr>
            <w:r w:rsidRPr="00DD6CFB">
              <w:rPr>
                <w:sz w:val="16"/>
                <w:szCs w:val="16"/>
                <w:lang w:eastAsia="en-US"/>
              </w:rPr>
              <w:t>1541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BDC6D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811DF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673EA1" w14:textId="77777777" w:rsidR="00D4531E" w:rsidRPr="00DD6CFB" w:rsidRDefault="00D4531E" w:rsidP="00DD6CFB">
            <w:pPr>
              <w:pStyle w:val="TAL"/>
              <w:rPr>
                <w:sz w:val="16"/>
                <w:szCs w:val="16"/>
                <w:lang w:eastAsia="en-US"/>
              </w:rPr>
            </w:pPr>
            <w:r w:rsidRPr="00DD6CFB">
              <w:rPr>
                <w:sz w:val="16"/>
                <w:szCs w:val="16"/>
                <w:lang w:eastAsia="en-US"/>
              </w:rPr>
              <w:t>Updates to CellGroupConfig in Table 4.6.3-19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DAA5A5"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1B09AE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CA303F"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A9CC1C"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08253D" w14:textId="77777777" w:rsidR="00D4531E" w:rsidRPr="00DD6CFB" w:rsidRDefault="00D4531E" w:rsidP="00DD6CFB">
            <w:pPr>
              <w:pStyle w:val="TAL"/>
              <w:rPr>
                <w:sz w:val="16"/>
                <w:szCs w:val="16"/>
                <w:lang w:eastAsia="en-US"/>
              </w:rPr>
            </w:pPr>
            <w:r w:rsidRPr="00DD6CFB">
              <w:rPr>
                <w:sz w:val="16"/>
                <w:szCs w:val="16"/>
                <w:lang w:eastAsia="en-US"/>
              </w:rPr>
              <w:t>R5-206298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89718C" w14:textId="77777777" w:rsidR="00D4531E" w:rsidRPr="00DD6CFB" w:rsidRDefault="00D4531E" w:rsidP="00DD6CFB">
            <w:pPr>
              <w:pStyle w:val="TAL"/>
              <w:rPr>
                <w:sz w:val="16"/>
                <w:szCs w:val="16"/>
                <w:lang w:eastAsia="en-US"/>
              </w:rPr>
            </w:pPr>
            <w:r w:rsidRPr="00DD6CFB">
              <w:rPr>
                <w:sz w:val="16"/>
                <w:szCs w:val="16"/>
                <w:lang w:eastAsia="en-US"/>
              </w:rPr>
              <w:t>1545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D5E04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9C42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B70D7E" w14:textId="77777777" w:rsidR="00D4531E" w:rsidRPr="00DD6CFB" w:rsidRDefault="00D4531E" w:rsidP="00DD6CFB">
            <w:pPr>
              <w:pStyle w:val="TAL"/>
              <w:rPr>
                <w:sz w:val="16"/>
                <w:szCs w:val="16"/>
                <w:lang w:eastAsia="en-US"/>
              </w:rPr>
            </w:pPr>
            <w:r w:rsidRPr="00DD6CFB">
              <w:rPr>
                <w:sz w:val="16"/>
                <w:szCs w:val="16"/>
                <w:lang w:eastAsia="en-US"/>
              </w:rPr>
              <w:t>Updates to RadioBearerConfig in Table 4.6.3-132 for NR-DC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8D883E"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4C6902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33445E"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D2A9AE"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C468C1" w14:textId="77777777" w:rsidR="00D4531E" w:rsidRPr="00DD6CFB" w:rsidRDefault="00D4531E" w:rsidP="00DD6CFB">
            <w:pPr>
              <w:pStyle w:val="TAL"/>
              <w:rPr>
                <w:sz w:val="16"/>
                <w:szCs w:val="16"/>
                <w:lang w:eastAsia="en-US"/>
              </w:rPr>
            </w:pPr>
            <w:r w:rsidRPr="00DD6CFB">
              <w:rPr>
                <w:sz w:val="16"/>
                <w:szCs w:val="16"/>
                <w:lang w:eastAsia="en-US"/>
              </w:rPr>
              <w:t>R5-206299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F3875B" w14:textId="77777777" w:rsidR="00D4531E" w:rsidRPr="00DD6CFB" w:rsidRDefault="00D4531E" w:rsidP="00DD6CFB">
            <w:pPr>
              <w:pStyle w:val="TAL"/>
              <w:rPr>
                <w:sz w:val="16"/>
                <w:szCs w:val="16"/>
                <w:lang w:eastAsia="en-US"/>
              </w:rPr>
            </w:pPr>
            <w:r w:rsidRPr="00DD6CFB">
              <w:rPr>
                <w:sz w:val="16"/>
                <w:szCs w:val="16"/>
                <w:lang w:eastAsia="en-US"/>
              </w:rPr>
              <w:t>1547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9CA6B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B3BF1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B60F85" w14:textId="77777777" w:rsidR="00D4531E" w:rsidRPr="00DD6CFB" w:rsidRDefault="00D4531E" w:rsidP="00DD6CFB">
            <w:pPr>
              <w:pStyle w:val="TAL"/>
              <w:rPr>
                <w:sz w:val="16"/>
                <w:szCs w:val="16"/>
                <w:lang w:eastAsia="en-US"/>
              </w:rPr>
            </w:pPr>
            <w:r w:rsidRPr="00DD6CFB">
              <w:rPr>
                <w:sz w:val="16"/>
                <w:szCs w:val="16"/>
                <w:lang w:eastAsia="en-US"/>
              </w:rPr>
              <w:t>Updates to RRCReconfiguration in Table 4.6.1-13 for NR-DC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7E566D"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31071B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94177C"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55AD43"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E4CC8B" w14:textId="77777777" w:rsidR="00D4531E" w:rsidRPr="00DD6CFB" w:rsidRDefault="00D4531E" w:rsidP="00DD6CFB">
            <w:pPr>
              <w:pStyle w:val="TAL"/>
              <w:rPr>
                <w:sz w:val="16"/>
                <w:szCs w:val="16"/>
                <w:lang w:eastAsia="en-US"/>
              </w:rPr>
            </w:pPr>
            <w:r w:rsidRPr="00DD6CFB">
              <w:rPr>
                <w:sz w:val="16"/>
                <w:szCs w:val="16"/>
                <w:lang w:eastAsia="en-US"/>
              </w:rPr>
              <w:t>R5-206300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87B056" w14:textId="77777777" w:rsidR="00D4531E" w:rsidRPr="00DD6CFB" w:rsidRDefault="00D4531E" w:rsidP="00DD6CFB">
            <w:pPr>
              <w:pStyle w:val="TAL"/>
              <w:rPr>
                <w:sz w:val="16"/>
                <w:szCs w:val="16"/>
                <w:lang w:eastAsia="en-US"/>
              </w:rPr>
            </w:pPr>
            <w:r w:rsidRPr="00DD6CFB">
              <w:rPr>
                <w:sz w:val="16"/>
                <w:szCs w:val="16"/>
                <w:lang w:eastAsia="en-US"/>
              </w:rPr>
              <w:t>1548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84A3C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8C605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58A912" w14:textId="77777777" w:rsidR="00D4531E" w:rsidRPr="00DD6CFB" w:rsidRDefault="00D4531E" w:rsidP="00DD6CFB">
            <w:pPr>
              <w:pStyle w:val="TAL"/>
              <w:rPr>
                <w:sz w:val="16"/>
                <w:szCs w:val="16"/>
                <w:lang w:eastAsia="en-US"/>
              </w:rPr>
            </w:pPr>
            <w:r w:rsidRPr="00DD6CFB">
              <w:rPr>
                <w:sz w:val="16"/>
                <w:szCs w:val="16"/>
                <w:lang w:eastAsia="en-US"/>
              </w:rPr>
              <w:t>Updates to RRCReconfigurationComplete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5AEBAE"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3B087C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8E83F58"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D2EB16"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918CD9" w14:textId="77777777" w:rsidR="00D4531E" w:rsidRPr="00DD6CFB" w:rsidRDefault="00D4531E" w:rsidP="00DD6CFB">
            <w:pPr>
              <w:pStyle w:val="TAL"/>
              <w:rPr>
                <w:sz w:val="16"/>
                <w:szCs w:val="16"/>
                <w:lang w:eastAsia="en-US"/>
              </w:rPr>
            </w:pPr>
            <w:r w:rsidRPr="00DD6CFB">
              <w:rPr>
                <w:sz w:val="16"/>
                <w:szCs w:val="16"/>
                <w:lang w:eastAsia="en-US"/>
              </w:rPr>
              <w:t>R5-206301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D5435C" w14:textId="77777777" w:rsidR="00D4531E" w:rsidRPr="00DD6CFB" w:rsidRDefault="00D4531E" w:rsidP="00DD6CFB">
            <w:pPr>
              <w:pStyle w:val="TAL"/>
              <w:rPr>
                <w:sz w:val="16"/>
                <w:szCs w:val="16"/>
                <w:lang w:eastAsia="en-US"/>
              </w:rPr>
            </w:pPr>
            <w:r w:rsidRPr="00DD6CFB">
              <w:rPr>
                <w:sz w:val="16"/>
                <w:szCs w:val="16"/>
                <w:lang w:eastAsia="en-US"/>
              </w:rPr>
              <w:t>1586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861B2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CC956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8BD839" w14:textId="77777777" w:rsidR="00D4531E" w:rsidRPr="00DD6CFB" w:rsidRDefault="00D4531E" w:rsidP="00DD6CFB">
            <w:pPr>
              <w:pStyle w:val="TAL"/>
              <w:rPr>
                <w:sz w:val="16"/>
                <w:szCs w:val="16"/>
                <w:lang w:eastAsia="en-US"/>
              </w:rPr>
            </w:pPr>
            <w:r w:rsidRPr="00DD6CFB">
              <w:rPr>
                <w:sz w:val="16"/>
                <w:szCs w:val="16"/>
                <w:lang w:eastAsia="en-US"/>
              </w:rPr>
              <w:t>Update IE SSB-ToMeasure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F2D3B5"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159EDB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5643B3"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6FF269"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FB36B75" w14:textId="77777777" w:rsidR="00D4531E" w:rsidRPr="00DD6CFB" w:rsidRDefault="00D4531E" w:rsidP="00DD6CFB">
            <w:pPr>
              <w:pStyle w:val="TAL"/>
              <w:rPr>
                <w:sz w:val="16"/>
                <w:szCs w:val="16"/>
                <w:lang w:eastAsia="en-US"/>
              </w:rPr>
            </w:pPr>
            <w:r w:rsidRPr="00DD6CFB">
              <w:rPr>
                <w:sz w:val="16"/>
                <w:szCs w:val="16"/>
                <w:lang w:eastAsia="en-US"/>
              </w:rPr>
              <w:t>R5-206302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2E1BA7" w14:textId="77777777" w:rsidR="00D4531E" w:rsidRPr="00DD6CFB" w:rsidRDefault="00D4531E" w:rsidP="00DD6CFB">
            <w:pPr>
              <w:pStyle w:val="TAL"/>
              <w:rPr>
                <w:sz w:val="16"/>
                <w:szCs w:val="16"/>
                <w:lang w:eastAsia="en-US"/>
              </w:rPr>
            </w:pPr>
            <w:r w:rsidRPr="00DD6CFB">
              <w:rPr>
                <w:sz w:val="16"/>
                <w:szCs w:val="16"/>
                <w:lang w:eastAsia="en-US"/>
              </w:rPr>
              <w:t>1620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E7BFB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B1C40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BA8C33" w14:textId="77777777" w:rsidR="00D4531E" w:rsidRPr="00DD6CFB" w:rsidRDefault="00D4531E" w:rsidP="00DD6CFB">
            <w:pPr>
              <w:pStyle w:val="TAL"/>
              <w:rPr>
                <w:sz w:val="16"/>
                <w:szCs w:val="16"/>
                <w:lang w:eastAsia="en-US"/>
              </w:rPr>
            </w:pPr>
            <w:r w:rsidRPr="00DD6CFB">
              <w:rPr>
                <w:sz w:val="16"/>
                <w:szCs w:val="16"/>
                <w:lang w:eastAsia="en-US"/>
              </w:rPr>
              <w:t>Correction to PDCCH-ConfigCommon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A14ED4"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534971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023385"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7F303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69589E" w14:textId="77777777" w:rsidR="00D4531E" w:rsidRPr="00DD6CFB" w:rsidRDefault="00D4531E" w:rsidP="00DD6CFB">
            <w:pPr>
              <w:pStyle w:val="TAL"/>
              <w:rPr>
                <w:sz w:val="16"/>
                <w:szCs w:val="16"/>
                <w:lang w:eastAsia="en-US"/>
              </w:rPr>
            </w:pPr>
            <w:r w:rsidRPr="00DD6CFB">
              <w:rPr>
                <w:sz w:val="16"/>
                <w:szCs w:val="16"/>
                <w:lang w:eastAsia="en-US"/>
              </w:rPr>
              <w:t>R5-206303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796683" w14:textId="77777777" w:rsidR="00D4531E" w:rsidRPr="00DD6CFB" w:rsidRDefault="00D4531E" w:rsidP="00DD6CFB">
            <w:pPr>
              <w:pStyle w:val="TAL"/>
              <w:rPr>
                <w:sz w:val="16"/>
                <w:szCs w:val="16"/>
                <w:lang w:eastAsia="en-US"/>
              </w:rPr>
            </w:pPr>
            <w:r w:rsidRPr="00DD6CFB">
              <w:rPr>
                <w:sz w:val="16"/>
                <w:szCs w:val="16"/>
                <w:lang w:eastAsia="en-US"/>
              </w:rPr>
              <w:t>1665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5E838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E7FCD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DBFCF5" w14:textId="77777777" w:rsidR="00D4531E" w:rsidRPr="00DD6CFB" w:rsidRDefault="00D4531E" w:rsidP="00DD6CFB">
            <w:pPr>
              <w:pStyle w:val="TAL"/>
              <w:rPr>
                <w:sz w:val="16"/>
                <w:szCs w:val="16"/>
                <w:lang w:eastAsia="en-US"/>
              </w:rPr>
            </w:pPr>
            <w:r w:rsidRPr="00DD6CFB">
              <w:rPr>
                <w:sz w:val="16"/>
                <w:szCs w:val="16"/>
                <w:lang w:eastAsia="en-US"/>
              </w:rPr>
              <w:t>Messages Exceptions corrections for SUL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83FAAC"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303C51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962367"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D90786"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02891A" w14:textId="77777777" w:rsidR="00D4531E" w:rsidRPr="00DD6CFB" w:rsidRDefault="00D4531E" w:rsidP="00DD6CFB">
            <w:pPr>
              <w:pStyle w:val="TAL"/>
              <w:rPr>
                <w:sz w:val="16"/>
                <w:szCs w:val="16"/>
                <w:lang w:eastAsia="en-US"/>
              </w:rPr>
            </w:pPr>
            <w:r w:rsidRPr="00DD6CFB">
              <w:rPr>
                <w:sz w:val="16"/>
                <w:szCs w:val="16"/>
                <w:lang w:eastAsia="en-US"/>
              </w:rPr>
              <w:t>R5-206304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529A17" w14:textId="77777777" w:rsidR="00D4531E" w:rsidRPr="00DD6CFB" w:rsidRDefault="00D4531E" w:rsidP="00DD6CFB">
            <w:pPr>
              <w:pStyle w:val="TAL"/>
              <w:rPr>
                <w:sz w:val="16"/>
                <w:szCs w:val="16"/>
                <w:lang w:eastAsia="en-US"/>
              </w:rPr>
            </w:pPr>
            <w:r w:rsidRPr="00DD6CFB">
              <w:rPr>
                <w:sz w:val="16"/>
                <w:szCs w:val="16"/>
                <w:lang w:eastAsia="en-US"/>
              </w:rPr>
              <w:t>1670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EE30B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CF6D1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99D7D0" w14:textId="77777777" w:rsidR="00D4531E" w:rsidRPr="00DD6CFB" w:rsidRDefault="00D4531E" w:rsidP="00DD6CFB">
            <w:pPr>
              <w:pStyle w:val="TAL"/>
              <w:rPr>
                <w:sz w:val="16"/>
                <w:szCs w:val="16"/>
                <w:lang w:eastAsia="en-US"/>
              </w:rPr>
            </w:pPr>
            <w:r w:rsidRPr="00DD6CFB">
              <w:rPr>
                <w:sz w:val="16"/>
                <w:szCs w:val="16"/>
                <w:lang w:eastAsia="en-US"/>
              </w:rPr>
              <w:t>Update to ims-EmergencySupport indication of SIB1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F91E13"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AE078B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AD3636"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057F33"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ED893D" w14:textId="77777777" w:rsidR="00D4531E" w:rsidRPr="00DD6CFB" w:rsidRDefault="00D4531E" w:rsidP="00DD6CFB">
            <w:pPr>
              <w:pStyle w:val="TAL"/>
              <w:rPr>
                <w:sz w:val="16"/>
                <w:szCs w:val="16"/>
                <w:lang w:eastAsia="en-US"/>
              </w:rPr>
            </w:pPr>
            <w:r w:rsidRPr="00DD6CFB">
              <w:rPr>
                <w:sz w:val="16"/>
                <w:szCs w:val="16"/>
                <w:lang w:eastAsia="en-US"/>
              </w:rPr>
              <w:t>R5-206305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6CE77" w14:textId="77777777" w:rsidR="00D4531E" w:rsidRPr="00DD6CFB" w:rsidRDefault="00D4531E" w:rsidP="00DD6CFB">
            <w:pPr>
              <w:pStyle w:val="TAL"/>
              <w:rPr>
                <w:sz w:val="16"/>
                <w:szCs w:val="16"/>
                <w:lang w:eastAsia="en-US"/>
              </w:rPr>
            </w:pPr>
            <w:r w:rsidRPr="00DD6CFB">
              <w:rPr>
                <w:sz w:val="16"/>
                <w:szCs w:val="16"/>
                <w:lang w:eastAsia="en-US"/>
              </w:rPr>
              <w:t>1595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1B74E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5FF12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B2F99F" w14:textId="77777777" w:rsidR="00D4531E" w:rsidRPr="00DD6CFB" w:rsidRDefault="00D4531E" w:rsidP="00DD6CFB">
            <w:pPr>
              <w:pStyle w:val="TAL"/>
              <w:rPr>
                <w:sz w:val="16"/>
                <w:szCs w:val="16"/>
                <w:lang w:eastAsia="en-US"/>
              </w:rPr>
            </w:pPr>
            <w:r w:rsidRPr="00DD6CFB">
              <w:rPr>
                <w:sz w:val="16"/>
                <w:szCs w:val="16"/>
                <w:lang w:eastAsia="en-US"/>
              </w:rPr>
              <w:t>Correction to test frequencies for signalling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1F3928"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EEF5B2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82EAE0"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7985A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08BE7D" w14:textId="77777777" w:rsidR="00D4531E" w:rsidRPr="00DD6CFB" w:rsidRDefault="00D4531E" w:rsidP="00DD6CFB">
            <w:pPr>
              <w:pStyle w:val="TAL"/>
              <w:rPr>
                <w:sz w:val="16"/>
                <w:szCs w:val="16"/>
                <w:lang w:eastAsia="en-US"/>
              </w:rPr>
            </w:pPr>
            <w:r w:rsidRPr="00DD6CFB">
              <w:rPr>
                <w:sz w:val="16"/>
                <w:szCs w:val="16"/>
                <w:lang w:eastAsia="en-US"/>
              </w:rPr>
              <w:t>R5-206306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0C069" w14:textId="77777777" w:rsidR="00D4531E" w:rsidRPr="00DD6CFB" w:rsidRDefault="00D4531E" w:rsidP="00DD6CFB">
            <w:pPr>
              <w:pStyle w:val="TAL"/>
              <w:rPr>
                <w:sz w:val="16"/>
                <w:szCs w:val="16"/>
                <w:lang w:eastAsia="en-US"/>
              </w:rPr>
            </w:pPr>
            <w:r w:rsidRPr="00DD6CFB">
              <w:rPr>
                <w:sz w:val="16"/>
                <w:szCs w:val="16"/>
                <w:lang w:eastAsia="en-US"/>
              </w:rPr>
              <w:t>1625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6277C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99DC0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9B683E" w14:textId="77777777" w:rsidR="00D4531E" w:rsidRPr="00DD6CFB" w:rsidRDefault="00D4531E" w:rsidP="00DD6CFB">
            <w:pPr>
              <w:pStyle w:val="TAL"/>
              <w:rPr>
                <w:sz w:val="16"/>
                <w:szCs w:val="16"/>
                <w:lang w:eastAsia="en-US"/>
              </w:rPr>
            </w:pPr>
            <w:r w:rsidRPr="00DD6CFB">
              <w:rPr>
                <w:sz w:val="16"/>
                <w:szCs w:val="16"/>
                <w:lang w:eastAsia="en-US"/>
              </w:rPr>
              <w:t>Introducing test frequencies for CA_n261(2A)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FAC89E"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4D571B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887D20"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34F091"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FDD081" w14:textId="77777777" w:rsidR="00D4531E" w:rsidRPr="00DD6CFB" w:rsidRDefault="00D4531E" w:rsidP="00DD6CFB">
            <w:pPr>
              <w:pStyle w:val="TAL"/>
              <w:rPr>
                <w:sz w:val="16"/>
                <w:szCs w:val="16"/>
                <w:lang w:eastAsia="en-US"/>
              </w:rPr>
            </w:pPr>
            <w:r w:rsidRPr="00DD6CFB">
              <w:rPr>
                <w:sz w:val="16"/>
                <w:szCs w:val="16"/>
                <w:lang w:eastAsia="en-US"/>
              </w:rPr>
              <w:t>R5-206307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34B8EF" w14:textId="77777777" w:rsidR="00D4531E" w:rsidRPr="00DD6CFB" w:rsidRDefault="00D4531E" w:rsidP="00DD6CFB">
            <w:pPr>
              <w:pStyle w:val="TAL"/>
              <w:rPr>
                <w:sz w:val="16"/>
                <w:szCs w:val="16"/>
                <w:lang w:eastAsia="en-US"/>
              </w:rPr>
            </w:pPr>
            <w:r w:rsidRPr="00DD6CFB">
              <w:rPr>
                <w:sz w:val="16"/>
                <w:szCs w:val="16"/>
                <w:lang w:eastAsia="en-US"/>
              </w:rPr>
              <w:t>1629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A77B0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27529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997581" w14:textId="77777777" w:rsidR="00D4531E" w:rsidRPr="00DD6CFB" w:rsidRDefault="00D4531E" w:rsidP="00DD6CFB">
            <w:pPr>
              <w:pStyle w:val="TAL"/>
              <w:rPr>
                <w:sz w:val="16"/>
                <w:szCs w:val="16"/>
                <w:lang w:eastAsia="en-US"/>
              </w:rPr>
            </w:pPr>
            <w:r w:rsidRPr="00DD6CFB">
              <w:rPr>
                <w:sz w:val="16"/>
                <w:szCs w:val="16"/>
                <w:lang w:eastAsia="en-US"/>
              </w:rPr>
              <w:t>Introduction of NR-DC test frequencies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3DA450"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51B5EE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7885D2"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B2AB4B"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6624C91" w14:textId="77777777" w:rsidR="00D4531E" w:rsidRPr="00DD6CFB" w:rsidRDefault="00D4531E" w:rsidP="00DD6CFB">
            <w:pPr>
              <w:pStyle w:val="TAL"/>
              <w:rPr>
                <w:sz w:val="16"/>
                <w:szCs w:val="16"/>
                <w:lang w:eastAsia="en-US"/>
              </w:rPr>
            </w:pPr>
            <w:r w:rsidRPr="00DD6CFB">
              <w:rPr>
                <w:sz w:val="16"/>
                <w:szCs w:val="16"/>
                <w:lang w:eastAsia="en-US"/>
              </w:rPr>
              <w:t>R5-206308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2014DF" w14:textId="77777777" w:rsidR="00D4531E" w:rsidRPr="00DD6CFB" w:rsidRDefault="00D4531E" w:rsidP="00DD6CFB">
            <w:pPr>
              <w:pStyle w:val="TAL"/>
              <w:rPr>
                <w:sz w:val="16"/>
                <w:szCs w:val="16"/>
                <w:lang w:eastAsia="en-US"/>
              </w:rPr>
            </w:pPr>
            <w:r w:rsidRPr="00DD6CFB">
              <w:rPr>
                <w:sz w:val="16"/>
                <w:szCs w:val="16"/>
                <w:lang w:eastAsia="en-US"/>
              </w:rPr>
              <w:t>1661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CD595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E976D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81B35B" w14:textId="77777777" w:rsidR="00D4531E" w:rsidRPr="00DD6CFB" w:rsidRDefault="00D4531E" w:rsidP="00DD6CFB">
            <w:pPr>
              <w:pStyle w:val="TAL"/>
              <w:rPr>
                <w:sz w:val="16"/>
                <w:szCs w:val="16"/>
                <w:lang w:eastAsia="en-US"/>
              </w:rPr>
            </w:pPr>
            <w:r w:rsidRPr="00DD6CFB">
              <w:rPr>
                <w:sz w:val="16"/>
                <w:szCs w:val="16"/>
                <w:lang w:eastAsia="en-US"/>
              </w:rPr>
              <w:t>Update requirements of test equipment for Signalling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CA974F"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8E46CC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613CBE2"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81778B"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D3CC2F" w14:textId="77777777" w:rsidR="00D4531E" w:rsidRPr="00DD6CFB" w:rsidRDefault="00D4531E" w:rsidP="00DD6CFB">
            <w:pPr>
              <w:pStyle w:val="TAL"/>
              <w:rPr>
                <w:sz w:val="16"/>
                <w:szCs w:val="16"/>
                <w:lang w:eastAsia="en-US"/>
              </w:rPr>
            </w:pPr>
            <w:r w:rsidRPr="00DD6CFB">
              <w:rPr>
                <w:sz w:val="16"/>
                <w:szCs w:val="16"/>
                <w:lang w:eastAsia="en-US"/>
              </w:rPr>
              <w:t>R5-206309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4D2C38" w14:textId="77777777" w:rsidR="00D4531E" w:rsidRPr="00DD6CFB" w:rsidRDefault="00D4531E" w:rsidP="00DD6CFB">
            <w:pPr>
              <w:pStyle w:val="TAL"/>
              <w:rPr>
                <w:sz w:val="16"/>
                <w:szCs w:val="16"/>
                <w:lang w:eastAsia="en-US"/>
              </w:rPr>
            </w:pPr>
            <w:r w:rsidRPr="00DD6CFB">
              <w:rPr>
                <w:sz w:val="16"/>
                <w:szCs w:val="16"/>
                <w:lang w:eastAsia="en-US"/>
              </w:rPr>
              <w:t>1531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A6580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8AFB4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D68F43" w14:textId="77777777" w:rsidR="00D4531E" w:rsidRPr="00DD6CFB" w:rsidRDefault="00D4531E" w:rsidP="00DD6CFB">
            <w:pPr>
              <w:pStyle w:val="TAL"/>
              <w:rPr>
                <w:sz w:val="16"/>
                <w:szCs w:val="16"/>
                <w:lang w:eastAsia="en-US"/>
              </w:rPr>
            </w:pPr>
            <w:r w:rsidRPr="00DD6CFB">
              <w:rPr>
                <w:sz w:val="16"/>
                <w:szCs w:val="16"/>
                <w:lang w:eastAsia="en-US"/>
              </w:rPr>
              <w:t>Correction to Table 4.8.1-1A RRCReconfiguration-HO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42C74B"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518818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2EC52C"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4EF483"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072307" w14:textId="77777777" w:rsidR="00D4531E" w:rsidRPr="00DD6CFB" w:rsidRDefault="00D4531E" w:rsidP="00DD6CFB">
            <w:pPr>
              <w:pStyle w:val="TAL"/>
              <w:rPr>
                <w:sz w:val="16"/>
                <w:szCs w:val="16"/>
                <w:lang w:eastAsia="en-US"/>
              </w:rPr>
            </w:pPr>
            <w:r w:rsidRPr="00DD6CFB">
              <w:rPr>
                <w:sz w:val="16"/>
                <w:szCs w:val="16"/>
                <w:lang w:eastAsia="en-US"/>
              </w:rPr>
              <w:t>R5-206388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D78A6E" w14:textId="77777777" w:rsidR="00D4531E" w:rsidRPr="00DD6CFB" w:rsidRDefault="00D4531E" w:rsidP="00DD6CFB">
            <w:pPr>
              <w:pStyle w:val="TAL"/>
              <w:rPr>
                <w:sz w:val="16"/>
                <w:szCs w:val="16"/>
                <w:lang w:eastAsia="en-US"/>
              </w:rPr>
            </w:pPr>
            <w:r w:rsidRPr="00DD6CFB">
              <w:rPr>
                <w:sz w:val="16"/>
                <w:szCs w:val="16"/>
                <w:lang w:eastAsia="en-US"/>
              </w:rPr>
              <w:t>1631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E64AF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D7D27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B29B36" w14:textId="77777777" w:rsidR="00D4531E" w:rsidRPr="00DD6CFB" w:rsidRDefault="00D4531E" w:rsidP="00DD6CFB">
            <w:pPr>
              <w:pStyle w:val="TAL"/>
              <w:rPr>
                <w:sz w:val="16"/>
                <w:szCs w:val="16"/>
                <w:lang w:eastAsia="en-US"/>
              </w:rPr>
            </w:pPr>
            <w:r w:rsidRPr="00DD6CFB">
              <w:rPr>
                <w:sz w:val="16"/>
                <w:szCs w:val="16"/>
                <w:lang w:eastAsia="en-US"/>
              </w:rPr>
              <w:t>Introduction of n14 test frequencies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F9615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34B048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2EDF7A"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4042AF"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4AF49C" w14:textId="77777777" w:rsidR="00D4531E" w:rsidRPr="00DD6CFB" w:rsidRDefault="00D4531E" w:rsidP="00DD6CFB">
            <w:pPr>
              <w:pStyle w:val="TAL"/>
              <w:rPr>
                <w:sz w:val="16"/>
                <w:szCs w:val="16"/>
                <w:lang w:eastAsia="en-US"/>
              </w:rPr>
            </w:pPr>
            <w:r w:rsidRPr="00DD6CFB">
              <w:rPr>
                <w:sz w:val="16"/>
                <w:szCs w:val="16"/>
                <w:lang w:eastAsia="en-US"/>
              </w:rPr>
              <w:t>R5-206394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96F7FD" w14:textId="77777777" w:rsidR="00D4531E" w:rsidRPr="00DD6CFB" w:rsidRDefault="00D4531E" w:rsidP="00DD6CFB">
            <w:pPr>
              <w:pStyle w:val="TAL"/>
              <w:rPr>
                <w:sz w:val="16"/>
                <w:szCs w:val="16"/>
                <w:lang w:eastAsia="en-US"/>
              </w:rPr>
            </w:pPr>
            <w:r w:rsidRPr="00DD6CFB">
              <w:rPr>
                <w:sz w:val="16"/>
                <w:szCs w:val="16"/>
                <w:lang w:eastAsia="en-US"/>
              </w:rPr>
              <w:t>1552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B46D4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D19B8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497119" w14:textId="77777777" w:rsidR="00D4531E" w:rsidRPr="00DD6CFB" w:rsidRDefault="00D4531E" w:rsidP="00DD6CFB">
            <w:pPr>
              <w:pStyle w:val="TAL"/>
              <w:rPr>
                <w:sz w:val="16"/>
                <w:szCs w:val="16"/>
                <w:lang w:eastAsia="en-US"/>
              </w:rPr>
            </w:pPr>
            <w:r w:rsidRPr="00DD6CFB">
              <w:rPr>
                <w:sz w:val="16"/>
                <w:szCs w:val="16"/>
                <w:lang w:eastAsia="en-US"/>
              </w:rPr>
              <w:t>Adding ReferenceTimeInfo IE config for IIoT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84B61B"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CD9427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FA476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92EEE6"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2E3C046" w14:textId="77777777" w:rsidR="00D4531E" w:rsidRPr="00DD6CFB" w:rsidRDefault="00D4531E" w:rsidP="00DD6CFB">
            <w:pPr>
              <w:pStyle w:val="TAL"/>
              <w:rPr>
                <w:sz w:val="16"/>
                <w:szCs w:val="16"/>
                <w:lang w:eastAsia="en-US"/>
              </w:rPr>
            </w:pPr>
            <w:r w:rsidRPr="00DD6CFB">
              <w:rPr>
                <w:sz w:val="16"/>
                <w:szCs w:val="16"/>
                <w:lang w:eastAsia="en-US"/>
              </w:rPr>
              <w:t>R5-206403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542BA7" w14:textId="77777777" w:rsidR="00D4531E" w:rsidRPr="00DD6CFB" w:rsidRDefault="00D4531E" w:rsidP="00DD6CFB">
            <w:pPr>
              <w:pStyle w:val="TAL"/>
              <w:rPr>
                <w:sz w:val="16"/>
                <w:szCs w:val="16"/>
                <w:lang w:eastAsia="en-US"/>
              </w:rPr>
            </w:pPr>
            <w:r w:rsidRPr="00DD6CFB">
              <w:rPr>
                <w:sz w:val="16"/>
                <w:szCs w:val="16"/>
                <w:lang w:eastAsia="en-US"/>
              </w:rPr>
              <w:t>1559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1B608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54454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F3CF1A" w14:textId="77777777" w:rsidR="00D4531E" w:rsidRPr="00DD6CFB" w:rsidRDefault="00D4531E" w:rsidP="00DD6CFB">
            <w:pPr>
              <w:pStyle w:val="TAL"/>
              <w:rPr>
                <w:sz w:val="16"/>
                <w:szCs w:val="16"/>
                <w:lang w:eastAsia="en-US"/>
              </w:rPr>
            </w:pPr>
            <w:r w:rsidRPr="00DD6CFB">
              <w:rPr>
                <w:sz w:val="16"/>
                <w:szCs w:val="16"/>
                <w:lang w:eastAsia="en-US"/>
              </w:rPr>
              <w:t>Update to RRC messages and IEs for R16 Mobility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5CE566"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E9628B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D687FE"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2C1C26"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40C7D4" w14:textId="77777777" w:rsidR="00D4531E" w:rsidRPr="00DD6CFB" w:rsidRDefault="00D4531E" w:rsidP="00DD6CFB">
            <w:pPr>
              <w:pStyle w:val="TAL"/>
              <w:rPr>
                <w:sz w:val="16"/>
                <w:szCs w:val="16"/>
                <w:lang w:eastAsia="en-US"/>
              </w:rPr>
            </w:pPr>
            <w:r w:rsidRPr="00DD6CFB">
              <w:rPr>
                <w:sz w:val="16"/>
                <w:szCs w:val="16"/>
                <w:lang w:eastAsia="en-US"/>
              </w:rPr>
              <w:t>R5-206407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3EEAAE" w14:textId="77777777" w:rsidR="00D4531E" w:rsidRPr="00DD6CFB" w:rsidRDefault="00D4531E" w:rsidP="00DD6CFB">
            <w:pPr>
              <w:pStyle w:val="TAL"/>
              <w:rPr>
                <w:sz w:val="16"/>
                <w:szCs w:val="16"/>
                <w:lang w:eastAsia="en-US"/>
              </w:rPr>
            </w:pPr>
            <w:r w:rsidRPr="00DD6CFB">
              <w:rPr>
                <w:sz w:val="16"/>
                <w:szCs w:val="16"/>
                <w:lang w:eastAsia="en-US"/>
              </w:rPr>
              <w:t>1553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BDE6D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4C659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E3571C" w14:textId="77777777" w:rsidR="00D4531E" w:rsidRPr="00DD6CFB" w:rsidRDefault="00D4531E" w:rsidP="00DD6CFB">
            <w:pPr>
              <w:pStyle w:val="TAL"/>
              <w:rPr>
                <w:sz w:val="16"/>
                <w:szCs w:val="16"/>
                <w:lang w:eastAsia="en-US"/>
              </w:rPr>
            </w:pPr>
            <w:r w:rsidRPr="00DD6CFB">
              <w:rPr>
                <w:sz w:val="16"/>
                <w:szCs w:val="16"/>
                <w:lang w:eastAsia="en-US"/>
              </w:rPr>
              <w:t>Correction to Uu RRC messages and SIBs for sidelink communication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91988D"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00F4A0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A51054"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705F86"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0D7F01" w14:textId="77777777" w:rsidR="00D4531E" w:rsidRPr="00DD6CFB" w:rsidRDefault="00D4531E" w:rsidP="00DD6CFB">
            <w:pPr>
              <w:pStyle w:val="TAL"/>
              <w:rPr>
                <w:sz w:val="16"/>
                <w:szCs w:val="16"/>
                <w:lang w:eastAsia="en-US"/>
              </w:rPr>
            </w:pPr>
            <w:r w:rsidRPr="00DD6CFB">
              <w:rPr>
                <w:sz w:val="16"/>
                <w:szCs w:val="16"/>
                <w:lang w:eastAsia="en-US"/>
              </w:rPr>
              <w:t>R5-206408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CE35B7" w14:textId="77777777" w:rsidR="00D4531E" w:rsidRPr="00DD6CFB" w:rsidRDefault="00D4531E" w:rsidP="00DD6CFB">
            <w:pPr>
              <w:pStyle w:val="TAL"/>
              <w:rPr>
                <w:sz w:val="16"/>
                <w:szCs w:val="16"/>
                <w:lang w:eastAsia="en-US"/>
              </w:rPr>
            </w:pPr>
            <w:r w:rsidRPr="00DD6CFB">
              <w:rPr>
                <w:sz w:val="16"/>
                <w:szCs w:val="16"/>
                <w:lang w:eastAsia="en-US"/>
              </w:rPr>
              <w:t>1556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EF539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67BFB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31EDB3" w14:textId="77777777" w:rsidR="00D4531E" w:rsidRPr="00DD6CFB" w:rsidRDefault="00D4531E" w:rsidP="00DD6CFB">
            <w:pPr>
              <w:pStyle w:val="TAL"/>
              <w:rPr>
                <w:sz w:val="16"/>
                <w:szCs w:val="16"/>
                <w:lang w:eastAsia="en-US"/>
              </w:rPr>
            </w:pPr>
            <w:r w:rsidRPr="00DD6CFB">
              <w:rPr>
                <w:sz w:val="16"/>
                <w:szCs w:val="16"/>
                <w:lang w:eastAsia="en-US"/>
              </w:rPr>
              <w:t>Addition of V2X default configuration_USIM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78C44A"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804728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5981E8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D8D4A1"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61C9F4" w14:textId="77777777" w:rsidR="00D4531E" w:rsidRPr="00DD6CFB" w:rsidRDefault="00D4531E" w:rsidP="00DD6CFB">
            <w:pPr>
              <w:pStyle w:val="TAL"/>
              <w:rPr>
                <w:sz w:val="16"/>
                <w:szCs w:val="16"/>
                <w:lang w:eastAsia="en-US"/>
              </w:rPr>
            </w:pPr>
            <w:r w:rsidRPr="00DD6CFB">
              <w:rPr>
                <w:sz w:val="16"/>
                <w:szCs w:val="16"/>
                <w:lang w:eastAsia="en-US"/>
              </w:rPr>
              <w:t>R5-206409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8D6896" w14:textId="77777777" w:rsidR="00D4531E" w:rsidRPr="00DD6CFB" w:rsidRDefault="00D4531E" w:rsidP="00DD6CFB">
            <w:pPr>
              <w:pStyle w:val="TAL"/>
              <w:rPr>
                <w:sz w:val="16"/>
                <w:szCs w:val="16"/>
                <w:lang w:eastAsia="en-US"/>
              </w:rPr>
            </w:pPr>
            <w:r w:rsidRPr="00DD6CFB">
              <w:rPr>
                <w:sz w:val="16"/>
                <w:szCs w:val="16"/>
                <w:lang w:eastAsia="en-US"/>
              </w:rPr>
              <w:t>1557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F21F4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A5D58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FCAE58" w14:textId="77777777" w:rsidR="00D4531E" w:rsidRPr="00DD6CFB" w:rsidRDefault="00D4531E" w:rsidP="00DD6CFB">
            <w:pPr>
              <w:pStyle w:val="TAL"/>
              <w:rPr>
                <w:sz w:val="16"/>
                <w:szCs w:val="16"/>
                <w:lang w:eastAsia="en-US"/>
              </w:rPr>
            </w:pPr>
            <w:r w:rsidRPr="00DD6CFB">
              <w:rPr>
                <w:sz w:val="16"/>
                <w:szCs w:val="16"/>
                <w:lang w:eastAsia="en-US"/>
              </w:rPr>
              <w:t>Addition of V2X default configuration_NAS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B9692C"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8F2157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ABACEB"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158C7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BA6396" w14:textId="77777777" w:rsidR="00D4531E" w:rsidRPr="00DD6CFB" w:rsidRDefault="00D4531E" w:rsidP="00DD6CFB">
            <w:pPr>
              <w:pStyle w:val="TAL"/>
              <w:rPr>
                <w:sz w:val="16"/>
                <w:szCs w:val="16"/>
                <w:lang w:eastAsia="en-US"/>
              </w:rPr>
            </w:pPr>
            <w:r w:rsidRPr="00DD6CFB">
              <w:rPr>
                <w:sz w:val="16"/>
                <w:szCs w:val="16"/>
                <w:lang w:eastAsia="en-US"/>
              </w:rPr>
              <w:t>R5-206419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8B275D" w14:textId="77777777" w:rsidR="00D4531E" w:rsidRPr="00DD6CFB" w:rsidRDefault="00D4531E" w:rsidP="00DD6CFB">
            <w:pPr>
              <w:pStyle w:val="TAL"/>
              <w:rPr>
                <w:sz w:val="16"/>
                <w:szCs w:val="16"/>
                <w:lang w:eastAsia="en-US"/>
              </w:rPr>
            </w:pPr>
            <w:r w:rsidRPr="00DD6CFB">
              <w:rPr>
                <w:sz w:val="16"/>
                <w:szCs w:val="16"/>
                <w:lang w:eastAsia="en-US"/>
              </w:rPr>
              <w:t>1575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720BA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34E81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B8BB02" w14:textId="77777777" w:rsidR="00D4531E" w:rsidRPr="00DD6CFB" w:rsidRDefault="00D4531E" w:rsidP="00DD6CFB">
            <w:pPr>
              <w:pStyle w:val="TAL"/>
              <w:rPr>
                <w:sz w:val="16"/>
                <w:szCs w:val="16"/>
                <w:lang w:eastAsia="en-US"/>
              </w:rPr>
            </w:pPr>
            <w:r w:rsidRPr="00DD6CFB">
              <w:rPr>
                <w:sz w:val="16"/>
                <w:szCs w:val="16"/>
                <w:lang w:eastAsia="en-US"/>
              </w:rPr>
              <w:t>Updates to default contents of NAS messages for Rel-16 RACS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EB10D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5FCDEF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2F799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5932A9"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F940D5" w14:textId="77777777" w:rsidR="00D4531E" w:rsidRPr="00DD6CFB" w:rsidRDefault="00D4531E" w:rsidP="00DD6CFB">
            <w:pPr>
              <w:pStyle w:val="TAL"/>
              <w:rPr>
                <w:sz w:val="16"/>
                <w:szCs w:val="16"/>
                <w:lang w:eastAsia="en-US"/>
              </w:rPr>
            </w:pPr>
            <w:r w:rsidRPr="00DD6CFB">
              <w:rPr>
                <w:sz w:val="16"/>
                <w:szCs w:val="16"/>
                <w:lang w:eastAsia="en-US"/>
              </w:rPr>
              <w:t>R5-206420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38F124" w14:textId="77777777" w:rsidR="00D4531E" w:rsidRPr="00DD6CFB" w:rsidRDefault="00D4531E" w:rsidP="00DD6CFB">
            <w:pPr>
              <w:pStyle w:val="TAL"/>
              <w:rPr>
                <w:sz w:val="16"/>
                <w:szCs w:val="16"/>
                <w:lang w:eastAsia="en-US"/>
              </w:rPr>
            </w:pPr>
            <w:r w:rsidRPr="00DD6CFB">
              <w:rPr>
                <w:sz w:val="16"/>
                <w:szCs w:val="16"/>
                <w:lang w:eastAsia="en-US"/>
              </w:rPr>
              <w:t>1576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87A9A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85232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A21F59" w14:textId="77777777" w:rsidR="00D4531E" w:rsidRPr="00DD6CFB" w:rsidRDefault="00D4531E" w:rsidP="00DD6CFB">
            <w:pPr>
              <w:pStyle w:val="TAL"/>
              <w:rPr>
                <w:sz w:val="16"/>
                <w:szCs w:val="16"/>
                <w:lang w:eastAsia="en-US"/>
              </w:rPr>
            </w:pPr>
            <w:r w:rsidRPr="00DD6CFB">
              <w:rPr>
                <w:sz w:val="16"/>
                <w:szCs w:val="16"/>
                <w:lang w:eastAsia="en-US"/>
              </w:rPr>
              <w:t>Updates to default contents of RRC messages for Rel-16 RACS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99A288"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5A5D43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03C131"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17457F"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D20B07" w14:textId="77777777" w:rsidR="00D4531E" w:rsidRPr="00DD6CFB" w:rsidRDefault="00D4531E" w:rsidP="00DD6CFB">
            <w:pPr>
              <w:pStyle w:val="TAL"/>
              <w:rPr>
                <w:sz w:val="16"/>
                <w:szCs w:val="16"/>
                <w:lang w:eastAsia="en-US"/>
              </w:rPr>
            </w:pPr>
            <w:r w:rsidRPr="00DD6CFB">
              <w:rPr>
                <w:sz w:val="16"/>
                <w:szCs w:val="16"/>
                <w:lang w:eastAsia="en-US"/>
              </w:rPr>
              <w:t>R5-206426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FDE8FB" w14:textId="77777777" w:rsidR="00D4531E" w:rsidRPr="00DD6CFB" w:rsidRDefault="00D4531E" w:rsidP="00DD6CFB">
            <w:pPr>
              <w:pStyle w:val="TAL"/>
              <w:rPr>
                <w:sz w:val="16"/>
                <w:szCs w:val="16"/>
                <w:lang w:eastAsia="en-US"/>
              </w:rPr>
            </w:pPr>
            <w:r w:rsidRPr="00DD6CFB">
              <w:rPr>
                <w:sz w:val="16"/>
                <w:szCs w:val="16"/>
                <w:lang w:eastAsia="en-US"/>
              </w:rPr>
              <w:t>1649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DFAC1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D8DB9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6C503F" w14:textId="77777777" w:rsidR="00D4531E" w:rsidRPr="00DD6CFB" w:rsidRDefault="00D4531E" w:rsidP="00DD6CFB">
            <w:pPr>
              <w:pStyle w:val="TAL"/>
              <w:rPr>
                <w:sz w:val="16"/>
                <w:szCs w:val="16"/>
                <w:lang w:eastAsia="en-US"/>
              </w:rPr>
            </w:pPr>
            <w:r w:rsidRPr="00DD6CFB">
              <w:rPr>
                <w:sz w:val="16"/>
                <w:szCs w:val="16"/>
                <w:lang w:eastAsia="en-US"/>
              </w:rPr>
              <w:t>Alignment of Rel-16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F636B"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8097E1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5CC163B"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7DA8C0"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BFCD59" w14:textId="77777777" w:rsidR="00D4531E" w:rsidRPr="00DD6CFB" w:rsidRDefault="00D4531E" w:rsidP="00DD6CFB">
            <w:pPr>
              <w:pStyle w:val="TAL"/>
              <w:rPr>
                <w:sz w:val="16"/>
                <w:szCs w:val="16"/>
                <w:lang w:eastAsia="en-US"/>
              </w:rPr>
            </w:pPr>
            <w:r w:rsidRPr="00DD6CFB">
              <w:rPr>
                <w:sz w:val="16"/>
                <w:szCs w:val="16"/>
                <w:lang w:eastAsia="en-US"/>
              </w:rPr>
              <w:t>R5-206427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35DC6C" w14:textId="77777777" w:rsidR="00D4531E" w:rsidRPr="00DD6CFB" w:rsidRDefault="00D4531E" w:rsidP="00DD6CFB">
            <w:pPr>
              <w:pStyle w:val="TAL"/>
              <w:rPr>
                <w:sz w:val="16"/>
                <w:szCs w:val="16"/>
                <w:lang w:eastAsia="en-US"/>
              </w:rPr>
            </w:pPr>
            <w:r w:rsidRPr="00DD6CFB">
              <w:rPr>
                <w:sz w:val="16"/>
                <w:szCs w:val="16"/>
                <w:lang w:eastAsia="en-US"/>
              </w:rPr>
              <w:t>1668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55F64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D5A98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D49E0A" w14:textId="77777777" w:rsidR="00D4531E" w:rsidRPr="00DD6CFB" w:rsidRDefault="00D4531E" w:rsidP="00DD6CFB">
            <w:pPr>
              <w:pStyle w:val="TAL"/>
              <w:rPr>
                <w:sz w:val="16"/>
                <w:szCs w:val="16"/>
                <w:lang w:eastAsia="en-US"/>
              </w:rPr>
            </w:pPr>
            <w:r w:rsidRPr="00DD6CFB">
              <w:rPr>
                <w:sz w:val="16"/>
                <w:szCs w:val="16"/>
                <w:lang w:eastAsia="en-US"/>
              </w:rPr>
              <w:t>Updates to DLDedicatedMessageSegment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BFE037"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BE763D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37FA2C"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854971"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5F5DA0" w14:textId="77777777" w:rsidR="00D4531E" w:rsidRPr="00DD6CFB" w:rsidRDefault="00D4531E" w:rsidP="00DD6CFB">
            <w:pPr>
              <w:pStyle w:val="TAL"/>
              <w:rPr>
                <w:sz w:val="16"/>
                <w:szCs w:val="16"/>
                <w:lang w:eastAsia="en-US"/>
              </w:rPr>
            </w:pPr>
            <w:r w:rsidRPr="00DD6CFB">
              <w:rPr>
                <w:sz w:val="16"/>
                <w:szCs w:val="16"/>
                <w:lang w:eastAsia="en-US"/>
              </w:rPr>
              <w:t>R5-206621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979A57" w14:textId="77777777" w:rsidR="00D4531E" w:rsidRPr="00DD6CFB" w:rsidRDefault="00D4531E" w:rsidP="00DD6CFB">
            <w:pPr>
              <w:pStyle w:val="TAL"/>
              <w:rPr>
                <w:sz w:val="16"/>
                <w:szCs w:val="16"/>
                <w:lang w:eastAsia="en-US"/>
              </w:rPr>
            </w:pPr>
            <w:r w:rsidRPr="00DD6CFB">
              <w:rPr>
                <w:sz w:val="16"/>
                <w:szCs w:val="16"/>
                <w:lang w:eastAsia="en-US"/>
              </w:rPr>
              <w:t>1589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08E5E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9ABA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EA4D53" w14:textId="77777777" w:rsidR="00D4531E" w:rsidRPr="00DD6CFB" w:rsidRDefault="00D4531E" w:rsidP="00DD6CFB">
            <w:pPr>
              <w:pStyle w:val="TAL"/>
              <w:rPr>
                <w:sz w:val="16"/>
                <w:szCs w:val="16"/>
                <w:lang w:eastAsia="en-US"/>
              </w:rPr>
            </w:pPr>
            <w:r w:rsidRPr="00DD6CFB">
              <w:rPr>
                <w:sz w:val="16"/>
                <w:szCs w:val="16"/>
                <w:lang w:eastAsia="en-US"/>
              </w:rPr>
              <w:t>Correction to test frequencies for NR band n34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A56382"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4DFC3A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ED30D9"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77F290"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A15035" w14:textId="77777777" w:rsidR="00D4531E" w:rsidRPr="00DD6CFB" w:rsidRDefault="00D4531E" w:rsidP="00DD6CFB">
            <w:pPr>
              <w:pStyle w:val="TAL"/>
              <w:rPr>
                <w:sz w:val="16"/>
                <w:szCs w:val="16"/>
                <w:lang w:eastAsia="en-US"/>
              </w:rPr>
            </w:pPr>
            <w:r w:rsidRPr="00DD6CFB">
              <w:rPr>
                <w:sz w:val="16"/>
                <w:szCs w:val="16"/>
                <w:lang w:eastAsia="en-US"/>
              </w:rPr>
              <w:t>R5-206622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EEF8C" w14:textId="77777777" w:rsidR="00D4531E" w:rsidRPr="00DD6CFB" w:rsidRDefault="00D4531E" w:rsidP="00DD6CFB">
            <w:pPr>
              <w:pStyle w:val="TAL"/>
              <w:rPr>
                <w:sz w:val="16"/>
                <w:szCs w:val="16"/>
                <w:lang w:eastAsia="en-US"/>
              </w:rPr>
            </w:pPr>
            <w:r w:rsidRPr="00DD6CFB">
              <w:rPr>
                <w:sz w:val="16"/>
                <w:szCs w:val="16"/>
                <w:lang w:eastAsia="en-US"/>
              </w:rPr>
              <w:t>1590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88B61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BE36D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4BCA6E" w14:textId="77777777" w:rsidR="00D4531E" w:rsidRPr="00DD6CFB" w:rsidRDefault="00D4531E" w:rsidP="00DD6CFB">
            <w:pPr>
              <w:pStyle w:val="TAL"/>
              <w:rPr>
                <w:sz w:val="16"/>
                <w:szCs w:val="16"/>
                <w:lang w:eastAsia="en-US"/>
              </w:rPr>
            </w:pPr>
            <w:r w:rsidRPr="00DD6CFB">
              <w:rPr>
                <w:sz w:val="16"/>
                <w:szCs w:val="16"/>
                <w:lang w:eastAsia="en-US"/>
              </w:rPr>
              <w:t>Correction to test frequencies for NR band n38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A18107"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1AD370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762D7C2"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FBF688"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2D9D12" w14:textId="77777777" w:rsidR="00D4531E" w:rsidRPr="00DD6CFB" w:rsidRDefault="00D4531E" w:rsidP="00DD6CFB">
            <w:pPr>
              <w:pStyle w:val="TAL"/>
              <w:rPr>
                <w:sz w:val="16"/>
                <w:szCs w:val="16"/>
                <w:lang w:eastAsia="en-US"/>
              </w:rPr>
            </w:pPr>
            <w:r w:rsidRPr="00DD6CFB">
              <w:rPr>
                <w:sz w:val="16"/>
                <w:szCs w:val="16"/>
                <w:lang w:eastAsia="en-US"/>
              </w:rPr>
              <w:t>R5-206623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EF70F6" w14:textId="77777777" w:rsidR="00D4531E" w:rsidRPr="00DD6CFB" w:rsidRDefault="00D4531E" w:rsidP="00DD6CFB">
            <w:pPr>
              <w:pStyle w:val="TAL"/>
              <w:rPr>
                <w:sz w:val="16"/>
                <w:szCs w:val="16"/>
                <w:lang w:eastAsia="en-US"/>
              </w:rPr>
            </w:pPr>
            <w:r w:rsidRPr="00DD6CFB">
              <w:rPr>
                <w:sz w:val="16"/>
                <w:szCs w:val="16"/>
                <w:lang w:eastAsia="en-US"/>
              </w:rPr>
              <w:t>1591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CD7AC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EB6C2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A1ABF4" w14:textId="77777777" w:rsidR="00D4531E" w:rsidRPr="00DD6CFB" w:rsidRDefault="00D4531E" w:rsidP="00DD6CFB">
            <w:pPr>
              <w:pStyle w:val="TAL"/>
              <w:rPr>
                <w:sz w:val="16"/>
                <w:szCs w:val="16"/>
                <w:lang w:eastAsia="en-US"/>
              </w:rPr>
            </w:pPr>
            <w:r w:rsidRPr="00DD6CFB">
              <w:rPr>
                <w:sz w:val="16"/>
                <w:szCs w:val="16"/>
                <w:lang w:eastAsia="en-US"/>
              </w:rPr>
              <w:t>Correction to test frequencies for NR band n39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4E6CB5"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09F6CB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D24776E"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06B525"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601280" w14:textId="77777777" w:rsidR="00D4531E" w:rsidRPr="00DD6CFB" w:rsidRDefault="00D4531E" w:rsidP="00DD6CFB">
            <w:pPr>
              <w:pStyle w:val="TAL"/>
              <w:rPr>
                <w:sz w:val="16"/>
                <w:szCs w:val="16"/>
                <w:lang w:eastAsia="en-US"/>
              </w:rPr>
            </w:pPr>
            <w:r w:rsidRPr="00DD6CFB">
              <w:rPr>
                <w:sz w:val="16"/>
                <w:szCs w:val="16"/>
                <w:lang w:eastAsia="en-US"/>
              </w:rPr>
              <w:t>R5-206624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B28BF8" w14:textId="77777777" w:rsidR="00D4531E" w:rsidRPr="00DD6CFB" w:rsidRDefault="00D4531E" w:rsidP="00DD6CFB">
            <w:pPr>
              <w:pStyle w:val="TAL"/>
              <w:rPr>
                <w:sz w:val="16"/>
                <w:szCs w:val="16"/>
                <w:lang w:eastAsia="en-US"/>
              </w:rPr>
            </w:pPr>
            <w:r w:rsidRPr="00DD6CFB">
              <w:rPr>
                <w:sz w:val="16"/>
                <w:szCs w:val="16"/>
                <w:lang w:eastAsia="en-US"/>
              </w:rPr>
              <w:t>1592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B0904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9B858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5F4DF0" w14:textId="77777777" w:rsidR="00D4531E" w:rsidRPr="00DD6CFB" w:rsidRDefault="00D4531E" w:rsidP="00DD6CFB">
            <w:pPr>
              <w:pStyle w:val="TAL"/>
              <w:rPr>
                <w:sz w:val="16"/>
                <w:szCs w:val="16"/>
                <w:lang w:eastAsia="en-US"/>
              </w:rPr>
            </w:pPr>
            <w:r w:rsidRPr="00DD6CFB">
              <w:rPr>
                <w:sz w:val="16"/>
                <w:szCs w:val="16"/>
                <w:lang w:eastAsia="en-US"/>
              </w:rPr>
              <w:t>Correction to test frequencies for NR band n40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3DB041"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3B491F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1A0CFC"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70F6FE"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9C020C7" w14:textId="77777777" w:rsidR="00D4531E" w:rsidRPr="00DD6CFB" w:rsidRDefault="00D4531E" w:rsidP="00DD6CFB">
            <w:pPr>
              <w:pStyle w:val="TAL"/>
              <w:rPr>
                <w:sz w:val="16"/>
                <w:szCs w:val="16"/>
                <w:lang w:eastAsia="en-US"/>
              </w:rPr>
            </w:pPr>
            <w:r w:rsidRPr="00DD6CFB">
              <w:rPr>
                <w:sz w:val="16"/>
                <w:szCs w:val="16"/>
                <w:lang w:eastAsia="en-US"/>
              </w:rPr>
              <w:t>R5-206625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B6361A" w14:textId="77777777" w:rsidR="00D4531E" w:rsidRPr="00DD6CFB" w:rsidRDefault="00D4531E" w:rsidP="00DD6CFB">
            <w:pPr>
              <w:pStyle w:val="TAL"/>
              <w:rPr>
                <w:sz w:val="16"/>
                <w:szCs w:val="16"/>
                <w:lang w:eastAsia="en-US"/>
              </w:rPr>
            </w:pPr>
            <w:r w:rsidRPr="00DD6CFB">
              <w:rPr>
                <w:sz w:val="16"/>
                <w:szCs w:val="16"/>
                <w:lang w:eastAsia="en-US"/>
              </w:rPr>
              <w:t>1593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466C0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ABD1B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992CA7" w14:textId="77777777" w:rsidR="00D4531E" w:rsidRPr="00DD6CFB" w:rsidRDefault="00D4531E" w:rsidP="00DD6CFB">
            <w:pPr>
              <w:pStyle w:val="TAL"/>
              <w:rPr>
                <w:sz w:val="16"/>
                <w:szCs w:val="16"/>
                <w:lang w:eastAsia="en-US"/>
              </w:rPr>
            </w:pPr>
            <w:r w:rsidRPr="00DD6CFB">
              <w:rPr>
                <w:sz w:val="16"/>
                <w:szCs w:val="16"/>
                <w:lang w:eastAsia="en-US"/>
              </w:rPr>
              <w:t>Correction to test frequencies for NR band n50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52CDF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C35AEF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516A27"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6252CE"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0F6D3F" w14:textId="77777777" w:rsidR="00D4531E" w:rsidRPr="00DD6CFB" w:rsidRDefault="00D4531E" w:rsidP="00DD6CFB">
            <w:pPr>
              <w:pStyle w:val="TAL"/>
              <w:rPr>
                <w:sz w:val="16"/>
                <w:szCs w:val="16"/>
                <w:lang w:eastAsia="en-US"/>
              </w:rPr>
            </w:pPr>
            <w:r w:rsidRPr="00DD6CFB">
              <w:rPr>
                <w:sz w:val="16"/>
                <w:szCs w:val="16"/>
                <w:lang w:eastAsia="en-US"/>
              </w:rPr>
              <w:t>R5-206626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DEDD82" w14:textId="77777777" w:rsidR="00D4531E" w:rsidRPr="00DD6CFB" w:rsidRDefault="00D4531E" w:rsidP="00DD6CFB">
            <w:pPr>
              <w:pStyle w:val="TAL"/>
              <w:rPr>
                <w:sz w:val="16"/>
                <w:szCs w:val="16"/>
                <w:lang w:eastAsia="en-US"/>
              </w:rPr>
            </w:pPr>
            <w:r w:rsidRPr="00DD6CFB">
              <w:rPr>
                <w:sz w:val="16"/>
                <w:szCs w:val="16"/>
                <w:lang w:eastAsia="en-US"/>
              </w:rPr>
              <w:t>1609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E492F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E756F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00FD68" w14:textId="77777777" w:rsidR="00D4531E" w:rsidRPr="00DD6CFB" w:rsidRDefault="00D4531E" w:rsidP="00DD6CFB">
            <w:pPr>
              <w:pStyle w:val="TAL"/>
              <w:rPr>
                <w:sz w:val="16"/>
                <w:szCs w:val="16"/>
                <w:lang w:eastAsia="en-US"/>
              </w:rPr>
            </w:pPr>
            <w:r w:rsidRPr="00DD6CFB">
              <w:rPr>
                <w:sz w:val="16"/>
                <w:szCs w:val="16"/>
                <w:lang w:eastAsia="en-US"/>
              </w:rPr>
              <w:t>Correction of test frequency of CA_n78C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063BEC"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DB2991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861897"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6A3132"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EE2AEB" w14:textId="77777777" w:rsidR="00D4531E" w:rsidRPr="00DD6CFB" w:rsidRDefault="00D4531E" w:rsidP="00DD6CFB">
            <w:pPr>
              <w:pStyle w:val="TAL"/>
              <w:rPr>
                <w:sz w:val="16"/>
                <w:szCs w:val="16"/>
                <w:lang w:eastAsia="en-US"/>
              </w:rPr>
            </w:pPr>
            <w:r w:rsidRPr="00DD6CFB">
              <w:rPr>
                <w:sz w:val="16"/>
                <w:szCs w:val="16"/>
                <w:lang w:eastAsia="en-US"/>
              </w:rPr>
              <w:t>R5-206628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F17ED2" w14:textId="77777777" w:rsidR="00D4531E" w:rsidRPr="00DD6CFB" w:rsidRDefault="00D4531E" w:rsidP="00DD6CFB">
            <w:pPr>
              <w:pStyle w:val="TAL"/>
              <w:rPr>
                <w:sz w:val="16"/>
                <w:szCs w:val="16"/>
                <w:lang w:eastAsia="en-US"/>
              </w:rPr>
            </w:pPr>
            <w:r w:rsidRPr="00DD6CFB">
              <w:rPr>
                <w:sz w:val="16"/>
                <w:szCs w:val="16"/>
                <w:lang w:eastAsia="en-US"/>
              </w:rPr>
              <w:t>1611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9B051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1F5C8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2CCB8E" w14:textId="77777777" w:rsidR="00D4531E" w:rsidRPr="00DD6CFB" w:rsidRDefault="00D4531E" w:rsidP="00DD6CFB">
            <w:pPr>
              <w:pStyle w:val="TAL"/>
              <w:rPr>
                <w:sz w:val="16"/>
                <w:szCs w:val="16"/>
                <w:lang w:eastAsia="en-US"/>
              </w:rPr>
            </w:pPr>
            <w:r w:rsidRPr="00DD6CFB">
              <w:rPr>
                <w:sz w:val="16"/>
                <w:szCs w:val="16"/>
                <w:lang w:eastAsia="en-US"/>
              </w:rPr>
              <w:t>Update to DEMOD message contents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89E8BF"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7C395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7A6E510"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AE602A"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AC24CC" w14:textId="77777777" w:rsidR="00D4531E" w:rsidRPr="00DD6CFB" w:rsidRDefault="00D4531E" w:rsidP="00DD6CFB">
            <w:pPr>
              <w:pStyle w:val="TAL"/>
              <w:rPr>
                <w:sz w:val="16"/>
                <w:szCs w:val="16"/>
                <w:lang w:eastAsia="en-US"/>
              </w:rPr>
            </w:pPr>
            <w:r w:rsidRPr="00DD6CFB">
              <w:rPr>
                <w:sz w:val="16"/>
                <w:szCs w:val="16"/>
                <w:lang w:eastAsia="en-US"/>
              </w:rPr>
              <w:t>R5-206629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0C4B0C" w14:textId="77777777" w:rsidR="00D4531E" w:rsidRPr="00DD6CFB" w:rsidRDefault="00D4531E" w:rsidP="00DD6CFB">
            <w:pPr>
              <w:pStyle w:val="TAL"/>
              <w:rPr>
                <w:sz w:val="16"/>
                <w:szCs w:val="16"/>
                <w:lang w:eastAsia="en-US"/>
              </w:rPr>
            </w:pPr>
            <w:r w:rsidRPr="00DD6CFB">
              <w:rPr>
                <w:sz w:val="16"/>
                <w:szCs w:val="16"/>
                <w:lang w:eastAsia="en-US"/>
              </w:rPr>
              <w:t>1669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A7FA4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3862D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356432" w14:textId="77777777" w:rsidR="00D4531E" w:rsidRPr="00DD6CFB" w:rsidRDefault="00D4531E" w:rsidP="00DD6CFB">
            <w:pPr>
              <w:pStyle w:val="TAL"/>
              <w:rPr>
                <w:sz w:val="16"/>
                <w:szCs w:val="16"/>
                <w:lang w:eastAsia="en-US"/>
              </w:rPr>
            </w:pPr>
            <w:r w:rsidRPr="00DD6CFB">
              <w:rPr>
                <w:sz w:val="16"/>
                <w:szCs w:val="16"/>
                <w:lang w:eastAsia="en-US"/>
              </w:rPr>
              <w:t>Single PDN and PDU configuration for EN-DC RF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51A212"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B1AABD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3E8830"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FB4CB0"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B9DF12" w14:textId="77777777" w:rsidR="00D4531E" w:rsidRPr="00DD6CFB" w:rsidRDefault="00D4531E" w:rsidP="00DD6CFB">
            <w:pPr>
              <w:pStyle w:val="TAL"/>
              <w:rPr>
                <w:sz w:val="16"/>
                <w:szCs w:val="16"/>
                <w:lang w:eastAsia="en-US"/>
              </w:rPr>
            </w:pPr>
            <w:r w:rsidRPr="00DD6CFB">
              <w:rPr>
                <w:sz w:val="16"/>
                <w:szCs w:val="16"/>
                <w:lang w:eastAsia="en-US"/>
              </w:rPr>
              <w:t>R5-206630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AF74ED" w14:textId="77777777" w:rsidR="00D4531E" w:rsidRPr="00DD6CFB" w:rsidRDefault="00D4531E" w:rsidP="00DD6CFB">
            <w:pPr>
              <w:pStyle w:val="TAL"/>
              <w:rPr>
                <w:sz w:val="16"/>
                <w:szCs w:val="16"/>
                <w:lang w:eastAsia="en-US"/>
              </w:rPr>
            </w:pPr>
            <w:r w:rsidRPr="00DD6CFB">
              <w:rPr>
                <w:sz w:val="16"/>
                <w:szCs w:val="16"/>
                <w:lang w:eastAsia="en-US"/>
              </w:rPr>
              <w:t>1619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259B8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DB9A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5738EB" w14:textId="77777777" w:rsidR="00D4531E" w:rsidRPr="00DD6CFB" w:rsidRDefault="00D4531E" w:rsidP="00DD6CFB">
            <w:pPr>
              <w:pStyle w:val="TAL"/>
              <w:rPr>
                <w:sz w:val="16"/>
                <w:szCs w:val="16"/>
                <w:lang w:eastAsia="en-US"/>
              </w:rPr>
            </w:pPr>
            <w:r w:rsidRPr="00DD6CFB">
              <w:rPr>
                <w:sz w:val="16"/>
                <w:szCs w:val="16"/>
                <w:lang w:eastAsia="en-US"/>
              </w:rPr>
              <w:t>Addition of aperiodic CSI-RS reference configuration for RRM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2F6AA3"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CD34F1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93EE231"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786D82"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0DE9CC" w14:textId="77777777" w:rsidR="00D4531E" w:rsidRPr="00DD6CFB" w:rsidRDefault="00D4531E" w:rsidP="00DD6CFB">
            <w:pPr>
              <w:pStyle w:val="TAL"/>
              <w:rPr>
                <w:sz w:val="16"/>
                <w:szCs w:val="16"/>
                <w:lang w:eastAsia="en-US"/>
              </w:rPr>
            </w:pPr>
            <w:r w:rsidRPr="00DD6CFB">
              <w:rPr>
                <w:sz w:val="16"/>
                <w:szCs w:val="16"/>
                <w:lang w:eastAsia="en-US"/>
              </w:rPr>
              <w:t>R5-206631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CEFB38" w14:textId="77777777" w:rsidR="00D4531E" w:rsidRPr="00DD6CFB" w:rsidRDefault="00D4531E" w:rsidP="00DD6CFB">
            <w:pPr>
              <w:pStyle w:val="TAL"/>
              <w:rPr>
                <w:sz w:val="16"/>
                <w:szCs w:val="16"/>
                <w:lang w:eastAsia="en-US"/>
              </w:rPr>
            </w:pPr>
            <w:r w:rsidRPr="00DD6CFB">
              <w:rPr>
                <w:sz w:val="16"/>
                <w:szCs w:val="16"/>
                <w:lang w:eastAsia="en-US"/>
              </w:rPr>
              <w:t>1623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88717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754E6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4C8D8B"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SCS=60 kHz and EN-DC configurations DC_41X_n41A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DEF114"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FCA01E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8E7330"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E5AAA4"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D023E1" w14:textId="77777777" w:rsidR="00D4531E" w:rsidRPr="00DD6CFB" w:rsidRDefault="00D4531E" w:rsidP="00DD6CFB">
            <w:pPr>
              <w:pStyle w:val="TAL"/>
              <w:rPr>
                <w:sz w:val="16"/>
                <w:szCs w:val="16"/>
                <w:lang w:eastAsia="en-US"/>
              </w:rPr>
            </w:pPr>
            <w:r w:rsidRPr="00DD6CFB">
              <w:rPr>
                <w:sz w:val="16"/>
                <w:szCs w:val="16"/>
                <w:lang w:eastAsia="en-US"/>
              </w:rPr>
              <w:t>R5-206632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FD4176" w14:textId="77777777" w:rsidR="00D4531E" w:rsidRPr="00DD6CFB" w:rsidRDefault="00D4531E" w:rsidP="00DD6CFB">
            <w:pPr>
              <w:pStyle w:val="TAL"/>
              <w:rPr>
                <w:sz w:val="16"/>
                <w:szCs w:val="16"/>
                <w:lang w:eastAsia="en-US"/>
              </w:rPr>
            </w:pPr>
            <w:r w:rsidRPr="00DD6CFB">
              <w:rPr>
                <w:sz w:val="16"/>
                <w:szCs w:val="16"/>
                <w:lang w:eastAsia="en-US"/>
              </w:rPr>
              <w:t>1505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C513B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92817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7D833A" w14:textId="77777777" w:rsidR="00D4531E" w:rsidRPr="00DD6CFB" w:rsidRDefault="00D4531E" w:rsidP="00DD6CFB">
            <w:pPr>
              <w:pStyle w:val="TAL"/>
              <w:rPr>
                <w:sz w:val="16"/>
                <w:szCs w:val="16"/>
                <w:lang w:eastAsia="en-US"/>
              </w:rPr>
            </w:pPr>
            <w:r w:rsidRPr="00DD6CFB">
              <w:rPr>
                <w:sz w:val="16"/>
                <w:szCs w:val="16"/>
                <w:lang w:eastAsia="en-US"/>
              </w:rPr>
              <w:t>Message contents for iRAT periodical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202F7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CA74C8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B81006"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74BA1DA"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8D02B6" w14:textId="77777777" w:rsidR="00D4531E" w:rsidRPr="00DD6CFB" w:rsidRDefault="00D4531E" w:rsidP="00DD6CFB">
            <w:pPr>
              <w:pStyle w:val="TAL"/>
              <w:rPr>
                <w:sz w:val="16"/>
                <w:szCs w:val="16"/>
                <w:lang w:eastAsia="en-US"/>
              </w:rPr>
            </w:pPr>
            <w:r w:rsidRPr="00DD6CFB">
              <w:rPr>
                <w:sz w:val="16"/>
                <w:szCs w:val="16"/>
                <w:lang w:eastAsia="en-US"/>
              </w:rPr>
              <w:t>R5-206633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ADC3C8" w14:textId="77777777" w:rsidR="00D4531E" w:rsidRPr="00DD6CFB" w:rsidRDefault="00D4531E" w:rsidP="00DD6CFB">
            <w:pPr>
              <w:pStyle w:val="TAL"/>
              <w:rPr>
                <w:sz w:val="16"/>
                <w:szCs w:val="16"/>
                <w:lang w:eastAsia="en-US"/>
              </w:rPr>
            </w:pPr>
            <w:r w:rsidRPr="00DD6CFB">
              <w:rPr>
                <w:sz w:val="16"/>
                <w:szCs w:val="16"/>
                <w:lang w:eastAsia="en-US"/>
              </w:rPr>
              <w:t>1638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3C83F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9F1F9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8C295E" w14:textId="77777777" w:rsidR="00D4531E" w:rsidRPr="00DD6CFB" w:rsidRDefault="00D4531E" w:rsidP="00DD6CFB">
            <w:pPr>
              <w:pStyle w:val="TAL"/>
              <w:rPr>
                <w:sz w:val="16"/>
                <w:szCs w:val="16"/>
                <w:lang w:eastAsia="en-US"/>
              </w:rPr>
            </w:pPr>
            <w:r w:rsidRPr="00DD6CFB">
              <w:rPr>
                <w:sz w:val="16"/>
                <w:szCs w:val="16"/>
                <w:lang w:eastAsia="en-US"/>
              </w:rPr>
              <w:t>Minor corrections of 4.1 for test environment 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1BCD7F"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10B56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2F3374"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D5B857"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0DBB38" w14:textId="77777777" w:rsidR="00D4531E" w:rsidRPr="00DD6CFB" w:rsidRDefault="00D4531E" w:rsidP="00DD6CFB">
            <w:pPr>
              <w:pStyle w:val="TAL"/>
              <w:rPr>
                <w:sz w:val="16"/>
                <w:szCs w:val="16"/>
                <w:lang w:eastAsia="en-US"/>
              </w:rPr>
            </w:pPr>
            <w:r w:rsidRPr="00DD6CFB">
              <w:rPr>
                <w:sz w:val="16"/>
                <w:szCs w:val="16"/>
                <w:lang w:eastAsia="en-US"/>
              </w:rPr>
              <w:t>R5-206712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D43679" w14:textId="77777777" w:rsidR="00D4531E" w:rsidRPr="00DD6CFB" w:rsidRDefault="00D4531E" w:rsidP="00DD6CFB">
            <w:pPr>
              <w:pStyle w:val="TAL"/>
              <w:rPr>
                <w:sz w:val="16"/>
                <w:szCs w:val="16"/>
                <w:lang w:eastAsia="en-US"/>
              </w:rPr>
            </w:pPr>
            <w:r w:rsidRPr="00DD6CFB">
              <w:rPr>
                <w:sz w:val="16"/>
                <w:szCs w:val="16"/>
                <w:lang w:eastAsia="en-US"/>
              </w:rPr>
              <w:t>1579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3AA5B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F4045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586E66" w14:textId="77777777" w:rsidR="00D4531E" w:rsidRPr="00DD6CFB" w:rsidRDefault="00D4531E" w:rsidP="00DD6CFB">
            <w:pPr>
              <w:pStyle w:val="TAL"/>
              <w:rPr>
                <w:sz w:val="16"/>
                <w:szCs w:val="16"/>
                <w:lang w:eastAsia="en-US"/>
              </w:rPr>
            </w:pPr>
            <w:r w:rsidRPr="00DD6CFB">
              <w:rPr>
                <w:sz w:val="16"/>
                <w:szCs w:val="16"/>
                <w:lang w:eastAsia="en-US"/>
              </w:rPr>
              <w:t>Addition of UL and DL inter-band CA configurations for several FR1 bands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90409B"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FA54AA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FE4399"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74156E"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6701ED" w14:textId="77777777" w:rsidR="00D4531E" w:rsidRPr="00DD6CFB" w:rsidRDefault="00D4531E" w:rsidP="00DD6CFB">
            <w:pPr>
              <w:pStyle w:val="TAL"/>
              <w:rPr>
                <w:sz w:val="16"/>
                <w:szCs w:val="16"/>
                <w:lang w:eastAsia="en-US"/>
              </w:rPr>
            </w:pPr>
            <w:r w:rsidRPr="00DD6CFB">
              <w:rPr>
                <w:sz w:val="16"/>
                <w:szCs w:val="16"/>
                <w:lang w:eastAsia="en-US"/>
              </w:rPr>
              <w:t>R5-206713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C1C4F9" w14:textId="77777777" w:rsidR="00D4531E" w:rsidRPr="00DD6CFB" w:rsidRDefault="00D4531E" w:rsidP="00DD6CFB">
            <w:pPr>
              <w:pStyle w:val="TAL"/>
              <w:rPr>
                <w:sz w:val="16"/>
                <w:szCs w:val="16"/>
                <w:lang w:eastAsia="en-US"/>
              </w:rPr>
            </w:pPr>
            <w:r w:rsidRPr="00DD6CFB">
              <w:rPr>
                <w:sz w:val="16"/>
                <w:szCs w:val="16"/>
                <w:lang w:eastAsia="en-US"/>
              </w:rPr>
              <w:t>1587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AE898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DEF0A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C35D76" w14:textId="77777777" w:rsidR="00D4531E" w:rsidRPr="00DD6CFB" w:rsidRDefault="00D4531E" w:rsidP="00DD6CFB">
            <w:pPr>
              <w:pStyle w:val="TAL"/>
              <w:rPr>
                <w:sz w:val="16"/>
                <w:szCs w:val="16"/>
                <w:lang w:eastAsia="en-US"/>
              </w:rPr>
            </w:pPr>
            <w:r w:rsidRPr="00DD6CFB">
              <w:rPr>
                <w:sz w:val="16"/>
                <w:szCs w:val="16"/>
                <w:lang w:eastAsia="en-US"/>
              </w:rPr>
              <w:t>Update to reference test conditions for R16 EN-DC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E53815"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E1FB4F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2DDE61"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B916CA"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AC1E45" w14:textId="77777777" w:rsidR="00D4531E" w:rsidRPr="00DD6CFB" w:rsidRDefault="00D4531E" w:rsidP="00DD6CFB">
            <w:pPr>
              <w:pStyle w:val="TAL"/>
              <w:rPr>
                <w:sz w:val="16"/>
                <w:szCs w:val="16"/>
                <w:lang w:eastAsia="en-US"/>
              </w:rPr>
            </w:pPr>
            <w:r w:rsidRPr="00DD6CFB">
              <w:rPr>
                <w:sz w:val="16"/>
                <w:szCs w:val="16"/>
                <w:lang w:eastAsia="en-US"/>
              </w:rPr>
              <w:t>R5-206714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122392" w14:textId="77777777" w:rsidR="00D4531E" w:rsidRPr="00DD6CFB" w:rsidRDefault="00D4531E" w:rsidP="00DD6CFB">
            <w:pPr>
              <w:pStyle w:val="TAL"/>
              <w:rPr>
                <w:sz w:val="16"/>
                <w:szCs w:val="16"/>
                <w:lang w:eastAsia="en-US"/>
              </w:rPr>
            </w:pPr>
            <w:r w:rsidRPr="00DD6CFB">
              <w:rPr>
                <w:sz w:val="16"/>
                <w:szCs w:val="16"/>
                <w:lang w:eastAsia="en-US"/>
              </w:rPr>
              <w:t>1639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EB5E1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85B88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05E066"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additional Rel-16 EN-DC inter-band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7E8777"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99C231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6E9F01"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BD6CE71"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BAA03D" w14:textId="77777777" w:rsidR="00D4531E" w:rsidRPr="00DD6CFB" w:rsidRDefault="00D4531E" w:rsidP="00DD6CFB">
            <w:pPr>
              <w:pStyle w:val="TAL"/>
              <w:rPr>
                <w:sz w:val="16"/>
                <w:szCs w:val="16"/>
                <w:lang w:eastAsia="en-US"/>
              </w:rPr>
            </w:pPr>
            <w:r w:rsidRPr="00DD6CFB">
              <w:rPr>
                <w:sz w:val="16"/>
                <w:szCs w:val="16"/>
                <w:lang w:eastAsia="en-US"/>
              </w:rPr>
              <w:t>R5-206715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A2202D" w14:textId="77777777" w:rsidR="00D4531E" w:rsidRPr="00DD6CFB" w:rsidRDefault="00D4531E" w:rsidP="00DD6CFB">
            <w:pPr>
              <w:pStyle w:val="TAL"/>
              <w:rPr>
                <w:sz w:val="16"/>
                <w:szCs w:val="16"/>
                <w:lang w:eastAsia="en-US"/>
              </w:rPr>
            </w:pPr>
            <w:r w:rsidRPr="00DD6CFB">
              <w:rPr>
                <w:sz w:val="16"/>
                <w:szCs w:val="16"/>
                <w:lang w:eastAsia="en-US"/>
              </w:rPr>
              <w:t>1660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B913E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3E19B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6CE7A1"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additional Rel-16 EN-DC inter-band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FEF224"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55B3E6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FA5B22"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86E8E9"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A23061" w14:textId="77777777" w:rsidR="00D4531E" w:rsidRPr="00DD6CFB" w:rsidRDefault="00D4531E" w:rsidP="00DD6CFB">
            <w:pPr>
              <w:pStyle w:val="TAL"/>
              <w:rPr>
                <w:sz w:val="16"/>
                <w:szCs w:val="16"/>
                <w:lang w:eastAsia="en-US"/>
              </w:rPr>
            </w:pPr>
            <w:r w:rsidRPr="00DD6CFB">
              <w:rPr>
                <w:sz w:val="16"/>
                <w:szCs w:val="16"/>
                <w:lang w:eastAsia="en-US"/>
              </w:rPr>
              <w:t>R5-206736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26A4EC" w14:textId="77777777" w:rsidR="00D4531E" w:rsidRPr="00DD6CFB" w:rsidRDefault="00D4531E" w:rsidP="00DD6CFB">
            <w:pPr>
              <w:pStyle w:val="TAL"/>
              <w:rPr>
                <w:sz w:val="16"/>
                <w:szCs w:val="16"/>
                <w:lang w:eastAsia="en-US"/>
              </w:rPr>
            </w:pPr>
            <w:r w:rsidRPr="00DD6CFB">
              <w:rPr>
                <w:sz w:val="16"/>
                <w:szCs w:val="16"/>
                <w:lang w:eastAsia="en-US"/>
              </w:rPr>
              <w:t>1536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91C79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A355E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247662"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NR Band n53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DE6F2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CCCCAD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75CC57"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2CCDB2"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3DBDFF6" w14:textId="77777777" w:rsidR="00D4531E" w:rsidRPr="00DD6CFB" w:rsidRDefault="00D4531E" w:rsidP="00DD6CFB">
            <w:pPr>
              <w:pStyle w:val="TAL"/>
              <w:rPr>
                <w:sz w:val="16"/>
                <w:szCs w:val="16"/>
                <w:lang w:eastAsia="en-US"/>
              </w:rPr>
            </w:pPr>
            <w:r w:rsidRPr="00DD6CFB">
              <w:rPr>
                <w:sz w:val="16"/>
                <w:szCs w:val="16"/>
                <w:lang w:eastAsia="en-US"/>
              </w:rPr>
              <w:t>R5-206737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2B9FFA" w14:textId="77777777" w:rsidR="00D4531E" w:rsidRPr="00DD6CFB" w:rsidRDefault="00D4531E" w:rsidP="00DD6CFB">
            <w:pPr>
              <w:pStyle w:val="TAL"/>
              <w:rPr>
                <w:sz w:val="16"/>
                <w:szCs w:val="16"/>
                <w:lang w:eastAsia="en-US"/>
              </w:rPr>
            </w:pPr>
            <w:r w:rsidRPr="00DD6CFB">
              <w:rPr>
                <w:sz w:val="16"/>
                <w:szCs w:val="16"/>
                <w:lang w:eastAsia="en-US"/>
              </w:rPr>
              <w:t>1572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A5423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E91BC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DA9FAB" w14:textId="77777777" w:rsidR="00D4531E" w:rsidRPr="00DD6CFB" w:rsidRDefault="00D4531E" w:rsidP="00DD6CFB">
            <w:pPr>
              <w:pStyle w:val="TAL"/>
              <w:rPr>
                <w:sz w:val="16"/>
                <w:szCs w:val="16"/>
                <w:lang w:eastAsia="en-US"/>
              </w:rPr>
            </w:pPr>
            <w:r w:rsidRPr="00DD6CFB">
              <w:rPr>
                <w:sz w:val="16"/>
                <w:szCs w:val="16"/>
                <w:lang w:eastAsia="en-US"/>
              </w:rPr>
              <w:t>Addition of R16 new channel bandwidths for n3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2C33D2"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01995C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8D915C"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0E63BD"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154A63" w14:textId="77777777" w:rsidR="00D4531E" w:rsidRPr="00DD6CFB" w:rsidRDefault="00D4531E" w:rsidP="00DD6CFB">
            <w:pPr>
              <w:pStyle w:val="TAL"/>
              <w:rPr>
                <w:sz w:val="16"/>
                <w:szCs w:val="16"/>
                <w:lang w:eastAsia="en-US"/>
              </w:rPr>
            </w:pPr>
            <w:r w:rsidRPr="00DD6CFB">
              <w:rPr>
                <w:sz w:val="16"/>
                <w:szCs w:val="16"/>
                <w:lang w:eastAsia="en-US"/>
              </w:rPr>
              <w:t>R5-206738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D39434" w14:textId="77777777" w:rsidR="00D4531E" w:rsidRPr="00DD6CFB" w:rsidRDefault="00D4531E" w:rsidP="00DD6CFB">
            <w:pPr>
              <w:pStyle w:val="TAL"/>
              <w:rPr>
                <w:sz w:val="16"/>
                <w:szCs w:val="16"/>
                <w:lang w:eastAsia="en-US"/>
              </w:rPr>
            </w:pPr>
            <w:r w:rsidRPr="00DD6CFB">
              <w:rPr>
                <w:sz w:val="16"/>
                <w:szCs w:val="16"/>
                <w:lang w:eastAsia="en-US"/>
              </w:rPr>
              <w:t>1630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E9595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65A1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8C0B1C"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n14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9325B0"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A723AB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948A2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85BCBB"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A650B6" w14:textId="77777777" w:rsidR="00D4531E" w:rsidRPr="00DD6CFB" w:rsidRDefault="00D4531E" w:rsidP="00DD6CFB">
            <w:pPr>
              <w:pStyle w:val="TAL"/>
              <w:rPr>
                <w:sz w:val="16"/>
                <w:szCs w:val="16"/>
                <w:lang w:eastAsia="en-US"/>
              </w:rPr>
            </w:pPr>
            <w:r w:rsidRPr="00DD6CFB">
              <w:rPr>
                <w:sz w:val="16"/>
                <w:szCs w:val="16"/>
                <w:lang w:eastAsia="en-US"/>
              </w:rPr>
              <w:t>R5-206739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33CD9" w14:textId="77777777" w:rsidR="00D4531E" w:rsidRPr="00DD6CFB" w:rsidRDefault="00D4531E" w:rsidP="00DD6CFB">
            <w:pPr>
              <w:pStyle w:val="TAL"/>
              <w:rPr>
                <w:sz w:val="16"/>
                <w:szCs w:val="16"/>
                <w:lang w:eastAsia="en-US"/>
              </w:rPr>
            </w:pPr>
            <w:r w:rsidRPr="00DD6CFB">
              <w:rPr>
                <w:sz w:val="16"/>
                <w:szCs w:val="16"/>
                <w:lang w:eastAsia="en-US"/>
              </w:rPr>
              <w:t>1636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F2056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C73A6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197643" w14:textId="77777777" w:rsidR="00D4531E" w:rsidRPr="00DD6CFB" w:rsidRDefault="00D4531E" w:rsidP="00DD6CFB">
            <w:pPr>
              <w:pStyle w:val="TAL"/>
              <w:rPr>
                <w:sz w:val="16"/>
                <w:szCs w:val="16"/>
                <w:lang w:eastAsia="en-US"/>
              </w:rPr>
            </w:pPr>
            <w:r w:rsidRPr="00DD6CFB">
              <w:rPr>
                <w:sz w:val="16"/>
                <w:szCs w:val="16"/>
                <w:lang w:eastAsia="en-US"/>
              </w:rPr>
              <w:t>Correction of 4.3.1 for test channel bandwidth of NR bands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DABC2F"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61F2C93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43E1BC"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37E647"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8A0ABC" w14:textId="77777777" w:rsidR="00D4531E" w:rsidRPr="00DD6CFB" w:rsidRDefault="00D4531E" w:rsidP="00DD6CFB">
            <w:pPr>
              <w:pStyle w:val="TAL"/>
              <w:rPr>
                <w:sz w:val="16"/>
                <w:szCs w:val="16"/>
                <w:lang w:eastAsia="en-US"/>
              </w:rPr>
            </w:pPr>
            <w:r w:rsidRPr="00DD6CFB">
              <w:rPr>
                <w:sz w:val="16"/>
                <w:szCs w:val="16"/>
                <w:lang w:eastAsia="en-US"/>
              </w:rPr>
              <w:t>R5-206757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CA9913" w14:textId="77777777" w:rsidR="00D4531E" w:rsidRPr="00DD6CFB" w:rsidRDefault="00D4531E" w:rsidP="00DD6CFB">
            <w:pPr>
              <w:pStyle w:val="TAL"/>
              <w:rPr>
                <w:sz w:val="16"/>
                <w:szCs w:val="16"/>
                <w:lang w:eastAsia="en-US"/>
              </w:rPr>
            </w:pPr>
            <w:r w:rsidRPr="00DD6CFB">
              <w:rPr>
                <w:sz w:val="16"/>
                <w:szCs w:val="16"/>
                <w:lang w:eastAsia="en-US"/>
              </w:rPr>
              <w:t>1596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5F526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E8435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6BE387" w14:textId="77777777" w:rsidR="00D4531E" w:rsidRPr="00DD6CFB" w:rsidRDefault="00D4531E" w:rsidP="00DD6CFB">
            <w:pPr>
              <w:pStyle w:val="TAL"/>
              <w:rPr>
                <w:sz w:val="16"/>
                <w:szCs w:val="16"/>
                <w:lang w:eastAsia="en-US"/>
              </w:rPr>
            </w:pPr>
            <w:r w:rsidRPr="00DD6CFB">
              <w:rPr>
                <w:sz w:val="16"/>
                <w:szCs w:val="16"/>
                <w:lang w:eastAsia="en-US"/>
              </w:rPr>
              <w:t>Adding test frequencies for CA_n40B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48F1A"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4C159C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A1E04B1"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A6DF9B"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DD06F7" w14:textId="77777777" w:rsidR="00D4531E" w:rsidRPr="00DD6CFB" w:rsidRDefault="00D4531E" w:rsidP="00DD6CFB">
            <w:pPr>
              <w:pStyle w:val="TAL"/>
              <w:rPr>
                <w:sz w:val="16"/>
                <w:szCs w:val="16"/>
                <w:lang w:eastAsia="en-US"/>
              </w:rPr>
            </w:pPr>
            <w:r w:rsidRPr="00DD6CFB">
              <w:rPr>
                <w:sz w:val="16"/>
                <w:szCs w:val="16"/>
                <w:lang w:eastAsia="en-US"/>
              </w:rPr>
              <w:t>R5-206758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60FA68" w14:textId="77777777" w:rsidR="00D4531E" w:rsidRPr="00DD6CFB" w:rsidRDefault="00D4531E" w:rsidP="00DD6CFB">
            <w:pPr>
              <w:pStyle w:val="TAL"/>
              <w:rPr>
                <w:sz w:val="16"/>
                <w:szCs w:val="16"/>
                <w:lang w:eastAsia="en-US"/>
              </w:rPr>
            </w:pPr>
            <w:r w:rsidRPr="00DD6CFB">
              <w:rPr>
                <w:sz w:val="16"/>
                <w:szCs w:val="16"/>
                <w:lang w:eastAsia="en-US"/>
              </w:rPr>
              <w:t>1598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736F5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82B39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31A6E3" w14:textId="77777777" w:rsidR="00D4531E" w:rsidRPr="00DD6CFB" w:rsidRDefault="00D4531E" w:rsidP="00DD6CFB">
            <w:pPr>
              <w:pStyle w:val="TAL"/>
              <w:rPr>
                <w:sz w:val="16"/>
                <w:szCs w:val="16"/>
                <w:lang w:eastAsia="en-US"/>
              </w:rPr>
            </w:pPr>
            <w:r w:rsidRPr="00DD6CFB">
              <w:rPr>
                <w:sz w:val="16"/>
                <w:szCs w:val="16"/>
                <w:lang w:eastAsia="en-US"/>
              </w:rPr>
              <w:t>Adding test frequencies for CA_n77A-n77A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DC4148"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536620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9EBDA6"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DE81A3"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203FA0" w14:textId="77777777" w:rsidR="00D4531E" w:rsidRPr="00DD6CFB" w:rsidRDefault="00D4531E" w:rsidP="00DD6CFB">
            <w:pPr>
              <w:pStyle w:val="TAL"/>
              <w:rPr>
                <w:sz w:val="16"/>
                <w:szCs w:val="16"/>
                <w:lang w:eastAsia="en-US"/>
              </w:rPr>
            </w:pPr>
            <w:r w:rsidRPr="00DD6CFB">
              <w:rPr>
                <w:sz w:val="16"/>
                <w:szCs w:val="16"/>
                <w:lang w:eastAsia="en-US"/>
              </w:rPr>
              <w:t>R5-206759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35CF3E" w14:textId="77777777" w:rsidR="00D4531E" w:rsidRPr="00DD6CFB" w:rsidRDefault="00D4531E" w:rsidP="00DD6CFB">
            <w:pPr>
              <w:pStyle w:val="TAL"/>
              <w:rPr>
                <w:sz w:val="16"/>
                <w:szCs w:val="16"/>
                <w:lang w:eastAsia="en-US"/>
              </w:rPr>
            </w:pPr>
            <w:r w:rsidRPr="00DD6CFB">
              <w:rPr>
                <w:sz w:val="16"/>
                <w:szCs w:val="16"/>
                <w:lang w:eastAsia="en-US"/>
              </w:rPr>
              <w:t>1599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5C499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7F744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9BB203" w14:textId="77777777" w:rsidR="00D4531E" w:rsidRPr="00DD6CFB" w:rsidRDefault="00D4531E" w:rsidP="00DD6CFB">
            <w:pPr>
              <w:pStyle w:val="TAL"/>
              <w:rPr>
                <w:sz w:val="16"/>
                <w:szCs w:val="16"/>
                <w:lang w:eastAsia="en-US"/>
              </w:rPr>
            </w:pPr>
            <w:r w:rsidRPr="00DD6CFB">
              <w:rPr>
                <w:sz w:val="16"/>
                <w:szCs w:val="16"/>
                <w:lang w:eastAsia="en-US"/>
              </w:rPr>
              <w:t>Adding test frequencies for CA_n78A-n78A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08F32E"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F9909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FD7536"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86541D"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55988F" w14:textId="77777777" w:rsidR="00D4531E" w:rsidRPr="00DD6CFB" w:rsidRDefault="00D4531E" w:rsidP="00DD6CFB">
            <w:pPr>
              <w:pStyle w:val="TAL"/>
              <w:rPr>
                <w:sz w:val="16"/>
                <w:szCs w:val="16"/>
                <w:lang w:eastAsia="en-US"/>
              </w:rPr>
            </w:pPr>
            <w:r w:rsidRPr="00DD6CFB">
              <w:rPr>
                <w:sz w:val="16"/>
                <w:szCs w:val="16"/>
                <w:lang w:eastAsia="en-US"/>
              </w:rPr>
              <w:t>R5-206760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CA4605" w14:textId="77777777" w:rsidR="00D4531E" w:rsidRPr="00DD6CFB" w:rsidRDefault="00D4531E" w:rsidP="00DD6CFB">
            <w:pPr>
              <w:pStyle w:val="TAL"/>
              <w:rPr>
                <w:sz w:val="16"/>
                <w:szCs w:val="16"/>
                <w:lang w:eastAsia="en-US"/>
              </w:rPr>
            </w:pPr>
            <w:r w:rsidRPr="00DD6CFB">
              <w:rPr>
                <w:sz w:val="16"/>
                <w:szCs w:val="16"/>
                <w:lang w:eastAsia="en-US"/>
              </w:rPr>
              <w:t>1633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ECFDC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D0263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57CA6D" w14:textId="77777777" w:rsidR="00D4531E" w:rsidRPr="00DD6CFB" w:rsidRDefault="00D4531E" w:rsidP="00DD6CFB">
            <w:pPr>
              <w:pStyle w:val="TAL"/>
              <w:rPr>
                <w:sz w:val="16"/>
                <w:szCs w:val="16"/>
                <w:lang w:eastAsia="en-US"/>
              </w:rPr>
            </w:pPr>
            <w:r w:rsidRPr="00DD6CFB">
              <w:rPr>
                <w:sz w:val="16"/>
                <w:szCs w:val="16"/>
                <w:lang w:eastAsia="en-US"/>
              </w:rPr>
              <w:t>Updating message contents for Uplink carrier switching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FD9063"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6002DE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01A358"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E42FF4"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1053F9" w14:textId="77777777" w:rsidR="00D4531E" w:rsidRPr="00DD6CFB" w:rsidRDefault="00D4531E" w:rsidP="00DD6CFB">
            <w:pPr>
              <w:pStyle w:val="TAL"/>
              <w:rPr>
                <w:sz w:val="16"/>
                <w:szCs w:val="16"/>
                <w:lang w:eastAsia="en-US"/>
              </w:rPr>
            </w:pPr>
            <w:r w:rsidRPr="00DD6CFB">
              <w:rPr>
                <w:sz w:val="16"/>
                <w:szCs w:val="16"/>
                <w:lang w:eastAsia="en-US"/>
              </w:rPr>
              <w:t>R5-206790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723102" w14:textId="77777777" w:rsidR="00D4531E" w:rsidRPr="00DD6CFB" w:rsidRDefault="00D4531E" w:rsidP="00DD6CFB">
            <w:pPr>
              <w:pStyle w:val="TAL"/>
              <w:rPr>
                <w:sz w:val="16"/>
                <w:szCs w:val="16"/>
                <w:lang w:eastAsia="en-US"/>
              </w:rPr>
            </w:pPr>
            <w:r w:rsidRPr="00DD6CFB">
              <w:rPr>
                <w:sz w:val="16"/>
                <w:szCs w:val="16"/>
                <w:lang w:eastAsia="en-US"/>
              </w:rPr>
              <w:t>1581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CED10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552F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BDB5E9"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RRM and NR band n257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F88B2E"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E280B1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ED56E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2C8670"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2E1CFA" w14:textId="77777777" w:rsidR="00D4531E" w:rsidRPr="00DD6CFB" w:rsidRDefault="00D4531E" w:rsidP="00DD6CFB">
            <w:pPr>
              <w:pStyle w:val="TAL"/>
              <w:rPr>
                <w:sz w:val="16"/>
                <w:szCs w:val="16"/>
                <w:lang w:eastAsia="en-US"/>
              </w:rPr>
            </w:pPr>
            <w:r w:rsidRPr="00DD6CFB">
              <w:rPr>
                <w:sz w:val="16"/>
                <w:szCs w:val="16"/>
                <w:lang w:eastAsia="en-US"/>
              </w:rPr>
              <w:t>R5-206791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1A75B2" w14:textId="77777777" w:rsidR="00D4531E" w:rsidRPr="00DD6CFB" w:rsidRDefault="00D4531E" w:rsidP="00DD6CFB">
            <w:pPr>
              <w:pStyle w:val="TAL"/>
              <w:rPr>
                <w:sz w:val="16"/>
                <w:szCs w:val="16"/>
                <w:lang w:eastAsia="en-US"/>
              </w:rPr>
            </w:pPr>
            <w:r w:rsidRPr="00DD6CFB">
              <w:rPr>
                <w:sz w:val="16"/>
                <w:szCs w:val="16"/>
                <w:lang w:eastAsia="en-US"/>
              </w:rPr>
              <w:t>1582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21DD1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2BBAB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A7900B"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RRM and NR band n258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4DD66E"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031BA74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3F0027"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F57683"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BD06F16" w14:textId="77777777" w:rsidR="00D4531E" w:rsidRPr="00DD6CFB" w:rsidRDefault="00D4531E" w:rsidP="00DD6CFB">
            <w:pPr>
              <w:pStyle w:val="TAL"/>
              <w:rPr>
                <w:sz w:val="16"/>
                <w:szCs w:val="16"/>
                <w:lang w:eastAsia="en-US"/>
              </w:rPr>
            </w:pPr>
            <w:r w:rsidRPr="00DD6CFB">
              <w:rPr>
                <w:sz w:val="16"/>
                <w:szCs w:val="16"/>
                <w:lang w:eastAsia="en-US"/>
              </w:rPr>
              <w:t>R5-206792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268B8" w14:textId="77777777" w:rsidR="00D4531E" w:rsidRPr="00DD6CFB" w:rsidRDefault="00D4531E" w:rsidP="00DD6CFB">
            <w:pPr>
              <w:pStyle w:val="TAL"/>
              <w:rPr>
                <w:sz w:val="16"/>
                <w:szCs w:val="16"/>
                <w:lang w:eastAsia="en-US"/>
              </w:rPr>
            </w:pPr>
            <w:r w:rsidRPr="00DD6CFB">
              <w:rPr>
                <w:sz w:val="16"/>
                <w:szCs w:val="16"/>
                <w:lang w:eastAsia="en-US"/>
              </w:rPr>
              <w:t>1583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B850D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2BEB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5A841C"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RRM and NR band n260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8B1118"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7E0ED9F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6ED154D"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5701E4"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F06D49" w14:textId="77777777" w:rsidR="00D4531E" w:rsidRPr="00DD6CFB" w:rsidRDefault="00D4531E" w:rsidP="00DD6CFB">
            <w:pPr>
              <w:pStyle w:val="TAL"/>
              <w:rPr>
                <w:sz w:val="16"/>
                <w:szCs w:val="16"/>
                <w:lang w:eastAsia="en-US"/>
              </w:rPr>
            </w:pPr>
            <w:r w:rsidRPr="00DD6CFB">
              <w:rPr>
                <w:sz w:val="16"/>
                <w:szCs w:val="16"/>
                <w:lang w:eastAsia="en-US"/>
              </w:rPr>
              <w:t>R5-206793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9D3AC0" w14:textId="77777777" w:rsidR="00D4531E" w:rsidRPr="00DD6CFB" w:rsidRDefault="00D4531E" w:rsidP="00DD6CFB">
            <w:pPr>
              <w:pStyle w:val="TAL"/>
              <w:rPr>
                <w:sz w:val="16"/>
                <w:szCs w:val="16"/>
                <w:lang w:eastAsia="en-US"/>
              </w:rPr>
            </w:pPr>
            <w:r w:rsidRPr="00DD6CFB">
              <w:rPr>
                <w:sz w:val="16"/>
                <w:szCs w:val="16"/>
                <w:lang w:eastAsia="en-US"/>
              </w:rPr>
              <w:t>1584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E3983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524B5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223E7F"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RRM and NR band n261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C476D0"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DE6E21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CC8863"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990586"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75AB11" w14:textId="77777777" w:rsidR="00D4531E" w:rsidRPr="00DD6CFB" w:rsidRDefault="00D4531E" w:rsidP="00DD6CFB">
            <w:pPr>
              <w:pStyle w:val="TAL"/>
              <w:rPr>
                <w:sz w:val="16"/>
                <w:szCs w:val="16"/>
                <w:lang w:eastAsia="en-US"/>
              </w:rPr>
            </w:pPr>
            <w:r w:rsidRPr="00DD6CFB">
              <w:rPr>
                <w:sz w:val="16"/>
                <w:szCs w:val="16"/>
                <w:lang w:eastAsia="en-US"/>
              </w:rPr>
              <w:t>R5-206794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30664C" w14:textId="77777777" w:rsidR="00D4531E" w:rsidRPr="00DD6CFB" w:rsidRDefault="00D4531E" w:rsidP="00DD6CFB">
            <w:pPr>
              <w:pStyle w:val="TAL"/>
              <w:rPr>
                <w:sz w:val="16"/>
                <w:szCs w:val="16"/>
                <w:lang w:eastAsia="en-US"/>
              </w:rPr>
            </w:pPr>
            <w:r w:rsidRPr="00DD6CFB">
              <w:rPr>
                <w:sz w:val="16"/>
                <w:szCs w:val="16"/>
                <w:lang w:eastAsia="en-US"/>
              </w:rPr>
              <w:t>1585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D1312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5759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1E818C"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RRM and NR band n259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5C95AD"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8990DF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7B8650"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DC6043"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65C2D4" w14:textId="77777777" w:rsidR="00D4531E" w:rsidRPr="00DD6CFB" w:rsidRDefault="00D4531E" w:rsidP="00DD6CFB">
            <w:pPr>
              <w:pStyle w:val="TAL"/>
              <w:rPr>
                <w:sz w:val="16"/>
                <w:szCs w:val="16"/>
                <w:lang w:eastAsia="en-US"/>
              </w:rPr>
            </w:pPr>
            <w:r w:rsidRPr="00DD6CFB">
              <w:rPr>
                <w:sz w:val="16"/>
                <w:szCs w:val="16"/>
                <w:lang w:eastAsia="en-US"/>
              </w:rPr>
              <w:t>R5-206820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F02CB6" w14:textId="77777777" w:rsidR="00D4531E" w:rsidRPr="00DD6CFB" w:rsidRDefault="00D4531E" w:rsidP="00DD6CFB">
            <w:pPr>
              <w:pStyle w:val="TAL"/>
              <w:rPr>
                <w:sz w:val="16"/>
                <w:szCs w:val="16"/>
                <w:lang w:eastAsia="en-US"/>
              </w:rPr>
            </w:pPr>
            <w:r w:rsidRPr="00DD6CFB">
              <w:rPr>
                <w:sz w:val="16"/>
                <w:szCs w:val="16"/>
                <w:lang w:eastAsia="en-US"/>
              </w:rPr>
              <w:t>1667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F018F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FA5CD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C8D59C" w14:textId="77777777" w:rsidR="00D4531E" w:rsidRPr="00DD6CFB" w:rsidRDefault="00D4531E" w:rsidP="00DD6CFB">
            <w:pPr>
              <w:pStyle w:val="TAL"/>
              <w:rPr>
                <w:sz w:val="16"/>
                <w:szCs w:val="16"/>
                <w:lang w:eastAsia="en-US"/>
              </w:rPr>
            </w:pPr>
            <w:r w:rsidRPr="00DD6CFB">
              <w:rPr>
                <w:sz w:val="16"/>
                <w:szCs w:val="16"/>
                <w:lang w:eastAsia="en-US"/>
              </w:rPr>
              <w:t>Update to quality of quiet zone validation rule for IFF DFF hybrid setup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B7A746"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1475D9E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B94E90"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07CCFE"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500E94" w14:textId="77777777" w:rsidR="00D4531E" w:rsidRPr="00DD6CFB" w:rsidRDefault="00D4531E" w:rsidP="00DD6CFB">
            <w:pPr>
              <w:pStyle w:val="TAL"/>
              <w:rPr>
                <w:sz w:val="16"/>
                <w:szCs w:val="16"/>
                <w:lang w:eastAsia="en-US"/>
              </w:rPr>
            </w:pPr>
            <w:r w:rsidRPr="00DD6CFB">
              <w:rPr>
                <w:sz w:val="16"/>
                <w:szCs w:val="16"/>
                <w:lang w:eastAsia="en-US"/>
              </w:rPr>
              <w:t>R5-206860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4C2998" w14:textId="77777777" w:rsidR="00D4531E" w:rsidRPr="00DD6CFB" w:rsidRDefault="00D4531E" w:rsidP="00DD6CFB">
            <w:pPr>
              <w:pStyle w:val="TAL"/>
              <w:rPr>
                <w:sz w:val="16"/>
                <w:szCs w:val="16"/>
                <w:lang w:eastAsia="en-US"/>
              </w:rPr>
            </w:pPr>
            <w:r w:rsidRPr="00DD6CFB">
              <w:rPr>
                <w:sz w:val="16"/>
                <w:szCs w:val="16"/>
                <w:lang w:eastAsia="en-US"/>
              </w:rPr>
              <w:t>1506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E4805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D48F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8471F5" w14:textId="77777777" w:rsidR="00D4531E" w:rsidRPr="00DD6CFB" w:rsidRDefault="00D4531E" w:rsidP="00DD6CFB">
            <w:pPr>
              <w:pStyle w:val="TAL"/>
              <w:rPr>
                <w:sz w:val="16"/>
                <w:szCs w:val="16"/>
                <w:lang w:eastAsia="en-US"/>
              </w:rPr>
            </w:pPr>
            <w:r w:rsidRPr="00DD6CFB">
              <w:rPr>
                <w:sz w:val="16"/>
                <w:szCs w:val="16"/>
                <w:lang w:eastAsia="en-US"/>
              </w:rPr>
              <w:t>SSB bitmap correction for RRM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C27D"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35A0CF7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353802"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B24F78"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9FB3A1" w14:textId="77777777" w:rsidR="00D4531E" w:rsidRPr="00DD6CFB" w:rsidRDefault="00D4531E" w:rsidP="00DD6CFB">
            <w:pPr>
              <w:pStyle w:val="TAL"/>
              <w:rPr>
                <w:sz w:val="16"/>
                <w:szCs w:val="16"/>
                <w:lang w:eastAsia="en-US"/>
              </w:rPr>
            </w:pPr>
            <w:r w:rsidRPr="00DD6CFB">
              <w:rPr>
                <w:sz w:val="16"/>
                <w:szCs w:val="16"/>
                <w:lang w:eastAsia="en-US"/>
              </w:rPr>
              <w:t>R5-206861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BB017B" w14:textId="77777777" w:rsidR="00D4531E" w:rsidRPr="00DD6CFB" w:rsidRDefault="00D4531E" w:rsidP="00DD6CFB">
            <w:pPr>
              <w:pStyle w:val="TAL"/>
              <w:rPr>
                <w:sz w:val="16"/>
                <w:szCs w:val="16"/>
                <w:lang w:eastAsia="en-US"/>
              </w:rPr>
            </w:pPr>
            <w:r w:rsidRPr="00DD6CFB">
              <w:rPr>
                <w:sz w:val="16"/>
                <w:szCs w:val="16"/>
                <w:lang w:eastAsia="en-US"/>
              </w:rPr>
              <w:t>1624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3484E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DC6F9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B282B9" w14:textId="77777777" w:rsidR="00D4531E" w:rsidRPr="00DD6CFB" w:rsidRDefault="00D4531E" w:rsidP="00DD6CFB">
            <w:pPr>
              <w:pStyle w:val="TAL"/>
              <w:rPr>
                <w:sz w:val="16"/>
                <w:szCs w:val="16"/>
                <w:lang w:eastAsia="en-US"/>
              </w:rPr>
            </w:pPr>
            <w:r w:rsidRPr="00DD6CFB">
              <w:rPr>
                <w:sz w:val="16"/>
                <w:szCs w:val="16"/>
                <w:lang w:eastAsia="en-US"/>
              </w:rPr>
              <w:t>Introducing test frequencies for CA_n261(2A)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4DBEE3"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490D8CD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4439F5" w14:textId="77777777" w:rsidR="00D4531E" w:rsidRPr="00DD6CFB" w:rsidRDefault="00D4531E" w:rsidP="00DD6CFB">
            <w:pPr>
              <w:pStyle w:val="TAL"/>
              <w:rPr>
                <w:sz w:val="16"/>
                <w:szCs w:val="16"/>
                <w:lang w:eastAsia="en-US"/>
              </w:rPr>
            </w:pPr>
            <w:r w:rsidRPr="00DD6CFB">
              <w:rPr>
                <w:sz w:val="16"/>
                <w:szCs w:val="16"/>
                <w:lang w:eastAsia="en-US"/>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706683" w14:textId="77777777" w:rsidR="00D4531E" w:rsidRPr="00DD6CFB" w:rsidRDefault="00D4531E" w:rsidP="00DD6CFB">
            <w:pPr>
              <w:pStyle w:val="TAL"/>
              <w:rPr>
                <w:sz w:val="16"/>
                <w:szCs w:val="16"/>
                <w:lang w:eastAsia="en-US"/>
              </w:rPr>
            </w:pPr>
            <w:r w:rsidRPr="00DD6CFB">
              <w:rPr>
                <w:sz w:val="16"/>
                <w:szCs w:val="16"/>
                <w:lang w:eastAsia="en-US"/>
              </w:rPr>
              <w:t>RAN#90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1988D4" w14:textId="77777777" w:rsidR="00D4531E" w:rsidRPr="00DD6CFB" w:rsidRDefault="00D4531E" w:rsidP="00DD6CFB">
            <w:pPr>
              <w:pStyle w:val="TAL"/>
              <w:rPr>
                <w:sz w:val="16"/>
                <w:szCs w:val="16"/>
                <w:lang w:eastAsia="en-US"/>
              </w:rPr>
            </w:pPr>
            <w:r w:rsidRPr="00DD6CFB">
              <w:rPr>
                <w:sz w:val="16"/>
                <w:szCs w:val="16"/>
                <w:lang w:eastAsia="en-US"/>
              </w:rPr>
              <w:t>R5-206862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313AA" w14:textId="77777777" w:rsidR="00D4531E" w:rsidRPr="00DD6CFB" w:rsidRDefault="00D4531E" w:rsidP="00DD6CFB">
            <w:pPr>
              <w:pStyle w:val="TAL"/>
              <w:rPr>
                <w:sz w:val="16"/>
                <w:szCs w:val="16"/>
                <w:lang w:eastAsia="en-US"/>
              </w:rPr>
            </w:pPr>
            <w:r w:rsidRPr="00DD6CFB">
              <w:rPr>
                <w:sz w:val="16"/>
                <w:szCs w:val="16"/>
                <w:lang w:eastAsia="en-US"/>
              </w:rPr>
              <w:t>1643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365B1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52593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34E880" w14:textId="77777777" w:rsidR="00D4531E" w:rsidRPr="00DD6CFB" w:rsidRDefault="00D4531E" w:rsidP="00DD6CFB">
            <w:pPr>
              <w:pStyle w:val="TAL"/>
              <w:rPr>
                <w:sz w:val="16"/>
                <w:szCs w:val="16"/>
                <w:lang w:eastAsia="en-US"/>
              </w:rPr>
            </w:pPr>
            <w:r w:rsidRPr="00DD6CFB">
              <w:rPr>
                <w:sz w:val="16"/>
                <w:szCs w:val="16"/>
                <w:lang w:eastAsia="en-US"/>
              </w:rPr>
              <w:t>Clarify the RF / RRM conditions for default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C82A59" w14:textId="77777777" w:rsidR="00D4531E" w:rsidRPr="00DD6CFB" w:rsidRDefault="00D4531E" w:rsidP="00DD6CFB">
            <w:pPr>
              <w:pStyle w:val="TAL"/>
              <w:rPr>
                <w:sz w:val="16"/>
                <w:szCs w:val="16"/>
                <w:lang w:eastAsia="en-US"/>
              </w:rPr>
            </w:pPr>
            <w:r w:rsidRPr="00DD6CFB">
              <w:rPr>
                <w:sz w:val="16"/>
                <w:szCs w:val="16"/>
                <w:lang w:eastAsia="en-US"/>
              </w:rPr>
              <w:t>16.6.0</w:t>
            </w:r>
          </w:p>
        </w:tc>
      </w:tr>
      <w:tr w:rsidR="00D4531E" w:rsidRPr="0031204F" w14:paraId="2062733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E125B1"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6FCE5F"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4CC888" w14:textId="77777777" w:rsidR="00D4531E" w:rsidRPr="00DD6CFB" w:rsidRDefault="00D4531E" w:rsidP="00DD6CFB">
            <w:pPr>
              <w:pStyle w:val="TAL"/>
              <w:rPr>
                <w:sz w:val="16"/>
                <w:szCs w:val="16"/>
                <w:lang w:eastAsia="en-US"/>
              </w:rPr>
            </w:pPr>
            <w:r w:rsidRPr="00DD6CFB">
              <w:rPr>
                <w:sz w:val="16"/>
                <w:szCs w:val="16"/>
                <w:lang w:eastAsia="en-US"/>
              </w:rPr>
              <w:t>R5-210186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B6082F" w14:textId="77777777" w:rsidR="00D4531E" w:rsidRPr="00DD6CFB" w:rsidRDefault="00D4531E" w:rsidP="00DD6CFB">
            <w:pPr>
              <w:pStyle w:val="TAL"/>
              <w:rPr>
                <w:sz w:val="16"/>
                <w:szCs w:val="16"/>
                <w:lang w:eastAsia="en-US"/>
              </w:rPr>
            </w:pPr>
            <w:r w:rsidRPr="00DD6CFB">
              <w:rPr>
                <w:sz w:val="16"/>
                <w:szCs w:val="16"/>
                <w:lang w:eastAsia="en-US"/>
              </w:rPr>
              <w:t>1678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64D9C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04687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2757CB" w14:textId="77777777" w:rsidR="00D4531E" w:rsidRPr="00DD6CFB" w:rsidRDefault="00D4531E" w:rsidP="00DD6CFB">
            <w:pPr>
              <w:pStyle w:val="TAL"/>
              <w:rPr>
                <w:sz w:val="16"/>
                <w:szCs w:val="16"/>
                <w:lang w:eastAsia="en-US"/>
              </w:rPr>
            </w:pPr>
            <w:r w:rsidRPr="00DD6CFB">
              <w:rPr>
                <w:sz w:val="16"/>
                <w:szCs w:val="16"/>
                <w:lang w:eastAsia="en-US"/>
              </w:rPr>
              <w:t>Update global 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5FEF0B"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7B6BA75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EA758B"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AC45A9"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7F96174" w14:textId="77777777" w:rsidR="00D4531E" w:rsidRPr="00DD6CFB" w:rsidRDefault="00D4531E" w:rsidP="00DD6CFB">
            <w:pPr>
              <w:pStyle w:val="TAL"/>
              <w:rPr>
                <w:sz w:val="16"/>
                <w:szCs w:val="16"/>
                <w:lang w:eastAsia="en-US"/>
              </w:rPr>
            </w:pPr>
            <w:r w:rsidRPr="00DD6CFB">
              <w:rPr>
                <w:sz w:val="16"/>
                <w:szCs w:val="16"/>
                <w:lang w:eastAsia="en-US"/>
              </w:rPr>
              <w:t>R5-210327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1C58C3" w14:textId="77777777" w:rsidR="00D4531E" w:rsidRPr="00DD6CFB" w:rsidRDefault="00D4531E" w:rsidP="00DD6CFB">
            <w:pPr>
              <w:pStyle w:val="TAL"/>
              <w:rPr>
                <w:sz w:val="16"/>
                <w:szCs w:val="16"/>
                <w:lang w:eastAsia="en-US"/>
              </w:rPr>
            </w:pPr>
            <w:r w:rsidRPr="00DD6CFB">
              <w:rPr>
                <w:sz w:val="16"/>
                <w:szCs w:val="16"/>
                <w:lang w:eastAsia="en-US"/>
              </w:rPr>
              <w:t>1688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85FE7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7FFBF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F1F950" w14:textId="77777777" w:rsidR="00D4531E" w:rsidRPr="00DD6CFB" w:rsidRDefault="00D4531E" w:rsidP="00DD6CFB">
            <w:pPr>
              <w:pStyle w:val="TAL"/>
              <w:rPr>
                <w:sz w:val="16"/>
                <w:szCs w:val="16"/>
                <w:lang w:eastAsia="en-US"/>
              </w:rPr>
            </w:pPr>
            <w:r w:rsidRPr="00DD6CFB">
              <w:rPr>
                <w:sz w:val="16"/>
                <w:szCs w:val="16"/>
                <w:lang w:eastAsia="en-US"/>
              </w:rPr>
              <w:t>Update FailureInformation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F65018"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ECC4AA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FFDA1F"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5FBA8A"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8433E5" w14:textId="77777777" w:rsidR="00D4531E" w:rsidRPr="00DD6CFB" w:rsidRDefault="00D4531E" w:rsidP="00DD6CFB">
            <w:pPr>
              <w:pStyle w:val="TAL"/>
              <w:rPr>
                <w:sz w:val="16"/>
                <w:szCs w:val="16"/>
                <w:lang w:eastAsia="en-US"/>
              </w:rPr>
            </w:pPr>
            <w:r w:rsidRPr="00DD6CFB">
              <w:rPr>
                <w:sz w:val="16"/>
                <w:szCs w:val="16"/>
                <w:lang w:eastAsia="en-US"/>
              </w:rPr>
              <w:t>R5-210328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C7CA62" w14:textId="77777777" w:rsidR="00D4531E" w:rsidRPr="00DD6CFB" w:rsidRDefault="00D4531E" w:rsidP="00DD6CFB">
            <w:pPr>
              <w:pStyle w:val="TAL"/>
              <w:rPr>
                <w:sz w:val="16"/>
                <w:szCs w:val="16"/>
                <w:lang w:eastAsia="en-US"/>
              </w:rPr>
            </w:pPr>
            <w:r w:rsidRPr="00DD6CFB">
              <w:rPr>
                <w:sz w:val="16"/>
                <w:szCs w:val="16"/>
                <w:lang w:eastAsia="en-US"/>
              </w:rPr>
              <w:t>1689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ABE48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6BAB9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A3C7CF" w14:textId="77777777" w:rsidR="00D4531E" w:rsidRPr="00DD6CFB" w:rsidRDefault="00D4531E" w:rsidP="00DD6CFB">
            <w:pPr>
              <w:pStyle w:val="TAL"/>
              <w:rPr>
                <w:sz w:val="16"/>
                <w:szCs w:val="16"/>
                <w:lang w:eastAsia="en-US"/>
              </w:rPr>
            </w:pPr>
            <w:r w:rsidRPr="00DD6CFB">
              <w:rPr>
                <w:sz w:val="16"/>
                <w:szCs w:val="16"/>
                <w:lang w:eastAsia="en-US"/>
              </w:rPr>
              <w:t>Editorial update RRCReconfiguration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3509F7"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79B005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58E7AC"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BC86C1"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8A68B7" w14:textId="77777777" w:rsidR="00D4531E" w:rsidRPr="00DD6CFB" w:rsidRDefault="00D4531E" w:rsidP="00DD6CFB">
            <w:pPr>
              <w:pStyle w:val="TAL"/>
              <w:rPr>
                <w:sz w:val="16"/>
                <w:szCs w:val="16"/>
                <w:lang w:eastAsia="en-US"/>
              </w:rPr>
            </w:pPr>
            <w:r w:rsidRPr="00DD6CFB">
              <w:rPr>
                <w:sz w:val="16"/>
                <w:szCs w:val="16"/>
                <w:lang w:eastAsia="en-US"/>
              </w:rPr>
              <w:t>R5-210359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DFFCB7" w14:textId="77777777" w:rsidR="00D4531E" w:rsidRPr="00DD6CFB" w:rsidRDefault="00D4531E" w:rsidP="00DD6CFB">
            <w:pPr>
              <w:pStyle w:val="TAL"/>
              <w:rPr>
                <w:sz w:val="16"/>
                <w:szCs w:val="16"/>
                <w:lang w:eastAsia="en-US"/>
              </w:rPr>
            </w:pPr>
            <w:r w:rsidRPr="00DD6CFB">
              <w:rPr>
                <w:sz w:val="16"/>
                <w:szCs w:val="16"/>
                <w:lang w:eastAsia="en-US"/>
              </w:rPr>
              <w:t>1692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EEAFD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DD20F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460A8F" w14:textId="77777777" w:rsidR="00D4531E" w:rsidRPr="00DD6CFB" w:rsidRDefault="00D4531E" w:rsidP="00DD6CFB">
            <w:pPr>
              <w:pStyle w:val="TAL"/>
              <w:rPr>
                <w:sz w:val="16"/>
                <w:szCs w:val="16"/>
                <w:lang w:eastAsia="en-US"/>
              </w:rPr>
            </w:pPr>
            <w:r w:rsidRPr="00DD6CFB">
              <w:rPr>
                <w:sz w:val="16"/>
                <w:szCs w:val="16"/>
                <w:lang w:eastAsia="en-US"/>
              </w:rPr>
              <w:t>Editorial update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0FC23A"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A1D597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68D835"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3B317D"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E63FC9" w14:textId="77777777" w:rsidR="00D4531E" w:rsidRPr="00DD6CFB" w:rsidRDefault="00D4531E" w:rsidP="00DD6CFB">
            <w:pPr>
              <w:pStyle w:val="TAL"/>
              <w:rPr>
                <w:sz w:val="16"/>
                <w:szCs w:val="16"/>
                <w:lang w:eastAsia="en-US"/>
              </w:rPr>
            </w:pPr>
            <w:r w:rsidRPr="00DD6CFB">
              <w:rPr>
                <w:sz w:val="16"/>
                <w:szCs w:val="16"/>
                <w:lang w:eastAsia="en-US"/>
              </w:rPr>
              <w:t>R5-210394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29BE69" w14:textId="77777777" w:rsidR="00D4531E" w:rsidRPr="00DD6CFB" w:rsidRDefault="00D4531E" w:rsidP="00DD6CFB">
            <w:pPr>
              <w:pStyle w:val="TAL"/>
              <w:rPr>
                <w:sz w:val="16"/>
                <w:szCs w:val="16"/>
                <w:lang w:eastAsia="en-US"/>
              </w:rPr>
            </w:pPr>
            <w:r w:rsidRPr="00DD6CFB">
              <w:rPr>
                <w:sz w:val="16"/>
                <w:szCs w:val="16"/>
                <w:lang w:eastAsia="en-US"/>
              </w:rPr>
              <w:t>1697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7AAB6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0F099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EF4736" w14:textId="77777777" w:rsidR="00D4531E" w:rsidRPr="00DD6CFB" w:rsidRDefault="00D4531E" w:rsidP="00DD6CFB">
            <w:pPr>
              <w:pStyle w:val="TAL"/>
              <w:rPr>
                <w:sz w:val="16"/>
                <w:szCs w:val="16"/>
                <w:lang w:eastAsia="en-US"/>
              </w:rPr>
            </w:pPr>
            <w:r w:rsidRPr="00DD6CFB">
              <w:rPr>
                <w:sz w:val="16"/>
                <w:szCs w:val="16"/>
                <w:lang w:eastAsia="en-US"/>
              </w:rPr>
              <w:t>Editorial update UEAssistanceInformation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8BB14C"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F1EE6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2FD4408"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27AF2C"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781F63" w14:textId="77777777" w:rsidR="00D4531E" w:rsidRPr="00DD6CFB" w:rsidRDefault="00D4531E" w:rsidP="00DD6CFB">
            <w:pPr>
              <w:pStyle w:val="TAL"/>
              <w:rPr>
                <w:sz w:val="16"/>
                <w:szCs w:val="16"/>
                <w:lang w:eastAsia="en-US"/>
              </w:rPr>
            </w:pPr>
            <w:r w:rsidRPr="00DD6CFB">
              <w:rPr>
                <w:sz w:val="16"/>
                <w:szCs w:val="16"/>
                <w:lang w:eastAsia="en-US"/>
              </w:rPr>
              <w:t>R5-210414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58E671" w14:textId="77777777" w:rsidR="00D4531E" w:rsidRPr="00DD6CFB" w:rsidRDefault="00D4531E" w:rsidP="00DD6CFB">
            <w:pPr>
              <w:pStyle w:val="TAL"/>
              <w:rPr>
                <w:sz w:val="16"/>
                <w:szCs w:val="16"/>
                <w:lang w:eastAsia="en-US"/>
              </w:rPr>
            </w:pPr>
            <w:r w:rsidRPr="00DD6CFB">
              <w:rPr>
                <w:sz w:val="16"/>
                <w:szCs w:val="16"/>
                <w:lang w:eastAsia="en-US"/>
              </w:rPr>
              <w:t>1699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8D4FD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D06A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35382B" w14:textId="77777777" w:rsidR="00D4531E" w:rsidRPr="00DD6CFB" w:rsidRDefault="00D4531E" w:rsidP="00DD6CFB">
            <w:pPr>
              <w:pStyle w:val="TAL"/>
              <w:rPr>
                <w:sz w:val="16"/>
                <w:szCs w:val="16"/>
                <w:lang w:eastAsia="en-US"/>
              </w:rPr>
            </w:pPr>
            <w:r w:rsidRPr="00DD6CFB">
              <w:rPr>
                <w:sz w:val="16"/>
                <w:szCs w:val="16"/>
                <w:lang w:eastAsia="en-US"/>
              </w:rPr>
              <w:t>Update UECapabilityEnquiry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B89AFE"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E0DC60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7044E1"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0F35FF"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972B56" w14:textId="77777777" w:rsidR="00D4531E" w:rsidRPr="00DD6CFB" w:rsidRDefault="00D4531E" w:rsidP="00DD6CFB">
            <w:pPr>
              <w:pStyle w:val="TAL"/>
              <w:rPr>
                <w:sz w:val="16"/>
                <w:szCs w:val="16"/>
                <w:lang w:eastAsia="en-US"/>
              </w:rPr>
            </w:pPr>
            <w:r w:rsidRPr="00DD6CFB">
              <w:rPr>
                <w:sz w:val="16"/>
                <w:szCs w:val="16"/>
                <w:lang w:eastAsia="en-US"/>
              </w:rPr>
              <w:t>R5-210468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6668D2" w14:textId="77777777" w:rsidR="00D4531E" w:rsidRPr="00DD6CFB" w:rsidRDefault="00D4531E" w:rsidP="00DD6CFB">
            <w:pPr>
              <w:pStyle w:val="TAL"/>
              <w:rPr>
                <w:sz w:val="16"/>
                <w:szCs w:val="16"/>
                <w:lang w:eastAsia="en-US"/>
              </w:rPr>
            </w:pPr>
            <w:r w:rsidRPr="00DD6CFB">
              <w:rPr>
                <w:sz w:val="16"/>
                <w:szCs w:val="16"/>
                <w:lang w:eastAsia="en-US"/>
              </w:rPr>
              <w:t>1704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D018C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5377F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2EFBC2" w14:textId="77777777" w:rsidR="00D4531E" w:rsidRPr="00DD6CFB" w:rsidRDefault="00D4531E" w:rsidP="00DD6CFB">
            <w:pPr>
              <w:pStyle w:val="TAL"/>
              <w:rPr>
                <w:sz w:val="16"/>
                <w:szCs w:val="16"/>
                <w:lang w:eastAsia="en-US"/>
              </w:rPr>
            </w:pPr>
            <w:r w:rsidRPr="00DD6CFB">
              <w:rPr>
                <w:sz w:val="16"/>
                <w:szCs w:val="16"/>
                <w:lang w:eastAsia="en-US"/>
              </w:rPr>
              <w:t>Add new SIB combination for RRM tests with single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7CE298"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3517982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71C43F"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825AFC"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7E954EF" w14:textId="77777777" w:rsidR="00D4531E" w:rsidRPr="00DD6CFB" w:rsidRDefault="00D4531E" w:rsidP="00DD6CFB">
            <w:pPr>
              <w:pStyle w:val="TAL"/>
              <w:rPr>
                <w:sz w:val="16"/>
                <w:szCs w:val="16"/>
                <w:lang w:eastAsia="en-US"/>
              </w:rPr>
            </w:pPr>
            <w:r w:rsidRPr="00DD6CFB">
              <w:rPr>
                <w:sz w:val="16"/>
                <w:szCs w:val="16"/>
                <w:lang w:eastAsia="en-US"/>
              </w:rPr>
              <w:t>R5-210599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6C1111" w14:textId="77777777" w:rsidR="00D4531E" w:rsidRPr="00DD6CFB" w:rsidRDefault="00D4531E" w:rsidP="00DD6CFB">
            <w:pPr>
              <w:pStyle w:val="TAL"/>
              <w:rPr>
                <w:sz w:val="16"/>
                <w:szCs w:val="16"/>
                <w:lang w:eastAsia="en-US"/>
              </w:rPr>
            </w:pPr>
            <w:r w:rsidRPr="00DD6CFB">
              <w:rPr>
                <w:sz w:val="16"/>
                <w:szCs w:val="16"/>
                <w:lang w:eastAsia="en-US"/>
              </w:rPr>
              <w:t>1711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D7948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694F8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1D34FA" w14:textId="77777777" w:rsidR="00D4531E" w:rsidRPr="00DD6CFB" w:rsidRDefault="00D4531E" w:rsidP="00DD6CFB">
            <w:pPr>
              <w:pStyle w:val="TAL"/>
              <w:rPr>
                <w:sz w:val="16"/>
                <w:szCs w:val="16"/>
                <w:lang w:eastAsia="en-US"/>
              </w:rPr>
            </w:pPr>
            <w:r w:rsidRPr="00DD6CFB">
              <w:rPr>
                <w:sz w:val="16"/>
                <w:szCs w:val="16"/>
                <w:lang w:eastAsia="en-US"/>
              </w:rPr>
              <w:t>Editorial correction on numbering of several Tables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863E7A"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2649DAF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33DA3D"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485577"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038103" w14:textId="77777777" w:rsidR="00D4531E" w:rsidRPr="00DD6CFB" w:rsidRDefault="00D4531E" w:rsidP="00DD6CFB">
            <w:pPr>
              <w:pStyle w:val="TAL"/>
              <w:rPr>
                <w:sz w:val="16"/>
                <w:szCs w:val="16"/>
                <w:lang w:eastAsia="en-US"/>
              </w:rPr>
            </w:pPr>
            <w:r w:rsidRPr="00DD6CFB">
              <w:rPr>
                <w:sz w:val="16"/>
                <w:szCs w:val="16"/>
                <w:lang w:eastAsia="en-US"/>
              </w:rPr>
              <w:t>R5-210616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790E34" w14:textId="77777777" w:rsidR="00D4531E" w:rsidRPr="00DD6CFB" w:rsidRDefault="00D4531E" w:rsidP="00DD6CFB">
            <w:pPr>
              <w:pStyle w:val="TAL"/>
              <w:rPr>
                <w:sz w:val="16"/>
                <w:szCs w:val="16"/>
                <w:lang w:eastAsia="en-US"/>
              </w:rPr>
            </w:pPr>
            <w:r w:rsidRPr="00DD6CFB">
              <w:rPr>
                <w:sz w:val="16"/>
                <w:szCs w:val="16"/>
                <w:lang w:eastAsia="en-US"/>
              </w:rPr>
              <w:t>1713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22D0F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B8233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2B1239" w14:textId="77777777" w:rsidR="00D4531E" w:rsidRPr="00DD6CFB" w:rsidRDefault="00D4531E" w:rsidP="00DD6CFB">
            <w:pPr>
              <w:pStyle w:val="TAL"/>
              <w:rPr>
                <w:sz w:val="16"/>
                <w:szCs w:val="16"/>
                <w:lang w:eastAsia="en-US"/>
              </w:rPr>
            </w:pPr>
            <w:r w:rsidRPr="00DD6CFB">
              <w:rPr>
                <w:sz w:val="16"/>
                <w:szCs w:val="16"/>
                <w:lang w:eastAsia="en-US"/>
              </w:rPr>
              <w:t>Editorial update DLDedicatedMessageSegment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670579"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72F3EA7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61C756"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292262"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18D210" w14:textId="77777777" w:rsidR="00D4531E" w:rsidRPr="00DD6CFB" w:rsidRDefault="00D4531E" w:rsidP="00DD6CFB">
            <w:pPr>
              <w:pStyle w:val="TAL"/>
              <w:rPr>
                <w:sz w:val="16"/>
                <w:szCs w:val="16"/>
                <w:lang w:eastAsia="en-US"/>
              </w:rPr>
            </w:pPr>
            <w:r w:rsidRPr="00DD6CFB">
              <w:rPr>
                <w:sz w:val="16"/>
                <w:szCs w:val="16"/>
                <w:lang w:eastAsia="en-US"/>
              </w:rPr>
              <w:t>R5-210623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3F55BB" w14:textId="77777777" w:rsidR="00D4531E" w:rsidRPr="00DD6CFB" w:rsidRDefault="00D4531E" w:rsidP="00DD6CFB">
            <w:pPr>
              <w:pStyle w:val="TAL"/>
              <w:rPr>
                <w:sz w:val="16"/>
                <w:szCs w:val="16"/>
                <w:lang w:eastAsia="en-US"/>
              </w:rPr>
            </w:pPr>
            <w:r w:rsidRPr="00DD6CFB">
              <w:rPr>
                <w:sz w:val="16"/>
                <w:szCs w:val="16"/>
                <w:lang w:eastAsia="en-US"/>
              </w:rPr>
              <w:t>1714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C896F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5445C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054758" w14:textId="77777777" w:rsidR="00D4531E" w:rsidRPr="00DD6CFB" w:rsidRDefault="00D4531E" w:rsidP="00DD6CFB">
            <w:pPr>
              <w:pStyle w:val="TAL"/>
              <w:rPr>
                <w:sz w:val="16"/>
                <w:szCs w:val="16"/>
                <w:lang w:eastAsia="en-US"/>
              </w:rPr>
            </w:pPr>
            <w:r w:rsidRPr="00DD6CFB">
              <w:rPr>
                <w:sz w:val="16"/>
                <w:szCs w:val="16"/>
                <w:lang w:eastAsia="en-US"/>
              </w:rPr>
              <w:t>Correction to Table 4.6.1-13 RRCReconfiguration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8EDE53"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30B34F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75FE85"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B1E565"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BA2C8E" w14:textId="77777777" w:rsidR="00D4531E" w:rsidRPr="00DD6CFB" w:rsidRDefault="00D4531E" w:rsidP="00DD6CFB">
            <w:pPr>
              <w:pStyle w:val="TAL"/>
              <w:rPr>
                <w:sz w:val="16"/>
                <w:szCs w:val="16"/>
                <w:lang w:eastAsia="en-US"/>
              </w:rPr>
            </w:pPr>
            <w:r w:rsidRPr="00DD6CFB">
              <w:rPr>
                <w:sz w:val="16"/>
                <w:szCs w:val="16"/>
                <w:lang w:eastAsia="en-US"/>
              </w:rPr>
              <w:t>R5-210626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4C2DC3" w14:textId="77777777" w:rsidR="00D4531E" w:rsidRPr="00DD6CFB" w:rsidRDefault="00D4531E" w:rsidP="00DD6CFB">
            <w:pPr>
              <w:pStyle w:val="TAL"/>
              <w:rPr>
                <w:sz w:val="16"/>
                <w:szCs w:val="16"/>
                <w:lang w:eastAsia="en-US"/>
              </w:rPr>
            </w:pPr>
            <w:r w:rsidRPr="00DD6CFB">
              <w:rPr>
                <w:sz w:val="16"/>
                <w:szCs w:val="16"/>
                <w:lang w:eastAsia="en-US"/>
              </w:rPr>
              <w:t>1717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84541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A4CA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7A59F0" w14:textId="77777777" w:rsidR="00D4531E" w:rsidRPr="00DD6CFB" w:rsidRDefault="00D4531E" w:rsidP="00DD6CFB">
            <w:pPr>
              <w:pStyle w:val="TAL"/>
              <w:rPr>
                <w:sz w:val="16"/>
                <w:szCs w:val="16"/>
                <w:lang w:eastAsia="en-US"/>
              </w:rPr>
            </w:pPr>
            <w:r w:rsidRPr="00DD6CFB">
              <w:rPr>
                <w:sz w:val="16"/>
                <w:szCs w:val="16"/>
                <w:lang w:eastAsia="en-US"/>
              </w:rPr>
              <w:t>Correction to Table 6.4.1-11 USIM Configuration 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D90E6D"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AC603C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FB47D0"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FEC1DE"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602A2E" w14:textId="77777777" w:rsidR="00D4531E" w:rsidRPr="00DD6CFB" w:rsidRDefault="00D4531E" w:rsidP="00DD6CFB">
            <w:pPr>
              <w:pStyle w:val="TAL"/>
              <w:rPr>
                <w:sz w:val="16"/>
                <w:szCs w:val="16"/>
                <w:lang w:eastAsia="en-US"/>
              </w:rPr>
            </w:pPr>
            <w:r w:rsidRPr="00DD6CFB">
              <w:rPr>
                <w:sz w:val="16"/>
                <w:szCs w:val="16"/>
                <w:lang w:eastAsia="en-US"/>
              </w:rPr>
              <w:t>R5-210627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3EF9F5" w14:textId="77777777" w:rsidR="00D4531E" w:rsidRPr="00DD6CFB" w:rsidRDefault="00D4531E" w:rsidP="00DD6CFB">
            <w:pPr>
              <w:pStyle w:val="TAL"/>
              <w:rPr>
                <w:sz w:val="16"/>
                <w:szCs w:val="16"/>
                <w:lang w:eastAsia="en-US"/>
              </w:rPr>
            </w:pPr>
            <w:r w:rsidRPr="00DD6CFB">
              <w:rPr>
                <w:sz w:val="16"/>
                <w:szCs w:val="16"/>
                <w:lang w:eastAsia="en-US"/>
              </w:rPr>
              <w:t>1718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07FE4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B2AE3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D1D483" w14:textId="77777777" w:rsidR="00D4531E" w:rsidRPr="00DD6CFB" w:rsidRDefault="00D4531E" w:rsidP="00DD6CFB">
            <w:pPr>
              <w:pStyle w:val="TAL"/>
              <w:rPr>
                <w:sz w:val="16"/>
                <w:szCs w:val="16"/>
                <w:lang w:eastAsia="en-US"/>
              </w:rPr>
            </w:pPr>
            <w:r w:rsidRPr="00DD6CFB">
              <w:rPr>
                <w:sz w:val="16"/>
                <w:szCs w:val="16"/>
                <w:lang w:eastAsia="en-US"/>
              </w:rPr>
              <w:t>Correction to Table 4.8.2.1-7 Reference QoS rule 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D27456"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228679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98B9893"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690A8F"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7C6CA8B" w14:textId="77777777" w:rsidR="00D4531E" w:rsidRPr="00DD6CFB" w:rsidRDefault="00D4531E" w:rsidP="00DD6CFB">
            <w:pPr>
              <w:pStyle w:val="TAL"/>
              <w:rPr>
                <w:sz w:val="16"/>
                <w:szCs w:val="16"/>
                <w:lang w:eastAsia="en-US"/>
              </w:rPr>
            </w:pPr>
            <w:r w:rsidRPr="00DD6CFB">
              <w:rPr>
                <w:sz w:val="16"/>
                <w:szCs w:val="16"/>
                <w:lang w:eastAsia="en-US"/>
              </w:rPr>
              <w:t>R5-210687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5511FD" w14:textId="77777777" w:rsidR="00D4531E" w:rsidRPr="00DD6CFB" w:rsidRDefault="00D4531E" w:rsidP="00DD6CFB">
            <w:pPr>
              <w:pStyle w:val="TAL"/>
              <w:rPr>
                <w:sz w:val="16"/>
                <w:szCs w:val="16"/>
                <w:lang w:eastAsia="en-US"/>
              </w:rPr>
            </w:pPr>
            <w:r w:rsidRPr="00DD6CFB">
              <w:rPr>
                <w:sz w:val="16"/>
                <w:szCs w:val="16"/>
                <w:lang w:eastAsia="en-US"/>
              </w:rPr>
              <w:t>1719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9FC21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E4F7F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0AB021" w14:textId="77777777" w:rsidR="00D4531E" w:rsidRPr="00DD6CFB" w:rsidRDefault="00D4531E" w:rsidP="00DD6CFB">
            <w:pPr>
              <w:pStyle w:val="TAL"/>
              <w:rPr>
                <w:sz w:val="16"/>
                <w:szCs w:val="16"/>
                <w:lang w:eastAsia="en-US"/>
              </w:rPr>
            </w:pPr>
            <w:r w:rsidRPr="00DD6CFB">
              <w:rPr>
                <w:sz w:val="16"/>
                <w:szCs w:val="16"/>
                <w:lang w:eastAsia="en-US"/>
              </w:rPr>
              <w:t>Correction to Table 4.6.3-25B CondReconfigId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3A831"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E3AE8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1A2AF9"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EF719D"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E69F1A" w14:textId="77777777" w:rsidR="00D4531E" w:rsidRPr="00DD6CFB" w:rsidRDefault="00D4531E" w:rsidP="00DD6CFB">
            <w:pPr>
              <w:pStyle w:val="TAL"/>
              <w:rPr>
                <w:sz w:val="16"/>
                <w:szCs w:val="16"/>
                <w:lang w:eastAsia="en-US"/>
              </w:rPr>
            </w:pPr>
            <w:r w:rsidRPr="00DD6CFB">
              <w:rPr>
                <w:sz w:val="16"/>
                <w:szCs w:val="16"/>
                <w:lang w:eastAsia="en-US"/>
              </w:rPr>
              <w:t>R5-210688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728714" w14:textId="77777777" w:rsidR="00D4531E" w:rsidRPr="00DD6CFB" w:rsidRDefault="00D4531E" w:rsidP="00DD6CFB">
            <w:pPr>
              <w:pStyle w:val="TAL"/>
              <w:rPr>
                <w:sz w:val="16"/>
                <w:szCs w:val="16"/>
                <w:lang w:eastAsia="en-US"/>
              </w:rPr>
            </w:pPr>
            <w:r w:rsidRPr="00DD6CFB">
              <w:rPr>
                <w:sz w:val="16"/>
                <w:szCs w:val="16"/>
                <w:lang w:eastAsia="en-US"/>
              </w:rPr>
              <w:t>1720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B4F3E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FE363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71DC01" w14:textId="77777777" w:rsidR="00D4531E" w:rsidRPr="00DD6CFB" w:rsidRDefault="00D4531E" w:rsidP="00DD6CFB">
            <w:pPr>
              <w:pStyle w:val="TAL"/>
              <w:rPr>
                <w:sz w:val="16"/>
                <w:szCs w:val="16"/>
                <w:lang w:eastAsia="en-US"/>
              </w:rPr>
            </w:pPr>
            <w:r w:rsidRPr="00DD6CFB">
              <w:rPr>
                <w:sz w:val="16"/>
                <w:szCs w:val="16"/>
                <w:lang w:eastAsia="en-US"/>
              </w:rPr>
              <w:t>Correction to Table 4.6.3-25C CondReconfigToAddModList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11E2E9"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6364B4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4FA1B42"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F49F79"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96BF65" w14:textId="77777777" w:rsidR="00D4531E" w:rsidRPr="00DD6CFB" w:rsidRDefault="00D4531E" w:rsidP="00DD6CFB">
            <w:pPr>
              <w:pStyle w:val="TAL"/>
              <w:rPr>
                <w:sz w:val="16"/>
                <w:szCs w:val="16"/>
                <w:lang w:eastAsia="en-US"/>
              </w:rPr>
            </w:pPr>
            <w:r w:rsidRPr="00DD6CFB">
              <w:rPr>
                <w:sz w:val="16"/>
                <w:szCs w:val="16"/>
                <w:lang w:eastAsia="en-US"/>
              </w:rPr>
              <w:t>R5-210689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3968BF" w14:textId="77777777" w:rsidR="00D4531E" w:rsidRPr="00DD6CFB" w:rsidRDefault="00D4531E" w:rsidP="00DD6CFB">
            <w:pPr>
              <w:pStyle w:val="TAL"/>
              <w:rPr>
                <w:sz w:val="16"/>
                <w:szCs w:val="16"/>
                <w:lang w:eastAsia="en-US"/>
              </w:rPr>
            </w:pPr>
            <w:r w:rsidRPr="00DD6CFB">
              <w:rPr>
                <w:sz w:val="16"/>
                <w:szCs w:val="16"/>
                <w:lang w:eastAsia="en-US"/>
              </w:rPr>
              <w:t>1721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74462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B4D73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B0E233" w14:textId="77777777" w:rsidR="00D4531E" w:rsidRPr="00DD6CFB" w:rsidRDefault="00D4531E" w:rsidP="00DD6CFB">
            <w:pPr>
              <w:pStyle w:val="TAL"/>
              <w:rPr>
                <w:sz w:val="16"/>
                <w:szCs w:val="16"/>
                <w:lang w:eastAsia="en-US"/>
              </w:rPr>
            </w:pPr>
            <w:r w:rsidRPr="00DD6CFB">
              <w:rPr>
                <w:sz w:val="16"/>
                <w:szCs w:val="16"/>
                <w:lang w:eastAsia="en-US"/>
              </w:rPr>
              <w:t>Correction to Table 4.6.3-25D ConditionalReconfiguration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E27F32"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0F0BEF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F2996B"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F47850"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B851C2" w14:textId="77777777" w:rsidR="00D4531E" w:rsidRPr="00DD6CFB" w:rsidRDefault="00D4531E" w:rsidP="00DD6CFB">
            <w:pPr>
              <w:pStyle w:val="TAL"/>
              <w:rPr>
                <w:sz w:val="16"/>
                <w:szCs w:val="16"/>
                <w:lang w:eastAsia="en-US"/>
              </w:rPr>
            </w:pPr>
            <w:r w:rsidRPr="00DD6CFB">
              <w:rPr>
                <w:sz w:val="16"/>
                <w:szCs w:val="16"/>
                <w:lang w:eastAsia="en-US"/>
              </w:rPr>
              <w:t>R5-210698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2537E6" w14:textId="77777777" w:rsidR="00D4531E" w:rsidRPr="00DD6CFB" w:rsidRDefault="00D4531E" w:rsidP="00DD6CFB">
            <w:pPr>
              <w:pStyle w:val="TAL"/>
              <w:rPr>
                <w:sz w:val="16"/>
                <w:szCs w:val="16"/>
                <w:lang w:eastAsia="en-US"/>
              </w:rPr>
            </w:pPr>
            <w:r w:rsidRPr="00DD6CFB">
              <w:rPr>
                <w:sz w:val="16"/>
                <w:szCs w:val="16"/>
                <w:lang w:eastAsia="en-US"/>
              </w:rPr>
              <w:t>1723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DE43C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DB163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F1000C" w14:textId="77777777" w:rsidR="00D4531E" w:rsidRPr="00DD6CFB" w:rsidRDefault="00D4531E" w:rsidP="00DD6CFB">
            <w:pPr>
              <w:pStyle w:val="TAL"/>
              <w:rPr>
                <w:sz w:val="16"/>
                <w:szCs w:val="16"/>
                <w:lang w:eastAsia="en-US"/>
              </w:rPr>
            </w:pPr>
            <w:r w:rsidRPr="00DD6CFB">
              <w:rPr>
                <w:sz w:val="16"/>
                <w:szCs w:val="16"/>
                <w:lang w:eastAsia="en-US"/>
              </w:rPr>
              <w:t>Addition of IE SL-PreconfigurationNR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9B96B1"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CFFE67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DB128D"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63789F"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175DF5" w14:textId="77777777" w:rsidR="00D4531E" w:rsidRPr="00DD6CFB" w:rsidRDefault="00D4531E" w:rsidP="00DD6CFB">
            <w:pPr>
              <w:pStyle w:val="TAL"/>
              <w:rPr>
                <w:sz w:val="16"/>
                <w:szCs w:val="16"/>
                <w:lang w:eastAsia="en-US"/>
              </w:rPr>
            </w:pPr>
            <w:r w:rsidRPr="00DD6CFB">
              <w:rPr>
                <w:sz w:val="16"/>
                <w:szCs w:val="16"/>
                <w:lang w:eastAsia="en-US"/>
              </w:rPr>
              <w:t>R5-210699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7C2C97" w14:textId="77777777" w:rsidR="00D4531E" w:rsidRPr="00DD6CFB" w:rsidRDefault="00D4531E" w:rsidP="00DD6CFB">
            <w:pPr>
              <w:pStyle w:val="TAL"/>
              <w:rPr>
                <w:sz w:val="16"/>
                <w:szCs w:val="16"/>
                <w:lang w:eastAsia="en-US"/>
              </w:rPr>
            </w:pPr>
            <w:r w:rsidRPr="00DD6CFB">
              <w:rPr>
                <w:sz w:val="16"/>
                <w:szCs w:val="16"/>
                <w:lang w:eastAsia="en-US"/>
              </w:rPr>
              <w:t>1724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C7534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D1B98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C68259" w14:textId="77777777" w:rsidR="00D4531E" w:rsidRPr="00DD6CFB" w:rsidRDefault="00D4531E" w:rsidP="00DD6CFB">
            <w:pPr>
              <w:pStyle w:val="TAL"/>
              <w:rPr>
                <w:sz w:val="16"/>
                <w:szCs w:val="16"/>
                <w:lang w:eastAsia="en-US"/>
              </w:rPr>
            </w:pPr>
            <w:r w:rsidRPr="00DD6CFB">
              <w:rPr>
                <w:sz w:val="16"/>
                <w:szCs w:val="16"/>
                <w:lang w:eastAsia="en-US"/>
              </w:rPr>
              <w:t>Addition of V2X NAS 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836D2C"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F2BAA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39F10D"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E13691"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F75760" w14:textId="77777777" w:rsidR="00D4531E" w:rsidRPr="00DD6CFB" w:rsidRDefault="00D4531E" w:rsidP="00DD6CFB">
            <w:pPr>
              <w:pStyle w:val="TAL"/>
              <w:rPr>
                <w:sz w:val="16"/>
                <w:szCs w:val="16"/>
                <w:lang w:eastAsia="en-US"/>
              </w:rPr>
            </w:pPr>
            <w:r w:rsidRPr="00DD6CFB">
              <w:rPr>
                <w:sz w:val="16"/>
                <w:szCs w:val="16"/>
                <w:lang w:eastAsia="en-US"/>
              </w:rPr>
              <w:t>R5-210701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E003FF" w14:textId="77777777" w:rsidR="00D4531E" w:rsidRPr="00DD6CFB" w:rsidRDefault="00D4531E" w:rsidP="00DD6CFB">
            <w:pPr>
              <w:pStyle w:val="TAL"/>
              <w:rPr>
                <w:sz w:val="16"/>
                <w:szCs w:val="16"/>
                <w:lang w:eastAsia="en-US"/>
              </w:rPr>
            </w:pPr>
            <w:r w:rsidRPr="00DD6CFB">
              <w:rPr>
                <w:sz w:val="16"/>
                <w:szCs w:val="16"/>
                <w:lang w:eastAsia="en-US"/>
              </w:rPr>
              <w:t>1726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062CE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F43BA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A265CC" w14:textId="77777777" w:rsidR="00D4531E" w:rsidRPr="00DD6CFB" w:rsidRDefault="00D4531E" w:rsidP="00DD6CFB">
            <w:pPr>
              <w:pStyle w:val="TAL"/>
              <w:rPr>
                <w:sz w:val="16"/>
                <w:szCs w:val="16"/>
                <w:lang w:eastAsia="en-US"/>
              </w:rPr>
            </w:pPr>
            <w:r w:rsidRPr="00DD6CFB">
              <w:rPr>
                <w:sz w:val="16"/>
                <w:szCs w:val="16"/>
                <w:lang w:eastAsia="en-US"/>
              </w:rPr>
              <w:t>Correction of NR SL IE SL-BWP-ConfigCommon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27F695"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A27D05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2BE6A6"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3C3C88"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5EAF928" w14:textId="77777777" w:rsidR="00D4531E" w:rsidRPr="00DD6CFB" w:rsidRDefault="00D4531E" w:rsidP="00DD6CFB">
            <w:pPr>
              <w:pStyle w:val="TAL"/>
              <w:rPr>
                <w:sz w:val="16"/>
                <w:szCs w:val="16"/>
                <w:lang w:eastAsia="en-US"/>
              </w:rPr>
            </w:pPr>
            <w:r w:rsidRPr="00DD6CFB">
              <w:rPr>
                <w:sz w:val="16"/>
                <w:szCs w:val="16"/>
                <w:lang w:eastAsia="en-US"/>
              </w:rPr>
              <w:t>R5-210703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6565DF" w14:textId="77777777" w:rsidR="00D4531E" w:rsidRPr="00DD6CFB" w:rsidRDefault="00D4531E" w:rsidP="00DD6CFB">
            <w:pPr>
              <w:pStyle w:val="TAL"/>
              <w:rPr>
                <w:sz w:val="16"/>
                <w:szCs w:val="16"/>
                <w:lang w:eastAsia="en-US"/>
              </w:rPr>
            </w:pPr>
            <w:r w:rsidRPr="00DD6CFB">
              <w:rPr>
                <w:sz w:val="16"/>
                <w:szCs w:val="16"/>
                <w:lang w:eastAsia="en-US"/>
              </w:rPr>
              <w:t>1728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01FCE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4FB1B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6168C2" w14:textId="77777777" w:rsidR="00D4531E" w:rsidRPr="00DD6CFB" w:rsidRDefault="00D4531E" w:rsidP="00DD6CFB">
            <w:pPr>
              <w:pStyle w:val="TAL"/>
              <w:rPr>
                <w:sz w:val="16"/>
                <w:szCs w:val="16"/>
                <w:lang w:eastAsia="en-US"/>
              </w:rPr>
            </w:pPr>
            <w:r w:rsidRPr="00DD6CFB">
              <w:rPr>
                <w:sz w:val="16"/>
                <w:szCs w:val="16"/>
                <w:lang w:eastAsia="en-US"/>
              </w:rPr>
              <w:t>Correction of NR SL IE SL-ConfigDedicatedNR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FCCBEB"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7FB8A7F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713909"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A5B90F"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B91D10" w14:textId="77777777" w:rsidR="00D4531E" w:rsidRPr="00DD6CFB" w:rsidRDefault="00D4531E" w:rsidP="00DD6CFB">
            <w:pPr>
              <w:pStyle w:val="TAL"/>
              <w:rPr>
                <w:sz w:val="16"/>
                <w:szCs w:val="16"/>
                <w:lang w:eastAsia="en-US"/>
              </w:rPr>
            </w:pPr>
            <w:r w:rsidRPr="00DD6CFB">
              <w:rPr>
                <w:sz w:val="16"/>
                <w:szCs w:val="16"/>
                <w:lang w:eastAsia="en-US"/>
              </w:rPr>
              <w:t>R5-210704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9CB386" w14:textId="77777777" w:rsidR="00D4531E" w:rsidRPr="00DD6CFB" w:rsidRDefault="00D4531E" w:rsidP="00DD6CFB">
            <w:pPr>
              <w:pStyle w:val="TAL"/>
              <w:rPr>
                <w:sz w:val="16"/>
                <w:szCs w:val="16"/>
                <w:lang w:eastAsia="en-US"/>
              </w:rPr>
            </w:pPr>
            <w:r w:rsidRPr="00DD6CFB">
              <w:rPr>
                <w:sz w:val="16"/>
                <w:szCs w:val="16"/>
                <w:lang w:eastAsia="en-US"/>
              </w:rPr>
              <w:t>1729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9FE4D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19BDD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9445AF" w14:textId="77777777" w:rsidR="00D4531E" w:rsidRPr="00DD6CFB" w:rsidRDefault="00D4531E" w:rsidP="00DD6CFB">
            <w:pPr>
              <w:pStyle w:val="TAL"/>
              <w:rPr>
                <w:sz w:val="16"/>
                <w:szCs w:val="16"/>
                <w:lang w:eastAsia="en-US"/>
              </w:rPr>
            </w:pPr>
            <w:r w:rsidRPr="00DD6CFB">
              <w:rPr>
                <w:sz w:val="16"/>
                <w:szCs w:val="16"/>
                <w:lang w:eastAsia="en-US"/>
              </w:rPr>
              <w:t>Correction of NR SL IE SL-FreqConfigCommon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4211FC"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AFCFDB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11A4FF"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F3AFDD"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AE9A56" w14:textId="77777777" w:rsidR="00D4531E" w:rsidRPr="00DD6CFB" w:rsidRDefault="00D4531E" w:rsidP="00DD6CFB">
            <w:pPr>
              <w:pStyle w:val="TAL"/>
              <w:rPr>
                <w:sz w:val="16"/>
                <w:szCs w:val="16"/>
                <w:lang w:eastAsia="en-US"/>
              </w:rPr>
            </w:pPr>
            <w:r w:rsidRPr="00DD6CFB">
              <w:rPr>
                <w:sz w:val="16"/>
                <w:szCs w:val="16"/>
                <w:lang w:eastAsia="en-US"/>
              </w:rPr>
              <w:t>R5-210705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63A20C" w14:textId="77777777" w:rsidR="00D4531E" w:rsidRPr="00DD6CFB" w:rsidRDefault="00D4531E" w:rsidP="00DD6CFB">
            <w:pPr>
              <w:pStyle w:val="TAL"/>
              <w:rPr>
                <w:sz w:val="16"/>
                <w:szCs w:val="16"/>
                <w:lang w:eastAsia="en-US"/>
              </w:rPr>
            </w:pPr>
            <w:r w:rsidRPr="00DD6CFB">
              <w:rPr>
                <w:sz w:val="16"/>
                <w:szCs w:val="16"/>
                <w:lang w:eastAsia="en-US"/>
              </w:rPr>
              <w:t>1730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4C60C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2A8C6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588BBB" w14:textId="77777777" w:rsidR="00D4531E" w:rsidRPr="00DD6CFB" w:rsidRDefault="00D4531E" w:rsidP="00DD6CFB">
            <w:pPr>
              <w:pStyle w:val="TAL"/>
              <w:rPr>
                <w:sz w:val="16"/>
                <w:szCs w:val="16"/>
                <w:lang w:eastAsia="en-US"/>
              </w:rPr>
            </w:pPr>
            <w:r w:rsidRPr="00DD6CFB">
              <w:rPr>
                <w:sz w:val="16"/>
                <w:szCs w:val="16"/>
                <w:lang w:eastAsia="en-US"/>
              </w:rPr>
              <w:t>Correction of NR SL IE SL-LogicalChannelConfig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F54FA3"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7AF58D9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9E966B"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FD7C82"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9E67CF" w14:textId="77777777" w:rsidR="00D4531E" w:rsidRPr="00DD6CFB" w:rsidRDefault="00D4531E" w:rsidP="00DD6CFB">
            <w:pPr>
              <w:pStyle w:val="TAL"/>
              <w:rPr>
                <w:sz w:val="16"/>
                <w:szCs w:val="16"/>
                <w:lang w:eastAsia="en-US"/>
              </w:rPr>
            </w:pPr>
            <w:r w:rsidRPr="00DD6CFB">
              <w:rPr>
                <w:sz w:val="16"/>
                <w:szCs w:val="16"/>
                <w:lang w:eastAsia="en-US"/>
              </w:rPr>
              <w:t>R5-210706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014F48" w14:textId="77777777" w:rsidR="00D4531E" w:rsidRPr="00DD6CFB" w:rsidRDefault="00D4531E" w:rsidP="00DD6CFB">
            <w:pPr>
              <w:pStyle w:val="TAL"/>
              <w:rPr>
                <w:sz w:val="16"/>
                <w:szCs w:val="16"/>
                <w:lang w:eastAsia="en-US"/>
              </w:rPr>
            </w:pPr>
            <w:r w:rsidRPr="00DD6CFB">
              <w:rPr>
                <w:sz w:val="16"/>
                <w:szCs w:val="16"/>
                <w:lang w:eastAsia="en-US"/>
              </w:rPr>
              <w:t>1731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4B6A4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38051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276C11" w14:textId="77777777" w:rsidR="00D4531E" w:rsidRPr="00DD6CFB" w:rsidRDefault="00D4531E" w:rsidP="00DD6CFB">
            <w:pPr>
              <w:pStyle w:val="TAL"/>
              <w:rPr>
                <w:sz w:val="16"/>
                <w:szCs w:val="16"/>
                <w:lang w:eastAsia="en-US"/>
              </w:rPr>
            </w:pPr>
            <w:r w:rsidRPr="00DD6CFB">
              <w:rPr>
                <w:sz w:val="16"/>
                <w:szCs w:val="16"/>
                <w:lang w:eastAsia="en-US"/>
              </w:rPr>
              <w:t>Correction of NR SL IE SL-MeasConfigInfo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698A90"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058B78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463E3D"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CE7636"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99DD78" w14:textId="77777777" w:rsidR="00D4531E" w:rsidRPr="00DD6CFB" w:rsidRDefault="00D4531E" w:rsidP="00DD6CFB">
            <w:pPr>
              <w:pStyle w:val="TAL"/>
              <w:rPr>
                <w:sz w:val="16"/>
                <w:szCs w:val="16"/>
                <w:lang w:eastAsia="en-US"/>
              </w:rPr>
            </w:pPr>
            <w:r w:rsidRPr="00DD6CFB">
              <w:rPr>
                <w:sz w:val="16"/>
                <w:szCs w:val="16"/>
                <w:lang w:eastAsia="en-US"/>
              </w:rPr>
              <w:t>R5-210707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D214FE" w14:textId="77777777" w:rsidR="00D4531E" w:rsidRPr="00DD6CFB" w:rsidRDefault="00D4531E" w:rsidP="00DD6CFB">
            <w:pPr>
              <w:pStyle w:val="TAL"/>
              <w:rPr>
                <w:sz w:val="16"/>
                <w:szCs w:val="16"/>
                <w:lang w:eastAsia="en-US"/>
              </w:rPr>
            </w:pPr>
            <w:r w:rsidRPr="00DD6CFB">
              <w:rPr>
                <w:sz w:val="16"/>
                <w:szCs w:val="16"/>
                <w:lang w:eastAsia="en-US"/>
              </w:rPr>
              <w:t>1732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7C2A4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6F46C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FC1239" w14:textId="77777777" w:rsidR="00D4531E" w:rsidRPr="00DD6CFB" w:rsidRDefault="00D4531E" w:rsidP="00DD6CFB">
            <w:pPr>
              <w:pStyle w:val="TAL"/>
              <w:rPr>
                <w:sz w:val="16"/>
                <w:szCs w:val="16"/>
                <w:lang w:eastAsia="en-US"/>
              </w:rPr>
            </w:pPr>
            <w:r w:rsidRPr="00DD6CFB">
              <w:rPr>
                <w:sz w:val="16"/>
                <w:szCs w:val="16"/>
                <w:lang w:eastAsia="en-US"/>
              </w:rPr>
              <w:t>Correction of NR SL IE SL-PDCP-Config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53CFD4"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AAEC9F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6869DA0"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59D134"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BB75B5" w14:textId="77777777" w:rsidR="00D4531E" w:rsidRPr="00DD6CFB" w:rsidRDefault="00D4531E" w:rsidP="00DD6CFB">
            <w:pPr>
              <w:pStyle w:val="TAL"/>
              <w:rPr>
                <w:sz w:val="16"/>
                <w:szCs w:val="16"/>
                <w:lang w:eastAsia="en-US"/>
              </w:rPr>
            </w:pPr>
            <w:r w:rsidRPr="00DD6CFB">
              <w:rPr>
                <w:sz w:val="16"/>
                <w:szCs w:val="16"/>
                <w:lang w:eastAsia="en-US"/>
              </w:rPr>
              <w:t>R5-210708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9F74F8" w14:textId="77777777" w:rsidR="00D4531E" w:rsidRPr="00DD6CFB" w:rsidRDefault="00D4531E" w:rsidP="00DD6CFB">
            <w:pPr>
              <w:pStyle w:val="TAL"/>
              <w:rPr>
                <w:sz w:val="16"/>
                <w:szCs w:val="16"/>
                <w:lang w:eastAsia="en-US"/>
              </w:rPr>
            </w:pPr>
            <w:r w:rsidRPr="00DD6CFB">
              <w:rPr>
                <w:sz w:val="16"/>
                <w:szCs w:val="16"/>
                <w:lang w:eastAsia="en-US"/>
              </w:rPr>
              <w:t>1733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57549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55007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00C13C" w14:textId="77777777" w:rsidR="00D4531E" w:rsidRPr="00DD6CFB" w:rsidRDefault="00D4531E" w:rsidP="00DD6CFB">
            <w:pPr>
              <w:pStyle w:val="TAL"/>
              <w:rPr>
                <w:sz w:val="16"/>
                <w:szCs w:val="16"/>
                <w:lang w:eastAsia="en-US"/>
              </w:rPr>
            </w:pPr>
            <w:r w:rsidRPr="00DD6CFB">
              <w:rPr>
                <w:sz w:val="16"/>
                <w:szCs w:val="16"/>
                <w:lang w:eastAsia="en-US"/>
              </w:rPr>
              <w:t>Correction of NR SL IE SL-RadioBearerConfig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01DE02"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825433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860CDF"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8BD8C"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7C8B7D" w14:textId="77777777" w:rsidR="00D4531E" w:rsidRPr="00DD6CFB" w:rsidRDefault="00D4531E" w:rsidP="00DD6CFB">
            <w:pPr>
              <w:pStyle w:val="TAL"/>
              <w:rPr>
                <w:sz w:val="16"/>
                <w:szCs w:val="16"/>
                <w:lang w:eastAsia="en-US"/>
              </w:rPr>
            </w:pPr>
            <w:r w:rsidRPr="00DD6CFB">
              <w:rPr>
                <w:sz w:val="16"/>
                <w:szCs w:val="16"/>
                <w:lang w:eastAsia="en-US"/>
              </w:rPr>
              <w:t>R5-210709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FFF5FB" w14:textId="77777777" w:rsidR="00D4531E" w:rsidRPr="00DD6CFB" w:rsidRDefault="00D4531E" w:rsidP="00DD6CFB">
            <w:pPr>
              <w:pStyle w:val="TAL"/>
              <w:rPr>
                <w:sz w:val="16"/>
                <w:szCs w:val="16"/>
                <w:lang w:eastAsia="en-US"/>
              </w:rPr>
            </w:pPr>
            <w:r w:rsidRPr="00DD6CFB">
              <w:rPr>
                <w:sz w:val="16"/>
                <w:szCs w:val="16"/>
                <w:lang w:eastAsia="en-US"/>
              </w:rPr>
              <w:t>1734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8C612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78974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510EF0" w14:textId="77777777" w:rsidR="00D4531E" w:rsidRPr="00DD6CFB" w:rsidRDefault="00D4531E" w:rsidP="00DD6CFB">
            <w:pPr>
              <w:pStyle w:val="TAL"/>
              <w:rPr>
                <w:sz w:val="16"/>
                <w:szCs w:val="16"/>
                <w:lang w:eastAsia="en-US"/>
              </w:rPr>
            </w:pPr>
            <w:r w:rsidRPr="00DD6CFB">
              <w:rPr>
                <w:sz w:val="16"/>
                <w:szCs w:val="16"/>
                <w:lang w:eastAsia="en-US"/>
              </w:rPr>
              <w:t>Correction of NR SL IE SL-ResourcePool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B6C15F"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B1725A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9025FD"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0E3DAA"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608C09" w14:textId="77777777" w:rsidR="00D4531E" w:rsidRPr="00DD6CFB" w:rsidRDefault="00D4531E" w:rsidP="00DD6CFB">
            <w:pPr>
              <w:pStyle w:val="TAL"/>
              <w:rPr>
                <w:sz w:val="16"/>
                <w:szCs w:val="16"/>
                <w:lang w:eastAsia="en-US"/>
              </w:rPr>
            </w:pPr>
            <w:r w:rsidRPr="00DD6CFB">
              <w:rPr>
                <w:sz w:val="16"/>
                <w:szCs w:val="16"/>
                <w:lang w:eastAsia="en-US"/>
              </w:rPr>
              <w:t>R5-210710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E8F0B0" w14:textId="77777777" w:rsidR="00D4531E" w:rsidRPr="00DD6CFB" w:rsidRDefault="00D4531E" w:rsidP="00DD6CFB">
            <w:pPr>
              <w:pStyle w:val="TAL"/>
              <w:rPr>
                <w:sz w:val="16"/>
                <w:szCs w:val="16"/>
                <w:lang w:eastAsia="en-US"/>
              </w:rPr>
            </w:pPr>
            <w:r w:rsidRPr="00DD6CFB">
              <w:rPr>
                <w:sz w:val="16"/>
                <w:szCs w:val="16"/>
                <w:lang w:eastAsia="en-US"/>
              </w:rPr>
              <w:t>1735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666B5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31263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9534D3" w14:textId="77777777" w:rsidR="00D4531E" w:rsidRPr="00DD6CFB" w:rsidRDefault="00D4531E" w:rsidP="00DD6CFB">
            <w:pPr>
              <w:pStyle w:val="TAL"/>
              <w:rPr>
                <w:sz w:val="16"/>
                <w:szCs w:val="16"/>
                <w:lang w:eastAsia="en-US"/>
              </w:rPr>
            </w:pPr>
            <w:r w:rsidRPr="00DD6CFB">
              <w:rPr>
                <w:sz w:val="16"/>
                <w:szCs w:val="16"/>
                <w:lang w:eastAsia="en-US"/>
              </w:rPr>
              <w:t>Correction of NR SL IE SL-RLC-BearerConfig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1858E6"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B9C243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0C570D"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747054"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0621DB" w14:textId="77777777" w:rsidR="00D4531E" w:rsidRPr="00DD6CFB" w:rsidRDefault="00D4531E" w:rsidP="00DD6CFB">
            <w:pPr>
              <w:pStyle w:val="TAL"/>
              <w:rPr>
                <w:sz w:val="16"/>
                <w:szCs w:val="16"/>
                <w:lang w:eastAsia="en-US"/>
              </w:rPr>
            </w:pPr>
            <w:r w:rsidRPr="00DD6CFB">
              <w:rPr>
                <w:sz w:val="16"/>
                <w:szCs w:val="16"/>
                <w:lang w:eastAsia="en-US"/>
              </w:rPr>
              <w:t>R5-210711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4D9225" w14:textId="77777777" w:rsidR="00D4531E" w:rsidRPr="00DD6CFB" w:rsidRDefault="00D4531E" w:rsidP="00DD6CFB">
            <w:pPr>
              <w:pStyle w:val="TAL"/>
              <w:rPr>
                <w:sz w:val="16"/>
                <w:szCs w:val="16"/>
                <w:lang w:eastAsia="en-US"/>
              </w:rPr>
            </w:pPr>
            <w:r w:rsidRPr="00DD6CFB">
              <w:rPr>
                <w:sz w:val="16"/>
                <w:szCs w:val="16"/>
                <w:lang w:eastAsia="en-US"/>
              </w:rPr>
              <w:t>1736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EC692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8A396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CA295F" w14:textId="77777777" w:rsidR="00D4531E" w:rsidRPr="00DD6CFB" w:rsidRDefault="00D4531E" w:rsidP="00DD6CFB">
            <w:pPr>
              <w:pStyle w:val="TAL"/>
              <w:rPr>
                <w:sz w:val="16"/>
                <w:szCs w:val="16"/>
                <w:lang w:eastAsia="en-US"/>
              </w:rPr>
            </w:pPr>
            <w:r w:rsidRPr="00DD6CFB">
              <w:rPr>
                <w:sz w:val="16"/>
                <w:szCs w:val="16"/>
                <w:lang w:eastAsia="en-US"/>
              </w:rPr>
              <w:t>Correction of NR SL IE SL-RLC-Config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A1F762"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070FB5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266C56"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16D99C"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A7229E" w14:textId="77777777" w:rsidR="00D4531E" w:rsidRPr="00DD6CFB" w:rsidRDefault="00D4531E" w:rsidP="00DD6CFB">
            <w:pPr>
              <w:pStyle w:val="TAL"/>
              <w:rPr>
                <w:sz w:val="16"/>
                <w:szCs w:val="16"/>
                <w:lang w:eastAsia="en-US"/>
              </w:rPr>
            </w:pPr>
            <w:r w:rsidRPr="00DD6CFB">
              <w:rPr>
                <w:sz w:val="16"/>
                <w:szCs w:val="16"/>
                <w:lang w:eastAsia="en-US"/>
              </w:rPr>
              <w:t>R5-210713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E7F3AC" w14:textId="77777777" w:rsidR="00D4531E" w:rsidRPr="00DD6CFB" w:rsidRDefault="00D4531E" w:rsidP="00DD6CFB">
            <w:pPr>
              <w:pStyle w:val="TAL"/>
              <w:rPr>
                <w:sz w:val="16"/>
                <w:szCs w:val="16"/>
                <w:lang w:eastAsia="en-US"/>
              </w:rPr>
            </w:pPr>
            <w:r w:rsidRPr="00DD6CFB">
              <w:rPr>
                <w:sz w:val="16"/>
                <w:szCs w:val="16"/>
                <w:lang w:eastAsia="en-US"/>
              </w:rPr>
              <w:t>1738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7BD30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5B2FD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485BBF" w14:textId="77777777" w:rsidR="00D4531E" w:rsidRPr="00DD6CFB" w:rsidRDefault="00D4531E" w:rsidP="00DD6CFB">
            <w:pPr>
              <w:pStyle w:val="TAL"/>
              <w:rPr>
                <w:sz w:val="16"/>
                <w:szCs w:val="16"/>
                <w:lang w:eastAsia="en-US"/>
              </w:rPr>
            </w:pPr>
            <w:r w:rsidRPr="00DD6CFB">
              <w:rPr>
                <w:sz w:val="16"/>
                <w:szCs w:val="16"/>
                <w:lang w:eastAsia="en-US"/>
              </w:rPr>
              <w:t>Correction to NR Uu IE ARFCN-ValueNR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F49125"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9F9F58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678D67"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A87CDC"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CAF8F5" w14:textId="77777777" w:rsidR="00D4531E" w:rsidRPr="00DD6CFB" w:rsidRDefault="00D4531E" w:rsidP="00DD6CFB">
            <w:pPr>
              <w:pStyle w:val="TAL"/>
              <w:rPr>
                <w:sz w:val="16"/>
                <w:szCs w:val="16"/>
                <w:lang w:eastAsia="en-US"/>
              </w:rPr>
            </w:pPr>
            <w:r w:rsidRPr="00DD6CFB">
              <w:rPr>
                <w:sz w:val="16"/>
                <w:szCs w:val="16"/>
                <w:lang w:eastAsia="en-US"/>
              </w:rPr>
              <w:t>R5-210714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BDC4B7" w14:textId="77777777" w:rsidR="00D4531E" w:rsidRPr="00DD6CFB" w:rsidRDefault="00D4531E" w:rsidP="00DD6CFB">
            <w:pPr>
              <w:pStyle w:val="TAL"/>
              <w:rPr>
                <w:sz w:val="16"/>
                <w:szCs w:val="16"/>
                <w:lang w:eastAsia="en-US"/>
              </w:rPr>
            </w:pPr>
            <w:r w:rsidRPr="00DD6CFB">
              <w:rPr>
                <w:sz w:val="16"/>
                <w:szCs w:val="16"/>
                <w:lang w:eastAsia="en-US"/>
              </w:rPr>
              <w:t>1739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30881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E255A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FD3D23" w14:textId="77777777" w:rsidR="00D4531E" w:rsidRPr="00DD6CFB" w:rsidRDefault="00D4531E" w:rsidP="00DD6CFB">
            <w:pPr>
              <w:pStyle w:val="TAL"/>
              <w:rPr>
                <w:sz w:val="16"/>
                <w:szCs w:val="16"/>
                <w:lang w:eastAsia="en-US"/>
              </w:rPr>
            </w:pPr>
            <w:r w:rsidRPr="00DD6CFB">
              <w:rPr>
                <w:sz w:val="16"/>
                <w:szCs w:val="16"/>
                <w:lang w:eastAsia="en-US"/>
              </w:rPr>
              <w:t>Correction to NR Uu IE SCS-SpecificCarrier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1F5483"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0568F0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4D81B5"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75B6AD"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EDCDFC" w14:textId="77777777" w:rsidR="00D4531E" w:rsidRPr="00DD6CFB" w:rsidRDefault="00D4531E" w:rsidP="00DD6CFB">
            <w:pPr>
              <w:pStyle w:val="TAL"/>
              <w:rPr>
                <w:sz w:val="16"/>
                <w:szCs w:val="16"/>
                <w:lang w:eastAsia="en-US"/>
              </w:rPr>
            </w:pPr>
            <w:r w:rsidRPr="00DD6CFB">
              <w:rPr>
                <w:sz w:val="16"/>
                <w:szCs w:val="16"/>
                <w:lang w:eastAsia="en-US"/>
              </w:rPr>
              <w:t>R5-210771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040CCB" w14:textId="77777777" w:rsidR="00D4531E" w:rsidRPr="00DD6CFB" w:rsidRDefault="00D4531E" w:rsidP="00DD6CFB">
            <w:pPr>
              <w:pStyle w:val="TAL"/>
              <w:rPr>
                <w:sz w:val="16"/>
                <w:szCs w:val="16"/>
                <w:lang w:eastAsia="en-US"/>
              </w:rPr>
            </w:pPr>
            <w:r w:rsidRPr="00DD6CFB">
              <w:rPr>
                <w:sz w:val="16"/>
                <w:szCs w:val="16"/>
                <w:lang w:eastAsia="en-US"/>
              </w:rPr>
              <w:t>1744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6BB63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3945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35A952" w14:textId="77777777" w:rsidR="00D4531E" w:rsidRPr="00DD6CFB" w:rsidRDefault="00D4531E" w:rsidP="00DD6CFB">
            <w:pPr>
              <w:pStyle w:val="TAL"/>
              <w:rPr>
                <w:sz w:val="16"/>
                <w:szCs w:val="16"/>
                <w:lang w:eastAsia="en-US"/>
              </w:rPr>
            </w:pPr>
            <w:r w:rsidRPr="00DD6CFB">
              <w:rPr>
                <w:sz w:val="16"/>
                <w:szCs w:val="16"/>
                <w:lang w:eastAsia="en-US"/>
              </w:rPr>
              <w:t>Correction in CodebookConfig for 4Tx RI Demod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AD8F13"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B828EB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BA42E1"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A4A02F"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A1FB07" w14:textId="77777777" w:rsidR="00D4531E" w:rsidRPr="00DD6CFB" w:rsidRDefault="00D4531E" w:rsidP="00DD6CFB">
            <w:pPr>
              <w:pStyle w:val="TAL"/>
              <w:rPr>
                <w:sz w:val="16"/>
                <w:szCs w:val="16"/>
                <w:lang w:eastAsia="en-US"/>
              </w:rPr>
            </w:pPr>
            <w:r w:rsidRPr="00DD6CFB">
              <w:rPr>
                <w:sz w:val="16"/>
                <w:szCs w:val="16"/>
                <w:lang w:eastAsia="en-US"/>
              </w:rPr>
              <w:t>R5-210772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27E7C0" w14:textId="77777777" w:rsidR="00D4531E" w:rsidRPr="00DD6CFB" w:rsidRDefault="00D4531E" w:rsidP="00DD6CFB">
            <w:pPr>
              <w:pStyle w:val="TAL"/>
              <w:rPr>
                <w:sz w:val="16"/>
                <w:szCs w:val="16"/>
                <w:lang w:eastAsia="en-US"/>
              </w:rPr>
            </w:pPr>
            <w:r w:rsidRPr="00DD6CFB">
              <w:rPr>
                <w:sz w:val="16"/>
                <w:szCs w:val="16"/>
                <w:lang w:eastAsia="en-US"/>
              </w:rPr>
              <w:t>1745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F2910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2C96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E56B09" w14:textId="77777777" w:rsidR="00D4531E" w:rsidRPr="00DD6CFB" w:rsidRDefault="00D4531E" w:rsidP="00DD6CFB">
            <w:pPr>
              <w:pStyle w:val="TAL"/>
              <w:rPr>
                <w:sz w:val="16"/>
                <w:szCs w:val="16"/>
                <w:lang w:eastAsia="en-US"/>
              </w:rPr>
            </w:pPr>
            <w:r w:rsidRPr="00DD6CFB">
              <w:rPr>
                <w:sz w:val="16"/>
                <w:szCs w:val="16"/>
                <w:lang w:eastAsia="en-US"/>
              </w:rPr>
              <w:t>Alignment xOverhead setting with PDSCH RMCs for Demod FR2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47D9FC"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FCFEE7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A9AC5E"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465A4E"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03391A" w14:textId="77777777" w:rsidR="00D4531E" w:rsidRPr="00DD6CFB" w:rsidRDefault="00D4531E" w:rsidP="00DD6CFB">
            <w:pPr>
              <w:pStyle w:val="TAL"/>
              <w:rPr>
                <w:sz w:val="16"/>
                <w:szCs w:val="16"/>
                <w:lang w:eastAsia="en-US"/>
              </w:rPr>
            </w:pPr>
            <w:r w:rsidRPr="00DD6CFB">
              <w:rPr>
                <w:sz w:val="16"/>
                <w:szCs w:val="16"/>
                <w:lang w:eastAsia="en-US"/>
              </w:rPr>
              <w:t>R5-210805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B28152" w14:textId="77777777" w:rsidR="00D4531E" w:rsidRPr="00DD6CFB" w:rsidRDefault="00D4531E" w:rsidP="00DD6CFB">
            <w:pPr>
              <w:pStyle w:val="TAL"/>
              <w:rPr>
                <w:sz w:val="16"/>
                <w:szCs w:val="16"/>
                <w:lang w:eastAsia="en-US"/>
              </w:rPr>
            </w:pPr>
            <w:r w:rsidRPr="00DD6CFB">
              <w:rPr>
                <w:sz w:val="16"/>
                <w:szCs w:val="16"/>
                <w:lang w:eastAsia="en-US"/>
              </w:rPr>
              <w:t>1746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180FB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1EB82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8C0C50" w14:textId="77777777" w:rsidR="00D4531E" w:rsidRPr="00DD6CFB" w:rsidRDefault="00D4531E" w:rsidP="00DD6CFB">
            <w:pPr>
              <w:pStyle w:val="TAL"/>
              <w:rPr>
                <w:sz w:val="16"/>
                <w:szCs w:val="16"/>
                <w:lang w:eastAsia="en-US"/>
              </w:rPr>
            </w:pPr>
            <w:r w:rsidRPr="00DD6CFB">
              <w:rPr>
                <w:sz w:val="16"/>
                <w:szCs w:val="16"/>
                <w:lang w:eastAsia="en-US"/>
              </w:rPr>
              <w:t>Update IE SemiStaticChannelAccessConfig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C10B01"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DE319A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FBCC6E"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DE6E34"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369D5B" w14:textId="77777777" w:rsidR="00D4531E" w:rsidRPr="00DD6CFB" w:rsidRDefault="00D4531E" w:rsidP="00DD6CFB">
            <w:pPr>
              <w:pStyle w:val="TAL"/>
              <w:rPr>
                <w:sz w:val="16"/>
                <w:szCs w:val="16"/>
                <w:lang w:eastAsia="en-US"/>
              </w:rPr>
            </w:pPr>
            <w:r w:rsidRPr="00DD6CFB">
              <w:rPr>
                <w:sz w:val="16"/>
                <w:szCs w:val="16"/>
                <w:lang w:eastAsia="en-US"/>
              </w:rPr>
              <w:t>R5-210812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3F6514" w14:textId="77777777" w:rsidR="00D4531E" w:rsidRPr="00DD6CFB" w:rsidRDefault="00D4531E" w:rsidP="00DD6CFB">
            <w:pPr>
              <w:pStyle w:val="TAL"/>
              <w:rPr>
                <w:sz w:val="16"/>
                <w:szCs w:val="16"/>
                <w:lang w:eastAsia="en-US"/>
              </w:rPr>
            </w:pPr>
            <w:r w:rsidRPr="00DD6CFB">
              <w:rPr>
                <w:sz w:val="16"/>
                <w:szCs w:val="16"/>
                <w:lang w:eastAsia="en-US"/>
              </w:rPr>
              <w:t>1747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1592D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B0505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075048" w14:textId="77777777" w:rsidR="00D4531E" w:rsidRPr="00DD6CFB" w:rsidRDefault="00D4531E" w:rsidP="00DD6CFB">
            <w:pPr>
              <w:pStyle w:val="TAL"/>
              <w:rPr>
                <w:sz w:val="16"/>
                <w:szCs w:val="16"/>
                <w:lang w:eastAsia="en-US"/>
              </w:rPr>
            </w:pPr>
            <w:r w:rsidRPr="00DD6CFB">
              <w:rPr>
                <w:sz w:val="16"/>
                <w:szCs w:val="16"/>
                <w:lang w:eastAsia="en-US"/>
              </w:rPr>
              <w:t>Update IE ServingCellConfig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9FAE01"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F5B5AE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5C0BD7"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3EE75D"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3E8D5D" w14:textId="77777777" w:rsidR="00D4531E" w:rsidRPr="00DD6CFB" w:rsidRDefault="00D4531E" w:rsidP="00DD6CFB">
            <w:pPr>
              <w:pStyle w:val="TAL"/>
              <w:rPr>
                <w:sz w:val="16"/>
                <w:szCs w:val="16"/>
                <w:lang w:eastAsia="en-US"/>
              </w:rPr>
            </w:pPr>
            <w:r w:rsidRPr="00DD6CFB">
              <w:rPr>
                <w:sz w:val="16"/>
                <w:szCs w:val="16"/>
                <w:lang w:eastAsia="en-US"/>
              </w:rPr>
              <w:t>R5-210824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C1F391" w14:textId="77777777" w:rsidR="00D4531E" w:rsidRPr="00DD6CFB" w:rsidRDefault="00D4531E" w:rsidP="00DD6CFB">
            <w:pPr>
              <w:pStyle w:val="TAL"/>
              <w:rPr>
                <w:sz w:val="16"/>
                <w:szCs w:val="16"/>
                <w:lang w:eastAsia="en-US"/>
              </w:rPr>
            </w:pPr>
            <w:r w:rsidRPr="00DD6CFB">
              <w:rPr>
                <w:sz w:val="16"/>
                <w:szCs w:val="16"/>
                <w:lang w:eastAsia="en-US"/>
              </w:rPr>
              <w:t>1748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A9BFC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2F987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F94FF9" w14:textId="77777777" w:rsidR="00D4531E" w:rsidRPr="00DD6CFB" w:rsidRDefault="00D4531E" w:rsidP="00DD6CFB">
            <w:pPr>
              <w:pStyle w:val="TAL"/>
              <w:rPr>
                <w:sz w:val="16"/>
                <w:szCs w:val="16"/>
                <w:lang w:eastAsia="en-US"/>
              </w:rPr>
            </w:pPr>
            <w:r w:rsidRPr="00DD6CFB">
              <w:rPr>
                <w:sz w:val="16"/>
                <w:szCs w:val="16"/>
                <w:lang w:eastAsia="en-US"/>
              </w:rPr>
              <w:t>Number of control symbols for RRM tests with 240kHz SSB SCS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7DBA29"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36BE7C5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BC6AD3"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5B0A74"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ACC9E6" w14:textId="77777777" w:rsidR="00D4531E" w:rsidRPr="00DD6CFB" w:rsidRDefault="00D4531E" w:rsidP="00DD6CFB">
            <w:pPr>
              <w:pStyle w:val="TAL"/>
              <w:rPr>
                <w:sz w:val="16"/>
                <w:szCs w:val="16"/>
                <w:lang w:eastAsia="en-US"/>
              </w:rPr>
            </w:pPr>
            <w:r w:rsidRPr="00DD6CFB">
              <w:rPr>
                <w:sz w:val="16"/>
                <w:szCs w:val="16"/>
                <w:lang w:eastAsia="en-US"/>
              </w:rPr>
              <w:t>R5-210826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CA5A84" w14:textId="77777777" w:rsidR="00D4531E" w:rsidRPr="00DD6CFB" w:rsidRDefault="00D4531E" w:rsidP="00DD6CFB">
            <w:pPr>
              <w:pStyle w:val="TAL"/>
              <w:rPr>
                <w:sz w:val="16"/>
                <w:szCs w:val="16"/>
                <w:lang w:eastAsia="en-US"/>
              </w:rPr>
            </w:pPr>
            <w:r w:rsidRPr="00DD6CFB">
              <w:rPr>
                <w:sz w:val="16"/>
                <w:szCs w:val="16"/>
                <w:lang w:eastAsia="en-US"/>
              </w:rPr>
              <w:t>1750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FF4B4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F6B32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440EB9" w14:textId="77777777" w:rsidR="00D4531E" w:rsidRPr="00DD6CFB" w:rsidRDefault="00D4531E" w:rsidP="00DD6CFB">
            <w:pPr>
              <w:pStyle w:val="TAL"/>
              <w:rPr>
                <w:sz w:val="16"/>
                <w:szCs w:val="16"/>
                <w:lang w:eastAsia="en-US"/>
              </w:rPr>
            </w:pPr>
            <w:r w:rsidRPr="00DD6CFB">
              <w:rPr>
                <w:sz w:val="16"/>
                <w:szCs w:val="16"/>
                <w:lang w:eastAsia="en-US"/>
              </w:rPr>
              <w:t>Editorial update IE ServingCellConfigCommon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5BF73"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4F4F99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4B5D09B"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109577"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42B0D3" w14:textId="77777777" w:rsidR="00D4531E" w:rsidRPr="00DD6CFB" w:rsidRDefault="00D4531E" w:rsidP="00DD6CFB">
            <w:pPr>
              <w:pStyle w:val="TAL"/>
              <w:rPr>
                <w:sz w:val="16"/>
                <w:szCs w:val="16"/>
                <w:lang w:eastAsia="en-US"/>
              </w:rPr>
            </w:pPr>
            <w:r w:rsidRPr="00DD6CFB">
              <w:rPr>
                <w:sz w:val="16"/>
                <w:szCs w:val="16"/>
                <w:lang w:eastAsia="en-US"/>
              </w:rPr>
              <w:t>R5-210873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866A23" w14:textId="77777777" w:rsidR="00D4531E" w:rsidRPr="00DD6CFB" w:rsidRDefault="00D4531E" w:rsidP="00DD6CFB">
            <w:pPr>
              <w:pStyle w:val="TAL"/>
              <w:rPr>
                <w:sz w:val="16"/>
                <w:szCs w:val="16"/>
                <w:lang w:eastAsia="en-US"/>
              </w:rPr>
            </w:pPr>
            <w:r w:rsidRPr="00DD6CFB">
              <w:rPr>
                <w:sz w:val="16"/>
                <w:szCs w:val="16"/>
                <w:lang w:eastAsia="en-US"/>
              </w:rPr>
              <w:t>1752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A2B89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90B76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D89A85" w14:textId="77777777" w:rsidR="00D4531E" w:rsidRPr="00DD6CFB" w:rsidRDefault="00D4531E" w:rsidP="00DD6CFB">
            <w:pPr>
              <w:pStyle w:val="TAL"/>
              <w:rPr>
                <w:sz w:val="16"/>
                <w:szCs w:val="16"/>
                <w:lang w:eastAsia="en-US"/>
              </w:rPr>
            </w:pPr>
            <w:r w:rsidRPr="00DD6CFB">
              <w:rPr>
                <w:sz w:val="16"/>
                <w:szCs w:val="16"/>
                <w:lang w:eastAsia="en-US"/>
              </w:rPr>
              <w:t>Correction of aperiodic CSI-RS reference configuration for RRM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ACD1AE"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0EDA91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181FF3"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8E7E0D"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868B39" w14:textId="77777777" w:rsidR="00D4531E" w:rsidRPr="00DD6CFB" w:rsidRDefault="00D4531E" w:rsidP="00DD6CFB">
            <w:pPr>
              <w:pStyle w:val="TAL"/>
              <w:rPr>
                <w:sz w:val="16"/>
                <w:szCs w:val="16"/>
                <w:lang w:eastAsia="en-US"/>
              </w:rPr>
            </w:pPr>
            <w:r w:rsidRPr="00DD6CFB">
              <w:rPr>
                <w:sz w:val="16"/>
                <w:szCs w:val="16"/>
                <w:lang w:eastAsia="en-US"/>
              </w:rPr>
              <w:t>R5-210897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97BCA8" w14:textId="77777777" w:rsidR="00D4531E" w:rsidRPr="00DD6CFB" w:rsidRDefault="00D4531E" w:rsidP="00DD6CFB">
            <w:pPr>
              <w:pStyle w:val="TAL"/>
              <w:rPr>
                <w:sz w:val="16"/>
                <w:szCs w:val="16"/>
                <w:lang w:eastAsia="en-US"/>
              </w:rPr>
            </w:pPr>
            <w:r w:rsidRPr="00DD6CFB">
              <w:rPr>
                <w:sz w:val="16"/>
                <w:szCs w:val="16"/>
                <w:lang w:eastAsia="en-US"/>
              </w:rPr>
              <w:t>1753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2D66A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C7E48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977419" w14:textId="77777777" w:rsidR="00D4531E" w:rsidRPr="00DD6CFB" w:rsidRDefault="00D4531E" w:rsidP="00DD6CFB">
            <w:pPr>
              <w:pStyle w:val="TAL"/>
              <w:rPr>
                <w:sz w:val="16"/>
                <w:szCs w:val="16"/>
                <w:lang w:eastAsia="en-US"/>
              </w:rPr>
            </w:pPr>
            <w:r w:rsidRPr="00DD6CFB">
              <w:rPr>
                <w:sz w:val="16"/>
                <w:szCs w:val="16"/>
                <w:lang w:eastAsia="en-US"/>
              </w:rPr>
              <w:t>Correction to test frequency parameters for band n83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4DC78F"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F50F70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7DBA84"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6932E5"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D245F8" w14:textId="77777777" w:rsidR="00D4531E" w:rsidRPr="00DD6CFB" w:rsidRDefault="00D4531E" w:rsidP="00DD6CFB">
            <w:pPr>
              <w:pStyle w:val="TAL"/>
              <w:rPr>
                <w:sz w:val="16"/>
                <w:szCs w:val="16"/>
                <w:lang w:eastAsia="en-US"/>
              </w:rPr>
            </w:pPr>
            <w:r w:rsidRPr="00DD6CFB">
              <w:rPr>
                <w:sz w:val="16"/>
                <w:szCs w:val="16"/>
                <w:lang w:eastAsia="en-US"/>
              </w:rPr>
              <w:t>R5-210898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D31F93" w14:textId="77777777" w:rsidR="00D4531E" w:rsidRPr="00DD6CFB" w:rsidRDefault="00D4531E" w:rsidP="00DD6CFB">
            <w:pPr>
              <w:pStyle w:val="TAL"/>
              <w:rPr>
                <w:sz w:val="16"/>
                <w:szCs w:val="16"/>
                <w:lang w:eastAsia="en-US"/>
              </w:rPr>
            </w:pPr>
            <w:r w:rsidRPr="00DD6CFB">
              <w:rPr>
                <w:sz w:val="16"/>
                <w:szCs w:val="16"/>
                <w:lang w:eastAsia="en-US"/>
              </w:rPr>
              <w:t>1754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6F142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642C0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F8D90F" w14:textId="77777777" w:rsidR="00D4531E" w:rsidRPr="00DD6CFB" w:rsidRDefault="00D4531E" w:rsidP="00DD6CFB">
            <w:pPr>
              <w:pStyle w:val="TAL"/>
              <w:rPr>
                <w:sz w:val="16"/>
                <w:szCs w:val="16"/>
                <w:lang w:eastAsia="en-US"/>
              </w:rPr>
            </w:pPr>
            <w:r w:rsidRPr="00DD6CFB">
              <w:rPr>
                <w:sz w:val="16"/>
                <w:szCs w:val="16"/>
                <w:lang w:eastAsia="en-US"/>
              </w:rPr>
              <w:t>Correction to test frequency parameters for band n84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AC0538"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084758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22B964"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2EFAFC"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5F5E3B" w14:textId="77777777" w:rsidR="00D4531E" w:rsidRPr="00DD6CFB" w:rsidRDefault="00D4531E" w:rsidP="00DD6CFB">
            <w:pPr>
              <w:pStyle w:val="TAL"/>
              <w:rPr>
                <w:sz w:val="16"/>
                <w:szCs w:val="16"/>
                <w:lang w:eastAsia="en-US"/>
              </w:rPr>
            </w:pPr>
            <w:r w:rsidRPr="00DD6CFB">
              <w:rPr>
                <w:sz w:val="16"/>
                <w:szCs w:val="16"/>
                <w:lang w:eastAsia="en-US"/>
              </w:rPr>
              <w:t>R5-211032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AEB841" w14:textId="77777777" w:rsidR="00D4531E" w:rsidRPr="00DD6CFB" w:rsidRDefault="00D4531E" w:rsidP="00DD6CFB">
            <w:pPr>
              <w:pStyle w:val="TAL"/>
              <w:rPr>
                <w:sz w:val="16"/>
                <w:szCs w:val="16"/>
                <w:lang w:eastAsia="en-US"/>
              </w:rPr>
            </w:pPr>
            <w:r w:rsidRPr="00DD6CFB">
              <w:rPr>
                <w:sz w:val="16"/>
                <w:szCs w:val="16"/>
                <w:lang w:eastAsia="en-US"/>
              </w:rPr>
              <w:t>1759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DF5FA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65021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0E6C05" w14:textId="77777777" w:rsidR="00D4531E" w:rsidRPr="00DD6CFB" w:rsidRDefault="00D4531E" w:rsidP="00DD6CFB">
            <w:pPr>
              <w:pStyle w:val="TAL"/>
              <w:rPr>
                <w:sz w:val="16"/>
                <w:szCs w:val="16"/>
                <w:lang w:eastAsia="en-US"/>
              </w:rPr>
            </w:pPr>
            <w:r w:rsidRPr="00DD6CFB">
              <w:rPr>
                <w:sz w:val="16"/>
                <w:szCs w:val="16"/>
                <w:lang w:eastAsia="en-US"/>
              </w:rPr>
              <w:t>Correction  test frequencies for CA_n261(2A)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52EE16"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331B908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9E2E23"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5CC9FC"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BD9726" w14:textId="77777777" w:rsidR="00D4531E" w:rsidRPr="00DD6CFB" w:rsidRDefault="00D4531E" w:rsidP="00DD6CFB">
            <w:pPr>
              <w:pStyle w:val="TAL"/>
              <w:rPr>
                <w:sz w:val="16"/>
                <w:szCs w:val="16"/>
                <w:lang w:eastAsia="en-US"/>
              </w:rPr>
            </w:pPr>
            <w:r w:rsidRPr="00DD6CFB">
              <w:rPr>
                <w:sz w:val="16"/>
                <w:szCs w:val="16"/>
                <w:lang w:eastAsia="en-US"/>
              </w:rPr>
              <w:t>R5-211033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5C5509" w14:textId="77777777" w:rsidR="00D4531E" w:rsidRPr="00DD6CFB" w:rsidRDefault="00D4531E" w:rsidP="00DD6CFB">
            <w:pPr>
              <w:pStyle w:val="TAL"/>
              <w:rPr>
                <w:sz w:val="16"/>
                <w:szCs w:val="16"/>
                <w:lang w:eastAsia="en-US"/>
              </w:rPr>
            </w:pPr>
            <w:r w:rsidRPr="00DD6CFB">
              <w:rPr>
                <w:sz w:val="16"/>
                <w:szCs w:val="16"/>
                <w:lang w:eastAsia="en-US"/>
              </w:rPr>
              <w:t>1760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37180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A0C11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1D8553" w14:textId="77777777" w:rsidR="00D4531E" w:rsidRPr="00DD6CFB" w:rsidRDefault="00D4531E" w:rsidP="00DD6CFB">
            <w:pPr>
              <w:pStyle w:val="TAL"/>
              <w:rPr>
                <w:sz w:val="16"/>
                <w:szCs w:val="16"/>
                <w:lang w:eastAsia="en-US"/>
              </w:rPr>
            </w:pPr>
            <w:r w:rsidRPr="00DD6CFB">
              <w:rPr>
                <w:sz w:val="16"/>
                <w:szCs w:val="16"/>
                <w:lang w:eastAsia="en-US"/>
              </w:rPr>
              <w:t>Correction test frequencies for CA_n261(2A)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908A6F"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F8E20A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845A78"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8F75C0"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A51D84" w14:textId="77777777" w:rsidR="00D4531E" w:rsidRPr="00DD6CFB" w:rsidRDefault="00D4531E" w:rsidP="00DD6CFB">
            <w:pPr>
              <w:pStyle w:val="TAL"/>
              <w:rPr>
                <w:sz w:val="16"/>
                <w:szCs w:val="16"/>
                <w:lang w:eastAsia="en-US"/>
              </w:rPr>
            </w:pPr>
            <w:r w:rsidRPr="00DD6CFB">
              <w:rPr>
                <w:sz w:val="16"/>
                <w:szCs w:val="16"/>
                <w:lang w:eastAsia="en-US"/>
              </w:rPr>
              <w:t>R5-211034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6A37D5" w14:textId="77777777" w:rsidR="00D4531E" w:rsidRPr="00DD6CFB" w:rsidRDefault="00D4531E" w:rsidP="00DD6CFB">
            <w:pPr>
              <w:pStyle w:val="TAL"/>
              <w:rPr>
                <w:sz w:val="16"/>
                <w:szCs w:val="16"/>
                <w:lang w:eastAsia="en-US"/>
              </w:rPr>
            </w:pPr>
            <w:r w:rsidRPr="00DD6CFB">
              <w:rPr>
                <w:sz w:val="16"/>
                <w:szCs w:val="16"/>
                <w:lang w:eastAsia="en-US"/>
              </w:rPr>
              <w:t>1761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ECA8E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18FE3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DE2CDA" w14:textId="77777777" w:rsidR="00D4531E" w:rsidRPr="00DD6CFB" w:rsidRDefault="00D4531E" w:rsidP="00DD6CFB">
            <w:pPr>
              <w:pStyle w:val="TAL"/>
              <w:rPr>
                <w:sz w:val="16"/>
                <w:szCs w:val="16"/>
                <w:lang w:eastAsia="en-US"/>
              </w:rPr>
            </w:pPr>
            <w:r w:rsidRPr="00DD6CFB">
              <w:rPr>
                <w:sz w:val="16"/>
                <w:szCs w:val="16"/>
                <w:lang w:eastAsia="en-US"/>
              </w:rPr>
              <w:t>Correction of protocol applicability for test frequencies for DC_xA_n261(2A)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6B4DA3"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C5DD43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87D7F3"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7455F9"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2132359" w14:textId="77777777" w:rsidR="00D4531E" w:rsidRPr="00DD6CFB" w:rsidRDefault="00D4531E" w:rsidP="00DD6CFB">
            <w:pPr>
              <w:pStyle w:val="TAL"/>
              <w:rPr>
                <w:sz w:val="16"/>
                <w:szCs w:val="16"/>
                <w:lang w:eastAsia="en-US"/>
              </w:rPr>
            </w:pPr>
            <w:r w:rsidRPr="00DD6CFB">
              <w:rPr>
                <w:sz w:val="16"/>
                <w:szCs w:val="16"/>
                <w:lang w:eastAsia="en-US"/>
              </w:rPr>
              <w:t>R5-211107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3FEAC5" w14:textId="77777777" w:rsidR="00D4531E" w:rsidRPr="00DD6CFB" w:rsidRDefault="00D4531E" w:rsidP="00DD6CFB">
            <w:pPr>
              <w:pStyle w:val="TAL"/>
              <w:rPr>
                <w:sz w:val="16"/>
                <w:szCs w:val="16"/>
                <w:lang w:eastAsia="en-US"/>
              </w:rPr>
            </w:pPr>
            <w:r w:rsidRPr="00DD6CFB">
              <w:rPr>
                <w:sz w:val="16"/>
                <w:szCs w:val="16"/>
                <w:lang w:eastAsia="en-US"/>
              </w:rPr>
              <w:t>1770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1E4E7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B4652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9A2931" w14:textId="77777777" w:rsidR="00D4531E" w:rsidRPr="00DD6CFB" w:rsidRDefault="00D4531E" w:rsidP="00DD6CFB">
            <w:pPr>
              <w:pStyle w:val="TAL"/>
              <w:rPr>
                <w:sz w:val="16"/>
                <w:szCs w:val="16"/>
                <w:lang w:eastAsia="en-US"/>
              </w:rPr>
            </w:pPr>
            <w:r w:rsidRPr="00DD6CFB">
              <w:rPr>
                <w:sz w:val="16"/>
                <w:szCs w:val="16"/>
                <w:lang w:eastAsia="en-US"/>
              </w:rPr>
              <w:t>Corrections to subclauses in 38.508-1 with appropriate subclause level and heading styles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2B1F56"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7F8141B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A462F4"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752466"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023D43" w14:textId="77777777" w:rsidR="00D4531E" w:rsidRPr="00DD6CFB" w:rsidRDefault="00D4531E" w:rsidP="00DD6CFB">
            <w:pPr>
              <w:pStyle w:val="TAL"/>
              <w:rPr>
                <w:sz w:val="16"/>
                <w:szCs w:val="16"/>
                <w:lang w:eastAsia="en-US"/>
              </w:rPr>
            </w:pPr>
            <w:r w:rsidRPr="00DD6CFB">
              <w:rPr>
                <w:sz w:val="16"/>
                <w:szCs w:val="16"/>
                <w:lang w:eastAsia="en-US"/>
              </w:rPr>
              <w:t>R5-211116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515DF" w14:textId="77777777" w:rsidR="00D4531E" w:rsidRPr="00DD6CFB" w:rsidRDefault="00D4531E" w:rsidP="00DD6CFB">
            <w:pPr>
              <w:pStyle w:val="TAL"/>
              <w:rPr>
                <w:sz w:val="16"/>
                <w:szCs w:val="16"/>
                <w:lang w:eastAsia="en-US"/>
              </w:rPr>
            </w:pPr>
            <w:r w:rsidRPr="00DD6CFB">
              <w:rPr>
                <w:sz w:val="16"/>
                <w:szCs w:val="16"/>
                <w:lang w:eastAsia="en-US"/>
              </w:rPr>
              <w:t>1772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54E06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30D74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C0C504" w14:textId="77777777" w:rsidR="00D4531E" w:rsidRPr="00DD6CFB" w:rsidRDefault="00D4531E" w:rsidP="00DD6CFB">
            <w:pPr>
              <w:pStyle w:val="TAL"/>
              <w:rPr>
                <w:sz w:val="16"/>
                <w:szCs w:val="16"/>
                <w:lang w:eastAsia="en-US"/>
              </w:rPr>
            </w:pPr>
            <w:r w:rsidRPr="00DD6CFB">
              <w:rPr>
                <w:sz w:val="16"/>
                <w:szCs w:val="16"/>
                <w:lang w:eastAsia="en-US"/>
              </w:rPr>
              <w:t>Update of 4.3.1.1.3.41.1 for test frequency of NR intra-band contiguous CA_n41C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532A0E"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2372269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C3C3A8"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35CF56"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45FDEC6" w14:textId="77777777" w:rsidR="00D4531E" w:rsidRPr="00DD6CFB" w:rsidRDefault="00D4531E" w:rsidP="00DD6CFB">
            <w:pPr>
              <w:pStyle w:val="TAL"/>
              <w:rPr>
                <w:sz w:val="16"/>
                <w:szCs w:val="16"/>
                <w:lang w:eastAsia="en-US"/>
              </w:rPr>
            </w:pPr>
            <w:r w:rsidRPr="00DD6CFB">
              <w:rPr>
                <w:sz w:val="16"/>
                <w:szCs w:val="16"/>
                <w:lang w:eastAsia="en-US"/>
              </w:rPr>
              <w:t>R5-211117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2252C" w14:textId="77777777" w:rsidR="00D4531E" w:rsidRPr="00DD6CFB" w:rsidRDefault="00D4531E" w:rsidP="00DD6CFB">
            <w:pPr>
              <w:pStyle w:val="TAL"/>
              <w:rPr>
                <w:sz w:val="16"/>
                <w:szCs w:val="16"/>
                <w:lang w:eastAsia="en-US"/>
              </w:rPr>
            </w:pPr>
            <w:r w:rsidRPr="00DD6CFB">
              <w:rPr>
                <w:sz w:val="16"/>
                <w:szCs w:val="16"/>
                <w:lang w:eastAsia="en-US"/>
              </w:rPr>
              <w:t>1773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89019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0FF52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3D6C9C" w14:textId="77777777" w:rsidR="00D4531E" w:rsidRPr="00DD6CFB" w:rsidRDefault="00D4531E" w:rsidP="00DD6CFB">
            <w:pPr>
              <w:pStyle w:val="TAL"/>
              <w:rPr>
                <w:sz w:val="16"/>
                <w:szCs w:val="16"/>
                <w:lang w:eastAsia="en-US"/>
              </w:rPr>
            </w:pPr>
            <w:r w:rsidRPr="00DD6CFB">
              <w:rPr>
                <w:sz w:val="16"/>
                <w:szCs w:val="16"/>
                <w:lang w:eastAsia="en-US"/>
              </w:rPr>
              <w:t>Update of 4.3.1.1.3.66.1 for test frequency of NR intra-band contiguous CA_n66B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7C450E"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278136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D40510A"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71DE13"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61590A" w14:textId="77777777" w:rsidR="00D4531E" w:rsidRPr="00DD6CFB" w:rsidRDefault="00D4531E" w:rsidP="00DD6CFB">
            <w:pPr>
              <w:pStyle w:val="TAL"/>
              <w:rPr>
                <w:sz w:val="16"/>
                <w:szCs w:val="16"/>
                <w:lang w:eastAsia="en-US"/>
              </w:rPr>
            </w:pPr>
            <w:r w:rsidRPr="00DD6CFB">
              <w:rPr>
                <w:sz w:val="16"/>
                <w:szCs w:val="16"/>
                <w:lang w:eastAsia="en-US"/>
              </w:rPr>
              <w:t>R5-211118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A1C22E" w14:textId="77777777" w:rsidR="00D4531E" w:rsidRPr="00DD6CFB" w:rsidRDefault="00D4531E" w:rsidP="00DD6CFB">
            <w:pPr>
              <w:pStyle w:val="TAL"/>
              <w:rPr>
                <w:sz w:val="16"/>
                <w:szCs w:val="16"/>
                <w:lang w:eastAsia="en-US"/>
              </w:rPr>
            </w:pPr>
            <w:r w:rsidRPr="00DD6CFB">
              <w:rPr>
                <w:sz w:val="16"/>
                <w:szCs w:val="16"/>
                <w:lang w:eastAsia="en-US"/>
              </w:rPr>
              <w:t>1774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A3279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33A81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C5914B" w14:textId="77777777" w:rsidR="00D4531E" w:rsidRPr="00DD6CFB" w:rsidRDefault="00D4531E" w:rsidP="00DD6CFB">
            <w:pPr>
              <w:pStyle w:val="TAL"/>
              <w:rPr>
                <w:sz w:val="16"/>
                <w:szCs w:val="16"/>
                <w:lang w:eastAsia="en-US"/>
              </w:rPr>
            </w:pPr>
            <w:r w:rsidRPr="00DD6CFB">
              <w:rPr>
                <w:sz w:val="16"/>
                <w:szCs w:val="16"/>
                <w:lang w:eastAsia="en-US"/>
              </w:rPr>
              <w:t>Update of 4.3.1.1.3.78.1 for test frequency of NR intra-band contiguous CA_n78C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63B088"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365DB5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38DCAB0"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A57B1C"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70AB5B" w14:textId="77777777" w:rsidR="00D4531E" w:rsidRPr="00DD6CFB" w:rsidRDefault="00D4531E" w:rsidP="00DD6CFB">
            <w:pPr>
              <w:pStyle w:val="TAL"/>
              <w:rPr>
                <w:sz w:val="16"/>
                <w:szCs w:val="16"/>
                <w:lang w:eastAsia="en-US"/>
              </w:rPr>
            </w:pPr>
            <w:r w:rsidRPr="00DD6CFB">
              <w:rPr>
                <w:sz w:val="16"/>
                <w:szCs w:val="16"/>
                <w:lang w:eastAsia="en-US"/>
              </w:rPr>
              <w:t>R5-211121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6A6ECB" w14:textId="77777777" w:rsidR="00D4531E" w:rsidRPr="00DD6CFB" w:rsidRDefault="00D4531E" w:rsidP="00DD6CFB">
            <w:pPr>
              <w:pStyle w:val="TAL"/>
              <w:rPr>
                <w:sz w:val="16"/>
                <w:szCs w:val="16"/>
                <w:lang w:eastAsia="en-US"/>
              </w:rPr>
            </w:pPr>
            <w:r w:rsidRPr="00DD6CFB">
              <w:rPr>
                <w:sz w:val="16"/>
                <w:szCs w:val="16"/>
                <w:lang w:eastAsia="en-US"/>
              </w:rPr>
              <w:t>1777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29261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A6C0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2B5D06" w14:textId="77777777" w:rsidR="00D4531E" w:rsidRPr="00DD6CFB" w:rsidRDefault="00D4531E" w:rsidP="00DD6CFB">
            <w:pPr>
              <w:pStyle w:val="TAL"/>
              <w:rPr>
                <w:sz w:val="16"/>
                <w:szCs w:val="16"/>
                <w:lang w:eastAsia="en-US"/>
              </w:rPr>
            </w:pPr>
            <w:r w:rsidRPr="00DD6CFB">
              <w:rPr>
                <w:sz w:val="16"/>
                <w:szCs w:val="16"/>
                <w:lang w:eastAsia="en-US"/>
              </w:rPr>
              <w:t>Update of 4.3.1.3.2.1 for test frequencies for NR-DC configurations between FR1 and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9CAB56"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ADEB01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9C2499"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34B774"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6ECDFB" w14:textId="77777777" w:rsidR="00D4531E" w:rsidRPr="00DD6CFB" w:rsidRDefault="00D4531E" w:rsidP="00DD6CFB">
            <w:pPr>
              <w:pStyle w:val="TAL"/>
              <w:rPr>
                <w:sz w:val="16"/>
                <w:szCs w:val="16"/>
                <w:lang w:eastAsia="en-US"/>
              </w:rPr>
            </w:pPr>
            <w:r w:rsidRPr="00DD6CFB">
              <w:rPr>
                <w:sz w:val="16"/>
                <w:szCs w:val="16"/>
                <w:lang w:eastAsia="en-US"/>
              </w:rPr>
              <w:t>R5-211124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E10526" w14:textId="77777777" w:rsidR="00D4531E" w:rsidRPr="00DD6CFB" w:rsidRDefault="00D4531E" w:rsidP="00DD6CFB">
            <w:pPr>
              <w:pStyle w:val="TAL"/>
              <w:rPr>
                <w:sz w:val="16"/>
                <w:szCs w:val="16"/>
                <w:lang w:eastAsia="en-US"/>
              </w:rPr>
            </w:pPr>
            <w:r w:rsidRPr="00DD6CFB">
              <w:rPr>
                <w:sz w:val="16"/>
                <w:szCs w:val="16"/>
                <w:lang w:eastAsia="en-US"/>
              </w:rPr>
              <w:t>1780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8F836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014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18F4FA" w14:textId="77777777" w:rsidR="00D4531E" w:rsidRPr="00DD6CFB" w:rsidRDefault="00D4531E" w:rsidP="00DD6CFB">
            <w:pPr>
              <w:pStyle w:val="TAL"/>
              <w:rPr>
                <w:sz w:val="16"/>
                <w:szCs w:val="16"/>
                <w:lang w:eastAsia="en-US"/>
              </w:rPr>
            </w:pPr>
            <w:r w:rsidRPr="00DD6CFB">
              <w:rPr>
                <w:sz w:val="16"/>
                <w:szCs w:val="16"/>
                <w:lang w:eastAsia="en-US"/>
              </w:rPr>
              <w:t>Update of 4.3.1.6.1.3 for test frequencies for EN-DC band combinations including FR1 and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7ACB85"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2578D34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C1554AA"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5DEB75"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1E97FB" w14:textId="77777777" w:rsidR="00D4531E" w:rsidRPr="00DD6CFB" w:rsidRDefault="00D4531E" w:rsidP="00DD6CFB">
            <w:pPr>
              <w:pStyle w:val="TAL"/>
              <w:rPr>
                <w:sz w:val="16"/>
                <w:szCs w:val="16"/>
                <w:lang w:eastAsia="en-US"/>
              </w:rPr>
            </w:pPr>
            <w:r w:rsidRPr="00DD6CFB">
              <w:rPr>
                <w:sz w:val="16"/>
                <w:szCs w:val="16"/>
                <w:lang w:eastAsia="en-US"/>
              </w:rPr>
              <w:t>R5-211168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B96607" w14:textId="77777777" w:rsidR="00D4531E" w:rsidRPr="00DD6CFB" w:rsidRDefault="00D4531E" w:rsidP="00DD6CFB">
            <w:pPr>
              <w:pStyle w:val="TAL"/>
              <w:rPr>
                <w:sz w:val="16"/>
                <w:szCs w:val="16"/>
                <w:lang w:eastAsia="en-US"/>
              </w:rPr>
            </w:pPr>
            <w:r w:rsidRPr="00DD6CFB">
              <w:rPr>
                <w:sz w:val="16"/>
                <w:szCs w:val="16"/>
                <w:lang w:eastAsia="en-US"/>
              </w:rPr>
              <w:t>1784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8BFF7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D4923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F9DF83" w14:textId="77777777" w:rsidR="00D4531E" w:rsidRPr="00DD6CFB" w:rsidRDefault="00D4531E" w:rsidP="00DD6CFB">
            <w:pPr>
              <w:pStyle w:val="TAL"/>
              <w:rPr>
                <w:sz w:val="16"/>
                <w:szCs w:val="16"/>
                <w:lang w:eastAsia="en-US"/>
              </w:rPr>
            </w:pPr>
            <w:r w:rsidRPr="00DD6CFB">
              <w:rPr>
                <w:sz w:val="16"/>
                <w:szCs w:val="16"/>
                <w:lang w:eastAsia="en-US"/>
              </w:rPr>
              <w:t>Updates to PDU SESSION ESTABLISHMENT ACCEPT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005991"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3DC6D12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4D8509"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F57FFC"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3BDEF5" w14:textId="77777777" w:rsidR="00D4531E" w:rsidRPr="00DD6CFB" w:rsidRDefault="00D4531E" w:rsidP="00DD6CFB">
            <w:pPr>
              <w:pStyle w:val="TAL"/>
              <w:rPr>
                <w:sz w:val="16"/>
                <w:szCs w:val="16"/>
                <w:lang w:eastAsia="en-US"/>
              </w:rPr>
            </w:pPr>
            <w:r w:rsidRPr="00DD6CFB">
              <w:rPr>
                <w:sz w:val="16"/>
                <w:szCs w:val="16"/>
                <w:lang w:eastAsia="en-US"/>
              </w:rPr>
              <w:t>R5-211170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E532DE" w14:textId="77777777" w:rsidR="00D4531E" w:rsidRPr="00DD6CFB" w:rsidRDefault="00D4531E" w:rsidP="00DD6CFB">
            <w:pPr>
              <w:pStyle w:val="TAL"/>
              <w:rPr>
                <w:sz w:val="16"/>
                <w:szCs w:val="16"/>
                <w:lang w:eastAsia="en-US"/>
              </w:rPr>
            </w:pPr>
            <w:r w:rsidRPr="00DD6CFB">
              <w:rPr>
                <w:sz w:val="16"/>
                <w:szCs w:val="16"/>
                <w:lang w:eastAsia="en-US"/>
              </w:rPr>
              <w:t>1786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DD74F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DE285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BE52F2" w14:textId="77777777" w:rsidR="00D4531E" w:rsidRPr="00DD6CFB" w:rsidRDefault="00D4531E" w:rsidP="00DD6CFB">
            <w:pPr>
              <w:pStyle w:val="TAL"/>
              <w:rPr>
                <w:sz w:val="16"/>
                <w:szCs w:val="16"/>
                <w:lang w:eastAsia="en-US"/>
              </w:rPr>
            </w:pPr>
            <w:r w:rsidRPr="00DD6CFB">
              <w:rPr>
                <w:sz w:val="16"/>
                <w:szCs w:val="16"/>
                <w:lang w:eastAsia="en-US"/>
              </w:rPr>
              <w:t>Editorial update to BandCombinationListSidelink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80D060"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6C3C0D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51F286"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D1CB1B"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C69AF23" w14:textId="77777777" w:rsidR="00D4531E" w:rsidRPr="00DD6CFB" w:rsidRDefault="00D4531E" w:rsidP="00DD6CFB">
            <w:pPr>
              <w:pStyle w:val="TAL"/>
              <w:rPr>
                <w:sz w:val="16"/>
                <w:szCs w:val="16"/>
                <w:lang w:eastAsia="en-US"/>
              </w:rPr>
            </w:pPr>
            <w:r w:rsidRPr="00DD6CFB">
              <w:rPr>
                <w:sz w:val="16"/>
                <w:szCs w:val="16"/>
                <w:lang w:eastAsia="en-US"/>
              </w:rPr>
              <w:t>R5-211171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70B3DF" w14:textId="77777777" w:rsidR="00D4531E" w:rsidRPr="00DD6CFB" w:rsidRDefault="00D4531E" w:rsidP="00DD6CFB">
            <w:pPr>
              <w:pStyle w:val="TAL"/>
              <w:rPr>
                <w:sz w:val="16"/>
                <w:szCs w:val="16"/>
                <w:lang w:eastAsia="en-US"/>
              </w:rPr>
            </w:pPr>
            <w:r w:rsidRPr="00DD6CFB">
              <w:rPr>
                <w:sz w:val="16"/>
                <w:szCs w:val="16"/>
                <w:lang w:eastAsia="en-US"/>
              </w:rPr>
              <w:t>1787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B14A0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72BEF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151FAA" w14:textId="77777777" w:rsidR="00D4531E" w:rsidRPr="00DD6CFB" w:rsidRDefault="00D4531E" w:rsidP="00DD6CFB">
            <w:pPr>
              <w:pStyle w:val="TAL"/>
              <w:rPr>
                <w:sz w:val="16"/>
                <w:szCs w:val="16"/>
                <w:lang w:eastAsia="en-US"/>
              </w:rPr>
            </w:pPr>
            <w:r w:rsidRPr="00DD6CFB">
              <w:rPr>
                <w:sz w:val="16"/>
                <w:szCs w:val="16"/>
                <w:lang w:eastAsia="en-US"/>
              </w:rPr>
              <w:t>Update to RRCReconfiguration-Speech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6C81FD"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272C93B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C90025"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176CB2"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B1E005" w14:textId="77777777" w:rsidR="00D4531E" w:rsidRPr="00DD6CFB" w:rsidRDefault="00D4531E" w:rsidP="00DD6CFB">
            <w:pPr>
              <w:pStyle w:val="TAL"/>
              <w:rPr>
                <w:sz w:val="16"/>
                <w:szCs w:val="16"/>
                <w:lang w:eastAsia="en-US"/>
              </w:rPr>
            </w:pPr>
            <w:r w:rsidRPr="00DD6CFB">
              <w:rPr>
                <w:sz w:val="16"/>
                <w:szCs w:val="16"/>
                <w:lang w:eastAsia="en-US"/>
              </w:rPr>
              <w:t>R5-211204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EC2D95" w14:textId="77777777" w:rsidR="00D4531E" w:rsidRPr="00DD6CFB" w:rsidRDefault="00D4531E" w:rsidP="00DD6CFB">
            <w:pPr>
              <w:pStyle w:val="TAL"/>
              <w:rPr>
                <w:sz w:val="16"/>
                <w:szCs w:val="16"/>
                <w:lang w:eastAsia="en-US"/>
              </w:rPr>
            </w:pPr>
            <w:r w:rsidRPr="00DD6CFB">
              <w:rPr>
                <w:sz w:val="16"/>
                <w:szCs w:val="16"/>
                <w:lang w:eastAsia="en-US"/>
              </w:rPr>
              <w:t>1791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9D7A1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61400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E17867" w14:textId="77777777" w:rsidR="00D4531E" w:rsidRPr="00DD6CFB" w:rsidRDefault="00D4531E" w:rsidP="00DD6CFB">
            <w:pPr>
              <w:pStyle w:val="TAL"/>
              <w:rPr>
                <w:sz w:val="16"/>
                <w:szCs w:val="16"/>
                <w:lang w:eastAsia="en-US"/>
              </w:rPr>
            </w:pPr>
            <w:r w:rsidRPr="00DD6CFB">
              <w:rPr>
                <w:sz w:val="16"/>
                <w:szCs w:val="16"/>
                <w:lang w:eastAsia="en-US"/>
              </w:rPr>
              <w:t>Editorial update IE BWP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D4BB92"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272632F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2B14B0"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C59BE6"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FA990D" w14:textId="77777777" w:rsidR="00D4531E" w:rsidRPr="00DD6CFB" w:rsidRDefault="00D4531E" w:rsidP="00DD6CFB">
            <w:pPr>
              <w:pStyle w:val="TAL"/>
              <w:rPr>
                <w:sz w:val="16"/>
                <w:szCs w:val="16"/>
                <w:lang w:eastAsia="en-US"/>
              </w:rPr>
            </w:pPr>
            <w:r w:rsidRPr="00DD6CFB">
              <w:rPr>
                <w:sz w:val="16"/>
                <w:szCs w:val="16"/>
                <w:lang w:eastAsia="en-US"/>
              </w:rPr>
              <w:t>R5-211328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CE610A" w14:textId="77777777" w:rsidR="00D4531E" w:rsidRPr="00DD6CFB" w:rsidRDefault="00D4531E" w:rsidP="00DD6CFB">
            <w:pPr>
              <w:pStyle w:val="TAL"/>
              <w:rPr>
                <w:sz w:val="16"/>
                <w:szCs w:val="16"/>
                <w:lang w:eastAsia="en-US"/>
              </w:rPr>
            </w:pPr>
            <w:r w:rsidRPr="00DD6CFB">
              <w:rPr>
                <w:sz w:val="16"/>
                <w:szCs w:val="16"/>
                <w:lang w:eastAsia="en-US"/>
              </w:rPr>
              <w:t>1796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6D83E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6991B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0771FF" w14:textId="77777777" w:rsidR="00D4531E" w:rsidRPr="00DD6CFB" w:rsidRDefault="00D4531E" w:rsidP="00DD6CFB">
            <w:pPr>
              <w:pStyle w:val="TAL"/>
              <w:rPr>
                <w:sz w:val="16"/>
                <w:szCs w:val="16"/>
                <w:lang w:eastAsia="en-US"/>
              </w:rPr>
            </w:pPr>
            <w:r w:rsidRPr="00DD6CFB">
              <w:rPr>
                <w:sz w:val="16"/>
                <w:szCs w:val="16"/>
                <w:lang w:eastAsia="en-US"/>
              </w:rPr>
              <w:t>Correction to frequency parameters for band n53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AD01AE"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7BB9F2C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F7E4E39"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8BE3C2"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AD577A" w14:textId="77777777" w:rsidR="00D4531E" w:rsidRPr="00DD6CFB" w:rsidRDefault="00D4531E" w:rsidP="00DD6CFB">
            <w:pPr>
              <w:pStyle w:val="TAL"/>
              <w:rPr>
                <w:sz w:val="16"/>
                <w:szCs w:val="16"/>
                <w:lang w:eastAsia="en-US"/>
              </w:rPr>
            </w:pPr>
            <w:r w:rsidRPr="00DD6CFB">
              <w:rPr>
                <w:sz w:val="16"/>
                <w:szCs w:val="16"/>
                <w:lang w:eastAsia="en-US"/>
              </w:rPr>
              <w:t>R5-211335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01C089" w14:textId="77777777" w:rsidR="00D4531E" w:rsidRPr="00DD6CFB" w:rsidRDefault="00D4531E" w:rsidP="00DD6CFB">
            <w:pPr>
              <w:pStyle w:val="TAL"/>
              <w:rPr>
                <w:sz w:val="16"/>
                <w:szCs w:val="16"/>
                <w:lang w:eastAsia="en-US"/>
              </w:rPr>
            </w:pPr>
            <w:r w:rsidRPr="00DD6CFB">
              <w:rPr>
                <w:sz w:val="16"/>
                <w:szCs w:val="16"/>
                <w:lang w:eastAsia="en-US"/>
              </w:rPr>
              <w:t>1727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43F9C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D0F42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330E87" w14:textId="77777777" w:rsidR="00D4531E" w:rsidRPr="00DD6CFB" w:rsidRDefault="00D4531E" w:rsidP="00DD6CFB">
            <w:pPr>
              <w:pStyle w:val="TAL"/>
              <w:rPr>
                <w:sz w:val="16"/>
                <w:szCs w:val="16"/>
                <w:lang w:eastAsia="en-US"/>
              </w:rPr>
            </w:pPr>
            <w:r w:rsidRPr="00DD6CFB">
              <w:rPr>
                <w:sz w:val="16"/>
                <w:szCs w:val="16"/>
                <w:lang w:eastAsia="en-US"/>
              </w:rPr>
              <w:t>Correction of NR SL IE SL-BWP-PoolConfigCommon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C117C7"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2C1D88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A29834"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B5BE76"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5877DB" w14:textId="77777777" w:rsidR="00D4531E" w:rsidRPr="00DD6CFB" w:rsidRDefault="00D4531E" w:rsidP="00DD6CFB">
            <w:pPr>
              <w:pStyle w:val="TAL"/>
              <w:rPr>
                <w:sz w:val="16"/>
                <w:szCs w:val="16"/>
                <w:lang w:eastAsia="en-US"/>
              </w:rPr>
            </w:pPr>
            <w:r w:rsidRPr="00DD6CFB">
              <w:rPr>
                <w:sz w:val="16"/>
                <w:szCs w:val="16"/>
                <w:lang w:eastAsia="en-US"/>
              </w:rPr>
              <w:t>R5-211336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FACEDE" w14:textId="77777777" w:rsidR="00D4531E" w:rsidRPr="00DD6CFB" w:rsidRDefault="00D4531E" w:rsidP="00DD6CFB">
            <w:pPr>
              <w:pStyle w:val="TAL"/>
              <w:rPr>
                <w:sz w:val="16"/>
                <w:szCs w:val="16"/>
                <w:lang w:eastAsia="en-US"/>
              </w:rPr>
            </w:pPr>
            <w:r w:rsidRPr="00DD6CFB">
              <w:rPr>
                <w:sz w:val="16"/>
                <w:szCs w:val="16"/>
                <w:lang w:eastAsia="en-US"/>
              </w:rPr>
              <w:t>1737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DF115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A8DF4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8B0BED" w14:textId="77777777" w:rsidR="00D4531E" w:rsidRPr="00DD6CFB" w:rsidRDefault="00D4531E" w:rsidP="00DD6CFB">
            <w:pPr>
              <w:pStyle w:val="TAL"/>
              <w:rPr>
                <w:sz w:val="16"/>
                <w:szCs w:val="16"/>
                <w:lang w:eastAsia="en-US"/>
              </w:rPr>
            </w:pPr>
            <w:r w:rsidRPr="00DD6CFB">
              <w:rPr>
                <w:sz w:val="16"/>
                <w:szCs w:val="16"/>
                <w:lang w:eastAsia="en-US"/>
              </w:rPr>
              <w:t>Correction of NR SL IE SL-SDAP-Config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554841"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202439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9D8B7E"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FD1453"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F018CCC" w14:textId="77777777" w:rsidR="00D4531E" w:rsidRPr="00DD6CFB" w:rsidRDefault="00D4531E" w:rsidP="00DD6CFB">
            <w:pPr>
              <w:pStyle w:val="TAL"/>
              <w:rPr>
                <w:sz w:val="16"/>
                <w:szCs w:val="16"/>
                <w:lang w:eastAsia="en-US"/>
              </w:rPr>
            </w:pPr>
            <w:r w:rsidRPr="00DD6CFB">
              <w:rPr>
                <w:sz w:val="16"/>
                <w:szCs w:val="16"/>
                <w:lang w:eastAsia="en-US"/>
              </w:rPr>
              <w:t>R5-211337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831D04" w14:textId="77777777" w:rsidR="00D4531E" w:rsidRPr="00DD6CFB" w:rsidRDefault="00D4531E" w:rsidP="00DD6CFB">
            <w:pPr>
              <w:pStyle w:val="TAL"/>
              <w:rPr>
                <w:sz w:val="16"/>
                <w:szCs w:val="16"/>
                <w:lang w:eastAsia="en-US"/>
              </w:rPr>
            </w:pPr>
            <w:r w:rsidRPr="00DD6CFB">
              <w:rPr>
                <w:sz w:val="16"/>
                <w:szCs w:val="16"/>
                <w:lang w:eastAsia="en-US"/>
              </w:rPr>
              <w:t>1740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FCF10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B86E5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6CF72A" w14:textId="77777777" w:rsidR="00D4531E" w:rsidRPr="00DD6CFB" w:rsidRDefault="00D4531E" w:rsidP="00DD6CFB">
            <w:pPr>
              <w:pStyle w:val="TAL"/>
              <w:rPr>
                <w:sz w:val="16"/>
                <w:szCs w:val="16"/>
                <w:lang w:eastAsia="en-US"/>
              </w:rPr>
            </w:pPr>
            <w:r w:rsidRPr="00DD6CFB">
              <w:rPr>
                <w:sz w:val="16"/>
                <w:szCs w:val="16"/>
                <w:lang w:eastAsia="en-US"/>
              </w:rPr>
              <w:t>Correction to PC5-RRC message RRCReconfigurationSidelink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52C2A6"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95D4CC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E7667A"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530467"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DCB217" w14:textId="77777777" w:rsidR="00D4531E" w:rsidRPr="00DD6CFB" w:rsidRDefault="00D4531E" w:rsidP="00DD6CFB">
            <w:pPr>
              <w:pStyle w:val="TAL"/>
              <w:rPr>
                <w:sz w:val="16"/>
                <w:szCs w:val="16"/>
                <w:lang w:eastAsia="en-US"/>
              </w:rPr>
            </w:pPr>
            <w:r w:rsidRPr="00DD6CFB">
              <w:rPr>
                <w:sz w:val="16"/>
                <w:szCs w:val="16"/>
                <w:lang w:eastAsia="en-US"/>
              </w:rPr>
              <w:t>R5-211338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A911EA" w14:textId="77777777" w:rsidR="00D4531E" w:rsidRPr="00DD6CFB" w:rsidRDefault="00D4531E" w:rsidP="00DD6CFB">
            <w:pPr>
              <w:pStyle w:val="TAL"/>
              <w:rPr>
                <w:sz w:val="16"/>
                <w:szCs w:val="16"/>
                <w:lang w:eastAsia="en-US"/>
              </w:rPr>
            </w:pPr>
            <w:r w:rsidRPr="00DD6CFB">
              <w:rPr>
                <w:sz w:val="16"/>
                <w:szCs w:val="16"/>
                <w:lang w:eastAsia="en-US"/>
              </w:rPr>
              <w:t>1741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213DF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53CFA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530599" w14:textId="77777777" w:rsidR="00D4531E" w:rsidRPr="00DD6CFB" w:rsidRDefault="00D4531E" w:rsidP="00DD6CFB">
            <w:pPr>
              <w:pStyle w:val="TAL"/>
              <w:rPr>
                <w:sz w:val="16"/>
                <w:szCs w:val="16"/>
                <w:lang w:eastAsia="en-US"/>
              </w:rPr>
            </w:pPr>
            <w:r w:rsidRPr="00DD6CFB">
              <w:rPr>
                <w:sz w:val="16"/>
                <w:szCs w:val="16"/>
                <w:lang w:eastAsia="en-US"/>
              </w:rPr>
              <w:t>Correction to PC5-RRC message UECapabilityEnquirySidelink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0AB20C"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A3F07C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564C27"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B424F2"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1FA3B46" w14:textId="77777777" w:rsidR="00D4531E" w:rsidRPr="00DD6CFB" w:rsidRDefault="00D4531E" w:rsidP="00DD6CFB">
            <w:pPr>
              <w:pStyle w:val="TAL"/>
              <w:rPr>
                <w:sz w:val="16"/>
                <w:szCs w:val="16"/>
                <w:lang w:eastAsia="en-US"/>
              </w:rPr>
            </w:pPr>
            <w:r w:rsidRPr="00DD6CFB">
              <w:rPr>
                <w:sz w:val="16"/>
                <w:szCs w:val="16"/>
                <w:lang w:eastAsia="en-US"/>
              </w:rPr>
              <w:t>R5-211339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C09A5C" w14:textId="77777777" w:rsidR="00D4531E" w:rsidRPr="00DD6CFB" w:rsidRDefault="00D4531E" w:rsidP="00DD6CFB">
            <w:pPr>
              <w:pStyle w:val="TAL"/>
              <w:rPr>
                <w:sz w:val="16"/>
                <w:szCs w:val="16"/>
                <w:lang w:eastAsia="en-US"/>
              </w:rPr>
            </w:pPr>
            <w:r w:rsidRPr="00DD6CFB">
              <w:rPr>
                <w:sz w:val="16"/>
                <w:szCs w:val="16"/>
                <w:lang w:eastAsia="en-US"/>
              </w:rPr>
              <w:t>1742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EEA28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DDC61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066C20" w14:textId="77777777" w:rsidR="00D4531E" w:rsidRPr="00DD6CFB" w:rsidRDefault="00D4531E" w:rsidP="00DD6CFB">
            <w:pPr>
              <w:pStyle w:val="TAL"/>
              <w:rPr>
                <w:sz w:val="16"/>
                <w:szCs w:val="16"/>
                <w:lang w:eastAsia="en-US"/>
              </w:rPr>
            </w:pPr>
            <w:r w:rsidRPr="00DD6CFB">
              <w:rPr>
                <w:sz w:val="16"/>
                <w:szCs w:val="16"/>
                <w:lang w:eastAsia="en-US"/>
              </w:rPr>
              <w:t>Correction to PC5-RRC message UECapabilityInformationSidelink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6EF1CC"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ABC376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1A7A6C"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D730E5"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B7B6263" w14:textId="77777777" w:rsidR="00D4531E" w:rsidRPr="00DD6CFB" w:rsidRDefault="00D4531E" w:rsidP="00DD6CFB">
            <w:pPr>
              <w:pStyle w:val="TAL"/>
              <w:rPr>
                <w:sz w:val="16"/>
                <w:szCs w:val="16"/>
                <w:lang w:eastAsia="en-US"/>
              </w:rPr>
            </w:pPr>
            <w:r w:rsidRPr="00DD6CFB">
              <w:rPr>
                <w:sz w:val="16"/>
                <w:szCs w:val="16"/>
                <w:lang w:eastAsia="en-US"/>
              </w:rPr>
              <w:t>R5-211369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7A3559" w14:textId="77777777" w:rsidR="00D4531E" w:rsidRPr="00DD6CFB" w:rsidRDefault="00D4531E" w:rsidP="00DD6CFB">
            <w:pPr>
              <w:pStyle w:val="TAL"/>
              <w:rPr>
                <w:sz w:val="16"/>
                <w:szCs w:val="16"/>
                <w:lang w:eastAsia="en-US"/>
              </w:rPr>
            </w:pPr>
            <w:r w:rsidRPr="00DD6CFB">
              <w:rPr>
                <w:sz w:val="16"/>
                <w:szCs w:val="16"/>
                <w:lang w:eastAsia="en-US"/>
              </w:rPr>
              <w:t>1673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5D78D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F0A97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A21544" w14:textId="77777777" w:rsidR="00D4531E" w:rsidRPr="00DD6CFB" w:rsidRDefault="00D4531E" w:rsidP="00DD6CFB">
            <w:pPr>
              <w:pStyle w:val="TAL"/>
              <w:rPr>
                <w:sz w:val="16"/>
                <w:szCs w:val="16"/>
                <w:lang w:eastAsia="en-US"/>
              </w:rPr>
            </w:pPr>
            <w:r w:rsidRPr="00DD6CFB">
              <w:rPr>
                <w:sz w:val="16"/>
                <w:szCs w:val="16"/>
                <w:lang w:eastAsia="en-US"/>
              </w:rPr>
              <w:t>Corrections to generic test procedures for IMS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16C623"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C9583C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A67303"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9718F3"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A4FA79" w14:textId="77777777" w:rsidR="00D4531E" w:rsidRPr="00DD6CFB" w:rsidRDefault="00D4531E" w:rsidP="00DD6CFB">
            <w:pPr>
              <w:pStyle w:val="TAL"/>
              <w:rPr>
                <w:sz w:val="16"/>
                <w:szCs w:val="16"/>
                <w:lang w:eastAsia="en-US"/>
              </w:rPr>
            </w:pPr>
            <w:r w:rsidRPr="00DD6CFB">
              <w:rPr>
                <w:sz w:val="16"/>
                <w:szCs w:val="16"/>
                <w:lang w:eastAsia="en-US"/>
              </w:rPr>
              <w:t>R5-211370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299F6B" w14:textId="77777777" w:rsidR="00D4531E" w:rsidRPr="00DD6CFB" w:rsidRDefault="00D4531E" w:rsidP="00DD6CFB">
            <w:pPr>
              <w:pStyle w:val="TAL"/>
              <w:rPr>
                <w:sz w:val="16"/>
                <w:szCs w:val="16"/>
                <w:lang w:eastAsia="en-US"/>
              </w:rPr>
            </w:pPr>
            <w:r w:rsidRPr="00DD6CFB">
              <w:rPr>
                <w:sz w:val="16"/>
                <w:szCs w:val="16"/>
                <w:lang w:eastAsia="en-US"/>
              </w:rPr>
              <w:t>1676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D58CD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88B3B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63B313" w14:textId="77777777" w:rsidR="00D4531E" w:rsidRPr="00DD6CFB" w:rsidRDefault="00D4531E" w:rsidP="00DD6CFB">
            <w:pPr>
              <w:pStyle w:val="TAL"/>
              <w:rPr>
                <w:sz w:val="16"/>
                <w:szCs w:val="16"/>
                <w:lang w:eastAsia="en-US"/>
              </w:rPr>
            </w:pPr>
            <w:r w:rsidRPr="00DD6CFB">
              <w:rPr>
                <w:sz w:val="16"/>
                <w:szCs w:val="16"/>
                <w:lang w:eastAsia="en-US"/>
              </w:rPr>
              <w:t>Correction to generic procedure for UE-requested PDU session modification after S1 to N1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D9A4D6"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719D30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ED418F"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F8E3BD"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45ACDE" w14:textId="77777777" w:rsidR="00D4531E" w:rsidRPr="00DD6CFB" w:rsidRDefault="00D4531E" w:rsidP="00DD6CFB">
            <w:pPr>
              <w:pStyle w:val="TAL"/>
              <w:rPr>
                <w:sz w:val="16"/>
                <w:szCs w:val="16"/>
                <w:lang w:eastAsia="en-US"/>
              </w:rPr>
            </w:pPr>
            <w:r w:rsidRPr="00DD6CFB">
              <w:rPr>
                <w:sz w:val="16"/>
                <w:szCs w:val="16"/>
                <w:lang w:eastAsia="en-US"/>
              </w:rPr>
              <w:t>R5-211371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058702" w14:textId="77777777" w:rsidR="00D4531E" w:rsidRPr="00DD6CFB" w:rsidRDefault="00D4531E" w:rsidP="00DD6CFB">
            <w:pPr>
              <w:pStyle w:val="TAL"/>
              <w:rPr>
                <w:sz w:val="16"/>
                <w:szCs w:val="16"/>
                <w:lang w:eastAsia="en-US"/>
              </w:rPr>
            </w:pPr>
            <w:r w:rsidRPr="00DD6CFB">
              <w:rPr>
                <w:sz w:val="16"/>
                <w:szCs w:val="16"/>
                <w:lang w:eastAsia="en-US"/>
              </w:rPr>
              <w:t>1680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1920B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08967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807353" w14:textId="77777777" w:rsidR="00D4531E" w:rsidRPr="00DD6CFB" w:rsidRDefault="00D4531E" w:rsidP="00DD6CFB">
            <w:pPr>
              <w:pStyle w:val="TAL"/>
              <w:rPr>
                <w:sz w:val="16"/>
                <w:szCs w:val="16"/>
                <w:lang w:eastAsia="en-US"/>
              </w:rPr>
            </w:pPr>
            <w:r w:rsidRPr="00DD6CFB">
              <w:rPr>
                <w:sz w:val="16"/>
                <w:szCs w:val="16"/>
                <w:lang w:eastAsia="en-US"/>
              </w:rPr>
              <w:t>Correction to test procedure 4.9.7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D4FDD0"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E059E5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4C2864B"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A6CCA6"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06019B" w14:textId="77777777" w:rsidR="00D4531E" w:rsidRPr="00DD6CFB" w:rsidRDefault="00D4531E" w:rsidP="00DD6CFB">
            <w:pPr>
              <w:pStyle w:val="TAL"/>
              <w:rPr>
                <w:sz w:val="16"/>
                <w:szCs w:val="16"/>
                <w:lang w:eastAsia="en-US"/>
              </w:rPr>
            </w:pPr>
            <w:r w:rsidRPr="00DD6CFB">
              <w:rPr>
                <w:sz w:val="16"/>
                <w:szCs w:val="16"/>
                <w:lang w:eastAsia="en-US"/>
              </w:rPr>
              <w:t>R5-211372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78502E" w14:textId="77777777" w:rsidR="00D4531E" w:rsidRPr="00DD6CFB" w:rsidRDefault="00D4531E" w:rsidP="00DD6CFB">
            <w:pPr>
              <w:pStyle w:val="TAL"/>
              <w:rPr>
                <w:sz w:val="16"/>
                <w:szCs w:val="16"/>
                <w:lang w:eastAsia="en-US"/>
              </w:rPr>
            </w:pPr>
            <w:r w:rsidRPr="00DD6CFB">
              <w:rPr>
                <w:sz w:val="16"/>
                <w:szCs w:val="16"/>
                <w:lang w:eastAsia="en-US"/>
              </w:rPr>
              <w:t>1698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A8C96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4271D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154820" w14:textId="77777777" w:rsidR="00D4531E" w:rsidRPr="00DD6CFB" w:rsidRDefault="00D4531E" w:rsidP="00DD6CFB">
            <w:pPr>
              <w:pStyle w:val="TAL"/>
              <w:rPr>
                <w:sz w:val="16"/>
                <w:szCs w:val="16"/>
                <w:lang w:eastAsia="en-US"/>
              </w:rPr>
            </w:pPr>
            <w:r w:rsidRPr="00DD6CFB">
              <w:rPr>
                <w:sz w:val="16"/>
                <w:szCs w:val="16"/>
                <w:lang w:eastAsia="en-US"/>
              </w:rPr>
              <w:t>Correction to RRC IDLE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7CCE5D"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193FF0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98B0FE"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CAF96F"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CFE626" w14:textId="77777777" w:rsidR="00D4531E" w:rsidRPr="00DD6CFB" w:rsidRDefault="00D4531E" w:rsidP="00DD6CFB">
            <w:pPr>
              <w:pStyle w:val="TAL"/>
              <w:rPr>
                <w:sz w:val="16"/>
                <w:szCs w:val="16"/>
                <w:lang w:eastAsia="en-US"/>
              </w:rPr>
            </w:pPr>
            <w:r w:rsidRPr="00DD6CFB">
              <w:rPr>
                <w:sz w:val="16"/>
                <w:szCs w:val="16"/>
                <w:lang w:eastAsia="en-US"/>
              </w:rPr>
              <w:t>R5-211374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BD1CF0" w14:textId="77777777" w:rsidR="00D4531E" w:rsidRPr="00DD6CFB" w:rsidRDefault="00D4531E" w:rsidP="00DD6CFB">
            <w:pPr>
              <w:pStyle w:val="TAL"/>
              <w:rPr>
                <w:sz w:val="16"/>
                <w:szCs w:val="16"/>
                <w:lang w:eastAsia="en-US"/>
              </w:rPr>
            </w:pPr>
            <w:r w:rsidRPr="00DD6CFB">
              <w:rPr>
                <w:sz w:val="16"/>
                <w:szCs w:val="16"/>
                <w:lang w:eastAsia="en-US"/>
              </w:rPr>
              <w:t>1712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0C1AE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1B3C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0A2C7C" w14:textId="77777777" w:rsidR="00D4531E" w:rsidRPr="00DD6CFB" w:rsidRDefault="00D4531E" w:rsidP="00DD6CFB">
            <w:pPr>
              <w:pStyle w:val="TAL"/>
              <w:rPr>
                <w:sz w:val="16"/>
                <w:szCs w:val="16"/>
                <w:lang w:eastAsia="en-US"/>
              </w:rPr>
            </w:pPr>
            <w:r w:rsidRPr="00DD6CFB">
              <w:rPr>
                <w:sz w:val="16"/>
                <w:szCs w:val="16"/>
                <w:lang w:eastAsia="en-US"/>
              </w:rPr>
              <w:t>Update IE PDCCH-ConfigCommon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59796B"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38770E2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AC4EE6"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5B715F"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5191C9B" w14:textId="77777777" w:rsidR="00D4531E" w:rsidRPr="00DD6CFB" w:rsidRDefault="00D4531E" w:rsidP="00DD6CFB">
            <w:pPr>
              <w:pStyle w:val="TAL"/>
              <w:rPr>
                <w:sz w:val="16"/>
                <w:szCs w:val="16"/>
                <w:lang w:eastAsia="en-US"/>
              </w:rPr>
            </w:pPr>
            <w:r w:rsidRPr="00DD6CFB">
              <w:rPr>
                <w:sz w:val="16"/>
                <w:szCs w:val="16"/>
                <w:lang w:eastAsia="en-US"/>
              </w:rPr>
              <w:t>R5-211375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B5102" w14:textId="77777777" w:rsidR="00D4531E" w:rsidRPr="00DD6CFB" w:rsidRDefault="00D4531E" w:rsidP="00DD6CFB">
            <w:pPr>
              <w:pStyle w:val="TAL"/>
              <w:rPr>
                <w:sz w:val="16"/>
                <w:szCs w:val="16"/>
                <w:lang w:eastAsia="en-US"/>
              </w:rPr>
            </w:pPr>
            <w:r w:rsidRPr="00DD6CFB">
              <w:rPr>
                <w:sz w:val="16"/>
                <w:szCs w:val="16"/>
                <w:lang w:eastAsia="en-US"/>
              </w:rPr>
              <w:t>1715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0F866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A30A1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C7A9F6" w14:textId="77777777" w:rsidR="00D4531E" w:rsidRPr="00DD6CFB" w:rsidRDefault="00D4531E" w:rsidP="00DD6CFB">
            <w:pPr>
              <w:pStyle w:val="TAL"/>
              <w:rPr>
                <w:sz w:val="16"/>
                <w:szCs w:val="16"/>
                <w:lang w:eastAsia="en-US"/>
              </w:rPr>
            </w:pPr>
            <w:r w:rsidRPr="00DD6CFB">
              <w:rPr>
                <w:sz w:val="16"/>
                <w:szCs w:val="16"/>
                <w:lang w:eastAsia="en-US"/>
              </w:rPr>
              <w:t>Correction to Table 4.6.3-185 SSB-MTC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D041C0"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EBA5BB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A660EB6"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4F2639"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7A24D6" w14:textId="77777777" w:rsidR="00D4531E" w:rsidRPr="00DD6CFB" w:rsidRDefault="00D4531E" w:rsidP="00DD6CFB">
            <w:pPr>
              <w:pStyle w:val="TAL"/>
              <w:rPr>
                <w:sz w:val="16"/>
                <w:szCs w:val="16"/>
                <w:lang w:eastAsia="en-US"/>
              </w:rPr>
            </w:pPr>
            <w:r w:rsidRPr="00DD6CFB">
              <w:rPr>
                <w:sz w:val="16"/>
                <w:szCs w:val="16"/>
                <w:lang w:eastAsia="en-US"/>
              </w:rPr>
              <w:t>R5-211456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E3EE33" w14:textId="77777777" w:rsidR="00D4531E" w:rsidRPr="00DD6CFB" w:rsidRDefault="00D4531E" w:rsidP="00DD6CFB">
            <w:pPr>
              <w:pStyle w:val="TAL"/>
              <w:rPr>
                <w:sz w:val="16"/>
                <w:szCs w:val="16"/>
                <w:lang w:eastAsia="en-US"/>
              </w:rPr>
            </w:pPr>
            <w:r w:rsidRPr="00DD6CFB">
              <w:rPr>
                <w:sz w:val="16"/>
                <w:szCs w:val="16"/>
                <w:lang w:eastAsia="en-US"/>
              </w:rPr>
              <w:t>1722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35E6C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E4433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F3F277" w14:textId="77777777" w:rsidR="00D4531E" w:rsidRPr="00DD6CFB" w:rsidRDefault="00D4531E" w:rsidP="00DD6CFB">
            <w:pPr>
              <w:pStyle w:val="TAL"/>
              <w:rPr>
                <w:sz w:val="16"/>
                <w:szCs w:val="16"/>
                <w:lang w:eastAsia="en-US"/>
              </w:rPr>
            </w:pPr>
            <w:r w:rsidRPr="00DD6CFB">
              <w:rPr>
                <w:sz w:val="16"/>
                <w:szCs w:val="16"/>
                <w:lang w:eastAsia="en-US"/>
              </w:rPr>
              <w:t>Correction to Table 4.6.3-142 ReportConfigNR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A9BCBC"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A84749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5DC9D6"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14D35C"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FD483D" w14:textId="77777777" w:rsidR="00D4531E" w:rsidRPr="00DD6CFB" w:rsidRDefault="00D4531E" w:rsidP="00DD6CFB">
            <w:pPr>
              <w:pStyle w:val="TAL"/>
              <w:rPr>
                <w:sz w:val="16"/>
                <w:szCs w:val="16"/>
                <w:lang w:eastAsia="en-US"/>
              </w:rPr>
            </w:pPr>
            <w:r w:rsidRPr="00DD6CFB">
              <w:rPr>
                <w:sz w:val="16"/>
                <w:szCs w:val="16"/>
                <w:lang w:eastAsia="en-US"/>
              </w:rPr>
              <w:t>R5-211462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C92181" w14:textId="77777777" w:rsidR="00D4531E" w:rsidRPr="00DD6CFB" w:rsidRDefault="00D4531E" w:rsidP="00DD6CFB">
            <w:pPr>
              <w:pStyle w:val="TAL"/>
              <w:rPr>
                <w:sz w:val="16"/>
                <w:szCs w:val="16"/>
                <w:lang w:eastAsia="en-US"/>
              </w:rPr>
            </w:pPr>
            <w:r w:rsidRPr="00DD6CFB">
              <w:rPr>
                <w:sz w:val="16"/>
                <w:szCs w:val="16"/>
                <w:lang w:eastAsia="en-US"/>
              </w:rPr>
              <w:t>1725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17276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50916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E82D6F" w14:textId="77777777" w:rsidR="00D4531E" w:rsidRPr="00DD6CFB" w:rsidRDefault="00D4531E" w:rsidP="00DD6CFB">
            <w:pPr>
              <w:pStyle w:val="TAL"/>
              <w:rPr>
                <w:sz w:val="16"/>
                <w:szCs w:val="16"/>
                <w:lang w:eastAsia="en-US"/>
              </w:rPr>
            </w:pPr>
            <w:r w:rsidRPr="00DD6CFB">
              <w:rPr>
                <w:sz w:val="16"/>
                <w:szCs w:val="16"/>
                <w:lang w:eastAsia="en-US"/>
              </w:rPr>
              <w:t>Addition of SI combination for NR SL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23DA8F"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3C0D9FA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7AB4FA"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7DC405"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D5CE8E" w14:textId="77777777" w:rsidR="00D4531E" w:rsidRPr="00DD6CFB" w:rsidRDefault="00D4531E" w:rsidP="00DD6CFB">
            <w:pPr>
              <w:pStyle w:val="TAL"/>
              <w:rPr>
                <w:sz w:val="16"/>
                <w:szCs w:val="16"/>
                <w:lang w:eastAsia="en-US"/>
              </w:rPr>
            </w:pPr>
            <w:r w:rsidRPr="00DD6CFB">
              <w:rPr>
                <w:sz w:val="16"/>
                <w:szCs w:val="16"/>
                <w:lang w:eastAsia="en-US"/>
              </w:rPr>
              <w:t>R5-211465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61F627" w14:textId="77777777" w:rsidR="00D4531E" w:rsidRPr="00DD6CFB" w:rsidRDefault="00D4531E" w:rsidP="00DD6CFB">
            <w:pPr>
              <w:pStyle w:val="TAL"/>
              <w:rPr>
                <w:sz w:val="16"/>
                <w:szCs w:val="16"/>
                <w:lang w:eastAsia="en-US"/>
              </w:rPr>
            </w:pPr>
            <w:r w:rsidRPr="00DD6CFB">
              <w:rPr>
                <w:sz w:val="16"/>
                <w:szCs w:val="16"/>
                <w:lang w:eastAsia="en-US"/>
              </w:rPr>
              <w:t>1693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2D047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11425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29E547" w14:textId="77777777" w:rsidR="00D4531E" w:rsidRPr="00DD6CFB" w:rsidRDefault="00D4531E" w:rsidP="00DD6CFB">
            <w:pPr>
              <w:pStyle w:val="TAL"/>
              <w:rPr>
                <w:sz w:val="16"/>
                <w:szCs w:val="16"/>
                <w:lang w:eastAsia="en-US"/>
              </w:rPr>
            </w:pPr>
            <w:r w:rsidRPr="00DD6CFB">
              <w:rPr>
                <w:sz w:val="16"/>
                <w:szCs w:val="16"/>
                <w:lang w:eastAsia="en-US"/>
              </w:rPr>
              <w:t>Updates to SIB1 and SIB10 for Rel-16 NPN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DDC69"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3A5621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B2BF14"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59544E"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041FDD" w14:textId="77777777" w:rsidR="00D4531E" w:rsidRPr="00DD6CFB" w:rsidRDefault="00D4531E" w:rsidP="00DD6CFB">
            <w:pPr>
              <w:pStyle w:val="TAL"/>
              <w:rPr>
                <w:sz w:val="16"/>
                <w:szCs w:val="16"/>
                <w:lang w:eastAsia="en-US"/>
              </w:rPr>
            </w:pPr>
            <w:r w:rsidRPr="00DD6CFB">
              <w:rPr>
                <w:sz w:val="16"/>
                <w:szCs w:val="16"/>
                <w:lang w:eastAsia="en-US"/>
              </w:rPr>
              <w:t>R5-211466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470793" w14:textId="77777777" w:rsidR="00D4531E" w:rsidRPr="00DD6CFB" w:rsidRDefault="00D4531E" w:rsidP="00DD6CFB">
            <w:pPr>
              <w:pStyle w:val="TAL"/>
              <w:rPr>
                <w:sz w:val="16"/>
                <w:szCs w:val="16"/>
                <w:lang w:eastAsia="en-US"/>
              </w:rPr>
            </w:pPr>
            <w:r w:rsidRPr="00DD6CFB">
              <w:rPr>
                <w:sz w:val="16"/>
                <w:szCs w:val="16"/>
                <w:lang w:eastAsia="en-US"/>
              </w:rPr>
              <w:t>1694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FA654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0C043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0AD7B8" w14:textId="77777777" w:rsidR="00D4531E" w:rsidRPr="00DD6CFB" w:rsidRDefault="00D4531E" w:rsidP="00DD6CFB">
            <w:pPr>
              <w:pStyle w:val="TAL"/>
              <w:rPr>
                <w:sz w:val="16"/>
                <w:szCs w:val="16"/>
                <w:lang w:eastAsia="en-US"/>
              </w:rPr>
            </w:pPr>
            <w:r w:rsidRPr="00DD6CFB">
              <w:rPr>
                <w:sz w:val="16"/>
                <w:szCs w:val="16"/>
                <w:lang w:eastAsia="en-US"/>
              </w:rPr>
              <w:t>Addition of System information combination for Rel-16 NPN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02A5F4"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605911B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B043F9"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2C95D3"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7CAEEB" w14:textId="77777777" w:rsidR="00D4531E" w:rsidRPr="00DD6CFB" w:rsidRDefault="00D4531E" w:rsidP="00DD6CFB">
            <w:pPr>
              <w:pStyle w:val="TAL"/>
              <w:rPr>
                <w:sz w:val="16"/>
                <w:szCs w:val="16"/>
                <w:lang w:eastAsia="en-US"/>
              </w:rPr>
            </w:pPr>
            <w:r w:rsidRPr="00DD6CFB">
              <w:rPr>
                <w:sz w:val="16"/>
                <w:szCs w:val="16"/>
                <w:lang w:eastAsia="en-US"/>
              </w:rPr>
              <w:t>R5-211467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4F6376" w14:textId="77777777" w:rsidR="00D4531E" w:rsidRPr="00DD6CFB" w:rsidRDefault="00D4531E" w:rsidP="00DD6CFB">
            <w:pPr>
              <w:pStyle w:val="TAL"/>
              <w:rPr>
                <w:sz w:val="16"/>
                <w:szCs w:val="16"/>
                <w:lang w:eastAsia="en-US"/>
              </w:rPr>
            </w:pPr>
            <w:r w:rsidRPr="00DD6CFB">
              <w:rPr>
                <w:sz w:val="16"/>
                <w:szCs w:val="16"/>
                <w:lang w:eastAsia="en-US"/>
              </w:rPr>
              <w:t>1684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A7638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A2450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3FEC18" w14:textId="77777777" w:rsidR="00D4531E" w:rsidRPr="00DD6CFB" w:rsidRDefault="00D4531E" w:rsidP="00DD6CFB">
            <w:pPr>
              <w:pStyle w:val="TAL"/>
              <w:rPr>
                <w:sz w:val="16"/>
                <w:szCs w:val="16"/>
                <w:lang w:eastAsia="en-US"/>
              </w:rPr>
            </w:pPr>
            <w:r w:rsidRPr="00DD6CFB">
              <w:rPr>
                <w:sz w:val="16"/>
                <w:szCs w:val="16"/>
                <w:lang w:eastAsia="en-US"/>
              </w:rPr>
              <w:t>Introduction of definition of common environment for R16 NR Immediate MDT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5155E6"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056A8B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09D6C0"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8056D9"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90872C" w14:textId="77777777" w:rsidR="00D4531E" w:rsidRPr="00DD6CFB" w:rsidRDefault="00D4531E" w:rsidP="00DD6CFB">
            <w:pPr>
              <w:pStyle w:val="TAL"/>
              <w:rPr>
                <w:sz w:val="16"/>
                <w:szCs w:val="16"/>
                <w:lang w:eastAsia="en-US"/>
              </w:rPr>
            </w:pPr>
            <w:r w:rsidRPr="00DD6CFB">
              <w:rPr>
                <w:sz w:val="16"/>
                <w:szCs w:val="16"/>
                <w:lang w:eastAsia="en-US"/>
              </w:rPr>
              <w:t>R5-211468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9E4946" w14:textId="77777777" w:rsidR="00D4531E" w:rsidRPr="00DD6CFB" w:rsidRDefault="00D4531E" w:rsidP="00DD6CFB">
            <w:pPr>
              <w:pStyle w:val="TAL"/>
              <w:rPr>
                <w:sz w:val="16"/>
                <w:szCs w:val="16"/>
                <w:lang w:eastAsia="en-US"/>
              </w:rPr>
            </w:pPr>
            <w:r w:rsidRPr="00DD6CFB">
              <w:rPr>
                <w:sz w:val="16"/>
                <w:szCs w:val="16"/>
                <w:lang w:eastAsia="en-US"/>
              </w:rPr>
              <w:t>1685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6DD54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9CC0C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9BF838" w14:textId="77777777" w:rsidR="00D4531E" w:rsidRPr="00DD6CFB" w:rsidRDefault="00D4531E" w:rsidP="00DD6CFB">
            <w:pPr>
              <w:pStyle w:val="TAL"/>
              <w:rPr>
                <w:sz w:val="16"/>
                <w:szCs w:val="16"/>
                <w:lang w:eastAsia="en-US"/>
              </w:rPr>
            </w:pPr>
            <w:r w:rsidRPr="00DD6CFB">
              <w:rPr>
                <w:sz w:val="16"/>
                <w:szCs w:val="16"/>
                <w:lang w:eastAsia="en-US"/>
              </w:rPr>
              <w:t>Updating Contents of RRC messages for Logged MDT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8E4E18"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553633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933E95"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D4CC9F"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BAB837" w14:textId="77777777" w:rsidR="00D4531E" w:rsidRPr="00DD6CFB" w:rsidRDefault="00D4531E" w:rsidP="00DD6CFB">
            <w:pPr>
              <w:pStyle w:val="TAL"/>
              <w:rPr>
                <w:sz w:val="16"/>
                <w:szCs w:val="16"/>
                <w:lang w:eastAsia="en-US"/>
              </w:rPr>
            </w:pPr>
            <w:r w:rsidRPr="00DD6CFB">
              <w:rPr>
                <w:sz w:val="16"/>
                <w:szCs w:val="16"/>
                <w:lang w:eastAsia="en-US"/>
              </w:rPr>
              <w:t>R5-211491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3A089F" w14:textId="77777777" w:rsidR="00D4531E" w:rsidRPr="00DD6CFB" w:rsidRDefault="00D4531E" w:rsidP="00DD6CFB">
            <w:pPr>
              <w:pStyle w:val="TAL"/>
              <w:rPr>
                <w:sz w:val="16"/>
                <w:szCs w:val="16"/>
                <w:lang w:eastAsia="en-US"/>
              </w:rPr>
            </w:pPr>
            <w:r w:rsidRPr="00DD6CFB">
              <w:rPr>
                <w:sz w:val="16"/>
                <w:szCs w:val="16"/>
                <w:lang w:eastAsia="en-US"/>
              </w:rPr>
              <w:t>1700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69924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1E8C4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F98199" w14:textId="77777777" w:rsidR="00D4531E" w:rsidRPr="00DD6CFB" w:rsidRDefault="00D4531E" w:rsidP="00DD6CFB">
            <w:pPr>
              <w:pStyle w:val="TAL"/>
              <w:rPr>
                <w:sz w:val="16"/>
                <w:szCs w:val="16"/>
                <w:lang w:eastAsia="en-US"/>
              </w:rPr>
            </w:pPr>
            <w:r w:rsidRPr="00DD6CFB">
              <w:rPr>
                <w:sz w:val="16"/>
                <w:szCs w:val="16"/>
                <w:lang w:eastAsia="en-US"/>
              </w:rPr>
              <w:t>Addition of Cell configurations for 5G-SRVCC from NG-RAN to UTRAN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EDAEB1"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BC8E0F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B110CB1"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20BD7E"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12406C" w14:textId="77777777" w:rsidR="00D4531E" w:rsidRPr="00DD6CFB" w:rsidRDefault="00D4531E" w:rsidP="00DD6CFB">
            <w:pPr>
              <w:pStyle w:val="TAL"/>
              <w:rPr>
                <w:sz w:val="16"/>
                <w:szCs w:val="16"/>
                <w:lang w:eastAsia="en-US"/>
              </w:rPr>
            </w:pPr>
            <w:r w:rsidRPr="00DD6CFB">
              <w:rPr>
                <w:sz w:val="16"/>
                <w:szCs w:val="16"/>
                <w:lang w:eastAsia="en-US"/>
              </w:rPr>
              <w:t>R5-211497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3E4B2C" w14:textId="77777777" w:rsidR="00D4531E" w:rsidRPr="00DD6CFB" w:rsidRDefault="00D4531E" w:rsidP="00DD6CFB">
            <w:pPr>
              <w:pStyle w:val="TAL"/>
              <w:rPr>
                <w:sz w:val="16"/>
                <w:szCs w:val="16"/>
                <w:lang w:eastAsia="en-US"/>
              </w:rPr>
            </w:pPr>
            <w:r w:rsidRPr="00DD6CFB">
              <w:rPr>
                <w:sz w:val="16"/>
                <w:szCs w:val="16"/>
                <w:lang w:eastAsia="en-US"/>
              </w:rPr>
              <w:t>1682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D6ABF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8F88B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7D46A6" w14:textId="77777777" w:rsidR="00D4531E" w:rsidRPr="00DD6CFB" w:rsidRDefault="00D4531E" w:rsidP="00DD6CFB">
            <w:pPr>
              <w:pStyle w:val="TAL"/>
              <w:rPr>
                <w:sz w:val="16"/>
                <w:szCs w:val="16"/>
                <w:lang w:eastAsia="en-US"/>
              </w:rPr>
            </w:pPr>
            <w:r w:rsidRPr="00DD6CFB">
              <w:rPr>
                <w:sz w:val="16"/>
                <w:szCs w:val="16"/>
                <w:lang w:eastAsia="en-US"/>
              </w:rPr>
              <w:t>Editorial update IE PhysicalCellGroupConfig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0C2A8B"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120E11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6B9F6D"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CFF2D0"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A2E3B7" w14:textId="77777777" w:rsidR="00D4531E" w:rsidRPr="00DD6CFB" w:rsidRDefault="00D4531E" w:rsidP="00DD6CFB">
            <w:pPr>
              <w:pStyle w:val="TAL"/>
              <w:rPr>
                <w:sz w:val="16"/>
                <w:szCs w:val="16"/>
                <w:lang w:eastAsia="en-US"/>
              </w:rPr>
            </w:pPr>
            <w:r w:rsidRPr="00DD6CFB">
              <w:rPr>
                <w:sz w:val="16"/>
                <w:szCs w:val="16"/>
                <w:lang w:eastAsia="en-US"/>
              </w:rPr>
              <w:t>R5-211498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06A845" w14:textId="77777777" w:rsidR="00D4531E" w:rsidRPr="00DD6CFB" w:rsidRDefault="00D4531E" w:rsidP="00DD6CFB">
            <w:pPr>
              <w:pStyle w:val="TAL"/>
              <w:rPr>
                <w:sz w:val="16"/>
                <w:szCs w:val="16"/>
                <w:lang w:eastAsia="en-US"/>
              </w:rPr>
            </w:pPr>
            <w:r w:rsidRPr="00DD6CFB">
              <w:rPr>
                <w:sz w:val="16"/>
                <w:szCs w:val="16"/>
                <w:lang w:eastAsia="en-US"/>
              </w:rPr>
              <w:t>1781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7208C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C880F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08F53A" w14:textId="77777777" w:rsidR="00D4531E" w:rsidRPr="00DD6CFB" w:rsidRDefault="00D4531E" w:rsidP="00DD6CFB">
            <w:pPr>
              <w:pStyle w:val="TAL"/>
              <w:rPr>
                <w:sz w:val="16"/>
                <w:szCs w:val="16"/>
                <w:lang w:eastAsia="en-US"/>
              </w:rPr>
            </w:pPr>
            <w:r w:rsidRPr="00DD6CFB">
              <w:rPr>
                <w:sz w:val="16"/>
                <w:szCs w:val="16"/>
                <w:lang w:eastAsia="en-US"/>
              </w:rPr>
              <w:t>Introduction of support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B47607"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214552C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67A3BE"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0183F2"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92F9F2D" w14:textId="77777777" w:rsidR="00D4531E" w:rsidRPr="00DD6CFB" w:rsidRDefault="00D4531E" w:rsidP="00DD6CFB">
            <w:pPr>
              <w:pStyle w:val="TAL"/>
              <w:rPr>
                <w:sz w:val="16"/>
                <w:szCs w:val="16"/>
                <w:lang w:eastAsia="en-US"/>
              </w:rPr>
            </w:pPr>
            <w:r w:rsidRPr="00DD6CFB">
              <w:rPr>
                <w:sz w:val="16"/>
                <w:szCs w:val="16"/>
                <w:lang w:eastAsia="en-US"/>
              </w:rPr>
              <w:t>R5-211499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FA4708" w14:textId="77777777" w:rsidR="00D4531E" w:rsidRPr="00DD6CFB" w:rsidRDefault="00D4531E" w:rsidP="00DD6CFB">
            <w:pPr>
              <w:pStyle w:val="TAL"/>
              <w:rPr>
                <w:sz w:val="16"/>
                <w:szCs w:val="16"/>
                <w:lang w:eastAsia="en-US"/>
              </w:rPr>
            </w:pPr>
            <w:r w:rsidRPr="00DD6CFB">
              <w:rPr>
                <w:sz w:val="16"/>
                <w:szCs w:val="16"/>
                <w:lang w:eastAsia="en-US"/>
              </w:rPr>
              <w:t>1782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83D4E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8B50F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AE3CFD" w14:textId="77777777" w:rsidR="00D4531E" w:rsidRPr="00DD6CFB" w:rsidRDefault="00D4531E" w:rsidP="00DD6CFB">
            <w:pPr>
              <w:pStyle w:val="TAL"/>
              <w:rPr>
                <w:sz w:val="16"/>
                <w:szCs w:val="16"/>
                <w:lang w:eastAsia="en-US"/>
              </w:rPr>
            </w:pPr>
            <w:r w:rsidRPr="00DD6CFB">
              <w:rPr>
                <w:sz w:val="16"/>
                <w:szCs w:val="16"/>
                <w:lang w:eastAsia="en-US"/>
              </w:rPr>
              <w:t>Addition of QoS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66C2A1"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724ECD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84C61F"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B197D0"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19C67A" w14:textId="77777777" w:rsidR="00D4531E" w:rsidRPr="00DD6CFB" w:rsidRDefault="00D4531E" w:rsidP="00DD6CFB">
            <w:pPr>
              <w:pStyle w:val="TAL"/>
              <w:rPr>
                <w:sz w:val="16"/>
                <w:szCs w:val="16"/>
                <w:lang w:eastAsia="en-US"/>
              </w:rPr>
            </w:pPr>
            <w:r w:rsidRPr="00DD6CFB">
              <w:rPr>
                <w:sz w:val="16"/>
                <w:szCs w:val="16"/>
                <w:lang w:eastAsia="en-US"/>
              </w:rPr>
              <w:t>R5-211548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E00DD6" w14:textId="77777777" w:rsidR="00D4531E" w:rsidRPr="00DD6CFB" w:rsidRDefault="00D4531E" w:rsidP="00DD6CFB">
            <w:pPr>
              <w:pStyle w:val="TAL"/>
              <w:rPr>
                <w:sz w:val="16"/>
                <w:szCs w:val="16"/>
                <w:lang w:eastAsia="en-US"/>
              </w:rPr>
            </w:pPr>
            <w:r w:rsidRPr="00DD6CFB">
              <w:rPr>
                <w:sz w:val="16"/>
                <w:szCs w:val="16"/>
                <w:lang w:eastAsia="en-US"/>
              </w:rPr>
              <w:t>1695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7FAA9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FAF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BADE1D" w14:textId="77777777" w:rsidR="00D4531E" w:rsidRPr="00DD6CFB" w:rsidRDefault="00D4531E" w:rsidP="00DD6CFB">
            <w:pPr>
              <w:pStyle w:val="TAL"/>
              <w:rPr>
                <w:sz w:val="16"/>
                <w:szCs w:val="16"/>
                <w:lang w:eastAsia="en-US"/>
              </w:rPr>
            </w:pPr>
            <w:r w:rsidRPr="00DD6CFB">
              <w:rPr>
                <w:sz w:val="16"/>
                <w:szCs w:val="16"/>
                <w:lang w:eastAsia="en-US"/>
              </w:rPr>
              <w:t>Addition of NID information for Rel-16 NPN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E7EABC"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7A4258B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9FA776"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E83728"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98B27B" w14:textId="77777777" w:rsidR="00D4531E" w:rsidRPr="00DD6CFB" w:rsidRDefault="00D4531E" w:rsidP="00DD6CFB">
            <w:pPr>
              <w:pStyle w:val="TAL"/>
              <w:rPr>
                <w:sz w:val="16"/>
                <w:szCs w:val="16"/>
                <w:lang w:eastAsia="en-US"/>
              </w:rPr>
            </w:pPr>
            <w:r w:rsidRPr="00DD6CFB">
              <w:rPr>
                <w:sz w:val="16"/>
                <w:szCs w:val="16"/>
                <w:lang w:eastAsia="en-US"/>
              </w:rPr>
              <w:t>R5-211604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03CDF6" w14:textId="77777777" w:rsidR="00D4531E" w:rsidRPr="00DD6CFB" w:rsidRDefault="00D4531E" w:rsidP="00DD6CFB">
            <w:pPr>
              <w:pStyle w:val="TAL"/>
              <w:rPr>
                <w:sz w:val="16"/>
                <w:szCs w:val="16"/>
                <w:lang w:eastAsia="en-US"/>
              </w:rPr>
            </w:pPr>
            <w:r w:rsidRPr="00DD6CFB">
              <w:rPr>
                <w:sz w:val="16"/>
                <w:szCs w:val="16"/>
                <w:lang w:eastAsia="en-US"/>
              </w:rPr>
              <w:t>1794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010F7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BB0B7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B2C544"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CBW 70 MHz for n77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46AC06"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9F6321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524BF4"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38CA00"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AA2D3B" w14:textId="77777777" w:rsidR="00D4531E" w:rsidRPr="00DD6CFB" w:rsidRDefault="00D4531E" w:rsidP="00DD6CFB">
            <w:pPr>
              <w:pStyle w:val="TAL"/>
              <w:rPr>
                <w:sz w:val="16"/>
                <w:szCs w:val="16"/>
                <w:lang w:eastAsia="en-US"/>
              </w:rPr>
            </w:pPr>
            <w:r w:rsidRPr="00DD6CFB">
              <w:rPr>
                <w:sz w:val="16"/>
                <w:szCs w:val="16"/>
                <w:lang w:eastAsia="en-US"/>
              </w:rPr>
              <w:t>R5-211605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95F1FE" w14:textId="77777777" w:rsidR="00D4531E" w:rsidRPr="00DD6CFB" w:rsidRDefault="00D4531E" w:rsidP="00DD6CFB">
            <w:pPr>
              <w:pStyle w:val="TAL"/>
              <w:rPr>
                <w:sz w:val="16"/>
                <w:szCs w:val="16"/>
                <w:lang w:eastAsia="en-US"/>
              </w:rPr>
            </w:pPr>
            <w:r w:rsidRPr="00DD6CFB">
              <w:rPr>
                <w:sz w:val="16"/>
                <w:szCs w:val="16"/>
                <w:lang w:eastAsia="en-US"/>
              </w:rPr>
              <w:t>1795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719B0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54474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3E9D46"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CBW 70 MHz for n78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24484B"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1B9042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EDB709"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93C410"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D573F4" w14:textId="77777777" w:rsidR="00D4531E" w:rsidRPr="00DD6CFB" w:rsidRDefault="00D4531E" w:rsidP="00DD6CFB">
            <w:pPr>
              <w:pStyle w:val="TAL"/>
              <w:rPr>
                <w:sz w:val="16"/>
                <w:szCs w:val="16"/>
                <w:lang w:eastAsia="en-US"/>
              </w:rPr>
            </w:pPr>
            <w:r w:rsidRPr="00DD6CFB">
              <w:rPr>
                <w:sz w:val="16"/>
                <w:szCs w:val="16"/>
                <w:lang w:eastAsia="en-US"/>
              </w:rPr>
              <w:t>R5-211660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CE1ED3" w14:textId="77777777" w:rsidR="00D4531E" w:rsidRPr="00DD6CFB" w:rsidRDefault="00D4531E" w:rsidP="00DD6CFB">
            <w:pPr>
              <w:pStyle w:val="TAL"/>
              <w:rPr>
                <w:sz w:val="16"/>
                <w:szCs w:val="16"/>
                <w:lang w:eastAsia="en-US"/>
              </w:rPr>
            </w:pPr>
            <w:r w:rsidRPr="00DD6CFB">
              <w:rPr>
                <w:sz w:val="16"/>
                <w:szCs w:val="16"/>
                <w:lang w:eastAsia="en-US"/>
              </w:rPr>
              <w:t>1677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814D9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8936A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034884" w14:textId="77777777" w:rsidR="00D4531E" w:rsidRPr="00DD6CFB" w:rsidRDefault="00D4531E" w:rsidP="00DD6CFB">
            <w:pPr>
              <w:pStyle w:val="TAL"/>
              <w:rPr>
                <w:sz w:val="16"/>
                <w:szCs w:val="16"/>
                <w:lang w:eastAsia="en-US"/>
              </w:rPr>
            </w:pPr>
            <w:r w:rsidRPr="00DD6CFB">
              <w:rPr>
                <w:sz w:val="16"/>
                <w:szCs w:val="16"/>
                <w:lang w:eastAsia="en-US"/>
              </w:rPr>
              <w:t>Update of EN-DC inter-band configurations in clause 4.3.1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01B63C"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30FB70E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E1E6CC"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5FFFA5"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7DF3E1F" w14:textId="77777777" w:rsidR="00D4531E" w:rsidRPr="00DD6CFB" w:rsidRDefault="00D4531E" w:rsidP="00DD6CFB">
            <w:pPr>
              <w:pStyle w:val="TAL"/>
              <w:rPr>
                <w:sz w:val="16"/>
                <w:szCs w:val="16"/>
                <w:lang w:eastAsia="en-US"/>
              </w:rPr>
            </w:pPr>
            <w:r w:rsidRPr="00DD6CFB">
              <w:rPr>
                <w:sz w:val="16"/>
                <w:szCs w:val="16"/>
                <w:lang w:eastAsia="en-US"/>
              </w:rPr>
              <w:t>R5-211661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5F1BA7" w14:textId="77777777" w:rsidR="00D4531E" w:rsidRPr="00DD6CFB" w:rsidRDefault="00D4531E" w:rsidP="00DD6CFB">
            <w:pPr>
              <w:pStyle w:val="TAL"/>
              <w:rPr>
                <w:sz w:val="16"/>
                <w:szCs w:val="16"/>
                <w:lang w:eastAsia="en-US"/>
              </w:rPr>
            </w:pPr>
            <w:r w:rsidRPr="00DD6CFB">
              <w:rPr>
                <w:sz w:val="16"/>
                <w:szCs w:val="16"/>
                <w:lang w:eastAsia="en-US"/>
              </w:rPr>
              <w:t>1690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B4C13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64416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2CF224" w14:textId="77777777" w:rsidR="00D4531E" w:rsidRPr="00DD6CFB" w:rsidRDefault="00D4531E" w:rsidP="00DD6CFB">
            <w:pPr>
              <w:pStyle w:val="TAL"/>
              <w:rPr>
                <w:sz w:val="16"/>
                <w:szCs w:val="16"/>
                <w:lang w:eastAsia="en-US"/>
              </w:rPr>
            </w:pPr>
            <w:r w:rsidRPr="00DD6CFB">
              <w:rPr>
                <w:sz w:val="16"/>
                <w:szCs w:val="16"/>
                <w:lang w:eastAsia="en-US"/>
              </w:rPr>
              <w:t xml:space="preserve">Addition of 3 band EN-DC Test Frequency (DC_1A-8A_n78A, DC_3A-8A_n78A)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5228FD"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3491B34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27965A"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BFD044"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A584D0" w14:textId="77777777" w:rsidR="00D4531E" w:rsidRPr="00DD6CFB" w:rsidRDefault="00D4531E" w:rsidP="00DD6CFB">
            <w:pPr>
              <w:pStyle w:val="TAL"/>
              <w:rPr>
                <w:sz w:val="16"/>
                <w:szCs w:val="16"/>
                <w:lang w:eastAsia="en-US"/>
              </w:rPr>
            </w:pPr>
            <w:r w:rsidRPr="00DD6CFB">
              <w:rPr>
                <w:sz w:val="16"/>
                <w:szCs w:val="16"/>
                <w:lang w:eastAsia="en-US"/>
              </w:rPr>
              <w:t>R5-211662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E4FDAC" w14:textId="77777777" w:rsidR="00D4531E" w:rsidRPr="00DD6CFB" w:rsidRDefault="00D4531E" w:rsidP="00DD6CFB">
            <w:pPr>
              <w:pStyle w:val="TAL"/>
              <w:rPr>
                <w:sz w:val="16"/>
                <w:szCs w:val="16"/>
                <w:lang w:eastAsia="en-US"/>
              </w:rPr>
            </w:pPr>
            <w:r w:rsidRPr="00DD6CFB">
              <w:rPr>
                <w:sz w:val="16"/>
                <w:szCs w:val="16"/>
                <w:lang w:eastAsia="en-US"/>
              </w:rPr>
              <w:t>1691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E48EB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43FD9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644E0A" w14:textId="77777777" w:rsidR="00D4531E" w:rsidRPr="00DD6CFB" w:rsidRDefault="00D4531E" w:rsidP="00DD6CFB">
            <w:pPr>
              <w:pStyle w:val="TAL"/>
              <w:rPr>
                <w:sz w:val="16"/>
                <w:szCs w:val="16"/>
                <w:lang w:eastAsia="en-US"/>
              </w:rPr>
            </w:pPr>
            <w:r w:rsidRPr="00DD6CFB">
              <w:rPr>
                <w:sz w:val="16"/>
                <w:szCs w:val="16"/>
                <w:lang w:eastAsia="en-US"/>
              </w:rPr>
              <w:t>Addition of 4 band EN-DC Test Frequency (DC_1A-3A-8A_n78A)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12BAB6"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B7397A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989359"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599944"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59C10A" w14:textId="77777777" w:rsidR="00D4531E" w:rsidRPr="00DD6CFB" w:rsidRDefault="00D4531E" w:rsidP="00DD6CFB">
            <w:pPr>
              <w:pStyle w:val="TAL"/>
              <w:rPr>
                <w:sz w:val="16"/>
                <w:szCs w:val="16"/>
                <w:lang w:eastAsia="en-US"/>
              </w:rPr>
            </w:pPr>
            <w:r w:rsidRPr="00DD6CFB">
              <w:rPr>
                <w:sz w:val="16"/>
                <w:szCs w:val="16"/>
                <w:lang w:eastAsia="en-US"/>
              </w:rPr>
              <w:t>R5-211663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4F4F82" w14:textId="77777777" w:rsidR="00D4531E" w:rsidRPr="00DD6CFB" w:rsidRDefault="00D4531E" w:rsidP="00DD6CFB">
            <w:pPr>
              <w:pStyle w:val="TAL"/>
              <w:rPr>
                <w:sz w:val="16"/>
                <w:szCs w:val="16"/>
                <w:lang w:eastAsia="en-US"/>
              </w:rPr>
            </w:pPr>
            <w:r w:rsidRPr="00DD6CFB">
              <w:rPr>
                <w:sz w:val="16"/>
                <w:szCs w:val="16"/>
                <w:lang w:eastAsia="en-US"/>
              </w:rPr>
              <w:t>1743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AA14E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EFCFB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012A87" w14:textId="77777777" w:rsidR="00D4531E" w:rsidRPr="00DD6CFB" w:rsidRDefault="00D4531E" w:rsidP="00DD6CFB">
            <w:pPr>
              <w:pStyle w:val="TAL"/>
              <w:rPr>
                <w:sz w:val="16"/>
                <w:szCs w:val="16"/>
                <w:lang w:eastAsia="en-US"/>
              </w:rPr>
            </w:pPr>
            <w:r w:rsidRPr="00DD6CFB">
              <w:rPr>
                <w:sz w:val="16"/>
                <w:szCs w:val="16"/>
                <w:lang w:eastAsia="en-US"/>
              </w:rPr>
              <w:t>Update PDSCH-TimeDomainResourceAllocationList to consider coreset0 for Demod FR2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C93E9B"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BE3CD8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8E99BF"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ACFC51"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5897A7" w14:textId="77777777" w:rsidR="00D4531E" w:rsidRPr="00DD6CFB" w:rsidRDefault="00D4531E" w:rsidP="00DD6CFB">
            <w:pPr>
              <w:pStyle w:val="TAL"/>
              <w:rPr>
                <w:sz w:val="16"/>
                <w:szCs w:val="16"/>
                <w:lang w:eastAsia="en-US"/>
              </w:rPr>
            </w:pPr>
            <w:r w:rsidRPr="00DD6CFB">
              <w:rPr>
                <w:sz w:val="16"/>
                <w:szCs w:val="16"/>
                <w:lang w:eastAsia="en-US"/>
              </w:rPr>
              <w:t>R5-211664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BEAE8C" w14:textId="77777777" w:rsidR="00D4531E" w:rsidRPr="00DD6CFB" w:rsidRDefault="00D4531E" w:rsidP="00DD6CFB">
            <w:pPr>
              <w:pStyle w:val="TAL"/>
              <w:rPr>
                <w:sz w:val="16"/>
                <w:szCs w:val="16"/>
                <w:lang w:eastAsia="en-US"/>
              </w:rPr>
            </w:pPr>
            <w:r w:rsidRPr="00DD6CFB">
              <w:rPr>
                <w:sz w:val="16"/>
                <w:szCs w:val="16"/>
                <w:lang w:eastAsia="en-US"/>
              </w:rPr>
              <w:t>1763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3AF24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6D30D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F84210" w14:textId="77777777" w:rsidR="00D4531E" w:rsidRPr="00DD6CFB" w:rsidRDefault="00D4531E" w:rsidP="00DD6CFB">
            <w:pPr>
              <w:pStyle w:val="TAL"/>
              <w:rPr>
                <w:sz w:val="16"/>
                <w:szCs w:val="16"/>
                <w:lang w:eastAsia="en-US"/>
              </w:rPr>
            </w:pPr>
            <w:r w:rsidRPr="00DD6CFB">
              <w:rPr>
                <w:sz w:val="16"/>
                <w:szCs w:val="16"/>
                <w:lang w:eastAsia="en-US"/>
              </w:rPr>
              <w:t>Update message content for PMI reporting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0B26FF"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7042A31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511D37"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DAD160"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9F163D" w14:textId="77777777" w:rsidR="00D4531E" w:rsidRPr="00DD6CFB" w:rsidRDefault="00D4531E" w:rsidP="00DD6CFB">
            <w:pPr>
              <w:pStyle w:val="TAL"/>
              <w:rPr>
                <w:sz w:val="16"/>
                <w:szCs w:val="16"/>
                <w:lang w:eastAsia="en-US"/>
              </w:rPr>
            </w:pPr>
            <w:r w:rsidRPr="00DD6CFB">
              <w:rPr>
                <w:sz w:val="16"/>
                <w:szCs w:val="16"/>
                <w:lang w:eastAsia="en-US"/>
              </w:rPr>
              <w:t>R5-211665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24C4C6" w14:textId="77777777" w:rsidR="00D4531E" w:rsidRPr="00DD6CFB" w:rsidRDefault="00D4531E" w:rsidP="00DD6CFB">
            <w:pPr>
              <w:pStyle w:val="TAL"/>
              <w:rPr>
                <w:sz w:val="16"/>
                <w:szCs w:val="16"/>
                <w:lang w:eastAsia="en-US"/>
              </w:rPr>
            </w:pPr>
            <w:r w:rsidRPr="00DD6CFB">
              <w:rPr>
                <w:sz w:val="16"/>
                <w:szCs w:val="16"/>
                <w:lang w:eastAsia="en-US"/>
              </w:rPr>
              <w:t>1705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9DDCF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338F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134229" w14:textId="77777777" w:rsidR="00D4531E" w:rsidRPr="00DD6CFB" w:rsidRDefault="00D4531E" w:rsidP="00DD6CFB">
            <w:pPr>
              <w:pStyle w:val="TAL"/>
              <w:rPr>
                <w:sz w:val="16"/>
                <w:szCs w:val="16"/>
                <w:lang w:eastAsia="en-US"/>
              </w:rPr>
            </w:pPr>
            <w:r w:rsidRPr="00DD6CFB">
              <w:rPr>
                <w:sz w:val="16"/>
                <w:szCs w:val="16"/>
                <w:lang w:eastAsia="en-US"/>
              </w:rPr>
              <w:t>Changes to RRM default message contents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DE03BF"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2EBBD2B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7783227"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28D902"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1A0F92" w14:textId="77777777" w:rsidR="00D4531E" w:rsidRPr="00DD6CFB" w:rsidRDefault="00D4531E" w:rsidP="00DD6CFB">
            <w:pPr>
              <w:pStyle w:val="TAL"/>
              <w:rPr>
                <w:sz w:val="16"/>
                <w:szCs w:val="16"/>
                <w:lang w:eastAsia="en-US"/>
              </w:rPr>
            </w:pPr>
            <w:r w:rsidRPr="00DD6CFB">
              <w:rPr>
                <w:sz w:val="16"/>
                <w:szCs w:val="16"/>
                <w:lang w:eastAsia="en-US"/>
              </w:rPr>
              <w:t>R5-211666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D438D2" w14:textId="77777777" w:rsidR="00D4531E" w:rsidRPr="00DD6CFB" w:rsidRDefault="00D4531E" w:rsidP="00DD6CFB">
            <w:pPr>
              <w:pStyle w:val="TAL"/>
              <w:rPr>
                <w:sz w:val="16"/>
                <w:szCs w:val="16"/>
                <w:lang w:eastAsia="en-US"/>
              </w:rPr>
            </w:pPr>
            <w:r w:rsidRPr="00DD6CFB">
              <w:rPr>
                <w:sz w:val="16"/>
                <w:szCs w:val="16"/>
                <w:lang w:eastAsia="en-US"/>
              </w:rPr>
              <w:t>1706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948F8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53139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22A698" w14:textId="77777777" w:rsidR="00D4531E" w:rsidRPr="00DD6CFB" w:rsidRDefault="00D4531E" w:rsidP="00DD6CFB">
            <w:pPr>
              <w:pStyle w:val="TAL"/>
              <w:rPr>
                <w:sz w:val="16"/>
                <w:szCs w:val="16"/>
                <w:lang w:eastAsia="en-US"/>
              </w:rPr>
            </w:pPr>
            <w:r w:rsidRPr="00DD6CFB">
              <w:rPr>
                <w:sz w:val="16"/>
                <w:szCs w:val="16"/>
                <w:lang w:eastAsia="en-US"/>
              </w:rPr>
              <w:t>Add SSB Index table for RRM with SECOND_SSB condition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5E1E43"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6977BB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8FC9A3"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376888"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B1D5B1" w14:textId="77777777" w:rsidR="00D4531E" w:rsidRPr="00DD6CFB" w:rsidRDefault="00D4531E" w:rsidP="00DD6CFB">
            <w:pPr>
              <w:pStyle w:val="TAL"/>
              <w:rPr>
                <w:sz w:val="16"/>
                <w:szCs w:val="16"/>
                <w:lang w:eastAsia="en-US"/>
              </w:rPr>
            </w:pPr>
            <w:r w:rsidRPr="00DD6CFB">
              <w:rPr>
                <w:sz w:val="16"/>
                <w:szCs w:val="16"/>
                <w:lang w:eastAsia="en-US"/>
              </w:rPr>
              <w:t>R5-211667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FA830" w14:textId="77777777" w:rsidR="00D4531E" w:rsidRPr="00DD6CFB" w:rsidRDefault="00D4531E" w:rsidP="00DD6CFB">
            <w:pPr>
              <w:pStyle w:val="TAL"/>
              <w:rPr>
                <w:sz w:val="16"/>
                <w:szCs w:val="16"/>
                <w:lang w:eastAsia="en-US"/>
              </w:rPr>
            </w:pPr>
            <w:r w:rsidRPr="00DD6CFB">
              <w:rPr>
                <w:sz w:val="16"/>
                <w:szCs w:val="16"/>
                <w:lang w:eastAsia="en-US"/>
              </w:rPr>
              <w:t>1751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C41ED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DF089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5AADA8" w14:textId="77777777" w:rsidR="00D4531E" w:rsidRPr="00DD6CFB" w:rsidRDefault="00D4531E" w:rsidP="00DD6CFB">
            <w:pPr>
              <w:pStyle w:val="TAL"/>
              <w:rPr>
                <w:sz w:val="16"/>
                <w:szCs w:val="16"/>
                <w:lang w:eastAsia="en-US"/>
              </w:rPr>
            </w:pPr>
            <w:r w:rsidRPr="00DD6CFB">
              <w:rPr>
                <w:sz w:val="16"/>
                <w:szCs w:val="16"/>
                <w:lang w:eastAsia="en-US"/>
              </w:rPr>
              <w:t>Addition of default configuration of CSI-IM for RRM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C4BD1B"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37C263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7108B1"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6774E0"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FB718A" w14:textId="77777777" w:rsidR="00D4531E" w:rsidRPr="00DD6CFB" w:rsidRDefault="00D4531E" w:rsidP="00DD6CFB">
            <w:pPr>
              <w:pStyle w:val="TAL"/>
              <w:rPr>
                <w:sz w:val="16"/>
                <w:szCs w:val="16"/>
                <w:lang w:eastAsia="en-US"/>
              </w:rPr>
            </w:pPr>
            <w:r w:rsidRPr="00DD6CFB">
              <w:rPr>
                <w:sz w:val="16"/>
                <w:szCs w:val="16"/>
                <w:lang w:eastAsia="en-US"/>
              </w:rPr>
              <w:t>R5-211668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3FB5DE" w14:textId="77777777" w:rsidR="00D4531E" w:rsidRPr="00DD6CFB" w:rsidRDefault="00D4531E" w:rsidP="00DD6CFB">
            <w:pPr>
              <w:pStyle w:val="TAL"/>
              <w:rPr>
                <w:sz w:val="16"/>
                <w:szCs w:val="16"/>
                <w:lang w:eastAsia="en-US"/>
              </w:rPr>
            </w:pPr>
            <w:r w:rsidRPr="00DD6CFB">
              <w:rPr>
                <w:sz w:val="16"/>
                <w:szCs w:val="16"/>
                <w:lang w:eastAsia="en-US"/>
              </w:rPr>
              <w:t>1790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30CD8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48AF1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730942" w14:textId="77777777" w:rsidR="00D4531E" w:rsidRPr="00DD6CFB" w:rsidRDefault="00D4531E" w:rsidP="00DD6CFB">
            <w:pPr>
              <w:pStyle w:val="TAL"/>
              <w:rPr>
                <w:sz w:val="16"/>
                <w:szCs w:val="16"/>
                <w:lang w:eastAsia="en-US"/>
              </w:rPr>
            </w:pPr>
            <w:r w:rsidRPr="00DD6CFB">
              <w:rPr>
                <w:sz w:val="16"/>
                <w:szCs w:val="16"/>
                <w:lang w:eastAsia="en-US"/>
              </w:rPr>
              <w:t>Specify CSI-SSB-ResourceSet for RRM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371061"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D45C3A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D1EE2F"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AB4662"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1B7F81E" w14:textId="77777777" w:rsidR="00D4531E" w:rsidRPr="00DD6CFB" w:rsidRDefault="00D4531E" w:rsidP="00DD6CFB">
            <w:pPr>
              <w:pStyle w:val="TAL"/>
              <w:rPr>
                <w:sz w:val="16"/>
                <w:szCs w:val="16"/>
                <w:lang w:eastAsia="en-US"/>
              </w:rPr>
            </w:pPr>
            <w:r w:rsidRPr="00DD6CFB">
              <w:rPr>
                <w:sz w:val="16"/>
                <w:szCs w:val="16"/>
                <w:lang w:eastAsia="en-US"/>
              </w:rPr>
              <w:t>R5-211669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B65A8F" w14:textId="77777777" w:rsidR="00D4531E" w:rsidRPr="00DD6CFB" w:rsidRDefault="00D4531E" w:rsidP="00DD6CFB">
            <w:pPr>
              <w:pStyle w:val="TAL"/>
              <w:rPr>
                <w:sz w:val="16"/>
                <w:szCs w:val="16"/>
                <w:lang w:eastAsia="en-US"/>
              </w:rPr>
            </w:pPr>
            <w:r w:rsidRPr="00DD6CFB">
              <w:rPr>
                <w:sz w:val="16"/>
                <w:szCs w:val="16"/>
                <w:lang w:eastAsia="en-US"/>
              </w:rPr>
              <w:t>1702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BCFA9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E72AA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5B5B47" w14:textId="77777777" w:rsidR="00D4531E" w:rsidRPr="00DD6CFB" w:rsidRDefault="00D4531E" w:rsidP="00DD6CFB">
            <w:pPr>
              <w:pStyle w:val="TAL"/>
              <w:rPr>
                <w:sz w:val="16"/>
                <w:szCs w:val="16"/>
                <w:lang w:eastAsia="en-US"/>
              </w:rPr>
            </w:pPr>
            <w:r w:rsidRPr="00DD6CFB">
              <w:rPr>
                <w:sz w:val="16"/>
                <w:szCs w:val="16"/>
                <w:lang w:eastAsia="en-US"/>
              </w:rPr>
              <w:t>Editorial rework of the conditions for CSI-FrequencyOccupation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C95EC7"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083DD7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706CFD"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11CEAB"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326F22" w14:textId="77777777" w:rsidR="00D4531E" w:rsidRPr="00DD6CFB" w:rsidRDefault="00D4531E" w:rsidP="00DD6CFB">
            <w:pPr>
              <w:pStyle w:val="TAL"/>
              <w:rPr>
                <w:sz w:val="16"/>
                <w:szCs w:val="16"/>
                <w:lang w:eastAsia="en-US"/>
              </w:rPr>
            </w:pPr>
            <w:r w:rsidRPr="00DD6CFB">
              <w:rPr>
                <w:sz w:val="16"/>
                <w:szCs w:val="16"/>
                <w:lang w:eastAsia="en-US"/>
              </w:rPr>
              <w:t>R5-211670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DE2C3D" w14:textId="77777777" w:rsidR="00D4531E" w:rsidRPr="00DD6CFB" w:rsidRDefault="00D4531E" w:rsidP="00DD6CFB">
            <w:pPr>
              <w:pStyle w:val="TAL"/>
              <w:rPr>
                <w:sz w:val="16"/>
                <w:szCs w:val="16"/>
                <w:lang w:eastAsia="en-US"/>
              </w:rPr>
            </w:pPr>
            <w:r w:rsidRPr="00DD6CFB">
              <w:rPr>
                <w:sz w:val="16"/>
                <w:szCs w:val="16"/>
                <w:lang w:eastAsia="en-US"/>
              </w:rPr>
              <w:t>1703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54058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654FC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B18A0A" w14:textId="77777777" w:rsidR="00D4531E" w:rsidRPr="00DD6CFB" w:rsidRDefault="00D4531E" w:rsidP="00DD6CFB">
            <w:pPr>
              <w:pStyle w:val="TAL"/>
              <w:rPr>
                <w:sz w:val="16"/>
                <w:szCs w:val="16"/>
                <w:lang w:eastAsia="en-US"/>
              </w:rPr>
            </w:pPr>
            <w:r w:rsidRPr="00DD6CFB">
              <w:rPr>
                <w:sz w:val="16"/>
                <w:szCs w:val="16"/>
                <w:lang w:eastAsia="en-US"/>
              </w:rPr>
              <w:t>Align TDD UL DL Common for RRM with TS 38.533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095CE7"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23BCEFF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77D107D"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EE5A3D"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088CF0" w14:textId="77777777" w:rsidR="00D4531E" w:rsidRPr="00DD6CFB" w:rsidRDefault="00D4531E" w:rsidP="00DD6CFB">
            <w:pPr>
              <w:pStyle w:val="TAL"/>
              <w:rPr>
                <w:sz w:val="16"/>
                <w:szCs w:val="16"/>
                <w:lang w:eastAsia="en-US"/>
              </w:rPr>
            </w:pPr>
            <w:r w:rsidRPr="00DD6CFB">
              <w:rPr>
                <w:sz w:val="16"/>
                <w:szCs w:val="16"/>
                <w:lang w:eastAsia="en-US"/>
              </w:rPr>
              <w:t>R5-211671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137E33" w14:textId="77777777" w:rsidR="00D4531E" w:rsidRPr="00DD6CFB" w:rsidRDefault="00D4531E" w:rsidP="00DD6CFB">
            <w:pPr>
              <w:pStyle w:val="TAL"/>
              <w:rPr>
                <w:sz w:val="16"/>
                <w:szCs w:val="16"/>
                <w:lang w:eastAsia="en-US"/>
              </w:rPr>
            </w:pPr>
            <w:r w:rsidRPr="00DD6CFB">
              <w:rPr>
                <w:sz w:val="16"/>
                <w:szCs w:val="16"/>
                <w:lang w:eastAsia="en-US"/>
              </w:rPr>
              <w:t>1707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DD280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560CB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324602" w14:textId="77777777" w:rsidR="00D4531E" w:rsidRPr="00DD6CFB" w:rsidRDefault="00D4531E" w:rsidP="00DD6CFB">
            <w:pPr>
              <w:pStyle w:val="TAL"/>
              <w:rPr>
                <w:sz w:val="16"/>
                <w:szCs w:val="16"/>
                <w:lang w:eastAsia="en-US"/>
              </w:rPr>
            </w:pPr>
            <w:r w:rsidRPr="00DD6CFB">
              <w:rPr>
                <w:sz w:val="16"/>
                <w:szCs w:val="16"/>
                <w:lang w:eastAsia="en-US"/>
              </w:rPr>
              <w:t>Correct reportOffsetList in CSI-ReportConfig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B494CA"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776BE85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24E7D65"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2D5B0B"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0A762F" w14:textId="77777777" w:rsidR="00D4531E" w:rsidRPr="00DD6CFB" w:rsidRDefault="00D4531E" w:rsidP="00DD6CFB">
            <w:pPr>
              <w:pStyle w:val="TAL"/>
              <w:rPr>
                <w:sz w:val="16"/>
                <w:szCs w:val="16"/>
                <w:lang w:eastAsia="en-US"/>
              </w:rPr>
            </w:pPr>
            <w:r w:rsidRPr="00DD6CFB">
              <w:rPr>
                <w:sz w:val="16"/>
                <w:szCs w:val="16"/>
                <w:lang w:eastAsia="en-US"/>
              </w:rPr>
              <w:t>R5-211672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64C3F7" w14:textId="77777777" w:rsidR="00D4531E" w:rsidRPr="00DD6CFB" w:rsidRDefault="00D4531E" w:rsidP="00DD6CFB">
            <w:pPr>
              <w:pStyle w:val="TAL"/>
              <w:rPr>
                <w:sz w:val="16"/>
                <w:szCs w:val="16"/>
                <w:lang w:eastAsia="en-US"/>
              </w:rPr>
            </w:pPr>
            <w:r w:rsidRPr="00DD6CFB">
              <w:rPr>
                <w:sz w:val="16"/>
                <w:szCs w:val="16"/>
                <w:lang w:eastAsia="en-US"/>
              </w:rPr>
              <w:t>1708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BE9AD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48231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763D03" w14:textId="77777777" w:rsidR="00D4531E" w:rsidRPr="00DD6CFB" w:rsidRDefault="00D4531E" w:rsidP="00DD6CFB">
            <w:pPr>
              <w:pStyle w:val="TAL"/>
              <w:rPr>
                <w:sz w:val="16"/>
                <w:szCs w:val="16"/>
                <w:lang w:eastAsia="en-US"/>
              </w:rPr>
            </w:pPr>
            <w:r w:rsidRPr="00DD6CFB">
              <w:rPr>
                <w:sz w:val="16"/>
                <w:szCs w:val="16"/>
                <w:lang w:eastAsia="en-US"/>
              </w:rPr>
              <w:t>Specify CSI-SSB-ResourceSet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0F5CE7"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F7C476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BCB343"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35D59A"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F503AA2" w14:textId="77777777" w:rsidR="00D4531E" w:rsidRPr="00DD6CFB" w:rsidRDefault="00D4531E" w:rsidP="00DD6CFB">
            <w:pPr>
              <w:pStyle w:val="TAL"/>
              <w:rPr>
                <w:sz w:val="16"/>
                <w:szCs w:val="16"/>
                <w:lang w:eastAsia="en-US"/>
              </w:rPr>
            </w:pPr>
            <w:r w:rsidRPr="00DD6CFB">
              <w:rPr>
                <w:sz w:val="16"/>
                <w:szCs w:val="16"/>
                <w:lang w:eastAsia="en-US"/>
              </w:rPr>
              <w:t>R5-211673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6207C" w14:textId="77777777" w:rsidR="00D4531E" w:rsidRPr="00DD6CFB" w:rsidRDefault="00D4531E" w:rsidP="00DD6CFB">
            <w:pPr>
              <w:pStyle w:val="TAL"/>
              <w:rPr>
                <w:sz w:val="16"/>
                <w:szCs w:val="16"/>
                <w:lang w:eastAsia="en-US"/>
              </w:rPr>
            </w:pPr>
            <w:r w:rsidRPr="00DD6CFB">
              <w:rPr>
                <w:sz w:val="16"/>
                <w:szCs w:val="16"/>
                <w:lang w:eastAsia="en-US"/>
              </w:rPr>
              <w:t>1764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79016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37836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B95FF0" w14:textId="77777777" w:rsidR="00D4531E" w:rsidRPr="00DD6CFB" w:rsidRDefault="00D4531E" w:rsidP="00DD6CFB">
            <w:pPr>
              <w:pStyle w:val="TAL"/>
              <w:rPr>
                <w:sz w:val="16"/>
                <w:szCs w:val="16"/>
                <w:lang w:eastAsia="en-US"/>
              </w:rPr>
            </w:pPr>
            <w:r w:rsidRPr="00DD6CFB">
              <w:rPr>
                <w:sz w:val="16"/>
                <w:szCs w:val="16"/>
                <w:lang w:eastAsia="en-US"/>
              </w:rPr>
              <w:t>Clarification on the connection diagram for FR2 demod and RRM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A23947"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8BD279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CB22D7"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045A56"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0A72FB" w14:textId="77777777" w:rsidR="00D4531E" w:rsidRPr="00DD6CFB" w:rsidRDefault="00D4531E" w:rsidP="00DD6CFB">
            <w:pPr>
              <w:pStyle w:val="TAL"/>
              <w:rPr>
                <w:sz w:val="16"/>
                <w:szCs w:val="16"/>
                <w:lang w:eastAsia="en-US"/>
              </w:rPr>
            </w:pPr>
            <w:r w:rsidRPr="00DD6CFB">
              <w:rPr>
                <w:sz w:val="16"/>
                <w:szCs w:val="16"/>
                <w:lang w:eastAsia="en-US"/>
              </w:rPr>
              <w:t>R5-211762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E9C393" w14:textId="77777777" w:rsidR="00D4531E" w:rsidRPr="00DD6CFB" w:rsidRDefault="00D4531E" w:rsidP="00DD6CFB">
            <w:pPr>
              <w:pStyle w:val="TAL"/>
              <w:rPr>
                <w:sz w:val="16"/>
                <w:szCs w:val="16"/>
                <w:lang w:eastAsia="en-US"/>
              </w:rPr>
            </w:pPr>
            <w:r w:rsidRPr="00DD6CFB">
              <w:rPr>
                <w:sz w:val="16"/>
                <w:szCs w:val="16"/>
                <w:lang w:eastAsia="en-US"/>
              </w:rPr>
              <w:t>1778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00C7A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F9308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C8A955" w14:textId="77777777" w:rsidR="00D4531E" w:rsidRPr="00DD6CFB" w:rsidRDefault="00D4531E" w:rsidP="00DD6CFB">
            <w:pPr>
              <w:pStyle w:val="TAL"/>
              <w:rPr>
                <w:sz w:val="16"/>
                <w:szCs w:val="16"/>
                <w:lang w:eastAsia="en-US"/>
              </w:rPr>
            </w:pPr>
            <w:r w:rsidRPr="00DD6CFB">
              <w:rPr>
                <w:sz w:val="16"/>
                <w:szCs w:val="16"/>
                <w:lang w:eastAsia="en-US"/>
              </w:rPr>
              <w:t>Update of 4.3.1.4.1 for test frequencies for EN-DC band combinations within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14CB04"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A6C430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A42B69"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224266"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5A0239" w14:textId="77777777" w:rsidR="00D4531E" w:rsidRPr="00DD6CFB" w:rsidRDefault="00D4531E" w:rsidP="00DD6CFB">
            <w:pPr>
              <w:pStyle w:val="TAL"/>
              <w:rPr>
                <w:sz w:val="16"/>
                <w:szCs w:val="16"/>
                <w:lang w:eastAsia="en-US"/>
              </w:rPr>
            </w:pPr>
            <w:r w:rsidRPr="00DD6CFB">
              <w:rPr>
                <w:sz w:val="16"/>
                <w:szCs w:val="16"/>
                <w:lang w:eastAsia="en-US"/>
              </w:rPr>
              <w:t>R5-211763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13FCE6" w14:textId="77777777" w:rsidR="00D4531E" w:rsidRPr="00DD6CFB" w:rsidRDefault="00D4531E" w:rsidP="00DD6CFB">
            <w:pPr>
              <w:pStyle w:val="TAL"/>
              <w:rPr>
                <w:sz w:val="16"/>
                <w:szCs w:val="16"/>
                <w:lang w:eastAsia="en-US"/>
              </w:rPr>
            </w:pPr>
            <w:r w:rsidRPr="00DD6CFB">
              <w:rPr>
                <w:sz w:val="16"/>
                <w:szCs w:val="16"/>
                <w:lang w:eastAsia="en-US"/>
              </w:rPr>
              <w:t>1779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DA0C9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22378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B8153F" w14:textId="77777777" w:rsidR="00D4531E" w:rsidRPr="00DD6CFB" w:rsidRDefault="00D4531E" w:rsidP="00DD6CFB">
            <w:pPr>
              <w:pStyle w:val="TAL"/>
              <w:rPr>
                <w:sz w:val="16"/>
                <w:szCs w:val="16"/>
                <w:lang w:eastAsia="en-US"/>
              </w:rPr>
            </w:pPr>
            <w:r w:rsidRPr="00DD6CFB">
              <w:rPr>
                <w:sz w:val="16"/>
                <w:szCs w:val="16"/>
                <w:lang w:eastAsia="en-US"/>
              </w:rPr>
              <w:t>Update of 4.3.1.5.1 for test frequencies for EN-DC band combinations including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13F35F"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27615C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5524C4"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701AEB"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C5672F" w14:textId="77777777" w:rsidR="00D4531E" w:rsidRPr="00DD6CFB" w:rsidRDefault="00D4531E" w:rsidP="00DD6CFB">
            <w:pPr>
              <w:pStyle w:val="TAL"/>
              <w:rPr>
                <w:sz w:val="16"/>
                <w:szCs w:val="16"/>
                <w:lang w:eastAsia="en-US"/>
              </w:rPr>
            </w:pPr>
            <w:r w:rsidRPr="00DD6CFB">
              <w:rPr>
                <w:sz w:val="16"/>
                <w:szCs w:val="16"/>
                <w:lang w:eastAsia="en-US"/>
              </w:rPr>
              <w:t>R5-211784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1470A8" w14:textId="77777777" w:rsidR="00D4531E" w:rsidRPr="00DD6CFB" w:rsidRDefault="00D4531E" w:rsidP="00DD6CFB">
            <w:pPr>
              <w:pStyle w:val="TAL"/>
              <w:rPr>
                <w:sz w:val="16"/>
                <w:szCs w:val="16"/>
                <w:lang w:eastAsia="en-US"/>
              </w:rPr>
            </w:pPr>
            <w:r w:rsidRPr="00DD6CFB">
              <w:rPr>
                <w:sz w:val="16"/>
                <w:szCs w:val="16"/>
                <w:lang w:eastAsia="en-US"/>
              </w:rPr>
              <w:t>1776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32BD2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8FCFD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2483C7" w14:textId="77777777" w:rsidR="00D4531E" w:rsidRPr="00DD6CFB" w:rsidRDefault="00D4531E" w:rsidP="00DD6CFB">
            <w:pPr>
              <w:pStyle w:val="TAL"/>
              <w:rPr>
                <w:sz w:val="16"/>
                <w:szCs w:val="16"/>
                <w:lang w:eastAsia="en-US"/>
              </w:rPr>
            </w:pPr>
            <w:r w:rsidRPr="00DD6CFB">
              <w:rPr>
                <w:sz w:val="16"/>
                <w:szCs w:val="16"/>
                <w:lang w:eastAsia="en-US"/>
              </w:rPr>
              <w:t>Update of 4.3.1.0A for mid test channel bandwidth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E056FE"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C45725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2D71E4"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771D6F"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B0EA7D" w14:textId="77777777" w:rsidR="00D4531E" w:rsidRPr="00DD6CFB" w:rsidRDefault="00D4531E" w:rsidP="00DD6CFB">
            <w:pPr>
              <w:pStyle w:val="TAL"/>
              <w:rPr>
                <w:sz w:val="16"/>
                <w:szCs w:val="16"/>
                <w:lang w:eastAsia="en-US"/>
              </w:rPr>
            </w:pPr>
            <w:r w:rsidRPr="00DD6CFB">
              <w:rPr>
                <w:sz w:val="16"/>
                <w:szCs w:val="16"/>
                <w:lang w:eastAsia="en-US"/>
              </w:rPr>
              <w:t>R5-211785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209BF9" w14:textId="77777777" w:rsidR="00D4531E" w:rsidRPr="00DD6CFB" w:rsidRDefault="00D4531E" w:rsidP="00DD6CFB">
            <w:pPr>
              <w:pStyle w:val="TAL"/>
              <w:rPr>
                <w:sz w:val="16"/>
                <w:szCs w:val="16"/>
                <w:lang w:eastAsia="en-US"/>
              </w:rPr>
            </w:pPr>
            <w:r w:rsidRPr="00DD6CFB">
              <w:rPr>
                <w:sz w:val="16"/>
                <w:szCs w:val="16"/>
                <w:lang w:eastAsia="en-US"/>
              </w:rPr>
              <w:t>1792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0C5BC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299D3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81ECA0"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n48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5F8A31"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AB306A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41173B"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24E3D0"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4470EF" w14:textId="77777777" w:rsidR="00D4531E" w:rsidRPr="00DD6CFB" w:rsidRDefault="00D4531E" w:rsidP="00DD6CFB">
            <w:pPr>
              <w:pStyle w:val="TAL"/>
              <w:rPr>
                <w:sz w:val="16"/>
                <w:szCs w:val="16"/>
                <w:lang w:eastAsia="en-US"/>
              </w:rPr>
            </w:pPr>
            <w:r w:rsidRPr="00DD6CFB">
              <w:rPr>
                <w:sz w:val="16"/>
                <w:szCs w:val="16"/>
                <w:lang w:eastAsia="en-US"/>
              </w:rPr>
              <w:t>R5-211855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AD80E1" w14:textId="77777777" w:rsidR="00D4531E" w:rsidRPr="00DD6CFB" w:rsidRDefault="00D4531E" w:rsidP="00DD6CFB">
            <w:pPr>
              <w:pStyle w:val="TAL"/>
              <w:rPr>
                <w:sz w:val="16"/>
                <w:szCs w:val="16"/>
                <w:lang w:eastAsia="en-US"/>
              </w:rPr>
            </w:pPr>
            <w:r w:rsidRPr="00DD6CFB">
              <w:rPr>
                <w:sz w:val="16"/>
                <w:szCs w:val="16"/>
                <w:lang w:eastAsia="en-US"/>
              </w:rPr>
              <w:t>1758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35FB7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FD329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8A9855" w14:textId="77777777" w:rsidR="00D4531E" w:rsidRPr="00DD6CFB" w:rsidRDefault="00D4531E" w:rsidP="00DD6CFB">
            <w:pPr>
              <w:pStyle w:val="TAL"/>
              <w:rPr>
                <w:sz w:val="16"/>
                <w:szCs w:val="16"/>
                <w:lang w:eastAsia="en-US"/>
              </w:rPr>
            </w:pPr>
            <w:r w:rsidRPr="00DD6CFB">
              <w:rPr>
                <w:sz w:val="16"/>
                <w:szCs w:val="16"/>
                <w:lang w:eastAsia="en-US"/>
              </w:rPr>
              <w:t>Updating the value of P-Max for EN-DC and NR SA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02C7AC"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5AFAC7F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13D19F"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5D9223"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BC063A" w14:textId="77777777" w:rsidR="00D4531E" w:rsidRPr="00DD6CFB" w:rsidRDefault="00D4531E" w:rsidP="00DD6CFB">
            <w:pPr>
              <w:pStyle w:val="TAL"/>
              <w:rPr>
                <w:sz w:val="16"/>
                <w:szCs w:val="16"/>
                <w:lang w:eastAsia="en-US"/>
              </w:rPr>
            </w:pPr>
            <w:r w:rsidRPr="00DD6CFB">
              <w:rPr>
                <w:sz w:val="16"/>
                <w:szCs w:val="16"/>
                <w:lang w:eastAsia="en-US"/>
              </w:rPr>
              <w:t>R5-211856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47E424" w14:textId="77777777" w:rsidR="00D4531E" w:rsidRPr="00DD6CFB" w:rsidRDefault="00D4531E" w:rsidP="00DD6CFB">
            <w:pPr>
              <w:pStyle w:val="TAL"/>
              <w:rPr>
                <w:sz w:val="16"/>
                <w:szCs w:val="16"/>
                <w:lang w:eastAsia="en-US"/>
              </w:rPr>
            </w:pPr>
            <w:r w:rsidRPr="00DD6CFB">
              <w:rPr>
                <w:sz w:val="16"/>
                <w:szCs w:val="16"/>
                <w:lang w:eastAsia="en-US"/>
              </w:rPr>
              <w:t>1768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0829B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346BC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188517" w14:textId="77777777" w:rsidR="00D4531E" w:rsidRPr="00DD6CFB" w:rsidRDefault="00D4531E" w:rsidP="00DD6CFB">
            <w:pPr>
              <w:pStyle w:val="TAL"/>
              <w:rPr>
                <w:sz w:val="16"/>
                <w:szCs w:val="16"/>
                <w:lang w:eastAsia="en-US"/>
              </w:rPr>
            </w:pPr>
            <w:r w:rsidRPr="00DD6CFB">
              <w:rPr>
                <w:sz w:val="16"/>
                <w:szCs w:val="16"/>
                <w:lang w:eastAsia="en-US"/>
              </w:rPr>
              <w:t>Correction to the message contents for CQI reporting tests in 5.4.2.4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B6B997"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18362B3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D66782"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4DCE13"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E7A5AA" w14:textId="77777777" w:rsidR="00D4531E" w:rsidRPr="00DD6CFB" w:rsidRDefault="00D4531E" w:rsidP="00DD6CFB">
            <w:pPr>
              <w:pStyle w:val="TAL"/>
              <w:rPr>
                <w:sz w:val="16"/>
                <w:szCs w:val="16"/>
                <w:lang w:eastAsia="en-US"/>
              </w:rPr>
            </w:pPr>
            <w:r w:rsidRPr="00DD6CFB">
              <w:rPr>
                <w:sz w:val="16"/>
                <w:szCs w:val="16"/>
                <w:lang w:eastAsia="en-US"/>
              </w:rPr>
              <w:t>R5-211857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CB40DA" w14:textId="77777777" w:rsidR="00D4531E" w:rsidRPr="00DD6CFB" w:rsidRDefault="00D4531E" w:rsidP="00DD6CFB">
            <w:pPr>
              <w:pStyle w:val="TAL"/>
              <w:rPr>
                <w:sz w:val="16"/>
                <w:szCs w:val="16"/>
                <w:lang w:eastAsia="en-US"/>
              </w:rPr>
            </w:pPr>
            <w:r w:rsidRPr="00DD6CFB">
              <w:rPr>
                <w:sz w:val="16"/>
                <w:szCs w:val="16"/>
                <w:lang w:eastAsia="en-US"/>
              </w:rPr>
              <w:t>1769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83B9B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78AF7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F07087" w14:textId="77777777" w:rsidR="00D4531E" w:rsidRPr="00DD6CFB" w:rsidRDefault="00D4531E" w:rsidP="00DD6CFB">
            <w:pPr>
              <w:pStyle w:val="TAL"/>
              <w:rPr>
                <w:sz w:val="16"/>
                <w:szCs w:val="16"/>
                <w:lang w:eastAsia="en-US"/>
              </w:rPr>
            </w:pPr>
            <w:r w:rsidRPr="00DD6CFB">
              <w:rPr>
                <w:sz w:val="16"/>
                <w:szCs w:val="16"/>
                <w:lang w:eastAsia="en-US"/>
              </w:rPr>
              <w:t>Correction to the message contents for PMI reporting tests in 5.4.2.5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19AE07" w14:textId="77777777" w:rsidR="00D4531E" w:rsidRPr="00DD6CFB" w:rsidRDefault="00D4531E" w:rsidP="00DD6CFB">
            <w:pPr>
              <w:pStyle w:val="TAL"/>
              <w:rPr>
                <w:sz w:val="16"/>
                <w:szCs w:val="16"/>
                <w:lang w:eastAsia="en-US"/>
              </w:rPr>
            </w:pPr>
            <w:r w:rsidRPr="00DD6CFB">
              <w:rPr>
                <w:sz w:val="16"/>
                <w:szCs w:val="16"/>
                <w:lang w:eastAsia="en-US"/>
              </w:rPr>
              <w:t>16.7.0</w:t>
            </w:r>
          </w:p>
        </w:tc>
      </w:tr>
      <w:tr w:rsidR="00D4531E" w:rsidRPr="0031204F" w14:paraId="49776C9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24D3BD" w14:textId="77777777" w:rsidR="00D4531E" w:rsidRPr="00DD6CFB" w:rsidRDefault="00D4531E" w:rsidP="00DD6CFB">
            <w:pPr>
              <w:pStyle w:val="TAL"/>
              <w:rPr>
                <w:sz w:val="16"/>
                <w:szCs w:val="16"/>
                <w:lang w:eastAsia="en-US"/>
              </w:rPr>
            </w:pPr>
            <w:bookmarkStart w:id="200" w:name="_Hlk68542997"/>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DBF60B"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7ACB8E" w14:textId="77777777" w:rsidR="00D4531E" w:rsidRPr="00DD6CFB" w:rsidRDefault="00D4531E" w:rsidP="00DD6CFB">
            <w:pPr>
              <w:pStyle w:val="TAL"/>
              <w:rPr>
                <w:sz w:val="16"/>
                <w:szCs w:val="16"/>
                <w:lang w:eastAsia="en-US"/>
              </w:rPr>
            </w:pPr>
            <w:r w:rsidRPr="00DD6CFB">
              <w:rPr>
                <w:sz w:val="16"/>
                <w:szCs w:val="16"/>
                <w:lang w:eastAsia="en-US"/>
              </w:rPr>
              <w:t>R5-210927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DFCBF8" w14:textId="77777777" w:rsidR="00D4531E" w:rsidRPr="00DD6CFB" w:rsidRDefault="00D4531E" w:rsidP="00DD6CFB">
            <w:pPr>
              <w:pStyle w:val="TAL"/>
              <w:rPr>
                <w:sz w:val="16"/>
                <w:szCs w:val="16"/>
                <w:lang w:eastAsia="en-US"/>
              </w:rPr>
            </w:pPr>
            <w:r w:rsidRPr="00DD6CFB">
              <w:rPr>
                <w:sz w:val="16"/>
                <w:szCs w:val="16"/>
                <w:lang w:eastAsia="en-US"/>
              </w:rPr>
              <w:t>1755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A0CA9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884F4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573E5F" w14:textId="77777777" w:rsidR="00D4531E" w:rsidRPr="00DD6CFB" w:rsidRDefault="00D4531E" w:rsidP="00DD6CFB">
            <w:pPr>
              <w:pStyle w:val="TAL"/>
              <w:rPr>
                <w:sz w:val="16"/>
                <w:szCs w:val="16"/>
                <w:lang w:eastAsia="en-US"/>
              </w:rPr>
            </w:pPr>
            <w:r w:rsidRPr="00DD6CFB">
              <w:rPr>
                <w:sz w:val="16"/>
                <w:szCs w:val="16"/>
                <w:lang w:eastAsia="en-US"/>
              </w:rPr>
              <w:t>Updating Rel-17 mid and highest channel bandwidth for n83 and n84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00B6F4" w14:textId="77777777" w:rsidR="00D4531E" w:rsidRPr="00DD6CFB" w:rsidRDefault="00D4531E" w:rsidP="00DD6CFB">
            <w:pPr>
              <w:pStyle w:val="TAL"/>
              <w:rPr>
                <w:sz w:val="16"/>
                <w:szCs w:val="16"/>
                <w:lang w:eastAsia="en-US"/>
              </w:rPr>
            </w:pPr>
            <w:r w:rsidRPr="00DD6CFB">
              <w:rPr>
                <w:sz w:val="16"/>
                <w:szCs w:val="16"/>
                <w:lang w:eastAsia="en-US"/>
              </w:rPr>
              <w:t>17.0.0</w:t>
            </w:r>
          </w:p>
        </w:tc>
      </w:tr>
      <w:tr w:rsidR="00D4531E" w:rsidRPr="0031204F" w14:paraId="75EF49C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8E5878"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E4A51F"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9F7293" w14:textId="77777777" w:rsidR="00D4531E" w:rsidRPr="00DD6CFB" w:rsidRDefault="00D4531E" w:rsidP="00DD6CFB">
            <w:pPr>
              <w:pStyle w:val="TAL"/>
              <w:rPr>
                <w:sz w:val="16"/>
                <w:szCs w:val="16"/>
                <w:lang w:eastAsia="en-US"/>
              </w:rPr>
            </w:pPr>
            <w:r w:rsidRPr="00DD6CFB">
              <w:rPr>
                <w:sz w:val="16"/>
                <w:szCs w:val="16"/>
                <w:lang w:eastAsia="en-US"/>
              </w:rPr>
              <w:t>R5-210928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FB42D9" w14:textId="77777777" w:rsidR="00D4531E" w:rsidRPr="00DD6CFB" w:rsidRDefault="00D4531E" w:rsidP="00DD6CFB">
            <w:pPr>
              <w:pStyle w:val="TAL"/>
              <w:rPr>
                <w:sz w:val="16"/>
                <w:szCs w:val="16"/>
                <w:lang w:eastAsia="en-US"/>
              </w:rPr>
            </w:pPr>
            <w:r w:rsidRPr="00DD6CFB">
              <w:rPr>
                <w:sz w:val="16"/>
                <w:szCs w:val="16"/>
                <w:lang w:eastAsia="en-US"/>
              </w:rPr>
              <w:t>1756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4069A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2312C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950D2E" w14:textId="77777777" w:rsidR="00D4531E" w:rsidRPr="00DD6CFB" w:rsidRDefault="00D4531E" w:rsidP="00DD6CFB">
            <w:pPr>
              <w:pStyle w:val="TAL"/>
              <w:rPr>
                <w:sz w:val="16"/>
                <w:szCs w:val="16"/>
                <w:lang w:eastAsia="en-US"/>
              </w:rPr>
            </w:pPr>
            <w:r w:rsidRPr="00DD6CFB">
              <w:rPr>
                <w:sz w:val="16"/>
                <w:szCs w:val="16"/>
                <w:lang w:eastAsia="en-US"/>
              </w:rPr>
              <w:t>Adding Rel-17 CBW 30MHz test frequencies for n83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2754DB" w14:textId="77777777" w:rsidR="00D4531E" w:rsidRPr="00DD6CFB" w:rsidRDefault="00D4531E" w:rsidP="00DD6CFB">
            <w:pPr>
              <w:pStyle w:val="TAL"/>
              <w:rPr>
                <w:sz w:val="16"/>
                <w:szCs w:val="16"/>
                <w:lang w:eastAsia="en-US"/>
              </w:rPr>
            </w:pPr>
            <w:r w:rsidRPr="00DD6CFB">
              <w:rPr>
                <w:sz w:val="16"/>
                <w:szCs w:val="16"/>
                <w:lang w:eastAsia="en-US"/>
              </w:rPr>
              <w:t>17.0.0</w:t>
            </w:r>
          </w:p>
        </w:tc>
      </w:tr>
      <w:tr w:rsidR="00D4531E" w:rsidRPr="0031204F" w14:paraId="36CA3B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7EE0047"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8D8B6C"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2A69CD" w14:textId="77777777" w:rsidR="00D4531E" w:rsidRPr="00DD6CFB" w:rsidRDefault="00D4531E" w:rsidP="00DD6CFB">
            <w:pPr>
              <w:pStyle w:val="TAL"/>
              <w:rPr>
                <w:sz w:val="16"/>
                <w:szCs w:val="16"/>
                <w:lang w:eastAsia="en-US"/>
              </w:rPr>
            </w:pPr>
            <w:r w:rsidRPr="00DD6CFB">
              <w:rPr>
                <w:sz w:val="16"/>
                <w:szCs w:val="16"/>
                <w:lang w:eastAsia="en-US"/>
              </w:rPr>
              <w:t>R5-210929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29C6D2" w14:textId="77777777" w:rsidR="00D4531E" w:rsidRPr="00DD6CFB" w:rsidRDefault="00D4531E" w:rsidP="00DD6CFB">
            <w:pPr>
              <w:pStyle w:val="TAL"/>
              <w:rPr>
                <w:sz w:val="16"/>
                <w:szCs w:val="16"/>
                <w:lang w:eastAsia="en-US"/>
              </w:rPr>
            </w:pPr>
            <w:r w:rsidRPr="00DD6CFB">
              <w:rPr>
                <w:sz w:val="16"/>
                <w:szCs w:val="16"/>
                <w:lang w:eastAsia="en-US"/>
              </w:rPr>
              <w:t>1757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BD5A6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42F64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EE7368" w14:textId="77777777" w:rsidR="00D4531E" w:rsidRPr="00DD6CFB" w:rsidRDefault="00D4531E" w:rsidP="00DD6CFB">
            <w:pPr>
              <w:pStyle w:val="TAL"/>
              <w:rPr>
                <w:sz w:val="16"/>
                <w:szCs w:val="16"/>
                <w:lang w:eastAsia="en-US"/>
              </w:rPr>
            </w:pPr>
            <w:r w:rsidRPr="00DD6CFB">
              <w:rPr>
                <w:sz w:val="16"/>
                <w:szCs w:val="16"/>
                <w:lang w:eastAsia="en-US"/>
              </w:rPr>
              <w:t>Updating test frequencies for Rel-17 new CBWs for band n84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E3B6A" w14:textId="77777777" w:rsidR="00D4531E" w:rsidRPr="00DD6CFB" w:rsidRDefault="00D4531E" w:rsidP="00DD6CFB">
            <w:pPr>
              <w:pStyle w:val="TAL"/>
              <w:rPr>
                <w:sz w:val="16"/>
                <w:szCs w:val="16"/>
                <w:lang w:eastAsia="en-US"/>
              </w:rPr>
            </w:pPr>
            <w:r w:rsidRPr="00DD6CFB">
              <w:rPr>
                <w:sz w:val="16"/>
                <w:szCs w:val="16"/>
                <w:lang w:eastAsia="en-US"/>
              </w:rPr>
              <w:t>17.0.0</w:t>
            </w:r>
          </w:p>
        </w:tc>
      </w:tr>
      <w:tr w:rsidR="00D4531E" w:rsidRPr="0031204F" w14:paraId="44908E2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74C4BB8" w14:textId="77777777" w:rsidR="00D4531E" w:rsidRPr="00DD6CFB" w:rsidRDefault="00D4531E" w:rsidP="00DD6CFB">
            <w:pPr>
              <w:pStyle w:val="TAL"/>
              <w:rPr>
                <w:sz w:val="16"/>
                <w:szCs w:val="16"/>
                <w:lang w:eastAsia="en-US"/>
              </w:rPr>
            </w:pPr>
            <w:r w:rsidRPr="00DD6CFB">
              <w:rPr>
                <w:sz w:val="16"/>
                <w:szCs w:val="16"/>
                <w:lang w:eastAsia="en-US"/>
              </w:rPr>
              <w:t>2021-03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0191B0" w14:textId="77777777" w:rsidR="00D4531E" w:rsidRPr="00DD6CFB" w:rsidRDefault="00D4531E" w:rsidP="00DD6CFB">
            <w:pPr>
              <w:pStyle w:val="TAL"/>
              <w:rPr>
                <w:sz w:val="16"/>
                <w:szCs w:val="16"/>
                <w:lang w:eastAsia="en-US"/>
              </w:rPr>
            </w:pPr>
            <w:r w:rsidRPr="00DD6CFB">
              <w:rPr>
                <w:sz w:val="16"/>
                <w:szCs w:val="16"/>
                <w:lang w:eastAsia="en-US"/>
              </w:rPr>
              <w:t>RAN#91</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3EB71E" w14:textId="77777777" w:rsidR="00D4531E" w:rsidRPr="00DD6CFB" w:rsidRDefault="00D4531E" w:rsidP="00DD6CFB">
            <w:pPr>
              <w:pStyle w:val="TAL"/>
              <w:rPr>
                <w:sz w:val="16"/>
                <w:szCs w:val="16"/>
                <w:lang w:eastAsia="en-US"/>
              </w:rPr>
            </w:pPr>
            <w:r w:rsidRPr="00DD6CFB">
              <w:rPr>
                <w:sz w:val="16"/>
                <w:szCs w:val="16"/>
                <w:lang w:eastAsia="en-US"/>
              </w:rPr>
              <w:t>R5-211836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40438" w14:textId="77777777" w:rsidR="00D4531E" w:rsidRPr="00DD6CFB" w:rsidRDefault="00D4531E" w:rsidP="00DD6CFB">
            <w:pPr>
              <w:pStyle w:val="TAL"/>
              <w:rPr>
                <w:sz w:val="16"/>
                <w:szCs w:val="16"/>
                <w:lang w:eastAsia="en-US"/>
              </w:rPr>
            </w:pPr>
            <w:r w:rsidRPr="00DD6CFB">
              <w:rPr>
                <w:sz w:val="16"/>
                <w:szCs w:val="16"/>
                <w:lang w:eastAsia="en-US"/>
              </w:rPr>
              <w:t>1766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2297C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26B44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DE8D43"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n48 adding CBW 70 MHz - DL only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DE2724" w14:textId="77777777" w:rsidR="00D4531E" w:rsidRPr="00DD6CFB" w:rsidRDefault="00D4531E" w:rsidP="00DD6CFB">
            <w:pPr>
              <w:pStyle w:val="TAL"/>
              <w:rPr>
                <w:sz w:val="16"/>
                <w:szCs w:val="16"/>
                <w:lang w:eastAsia="en-US"/>
              </w:rPr>
            </w:pPr>
            <w:r w:rsidRPr="00DD6CFB">
              <w:rPr>
                <w:sz w:val="16"/>
                <w:szCs w:val="16"/>
                <w:lang w:eastAsia="en-US"/>
              </w:rPr>
              <w:t>17.0.0</w:t>
            </w:r>
          </w:p>
        </w:tc>
      </w:tr>
      <w:bookmarkEnd w:id="200"/>
      <w:tr w:rsidR="00D4531E" w:rsidRPr="0031204F" w14:paraId="22819B2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AB6F8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E24856"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FDF15E" w14:textId="77777777" w:rsidR="00D4531E" w:rsidRPr="00DD6CFB" w:rsidRDefault="00D4531E" w:rsidP="00DD6CFB">
            <w:pPr>
              <w:pStyle w:val="TAL"/>
              <w:rPr>
                <w:sz w:val="16"/>
                <w:szCs w:val="16"/>
                <w:lang w:eastAsia="en-US"/>
              </w:rPr>
            </w:pPr>
            <w:r w:rsidRPr="00DD6CFB">
              <w:rPr>
                <w:sz w:val="16"/>
                <w:szCs w:val="16"/>
                <w:lang w:eastAsia="en-US"/>
              </w:rPr>
              <w:t>R5-212203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219317" w14:textId="77777777" w:rsidR="00D4531E" w:rsidRPr="00DD6CFB" w:rsidRDefault="00D4531E" w:rsidP="00DD6CFB">
            <w:pPr>
              <w:pStyle w:val="TAL"/>
              <w:rPr>
                <w:sz w:val="16"/>
                <w:szCs w:val="16"/>
                <w:lang w:eastAsia="en-US"/>
              </w:rPr>
            </w:pPr>
            <w:r w:rsidRPr="00DD6CFB">
              <w:rPr>
                <w:sz w:val="16"/>
                <w:szCs w:val="16"/>
                <w:lang w:eastAsia="en-US"/>
              </w:rPr>
              <w:t>1804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14C19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533E1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817402" w14:textId="77777777" w:rsidR="00D4531E" w:rsidRPr="00DD6CFB" w:rsidRDefault="00D4531E" w:rsidP="00DD6CFB">
            <w:pPr>
              <w:pStyle w:val="TAL"/>
              <w:rPr>
                <w:sz w:val="16"/>
                <w:szCs w:val="16"/>
                <w:lang w:eastAsia="en-US"/>
              </w:rPr>
            </w:pPr>
            <w:r w:rsidRPr="00DD6CFB">
              <w:rPr>
                <w:sz w:val="16"/>
                <w:szCs w:val="16"/>
                <w:lang w:eastAsia="en-US"/>
              </w:rPr>
              <w:t>Resubmission of Addition of SI combination for NR SL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4C5C6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037B0D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2B23A7"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03A5B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FA4F53" w14:textId="77777777" w:rsidR="00D4531E" w:rsidRPr="00DD6CFB" w:rsidRDefault="00D4531E" w:rsidP="00DD6CFB">
            <w:pPr>
              <w:pStyle w:val="TAL"/>
              <w:rPr>
                <w:sz w:val="16"/>
                <w:szCs w:val="16"/>
                <w:lang w:eastAsia="en-US"/>
              </w:rPr>
            </w:pPr>
            <w:r w:rsidRPr="00DD6CFB">
              <w:rPr>
                <w:sz w:val="16"/>
                <w:szCs w:val="16"/>
                <w:lang w:eastAsia="en-US"/>
              </w:rPr>
              <w:t>R5-212213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C2132B" w14:textId="77777777" w:rsidR="00D4531E" w:rsidRPr="00DD6CFB" w:rsidRDefault="00D4531E" w:rsidP="00DD6CFB">
            <w:pPr>
              <w:pStyle w:val="TAL"/>
              <w:rPr>
                <w:sz w:val="16"/>
                <w:szCs w:val="16"/>
                <w:lang w:eastAsia="en-US"/>
              </w:rPr>
            </w:pPr>
            <w:r w:rsidRPr="00DD6CFB">
              <w:rPr>
                <w:sz w:val="16"/>
                <w:szCs w:val="16"/>
                <w:lang w:eastAsia="en-US"/>
              </w:rPr>
              <w:t>1807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6647A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D8261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3A1852" w14:textId="77777777" w:rsidR="00D4531E" w:rsidRPr="00DD6CFB" w:rsidRDefault="00D4531E" w:rsidP="00DD6CFB">
            <w:pPr>
              <w:pStyle w:val="TAL"/>
              <w:rPr>
                <w:sz w:val="16"/>
                <w:szCs w:val="16"/>
                <w:lang w:eastAsia="en-US"/>
              </w:rPr>
            </w:pPr>
            <w:r w:rsidRPr="00DD6CFB">
              <w:rPr>
                <w:sz w:val="16"/>
                <w:szCs w:val="16"/>
                <w:lang w:eastAsia="en-US"/>
              </w:rPr>
              <w:t>Add IE Phy-ParametersSharedSpectrumChAccess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C3E511"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25001A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388F982"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D8C74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6264A3" w14:textId="77777777" w:rsidR="00D4531E" w:rsidRPr="00DD6CFB" w:rsidRDefault="00D4531E" w:rsidP="00DD6CFB">
            <w:pPr>
              <w:pStyle w:val="TAL"/>
              <w:rPr>
                <w:sz w:val="16"/>
                <w:szCs w:val="16"/>
                <w:lang w:eastAsia="en-US"/>
              </w:rPr>
            </w:pPr>
            <w:r w:rsidRPr="00DD6CFB">
              <w:rPr>
                <w:sz w:val="16"/>
                <w:szCs w:val="16"/>
                <w:lang w:eastAsia="en-US"/>
              </w:rPr>
              <w:t>R5-212248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BB7345" w14:textId="77777777" w:rsidR="00D4531E" w:rsidRPr="00DD6CFB" w:rsidRDefault="00D4531E" w:rsidP="00DD6CFB">
            <w:pPr>
              <w:pStyle w:val="TAL"/>
              <w:rPr>
                <w:sz w:val="16"/>
                <w:szCs w:val="16"/>
                <w:lang w:eastAsia="en-US"/>
              </w:rPr>
            </w:pPr>
            <w:r w:rsidRPr="00DD6CFB">
              <w:rPr>
                <w:sz w:val="16"/>
                <w:szCs w:val="16"/>
                <w:lang w:eastAsia="en-US"/>
              </w:rPr>
              <w:t>1811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41DE6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FEFCE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39D735" w14:textId="77777777" w:rsidR="00D4531E" w:rsidRPr="00DD6CFB" w:rsidRDefault="00D4531E" w:rsidP="00DD6CFB">
            <w:pPr>
              <w:pStyle w:val="TAL"/>
              <w:rPr>
                <w:sz w:val="16"/>
                <w:szCs w:val="16"/>
                <w:lang w:eastAsia="en-US"/>
              </w:rPr>
            </w:pPr>
            <w:r w:rsidRPr="00DD6CFB">
              <w:rPr>
                <w:sz w:val="16"/>
                <w:szCs w:val="16"/>
                <w:lang w:eastAsia="en-US"/>
              </w:rPr>
              <w:t>Correction to TCI stated of CSI-RS for TRS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01CE3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BF9F92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5BFA9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A98964"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088895" w14:textId="77777777" w:rsidR="00D4531E" w:rsidRPr="00DD6CFB" w:rsidRDefault="00D4531E" w:rsidP="00DD6CFB">
            <w:pPr>
              <w:pStyle w:val="TAL"/>
              <w:rPr>
                <w:sz w:val="16"/>
                <w:szCs w:val="16"/>
                <w:lang w:eastAsia="en-US"/>
              </w:rPr>
            </w:pPr>
            <w:r w:rsidRPr="00DD6CFB">
              <w:rPr>
                <w:sz w:val="16"/>
                <w:szCs w:val="16"/>
                <w:lang w:eastAsia="en-US"/>
              </w:rPr>
              <w:t>R5-212249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6CB25D" w14:textId="77777777" w:rsidR="00D4531E" w:rsidRPr="00DD6CFB" w:rsidRDefault="00D4531E" w:rsidP="00DD6CFB">
            <w:pPr>
              <w:pStyle w:val="TAL"/>
              <w:rPr>
                <w:sz w:val="16"/>
                <w:szCs w:val="16"/>
                <w:lang w:eastAsia="en-US"/>
              </w:rPr>
            </w:pPr>
            <w:r w:rsidRPr="00DD6CFB">
              <w:rPr>
                <w:sz w:val="16"/>
                <w:szCs w:val="16"/>
                <w:lang w:eastAsia="en-US"/>
              </w:rPr>
              <w:t>1812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038BC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15292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D8A64B" w14:textId="77777777" w:rsidR="00D4531E" w:rsidRPr="00DD6CFB" w:rsidRDefault="00D4531E" w:rsidP="00DD6CFB">
            <w:pPr>
              <w:pStyle w:val="TAL"/>
              <w:rPr>
                <w:sz w:val="16"/>
                <w:szCs w:val="16"/>
                <w:lang w:eastAsia="en-US"/>
              </w:rPr>
            </w:pPr>
            <w:r w:rsidRPr="00DD6CFB">
              <w:rPr>
                <w:sz w:val="16"/>
                <w:szCs w:val="16"/>
                <w:lang w:eastAsia="en-US"/>
              </w:rPr>
              <w:t>Correction to physical layer parameters for demodulation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705F05"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2C7E34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D7A80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55049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9E8AC6" w14:textId="77777777" w:rsidR="00D4531E" w:rsidRPr="00DD6CFB" w:rsidRDefault="00D4531E" w:rsidP="00DD6CFB">
            <w:pPr>
              <w:pStyle w:val="TAL"/>
              <w:rPr>
                <w:sz w:val="16"/>
                <w:szCs w:val="16"/>
                <w:lang w:eastAsia="en-US"/>
              </w:rPr>
            </w:pPr>
            <w:r w:rsidRPr="00DD6CFB">
              <w:rPr>
                <w:sz w:val="16"/>
                <w:szCs w:val="16"/>
                <w:lang w:eastAsia="en-US"/>
              </w:rPr>
              <w:t>R5-212250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3E86F4" w14:textId="77777777" w:rsidR="00D4531E" w:rsidRPr="00DD6CFB" w:rsidRDefault="00D4531E" w:rsidP="00DD6CFB">
            <w:pPr>
              <w:pStyle w:val="TAL"/>
              <w:rPr>
                <w:sz w:val="16"/>
                <w:szCs w:val="16"/>
                <w:lang w:eastAsia="en-US"/>
              </w:rPr>
            </w:pPr>
            <w:r w:rsidRPr="00DD6CFB">
              <w:rPr>
                <w:sz w:val="16"/>
                <w:szCs w:val="16"/>
                <w:lang w:eastAsia="en-US"/>
              </w:rPr>
              <w:t>1813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CBFAE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648B7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4631B7" w14:textId="77777777" w:rsidR="00D4531E" w:rsidRPr="00DD6CFB" w:rsidRDefault="00D4531E" w:rsidP="00DD6CFB">
            <w:pPr>
              <w:pStyle w:val="TAL"/>
              <w:rPr>
                <w:sz w:val="16"/>
                <w:szCs w:val="16"/>
                <w:lang w:eastAsia="en-US"/>
              </w:rPr>
            </w:pPr>
            <w:r w:rsidRPr="00DD6CFB">
              <w:rPr>
                <w:sz w:val="16"/>
                <w:szCs w:val="16"/>
                <w:lang w:eastAsia="en-US"/>
              </w:rPr>
              <w:t>Update of TE diagram for FR2 RRM tests with multiple NR cells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EDEDC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BA0807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66071B"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2B968F"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53BE09D" w14:textId="77777777" w:rsidR="00D4531E" w:rsidRPr="00DD6CFB" w:rsidRDefault="00D4531E" w:rsidP="00DD6CFB">
            <w:pPr>
              <w:pStyle w:val="TAL"/>
              <w:rPr>
                <w:sz w:val="16"/>
                <w:szCs w:val="16"/>
                <w:lang w:eastAsia="en-US"/>
              </w:rPr>
            </w:pPr>
            <w:r w:rsidRPr="00DD6CFB">
              <w:rPr>
                <w:sz w:val="16"/>
                <w:szCs w:val="16"/>
                <w:lang w:eastAsia="en-US"/>
              </w:rPr>
              <w:t>R5-212409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24B9C1" w14:textId="77777777" w:rsidR="00D4531E" w:rsidRPr="00DD6CFB" w:rsidRDefault="00D4531E" w:rsidP="00DD6CFB">
            <w:pPr>
              <w:pStyle w:val="TAL"/>
              <w:rPr>
                <w:sz w:val="16"/>
                <w:szCs w:val="16"/>
                <w:lang w:eastAsia="en-US"/>
              </w:rPr>
            </w:pPr>
            <w:r w:rsidRPr="00DD6CFB">
              <w:rPr>
                <w:sz w:val="16"/>
                <w:szCs w:val="16"/>
                <w:lang w:eastAsia="en-US"/>
              </w:rPr>
              <w:t>1817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F70F5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14113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E51C96" w14:textId="77777777" w:rsidR="00D4531E" w:rsidRPr="00DD6CFB" w:rsidRDefault="00D4531E" w:rsidP="00DD6CFB">
            <w:pPr>
              <w:pStyle w:val="TAL"/>
              <w:rPr>
                <w:sz w:val="16"/>
                <w:szCs w:val="16"/>
                <w:lang w:eastAsia="en-US"/>
              </w:rPr>
            </w:pPr>
            <w:r w:rsidRPr="00DD6CFB">
              <w:rPr>
                <w:sz w:val="16"/>
                <w:szCs w:val="16"/>
                <w:lang w:eastAsia="en-US"/>
              </w:rPr>
              <w:t>Correction to IE BWP-DownlinkDedicated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86636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FE1FC6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76D66D2"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0E3712"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636A88" w14:textId="77777777" w:rsidR="00D4531E" w:rsidRPr="00DD6CFB" w:rsidRDefault="00D4531E" w:rsidP="00DD6CFB">
            <w:pPr>
              <w:pStyle w:val="TAL"/>
              <w:rPr>
                <w:sz w:val="16"/>
                <w:szCs w:val="16"/>
                <w:lang w:eastAsia="en-US"/>
              </w:rPr>
            </w:pPr>
            <w:r w:rsidRPr="00DD6CFB">
              <w:rPr>
                <w:sz w:val="16"/>
                <w:szCs w:val="16"/>
                <w:lang w:eastAsia="en-US"/>
              </w:rPr>
              <w:t>R5-212455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FAB7B3" w14:textId="77777777" w:rsidR="00D4531E" w:rsidRPr="00DD6CFB" w:rsidRDefault="00D4531E" w:rsidP="00DD6CFB">
            <w:pPr>
              <w:pStyle w:val="TAL"/>
              <w:rPr>
                <w:sz w:val="16"/>
                <w:szCs w:val="16"/>
                <w:lang w:eastAsia="en-US"/>
              </w:rPr>
            </w:pPr>
            <w:r w:rsidRPr="00DD6CFB">
              <w:rPr>
                <w:sz w:val="16"/>
                <w:szCs w:val="16"/>
                <w:lang w:eastAsia="en-US"/>
              </w:rPr>
              <w:t>1822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66352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110A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C9F6D3" w14:textId="77777777" w:rsidR="00D4531E" w:rsidRPr="00DD6CFB" w:rsidRDefault="00D4531E" w:rsidP="00DD6CFB">
            <w:pPr>
              <w:pStyle w:val="TAL"/>
              <w:rPr>
                <w:sz w:val="16"/>
                <w:szCs w:val="16"/>
                <w:lang w:eastAsia="en-US"/>
              </w:rPr>
            </w:pPr>
            <w:r w:rsidRPr="00DD6CFB">
              <w:rPr>
                <w:sz w:val="16"/>
                <w:szCs w:val="16"/>
                <w:lang w:eastAsia="en-US"/>
              </w:rPr>
              <w:t>Correction of NR SL IE SL-BWP-Config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0EF53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E88EB7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9D92F9"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71C4F31"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170B01" w14:textId="77777777" w:rsidR="00D4531E" w:rsidRPr="00DD6CFB" w:rsidRDefault="00D4531E" w:rsidP="00DD6CFB">
            <w:pPr>
              <w:pStyle w:val="TAL"/>
              <w:rPr>
                <w:sz w:val="16"/>
                <w:szCs w:val="16"/>
                <w:lang w:eastAsia="en-US"/>
              </w:rPr>
            </w:pPr>
            <w:r w:rsidRPr="00DD6CFB">
              <w:rPr>
                <w:sz w:val="16"/>
                <w:szCs w:val="16"/>
                <w:lang w:eastAsia="en-US"/>
              </w:rPr>
              <w:t>R5-212456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0DF709" w14:textId="77777777" w:rsidR="00D4531E" w:rsidRPr="00DD6CFB" w:rsidRDefault="00D4531E" w:rsidP="00DD6CFB">
            <w:pPr>
              <w:pStyle w:val="TAL"/>
              <w:rPr>
                <w:sz w:val="16"/>
                <w:szCs w:val="16"/>
                <w:lang w:eastAsia="en-US"/>
              </w:rPr>
            </w:pPr>
            <w:r w:rsidRPr="00DD6CFB">
              <w:rPr>
                <w:sz w:val="16"/>
                <w:szCs w:val="16"/>
                <w:lang w:eastAsia="en-US"/>
              </w:rPr>
              <w:t>1823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CAEDA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0C3A9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31B183" w14:textId="77777777" w:rsidR="00D4531E" w:rsidRPr="00DD6CFB" w:rsidRDefault="00D4531E" w:rsidP="00DD6CFB">
            <w:pPr>
              <w:pStyle w:val="TAL"/>
              <w:rPr>
                <w:sz w:val="16"/>
                <w:szCs w:val="16"/>
                <w:lang w:eastAsia="en-US"/>
              </w:rPr>
            </w:pPr>
            <w:r w:rsidRPr="00DD6CFB">
              <w:rPr>
                <w:sz w:val="16"/>
                <w:szCs w:val="16"/>
                <w:lang w:eastAsia="en-US"/>
              </w:rPr>
              <w:t>Correction of NR SL IE SL-BWP-PoolConfig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73E0EF"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A167F2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5BF233B"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B75BD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54AEC93" w14:textId="77777777" w:rsidR="00D4531E" w:rsidRPr="00DD6CFB" w:rsidRDefault="00D4531E" w:rsidP="00DD6CFB">
            <w:pPr>
              <w:pStyle w:val="TAL"/>
              <w:rPr>
                <w:sz w:val="16"/>
                <w:szCs w:val="16"/>
                <w:lang w:eastAsia="en-US"/>
              </w:rPr>
            </w:pPr>
            <w:r w:rsidRPr="00DD6CFB">
              <w:rPr>
                <w:sz w:val="16"/>
                <w:szCs w:val="16"/>
                <w:lang w:eastAsia="en-US"/>
              </w:rPr>
              <w:t>R5-212457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626FFC" w14:textId="77777777" w:rsidR="00D4531E" w:rsidRPr="00DD6CFB" w:rsidRDefault="00D4531E" w:rsidP="00DD6CFB">
            <w:pPr>
              <w:pStyle w:val="TAL"/>
              <w:rPr>
                <w:sz w:val="16"/>
                <w:szCs w:val="16"/>
                <w:lang w:eastAsia="en-US"/>
              </w:rPr>
            </w:pPr>
            <w:r w:rsidRPr="00DD6CFB">
              <w:rPr>
                <w:sz w:val="16"/>
                <w:szCs w:val="16"/>
                <w:lang w:eastAsia="en-US"/>
              </w:rPr>
              <w:t>1824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6EFEC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22EC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39717F" w14:textId="77777777" w:rsidR="00D4531E" w:rsidRPr="00DD6CFB" w:rsidRDefault="00D4531E" w:rsidP="00DD6CFB">
            <w:pPr>
              <w:pStyle w:val="TAL"/>
              <w:rPr>
                <w:sz w:val="16"/>
                <w:szCs w:val="16"/>
                <w:lang w:eastAsia="en-US"/>
              </w:rPr>
            </w:pPr>
            <w:r w:rsidRPr="00DD6CFB">
              <w:rPr>
                <w:sz w:val="16"/>
                <w:szCs w:val="16"/>
                <w:lang w:eastAsia="en-US"/>
              </w:rPr>
              <w:t>Correction of NR SL IE SL-CBR-CommonTxConfigList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C3C98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E4A168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18EFD4"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B59119"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8C5A4D" w14:textId="77777777" w:rsidR="00D4531E" w:rsidRPr="00DD6CFB" w:rsidRDefault="00D4531E" w:rsidP="00DD6CFB">
            <w:pPr>
              <w:pStyle w:val="TAL"/>
              <w:rPr>
                <w:sz w:val="16"/>
                <w:szCs w:val="16"/>
                <w:lang w:eastAsia="en-US"/>
              </w:rPr>
            </w:pPr>
            <w:r w:rsidRPr="00DD6CFB">
              <w:rPr>
                <w:sz w:val="16"/>
                <w:szCs w:val="16"/>
                <w:lang w:eastAsia="en-US"/>
              </w:rPr>
              <w:t>R5-212458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711D3A" w14:textId="77777777" w:rsidR="00D4531E" w:rsidRPr="00DD6CFB" w:rsidRDefault="00D4531E" w:rsidP="00DD6CFB">
            <w:pPr>
              <w:pStyle w:val="TAL"/>
              <w:rPr>
                <w:sz w:val="16"/>
                <w:szCs w:val="16"/>
                <w:lang w:eastAsia="en-US"/>
              </w:rPr>
            </w:pPr>
            <w:r w:rsidRPr="00DD6CFB">
              <w:rPr>
                <w:sz w:val="16"/>
                <w:szCs w:val="16"/>
                <w:lang w:eastAsia="en-US"/>
              </w:rPr>
              <w:t>1825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7B316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24307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630C9B" w14:textId="77777777" w:rsidR="00D4531E" w:rsidRPr="00DD6CFB" w:rsidRDefault="00D4531E" w:rsidP="00DD6CFB">
            <w:pPr>
              <w:pStyle w:val="TAL"/>
              <w:rPr>
                <w:sz w:val="16"/>
                <w:szCs w:val="16"/>
                <w:lang w:eastAsia="en-US"/>
              </w:rPr>
            </w:pPr>
            <w:r w:rsidRPr="00DD6CFB">
              <w:rPr>
                <w:sz w:val="16"/>
                <w:szCs w:val="16"/>
                <w:lang w:eastAsia="en-US"/>
              </w:rPr>
              <w:t>Correction of NR SL IE SL-CBR-PriorityTxConfigList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E780EE"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FCBBD0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4E505F"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6E0981"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6F6E28" w14:textId="77777777" w:rsidR="00D4531E" w:rsidRPr="00DD6CFB" w:rsidRDefault="00D4531E" w:rsidP="00DD6CFB">
            <w:pPr>
              <w:pStyle w:val="TAL"/>
              <w:rPr>
                <w:sz w:val="16"/>
                <w:szCs w:val="16"/>
                <w:lang w:eastAsia="en-US"/>
              </w:rPr>
            </w:pPr>
            <w:r w:rsidRPr="00DD6CFB">
              <w:rPr>
                <w:sz w:val="16"/>
                <w:szCs w:val="16"/>
                <w:lang w:eastAsia="en-US"/>
              </w:rPr>
              <w:t>R5-212459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E1DBA3" w14:textId="77777777" w:rsidR="00D4531E" w:rsidRPr="00DD6CFB" w:rsidRDefault="00D4531E" w:rsidP="00DD6CFB">
            <w:pPr>
              <w:pStyle w:val="TAL"/>
              <w:rPr>
                <w:sz w:val="16"/>
                <w:szCs w:val="16"/>
                <w:lang w:eastAsia="en-US"/>
              </w:rPr>
            </w:pPr>
            <w:r w:rsidRPr="00DD6CFB">
              <w:rPr>
                <w:sz w:val="16"/>
                <w:szCs w:val="16"/>
                <w:lang w:eastAsia="en-US"/>
              </w:rPr>
              <w:t>1826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B3AD4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EF1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E0EF7F" w14:textId="77777777" w:rsidR="00D4531E" w:rsidRPr="00DD6CFB" w:rsidRDefault="00D4531E" w:rsidP="00DD6CFB">
            <w:pPr>
              <w:pStyle w:val="TAL"/>
              <w:rPr>
                <w:sz w:val="16"/>
                <w:szCs w:val="16"/>
                <w:lang w:eastAsia="en-US"/>
              </w:rPr>
            </w:pPr>
            <w:r w:rsidRPr="00DD6CFB">
              <w:rPr>
                <w:sz w:val="16"/>
                <w:szCs w:val="16"/>
                <w:lang w:eastAsia="en-US"/>
              </w:rPr>
              <w:t>Correction of NR SL IE SL-ConfiguredGrantConfig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50AB6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B59FF8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20452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09FA9A"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DFD571" w14:textId="77777777" w:rsidR="00D4531E" w:rsidRPr="00DD6CFB" w:rsidRDefault="00D4531E" w:rsidP="00DD6CFB">
            <w:pPr>
              <w:pStyle w:val="TAL"/>
              <w:rPr>
                <w:sz w:val="16"/>
                <w:szCs w:val="16"/>
                <w:lang w:eastAsia="en-US"/>
              </w:rPr>
            </w:pPr>
            <w:r w:rsidRPr="00DD6CFB">
              <w:rPr>
                <w:sz w:val="16"/>
                <w:szCs w:val="16"/>
                <w:lang w:eastAsia="en-US"/>
              </w:rPr>
              <w:t>R5-212460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0C0E51" w14:textId="77777777" w:rsidR="00D4531E" w:rsidRPr="00DD6CFB" w:rsidRDefault="00D4531E" w:rsidP="00DD6CFB">
            <w:pPr>
              <w:pStyle w:val="TAL"/>
              <w:rPr>
                <w:sz w:val="16"/>
                <w:szCs w:val="16"/>
                <w:lang w:eastAsia="en-US"/>
              </w:rPr>
            </w:pPr>
            <w:r w:rsidRPr="00DD6CFB">
              <w:rPr>
                <w:sz w:val="16"/>
                <w:szCs w:val="16"/>
                <w:lang w:eastAsia="en-US"/>
              </w:rPr>
              <w:t>1827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8E111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28D1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5CE26F" w14:textId="77777777" w:rsidR="00D4531E" w:rsidRPr="00DD6CFB" w:rsidRDefault="00D4531E" w:rsidP="00DD6CFB">
            <w:pPr>
              <w:pStyle w:val="TAL"/>
              <w:rPr>
                <w:sz w:val="16"/>
                <w:szCs w:val="16"/>
                <w:lang w:eastAsia="en-US"/>
              </w:rPr>
            </w:pPr>
            <w:r w:rsidRPr="00DD6CFB">
              <w:rPr>
                <w:sz w:val="16"/>
                <w:szCs w:val="16"/>
                <w:lang w:eastAsia="en-US"/>
              </w:rPr>
              <w:t>Correction of NR SL IE SL-DestinationIdentity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67A60D"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564040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AC26AC"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5546568"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C32736" w14:textId="77777777" w:rsidR="00D4531E" w:rsidRPr="00DD6CFB" w:rsidRDefault="00D4531E" w:rsidP="00DD6CFB">
            <w:pPr>
              <w:pStyle w:val="TAL"/>
              <w:rPr>
                <w:sz w:val="16"/>
                <w:szCs w:val="16"/>
                <w:lang w:eastAsia="en-US"/>
              </w:rPr>
            </w:pPr>
            <w:r w:rsidRPr="00DD6CFB">
              <w:rPr>
                <w:sz w:val="16"/>
                <w:szCs w:val="16"/>
                <w:lang w:eastAsia="en-US"/>
              </w:rPr>
              <w:t>R5-212461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C43A0D" w14:textId="77777777" w:rsidR="00D4531E" w:rsidRPr="00DD6CFB" w:rsidRDefault="00D4531E" w:rsidP="00DD6CFB">
            <w:pPr>
              <w:pStyle w:val="TAL"/>
              <w:rPr>
                <w:sz w:val="16"/>
                <w:szCs w:val="16"/>
                <w:lang w:eastAsia="en-US"/>
              </w:rPr>
            </w:pPr>
            <w:r w:rsidRPr="00DD6CFB">
              <w:rPr>
                <w:sz w:val="16"/>
                <w:szCs w:val="16"/>
                <w:lang w:eastAsia="en-US"/>
              </w:rPr>
              <w:t>1828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F3F33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C7684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F8C5C2" w14:textId="77777777" w:rsidR="00D4531E" w:rsidRPr="00DD6CFB" w:rsidRDefault="00D4531E" w:rsidP="00DD6CFB">
            <w:pPr>
              <w:pStyle w:val="TAL"/>
              <w:rPr>
                <w:sz w:val="16"/>
                <w:szCs w:val="16"/>
                <w:lang w:eastAsia="en-US"/>
              </w:rPr>
            </w:pPr>
            <w:r w:rsidRPr="00DD6CFB">
              <w:rPr>
                <w:sz w:val="16"/>
                <w:szCs w:val="16"/>
                <w:lang w:eastAsia="en-US"/>
              </w:rPr>
              <w:t>Correction of NR SL IE SL-FreqConfig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C78C7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3A4C48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FC2C54"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3D88E6"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B9DF75" w14:textId="77777777" w:rsidR="00D4531E" w:rsidRPr="00DD6CFB" w:rsidRDefault="00D4531E" w:rsidP="00DD6CFB">
            <w:pPr>
              <w:pStyle w:val="TAL"/>
              <w:rPr>
                <w:sz w:val="16"/>
                <w:szCs w:val="16"/>
                <w:lang w:eastAsia="en-US"/>
              </w:rPr>
            </w:pPr>
            <w:r w:rsidRPr="00DD6CFB">
              <w:rPr>
                <w:sz w:val="16"/>
                <w:szCs w:val="16"/>
                <w:lang w:eastAsia="en-US"/>
              </w:rPr>
              <w:t>R5-212462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BE67BE" w14:textId="77777777" w:rsidR="00D4531E" w:rsidRPr="00DD6CFB" w:rsidRDefault="00D4531E" w:rsidP="00DD6CFB">
            <w:pPr>
              <w:pStyle w:val="TAL"/>
              <w:rPr>
                <w:sz w:val="16"/>
                <w:szCs w:val="16"/>
                <w:lang w:eastAsia="en-US"/>
              </w:rPr>
            </w:pPr>
            <w:r w:rsidRPr="00DD6CFB">
              <w:rPr>
                <w:sz w:val="16"/>
                <w:szCs w:val="16"/>
                <w:lang w:eastAsia="en-US"/>
              </w:rPr>
              <w:t>1829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9EAE8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99537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23FCCE" w14:textId="77777777" w:rsidR="00D4531E" w:rsidRPr="00DD6CFB" w:rsidRDefault="00D4531E" w:rsidP="00DD6CFB">
            <w:pPr>
              <w:pStyle w:val="TAL"/>
              <w:rPr>
                <w:sz w:val="16"/>
                <w:szCs w:val="16"/>
                <w:lang w:eastAsia="en-US"/>
              </w:rPr>
            </w:pPr>
            <w:r w:rsidRPr="00DD6CFB">
              <w:rPr>
                <w:sz w:val="16"/>
                <w:szCs w:val="16"/>
                <w:lang w:eastAsia="en-US"/>
              </w:rPr>
              <w:t>Correction of NR SL IE SL-MeasConfigCommon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A65F5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A15FF9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1552A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10AD0F"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ECBCA93" w14:textId="77777777" w:rsidR="00D4531E" w:rsidRPr="00DD6CFB" w:rsidRDefault="00D4531E" w:rsidP="00DD6CFB">
            <w:pPr>
              <w:pStyle w:val="TAL"/>
              <w:rPr>
                <w:sz w:val="16"/>
                <w:szCs w:val="16"/>
                <w:lang w:eastAsia="en-US"/>
              </w:rPr>
            </w:pPr>
            <w:r w:rsidRPr="00DD6CFB">
              <w:rPr>
                <w:sz w:val="16"/>
                <w:szCs w:val="16"/>
                <w:lang w:eastAsia="en-US"/>
              </w:rPr>
              <w:t>R5-212463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275719" w14:textId="77777777" w:rsidR="00D4531E" w:rsidRPr="00DD6CFB" w:rsidRDefault="00D4531E" w:rsidP="00DD6CFB">
            <w:pPr>
              <w:pStyle w:val="TAL"/>
              <w:rPr>
                <w:sz w:val="16"/>
                <w:szCs w:val="16"/>
                <w:lang w:eastAsia="en-US"/>
              </w:rPr>
            </w:pPr>
            <w:r w:rsidRPr="00DD6CFB">
              <w:rPr>
                <w:sz w:val="16"/>
                <w:szCs w:val="16"/>
                <w:lang w:eastAsia="en-US"/>
              </w:rPr>
              <w:t>1830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4530E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72BB9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93018C" w14:textId="77777777" w:rsidR="00D4531E" w:rsidRPr="00DD6CFB" w:rsidRDefault="00D4531E" w:rsidP="00DD6CFB">
            <w:pPr>
              <w:pStyle w:val="TAL"/>
              <w:rPr>
                <w:sz w:val="16"/>
                <w:szCs w:val="16"/>
                <w:lang w:eastAsia="en-US"/>
              </w:rPr>
            </w:pPr>
            <w:r w:rsidRPr="00DD6CFB">
              <w:rPr>
                <w:sz w:val="16"/>
                <w:szCs w:val="16"/>
                <w:lang w:eastAsia="en-US"/>
              </w:rPr>
              <w:t>Correction of NR SL IE SL-MeasIdList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AF1718"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1685F1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8FBE24F"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25B3F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76A8BB" w14:textId="77777777" w:rsidR="00D4531E" w:rsidRPr="00DD6CFB" w:rsidRDefault="00D4531E" w:rsidP="00DD6CFB">
            <w:pPr>
              <w:pStyle w:val="TAL"/>
              <w:rPr>
                <w:sz w:val="16"/>
                <w:szCs w:val="16"/>
                <w:lang w:eastAsia="en-US"/>
              </w:rPr>
            </w:pPr>
            <w:r w:rsidRPr="00DD6CFB">
              <w:rPr>
                <w:sz w:val="16"/>
                <w:szCs w:val="16"/>
                <w:lang w:eastAsia="en-US"/>
              </w:rPr>
              <w:t>R5-212464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33F422" w14:textId="77777777" w:rsidR="00D4531E" w:rsidRPr="00DD6CFB" w:rsidRDefault="00D4531E" w:rsidP="00DD6CFB">
            <w:pPr>
              <w:pStyle w:val="TAL"/>
              <w:rPr>
                <w:sz w:val="16"/>
                <w:szCs w:val="16"/>
                <w:lang w:eastAsia="en-US"/>
              </w:rPr>
            </w:pPr>
            <w:r w:rsidRPr="00DD6CFB">
              <w:rPr>
                <w:sz w:val="16"/>
                <w:szCs w:val="16"/>
                <w:lang w:eastAsia="en-US"/>
              </w:rPr>
              <w:t>1831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29B34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CEF55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A803CC" w14:textId="77777777" w:rsidR="00D4531E" w:rsidRPr="00DD6CFB" w:rsidRDefault="00D4531E" w:rsidP="00DD6CFB">
            <w:pPr>
              <w:pStyle w:val="TAL"/>
              <w:rPr>
                <w:sz w:val="16"/>
                <w:szCs w:val="16"/>
                <w:lang w:eastAsia="en-US"/>
              </w:rPr>
            </w:pPr>
            <w:r w:rsidRPr="00DD6CFB">
              <w:rPr>
                <w:sz w:val="16"/>
                <w:szCs w:val="16"/>
                <w:lang w:eastAsia="en-US"/>
              </w:rPr>
              <w:t>Correction of NR SL IE SL-MeasObjectList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A66B1F"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767C65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143B70"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3901DD"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0974BE" w14:textId="77777777" w:rsidR="00D4531E" w:rsidRPr="00DD6CFB" w:rsidRDefault="00D4531E" w:rsidP="00DD6CFB">
            <w:pPr>
              <w:pStyle w:val="TAL"/>
              <w:rPr>
                <w:sz w:val="16"/>
                <w:szCs w:val="16"/>
                <w:lang w:eastAsia="en-US"/>
              </w:rPr>
            </w:pPr>
            <w:r w:rsidRPr="00DD6CFB">
              <w:rPr>
                <w:sz w:val="16"/>
                <w:szCs w:val="16"/>
                <w:lang w:eastAsia="en-US"/>
              </w:rPr>
              <w:t>R5-212465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D087CD" w14:textId="77777777" w:rsidR="00D4531E" w:rsidRPr="00DD6CFB" w:rsidRDefault="00D4531E" w:rsidP="00DD6CFB">
            <w:pPr>
              <w:pStyle w:val="TAL"/>
              <w:rPr>
                <w:sz w:val="16"/>
                <w:szCs w:val="16"/>
                <w:lang w:eastAsia="en-US"/>
              </w:rPr>
            </w:pPr>
            <w:r w:rsidRPr="00DD6CFB">
              <w:rPr>
                <w:sz w:val="16"/>
                <w:szCs w:val="16"/>
                <w:lang w:eastAsia="en-US"/>
              </w:rPr>
              <w:t>1832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F670B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F84B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A203D2" w14:textId="77777777" w:rsidR="00D4531E" w:rsidRPr="00DD6CFB" w:rsidRDefault="00D4531E" w:rsidP="00DD6CFB">
            <w:pPr>
              <w:pStyle w:val="TAL"/>
              <w:rPr>
                <w:sz w:val="16"/>
                <w:szCs w:val="16"/>
                <w:lang w:eastAsia="en-US"/>
              </w:rPr>
            </w:pPr>
            <w:r w:rsidRPr="00DD6CFB">
              <w:rPr>
                <w:sz w:val="16"/>
                <w:szCs w:val="16"/>
                <w:lang w:eastAsia="en-US"/>
              </w:rPr>
              <w:t>Correction of NR SL IE SL-PSBCH-Config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79456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BC5BBF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33126F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AFA08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AE1EA0" w14:textId="77777777" w:rsidR="00D4531E" w:rsidRPr="00DD6CFB" w:rsidRDefault="00D4531E" w:rsidP="00DD6CFB">
            <w:pPr>
              <w:pStyle w:val="TAL"/>
              <w:rPr>
                <w:sz w:val="16"/>
                <w:szCs w:val="16"/>
                <w:lang w:eastAsia="en-US"/>
              </w:rPr>
            </w:pPr>
            <w:r w:rsidRPr="00DD6CFB">
              <w:rPr>
                <w:sz w:val="16"/>
                <w:szCs w:val="16"/>
                <w:lang w:eastAsia="en-US"/>
              </w:rPr>
              <w:t>R5-212468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D9DA2F" w14:textId="77777777" w:rsidR="00D4531E" w:rsidRPr="00DD6CFB" w:rsidRDefault="00D4531E" w:rsidP="00DD6CFB">
            <w:pPr>
              <w:pStyle w:val="TAL"/>
              <w:rPr>
                <w:sz w:val="16"/>
                <w:szCs w:val="16"/>
                <w:lang w:eastAsia="en-US"/>
              </w:rPr>
            </w:pPr>
            <w:r w:rsidRPr="00DD6CFB">
              <w:rPr>
                <w:sz w:val="16"/>
                <w:szCs w:val="16"/>
                <w:lang w:eastAsia="en-US"/>
              </w:rPr>
              <w:t>1835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9412D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A7A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C0F681" w14:textId="77777777" w:rsidR="00D4531E" w:rsidRPr="00DD6CFB" w:rsidRDefault="00D4531E" w:rsidP="00DD6CFB">
            <w:pPr>
              <w:pStyle w:val="TAL"/>
              <w:rPr>
                <w:sz w:val="16"/>
                <w:szCs w:val="16"/>
                <w:lang w:eastAsia="en-US"/>
              </w:rPr>
            </w:pPr>
            <w:r w:rsidRPr="00DD6CFB">
              <w:rPr>
                <w:sz w:val="16"/>
                <w:szCs w:val="16"/>
                <w:lang w:eastAsia="en-US"/>
              </w:rPr>
              <w:t>Correction of NR SL IE SL-QoS-Profile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BD9338"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E717DE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C8A66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A5B0B1"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E782AF9" w14:textId="77777777" w:rsidR="00D4531E" w:rsidRPr="00DD6CFB" w:rsidRDefault="00D4531E" w:rsidP="00DD6CFB">
            <w:pPr>
              <w:pStyle w:val="TAL"/>
              <w:rPr>
                <w:sz w:val="16"/>
                <w:szCs w:val="16"/>
                <w:lang w:eastAsia="en-US"/>
              </w:rPr>
            </w:pPr>
            <w:r w:rsidRPr="00DD6CFB">
              <w:rPr>
                <w:sz w:val="16"/>
                <w:szCs w:val="16"/>
                <w:lang w:eastAsia="en-US"/>
              </w:rPr>
              <w:t>R5-212469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586E6" w14:textId="77777777" w:rsidR="00D4531E" w:rsidRPr="00DD6CFB" w:rsidRDefault="00D4531E" w:rsidP="00DD6CFB">
            <w:pPr>
              <w:pStyle w:val="TAL"/>
              <w:rPr>
                <w:sz w:val="16"/>
                <w:szCs w:val="16"/>
                <w:lang w:eastAsia="en-US"/>
              </w:rPr>
            </w:pPr>
            <w:r w:rsidRPr="00DD6CFB">
              <w:rPr>
                <w:sz w:val="16"/>
                <w:szCs w:val="16"/>
                <w:lang w:eastAsia="en-US"/>
              </w:rPr>
              <w:t>1836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E4E38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F9477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37C4D9" w14:textId="77777777" w:rsidR="00D4531E" w:rsidRPr="00DD6CFB" w:rsidRDefault="00D4531E" w:rsidP="00DD6CFB">
            <w:pPr>
              <w:pStyle w:val="TAL"/>
              <w:rPr>
                <w:sz w:val="16"/>
                <w:szCs w:val="16"/>
                <w:lang w:eastAsia="en-US"/>
              </w:rPr>
            </w:pPr>
            <w:r w:rsidRPr="00DD6CFB">
              <w:rPr>
                <w:sz w:val="16"/>
                <w:szCs w:val="16"/>
                <w:lang w:eastAsia="en-US"/>
              </w:rPr>
              <w:t>Correction of NR SL IE SL-QuantityConfig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879524"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C24BD1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F7585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03CFA6"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42044D" w14:textId="77777777" w:rsidR="00D4531E" w:rsidRPr="00DD6CFB" w:rsidRDefault="00D4531E" w:rsidP="00DD6CFB">
            <w:pPr>
              <w:pStyle w:val="TAL"/>
              <w:rPr>
                <w:sz w:val="16"/>
                <w:szCs w:val="16"/>
                <w:lang w:eastAsia="en-US"/>
              </w:rPr>
            </w:pPr>
            <w:r w:rsidRPr="00DD6CFB">
              <w:rPr>
                <w:sz w:val="16"/>
                <w:szCs w:val="16"/>
                <w:lang w:eastAsia="en-US"/>
              </w:rPr>
              <w:t>R5-212473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ABC527" w14:textId="77777777" w:rsidR="00D4531E" w:rsidRPr="00DD6CFB" w:rsidRDefault="00D4531E" w:rsidP="00DD6CFB">
            <w:pPr>
              <w:pStyle w:val="TAL"/>
              <w:rPr>
                <w:sz w:val="16"/>
                <w:szCs w:val="16"/>
                <w:lang w:eastAsia="en-US"/>
              </w:rPr>
            </w:pPr>
            <w:r w:rsidRPr="00DD6CFB">
              <w:rPr>
                <w:sz w:val="16"/>
                <w:szCs w:val="16"/>
                <w:lang w:eastAsia="en-US"/>
              </w:rPr>
              <w:t>1840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B7587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C8907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5BD00C" w14:textId="77777777" w:rsidR="00D4531E" w:rsidRPr="00DD6CFB" w:rsidRDefault="00D4531E" w:rsidP="00DD6CFB">
            <w:pPr>
              <w:pStyle w:val="TAL"/>
              <w:rPr>
                <w:sz w:val="16"/>
                <w:szCs w:val="16"/>
                <w:lang w:eastAsia="en-US"/>
              </w:rPr>
            </w:pPr>
            <w:r w:rsidRPr="00DD6CFB">
              <w:rPr>
                <w:sz w:val="16"/>
                <w:szCs w:val="16"/>
                <w:lang w:eastAsia="en-US"/>
              </w:rPr>
              <w:t>Correction of NR SL IE SL-ScheduledConfig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491E85"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E231F5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760C9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CEE243"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2CB0E83" w14:textId="77777777" w:rsidR="00D4531E" w:rsidRPr="00DD6CFB" w:rsidRDefault="00D4531E" w:rsidP="00DD6CFB">
            <w:pPr>
              <w:pStyle w:val="TAL"/>
              <w:rPr>
                <w:sz w:val="16"/>
                <w:szCs w:val="16"/>
                <w:lang w:eastAsia="en-US"/>
              </w:rPr>
            </w:pPr>
            <w:r w:rsidRPr="00DD6CFB">
              <w:rPr>
                <w:sz w:val="16"/>
                <w:szCs w:val="16"/>
                <w:lang w:eastAsia="en-US"/>
              </w:rPr>
              <w:t>R5-212476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F8A044" w14:textId="77777777" w:rsidR="00D4531E" w:rsidRPr="00DD6CFB" w:rsidRDefault="00D4531E" w:rsidP="00DD6CFB">
            <w:pPr>
              <w:pStyle w:val="TAL"/>
              <w:rPr>
                <w:sz w:val="16"/>
                <w:szCs w:val="16"/>
                <w:lang w:eastAsia="en-US"/>
              </w:rPr>
            </w:pPr>
            <w:r w:rsidRPr="00DD6CFB">
              <w:rPr>
                <w:sz w:val="16"/>
                <w:szCs w:val="16"/>
                <w:lang w:eastAsia="en-US"/>
              </w:rPr>
              <w:t>1843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29210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E4D89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560AE5" w14:textId="77777777" w:rsidR="00D4531E" w:rsidRPr="00DD6CFB" w:rsidRDefault="00D4531E" w:rsidP="00DD6CFB">
            <w:pPr>
              <w:pStyle w:val="TAL"/>
              <w:rPr>
                <w:sz w:val="16"/>
                <w:szCs w:val="16"/>
                <w:lang w:eastAsia="en-US"/>
              </w:rPr>
            </w:pPr>
            <w:r w:rsidRPr="00DD6CFB">
              <w:rPr>
                <w:sz w:val="16"/>
                <w:szCs w:val="16"/>
                <w:lang w:eastAsia="en-US"/>
              </w:rPr>
              <w:t>Correction of NR SL IE SL-TxPower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ECDE91"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83AD6D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753A9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54CC34"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2AC6B9" w14:textId="77777777" w:rsidR="00D4531E" w:rsidRPr="00DD6CFB" w:rsidRDefault="00D4531E" w:rsidP="00DD6CFB">
            <w:pPr>
              <w:pStyle w:val="TAL"/>
              <w:rPr>
                <w:sz w:val="16"/>
                <w:szCs w:val="16"/>
                <w:lang w:eastAsia="en-US"/>
              </w:rPr>
            </w:pPr>
            <w:r w:rsidRPr="00DD6CFB">
              <w:rPr>
                <w:sz w:val="16"/>
                <w:szCs w:val="16"/>
                <w:lang w:eastAsia="en-US"/>
              </w:rPr>
              <w:t>R5-212478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168D42" w14:textId="77777777" w:rsidR="00D4531E" w:rsidRPr="00DD6CFB" w:rsidRDefault="00D4531E" w:rsidP="00DD6CFB">
            <w:pPr>
              <w:pStyle w:val="TAL"/>
              <w:rPr>
                <w:sz w:val="16"/>
                <w:szCs w:val="16"/>
                <w:lang w:eastAsia="en-US"/>
              </w:rPr>
            </w:pPr>
            <w:r w:rsidRPr="00DD6CFB">
              <w:rPr>
                <w:sz w:val="16"/>
                <w:szCs w:val="16"/>
                <w:lang w:eastAsia="en-US"/>
              </w:rPr>
              <w:t>1845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3605F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8F277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EA31E2" w14:textId="77777777" w:rsidR="00D4531E" w:rsidRPr="00DD6CFB" w:rsidRDefault="00D4531E" w:rsidP="00DD6CFB">
            <w:pPr>
              <w:pStyle w:val="TAL"/>
              <w:rPr>
                <w:sz w:val="16"/>
                <w:szCs w:val="16"/>
                <w:lang w:eastAsia="en-US"/>
              </w:rPr>
            </w:pPr>
            <w:r w:rsidRPr="00DD6CFB">
              <w:rPr>
                <w:sz w:val="16"/>
                <w:szCs w:val="16"/>
                <w:lang w:eastAsia="en-US"/>
              </w:rPr>
              <w:t>Correction of NR SL IE SL-UE-SelectedConfig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889EA4"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8FD3FA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51BB9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9691DB"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665E05" w14:textId="77777777" w:rsidR="00D4531E" w:rsidRPr="00DD6CFB" w:rsidRDefault="00D4531E" w:rsidP="00DD6CFB">
            <w:pPr>
              <w:pStyle w:val="TAL"/>
              <w:rPr>
                <w:sz w:val="16"/>
                <w:szCs w:val="16"/>
                <w:lang w:eastAsia="en-US"/>
              </w:rPr>
            </w:pPr>
            <w:r w:rsidRPr="00DD6CFB">
              <w:rPr>
                <w:sz w:val="16"/>
                <w:szCs w:val="16"/>
                <w:lang w:eastAsia="en-US"/>
              </w:rPr>
              <w:t>R5-212479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31A907" w14:textId="77777777" w:rsidR="00D4531E" w:rsidRPr="00DD6CFB" w:rsidRDefault="00D4531E" w:rsidP="00DD6CFB">
            <w:pPr>
              <w:pStyle w:val="TAL"/>
              <w:rPr>
                <w:sz w:val="16"/>
                <w:szCs w:val="16"/>
                <w:lang w:eastAsia="en-US"/>
              </w:rPr>
            </w:pPr>
            <w:r w:rsidRPr="00DD6CFB">
              <w:rPr>
                <w:sz w:val="16"/>
                <w:szCs w:val="16"/>
                <w:lang w:eastAsia="en-US"/>
              </w:rPr>
              <w:t>1846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2E48C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AA24C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529CB8" w14:textId="77777777" w:rsidR="00D4531E" w:rsidRPr="00DD6CFB" w:rsidRDefault="00D4531E" w:rsidP="00DD6CFB">
            <w:pPr>
              <w:pStyle w:val="TAL"/>
              <w:rPr>
                <w:sz w:val="16"/>
                <w:szCs w:val="16"/>
                <w:lang w:eastAsia="en-US"/>
              </w:rPr>
            </w:pPr>
            <w:r w:rsidRPr="00DD6CFB">
              <w:rPr>
                <w:sz w:val="16"/>
                <w:szCs w:val="16"/>
                <w:lang w:eastAsia="en-US"/>
              </w:rPr>
              <w:t>Correction of NR SL IE SL-ZoneConfig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532D4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F940A3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80E14A"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4F76A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87A2F0" w14:textId="77777777" w:rsidR="00D4531E" w:rsidRPr="00DD6CFB" w:rsidRDefault="00D4531E" w:rsidP="00DD6CFB">
            <w:pPr>
              <w:pStyle w:val="TAL"/>
              <w:rPr>
                <w:sz w:val="16"/>
                <w:szCs w:val="16"/>
                <w:lang w:eastAsia="en-US"/>
              </w:rPr>
            </w:pPr>
            <w:r w:rsidRPr="00DD6CFB">
              <w:rPr>
                <w:sz w:val="16"/>
                <w:szCs w:val="16"/>
                <w:lang w:eastAsia="en-US"/>
              </w:rPr>
              <w:t>R5-212616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82827E" w14:textId="77777777" w:rsidR="00D4531E" w:rsidRPr="00DD6CFB" w:rsidRDefault="00D4531E" w:rsidP="00DD6CFB">
            <w:pPr>
              <w:pStyle w:val="TAL"/>
              <w:rPr>
                <w:sz w:val="16"/>
                <w:szCs w:val="16"/>
                <w:lang w:eastAsia="en-US"/>
              </w:rPr>
            </w:pPr>
            <w:r w:rsidRPr="00DD6CFB">
              <w:rPr>
                <w:sz w:val="16"/>
                <w:szCs w:val="16"/>
                <w:lang w:eastAsia="en-US"/>
              </w:rPr>
              <w:t>1859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D4E32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1C398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D78D09" w14:textId="77777777" w:rsidR="00D4531E" w:rsidRPr="00DD6CFB" w:rsidRDefault="00D4531E" w:rsidP="00DD6CFB">
            <w:pPr>
              <w:pStyle w:val="TAL"/>
              <w:rPr>
                <w:sz w:val="16"/>
                <w:szCs w:val="16"/>
                <w:lang w:eastAsia="en-US"/>
              </w:rPr>
            </w:pPr>
            <w:r w:rsidRPr="00DD6CFB">
              <w:rPr>
                <w:sz w:val="16"/>
                <w:szCs w:val="16"/>
                <w:lang w:eastAsia="en-US"/>
              </w:rPr>
              <w:t>Correction to PUCCH resource indicator value for PMI reporting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4A9DCA"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14F6C5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D5A181B"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5BC283"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41FB6C" w14:textId="77777777" w:rsidR="00D4531E" w:rsidRPr="00DD6CFB" w:rsidRDefault="00D4531E" w:rsidP="00DD6CFB">
            <w:pPr>
              <w:pStyle w:val="TAL"/>
              <w:rPr>
                <w:sz w:val="16"/>
                <w:szCs w:val="16"/>
                <w:lang w:eastAsia="en-US"/>
              </w:rPr>
            </w:pPr>
            <w:r w:rsidRPr="00DD6CFB">
              <w:rPr>
                <w:sz w:val="16"/>
                <w:szCs w:val="16"/>
                <w:lang w:eastAsia="en-US"/>
              </w:rPr>
              <w:t>R5-212642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574449" w14:textId="77777777" w:rsidR="00D4531E" w:rsidRPr="00DD6CFB" w:rsidRDefault="00D4531E" w:rsidP="00DD6CFB">
            <w:pPr>
              <w:pStyle w:val="TAL"/>
              <w:rPr>
                <w:sz w:val="16"/>
                <w:szCs w:val="16"/>
                <w:lang w:eastAsia="en-US"/>
              </w:rPr>
            </w:pPr>
            <w:r w:rsidRPr="00DD6CFB">
              <w:rPr>
                <w:sz w:val="16"/>
                <w:szCs w:val="16"/>
                <w:lang w:eastAsia="en-US"/>
              </w:rPr>
              <w:t>1861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E38D7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B806F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F03D06" w14:textId="77777777" w:rsidR="00D4531E" w:rsidRPr="00DD6CFB" w:rsidRDefault="00D4531E" w:rsidP="00DD6CFB">
            <w:pPr>
              <w:pStyle w:val="TAL"/>
              <w:rPr>
                <w:sz w:val="16"/>
                <w:szCs w:val="16"/>
                <w:lang w:eastAsia="en-US"/>
              </w:rPr>
            </w:pPr>
            <w:r w:rsidRPr="00DD6CFB">
              <w:rPr>
                <w:sz w:val="16"/>
                <w:szCs w:val="16"/>
                <w:lang w:eastAsia="en-US"/>
              </w:rPr>
              <w:t>Editorial correction of header level in clause 5.4.2.0 in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61DC5B"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E0DDAD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FC4B47"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E0BE6F"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F6616C" w14:textId="77777777" w:rsidR="00D4531E" w:rsidRPr="00DD6CFB" w:rsidRDefault="00D4531E" w:rsidP="00DD6CFB">
            <w:pPr>
              <w:pStyle w:val="TAL"/>
              <w:rPr>
                <w:sz w:val="16"/>
                <w:szCs w:val="16"/>
                <w:lang w:eastAsia="en-US"/>
              </w:rPr>
            </w:pPr>
            <w:r w:rsidRPr="00DD6CFB">
              <w:rPr>
                <w:sz w:val="16"/>
                <w:szCs w:val="16"/>
                <w:lang w:eastAsia="en-US"/>
              </w:rPr>
              <w:t>R5-212688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042F73" w14:textId="77777777" w:rsidR="00D4531E" w:rsidRPr="00DD6CFB" w:rsidRDefault="00D4531E" w:rsidP="00DD6CFB">
            <w:pPr>
              <w:pStyle w:val="TAL"/>
              <w:rPr>
                <w:sz w:val="16"/>
                <w:szCs w:val="16"/>
                <w:lang w:eastAsia="en-US"/>
              </w:rPr>
            </w:pPr>
            <w:r w:rsidRPr="00DD6CFB">
              <w:rPr>
                <w:sz w:val="16"/>
                <w:szCs w:val="16"/>
                <w:lang w:eastAsia="en-US"/>
              </w:rPr>
              <w:t>1865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9CFFA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7ADD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A3D4BD" w14:textId="77777777" w:rsidR="00D4531E" w:rsidRPr="00DD6CFB" w:rsidRDefault="00D4531E" w:rsidP="00DD6CFB">
            <w:pPr>
              <w:pStyle w:val="TAL"/>
              <w:rPr>
                <w:sz w:val="16"/>
                <w:szCs w:val="16"/>
                <w:lang w:eastAsia="en-US"/>
              </w:rPr>
            </w:pPr>
            <w:r w:rsidRPr="00DD6CFB">
              <w:rPr>
                <w:sz w:val="16"/>
                <w:szCs w:val="16"/>
                <w:lang w:eastAsia="en-US"/>
              </w:rPr>
              <w:t>Correction of nominal channel spacing in test frequencies for CA_n257x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2517C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0BCF35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491A17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EBCB30"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DEC76E" w14:textId="77777777" w:rsidR="00D4531E" w:rsidRPr="00DD6CFB" w:rsidRDefault="00D4531E" w:rsidP="00DD6CFB">
            <w:pPr>
              <w:pStyle w:val="TAL"/>
              <w:rPr>
                <w:sz w:val="16"/>
                <w:szCs w:val="16"/>
                <w:lang w:eastAsia="en-US"/>
              </w:rPr>
            </w:pPr>
            <w:r w:rsidRPr="00DD6CFB">
              <w:rPr>
                <w:sz w:val="16"/>
                <w:szCs w:val="16"/>
                <w:lang w:eastAsia="en-US"/>
              </w:rPr>
              <w:t>R5-212689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959C62" w14:textId="77777777" w:rsidR="00D4531E" w:rsidRPr="00DD6CFB" w:rsidRDefault="00D4531E" w:rsidP="00DD6CFB">
            <w:pPr>
              <w:pStyle w:val="TAL"/>
              <w:rPr>
                <w:sz w:val="16"/>
                <w:szCs w:val="16"/>
                <w:lang w:eastAsia="en-US"/>
              </w:rPr>
            </w:pPr>
            <w:r w:rsidRPr="00DD6CFB">
              <w:rPr>
                <w:sz w:val="16"/>
                <w:szCs w:val="16"/>
                <w:lang w:eastAsia="en-US"/>
              </w:rPr>
              <w:t>1866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9D11C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BFBF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1A0BA4" w14:textId="77777777" w:rsidR="00D4531E" w:rsidRPr="00DD6CFB" w:rsidRDefault="00D4531E" w:rsidP="00DD6CFB">
            <w:pPr>
              <w:pStyle w:val="TAL"/>
              <w:rPr>
                <w:sz w:val="16"/>
                <w:szCs w:val="16"/>
                <w:lang w:eastAsia="en-US"/>
              </w:rPr>
            </w:pPr>
            <w:r w:rsidRPr="00DD6CFB">
              <w:rPr>
                <w:sz w:val="16"/>
                <w:szCs w:val="16"/>
                <w:lang w:eastAsia="en-US"/>
              </w:rPr>
              <w:t>Correction of nominal channel spacing in test frequencies for CA_n258x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3D6E4B"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14A04E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BCF032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B8C6C3"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ADE748" w14:textId="77777777" w:rsidR="00D4531E" w:rsidRPr="00DD6CFB" w:rsidRDefault="00D4531E" w:rsidP="00DD6CFB">
            <w:pPr>
              <w:pStyle w:val="TAL"/>
              <w:rPr>
                <w:sz w:val="16"/>
                <w:szCs w:val="16"/>
                <w:lang w:eastAsia="en-US"/>
              </w:rPr>
            </w:pPr>
            <w:r w:rsidRPr="00DD6CFB">
              <w:rPr>
                <w:sz w:val="16"/>
                <w:szCs w:val="16"/>
                <w:lang w:eastAsia="en-US"/>
              </w:rPr>
              <w:t>R5-212690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8E70B9" w14:textId="77777777" w:rsidR="00D4531E" w:rsidRPr="00DD6CFB" w:rsidRDefault="00D4531E" w:rsidP="00DD6CFB">
            <w:pPr>
              <w:pStyle w:val="TAL"/>
              <w:rPr>
                <w:sz w:val="16"/>
                <w:szCs w:val="16"/>
                <w:lang w:eastAsia="en-US"/>
              </w:rPr>
            </w:pPr>
            <w:r w:rsidRPr="00DD6CFB">
              <w:rPr>
                <w:sz w:val="16"/>
                <w:szCs w:val="16"/>
                <w:lang w:eastAsia="en-US"/>
              </w:rPr>
              <w:t>1867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87528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76FA4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6BACAA" w14:textId="77777777" w:rsidR="00D4531E" w:rsidRPr="00DD6CFB" w:rsidRDefault="00D4531E" w:rsidP="00DD6CFB">
            <w:pPr>
              <w:pStyle w:val="TAL"/>
              <w:rPr>
                <w:sz w:val="16"/>
                <w:szCs w:val="16"/>
                <w:lang w:eastAsia="en-US"/>
              </w:rPr>
            </w:pPr>
            <w:r w:rsidRPr="00DD6CFB">
              <w:rPr>
                <w:sz w:val="16"/>
                <w:szCs w:val="16"/>
                <w:lang w:eastAsia="en-US"/>
              </w:rPr>
              <w:t>Correction of nominal channel spacing in test frequencies for CA_n260x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CBC4D0"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4501D3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A9F0C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85CB64"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D87347" w14:textId="77777777" w:rsidR="00D4531E" w:rsidRPr="00DD6CFB" w:rsidRDefault="00D4531E" w:rsidP="00DD6CFB">
            <w:pPr>
              <w:pStyle w:val="TAL"/>
              <w:rPr>
                <w:sz w:val="16"/>
                <w:szCs w:val="16"/>
                <w:lang w:eastAsia="en-US"/>
              </w:rPr>
            </w:pPr>
            <w:r w:rsidRPr="00DD6CFB">
              <w:rPr>
                <w:sz w:val="16"/>
                <w:szCs w:val="16"/>
                <w:lang w:eastAsia="en-US"/>
              </w:rPr>
              <w:t>R5-212691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CB66C8" w14:textId="77777777" w:rsidR="00D4531E" w:rsidRPr="00DD6CFB" w:rsidRDefault="00D4531E" w:rsidP="00DD6CFB">
            <w:pPr>
              <w:pStyle w:val="TAL"/>
              <w:rPr>
                <w:sz w:val="16"/>
                <w:szCs w:val="16"/>
                <w:lang w:eastAsia="en-US"/>
              </w:rPr>
            </w:pPr>
            <w:r w:rsidRPr="00DD6CFB">
              <w:rPr>
                <w:sz w:val="16"/>
                <w:szCs w:val="16"/>
                <w:lang w:eastAsia="en-US"/>
              </w:rPr>
              <w:t>1868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32D99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D2C5B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F785CC" w14:textId="77777777" w:rsidR="00D4531E" w:rsidRPr="00DD6CFB" w:rsidRDefault="00D4531E" w:rsidP="00DD6CFB">
            <w:pPr>
              <w:pStyle w:val="TAL"/>
              <w:rPr>
                <w:sz w:val="16"/>
                <w:szCs w:val="16"/>
                <w:lang w:eastAsia="en-US"/>
              </w:rPr>
            </w:pPr>
            <w:r w:rsidRPr="00DD6CFB">
              <w:rPr>
                <w:sz w:val="16"/>
                <w:szCs w:val="16"/>
                <w:lang w:eastAsia="en-US"/>
              </w:rPr>
              <w:t>Correction of nominal channel spacing in test frequencies for CA_n261x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D4C32C"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183BDE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07DA397"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EF9C52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0E29C9" w14:textId="77777777" w:rsidR="00D4531E" w:rsidRPr="00DD6CFB" w:rsidRDefault="00D4531E" w:rsidP="00DD6CFB">
            <w:pPr>
              <w:pStyle w:val="TAL"/>
              <w:rPr>
                <w:sz w:val="16"/>
                <w:szCs w:val="16"/>
                <w:lang w:eastAsia="en-US"/>
              </w:rPr>
            </w:pPr>
            <w:r w:rsidRPr="00DD6CFB">
              <w:rPr>
                <w:sz w:val="16"/>
                <w:szCs w:val="16"/>
                <w:lang w:eastAsia="en-US"/>
              </w:rPr>
              <w:t>R5-212692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65E714" w14:textId="77777777" w:rsidR="00D4531E" w:rsidRPr="00DD6CFB" w:rsidRDefault="00D4531E" w:rsidP="00DD6CFB">
            <w:pPr>
              <w:pStyle w:val="TAL"/>
              <w:rPr>
                <w:sz w:val="16"/>
                <w:szCs w:val="16"/>
                <w:lang w:eastAsia="en-US"/>
              </w:rPr>
            </w:pPr>
            <w:r w:rsidRPr="00DD6CFB">
              <w:rPr>
                <w:sz w:val="16"/>
                <w:szCs w:val="16"/>
                <w:lang w:eastAsia="en-US"/>
              </w:rPr>
              <w:t>1869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5EA2D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99CAE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09CD9E" w14:textId="77777777" w:rsidR="00D4531E" w:rsidRPr="00DD6CFB" w:rsidRDefault="00D4531E" w:rsidP="00DD6CFB">
            <w:pPr>
              <w:pStyle w:val="TAL"/>
              <w:rPr>
                <w:sz w:val="16"/>
                <w:szCs w:val="16"/>
                <w:lang w:eastAsia="en-US"/>
              </w:rPr>
            </w:pPr>
            <w:r w:rsidRPr="00DD6CFB">
              <w:rPr>
                <w:sz w:val="16"/>
                <w:szCs w:val="16"/>
                <w:lang w:eastAsia="en-US"/>
              </w:rPr>
              <w:t>Correction of test frequencies for CA_n41C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220E1A"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0229CF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194B8B"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73DA4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E8AAEC3" w14:textId="77777777" w:rsidR="00D4531E" w:rsidRPr="00DD6CFB" w:rsidRDefault="00D4531E" w:rsidP="00DD6CFB">
            <w:pPr>
              <w:pStyle w:val="TAL"/>
              <w:rPr>
                <w:sz w:val="16"/>
                <w:szCs w:val="16"/>
                <w:lang w:eastAsia="en-US"/>
              </w:rPr>
            </w:pPr>
            <w:r w:rsidRPr="00DD6CFB">
              <w:rPr>
                <w:sz w:val="16"/>
                <w:szCs w:val="16"/>
                <w:lang w:eastAsia="en-US"/>
              </w:rPr>
              <w:t>R5-212693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5F532C" w14:textId="77777777" w:rsidR="00D4531E" w:rsidRPr="00DD6CFB" w:rsidRDefault="00D4531E" w:rsidP="00DD6CFB">
            <w:pPr>
              <w:pStyle w:val="TAL"/>
              <w:rPr>
                <w:sz w:val="16"/>
                <w:szCs w:val="16"/>
                <w:lang w:eastAsia="en-US"/>
              </w:rPr>
            </w:pPr>
            <w:r w:rsidRPr="00DD6CFB">
              <w:rPr>
                <w:sz w:val="16"/>
                <w:szCs w:val="16"/>
                <w:lang w:eastAsia="en-US"/>
              </w:rPr>
              <w:t>1870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067AC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A0FC2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F77363" w14:textId="77777777" w:rsidR="00D4531E" w:rsidRPr="00DD6CFB" w:rsidRDefault="00D4531E" w:rsidP="00DD6CFB">
            <w:pPr>
              <w:pStyle w:val="TAL"/>
              <w:rPr>
                <w:sz w:val="16"/>
                <w:szCs w:val="16"/>
                <w:lang w:eastAsia="en-US"/>
              </w:rPr>
            </w:pPr>
            <w:r w:rsidRPr="00DD6CFB">
              <w:rPr>
                <w:sz w:val="16"/>
                <w:szCs w:val="16"/>
                <w:lang w:eastAsia="en-US"/>
              </w:rPr>
              <w:t>Correction of test frequencies for CA_n78C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126E6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B8E6A3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AED9703"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C726A8"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22C955" w14:textId="77777777" w:rsidR="00D4531E" w:rsidRPr="00DD6CFB" w:rsidRDefault="00D4531E" w:rsidP="00DD6CFB">
            <w:pPr>
              <w:pStyle w:val="TAL"/>
              <w:rPr>
                <w:sz w:val="16"/>
                <w:szCs w:val="16"/>
                <w:lang w:eastAsia="en-US"/>
              </w:rPr>
            </w:pPr>
            <w:r w:rsidRPr="00DD6CFB">
              <w:rPr>
                <w:sz w:val="16"/>
                <w:szCs w:val="16"/>
                <w:lang w:eastAsia="en-US"/>
              </w:rPr>
              <w:t>R5-212694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929499" w14:textId="77777777" w:rsidR="00D4531E" w:rsidRPr="00DD6CFB" w:rsidRDefault="00D4531E" w:rsidP="00DD6CFB">
            <w:pPr>
              <w:pStyle w:val="TAL"/>
              <w:rPr>
                <w:sz w:val="16"/>
                <w:szCs w:val="16"/>
                <w:lang w:eastAsia="en-US"/>
              </w:rPr>
            </w:pPr>
            <w:r w:rsidRPr="00DD6CFB">
              <w:rPr>
                <w:sz w:val="16"/>
                <w:szCs w:val="16"/>
                <w:lang w:eastAsia="en-US"/>
              </w:rPr>
              <w:t>1871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5B9FC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0E5CB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0842EE" w14:textId="77777777" w:rsidR="00D4531E" w:rsidRPr="00DD6CFB" w:rsidRDefault="00D4531E" w:rsidP="00DD6CFB">
            <w:pPr>
              <w:pStyle w:val="TAL"/>
              <w:rPr>
                <w:sz w:val="16"/>
                <w:szCs w:val="16"/>
                <w:lang w:eastAsia="en-US"/>
              </w:rPr>
            </w:pPr>
            <w:r w:rsidRPr="00DD6CFB">
              <w:rPr>
                <w:sz w:val="16"/>
                <w:szCs w:val="16"/>
                <w:lang w:eastAsia="en-US"/>
              </w:rPr>
              <w:t>Correction of test frequencies for DC_(n)41AA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FC8BDD"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81C1D8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8E6E8B"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338FC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520AC5A" w14:textId="77777777" w:rsidR="00D4531E" w:rsidRPr="00DD6CFB" w:rsidRDefault="00D4531E" w:rsidP="00DD6CFB">
            <w:pPr>
              <w:pStyle w:val="TAL"/>
              <w:rPr>
                <w:sz w:val="16"/>
                <w:szCs w:val="16"/>
                <w:lang w:eastAsia="en-US"/>
              </w:rPr>
            </w:pPr>
            <w:r w:rsidRPr="00DD6CFB">
              <w:rPr>
                <w:sz w:val="16"/>
                <w:szCs w:val="16"/>
                <w:lang w:eastAsia="en-US"/>
              </w:rPr>
              <w:t>R5-212695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80BC5C" w14:textId="77777777" w:rsidR="00D4531E" w:rsidRPr="00DD6CFB" w:rsidRDefault="00D4531E" w:rsidP="00DD6CFB">
            <w:pPr>
              <w:pStyle w:val="TAL"/>
              <w:rPr>
                <w:sz w:val="16"/>
                <w:szCs w:val="16"/>
                <w:lang w:eastAsia="en-US"/>
              </w:rPr>
            </w:pPr>
            <w:r w:rsidRPr="00DD6CFB">
              <w:rPr>
                <w:sz w:val="16"/>
                <w:szCs w:val="16"/>
                <w:lang w:eastAsia="en-US"/>
              </w:rPr>
              <w:t>1872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C6C9B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358FC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DAA442" w14:textId="77777777" w:rsidR="00D4531E" w:rsidRPr="00DD6CFB" w:rsidRDefault="00D4531E" w:rsidP="00DD6CFB">
            <w:pPr>
              <w:pStyle w:val="TAL"/>
              <w:rPr>
                <w:sz w:val="16"/>
                <w:szCs w:val="16"/>
                <w:lang w:eastAsia="en-US"/>
              </w:rPr>
            </w:pPr>
            <w:r w:rsidRPr="00DD6CFB">
              <w:rPr>
                <w:sz w:val="16"/>
                <w:szCs w:val="16"/>
                <w:lang w:eastAsia="en-US"/>
              </w:rPr>
              <w:t>Editorial correction of test frequencies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DC4A5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5B657E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A5B9E7"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D9C868"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EA106D" w14:textId="77777777" w:rsidR="00D4531E" w:rsidRPr="00DD6CFB" w:rsidRDefault="00D4531E" w:rsidP="00DD6CFB">
            <w:pPr>
              <w:pStyle w:val="TAL"/>
              <w:rPr>
                <w:sz w:val="16"/>
                <w:szCs w:val="16"/>
                <w:lang w:eastAsia="en-US"/>
              </w:rPr>
            </w:pPr>
            <w:r w:rsidRPr="00DD6CFB">
              <w:rPr>
                <w:sz w:val="16"/>
                <w:szCs w:val="16"/>
                <w:lang w:eastAsia="en-US"/>
              </w:rPr>
              <w:t>R5-212698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850CDA" w14:textId="77777777" w:rsidR="00D4531E" w:rsidRPr="00DD6CFB" w:rsidRDefault="00D4531E" w:rsidP="00DD6CFB">
            <w:pPr>
              <w:pStyle w:val="TAL"/>
              <w:rPr>
                <w:sz w:val="16"/>
                <w:szCs w:val="16"/>
                <w:lang w:eastAsia="en-US"/>
              </w:rPr>
            </w:pPr>
            <w:r w:rsidRPr="00DD6CFB">
              <w:rPr>
                <w:sz w:val="16"/>
                <w:szCs w:val="16"/>
                <w:lang w:eastAsia="en-US"/>
              </w:rPr>
              <w:t>1875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4AC63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A2D63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01CD15"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n41 adding CBW 70 MHz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25804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FF4688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569F9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3554E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E07BF3E" w14:textId="77777777" w:rsidR="00D4531E" w:rsidRPr="00DD6CFB" w:rsidRDefault="00D4531E" w:rsidP="00DD6CFB">
            <w:pPr>
              <w:pStyle w:val="TAL"/>
              <w:rPr>
                <w:sz w:val="16"/>
                <w:szCs w:val="16"/>
                <w:lang w:eastAsia="en-US"/>
              </w:rPr>
            </w:pPr>
            <w:r w:rsidRPr="00DD6CFB">
              <w:rPr>
                <w:sz w:val="16"/>
                <w:szCs w:val="16"/>
                <w:lang w:eastAsia="en-US"/>
              </w:rPr>
              <w:t>R5-212699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40A1BD" w14:textId="77777777" w:rsidR="00D4531E" w:rsidRPr="00DD6CFB" w:rsidRDefault="00D4531E" w:rsidP="00DD6CFB">
            <w:pPr>
              <w:pStyle w:val="TAL"/>
              <w:rPr>
                <w:sz w:val="16"/>
                <w:szCs w:val="16"/>
                <w:lang w:eastAsia="en-US"/>
              </w:rPr>
            </w:pPr>
            <w:r w:rsidRPr="00DD6CFB">
              <w:rPr>
                <w:sz w:val="16"/>
                <w:szCs w:val="16"/>
                <w:lang w:eastAsia="en-US"/>
              </w:rPr>
              <w:t>1876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899F0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A5F74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0C39AE"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n48 adding CBW 30 MHz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0DAEB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EAADB3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5B499A"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23801F"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F703AC" w14:textId="77777777" w:rsidR="00D4531E" w:rsidRPr="00DD6CFB" w:rsidRDefault="00D4531E" w:rsidP="00DD6CFB">
            <w:pPr>
              <w:pStyle w:val="TAL"/>
              <w:rPr>
                <w:sz w:val="16"/>
                <w:szCs w:val="16"/>
                <w:lang w:eastAsia="en-US"/>
              </w:rPr>
            </w:pPr>
            <w:r w:rsidRPr="00DD6CFB">
              <w:rPr>
                <w:sz w:val="16"/>
                <w:szCs w:val="16"/>
                <w:lang w:eastAsia="en-US"/>
              </w:rPr>
              <w:t>R5-212702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54B23A" w14:textId="77777777" w:rsidR="00D4531E" w:rsidRPr="00DD6CFB" w:rsidRDefault="00D4531E" w:rsidP="00DD6CFB">
            <w:pPr>
              <w:pStyle w:val="TAL"/>
              <w:rPr>
                <w:sz w:val="16"/>
                <w:szCs w:val="16"/>
                <w:lang w:eastAsia="en-US"/>
              </w:rPr>
            </w:pPr>
            <w:r w:rsidRPr="00DD6CFB">
              <w:rPr>
                <w:sz w:val="16"/>
                <w:szCs w:val="16"/>
                <w:lang w:eastAsia="en-US"/>
              </w:rPr>
              <w:t>1879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46459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E9A37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315A70" w14:textId="77777777" w:rsidR="00D4531E" w:rsidRPr="00DD6CFB" w:rsidRDefault="00D4531E" w:rsidP="00DD6CFB">
            <w:pPr>
              <w:pStyle w:val="TAL"/>
              <w:rPr>
                <w:sz w:val="16"/>
                <w:szCs w:val="16"/>
                <w:lang w:eastAsia="en-US"/>
              </w:rPr>
            </w:pPr>
            <w:r w:rsidRPr="00DD6CFB">
              <w:rPr>
                <w:sz w:val="16"/>
                <w:szCs w:val="16"/>
                <w:lang w:eastAsia="en-US"/>
              </w:rPr>
              <w:t>Introduction of principles for calculating test frequencies for NR Intra-band Contiguous CA for asymmetric bands in Annex 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67295F"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FE0D7A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A854D9"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CBE572"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2E0D60" w14:textId="77777777" w:rsidR="00D4531E" w:rsidRPr="00DD6CFB" w:rsidRDefault="00D4531E" w:rsidP="00DD6CFB">
            <w:pPr>
              <w:pStyle w:val="TAL"/>
              <w:rPr>
                <w:sz w:val="16"/>
                <w:szCs w:val="16"/>
                <w:lang w:eastAsia="en-US"/>
              </w:rPr>
            </w:pPr>
            <w:r w:rsidRPr="00DD6CFB">
              <w:rPr>
                <w:sz w:val="16"/>
                <w:szCs w:val="16"/>
                <w:lang w:eastAsia="en-US"/>
              </w:rPr>
              <w:t>R5-212703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C3CFE0" w14:textId="77777777" w:rsidR="00D4531E" w:rsidRPr="00DD6CFB" w:rsidRDefault="00D4531E" w:rsidP="00DD6CFB">
            <w:pPr>
              <w:pStyle w:val="TAL"/>
              <w:rPr>
                <w:sz w:val="16"/>
                <w:szCs w:val="16"/>
                <w:lang w:eastAsia="en-US"/>
              </w:rPr>
            </w:pPr>
            <w:r w:rsidRPr="00DD6CFB">
              <w:rPr>
                <w:sz w:val="16"/>
                <w:szCs w:val="16"/>
                <w:lang w:eastAsia="en-US"/>
              </w:rPr>
              <w:t>1880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0AA07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BAB1C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42C9C8" w14:textId="77777777" w:rsidR="00D4531E" w:rsidRPr="00DD6CFB" w:rsidRDefault="00D4531E" w:rsidP="00DD6CFB">
            <w:pPr>
              <w:pStyle w:val="TAL"/>
              <w:rPr>
                <w:sz w:val="16"/>
                <w:szCs w:val="16"/>
                <w:lang w:eastAsia="en-US"/>
              </w:rPr>
            </w:pPr>
            <w:r w:rsidRPr="00DD6CFB">
              <w:rPr>
                <w:sz w:val="16"/>
                <w:szCs w:val="16"/>
                <w:lang w:eastAsia="en-US"/>
              </w:rPr>
              <w:t>Correction of test frequencies for CA_n66B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43B0C1"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FB97AC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BEA91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6AB041"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F8649D" w14:textId="77777777" w:rsidR="00D4531E" w:rsidRPr="00DD6CFB" w:rsidRDefault="00D4531E" w:rsidP="00DD6CFB">
            <w:pPr>
              <w:pStyle w:val="TAL"/>
              <w:rPr>
                <w:sz w:val="16"/>
                <w:szCs w:val="16"/>
                <w:lang w:eastAsia="en-US"/>
              </w:rPr>
            </w:pPr>
            <w:r w:rsidRPr="00DD6CFB">
              <w:rPr>
                <w:sz w:val="16"/>
                <w:szCs w:val="16"/>
                <w:lang w:eastAsia="en-US"/>
              </w:rPr>
              <w:t>R5-212705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389AF3" w14:textId="77777777" w:rsidR="00D4531E" w:rsidRPr="00DD6CFB" w:rsidRDefault="00D4531E" w:rsidP="00DD6CFB">
            <w:pPr>
              <w:pStyle w:val="TAL"/>
              <w:rPr>
                <w:sz w:val="16"/>
                <w:szCs w:val="16"/>
                <w:lang w:eastAsia="en-US"/>
              </w:rPr>
            </w:pPr>
            <w:r w:rsidRPr="00DD6CFB">
              <w:rPr>
                <w:sz w:val="16"/>
                <w:szCs w:val="16"/>
                <w:lang w:eastAsia="en-US"/>
              </w:rPr>
              <w:t>1881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9D33C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D8D29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135DD1" w14:textId="77777777" w:rsidR="00D4531E" w:rsidRPr="00DD6CFB" w:rsidRDefault="00D4531E" w:rsidP="00DD6CFB">
            <w:pPr>
              <w:pStyle w:val="TAL"/>
              <w:rPr>
                <w:sz w:val="16"/>
                <w:szCs w:val="16"/>
                <w:lang w:eastAsia="en-US"/>
              </w:rPr>
            </w:pPr>
            <w:r w:rsidRPr="00DD6CFB">
              <w:rPr>
                <w:sz w:val="16"/>
                <w:szCs w:val="16"/>
                <w:lang w:eastAsia="en-US"/>
              </w:rPr>
              <w:t>Add message contents for RRM FR2 tests with reduced RB allocation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0303E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813F67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A6FCA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386C63"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A2EF41" w14:textId="77777777" w:rsidR="00D4531E" w:rsidRPr="00DD6CFB" w:rsidRDefault="00D4531E" w:rsidP="00DD6CFB">
            <w:pPr>
              <w:pStyle w:val="TAL"/>
              <w:rPr>
                <w:sz w:val="16"/>
                <w:szCs w:val="16"/>
                <w:lang w:eastAsia="en-US"/>
              </w:rPr>
            </w:pPr>
            <w:r w:rsidRPr="00DD6CFB">
              <w:rPr>
                <w:sz w:val="16"/>
                <w:szCs w:val="16"/>
                <w:lang w:eastAsia="en-US"/>
              </w:rPr>
              <w:t>R5-212724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C1498F" w14:textId="77777777" w:rsidR="00D4531E" w:rsidRPr="00DD6CFB" w:rsidRDefault="00D4531E" w:rsidP="00DD6CFB">
            <w:pPr>
              <w:pStyle w:val="TAL"/>
              <w:rPr>
                <w:sz w:val="16"/>
                <w:szCs w:val="16"/>
                <w:lang w:eastAsia="en-US"/>
              </w:rPr>
            </w:pPr>
            <w:r w:rsidRPr="00DD6CFB">
              <w:rPr>
                <w:sz w:val="16"/>
                <w:szCs w:val="16"/>
                <w:lang w:eastAsia="en-US"/>
              </w:rPr>
              <w:t>1885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2FCE9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152FF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DD66DA" w14:textId="77777777" w:rsidR="00D4531E" w:rsidRPr="00DD6CFB" w:rsidRDefault="00D4531E" w:rsidP="00DD6CFB">
            <w:pPr>
              <w:pStyle w:val="TAL"/>
              <w:rPr>
                <w:sz w:val="16"/>
                <w:szCs w:val="16"/>
                <w:lang w:eastAsia="en-US"/>
              </w:rPr>
            </w:pPr>
            <w:r w:rsidRPr="00DD6CFB">
              <w:rPr>
                <w:sz w:val="16"/>
                <w:szCs w:val="16"/>
                <w:lang w:eastAsia="en-US"/>
              </w:rPr>
              <w:t>Correct number of HARQ processes for PDSCH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BF906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2BEB08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E329C4"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5C62BAD"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868621" w14:textId="77777777" w:rsidR="00D4531E" w:rsidRPr="00DD6CFB" w:rsidRDefault="00D4531E" w:rsidP="00DD6CFB">
            <w:pPr>
              <w:pStyle w:val="TAL"/>
              <w:rPr>
                <w:sz w:val="16"/>
                <w:szCs w:val="16"/>
                <w:lang w:eastAsia="en-US"/>
              </w:rPr>
            </w:pPr>
            <w:r w:rsidRPr="00DD6CFB">
              <w:rPr>
                <w:sz w:val="16"/>
                <w:szCs w:val="16"/>
                <w:lang w:eastAsia="en-US"/>
              </w:rPr>
              <w:t>R5-212819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D48A9D" w14:textId="77777777" w:rsidR="00D4531E" w:rsidRPr="00DD6CFB" w:rsidRDefault="00D4531E" w:rsidP="00DD6CFB">
            <w:pPr>
              <w:pStyle w:val="TAL"/>
              <w:rPr>
                <w:sz w:val="16"/>
                <w:szCs w:val="16"/>
                <w:lang w:eastAsia="en-US"/>
              </w:rPr>
            </w:pPr>
            <w:r w:rsidRPr="00DD6CFB">
              <w:rPr>
                <w:sz w:val="16"/>
                <w:szCs w:val="16"/>
                <w:lang w:eastAsia="en-US"/>
              </w:rPr>
              <w:t>1892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D66EC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653FB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49D40D" w14:textId="77777777" w:rsidR="00D4531E" w:rsidRPr="00DD6CFB" w:rsidRDefault="00D4531E" w:rsidP="00DD6CFB">
            <w:pPr>
              <w:pStyle w:val="TAL"/>
              <w:rPr>
                <w:sz w:val="16"/>
                <w:szCs w:val="16"/>
                <w:lang w:eastAsia="en-US"/>
              </w:rPr>
            </w:pPr>
            <w:r w:rsidRPr="00DD6CFB">
              <w:rPr>
                <w:sz w:val="16"/>
                <w:szCs w:val="16"/>
                <w:lang w:eastAsia="en-US"/>
              </w:rPr>
              <w:t>Correction of 4.3.1.0D for bandwidth part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58D3B5"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4D88FA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87FD5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0EF6E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23F0C4" w14:textId="77777777" w:rsidR="00D4531E" w:rsidRPr="00DD6CFB" w:rsidRDefault="00D4531E" w:rsidP="00DD6CFB">
            <w:pPr>
              <w:pStyle w:val="TAL"/>
              <w:rPr>
                <w:sz w:val="16"/>
                <w:szCs w:val="16"/>
                <w:lang w:eastAsia="en-US"/>
              </w:rPr>
            </w:pPr>
            <w:r w:rsidRPr="00DD6CFB">
              <w:rPr>
                <w:sz w:val="16"/>
                <w:szCs w:val="16"/>
                <w:lang w:eastAsia="en-US"/>
              </w:rPr>
              <w:t>R5-212820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D83CAF" w14:textId="77777777" w:rsidR="00D4531E" w:rsidRPr="00DD6CFB" w:rsidRDefault="00D4531E" w:rsidP="00DD6CFB">
            <w:pPr>
              <w:pStyle w:val="TAL"/>
              <w:rPr>
                <w:sz w:val="16"/>
                <w:szCs w:val="16"/>
                <w:lang w:eastAsia="en-US"/>
              </w:rPr>
            </w:pPr>
            <w:r w:rsidRPr="00DD6CFB">
              <w:rPr>
                <w:sz w:val="16"/>
                <w:szCs w:val="16"/>
                <w:lang w:eastAsia="en-US"/>
              </w:rPr>
              <w:t>1893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9CE93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AC463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0F68C6" w14:textId="77777777" w:rsidR="00D4531E" w:rsidRPr="00DD6CFB" w:rsidRDefault="00D4531E" w:rsidP="00DD6CFB">
            <w:pPr>
              <w:pStyle w:val="TAL"/>
              <w:rPr>
                <w:sz w:val="16"/>
                <w:szCs w:val="16"/>
                <w:lang w:eastAsia="en-US"/>
              </w:rPr>
            </w:pPr>
            <w:r w:rsidRPr="00DD6CFB">
              <w:rPr>
                <w:sz w:val="16"/>
                <w:szCs w:val="16"/>
                <w:lang w:eastAsia="en-US"/>
              </w:rPr>
              <w:t>Correction of 4.3.1.1.2 for test frequencies for NR FR1 inter-band CA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33733B"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C9DD34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30BBEC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A1B7B9"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12043C" w14:textId="77777777" w:rsidR="00D4531E" w:rsidRPr="00DD6CFB" w:rsidRDefault="00D4531E" w:rsidP="00DD6CFB">
            <w:pPr>
              <w:pStyle w:val="TAL"/>
              <w:rPr>
                <w:sz w:val="16"/>
                <w:szCs w:val="16"/>
                <w:lang w:eastAsia="en-US"/>
              </w:rPr>
            </w:pPr>
            <w:r w:rsidRPr="00DD6CFB">
              <w:rPr>
                <w:sz w:val="16"/>
                <w:szCs w:val="16"/>
                <w:lang w:eastAsia="en-US"/>
              </w:rPr>
              <w:t>R5-212886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3924F9" w14:textId="77777777" w:rsidR="00D4531E" w:rsidRPr="00DD6CFB" w:rsidRDefault="00D4531E" w:rsidP="00DD6CFB">
            <w:pPr>
              <w:pStyle w:val="TAL"/>
              <w:rPr>
                <w:sz w:val="16"/>
                <w:szCs w:val="16"/>
                <w:lang w:eastAsia="en-US"/>
              </w:rPr>
            </w:pPr>
            <w:r w:rsidRPr="00DD6CFB">
              <w:rPr>
                <w:sz w:val="16"/>
                <w:szCs w:val="16"/>
                <w:lang w:eastAsia="en-US"/>
              </w:rPr>
              <w:t>1897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4C409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7D74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EA6527" w14:textId="77777777" w:rsidR="00D4531E" w:rsidRPr="00DD6CFB" w:rsidRDefault="00D4531E" w:rsidP="00DD6CFB">
            <w:pPr>
              <w:pStyle w:val="TAL"/>
              <w:rPr>
                <w:sz w:val="16"/>
                <w:szCs w:val="16"/>
                <w:lang w:eastAsia="en-US"/>
              </w:rPr>
            </w:pPr>
            <w:r w:rsidRPr="00DD6CFB">
              <w:rPr>
                <w:sz w:val="16"/>
                <w:szCs w:val="16"/>
                <w:lang w:eastAsia="en-US"/>
              </w:rPr>
              <w:t>Update of default SCS for n48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37895E"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BD6C4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DBE6B6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2B6C3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5E3685A" w14:textId="77777777" w:rsidR="00D4531E" w:rsidRPr="00DD6CFB" w:rsidRDefault="00D4531E" w:rsidP="00DD6CFB">
            <w:pPr>
              <w:pStyle w:val="TAL"/>
              <w:rPr>
                <w:sz w:val="16"/>
                <w:szCs w:val="16"/>
                <w:lang w:eastAsia="en-US"/>
              </w:rPr>
            </w:pPr>
            <w:r w:rsidRPr="00DD6CFB">
              <w:rPr>
                <w:sz w:val="16"/>
                <w:szCs w:val="16"/>
                <w:lang w:eastAsia="en-US"/>
              </w:rPr>
              <w:t>R5-212890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270D99" w14:textId="77777777" w:rsidR="00D4531E" w:rsidRPr="00DD6CFB" w:rsidRDefault="00D4531E" w:rsidP="00DD6CFB">
            <w:pPr>
              <w:pStyle w:val="TAL"/>
              <w:rPr>
                <w:sz w:val="16"/>
                <w:szCs w:val="16"/>
                <w:lang w:eastAsia="en-US"/>
              </w:rPr>
            </w:pPr>
            <w:r w:rsidRPr="00DD6CFB">
              <w:rPr>
                <w:sz w:val="16"/>
                <w:szCs w:val="16"/>
                <w:lang w:eastAsia="en-US"/>
              </w:rPr>
              <w:t>1898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419CA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24302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580E73" w14:textId="77777777" w:rsidR="00D4531E" w:rsidRPr="00DD6CFB" w:rsidRDefault="00D4531E" w:rsidP="00DD6CFB">
            <w:pPr>
              <w:pStyle w:val="TAL"/>
              <w:rPr>
                <w:sz w:val="16"/>
                <w:szCs w:val="16"/>
                <w:lang w:eastAsia="en-US"/>
              </w:rPr>
            </w:pPr>
            <w:r w:rsidRPr="00DD6CFB">
              <w:rPr>
                <w:sz w:val="16"/>
                <w:szCs w:val="16"/>
                <w:lang w:eastAsia="en-US"/>
              </w:rPr>
              <w:t>Test frequencies definition for EN-DC band 41CA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2F3A28"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EBED55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94FB0B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3B588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BFEE63" w14:textId="77777777" w:rsidR="00D4531E" w:rsidRPr="00DD6CFB" w:rsidRDefault="00D4531E" w:rsidP="00DD6CFB">
            <w:pPr>
              <w:pStyle w:val="TAL"/>
              <w:rPr>
                <w:sz w:val="16"/>
                <w:szCs w:val="16"/>
                <w:lang w:eastAsia="en-US"/>
              </w:rPr>
            </w:pPr>
            <w:r w:rsidRPr="00DD6CFB">
              <w:rPr>
                <w:sz w:val="16"/>
                <w:szCs w:val="16"/>
                <w:lang w:eastAsia="en-US"/>
              </w:rPr>
              <w:t>R5-212892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292068" w14:textId="77777777" w:rsidR="00D4531E" w:rsidRPr="00DD6CFB" w:rsidRDefault="00D4531E" w:rsidP="00DD6CFB">
            <w:pPr>
              <w:pStyle w:val="TAL"/>
              <w:rPr>
                <w:sz w:val="16"/>
                <w:szCs w:val="16"/>
                <w:lang w:eastAsia="en-US"/>
              </w:rPr>
            </w:pPr>
            <w:r w:rsidRPr="00DD6CFB">
              <w:rPr>
                <w:sz w:val="16"/>
                <w:szCs w:val="16"/>
                <w:lang w:eastAsia="en-US"/>
              </w:rPr>
              <w:t>1900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CD2AD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F0897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D75A1A" w14:textId="77777777" w:rsidR="00D4531E" w:rsidRPr="00DD6CFB" w:rsidRDefault="00D4531E" w:rsidP="00DD6CFB">
            <w:pPr>
              <w:pStyle w:val="TAL"/>
              <w:rPr>
                <w:sz w:val="16"/>
                <w:szCs w:val="16"/>
                <w:lang w:eastAsia="en-US"/>
              </w:rPr>
            </w:pPr>
            <w:r w:rsidRPr="00DD6CFB">
              <w:rPr>
                <w:sz w:val="16"/>
                <w:szCs w:val="16"/>
                <w:lang w:eastAsia="en-US"/>
              </w:rPr>
              <w:t>Correction to NZP CSI-RS default configuration for RRM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A85B2E"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06E7BF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0B5E72"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330E36"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EB4FC71" w14:textId="77777777" w:rsidR="00D4531E" w:rsidRPr="00DD6CFB" w:rsidRDefault="00D4531E" w:rsidP="00DD6CFB">
            <w:pPr>
              <w:pStyle w:val="TAL"/>
              <w:rPr>
                <w:sz w:val="16"/>
                <w:szCs w:val="16"/>
                <w:lang w:eastAsia="en-US"/>
              </w:rPr>
            </w:pPr>
            <w:r w:rsidRPr="00DD6CFB">
              <w:rPr>
                <w:sz w:val="16"/>
                <w:szCs w:val="16"/>
                <w:lang w:eastAsia="en-US"/>
              </w:rPr>
              <w:t>R5-212921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45582F" w14:textId="77777777" w:rsidR="00D4531E" w:rsidRPr="00DD6CFB" w:rsidRDefault="00D4531E" w:rsidP="00DD6CFB">
            <w:pPr>
              <w:pStyle w:val="TAL"/>
              <w:rPr>
                <w:sz w:val="16"/>
                <w:szCs w:val="16"/>
                <w:lang w:eastAsia="en-US"/>
              </w:rPr>
            </w:pPr>
            <w:r w:rsidRPr="00DD6CFB">
              <w:rPr>
                <w:sz w:val="16"/>
                <w:szCs w:val="16"/>
                <w:lang w:eastAsia="en-US"/>
              </w:rPr>
              <w:t>1901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54FAC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26BB1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3CCFA" w14:textId="77777777" w:rsidR="00D4531E" w:rsidRPr="00DD6CFB" w:rsidRDefault="00D4531E" w:rsidP="00DD6CFB">
            <w:pPr>
              <w:pStyle w:val="TAL"/>
              <w:rPr>
                <w:sz w:val="16"/>
                <w:szCs w:val="16"/>
                <w:lang w:eastAsia="en-US"/>
              </w:rPr>
            </w:pPr>
            <w:r w:rsidRPr="00DD6CFB">
              <w:rPr>
                <w:sz w:val="16"/>
                <w:szCs w:val="16"/>
                <w:lang w:eastAsia="en-US"/>
              </w:rPr>
              <w:t>Addition of GNSS requirements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3B5D1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7F75A4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96994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8438C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83E6CA" w14:textId="77777777" w:rsidR="00D4531E" w:rsidRPr="00DD6CFB" w:rsidRDefault="00D4531E" w:rsidP="00DD6CFB">
            <w:pPr>
              <w:pStyle w:val="TAL"/>
              <w:rPr>
                <w:sz w:val="16"/>
                <w:szCs w:val="16"/>
                <w:lang w:eastAsia="en-US"/>
              </w:rPr>
            </w:pPr>
            <w:r w:rsidRPr="00DD6CFB">
              <w:rPr>
                <w:sz w:val="16"/>
                <w:szCs w:val="16"/>
                <w:lang w:eastAsia="en-US"/>
              </w:rPr>
              <w:t>R5-212924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39B6D1" w14:textId="77777777" w:rsidR="00D4531E" w:rsidRPr="00DD6CFB" w:rsidRDefault="00D4531E" w:rsidP="00DD6CFB">
            <w:pPr>
              <w:pStyle w:val="TAL"/>
              <w:rPr>
                <w:sz w:val="16"/>
                <w:szCs w:val="16"/>
                <w:lang w:eastAsia="en-US"/>
              </w:rPr>
            </w:pPr>
            <w:r w:rsidRPr="00DD6CFB">
              <w:rPr>
                <w:sz w:val="16"/>
                <w:szCs w:val="16"/>
                <w:lang w:eastAsia="en-US"/>
              </w:rPr>
              <w:t>1904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27304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7461D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DA88F1" w14:textId="77777777" w:rsidR="00D4531E" w:rsidRPr="00DD6CFB" w:rsidRDefault="00D4531E" w:rsidP="00DD6CFB">
            <w:pPr>
              <w:pStyle w:val="TAL"/>
              <w:rPr>
                <w:sz w:val="16"/>
                <w:szCs w:val="16"/>
                <w:lang w:eastAsia="en-US"/>
              </w:rPr>
            </w:pPr>
            <w:r w:rsidRPr="00DD6CFB">
              <w:rPr>
                <w:sz w:val="16"/>
                <w:szCs w:val="16"/>
                <w:lang w:eastAsia="en-US"/>
              </w:rPr>
              <w:t>Addition of connection diagram of NR sidelink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C4477D"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F7F7E4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74E5344"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DD47E0"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1B0CB4" w14:textId="77777777" w:rsidR="00D4531E" w:rsidRPr="00DD6CFB" w:rsidRDefault="00D4531E" w:rsidP="00DD6CFB">
            <w:pPr>
              <w:pStyle w:val="TAL"/>
              <w:rPr>
                <w:sz w:val="16"/>
                <w:szCs w:val="16"/>
                <w:lang w:eastAsia="en-US"/>
              </w:rPr>
            </w:pPr>
            <w:r w:rsidRPr="00DD6CFB">
              <w:rPr>
                <w:sz w:val="16"/>
                <w:szCs w:val="16"/>
                <w:lang w:eastAsia="en-US"/>
              </w:rPr>
              <w:t>R5-212946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C3354C" w14:textId="77777777" w:rsidR="00D4531E" w:rsidRPr="00DD6CFB" w:rsidRDefault="00D4531E" w:rsidP="00DD6CFB">
            <w:pPr>
              <w:pStyle w:val="TAL"/>
              <w:rPr>
                <w:sz w:val="16"/>
                <w:szCs w:val="16"/>
                <w:lang w:eastAsia="en-US"/>
              </w:rPr>
            </w:pPr>
            <w:r w:rsidRPr="00DD6CFB">
              <w:rPr>
                <w:sz w:val="16"/>
                <w:szCs w:val="16"/>
                <w:lang w:eastAsia="en-US"/>
              </w:rPr>
              <w:t>1905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E091A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3FB26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AC800D" w14:textId="77777777" w:rsidR="00D4531E" w:rsidRPr="00DD6CFB" w:rsidRDefault="00D4531E" w:rsidP="00DD6CFB">
            <w:pPr>
              <w:pStyle w:val="TAL"/>
              <w:rPr>
                <w:sz w:val="16"/>
                <w:szCs w:val="16"/>
                <w:lang w:eastAsia="en-US"/>
              </w:rPr>
            </w:pPr>
            <w:r w:rsidRPr="00DD6CFB">
              <w:rPr>
                <w:sz w:val="16"/>
                <w:szCs w:val="16"/>
                <w:lang w:eastAsia="en-US"/>
              </w:rPr>
              <w:t>Updating IEs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B929A5"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75B3CE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1B38E4"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623BED"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A1B650" w14:textId="77777777" w:rsidR="00D4531E" w:rsidRPr="00DD6CFB" w:rsidRDefault="00D4531E" w:rsidP="00DD6CFB">
            <w:pPr>
              <w:pStyle w:val="TAL"/>
              <w:rPr>
                <w:sz w:val="16"/>
                <w:szCs w:val="16"/>
                <w:lang w:eastAsia="en-US"/>
              </w:rPr>
            </w:pPr>
            <w:r w:rsidRPr="00DD6CFB">
              <w:rPr>
                <w:sz w:val="16"/>
                <w:szCs w:val="16"/>
                <w:lang w:eastAsia="en-US"/>
              </w:rPr>
              <w:t>R5-212986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DBCBEB" w14:textId="77777777" w:rsidR="00D4531E" w:rsidRPr="00DD6CFB" w:rsidRDefault="00D4531E" w:rsidP="00DD6CFB">
            <w:pPr>
              <w:pStyle w:val="TAL"/>
              <w:rPr>
                <w:sz w:val="16"/>
                <w:szCs w:val="16"/>
                <w:lang w:eastAsia="en-US"/>
              </w:rPr>
            </w:pPr>
            <w:r w:rsidRPr="00DD6CFB">
              <w:rPr>
                <w:sz w:val="16"/>
                <w:szCs w:val="16"/>
                <w:lang w:eastAsia="en-US"/>
              </w:rPr>
              <w:t>1906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2ABA5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3B1F0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231D33" w14:textId="77777777" w:rsidR="00D4531E" w:rsidRPr="00DD6CFB" w:rsidRDefault="00D4531E" w:rsidP="00DD6CFB">
            <w:pPr>
              <w:pStyle w:val="TAL"/>
              <w:rPr>
                <w:sz w:val="16"/>
                <w:szCs w:val="16"/>
                <w:lang w:eastAsia="en-US"/>
              </w:rPr>
            </w:pPr>
            <w:r w:rsidRPr="00DD6CFB">
              <w:rPr>
                <w:sz w:val="16"/>
                <w:szCs w:val="16"/>
                <w:lang w:eastAsia="en-US"/>
              </w:rPr>
              <w:t>Introducing Rel-16 CA configuration CA_n28A-n41A to clause 4.3.1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240185"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745551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3C783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DC60B1"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766587" w14:textId="77777777" w:rsidR="00D4531E" w:rsidRPr="00DD6CFB" w:rsidRDefault="00D4531E" w:rsidP="00DD6CFB">
            <w:pPr>
              <w:pStyle w:val="TAL"/>
              <w:rPr>
                <w:sz w:val="16"/>
                <w:szCs w:val="16"/>
                <w:lang w:eastAsia="en-US"/>
              </w:rPr>
            </w:pPr>
            <w:r w:rsidRPr="00DD6CFB">
              <w:rPr>
                <w:sz w:val="16"/>
                <w:szCs w:val="16"/>
                <w:lang w:eastAsia="en-US"/>
              </w:rPr>
              <w:t>R5-213003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21ED38" w14:textId="77777777" w:rsidR="00D4531E" w:rsidRPr="00DD6CFB" w:rsidRDefault="00D4531E" w:rsidP="00DD6CFB">
            <w:pPr>
              <w:pStyle w:val="TAL"/>
              <w:rPr>
                <w:sz w:val="16"/>
                <w:szCs w:val="16"/>
                <w:lang w:eastAsia="en-US"/>
              </w:rPr>
            </w:pPr>
            <w:r w:rsidRPr="00DD6CFB">
              <w:rPr>
                <w:sz w:val="16"/>
                <w:szCs w:val="16"/>
                <w:lang w:eastAsia="en-US"/>
              </w:rPr>
              <w:t>1907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965CE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75EDE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352377" w14:textId="77777777" w:rsidR="00D4531E" w:rsidRPr="00DD6CFB" w:rsidRDefault="00D4531E" w:rsidP="00DD6CFB">
            <w:pPr>
              <w:pStyle w:val="TAL"/>
              <w:rPr>
                <w:sz w:val="16"/>
                <w:szCs w:val="16"/>
                <w:lang w:eastAsia="en-US"/>
              </w:rPr>
            </w:pPr>
            <w:r w:rsidRPr="00DD6CFB">
              <w:rPr>
                <w:sz w:val="16"/>
                <w:szCs w:val="16"/>
                <w:lang w:eastAsia="en-US"/>
              </w:rPr>
              <w:t>Adding test frequency description for SUL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9E76EE"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46ED28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DF0C6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EBC7B9"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59EB29" w14:textId="77777777" w:rsidR="00D4531E" w:rsidRPr="00DD6CFB" w:rsidRDefault="00D4531E" w:rsidP="00DD6CFB">
            <w:pPr>
              <w:pStyle w:val="TAL"/>
              <w:rPr>
                <w:sz w:val="16"/>
                <w:szCs w:val="16"/>
                <w:lang w:eastAsia="en-US"/>
              </w:rPr>
            </w:pPr>
            <w:r w:rsidRPr="00DD6CFB">
              <w:rPr>
                <w:sz w:val="16"/>
                <w:szCs w:val="16"/>
                <w:lang w:eastAsia="en-US"/>
              </w:rPr>
              <w:t>R5-213004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9F4D66" w14:textId="77777777" w:rsidR="00D4531E" w:rsidRPr="00DD6CFB" w:rsidRDefault="00D4531E" w:rsidP="00DD6CFB">
            <w:pPr>
              <w:pStyle w:val="TAL"/>
              <w:rPr>
                <w:sz w:val="16"/>
                <w:szCs w:val="16"/>
                <w:lang w:eastAsia="en-US"/>
              </w:rPr>
            </w:pPr>
            <w:r w:rsidRPr="00DD6CFB">
              <w:rPr>
                <w:sz w:val="16"/>
                <w:szCs w:val="16"/>
                <w:lang w:eastAsia="en-US"/>
              </w:rPr>
              <w:t>1908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69232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76C55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7CA411" w14:textId="77777777" w:rsidR="00D4531E" w:rsidRPr="00DD6CFB" w:rsidRDefault="00D4531E" w:rsidP="00DD6CFB">
            <w:pPr>
              <w:pStyle w:val="TAL"/>
              <w:rPr>
                <w:sz w:val="16"/>
                <w:szCs w:val="16"/>
                <w:lang w:eastAsia="en-US"/>
              </w:rPr>
            </w:pPr>
            <w:r w:rsidRPr="00DD6CFB">
              <w:rPr>
                <w:sz w:val="16"/>
                <w:szCs w:val="16"/>
                <w:lang w:eastAsia="en-US"/>
              </w:rPr>
              <w:t>Adding connection diagrams for SUL configuration with DL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AF12BE"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FF2B0D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A8F2DC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DD0A7B"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E7F7EF" w14:textId="77777777" w:rsidR="00D4531E" w:rsidRPr="00DD6CFB" w:rsidRDefault="00D4531E" w:rsidP="00DD6CFB">
            <w:pPr>
              <w:pStyle w:val="TAL"/>
              <w:rPr>
                <w:sz w:val="16"/>
                <w:szCs w:val="16"/>
                <w:lang w:eastAsia="en-US"/>
              </w:rPr>
            </w:pPr>
            <w:r w:rsidRPr="00DD6CFB">
              <w:rPr>
                <w:sz w:val="16"/>
                <w:szCs w:val="16"/>
                <w:lang w:eastAsia="en-US"/>
              </w:rPr>
              <w:t>R5-213054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1F715B" w14:textId="77777777" w:rsidR="00D4531E" w:rsidRPr="00DD6CFB" w:rsidRDefault="00D4531E" w:rsidP="00DD6CFB">
            <w:pPr>
              <w:pStyle w:val="TAL"/>
              <w:rPr>
                <w:sz w:val="16"/>
                <w:szCs w:val="16"/>
                <w:lang w:eastAsia="en-US"/>
              </w:rPr>
            </w:pPr>
            <w:r w:rsidRPr="00DD6CFB">
              <w:rPr>
                <w:sz w:val="16"/>
                <w:szCs w:val="16"/>
                <w:lang w:eastAsia="en-US"/>
              </w:rPr>
              <w:t>1910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4C684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48684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D5E78D" w14:textId="77777777" w:rsidR="00D4531E" w:rsidRPr="00DD6CFB" w:rsidRDefault="00D4531E" w:rsidP="00DD6CFB">
            <w:pPr>
              <w:pStyle w:val="TAL"/>
              <w:rPr>
                <w:sz w:val="16"/>
                <w:szCs w:val="16"/>
                <w:lang w:eastAsia="en-US"/>
              </w:rPr>
            </w:pPr>
            <w:r w:rsidRPr="00DD6CFB">
              <w:rPr>
                <w:sz w:val="16"/>
                <w:szCs w:val="16"/>
                <w:lang w:eastAsia="en-US"/>
              </w:rPr>
              <w:t>Correction to PDU Session Authentication Command, PDU Session Authentication Complete and PDU Session Authentication Result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20F20D"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E0B050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780DCF"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B6C43F"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937D15" w14:textId="77777777" w:rsidR="00D4531E" w:rsidRPr="00DD6CFB" w:rsidRDefault="00D4531E" w:rsidP="00DD6CFB">
            <w:pPr>
              <w:pStyle w:val="TAL"/>
              <w:rPr>
                <w:sz w:val="16"/>
                <w:szCs w:val="16"/>
                <w:lang w:eastAsia="en-US"/>
              </w:rPr>
            </w:pPr>
            <w:r w:rsidRPr="00DD6CFB">
              <w:rPr>
                <w:sz w:val="16"/>
                <w:szCs w:val="16"/>
                <w:lang w:eastAsia="en-US"/>
              </w:rPr>
              <w:t>R5-213057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323A16" w14:textId="77777777" w:rsidR="00D4531E" w:rsidRPr="00DD6CFB" w:rsidRDefault="00D4531E" w:rsidP="00DD6CFB">
            <w:pPr>
              <w:pStyle w:val="TAL"/>
              <w:rPr>
                <w:sz w:val="16"/>
                <w:szCs w:val="16"/>
                <w:lang w:eastAsia="en-US"/>
              </w:rPr>
            </w:pPr>
            <w:r w:rsidRPr="00DD6CFB">
              <w:rPr>
                <w:sz w:val="16"/>
                <w:szCs w:val="16"/>
                <w:lang w:eastAsia="en-US"/>
              </w:rPr>
              <w:t>1912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EB455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CF20C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29186F"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CA_n48(2A)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9B1F4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8C98D6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7CC1C5C"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68A7DA"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FC130A" w14:textId="77777777" w:rsidR="00D4531E" w:rsidRPr="00DD6CFB" w:rsidRDefault="00D4531E" w:rsidP="00DD6CFB">
            <w:pPr>
              <w:pStyle w:val="TAL"/>
              <w:rPr>
                <w:sz w:val="16"/>
                <w:szCs w:val="16"/>
                <w:lang w:eastAsia="en-US"/>
              </w:rPr>
            </w:pPr>
            <w:r w:rsidRPr="00DD6CFB">
              <w:rPr>
                <w:sz w:val="16"/>
                <w:szCs w:val="16"/>
                <w:lang w:eastAsia="en-US"/>
              </w:rPr>
              <w:t>R5-213150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732CFD" w14:textId="77777777" w:rsidR="00D4531E" w:rsidRPr="00DD6CFB" w:rsidRDefault="00D4531E" w:rsidP="00DD6CFB">
            <w:pPr>
              <w:pStyle w:val="TAL"/>
              <w:rPr>
                <w:sz w:val="16"/>
                <w:szCs w:val="16"/>
                <w:lang w:eastAsia="en-US"/>
              </w:rPr>
            </w:pPr>
            <w:r w:rsidRPr="00DD6CFB">
              <w:rPr>
                <w:sz w:val="16"/>
                <w:szCs w:val="16"/>
                <w:lang w:eastAsia="en-US"/>
              </w:rPr>
              <w:t>1917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91D54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AEF54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05913E" w14:textId="77777777" w:rsidR="00D4531E" w:rsidRPr="00DD6CFB" w:rsidRDefault="00D4531E" w:rsidP="00DD6CFB">
            <w:pPr>
              <w:pStyle w:val="TAL"/>
              <w:rPr>
                <w:sz w:val="16"/>
                <w:szCs w:val="16"/>
                <w:lang w:eastAsia="en-US"/>
              </w:rPr>
            </w:pPr>
            <w:r w:rsidRPr="00DD6CFB">
              <w:rPr>
                <w:sz w:val="16"/>
                <w:szCs w:val="16"/>
                <w:lang w:eastAsia="en-US"/>
              </w:rPr>
              <w:t>Updates to global 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A1E48C"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92A3F0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7435BC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249836"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F0554A" w14:textId="77777777" w:rsidR="00D4531E" w:rsidRPr="00DD6CFB" w:rsidRDefault="00D4531E" w:rsidP="00DD6CFB">
            <w:pPr>
              <w:pStyle w:val="TAL"/>
              <w:rPr>
                <w:sz w:val="16"/>
                <w:szCs w:val="16"/>
                <w:lang w:eastAsia="en-US"/>
              </w:rPr>
            </w:pPr>
            <w:r w:rsidRPr="00DD6CFB">
              <w:rPr>
                <w:sz w:val="16"/>
                <w:szCs w:val="16"/>
                <w:lang w:eastAsia="en-US"/>
              </w:rPr>
              <w:t>R5-213153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04D386" w14:textId="77777777" w:rsidR="00D4531E" w:rsidRPr="00DD6CFB" w:rsidRDefault="00D4531E" w:rsidP="00DD6CFB">
            <w:pPr>
              <w:pStyle w:val="TAL"/>
              <w:rPr>
                <w:sz w:val="16"/>
                <w:szCs w:val="16"/>
                <w:lang w:eastAsia="en-US"/>
              </w:rPr>
            </w:pPr>
            <w:r w:rsidRPr="00DD6CFB">
              <w:rPr>
                <w:sz w:val="16"/>
                <w:szCs w:val="16"/>
                <w:lang w:eastAsia="en-US"/>
              </w:rPr>
              <w:t>1920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3374C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13B98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C06115" w14:textId="77777777" w:rsidR="00D4531E" w:rsidRPr="00DD6CFB" w:rsidRDefault="00D4531E" w:rsidP="00DD6CFB">
            <w:pPr>
              <w:pStyle w:val="TAL"/>
              <w:rPr>
                <w:sz w:val="16"/>
                <w:szCs w:val="16"/>
                <w:lang w:eastAsia="en-US"/>
              </w:rPr>
            </w:pPr>
            <w:r w:rsidRPr="00DD6CFB">
              <w:rPr>
                <w:sz w:val="16"/>
                <w:szCs w:val="16"/>
                <w:lang w:eastAsia="en-US"/>
              </w:rPr>
              <w:t>Updates to PDU SESSION ESTABLISHMENT REJECT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59269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8517A4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4C0D70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05AEB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60D4CEC" w14:textId="77777777" w:rsidR="00D4531E" w:rsidRPr="00DD6CFB" w:rsidRDefault="00D4531E" w:rsidP="00DD6CFB">
            <w:pPr>
              <w:pStyle w:val="TAL"/>
              <w:rPr>
                <w:sz w:val="16"/>
                <w:szCs w:val="16"/>
                <w:lang w:eastAsia="en-US"/>
              </w:rPr>
            </w:pPr>
            <w:r w:rsidRPr="00DD6CFB">
              <w:rPr>
                <w:sz w:val="16"/>
                <w:szCs w:val="16"/>
                <w:lang w:eastAsia="en-US"/>
              </w:rPr>
              <w:t>R5-213154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4CBF6B" w14:textId="77777777" w:rsidR="00D4531E" w:rsidRPr="00DD6CFB" w:rsidRDefault="00D4531E" w:rsidP="00DD6CFB">
            <w:pPr>
              <w:pStyle w:val="TAL"/>
              <w:rPr>
                <w:sz w:val="16"/>
                <w:szCs w:val="16"/>
                <w:lang w:eastAsia="en-US"/>
              </w:rPr>
            </w:pPr>
            <w:r w:rsidRPr="00DD6CFB">
              <w:rPr>
                <w:sz w:val="16"/>
                <w:szCs w:val="16"/>
                <w:lang w:eastAsia="en-US"/>
              </w:rPr>
              <w:t>1921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5842D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09EDB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F0EEEE" w14:textId="77777777" w:rsidR="00D4531E" w:rsidRPr="00DD6CFB" w:rsidRDefault="00D4531E" w:rsidP="00DD6CFB">
            <w:pPr>
              <w:pStyle w:val="TAL"/>
              <w:rPr>
                <w:sz w:val="16"/>
                <w:szCs w:val="16"/>
                <w:lang w:eastAsia="en-US"/>
              </w:rPr>
            </w:pPr>
            <w:r w:rsidRPr="00DD6CFB">
              <w:rPr>
                <w:sz w:val="16"/>
                <w:szCs w:val="16"/>
                <w:lang w:eastAsia="en-US"/>
              </w:rPr>
              <w:t>Updates to PDU SESSION MODIFICATION REJECT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0AE07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D40184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CC380D"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8F3126"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5D6442" w14:textId="77777777" w:rsidR="00D4531E" w:rsidRPr="00DD6CFB" w:rsidRDefault="00D4531E" w:rsidP="00DD6CFB">
            <w:pPr>
              <w:pStyle w:val="TAL"/>
              <w:rPr>
                <w:sz w:val="16"/>
                <w:szCs w:val="16"/>
                <w:lang w:eastAsia="en-US"/>
              </w:rPr>
            </w:pPr>
            <w:r w:rsidRPr="00DD6CFB">
              <w:rPr>
                <w:sz w:val="16"/>
                <w:szCs w:val="16"/>
                <w:lang w:eastAsia="en-US"/>
              </w:rPr>
              <w:t>R5-213155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DC0F91" w14:textId="77777777" w:rsidR="00D4531E" w:rsidRPr="00DD6CFB" w:rsidRDefault="00D4531E" w:rsidP="00DD6CFB">
            <w:pPr>
              <w:pStyle w:val="TAL"/>
              <w:rPr>
                <w:sz w:val="16"/>
                <w:szCs w:val="16"/>
                <w:lang w:eastAsia="en-US"/>
              </w:rPr>
            </w:pPr>
            <w:r w:rsidRPr="00DD6CFB">
              <w:rPr>
                <w:sz w:val="16"/>
                <w:szCs w:val="16"/>
                <w:lang w:eastAsia="en-US"/>
              </w:rPr>
              <w:t>1922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4E147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746E4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B6769A" w14:textId="77777777" w:rsidR="00D4531E" w:rsidRPr="00DD6CFB" w:rsidRDefault="00D4531E" w:rsidP="00DD6CFB">
            <w:pPr>
              <w:pStyle w:val="TAL"/>
              <w:rPr>
                <w:sz w:val="16"/>
                <w:szCs w:val="16"/>
                <w:lang w:eastAsia="en-US"/>
              </w:rPr>
            </w:pPr>
            <w:r w:rsidRPr="00DD6CFB">
              <w:rPr>
                <w:sz w:val="16"/>
                <w:szCs w:val="16"/>
                <w:lang w:eastAsia="en-US"/>
              </w:rPr>
              <w:t>Updates to QoS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F0B44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C86E9D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F1110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26DEDB"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4062ED" w14:textId="77777777" w:rsidR="00D4531E" w:rsidRPr="00DD6CFB" w:rsidRDefault="00D4531E" w:rsidP="00DD6CFB">
            <w:pPr>
              <w:pStyle w:val="TAL"/>
              <w:rPr>
                <w:sz w:val="16"/>
                <w:szCs w:val="16"/>
                <w:lang w:eastAsia="en-US"/>
              </w:rPr>
            </w:pPr>
            <w:r w:rsidRPr="00DD6CFB">
              <w:rPr>
                <w:sz w:val="16"/>
                <w:szCs w:val="16"/>
                <w:lang w:eastAsia="en-US"/>
              </w:rPr>
              <w:t>R5-213180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202989" w14:textId="77777777" w:rsidR="00D4531E" w:rsidRPr="00DD6CFB" w:rsidRDefault="00D4531E" w:rsidP="00DD6CFB">
            <w:pPr>
              <w:pStyle w:val="TAL"/>
              <w:rPr>
                <w:sz w:val="16"/>
                <w:szCs w:val="16"/>
                <w:lang w:eastAsia="en-US"/>
              </w:rPr>
            </w:pPr>
            <w:r w:rsidRPr="00DD6CFB">
              <w:rPr>
                <w:sz w:val="16"/>
                <w:szCs w:val="16"/>
                <w:lang w:eastAsia="en-US"/>
              </w:rPr>
              <w:t>1939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E66E5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231BE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F14349" w14:textId="77777777" w:rsidR="00D4531E" w:rsidRPr="00DD6CFB" w:rsidRDefault="00D4531E" w:rsidP="00DD6CFB">
            <w:pPr>
              <w:pStyle w:val="TAL"/>
              <w:rPr>
                <w:sz w:val="16"/>
                <w:szCs w:val="16"/>
                <w:lang w:eastAsia="en-US"/>
              </w:rPr>
            </w:pPr>
            <w:r w:rsidRPr="00DD6CFB">
              <w:rPr>
                <w:sz w:val="16"/>
                <w:szCs w:val="16"/>
                <w:lang w:eastAsia="en-US"/>
              </w:rPr>
              <w:t>Update chapter 4.5.2 RRC_IDLE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AEF20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C4040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C53F3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16C240"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26DD99" w14:textId="77777777" w:rsidR="00D4531E" w:rsidRPr="00DD6CFB" w:rsidRDefault="00D4531E" w:rsidP="00DD6CFB">
            <w:pPr>
              <w:pStyle w:val="TAL"/>
              <w:rPr>
                <w:sz w:val="16"/>
                <w:szCs w:val="16"/>
                <w:lang w:eastAsia="en-US"/>
              </w:rPr>
            </w:pPr>
            <w:r w:rsidRPr="00DD6CFB">
              <w:rPr>
                <w:sz w:val="16"/>
                <w:szCs w:val="16"/>
                <w:lang w:eastAsia="en-US"/>
              </w:rPr>
              <w:t>R5-213192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103A4F" w14:textId="77777777" w:rsidR="00D4531E" w:rsidRPr="00DD6CFB" w:rsidRDefault="00D4531E" w:rsidP="00DD6CFB">
            <w:pPr>
              <w:pStyle w:val="TAL"/>
              <w:rPr>
                <w:sz w:val="16"/>
                <w:szCs w:val="16"/>
                <w:lang w:eastAsia="en-US"/>
              </w:rPr>
            </w:pPr>
            <w:r w:rsidRPr="00DD6CFB">
              <w:rPr>
                <w:sz w:val="16"/>
                <w:szCs w:val="16"/>
                <w:lang w:eastAsia="en-US"/>
              </w:rPr>
              <w:t>1940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99A8C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C264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85E2D6" w14:textId="77777777" w:rsidR="00D4531E" w:rsidRPr="00DD6CFB" w:rsidRDefault="00D4531E" w:rsidP="00DD6CFB">
            <w:pPr>
              <w:pStyle w:val="TAL"/>
              <w:rPr>
                <w:sz w:val="16"/>
                <w:szCs w:val="16"/>
                <w:lang w:eastAsia="en-US"/>
              </w:rPr>
            </w:pPr>
            <w:r w:rsidRPr="00DD6CFB">
              <w:rPr>
                <w:sz w:val="16"/>
                <w:szCs w:val="16"/>
                <w:lang w:eastAsia="en-US"/>
              </w:rPr>
              <w:t>Update chapter 4.5.4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5C128B"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DD92A0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F47EF2"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B6F29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855B2D" w14:textId="77777777" w:rsidR="00D4531E" w:rsidRPr="00DD6CFB" w:rsidRDefault="00D4531E" w:rsidP="00DD6CFB">
            <w:pPr>
              <w:pStyle w:val="TAL"/>
              <w:rPr>
                <w:sz w:val="16"/>
                <w:szCs w:val="16"/>
                <w:lang w:eastAsia="en-US"/>
              </w:rPr>
            </w:pPr>
            <w:r w:rsidRPr="00DD6CFB">
              <w:rPr>
                <w:sz w:val="16"/>
                <w:szCs w:val="16"/>
                <w:lang w:eastAsia="en-US"/>
              </w:rPr>
              <w:t>R5-213304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7C2C3" w14:textId="77777777" w:rsidR="00D4531E" w:rsidRPr="00DD6CFB" w:rsidRDefault="00D4531E" w:rsidP="00DD6CFB">
            <w:pPr>
              <w:pStyle w:val="TAL"/>
              <w:rPr>
                <w:sz w:val="16"/>
                <w:szCs w:val="16"/>
                <w:lang w:eastAsia="en-US"/>
              </w:rPr>
            </w:pPr>
            <w:r w:rsidRPr="00DD6CFB">
              <w:rPr>
                <w:sz w:val="16"/>
                <w:szCs w:val="16"/>
                <w:lang w:eastAsia="en-US"/>
              </w:rPr>
              <w:t>1953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C77E8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4D795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344A29" w14:textId="77777777" w:rsidR="00D4531E" w:rsidRPr="00DD6CFB" w:rsidRDefault="00D4531E" w:rsidP="00DD6CFB">
            <w:pPr>
              <w:pStyle w:val="TAL"/>
              <w:rPr>
                <w:sz w:val="16"/>
                <w:szCs w:val="16"/>
                <w:lang w:eastAsia="en-US"/>
              </w:rPr>
            </w:pPr>
            <w:r w:rsidRPr="00DD6CFB">
              <w:rPr>
                <w:sz w:val="16"/>
                <w:szCs w:val="16"/>
                <w:lang w:eastAsia="en-US"/>
              </w:rPr>
              <w:t>Correction of test frequencies for NR band n66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0DB4AD"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1BCCAB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2D94C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B1480B"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25BF37" w14:textId="77777777" w:rsidR="00D4531E" w:rsidRPr="00DD6CFB" w:rsidRDefault="00D4531E" w:rsidP="00DD6CFB">
            <w:pPr>
              <w:pStyle w:val="TAL"/>
              <w:rPr>
                <w:sz w:val="16"/>
                <w:szCs w:val="16"/>
                <w:lang w:eastAsia="en-US"/>
              </w:rPr>
            </w:pPr>
            <w:r w:rsidRPr="00DD6CFB">
              <w:rPr>
                <w:sz w:val="16"/>
                <w:szCs w:val="16"/>
                <w:lang w:eastAsia="en-US"/>
              </w:rPr>
              <w:t>R5-213307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256624" w14:textId="77777777" w:rsidR="00D4531E" w:rsidRPr="00DD6CFB" w:rsidRDefault="00D4531E" w:rsidP="00DD6CFB">
            <w:pPr>
              <w:pStyle w:val="TAL"/>
              <w:rPr>
                <w:sz w:val="16"/>
                <w:szCs w:val="16"/>
                <w:lang w:eastAsia="en-US"/>
              </w:rPr>
            </w:pPr>
            <w:r w:rsidRPr="00DD6CFB">
              <w:rPr>
                <w:sz w:val="16"/>
                <w:szCs w:val="16"/>
                <w:lang w:eastAsia="en-US"/>
              </w:rPr>
              <w:t>1954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CC3FA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B2DBF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AC39BC" w14:textId="77777777" w:rsidR="00D4531E" w:rsidRPr="00DD6CFB" w:rsidRDefault="00D4531E" w:rsidP="00DD6CFB">
            <w:pPr>
              <w:pStyle w:val="TAL"/>
              <w:rPr>
                <w:sz w:val="16"/>
                <w:szCs w:val="16"/>
                <w:lang w:eastAsia="en-US"/>
              </w:rPr>
            </w:pPr>
            <w:r w:rsidRPr="00DD6CFB">
              <w:rPr>
                <w:sz w:val="16"/>
                <w:szCs w:val="16"/>
                <w:lang w:eastAsia="en-US"/>
              </w:rPr>
              <w:t>Correction of common default messages for demod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2FE04D"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5B1E6D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B9485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18E94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BA2122" w14:textId="77777777" w:rsidR="00D4531E" w:rsidRPr="00DD6CFB" w:rsidRDefault="00D4531E" w:rsidP="00DD6CFB">
            <w:pPr>
              <w:pStyle w:val="TAL"/>
              <w:rPr>
                <w:sz w:val="16"/>
                <w:szCs w:val="16"/>
                <w:lang w:eastAsia="en-US"/>
              </w:rPr>
            </w:pPr>
            <w:r w:rsidRPr="00DD6CFB">
              <w:rPr>
                <w:sz w:val="16"/>
                <w:szCs w:val="16"/>
                <w:lang w:eastAsia="en-US"/>
              </w:rPr>
              <w:t>R5-213339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95F51D" w14:textId="77777777" w:rsidR="00D4531E" w:rsidRPr="00DD6CFB" w:rsidRDefault="00D4531E" w:rsidP="00DD6CFB">
            <w:pPr>
              <w:pStyle w:val="TAL"/>
              <w:rPr>
                <w:sz w:val="16"/>
                <w:szCs w:val="16"/>
                <w:lang w:eastAsia="en-US"/>
              </w:rPr>
            </w:pPr>
            <w:r w:rsidRPr="00DD6CFB">
              <w:rPr>
                <w:sz w:val="16"/>
                <w:szCs w:val="16"/>
                <w:lang w:eastAsia="en-US"/>
              </w:rPr>
              <w:t>1956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E9124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6E34B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E8EF94" w14:textId="77777777" w:rsidR="00D4531E" w:rsidRPr="00DD6CFB" w:rsidRDefault="00D4531E" w:rsidP="00DD6CFB">
            <w:pPr>
              <w:pStyle w:val="TAL"/>
              <w:rPr>
                <w:sz w:val="16"/>
                <w:szCs w:val="16"/>
                <w:lang w:eastAsia="en-US"/>
              </w:rPr>
            </w:pPr>
            <w:r w:rsidRPr="00DD6CFB">
              <w:rPr>
                <w:sz w:val="16"/>
                <w:szCs w:val="16"/>
                <w:lang w:eastAsia="en-US"/>
              </w:rPr>
              <w:t>Update PUCCH-ConfigCommon for Demod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3BC2ED"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277460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4F1EA4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B5584B"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091F6C" w14:textId="77777777" w:rsidR="00D4531E" w:rsidRPr="00DD6CFB" w:rsidRDefault="00D4531E" w:rsidP="00DD6CFB">
            <w:pPr>
              <w:pStyle w:val="TAL"/>
              <w:rPr>
                <w:sz w:val="16"/>
                <w:szCs w:val="16"/>
                <w:lang w:eastAsia="en-US"/>
              </w:rPr>
            </w:pPr>
            <w:r w:rsidRPr="00DD6CFB">
              <w:rPr>
                <w:sz w:val="16"/>
                <w:szCs w:val="16"/>
                <w:lang w:eastAsia="en-US"/>
              </w:rPr>
              <w:t>R5-213340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07348C" w14:textId="77777777" w:rsidR="00D4531E" w:rsidRPr="00DD6CFB" w:rsidRDefault="00D4531E" w:rsidP="00DD6CFB">
            <w:pPr>
              <w:pStyle w:val="TAL"/>
              <w:rPr>
                <w:sz w:val="16"/>
                <w:szCs w:val="16"/>
                <w:lang w:eastAsia="en-US"/>
              </w:rPr>
            </w:pPr>
            <w:r w:rsidRPr="00DD6CFB">
              <w:rPr>
                <w:sz w:val="16"/>
                <w:szCs w:val="16"/>
                <w:lang w:eastAsia="en-US"/>
              </w:rPr>
              <w:t>1957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77AF2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886D2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CF304D" w14:textId="77777777" w:rsidR="00D4531E" w:rsidRPr="00DD6CFB" w:rsidRDefault="00D4531E" w:rsidP="00DD6CFB">
            <w:pPr>
              <w:pStyle w:val="TAL"/>
              <w:rPr>
                <w:sz w:val="16"/>
                <w:szCs w:val="16"/>
                <w:lang w:eastAsia="en-US"/>
              </w:rPr>
            </w:pPr>
            <w:r w:rsidRPr="00DD6CFB">
              <w:rPr>
                <w:sz w:val="16"/>
                <w:szCs w:val="16"/>
                <w:lang w:eastAsia="en-US"/>
              </w:rPr>
              <w:t>Update message content for subband CQI reporting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7CE55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9FC48E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C71579"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8F97FF"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3C7180F" w14:textId="77777777" w:rsidR="00D4531E" w:rsidRPr="00DD6CFB" w:rsidRDefault="00D4531E" w:rsidP="00DD6CFB">
            <w:pPr>
              <w:pStyle w:val="TAL"/>
              <w:rPr>
                <w:sz w:val="16"/>
                <w:szCs w:val="16"/>
                <w:lang w:eastAsia="en-US"/>
              </w:rPr>
            </w:pPr>
            <w:r w:rsidRPr="00DD6CFB">
              <w:rPr>
                <w:sz w:val="16"/>
                <w:szCs w:val="16"/>
                <w:lang w:eastAsia="en-US"/>
              </w:rPr>
              <w:t>R5-213400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F2CC31" w14:textId="77777777" w:rsidR="00D4531E" w:rsidRPr="00DD6CFB" w:rsidRDefault="00D4531E" w:rsidP="00DD6CFB">
            <w:pPr>
              <w:pStyle w:val="TAL"/>
              <w:rPr>
                <w:sz w:val="16"/>
                <w:szCs w:val="16"/>
                <w:lang w:eastAsia="en-US"/>
              </w:rPr>
            </w:pPr>
            <w:r w:rsidRPr="00DD6CFB">
              <w:rPr>
                <w:sz w:val="16"/>
                <w:szCs w:val="16"/>
                <w:lang w:eastAsia="en-US"/>
              </w:rPr>
              <w:t>1961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905E5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80616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25D443" w14:textId="77777777" w:rsidR="00D4531E" w:rsidRPr="00DD6CFB" w:rsidRDefault="00D4531E" w:rsidP="00DD6CFB">
            <w:pPr>
              <w:pStyle w:val="TAL"/>
              <w:rPr>
                <w:sz w:val="16"/>
                <w:szCs w:val="16"/>
                <w:lang w:eastAsia="en-US"/>
              </w:rPr>
            </w:pPr>
            <w:r w:rsidRPr="00DD6CFB">
              <w:rPr>
                <w:sz w:val="16"/>
                <w:szCs w:val="16"/>
                <w:lang w:eastAsia="en-US"/>
              </w:rPr>
              <w:t>Inclusion of additional P-CSCF IP address in PDU session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4CBD06"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959EC2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848DF7"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473FB5"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63C9B6" w14:textId="77777777" w:rsidR="00D4531E" w:rsidRPr="00DD6CFB" w:rsidRDefault="00D4531E" w:rsidP="00DD6CFB">
            <w:pPr>
              <w:pStyle w:val="TAL"/>
              <w:rPr>
                <w:sz w:val="16"/>
                <w:szCs w:val="16"/>
                <w:lang w:eastAsia="en-US"/>
              </w:rPr>
            </w:pPr>
            <w:r w:rsidRPr="00DD6CFB">
              <w:rPr>
                <w:sz w:val="16"/>
                <w:szCs w:val="16"/>
                <w:lang w:eastAsia="en-US"/>
              </w:rPr>
              <w:t>R5-213409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3E257B" w14:textId="77777777" w:rsidR="00D4531E" w:rsidRPr="00DD6CFB" w:rsidRDefault="00D4531E" w:rsidP="00DD6CFB">
            <w:pPr>
              <w:pStyle w:val="TAL"/>
              <w:rPr>
                <w:sz w:val="16"/>
                <w:szCs w:val="16"/>
                <w:lang w:eastAsia="en-US"/>
              </w:rPr>
            </w:pPr>
            <w:r w:rsidRPr="00DD6CFB">
              <w:rPr>
                <w:sz w:val="16"/>
                <w:szCs w:val="16"/>
                <w:lang w:eastAsia="en-US"/>
              </w:rPr>
              <w:t>1955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30BBC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A0577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488DCD" w14:textId="77777777" w:rsidR="00D4531E" w:rsidRPr="00DD6CFB" w:rsidRDefault="00D4531E" w:rsidP="00DD6CFB">
            <w:pPr>
              <w:pStyle w:val="TAL"/>
              <w:rPr>
                <w:sz w:val="16"/>
                <w:szCs w:val="16"/>
                <w:lang w:eastAsia="en-US"/>
              </w:rPr>
            </w:pPr>
            <w:r w:rsidRPr="00DD6CFB">
              <w:rPr>
                <w:sz w:val="16"/>
                <w:szCs w:val="16"/>
                <w:lang w:eastAsia="en-US"/>
              </w:rPr>
              <w:t>Editorial updates to test procedure titles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74F14E"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BB8E4C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C5F540"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5E8AF8"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060318" w14:textId="77777777" w:rsidR="00D4531E" w:rsidRPr="00DD6CFB" w:rsidRDefault="00D4531E" w:rsidP="00DD6CFB">
            <w:pPr>
              <w:pStyle w:val="TAL"/>
              <w:rPr>
                <w:sz w:val="16"/>
                <w:szCs w:val="16"/>
                <w:lang w:eastAsia="en-US"/>
              </w:rPr>
            </w:pPr>
            <w:r w:rsidRPr="00DD6CFB">
              <w:rPr>
                <w:sz w:val="16"/>
                <w:szCs w:val="16"/>
                <w:lang w:eastAsia="en-US"/>
              </w:rPr>
              <w:t>R5-213416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B16FA2" w14:textId="77777777" w:rsidR="00D4531E" w:rsidRPr="00DD6CFB" w:rsidRDefault="00D4531E" w:rsidP="00DD6CFB">
            <w:pPr>
              <w:pStyle w:val="TAL"/>
              <w:rPr>
                <w:sz w:val="16"/>
                <w:szCs w:val="16"/>
                <w:lang w:eastAsia="en-US"/>
              </w:rPr>
            </w:pPr>
            <w:r w:rsidRPr="00DD6CFB">
              <w:rPr>
                <w:sz w:val="16"/>
                <w:szCs w:val="16"/>
                <w:lang w:eastAsia="en-US"/>
              </w:rPr>
              <w:t>1838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14715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4E02F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D53D3C" w14:textId="77777777" w:rsidR="00D4531E" w:rsidRPr="00DD6CFB" w:rsidRDefault="00D4531E" w:rsidP="00DD6CFB">
            <w:pPr>
              <w:pStyle w:val="TAL"/>
              <w:rPr>
                <w:sz w:val="16"/>
                <w:szCs w:val="16"/>
                <w:lang w:eastAsia="en-US"/>
              </w:rPr>
            </w:pPr>
            <w:r w:rsidRPr="00DD6CFB">
              <w:rPr>
                <w:sz w:val="16"/>
                <w:szCs w:val="16"/>
                <w:lang w:eastAsia="en-US"/>
              </w:rPr>
              <w:t>Correction of NR SL IE SL-ReportConfigList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9B0FC6"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61D81E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2CF1C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43DFB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8EB594F" w14:textId="77777777" w:rsidR="00D4531E" w:rsidRPr="00DD6CFB" w:rsidRDefault="00D4531E" w:rsidP="00DD6CFB">
            <w:pPr>
              <w:pStyle w:val="TAL"/>
              <w:rPr>
                <w:sz w:val="16"/>
                <w:szCs w:val="16"/>
                <w:lang w:eastAsia="en-US"/>
              </w:rPr>
            </w:pPr>
            <w:r w:rsidRPr="00DD6CFB">
              <w:rPr>
                <w:sz w:val="16"/>
                <w:szCs w:val="16"/>
                <w:lang w:eastAsia="en-US"/>
              </w:rPr>
              <w:t>R5-213417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CE0B02" w14:textId="77777777" w:rsidR="00D4531E" w:rsidRPr="00DD6CFB" w:rsidRDefault="00D4531E" w:rsidP="00DD6CFB">
            <w:pPr>
              <w:pStyle w:val="TAL"/>
              <w:rPr>
                <w:sz w:val="16"/>
                <w:szCs w:val="16"/>
                <w:lang w:eastAsia="en-US"/>
              </w:rPr>
            </w:pPr>
            <w:r w:rsidRPr="00DD6CFB">
              <w:rPr>
                <w:sz w:val="16"/>
                <w:szCs w:val="16"/>
                <w:lang w:eastAsia="en-US"/>
              </w:rPr>
              <w:t>1841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89275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B7FA3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080618" w14:textId="77777777" w:rsidR="00D4531E" w:rsidRPr="00DD6CFB" w:rsidRDefault="00D4531E" w:rsidP="00DD6CFB">
            <w:pPr>
              <w:pStyle w:val="TAL"/>
              <w:rPr>
                <w:sz w:val="16"/>
                <w:szCs w:val="16"/>
                <w:lang w:eastAsia="en-US"/>
              </w:rPr>
            </w:pPr>
            <w:r w:rsidRPr="00DD6CFB">
              <w:rPr>
                <w:sz w:val="16"/>
                <w:szCs w:val="16"/>
                <w:lang w:eastAsia="en-US"/>
              </w:rPr>
              <w:t>Correction of NR SL IE SL-SyncConfig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DEC44C"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04CA03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50E7E13"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0766FB"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06A158" w14:textId="77777777" w:rsidR="00D4531E" w:rsidRPr="00DD6CFB" w:rsidRDefault="00D4531E" w:rsidP="00DD6CFB">
            <w:pPr>
              <w:pStyle w:val="TAL"/>
              <w:rPr>
                <w:sz w:val="16"/>
                <w:szCs w:val="16"/>
                <w:lang w:eastAsia="en-US"/>
              </w:rPr>
            </w:pPr>
            <w:r w:rsidRPr="00DD6CFB">
              <w:rPr>
                <w:sz w:val="16"/>
                <w:szCs w:val="16"/>
                <w:lang w:eastAsia="en-US"/>
              </w:rPr>
              <w:t>R5-213418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6897F8" w14:textId="77777777" w:rsidR="00D4531E" w:rsidRPr="00DD6CFB" w:rsidRDefault="00D4531E" w:rsidP="00DD6CFB">
            <w:pPr>
              <w:pStyle w:val="TAL"/>
              <w:rPr>
                <w:sz w:val="16"/>
                <w:szCs w:val="16"/>
                <w:lang w:eastAsia="en-US"/>
              </w:rPr>
            </w:pPr>
            <w:r w:rsidRPr="00DD6CFB">
              <w:rPr>
                <w:sz w:val="16"/>
                <w:szCs w:val="16"/>
                <w:lang w:eastAsia="en-US"/>
              </w:rPr>
              <w:t>1848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9AC74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AF15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6A5413" w14:textId="77777777" w:rsidR="00D4531E" w:rsidRPr="00DD6CFB" w:rsidRDefault="00D4531E" w:rsidP="00DD6CFB">
            <w:pPr>
              <w:pStyle w:val="TAL"/>
              <w:rPr>
                <w:sz w:val="16"/>
                <w:szCs w:val="16"/>
                <w:lang w:eastAsia="en-US"/>
              </w:rPr>
            </w:pPr>
            <w:r w:rsidRPr="00DD6CFB">
              <w:rPr>
                <w:sz w:val="16"/>
                <w:szCs w:val="16"/>
                <w:lang w:eastAsia="en-US"/>
              </w:rPr>
              <w:t>Correction to PC5-RRC message MeasurementReportSidelink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284E3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B946A0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AB45D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A2CCC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796D2AD" w14:textId="77777777" w:rsidR="00D4531E" w:rsidRPr="00DD6CFB" w:rsidRDefault="00D4531E" w:rsidP="00DD6CFB">
            <w:pPr>
              <w:pStyle w:val="TAL"/>
              <w:rPr>
                <w:sz w:val="16"/>
                <w:szCs w:val="16"/>
                <w:lang w:eastAsia="en-US"/>
              </w:rPr>
            </w:pPr>
            <w:r w:rsidRPr="00DD6CFB">
              <w:rPr>
                <w:sz w:val="16"/>
                <w:szCs w:val="16"/>
                <w:lang w:eastAsia="en-US"/>
              </w:rPr>
              <w:t>R5-213419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1D27D7" w14:textId="77777777" w:rsidR="00D4531E" w:rsidRPr="00DD6CFB" w:rsidRDefault="00D4531E" w:rsidP="00DD6CFB">
            <w:pPr>
              <w:pStyle w:val="TAL"/>
              <w:rPr>
                <w:sz w:val="16"/>
                <w:szCs w:val="16"/>
                <w:lang w:eastAsia="en-US"/>
              </w:rPr>
            </w:pPr>
            <w:r w:rsidRPr="00DD6CFB">
              <w:rPr>
                <w:sz w:val="16"/>
                <w:szCs w:val="16"/>
                <w:lang w:eastAsia="en-US"/>
              </w:rPr>
              <w:t>1850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8E39A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4667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F4DDB2" w14:textId="77777777" w:rsidR="00D4531E" w:rsidRPr="00DD6CFB" w:rsidRDefault="00D4531E" w:rsidP="00DD6CFB">
            <w:pPr>
              <w:pStyle w:val="TAL"/>
              <w:rPr>
                <w:sz w:val="16"/>
                <w:szCs w:val="16"/>
                <w:lang w:eastAsia="en-US"/>
              </w:rPr>
            </w:pPr>
            <w:r w:rsidRPr="00DD6CFB">
              <w:rPr>
                <w:sz w:val="16"/>
                <w:szCs w:val="16"/>
                <w:lang w:eastAsia="en-US"/>
              </w:rPr>
              <w:t>Correction to PC5-RRC message RRCReconfigurationFailureSidelink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E9B368"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AE1787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7B4992A"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649516"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B822A4" w14:textId="77777777" w:rsidR="00D4531E" w:rsidRPr="00DD6CFB" w:rsidRDefault="00D4531E" w:rsidP="00DD6CFB">
            <w:pPr>
              <w:pStyle w:val="TAL"/>
              <w:rPr>
                <w:sz w:val="16"/>
                <w:szCs w:val="16"/>
                <w:lang w:eastAsia="en-US"/>
              </w:rPr>
            </w:pPr>
            <w:r w:rsidRPr="00DD6CFB">
              <w:rPr>
                <w:sz w:val="16"/>
                <w:szCs w:val="16"/>
                <w:lang w:eastAsia="en-US"/>
              </w:rPr>
              <w:t>R5-213423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15C984" w14:textId="77777777" w:rsidR="00D4531E" w:rsidRPr="00DD6CFB" w:rsidRDefault="00D4531E" w:rsidP="00DD6CFB">
            <w:pPr>
              <w:pStyle w:val="TAL"/>
              <w:rPr>
                <w:sz w:val="16"/>
                <w:szCs w:val="16"/>
                <w:lang w:eastAsia="en-US"/>
              </w:rPr>
            </w:pPr>
            <w:r w:rsidRPr="00DD6CFB">
              <w:rPr>
                <w:sz w:val="16"/>
                <w:szCs w:val="16"/>
                <w:lang w:eastAsia="en-US"/>
              </w:rPr>
              <w:t>1857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E0A1E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B0B3D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EF7E5E" w14:textId="77777777" w:rsidR="00D4531E" w:rsidRPr="00DD6CFB" w:rsidRDefault="00D4531E" w:rsidP="00DD6CFB">
            <w:pPr>
              <w:pStyle w:val="TAL"/>
              <w:rPr>
                <w:sz w:val="16"/>
                <w:szCs w:val="16"/>
                <w:lang w:eastAsia="en-US"/>
              </w:rPr>
            </w:pPr>
            <w:r w:rsidRPr="00DD6CFB">
              <w:rPr>
                <w:sz w:val="16"/>
                <w:szCs w:val="16"/>
                <w:lang w:eastAsia="en-US"/>
              </w:rPr>
              <w:t>Updates to NETWORK SLICE-SPECIFIC AUTHENTICATION COMMAND and NETWORK SLICE-SPECIFIC AUTHENTICATION COMPLETE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CFB86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E3736C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6D6760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7A7809"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5B990E" w14:textId="77777777" w:rsidR="00D4531E" w:rsidRPr="00DD6CFB" w:rsidRDefault="00D4531E" w:rsidP="00DD6CFB">
            <w:pPr>
              <w:pStyle w:val="TAL"/>
              <w:rPr>
                <w:sz w:val="16"/>
                <w:szCs w:val="16"/>
                <w:lang w:eastAsia="en-US"/>
              </w:rPr>
            </w:pPr>
            <w:r w:rsidRPr="00DD6CFB">
              <w:rPr>
                <w:sz w:val="16"/>
                <w:szCs w:val="16"/>
                <w:lang w:eastAsia="en-US"/>
              </w:rPr>
              <w:t>R5-213424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0B993C" w14:textId="77777777" w:rsidR="00D4531E" w:rsidRPr="00DD6CFB" w:rsidRDefault="00D4531E" w:rsidP="00DD6CFB">
            <w:pPr>
              <w:pStyle w:val="TAL"/>
              <w:rPr>
                <w:sz w:val="16"/>
                <w:szCs w:val="16"/>
                <w:lang w:eastAsia="en-US"/>
              </w:rPr>
            </w:pPr>
            <w:r w:rsidRPr="00DD6CFB">
              <w:rPr>
                <w:sz w:val="16"/>
                <w:szCs w:val="16"/>
                <w:lang w:eastAsia="en-US"/>
              </w:rPr>
              <w:t>1858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0262E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98CBB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CB6A12" w14:textId="77777777" w:rsidR="00D4531E" w:rsidRPr="00DD6CFB" w:rsidRDefault="00D4531E" w:rsidP="00DD6CFB">
            <w:pPr>
              <w:pStyle w:val="TAL"/>
              <w:rPr>
                <w:sz w:val="16"/>
                <w:szCs w:val="16"/>
                <w:lang w:eastAsia="en-US"/>
              </w:rPr>
            </w:pPr>
            <w:r w:rsidRPr="00DD6CFB">
              <w:rPr>
                <w:sz w:val="16"/>
                <w:szCs w:val="16"/>
                <w:lang w:eastAsia="en-US"/>
              </w:rPr>
              <w:t>Updates to NETWORK SLICE-SPECIFIC AUTHENTICATION RESULT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B0F86C"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F87EAA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73E4213"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798015"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3393C7" w14:textId="77777777" w:rsidR="00D4531E" w:rsidRPr="00DD6CFB" w:rsidRDefault="00D4531E" w:rsidP="00DD6CFB">
            <w:pPr>
              <w:pStyle w:val="TAL"/>
              <w:rPr>
                <w:sz w:val="16"/>
                <w:szCs w:val="16"/>
                <w:lang w:eastAsia="en-US"/>
              </w:rPr>
            </w:pPr>
            <w:r w:rsidRPr="00DD6CFB">
              <w:rPr>
                <w:sz w:val="16"/>
                <w:szCs w:val="16"/>
                <w:lang w:eastAsia="en-US"/>
              </w:rPr>
              <w:t>R5-213425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B8ED5F" w14:textId="77777777" w:rsidR="00D4531E" w:rsidRPr="00DD6CFB" w:rsidRDefault="00D4531E" w:rsidP="00DD6CFB">
            <w:pPr>
              <w:pStyle w:val="TAL"/>
              <w:rPr>
                <w:sz w:val="16"/>
                <w:szCs w:val="16"/>
                <w:lang w:eastAsia="en-US"/>
              </w:rPr>
            </w:pPr>
            <w:r w:rsidRPr="00DD6CFB">
              <w:rPr>
                <w:sz w:val="16"/>
                <w:szCs w:val="16"/>
                <w:lang w:eastAsia="en-US"/>
              </w:rPr>
              <w:t>1924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77123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233A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854512" w14:textId="77777777" w:rsidR="00D4531E" w:rsidRPr="00DD6CFB" w:rsidRDefault="00D4531E" w:rsidP="00DD6CFB">
            <w:pPr>
              <w:pStyle w:val="TAL"/>
              <w:rPr>
                <w:sz w:val="16"/>
                <w:szCs w:val="16"/>
                <w:lang w:eastAsia="en-US"/>
              </w:rPr>
            </w:pPr>
            <w:r w:rsidRPr="00DD6CFB">
              <w:rPr>
                <w:sz w:val="16"/>
                <w:szCs w:val="16"/>
                <w:lang w:eastAsia="en-US"/>
              </w:rPr>
              <w:t>Introduction of Always-On indication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B7997C"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17FD64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C4138B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29CBF4"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8212B3" w14:textId="77777777" w:rsidR="00D4531E" w:rsidRPr="00DD6CFB" w:rsidRDefault="00D4531E" w:rsidP="00DD6CFB">
            <w:pPr>
              <w:pStyle w:val="TAL"/>
              <w:rPr>
                <w:sz w:val="16"/>
                <w:szCs w:val="16"/>
                <w:lang w:eastAsia="en-US"/>
              </w:rPr>
            </w:pPr>
            <w:r w:rsidRPr="00DD6CFB">
              <w:rPr>
                <w:sz w:val="16"/>
                <w:szCs w:val="16"/>
                <w:lang w:eastAsia="en-US"/>
              </w:rPr>
              <w:t>R5-213439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144CAD" w14:textId="77777777" w:rsidR="00D4531E" w:rsidRPr="00DD6CFB" w:rsidRDefault="00D4531E" w:rsidP="00DD6CFB">
            <w:pPr>
              <w:pStyle w:val="TAL"/>
              <w:rPr>
                <w:sz w:val="16"/>
                <w:szCs w:val="16"/>
                <w:lang w:eastAsia="en-US"/>
              </w:rPr>
            </w:pPr>
            <w:r w:rsidRPr="00DD6CFB">
              <w:rPr>
                <w:sz w:val="16"/>
                <w:szCs w:val="16"/>
                <w:lang w:eastAsia="en-US"/>
              </w:rPr>
              <w:t>1816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CE2EB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E1E55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28E8F2" w14:textId="77777777" w:rsidR="00D4531E" w:rsidRPr="00DD6CFB" w:rsidRDefault="00D4531E" w:rsidP="00DD6CFB">
            <w:pPr>
              <w:pStyle w:val="TAL"/>
              <w:rPr>
                <w:sz w:val="16"/>
                <w:szCs w:val="16"/>
                <w:lang w:eastAsia="en-US"/>
              </w:rPr>
            </w:pPr>
            <w:r w:rsidRPr="00DD6CFB">
              <w:rPr>
                <w:sz w:val="16"/>
                <w:szCs w:val="16"/>
                <w:lang w:eastAsia="en-US"/>
              </w:rPr>
              <w:t>Correction to IMS call release sequences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7D3C5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55AB55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4D30DF"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58C03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3D3CD36" w14:textId="77777777" w:rsidR="00D4531E" w:rsidRPr="00DD6CFB" w:rsidRDefault="00D4531E" w:rsidP="00DD6CFB">
            <w:pPr>
              <w:pStyle w:val="TAL"/>
              <w:rPr>
                <w:sz w:val="16"/>
                <w:szCs w:val="16"/>
                <w:lang w:eastAsia="en-US"/>
              </w:rPr>
            </w:pPr>
            <w:r w:rsidRPr="00DD6CFB">
              <w:rPr>
                <w:sz w:val="16"/>
                <w:szCs w:val="16"/>
                <w:lang w:eastAsia="en-US"/>
              </w:rPr>
              <w:t>R5-213440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745D6B" w14:textId="77777777" w:rsidR="00D4531E" w:rsidRPr="00DD6CFB" w:rsidRDefault="00D4531E" w:rsidP="00DD6CFB">
            <w:pPr>
              <w:pStyle w:val="TAL"/>
              <w:rPr>
                <w:sz w:val="16"/>
                <w:szCs w:val="16"/>
                <w:lang w:eastAsia="en-US"/>
              </w:rPr>
            </w:pPr>
            <w:r w:rsidRPr="00DD6CFB">
              <w:rPr>
                <w:sz w:val="16"/>
                <w:szCs w:val="16"/>
                <w:lang w:eastAsia="en-US"/>
              </w:rPr>
              <w:t>1886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30B2A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438AC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2F349B" w14:textId="77777777" w:rsidR="00D4531E" w:rsidRPr="00DD6CFB" w:rsidRDefault="00D4531E" w:rsidP="00DD6CFB">
            <w:pPr>
              <w:pStyle w:val="TAL"/>
              <w:rPr>
                <w:sz w:val="16"/>
                <w:szCs w:val="16"/>
                <w:lang w:eastAsia="en-US"/>
              </w:rPr>
            </w:pPr>
            <w:r w:rsidRPr="00DD6CFB">
              <w:rPr>
                <w:sz w:val="16"/>
                <w:szCs w:val="16"/>
                <w:lang w:eastAsia="en-US"/>
              </w:rPr>
              <w:t>Addition of Generic Test procedure for IMS MO Video call establishment in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01E92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9709B5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3EBB694"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C81BCB"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DEEDEC" w14:textId="77777777" w:rsidR="00D4531E" w:rsidRPr="00DD6CFB" w:rsidRDefault="00D4531E" w:rsidP="00DD6CFB">
            <w:pPr>
              <w:pStyle w:val="TAL"/>
              <w:rPr>
                <w:sz w:val="16"/>
                <w:szCs w:val="16"/>
                <w:lang w:eastAsia="en-US"/>
              </w:rPr>
            </w:pPr>
            <w:r w:rsidRPr="00DD6CFB">
              <w:rPr>
                <w:sz w:val="16"/>
                <w:szCs w:val="16"/>
                <w:lang w:eastAsia="en-US"/>
              </w:rPr>
              <w:t>R5-213441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5A52E6" w14:textId="77777777" w:rsidR="00D4531E" w:rsidRPr="00DD6CFB" w:rsidRDefault="00D4531E" w:rsidP="00DD6CFB">
            <w:pPr>
              <w:pStyle w:val="TAL"/>
              <w:rPr>
                <w:sz w:val="16"/>
                <w:szCs w:val="16"/>
                <w:lang w:eastAsia="en-US"/>
              </w:rPr>
            </w:pPr>
            <w:r w:rsidRPr="00DD6CFB">
              <w:rPr>
                <w:sz w:val="16"/>
                <w:szCs w:val="16"/>
                <w:lang w:eastAsia="en-US"/>
              </w:rPr>
              <w:t>1913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2B051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6E29E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4A5CC1" w14:textId="77777777" w:rsidR="00D4531E" w:rsidRPr="00DD6CFB" w:rsidRDefault="00D4531E" w:rsidP="00DD6CFB">
            <w:pPr>
              <w:pStyle w:val="TAL"/>
              <w:rPr>
                <w:sz w:val="16"/>
                <w:szCs w:val="16"/>
                <w:lang w:eastAsia="en-US"/>
              </w:rPr>
            </w:pPr>
            <w:r w:rsidRPr="00DD6CFB">
              <w:rPr>
                <w:sz w:val="16"/>
                <w:szCs w:val="16"/>
                <w:lang w:eastAsia="en-US"/>
              </w:rPr>
              <w:t>Correction to Table 4.9.12.2.2-1 for IMS Emergency call establishment in 5GC without IMS emergency registration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D55026"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2CE60A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045B22"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28EAD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C6ED02" w14:textId="77777777" w:rsidR="00D4531E" w:rsidRPr="00DD6CFB" w:rsidRDefault="00D4531E" w:rsidP="00DD6CFB">
            <w:pPr>
              <w:pStyle w:val="TAL"/>
              <w:rPr>
                <w:sz w:val="16"/>
                <w:szCs w:val="16"/>
                <w:lang w:eastAsia="en-US"/>
              </w:rPr>
            </w:pPr>
            <w:r w:rsidRPr="00DD6CFB">
              <w:rPr>
                <w:sz w:val="16"/>
                <w:szCs w:val="16"/>
                <w:lang w:eastAsia="en-US"/>
              </w:rPr>
              <w:t>R5-213442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7F65EE" w14:textId="77777777" w:rsidR="00D4531E" w:rsidRPr="00DD6CFB" w:rsidRDefault="00D4531E" w:rsidP="00DD6CFB">
            <w:pPr>
              <w:pStyle w:val="TAL"/>
              <w:rPr>
                <w:sz w:val="16"/>
                <w:szCs w:val="16"/>
                <w:lang w:eastAsia="en-US"/>
              </w:rPr>
            </w:pPr>
            <w:r w:rsidRPr="00DD6CFB">
              <w:rPr>
                <w:sz w:val="16"/>
                <w:szCs w:val="16"/>
                <w:lang w:eastAsia="en-US"/>
              </w:rPr>
              <w:t>1914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76442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20C30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E725AF" w14:textId="77777777" w:rsidR="00D4531E" w:rsidRPr="00DD6CFB" w:rsidRDefault="00D4531E" w:rsidP="00DD6CFB">
            <w:pPr>
              <w:pStyle w:val="TAL"/>
              <w:rPr>
                <w:sz w:val="16"/>
                <w:szCs w:val="16"/>
                <w:lang w:eastAsia="en-US"/>
              </w:rPr>
            </w:pPr>
            <w:r w:rsidRPr="00DD6CFB">
              <w:rPr>
                <w:sz w:val="16"/>
                <w:szCs w:val="16"/>
                <w:lang w:eastAsia="en-US"/>
              </w:rPr>
              <w:t>Correction to Procedure for UE-requested PDU session modification after the first S1 to N1 mode change / Single-registration mode with N26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9D7641"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8F682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25D98C4"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BA6B59"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B50E7F" w14:textId="77777777" w:rsidR="00D4531E" w:rsidRPr="00DD6CFB" w:rsidRDefault="00D4531E" w:rsidP="00DD6CFB">
            <w:pPr>
              <w:pStyle w:val="TAL"/>
              <w:rPr>
                <w:sz w:val="16"/>
                <w:szCs w:val="16"/>
                <w:lang w:eastAsia="en-US"/>
              </w:rPr>
            </w:pPr>
            <w:r w:rsidRPr="00DD6CFB">
              <w:rPr>
                <w:sz w:val="16"/>
                <w:szCs w:val="16"/>
                <w:lang w:eastAsia="en-US"/>
              </w:rPr>
              <w:t>R5-213443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F9FDD2" w14:textId="77777777" w:rsidR="00D4531E" w:rsidRPr="00DD6CFB" w:rsidRDefault="00D4531E" w:rsidP="00DD6CFB">
            <w:pPr>
              <w:pStyle w:val="TAL"/>
              <w:rPr>
                <w:sz w:val="16"/>
                <w:szCs w:val="16"/>
                <w:lang w:eastAsia="en-US"/>
              </w:rPr>
            </w:pPr>
            <w:r w:rsidRPr="00DD6CFB">
              <w:rPr>
                <w:sz w:val="16"/>
                <w:szCs w:val="16"/>
                <w:lang w:eastAsia="en-US"/>
              </w:rPr>
              <w:t>1941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8B396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2615A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18D34D" w14:textId="77777777" w:rsidR="00D4531E" w:rsidRPr="00DD6CFB" w:rsidRDefault="00D4531E" w:rsidP="00DD6CFB">
            <w:pPr>
              <w:pStyle w:val="TAL"/>
              <w:rPr>
                <w:sz w:val="16"/>
                <w:szCs w:val="16"/>
                <w:lang w:eastAsia="en-US"/>
              </w:rPr>
            </w:pPr>
            <w:r w:rsidRPr="00DD6CFB">
              <w:rPr>
                <w:sz w:val="16"/>
                <w:szCs w:val="16"/>
                <w:lang w:eastAsia="en-US"/>
              </w:rPr>
              <w:t>Update chapter 4.5.1 General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6EF696"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226259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EBEBB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BE666B"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6BE8FE" w14:textId="77777777" w:rsidR="00D4531E" w:rsidRPr="00DD6CFB" w:rsidRDefault="00D4531E" w:rsidP="00DD6CFB">
            <w:pPr>
              <w:pStyle w:val="TAL"/>
              <w:rPr>
                <w:sz w:val="16"/>
                <w:szCs w:val="16"/>
                <w:lang w:eastAsia="en-US"/>
              </w:rPr>
            </w:pPr>
            <w:r w:rsidRPr="00DD6CFB">
              <w:rPr>
                <w:sz w:val="16"/>
                <w:szCs w:val="16"/>
                <w:lang w:eastAsia="en-US"/>
              </w:rPr>
              <w:t>R5-213444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D6351C" w14:textId="77777777" w:rsidR="00D4531E" w:rsidRPr="00DD6CFB" w:rsidRDefault="00D4531E" w:rsidP="00DD6CFB">
            <w:pPr>
              <w:pStyle w:val="TAL"/>
              <w:rPr>
                <w:sz w:val="16"/>
                <w:szCs w:val="16"/>
                <w:lang w:eastAsia="en-US"/>
              </w:rPr>
            </w:pPr>
            <w:r w:rsidRPr="00DD6CFB">
              <w:rPr>
                <w:sz w:val="16"/>
                <w:szCs w:val="16"/>
                <w:lang w:eastAsia="en-US"/>
              </w:rPr>
              <w:t>1887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C04F0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4DA4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566647" w14:textId="77777777" w:rsidR="00D4531E" w:rsidRPr="00DD6CFB" w:rsidRDefault="00D4531E" w:rsidP="00DD6CFB">
            <w:pPr>
              <w:pStyle w:val="TAL"/>
              <w:rPr>
                <w:sz w:val="16"/>
                <w:szCs w:val="16"/>
                <w:lang w:eastAsia="en-US"/>
              </w:rPr>
            </w:pPr>
            <w:r w:rsidRPr="00DD6CFB">
              <w:rPr>
                <w:sz w:val="16"/>
                <w:szCs w:val="16"/>
                <w:lang w:eastAsia="en-US"/>
              </w:rPr>
              <w:t>Addition of default contents for RRCReconfiguration-Video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9E8A2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6E7B90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7DBF6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24BFE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E3BFB3" w14:textId="77777777" w:rsidR="00D4531E" w:rsidRPr="00DD6CFB" w:rsidRDefault="00D4531E" w:rsidP="00DD6CFB">
            <w:pPr>
              <w:pStyle w:val="TAL"/>
              <w:rPr>
                <w:sz w:val="16"/>
                <w:szCs w:val="16"/>
                <w:lang w:eastAsia="en-US"/>
              </w:rPr>
            </w:pPr>
            <w:r w:rsidRPr="00DD6CFB">
              <w:rPr>
                <w:sz w:val="16"/>
                <w:szCs w:val="16"/>
                <w:lang w:eastAsia="en-US"/>
              </w:rPr>
              <w:t>R5-213445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3E1B1C" w14:textId="77777777" w:rsidR="00D4531E" w:rsidRPr="00DD6CFB" w:rsidRDefault="00D4531E" w:rsidP="00DD6CFB">
            <w:pPr>
              <w:pStyle w:val="TAL"/>
              <w:rPr>
                <w:sz w:val="16"/>
                <w:szCs w:val="16"/>
                <w:lang w:eastAsia="en-US"/>
              </w:rPr>
            </w:pPr>
            <w:r w:rsidRPr="00DD6CFB">
              <w:rPr>
                <w:sz w:val="16"/>
                <w:szCs w:val="16"/>
                <w:lang w:eastAsia="en-US"/>
              </w:rPr>
              <w:t>1888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A2B5F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2CD3A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C0633D" w14:textId="77777777" w:rsidR="00D4531E" w:rsidRPr="00DD6CFB" w:rsidRDefault="00D4531E" w:rsidP="00DD6CFB">
            <w:pPr>
              <w:pStyle w:val="TAL"/>
              <w:rPr>
                <w:sz w:val="16"/>
                <w:szCs w:val="16"/>
                <w:lang w:eastAsia="en-US"/>
              </w:rPr>
            </w:pPr>
            <w:r w:rsidRPr="00DD6CFB">
              <w:rPr>
                <w:sz w:val="16"/>
                <w:szCs w:val="16"/>
                <w:lang w:eastAsia="en-US"/>
              </w:rPr>
              <w:t>Corrections to PDCP 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AC167E"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919CA8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2B18EB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BDE305"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BB020B" w14:textId="77777777" w:rsidR="00D4531E" w:rsidRPr="00DD6CFB" w:rsidRDefault="00D4531E" w:rsidP="00DD6CFB">
            <w:pPr>
              <w:pStyle w:val="TAL"/>
              <w:rPr>
                <w:sz w:val="16"/>
                <w:szCs w:val="16"/>
                <w:lang w:eastAsia="en-US"/>
              </w:rPr>
            </w:pPr>
            <w:r w:rsidRPr="00DD6CFB">
              <w:rPr>
                <w:sz w:val="16"/>
                <w:szCs w:val="16"/>
                <w:lang w:eastAsia="en-US"/>
              </w:rPr>
              <w:t>R5-213446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4A47EC" w14:textId="77777777" w:rsidR="00D4531E" w:rsidRPr="00DD6CFB" w:rsidRDefault="00D4531E" w:rsidP="00DD6CFB">
            <w:pPr>
              <w:pStyle w:val="TAL"/>
              <w:rPr>
                <w:sz w:val="16"/>
                <w:szCs w:val="16"/>
                <w:lang w:eastAsia="en-US"/>
              </w:rPr>
            </w:pPr>
            <w:r w:rsidRPr="00DD6CFB">
              <w:rPr>
                <w:sz w:val="16"/>
                <w:szCs w:val="16"/>
                <w:lang w:eastAsia="en-US"/>
              </w:rPr>
              <w:t>1798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B6001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2EB75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3C72E7" w14:textId="77777777" w:rsidR="00D4531E" w:rsidRPr="00DD6CFB" w:rsidRDefault="00D4531E" w:rsidP="00DD6CFB">
            <w:pPr>
              <w:pStyle w:val="TAL"/>
              <w:rPr>
                <w:sz w:val="16"/>
                <w:szCs w:val="16"/>
                <w:lang w:eastAsia="en-US"/>
              </w:rPr>
            </w:pPr>
            <w:r w:rsidRPr="00DD6CFB">
              <w:rPr>
                <w:sz w:val="16"/>
                <w:szCs w:val="16"/>
                <w:lang w:eastAsia="en-US"/>
              </w:rPr>
              <w:t>Update of USIM Configurations 4, 7, 8, 10, 12 and 21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10C9C8"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4DBC77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7BAB2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62F382"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247600" w14:textId="77777777" w:rsidR="00D4531E" w:rsidRPr="00DD6CFB" w:rsidRDefault="00D4531E" w:rsidP="00DD6CFB">
            <w:pPr>
              <w:pStyle w:val="TAL"/>
              <w:rPr>
                <w:sz w:val="16"/>
                <w:szCs w:val="16"/>
                <w:lang w:eastAsia="en-US"/>
              </w:rPr>
            </w:pPr>
            <w:r w:rsidRPr="00DD6CFB">
              <w:rPr>
                <w:sz w:val="16"/>
                <w:szCs w:val="16"/>
                <w:lang w:eastAsia="en-US"/>
              </w:rPr>
              <w:t>R5-213447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CFCB8B" w14:textId="77777777" w:rsidR="00D4531E" w:rsidRPr="00DD6CFB" w:rsidRDefault="00D4531E" w:rsidP="00DD6CFB">
            <w:pPr>
              <w:pStyle w:val="TAL"/>
              <w:rPr>
                <w:sz w:val="16"/>
                <w:szCs w:val="16"/>
                <w:lang w:eastAsia="en-US"/>
              </w:rPr>
            </w:pPr>
            <w:r w:rsidRPr="00DD6CFB">
              <w:rPr>
                <w:sz w:val="16"/>
                <w:szCs w:val="16"/>
                <w:lang w:eastAsia="en-US"/>
              </w:rPr>
              <w:t>1854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C082C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6568E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773021" w14:textId="77777777" w:rsidR="00D4531E" w:rsidRPr="00DD6CFB" w:rsidRDefault="00D4531E" w:rsidP="00DD6CFB">
            <w:pPr>
              <w:pStyle w:val="TAL"/>
              <w:rPr>
                <w:sz w:val="16"/>
                <w:szCs w:val="16"/>
                <w:lang w:eastAsia="en-US"/>
              </w:rPr>
            </w:pPr>
            <w:r w:rsidRPr="00DD6CFB">
              <w:rPr>
                <w:sz w:val="16"/>
                <w:szCs w:val="16"/>
                <w:lang w:eastAsia="en-US"/>
              </w:rPr>
              <w:t>Correction to Table 6.4.1-12 USIM Configuration 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7E2846"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1A790C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E7F14D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5041D2"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F9DF77" w14:textId="77777777" w:rsidR="00D4531E" w:rsidRPr="00DD6CFB" w:rsidRDefault="00D4531E" w:rsidP="00DD6CFB">
            <w:pPr>
              <w:pStyle w:val="TAL"/>
              <w:rPr>
                <w:sz w:val="16"/>
                <w:szCs w:val="16"/>
                <w:lang w:eastAsia="en-US"/>
              </w:rPr>
            </w:pPr>
            <w:r w:rsidRPr="00DD6CFB">
              <w:rPr>
                <w:sz w:val="16"/>
                <w:szCs w:val="16"/>
                <w:lang w:eastAsia="en-US"/>
              </w:rPr>
              <w:t>R5-213448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FED1B0" w14:textId="77777777" w:rsidR="00D4531E" w:rsidRPr="00DD6CFB" w:rsidRDefault="00D4531E" w:rsidP="00DD6CFB">
            <w:pPr>
              <w:pStyle w:val="TAL"/>
              <w:rPr>
                <w:sz w:val="16"/>
                <w:szCs w:val="16"/>
                <w:lang w:eastAsia="en-US"/>
              </w:rPr>
            </w:pPr>
            <w:r w:rsidRPr="00DD6CFB">
              <w:rPr>
                <w:sz w:val="16"/>
                <w:szCs w:val="16"/>
                <w:lang w:eastAsia="en-US"/>
              </w:rPr>
              <w:t>1873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BF37B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C914D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304548" w14:textId="77777777" w:rsidR="00D4531E" w:rsidRPr="00DD6CFB" w:rsidRDefault="00D4531E" w:rsidP="00DD6CFB">
            <w:pPr>
              <w:pStyle w:val="TAL"/>
              <w:rPr>
                <w:sz w:val="16"/>
                <w:szCs w:val="16"/>
                <w:lang w:eastAsia="en-US"/>
              </w:rPr>
            </w:pPr>
            <w:r w:rsidRPr="00DD6CFB">
              <w:rPr>
                <w:sz w:val="16"/>
                <w:szCs w:val="16"/>
                <w:lang w:eastAsia="en-US"/>
              </w:rPr>
              <w:t>Update of default SCS for n38, n39, n40 and n50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DEAD34"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9EBAF6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695FC2"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8B63ED"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855BC2" w14:textId="77777777" w:rsidR="00D4531E" w:rsidRPr="00DD6CFB" w:rsidRDefault="00D4531E" w:rsidP="00DD6CFB">
            <w:pPr>
              <w:pStyle w:val="TAL"/>
              <w:rPr>
                <w:sz w:val="16"/>
                <w:szCs w:val="16"/>
                <w:lang w:eastAsia="en-US"/>
              </w:rPr>
            </w:pPr>
            <w:r w:rsidRPr="00DD6CFB">
              <w:rPr>
                <w:sz w:val="16"/>
                <w:szCs w:val="16"/>
                <w:lang w:eastAsia="en-US"/>
              </w:rPr>
              <w:t>R5-213449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1DE118" w14:textId="77777777" w:rsidR="00D4531E" w:rsidRPr="00DD6CFB" w:rsidRDefault="00D4531E" w:rsidP="00DD6CFB">
            <w:pPr>
              <w:pStyle w:val="TAL"/>
              <w:rPr>
                <w:sz w:val="16"/>
                <w:szCs w:val="16"/>
                <w:lang w:eastAsia="en-US"/>
              </w:rPr>
            </w:pPr>
            <w:r w:rsidRPr="00DD6CFB">
              <w:rPr>
                <w:sz w:val="16"/>
                <w:szCs w:val="16"/>
                <w:lang w:eastAsia="en-US"/>
              </w:rPr>
              <w:t>1942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51115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13E6B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87C537" w14:textId="77777777" w:rsidR="00D4531E" w:rsidRPr="00DD6CFB" w:rsidRDefault="00D4531E" w:rsidP="00DD6CFB">
            <w:pPr>
              <w:pStyle w:val="TAL"/>
              <w:rPr>
                <w:sz w:val="16"/>
                <w:szCs w:val="16"/>
                <w:lang w:eastAsia="en-US"/>
              </w:rPr>
            </w:pPr>
            <w:r w:rsidRPr="00DD6CFB">
              <w:rPr>
                <w:sz w:val="16"/>
                <w:szCs w:val="16"/>
                <w:lang w:eastAsia="en-US"/>
              </w:rPr>
              <w:t>Update maximum number of simultaneous configured cells for FR1 and FR2 in OTA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A59FAD"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99C1F2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B48D9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A86983"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E4C55E" w14:textId="77777777" w:rsidR="00D4531E" w:rsidRPr="00DD6CFB" w:rsidRDefault="00D4531E" w:rsidP="00DD6CFB">
            <w:pPr>
              <w:pStyle w:val="TAL"/>
              <w:rPr>
                <w:sz w:val="16"/>
                <w:szCs w:val="16"/>
                <w:lang w:eastAsia="en-US"/>
              </w:rPr>
            </w:pPr>
            <w:r w:rsidRPr="00DD6CFB">
              <w:rPr>
                <w:sz w:val="16"/>
                <w:szCs w:val="16"/>
                <w:lang w:eastAsia="en-US"/>
              </w:rPr>
              <w:t>R5-213450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48DE1" w14:textId="77777777" w:rsidR="00D4531E" w:rsidRPr="00DD6CFB" w:rsidRDefault="00D4531E" w:rsidP="00DD6CFB">
            <w:pPr>
              <w:pStyle w:val="TAL"/>
              <w:rPr>
                <w:sz w:val="16"/>
                <w:szCs w:val="16"/>
                <w:lang w:eastAsia="en-US"/>
              </w:rPr>
            </w:pPr>
            <w:r w:rsidRPr="00DD6CFB">
              <w:rPr>
                <w:sz w:val="16"/>
                <w:szCs w:val="16"/>
                <w:lang w:eastAsia="en-US"/>
              </w:rPr>
              <w:t>1951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73A55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9AC1B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064B6B" w14:textId="77777777" w:rsidR="00D4531E" w:rsidRPr="00DD6CFB" w:rsidRDefault="00D4531E" w:rsidP="00DD6CFB">
            <w:pPr>
              <w:pStyle w:val="TAL"/>
              <w:rPr>
                <w:sz w:val="16"/>
                <w:szCs w:val="16"/>
                <w:lang w:eastAsia="en-US"/>
              </w:rPr>
            </w:pPr>
            <w:r w:rsidRPr="00DD6CFB">
              <w:rPr>
                <w:sz w:val="16"/>
                <w:szCs w:val="16"/>
                <w:lang w:eastAsia="en-US"/>
              </w:rPr>
              <w:t xml:space="preserve">Updates to FR1 and E-UTRA OTA signal level testing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881BB6"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89D1E7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634BAC"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5AC3A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11948B" w14:textId="77777777" w:rsidR="00D4531E" w:rsidRPr="00DD6CFB" w:rsidRDefault="00D4531E" w:rsidP="00DD6CFB">
            <w:pPr>
              <w:pStyle w:val="TAL"/>
              <w:rPr>
                <w:sz w:val="16"/>
                <w:szCs w:val="16"/>
                <w:lang w:eastAsia="en-US"/>
              </w:rPr>
            </w:pPr>
            <w:r w:rsidRPr="00DD6CFB">
              <w:rPr>
                <w:sz w:val="16"/>
                <w:szCs w:val="16"/>
                <w:lang w:eastAsia="en-US"/>
              </w:rPr>
              <w:t>R5-213451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7C8A77" w14:textId="77777777" w:rsidR="00D4531E" w:rsidRPr="00DD6CFB" w:rsidRDefault="00D4531E" w:rsidP="00DD6CFB">
            <w:pPr>
              <w:pStyle w:val="TAL"/>
              <w:rPr>
                <w:sz w:val="16"/>
                <w:szCs w:val="16"/>
                <w:lang w:eastAsia="en-US"/>
              </w:rPr>
            </w:pPr>
            <w:r w:rsidRPr="00DD6CFB">
              <w:rPr>
                <w:sz w:val="16"/>
                <w:szCs w:val="16"/>
                <w:lang w:eastAsia="en-US"/>
              </w:rPr>
              <w:t>1802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D8B54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AF013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CD8892" w14:textId="77777777" w:rsidR="00D4531E" w:rsidRPr="00DD6CFB" w:rsidRDefault="00D4531E" w:rsidP="00DD6CFB">
            <w:pPr>
              <w:pStyle w:val="TAL"/>
              <w:rPr>
                <w:sz w:val="16"/>
                <w:szCs w:val="16"/>
                <w:lang w:eastAsia="en-US"/>
              </w:rPr>
            </w:pPr>
            <w:r w:rsidRPr="00DD6CFB">
              <w:rPr>
                <w:sz w:val="16"/>
                <w:szCs w:val="16"/>
                <w:lang w:eastAsia="en-US"/>
              </w:rPr>
              <w:t>Correction and editorials to default message content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FD25B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C898EF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EA7C460"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2599B3"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86478F" w14:textId="77777777" w:rsidR="00D4531E" w:rsidRPr="00DD6CFB" w:rsidRDefault="00D4531E" w:rsidP="00DD6CFB">
            <w:pPr>
              <w:pStyle w:val="TAL"/>
              <w:rPr>
                <w:sz w:val="16"/>
                <w:szCs w:val="16"/>
                <w:lang w:eastAsia="en-US"/>
              </w:rPr>
            </w:pPr>
            <w:r w:rsidRPr="00DD6CFB">
              <w:rPr>
                <w:sz w:val="16"/>
                <w:szCs w:val="16"/>
                <w:lang w:eastAsia="en-US"/>
              </w:rPr>
              <w:t>R5-213452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74297F" w14:textId="77777777" w:rsidR="00D4531E" w:rsidRPr="00DD6CFB" w:rsidRDefault="00D4531E" w:rsidP="00DD6CFB">
            <w:pPr>
              <w:pStyle w:val="TAL"/>
              <w:rPr>
                <w:sz w:val="16"/>
                <w:szCs w:val="16"/>
                <w:lang w:eastAsia="en-US"/>
              </w:rPr>
            </w:pPr>
            <w:r w:rsidRPr="00DD6CFB">
              <w:rPr>
                <w:sz w:val="16"/>
                <w:szCs w:val="16"/>
                <w:lang w:eastAsia="en-US"/>
              </w:rPr>
              <w:t>1915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689A0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E9841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7D3643" w14:textId="77777777" w:rsidR="00D4531E" w:rsidRPr="00DD6CFB" w:rsidRDefault="00D4531E" w:rsidP="00DD6CFB">
            <w:pPr>
              <w:pStyle w:val="TAL"/>
              <w:rPr>
                <w:sz w:val="16"/>
                <w:szCs w:val="16"/>
                <w:lang w:eastAsia="en-US"/>
              </w:rPr>
            </w:pPr>
            <w:r w:rsidRPr="00DD6CFB">
              <w:rPr>
                <w:sz w:val="16"/>
                <w:szCs w:val="16"/>
                <w:lang w:eastAsia="en-US"/>
              </w:rPr>
              <w:t>Correction to Combinations of system information blocks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978301"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BF2ED1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3E45C9"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0828BB"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0F5964" w14:textId="77777777" w:rsidR="00D4531E" w:rsidRPr="00DD6CFB" w:rsidRDefault="00D4531E" w:rsidP="00DD6CFB">
            <w:pPr>
              <w:pStyle w:val="TAL"/>
              <w:rPr>
                <w:sz w:val="16"/>
                <w:szCs w:val="16"/>
                <w:lang w:eastAsia="en-US"/>
              </w:rPr>
            </w:pPr>
            <w:r w:rsidRPr="00DD6CFB">
              <w:rPr>
                <w:sz w:val="16"/>
                <w:szCs w:val="16"/>
                <w:lang w:eastAsia="en-US"/>
              </w:rPr>
              <w:t>R5-213557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E5016F" w14:textId="77777777" w:rsidR="00D4531E" w:rsidRPr="00DD6CFB" w:rsidRDefault="00D4531E" w:rsidP="00DD6CFB">
            <w:pPr>
              <w:pStyle w:val="TAL"/>
              <w:rPr>
                <w:sz w:val="16"/>
                <w:szCs w:val="16"/>
                <w:lang w:eastAsia="en-US"/>
              </w:rPr>
            </w:pPr>
            <w:r w:rsidRPr="00DD6CFB">
              <w:rPr>
                <w:sz w:val="16"/>
                <w:szCs w:val="16"/>
                <w:lang w:eastAsia="en-US"/>
              </w:rPr>
              <w:t>1819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74CA5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82CB8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C72A7F" w14:textId="77777777" w:rsidR="00D4531E" w:rsidRPr="00DD6CFB" w:rsidRDefault="00D4531E" w:rsidP="00DD6CFB">
            <w:pPr>
              <w:pStyle w:val="TAL"/>
              <w:rPr>
                <w:sz w:val="16"/>
                <w:szCs w:val="16"/>
                <w:lang w:eastAsia="en-US"/>
              </w:rPr>
            </w:pPr>
            <w:r w:rsidRPr="00DD6CFB">
              <w:rPr>
                <w:sz w:val="16"/>
                <w:szCs w:val="16"/>
                <w:lang w:eastAsia="en-US"/>
              </w:rPr>
              <w:t>Addition of general procedures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B64145"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A03A5B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7DD93A"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03727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4C1F3F" w14:textId="77777777" w:rsidR="00D4531E" w:rsidRPr="00DD6CFB" w:rsidRDefault="00D4531E" w:rsidP="00DD6CFB">
            <w:pPr>
              <w:pStyle w:val="TAL"/>
              <w:rPr>
                <w:sz w:val="16"/>
                <w:szCs w:val="16"/>
                <w:lang w:eastAsia="en-US"/>
              </w:rPr>
            </w:pPr>
            <w:r w:rsidRPr="00DD6CFB">
              <w:rPr>
                <w:sz w:val="16"/>
                <w:szCs w:val="16"/>
                <w:lang w:eastAsia="en-US"/>
              </w:rPr>
              <w:t>R5-213558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774B4" w14:textId="77777777" w:rsidR="00D4531E" w:rsidRPr="00DD6CFB" w:rsidRDefault="00D4531E" w:rsidP="00DD6CFB">
            <w:pPr>
              <w:pStyle w:val="TAL"/>
              <w:rPr>
                <w:sz w:val="16"/>
                <w:szCs w:val="16"/>
                <w:lang w:eastAsia="en-US"/>
              </w:rPr>
            </w:pPr>
            <w:r w:rsidRPr="00DD6CFB">
              <w:rPr>
                <w:sz w:val="16"/>
                <w:szCs w:val="16"/>
                <w:lang w:eastAsia="en-US"/>
              </w:rPr>
              <w:t>1820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24D57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1D157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CC24CD" w14:textId="77777777" w:rsidR="00D4531E" w:rsidRPr="00DD6CFB" w:rsidRDefault="00D4531E" w:rsidP="00DD6CFB">
            <w:pPr>
              <w:pStyle w:val="TAL"/>
              <w:rPr>
                <w:sz w:val="16"/>
                <w:szCs w:val="16"/>
                <w:lang w:eastAsia="en-US"/>
              </w:rPr>
            </w:pPr>
            <w:r w:rsidRPr="00DD6CFB">
              <w:rPr>
                <w:sz w:val="16"/>
                <w:szCs w:val="16"/>
                <w:lang w:eastAsia="en-US"/>
              </w:rPr>
              <w:t>Addition of test procedure to establish sidelink unicast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ACD8BC"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FB8285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F8922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0CB380"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4EDF3C" w14:textId="77777777" w:rsidR="00D4531E" w:rsidRPr="00DD6CFB" w:rsidRDefault="00D4531E" w:rsidP="00DD6CFB">
            <w:pPr>
              <w:pStyle w:val="TAL"/>
              <w:rPr>
                <w:sz w:val="16"/>
                <w:szCs w:val="16"/>
                <w:lang w:eastAsia="en-US"/>
              </w:rPr>
            </w:pPr>
            <w:r w:rsidRPr="00DD6CFB">
              <w:rPr>
                <w:sz w:val="16"/>
                <w:szCs w:val="16"/>
                <w:lang w:eastAsia="en-US"/>
              </w:rPr>
              <w:t>R5-213559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D6E14F" w14:textId="77777777" w:rsidR="00D4531E" w:rsidRPr="00DD6CFB" w:rsidRDefault="00D4531E" w:rsidP="00DD6CFB">
            <w:pPr>
              <w:pStyle w:val="TAL"/>
              <w:rPr>
                <w:sz w:val="16"/>
                <w:szCs w:val="16"/>
                <w:lang w:eastAsia="en-US"/>
              </w:rPr>
            </w:pPr>
            <w:r w:rsidRPr="00DD6CFB">
              <w:rPr>
                <w:sz w:val="16"/>
                <w:szCs w:val="16"/>
                <w:lang w:eastAsia="en-US"/>
              </w:rPr>
              <w:t>1821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8E456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085E2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0FBAFC" w14:textId="77777777" w:rsidR="00D4531E" w:rsidRPr="00DD6CFB" w:rsidRDefault="00D4531E" w:rsidP="00DD6CFB">
            <w:pPr>
              <w:pStyle w:val="TAL"/>
              <w:rPr>
                <w:sz w:val="16"/>
                <w:szCs w:val="16"/>
                <w:lang w:eastAsia="en-US"/>
              </w:rPr>
            </w:pPr>
            <w:r w:rsidRPr="00DD6CFB">
              <w:rPr>
                <w:sz w:val="16"/>
                <w:szCs w:val="16"/>
                <w:lang w:eastAsia="en-US"/>
              </w:rPr>
              <w:t>Addition of test state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85025A"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D7ABEC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F1405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3D36A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6736C2" w14:textId="77777777" w:rsidR="00D4531E" w:rsidRPr="00DD6CFB" w:rsidRDefault="00D4531E" w:rsidP="00DD6CFB">
            <w:pPr>
              <w:pStyle w:val="TAL"/>
              <w:rPr>
                <w:sz w:val="16"/>
                <w:szCs w:val="16"/>
                <w:lang w:eastAsia="en-US"/>
              </w:rPr>
            </w:pPr>
            <w:r w:rsidRPr="00DD6CFB">
              <w:rPr>
                <w:sz w:val="16"/>
                <w:szCs w:val="16"/>
                <w:lang w:eastAsia="en-US"/>
              </w:rPr>
              <w:t>R5-213560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AC74E4" w14:textId="77777777" w:rsidR="00D4531E" w:rsidRPr="00DD6CFB" w:rsidRDefault="00D4531E" w:rsidP="00DD6CFB">
            <w:pPr>
              <w:pStyle w:val="TAL"/>
              <w:rPr>
                <w:sz w:val="16"/>
                <w:szCs w:val="16"/>
                <w:lang w:eastAsia="en-US"/>
              </w:rPr>
            </w:pPr>
            <w:r w:rsidRPr="00DD6CFB">
              <w:rPr>
                <w:sz w:val="16"/>
                <w:szCs w:val="16"/>
                <w:lang w:eastAsia="en-US"/>
              </w:rPr>
              <w:t>1833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0CFC1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2FA6B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1C9D32" w14:textId="77777777" w:rsidR="00D4531E" w:rsidRPr="00DD6CFB" w:rsidRDefault="00D4531E" w:rsidP="00DD6CFB">
            <w:pPr>
              <w:pStyle w:val="TAL"/>
              <w:rPr>
                <w:sz w:val="16"/>
                <w:szCs w:val="16"/>
                <w:lang w:eastAsia="en-US"/>
              </w:rPr>
            </w:pPr>
            <w:r w:rsidRPr="00DD6CFB">
              <w:rPr>
                <w:sz w:val="16"/>
                <w:szCs w:val="16"/>
                <w:lang w:eastAsia="en-US"/>
              </w:rPr>
              <w:t>Correction of NR SL IE SL-PSSCH-TxConfigList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C7364B"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8E4765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8F4ADFC"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C3551D"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A53F0F" w14:textId="77777777" w:rsidR="00D4531E" w:rsidRPr="00DD6CFB" w:rsidRDefault="00D4531E" w:rsidP="00DD6CFB">
            <w:pPr>
              <w:pStyle w:val="TAL"/>
              <w:rPr>
                <w:sz w:val="16"/>
                <w:szCs w:val="16"/>
                <w:lang w:eastAsia="en-US"/>
              </w:rPr>
            </w:pPr>
            <w:r w:rsidRPr="00DD6CFB">
              <w:rPr>
                <w:sz w:val="16"/>
                <w:szCs w:val="16"/>
                <w:lang w:eastAsia="en-US"/>
              </w:rPr>
              <w:t>R5-213561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70F04C" w14:textId="77777777" w:rsidR="00D4531E" w:rsidRPr="00DD6CFB" w:rsidRDefault="00D4531E" w:rsidP="00DD6CFB">
            <w:pPr>
              <w:pStyle w:val="TAL"/>
              <w:rPr>
                <w:sz w:val="16"/>
                <w:szCs w:val="16"/>
                <w:lang w:eastAsia="en-US"/>
              </w:rPr>
            </w:pPr>
            <w:r w:rsidRPr="00DD6CFB">
              <w:rPr>
                <w:sz w:val="16"/>
                <w:szCs w:val="16"/>
                <w:lang w:eastAsia="en-US"/>
              </w:rPr>
              <w:t>1834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BF893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01167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C7D8AD" w14:textId="77777777" w:rsidR="00D4531E" w:rsidRPr="00DD6CFB" w:rsidRDefault="00D4531E" w:rsidP="00DD6CFB">
            <w:pPr>
              <w:pStyle w:val="TAL"/>
              <w:rPr>
                <w:sz w:val="16"/>
                <w:szCs w:val="16"/>
                <w:lang w:eastAsia="en-US"/>
              </w:rPr>
            </w:pPr>
            <w:r w:rsidRPr="00DD6CFB">
              <w:rPr>
                <w:sz w:val="16"/>
                <w:szCs w:val="16"/>
                <w:lang w:eastAsia="en-US"/>
              </w:rPr>
              <w:t>Correction of NR SL IE SL-QoS-FlowIdentity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D051F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5330C0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9E02F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E47925"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088239" w14:textId="77777777" w:rsidR="00D4531E" w:rsidRPr="00DD6CFB" w:rsidRDefault="00D4531E" w:rsidP="00DD6CFB">
            <w:pPr>
              <w:pStyle w:val="TAL"/>
              <w:rPr>
                <w:sz w:val="16"/>
                <w:szCs w:val="16"/>
                <w:lang w:eastAsia="en-US"/>
              </w:rPr>
            </w:pPr>
            <w:r w:rsidRPr="00DD6CFB">
              <w:rPr>
                <w:sz w:val="16"/>
                <w:szCs w:val="16"/>
                <w:lang w:eastAsia="en-US"/>
              </w:rPr>
              <w:t>R5-213562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7868E5" w14:textId="77777777" w:rsidR="00D4531E" w:rsidRPr="00DD6CFB" w:rsidRDefault="00D4531E" w:rsidP="00DD6CFB">
            <w:pPr>
              <w:pStyle w:val="TAL"/>
              <w:rPr>
                <w:sz w:val="16"/>
                <w:szCs w:val="16"/>
                <w:lang w:eastAsia="en-US"/>
              </w:rPr>
            </w:pPr>
            <w:r w:rsidRPr="00DD6CFB">
              <w:rPr>
                <w:sz w:val="16"/>
                <w:szCs w:val="16"/>
                <w:lang w:eastAsia="en-US"/>
              </w:rPr>
              <w:t>1837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5D0F2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1A3B3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5F22E5" w14:textId="77777777" w:rsidR="00D4531E" w:rsidRPr="00DD6CFB" w:rsidRDefault="00D4531E" w:rsidP="00DD6CFB">
            <w:pPr>
              <w:pStyle w:val="TAL"/>
              <w:rPr>
                <w:sz w:val="16"/>
                <w:szCs w:val="16"/>
                <w:lang w:eastAsia="en-US"/>
              </w:rPr>
            </w:pPr>
            <w:r w:rsidRPr="00DD6CFB">
              <w:rPr>
                <w:sz w:val="16"/>
                <w:szCs w:val="16"/>
                <w:lang w:eastAsia="en-US"/>
              </w:rPr>
              <w:t>Correction of NR SL IE SLRB-Uu-ConfigIndex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CA8A9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ECD0A4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60841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B743C3"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AF6389" w14:textId="77777777" w:rsidR="00D4531E" w:rsidRPr="00DD6CFB" w:rsidRDefault="00D4531E" w:rsidP="00DD6CFB">
            <w:pPr>
              <w:pStyle w:val="TAL"/>
              <w:rPr>
                <w:sz w:val="16"/>
                <w:szCs w:val="16"/>
                <w:lang w:eastAsia="en-US"/>
              </w:rPr>
            </w:pPr>
            <w:r w:rsidRPr="00DD6CFB">
              <w:rPr>
                <w:sz w:val="16"/>
                <w:szCs w:val="16"/>
                <w:lang w:eastAsia="en-US"/>
              </w:rPr>
              <w:t>R5-213563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8A6B7D" w14:textId="77777777" w:rsidR="00D4531E" w:rsidRPr="00DD6CFB" w:rsidRDefault="00D4531E" w:rsidP="00DD6CFB">
            <w:pPr>
              <w:pStyle w:val="TAL"/>
              <w:rPr>
                <w:sz w:val="16"/>
                <w:szCs w:val="16"/>
                <w:lang w:eastAsia="en-US"/>
              </w:rPr>
            </w:pPr>
            <w:r w:rsidRPr="00DD6CFB">
              <w:rPr>
                <w:sz w:val="16"/>
                <w:szCs w:val="16"/>
                <w:lang w:eastAsia="en-US"/>
              </w:rPr>
              <w:t>1839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4A89C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9387F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D3897C" w14:textId="77777777" w:rsidR="00D4531E" w:rsidRPr="00DD6CFB" w:rsidRDefault="00D4531E" w:rsidP="00DD6CFB">
            <w:pPr>
              <w:pStyle w:val="TAL"/>
              <w:rPr>
                <w:sz w:val="16"/>
                <w:szCs w:val="16"/>
                <w:lang w:eastAsia="en-US"/>
              </w:rPr>
            </w:pPr>
            <w:r w:rsidRPr="00DD6CFB">
              <w:rPr>
                <w:sz w:val="16"/>
                <w:szCs w:val="16"/>
                <w:lang w:eastAsia="en-US"/>
              </w:rPr>
              <w:t>Correction of NR SL IE SL-RLC-BearerConfigIndex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4E3ED4"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7E8EE6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0F4524"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DC6BA4"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1A4C44" w14:textId="77777777" w:rsidR="00D4531E" w:rsidRPr="00DD6CFB" w:rsidRDefault="00D4531E" w:rsidP="00DD6CFB">
            <w:pPr>
              <w:pStyle w:val="TAL"/>
              <w:rPr>
                <w:sz w:val="16"/>
                <w:szCs w:val="16"/>
                <w:lang w:eastAsia="en-US"/>
              </w:rPr>
            </w:pPr>
            <w:r w:rsidRPr="00DD6CFB">
              <w:rPr>
                <w:sz w:val="16"/>
                <w:szCs w:val="16"/>
                <w:lang w:eastAsia="en-US"/>
              </w:rPr>
              <w:t>R5-213564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ECB6CD" w14:textId="77777777" w:rsidR="00D4531E" w:rsidRPr="00DD6CFB" w:rsidRDefault="00D4531E" w:rsidP="00DD6CFB">
            <w:pPr>
              <w:pStyle w:val="TAL"/>
              <w:rPr>
                <w:sz w:val="16"/>
                <w:szCs w:val="16"/>
                <w:lang w:eastAsia="en-US"/>
              </w:rPr>
            </w:pPr>
            <w:r w:rsidRPr="00DD6CFB">
              <w:rPr>
                <w:sz w:val="16"/>
                <w:szCs w:val="16"/>
                <w:lang w:eastAsia="en-US"/>
              </w:rPr>
              <w:t>1844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2DB81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FCB14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2A1051" w14:textId="77777777" w:rsidR="00D4531E" w:rsidRPr="00DD6CFB" w:rsidRDefault="00D4531E" w:rsidP="00DD6CFB">
            <w:pPr>
              <w:pStyle w:val="TAL"/>
              <w:rPr>
                <w:sz w:val="16"/>
                <w:szCs w:val="16"/>
                <w:lang w:eastAsia="en-US"/>
              </w:rPr>
            </w:pPr>
            <w:r w:rsidRPr="00DD6CFB">
              <w:rPr>
                <w:sz w:val="16"/>
                <w:szCs w:val="16"/>
                <w:lang w:eastAsia="en-US"/>
              </w:rPr>
              <w:t>Correction of NR SL IE SL-TypeTxSync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C0C240"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09245A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0E1D5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885046"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7C53B7" w14:textId="77777777" w:rsidR="00D4531E" w:rsidRPr="00DD6CFB" w:rsidRDefault="00D4531E" w:rsidP="00DD6CFB">
            <w:pPr>
              <w:pStyle w:val="TAL"/>
              <w:rPr>
                <w:sz w:val="16"/>
                <w:szCs w:val="16"/>
                <w:lang w:eastAsia="en-US"/>
              </w:rPr>
            </w:pPr>
            <w:r w:rsidRPr="00DD6CFB">
              <w:rPr>
                <w:sz w:val="16"/>
                <w:szCs w:val="16"/>
                <w:lang w:eastAsia="en-US"/>
              </w:rPr>
              <w:t>R5-213565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A4557E" w14:textId="77777777" w:rsidR="00D4531E" w:rsidRPr="00DD6CFB" w:rsidRDefault="00D4531E" w:rsidP="00DD6CFB">
            <w:pPr>
              <w:pStyle w:val="TAL"/>
              <w:rPr>
                <w:sz w:val="16"/>
                <w:szCs w:val="16"/>
                <w:lang w:eastAsia="en-US"/>
              </w:rPr>
            </w:pPr>
            <w:r w:rsidRPr="00DD6CFB">
              <w:rPr>
                <w:sz w:val="16"/>
                <w:szCs w:val="16"/>
                <w:lang w:eastAsia="en-US"/>
              </w:rPr>
              <w:t>1847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709D9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5A630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95CDB9" w14:textId="77777777" w:rsidR="00D4531E" w:rsidRPr="00DD6CFB" w:rsidRDefault="00D4531E" w:rsidP="00DD6CFB">
            <w:pPr>
              <w:pStyle w:val="TAL"/>
              <w:rPr>
                <w:sz w:val="16"/>
                <w:szCs w:val="16"/>
                <w:lang w:eastAsia="en-US"/>
              </w:rPr>
            </w:pPr>
            <w:r w:rsidRPr="00DD6CFB">
              <w:rPr>
                <w:sz w:val="16"/>
                <w:szCs w:val="16"/>
                <w:lang w:eastAsia="en-US"/>
              </w:rPr>
              <w:t>Correction to PC5-RRC message MasterInformationBlockSidelink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02054E"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262981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87A424"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B0A595"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CD4149" w14:textId="77777777" w:rsidR="00D4531E" w:rsidRPr="00DD6CFB" w:rsidRDefault="00D4531E" w:rsidP="00DD6CFB">
            <w:pPr>
              <w:pStyle w:val="TAL"/>
              <w:rPr>
                <w:sz w:val="16"/>
                <w:szCs w:val="16"/>
                <w:lang w:eastAsia="en-US"/>
              </w:rPr>
            </w:pPr>
            <w:r w:rsidRPr="00DD6CFB">
              <w:rPr>
                <w:sz w:val="16"/>
                <w:szCs w:val="16"/>
                <w:lang w:eastAsia="en-US"/>
              </w:rPr>
              <w:t>R5-213566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4E669D" w14:textId="77777777" w:rsidR="00D4531E" w:rsidRPr="00DD6CFB" w:rsidRDefault="00D4531E" w:rsidP="00DD6CFB">
            <w:pPr>
              <w:pStyle w:val="TAL"/>
              <w:rPr>
                <w:sz w:val="16"/>
                <w:szCs w:val="16"/>
                <w:lang w:eastAsia="en-US"/>
              </w:rPr>
            </w:pPr>
            <w:r w:rsidRPr="00DD6CFB">
              <w:rPr>
                <w:sz w:val="16"/>
                <w:szCs w:val="16"/>
                <w:lang w:eastAsia="en-US"/>
              </w:rPr>
              <w:t>1849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C3476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967D3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4DFE5F" w14:textId="77777777" w:rsidR="00D4531E" w:rsidRPr="00DD6CFB" w:rsidRDefault="00D4531E" w:rsidP="00DD6CFB">
            <w:pPr>
              <w:pStyle w:val="TAL"/>
              <w:rPr>
                <w:sz w:val="16"/>
                <w:szCs w:val="16"/>
                <w:lang w:eastAsia="en-US"/>
              </w:rPr>
            </w:pPr>
            <w:r w:rsidRPr="00DD6CFB">
              <w:rPr>
                <w:sz w:val="16"/>
                <w:szCs w:val="16"/>
                <w:lang w:eastAsia="en-US"/>
              </w:rPr>
              <w:t>Correction to PC5-RRC message RRCReconfigurationCompleteSidelink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244B1D"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D84A25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725EB0"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A74AB8"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EA6B4D" w14:textId="77777777" w:rsidR="00D4531E" w:rsidRPr="00DD6CFB" w:rsidRDefault="00D4531E" w:rsidP="00DD6CFB">
            <w:pPr>
              <w:pStyle w:val="TAL"/>
              <w:rPr>
                <w:sz w:val="16"/>
                <w:szCs w:val="16"/>
                <w:lang w:eastAsia="en-US"/>
              </w:rPr>
            </w:pPr>
            <w:r w:rsidRPr="00DD6CFB">
              <w:rPr>
                <w:sz w:val="16"/>
                <w:szCs w:val="16"/>
                <w:lang w:eastAsia="en-US"/>
              </w:rPr>
              <w:t>R5-213567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36FD8" w14:textId="77777777" w:rsidR="00D4531E" w:rsidRPr="00DD6CFB" w:rsidRDefault="00D4531E" w:rsidP="00DD6CFB">
            <w:pPr>
              <w:pStyle w:val="TAL"/>
              <w:rPr>
                <w:sz w:val="16"/>
                <w:szCs w:val="16"/>
                <w:lang w:eastAsia="en-US"/>
              </w:rPr>
            </w:pPr>
            <w:r w:rsidRPr="00DD6CFB">
              <w:rPr>
                <w:sz w:val="16"/>
                <w:szCs w:val="16"/>
                <w:lang w:eastAsia="en-US"/>
              </w:rPr>
              <w:t>1856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86898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562A7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A85387" w14:textId="77777777" w:rsidR="00D4531E" w:rsidRPr="00DD6CFB" w:rsidRDefault="00D4531E" w:rsidP="00DD6CFB">
            <w:pPr>
              <w:pStyle w:val="TAL"/>
              <w:rPr>
                <w:sz w:val="16"/>
                <w:szCs w:val="16"/>
                <w:lang w:eastAsia="en-US"/>
              </w:rPr>
            </w:pPr>
            <w:r w:rsidRPr="00DD6CFB">
              <w:rPr>
                <w:sz w:val="16"/>
                <w:szCs w:val="16"/>
                <w:lang w:eastAsia="en-US"/>
              </w:rPr>
              <w:t>Update IE SL-Thres-RSRP-List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992748"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8F4644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54AB63"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3FCF41"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FEC5BB" w14:textId="77777777" w:rsidR="00D4531E" w:rsidRPr="00DD6CFB" w:rsidRDefault="00D4531E" w:rsidP="00DD6CFB">
            <w:pPr>
              <w:pStyle w:val="TAL"/>
              <w:rPr>
                <w:sz w:val="16"/>
                <w:szCs w:val="16"/>
                <w:lang w:eastAsia="en-US"/>
              </w:rPr>
            </w:pPr>
            <w:r w:rsidRPr="00DD6CFB">
              <w:rPr>
                <w:sz w:val="16"/>
                <w:szCs w:val="16"/>
                <w:lang w:eastAsia="en-US"/>
              </w:rPr>
              <w:t>R5-213573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F47DF5" w14:textId="77777777" w:rsidR="00D4531E" w:rsidRPr="00DD6CFB" w:rsidRDefault="00D4531E" w:rsidP="00DD6CFB">
            <w:pPr>
              <w:pStyle w:val="TAL"/>
              <w:rPr>
                <w:sz w:val="16"/>
                <w:szCs w:val="16"/>
                <w:lang w:eastAsia="en-US"/>
              </w:rPr>
            </w:pPr>
            <w:r w:rsidRPr="00DD6CFB">
              <w:rPr>
                <w:sz w:val="16"/>
                <w:szCs w:val="16"/>
                <w:lang w:eastAsia="en-US"/>
              </w:rPr>
              <w:t>1890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9116D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26133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BD02E6" w14:textId="77777777" w:rsidR="00D4531E" w:rsidRPr="00DD6CFB" w:rsidRDefault="00D4531E" w:rsidP="00DD6CFB">
            <w:pPr>
              <w:pStyle w:val="TAL"/>
              <w:rPr>
                <w:sz w:val="16"/>
                <w:szCs w:val="16"/>
                <w:lang w:eastAsia="en-US"/>
              </w:rPr>
            </w:pPr>
            <w:r w:rsidRPr="00DD6CFB">
              <w:rPr>
                <w:sz w:val="16"/>
                <w:szCs w:val="16"/>
                <w:lang w:eastAsia="en-US"/>
              </w:rPr>
              <w:t>Updates to NPN-Identity for Rel-16 NPN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24EF11"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1F5EA4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B6B580"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5DEFED"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CA3DD3" w14:textId="77777777" w:rsidR="00D4531E" w:rsidRPr="00DD6CFB" w:rsidRDefault="00D4531E" w:rsidP="00DD6CFB">
            <w:pPr>
              <w:pStyle w:val="TAL"/>
              <w:rPr>
                <w:sz w:val="16"/>
                <w:szCs w:val="16"/>
                <w:lang w:eastAsia="en-US"/>
              </w:rPr>
            </w:pPr>
            <w:r w:rsidRPr="00DD6CFB">
              <w:rPr>
                <w:sz w:val="16"/>
                <w:szCs w:val="16"/>
                <w:lang w:eastAsia="en-US"/>
              </w:rPr>
              <w:t>R5-213574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2A29E" w14:textId="77777777" w:rsidR="00D4531E" w:rsidRPr="00DD6CFB" w:rsidRDefault="00D4531E" w:rsidP="00DD6CFB">
            <w:pPr>
              <w:pStyle w:val="TAL"/>
              <w:rPr>
                <w:sz w:val="16"/>
                <w:szCs w:val="16"/>
                <w:lang w:eastAsia="en-US"/>
              </w:rPr>
            </w:pPr>
            <w:r w:rsidRPr="00DD6CFB">
              <w:rPr>
                <w:sz w:val="16"/>
                <w:szCs w:val="16"/>
                <w:lang w:eastAsia="en-US"/>
              </w:rPr>
              <w:t>1891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154E8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71932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27861B" w14:textId="77777777" w:rsidR="00D4531E" w:rsidRPr="00DD6CFB" w:rsidRDefault="00D4531E" w:rsidP="00DD6CFB">
            <w:pPr>
              <w:pStyle w:val="TAL"/>
              <w:rPr>
                <w:sz w:val="16"/>
                <w:szCs w:val="16"/>
                <w:lang w:eastAsia="en-US"/>
              </w:rPr>
            </w:pPr>
            <w:r w:rsidRPr="00DD6CFB">
              <w:rPr>
                <w:sz w:val="16"/>
                <w:szCs w:val="16"/>
                <w:lang w:eastAsia="en-US"/>
              </w:rPr>
              <w:t>Addition of System information combination for Rel-16 NPN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50771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757DA6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286FF2"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5B5076"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E2A8587" w14:textId="77777777" w:rsidR="00D4531E" w:rsidRPr="00DD6CFB" w:rsidRDefault="00D4531E" w:rsidP="00DD6CFB">
            <w:pPr>
              <w:pStyle w:val="TAL"/>
              <w:rPr>
                <w:sz w:val="16"/>
                <w:szCs w:val="16"/>
                <w:lang w:eastAsia="en-US"/>
              </w:rPr>
            </w:pPr>
            <w:r w:rsidRPr="00DD6CFB">
              <w:rPr>
                <w:sz w:val="16"/>
                <w:szCs w:val="16"/>
                <w:lang w:eastAsia="en-US"/>
              </w:rPr>
              <w:t>R5-213580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514A89" w14:textId="77777777" w:rsidR="00D4531E" w:rsidRPr="00DD6CFB" w:rsidRDefault="00D4531E" w:rsidP="00DD6CFB">
            <w:pPr>
              <w:pStyle w:val="TAL"/>
              <w:rPr>
                <w:sz w:val="16"/>
                <w:szCs w:val="16"/>
                <w:lang w:eastAsia="en-US"/>
              </w:rPr>
            </w:pPr>
            <w:r w:rsidRPr="00DD6CFB">
              <w:rPr>
                <w:sz w:val="16"/>
                <w:szCs w:val="16"/>
                <w:lang w:eastAsia="en-US"/>
              </w:rPr>
              <w:t>1889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A52FF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2E6B3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D46F01" w14:textId="77777777" w:rsidR="00D4531E" w:rsidRPr="00DD6CFB" w:rsidRDefault="00D4531E" w:rsidP="00DD6CFB">
            <w:pPr>
              <w:pStyle w:val="TAL"/>
              <w:rPr>
                <w:sz w:val="16"/>
                <w:szCs w:val="16"/>
                <w:lang w:eastAsia="en-US"/>
              </w:rPr>
            </w:pPr>
            <w:r w:rsidRPr="00DD6CFB">
              <w:rPr>
                <w:sz w:val="16"/>
                <w:szCs w:val="16"/>
                <w:lang w:eastAsia="en-US"/>
              </w:rPr>
              <w:t>Updates to default contents of UECapabilityEnquiry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B35886"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C4876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61A2F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B4BA04"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C50E35A" w14:textId="77777777" w:rsidR="00D4531E" w:rsidRPr="00DD6CFB" w:rsidRDefault="00D4531E" w:rsidP="00DD6CFB">
            <w:pPr>
              <w:pStyle w:val="TAL"/>
              <w:rPr>
                <w:sz w:val="16"/>
                <w:szCs w:val="16"/>
                <w:lang w:eastAsia="en-US"/>
              </w:rPr>
            </w:pPr>
            <w:r w:rsidRPr="00DD6CFB">
              <w:rPr>
                <w:sz w:val="16"/>
                <w:szCs w:val="16"/>
                <w:lang w:eastAsia="en-US"/>
              </w:rPr>
              <w:t>R5-213601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2EBA81" w14:textId="77777777" w:rsidR="00D4531E" w:rsidRPr="00DD6CFB" w:rsidRDefault="00D4531E" w:rsidP="00DD6CFB">
            <w:pPr>
              <w:pStyle w:val="TAL"/>
              <w:rPr>
                <w:sz w:val="16"/>
                <w:szCs w:val="16"/>
                <w:lang w:eastAsia="en-US"/>
              </w:rPr>
            </w:pPr>
            <w:r w:rsidRPr="00DD6CFB">
              <w:rPr>
                <w:sz w:val="16"/>
                <w:szCs w:val="16"/>
                <w:lang w:eastAsia="en-US"/>
              </w:rPr>
              <w:t>1855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B5B34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AC023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DDB3C5" w14:textId="77777777" w:rsidR="00D4531E" w:rsidRPr="00DD6CFB" w:rsidRDefault="00D4531E" w:rsidP="00DD6CFB">
            <w:pPr>
              <w:pStyle w:val="TAL"/>
              <w:rPr>
                <w:sz w:val="16"/>
                <w:szCs w:val="16"/>
                <w:lang w:eastAsia="en-US"/>
              </w:rPr>
            </w:pPr>
            <w:r w:rsidRPr="00DD6CFB">
              <w:rPr>
                <w:sz w:val="16"/>
                <w:szCs w:val="16"/>
                <w:lang w:eastAsia="en-US"/>
              </w:rPr>
              <w:t>Introduction of definition of common environment for R16 NR SON and MDT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468AD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A49134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2FAC36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26BE40"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5D7ECF" w14:textId="77777777" w:rsidR="00D4531E" w:rsidRPr="00DD6CFB" w:rsidRDefault="00D4531E" w:rsidP="00DD6CFB">
            <w:pPr>
              <w:pStyle w:val="TAL"/>
              <w:rPr>
                <w:sz w:val="16"/>
                <w:szCs w:val="16"/>
                <w:lang w:eastAsia="en-US"/>
              </w:rPr>
            </w:pPr>
            <w:r w:rsidRPr="00DD6CFB">
              <w:rPr>
                <w:sz w:val="16"/>
                <w:szCs w:val="16"/>
                <w:lang w:eastAsia="en-US"/>
              </w:rPr>
              <w:t>R5-213643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D691B5" w14:textId="77777777" w:rsidR="00D4531E" w:rsidRPr="00DD6CFB" w:rsidRDefault="00D4531E" w:rsidP="00DD6CFB">
            <w:pPr>
              <w:pStyle w:val="TAL"/>
              <w:rPr>
                <w:sz w:val="16"/>
                <w:szCs w:val="16"/>
                <w:lang w:eastAsia="en-US"/>
              </w:rPr>
            </w:pPr>
            <w:r w:rsidRPr="00DD6CFB">
              <w:rPr>
                <w:sz w:val="16"/>
                <w:szCs w:val="16"/>
                <w:lang w:eastAsia="en-US"/>
              </w:rPr>
              <w:t>1918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A0A3A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3CBF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A3708E" w14:textId="77777777" w:rsidR="00D4531E" w:rsidRPr="00DD6CFB" w:rsidRDefault="00D4531E" w:rsidP="00DD6CFB">
            <w:pPr>
              <w:pStyle w:val="TAL"/>
              <w:rPr>
                <w:sz w:val="16"/>
                <w:szCs w:val="16"/>
                <w:lang w:eastAsia="en-US"/>
              </w:rPr>
            </w:pPr>
            <w:r w:rsidRPr="00DD6CFB">
              <w:rPr>
                <w:sz w:val="16"/>
                <w:szCs w:val="16"/>
                <w:lang w:eastAsia="en-US"/>
              </w:rPr>
              <w:t>Addition of DNN configurations for new SSTs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21E48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3300FD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75EE93"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4E5E70"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89AAC7" w14:textId="77777777" w:rsidR="00D4531E" w:rsidRPr="00DD6CFB" w:rsidRDefault="00D4531E" w:rsidP="00DD6CFB">
            <w:pPr>
              <w:pStyle w:val="TAL"/>
              <w:rPr>
                <w:sz w:val="16"/>
                <w:szCs w:val="16"/>
                <w:lang w:eastAsia="en-US"/>
              </w:rPr>
            </w:pPr>
            <w:r w:rsidRPr="00DD6CFB">
              <w:rPr>
                <w:sz w:val="16"/>
                <w:szCs w:val="16"/>
                <w:lang w:eastAsia="en-US"/>
              </w:rPr>
              <w:t>R5-213644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69880F" w14:textId="77777777" w:rsidR="00D4531E" w:rsidRPr="00DD6CFB" w:rsidRDefault="00D4531E" w:rsidP="00DD6CFB">
            <w:pPr>
              <w:pStyle w:val="TAL"/>
              <w:rPr>
                <w:sz w:val="16"/>
                <w:szCs w:val="16"/>
                <w:lang w:eastAsia="en-US"/>
              </w:rPr>
            </w:pPr>
            <w:r w:rsidRPr="00DD6CFB">
              <w:rPr>
                <w:sz w:val="16"/>
                <w:szCs w:val="16"/>
                <w:lang w:eastAsia="en-US"/>
              </w:rPr>
              <w:t>1919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95734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743DB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71586C" w14:textId="77777777" w:rsidR="00D4531E" w:rsidRPr="00DD6CFB" w:rsidRDefault="00D4531E" w:rsidP="00DD6CFB">
            <w:pPr>
              <w:pStyle w:val="TAL"/>
              <w:rPr>
                <w:sz w:val="16"/>
                <w:szCs w:val="16"/>
                <w:lang w:eastAsia="en-US"/>
              </w:rPr>
            </w:pPr>
            <w:r w:rsidRPr="00DD6CFB">
              <w:rPr>
                <w:sz w:val="16"/>
                <w:szCs w:val="16"/>
                <w:lang w:eastAsia="en-US"/>
              </w:rPr>
              <w:t>Updates to UE Policy Delivery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59FC4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C2C5ED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DCF2F0"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60CBBD"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74D086" w14:textId="77777777" w:rsidR="00D4531E" w:rsidRPr="00DD6CFB" w:rsidRDefault="00D4531E" w:rsidP="00DD6CFB">
            <w:pPr>
              <w:pStyle w:val="TAL"/>
              <w:rPr>
                <w:sz w:val="16"/>
                <w:szCs w:val="16"/>
                <w:lang w:eastAsia="en-US"/>
              </w:rPr>
            </w:pPr>
            <w:r w:rsidRPr="00DD6CFB">
              <w:rPr>
                <w:sz w:val="16"/>
                <w:szCs w:val="16"/>
                <w:lang w:eastAsia="en-US"/>
              </w:rPr>
              <w:t>R5-213645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708DBB" w14:textId="77777777" w:rsidR="00D4531E" w:rsidRPr="00DD6CFB" w:rsidRDefault="00D4531E" w:rsidP="00DD6CFB">
            <w:pPr>
              <w:pStyle w:val="TAL"/>
              <w:rPr>
                <w:sz w:val="16"/>
                <w:szCs w:val="16"/>
                <w:lang w:eastAsia="en-US"/>
              </w:rPr>
            </w:pPr>
            <w:r w:rsidRPr="00DD6CFB">
              <w:rPr>
                <w:sz w:val="16"/>
                <w:szCs w:val="16"/>
                <w:lang w:eastAsia="en-US"/>
              </w:rPr>
              <w:t>1923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FA0BE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A6CB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70923" w14:textId="77777777" w:rsidR="00D4531E" w:rsidRPr="00DD6CFB" w:rsidRDefault="00D4531E" w:rsidP="00DD6CFB">
            <w:pPr>
              <w:pStyle w:val="TAL"/>
              <w:rPr>
                <w:sz w:val="16"/>
                <w:szCs w:val="16"/>
                <w:lang w:eastAsia="en-US"/>
              </w:rPr>
            </w:pPr>
            <w:r w:rsidRPr="00DD6CFB">
              <w:rPr>
                <w:sz w:val="16"/>
                <w:szCs w:val="16"/>
                <w:lang w:eastAsia="en-US"/>
              </w:rPr>
              <w:t>Updates to REGISTRATION ACCEPT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5684AA"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DBCBDC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3EA22A"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DFF31B"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7E4872" w14:textId="77777777" w:rsidR="00D4531E" w:rsidRPr="00DD6CFB" w:rsidRDefault="00D4531E" w:rsidP="00DD6CFB">
            <w:pPr>
              <w:pStyle w:val="TAL"/>
              <w:rPr>
                <w:sz w:val="16"/>
                <w:szCs w:val="16"/>
                <w:lang w:eastAsia="en-US"/>
              </w:rPr>
            </w:pPr>
            <w:r w:rsidRPr="00DD6CFB">
              <w:rPr>
                <w:sz w:val="16"/>
                <w:szCs w:val="16"/>
                <w:lang w:eastAsia="en-US"/>
              </w:rPr>
              <w:t>R5-213675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AE1DFF" w14:textId="77777777" w:rsidR="00D4531E" w:rsidRPr="00DD6CFB" w:rsidRDefault="00D4531E" w:rsidP="00DD6CFB">
            <w:pPr>
              <w:pStyle w:val="TAL"/>
              <w:rPr>
                <w:sz w:val="16"/>
                <w:szCs w:val="16"/>
                <w:lang w:eastAsia="en-US"/>
              </w:rPr>
            </w:pPr>
            <w:r w:rsidRPr="00DD6CFB">
              <w:rPr>
                <w:sz w:val="16"/>
                <w:szCs w:val="16"/>
                <w:lang w:eastAsia="en-US"/>
              </w:rPr>
              <w:t>1960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C19EA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F0061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25AA1E" w14:textId="77777777" w:rsidR="00D4531E" w:rsidRPr="00DD6CFB" w:rsidRDefault="00D4531E" w:rsidP="00DD6CFB">
            <w:pPr>
              <w:pStyle w:val="TAL"/>
              <w:rPr>
                <w:sz w:val="16"/>
                <w:szCs w:val="16"/>
                <w:lang w:eastAsia="en-US"/>
              </w:rPr>
            </w:pPr>
            <w:r w:rsidRPr="00DD6CFB">
              <w:rPr>
                <w:sz w:val="16"/>
                <w:szCs w:val="16"/>
                <w:lang w:eastAsia="en-US"/>
              </w:rPr>
              <w:t>Correction to procedure 4.9.9 Tracking area updating / Inter-system change from S1 mode to N1 mode in 5GMM/EMM-IDLE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FC28FA"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D0C08B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C8AB7F"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67EFD2"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68061B" w14:textId="77777777" w:rsidR="00D4531E" w:rsidRPr="00DD6CFB" w:rsidRDefault="00D4531E" w:rsidP="00DD6CFB">
            <w:pPr>
              <w:pStyle w:val="TAL"/>
              <w:rPr>
                <w:sz w:val="16"/>
                <w:szCs w:val="16"/>
                <w:lang w:eastAsia="en-US"/>
              </w:rPr>
            </w:pPr>
            <w:r w:rsidRPr="00DD6CFB">
              <w:rPr>
                <w:sz w:val="16"/>
                <w:szCs w:val="16"/>
                <w:lang w:eastAsia="en-US"/>
              </w:rPr>
              <w:t>R5-213833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BF2A33" w14:textId="77777777" w:rsidR="00D4531E" w:rsidRPr="00DD6CFB" w:rsidRDefault="00D4531E" w:rsidP="00DD6CFB">
            <w:pPr>
              <w:pStyle w:val="TAL"/>
              <w:rPr>
                <w:sz w:val="16"/>
                <w:szCs w:val="16"/>
                <w:lang w:eastAsia="en-US"/>
              </w:rPr>
            </w:pPr>
            <w:r w:rsidRPr="00DD6CFB">
              <w:rPr>
                <w:sz w:val="16"/>
                <w:szCs w:val="16"/>
                <w:lang w:eastAsia="en-US"/>
              </w:rPr>
              <w:t>1926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C2D20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01096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D17ABF" w14:textId="77777777" w:rsidR="00D4531E" w:rsidRPr="00DD6CFB" w:rsidRDefault="00D4531E" w:rsidP="00DD6CFB">
            <w:pPr>
              <w:pStyle w:val="TAL"/>
              <w:rPr>
                <w:sz w:val="16"/>
                <w:szCs w:val="16"/>
                <w:lang w:eastAsia="en-US"/>
              </w:rPr>
            </w:pPr>
            <w:r w:rsidRPr="00DD6CFB">
              <w:rPr>
                <w:sz w:val="16"/>
                <w:szCs w:val="16"/>
                <w:lang w:eastAsia="en-US"/>
              </w:rPr>
              <w:t>Testing frequencies update for band n3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5EC72E"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6316D9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B79950"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8198C9"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CF2147" w14:textId="77777777" w:rsidR="00D4531E" w:rsidRPr="00DD6CFB" w:rsidRDefault="00D4531E" w:rsidP="00DD6CFB">
            <w:pPr>
              <w:pStyle w:val="TAL"/>
              <w:rPr>
                <w:sz w:val="16"/>
                <w:szCs w:val="16"/>
                <w:lang w:eastAsia="en-US"/>
              </w:rPr>
            </w:pPr>
            <w:r w:rsidRPr="00DD6CFB">
              <w:rPr>
                <w:sz w:val="16"/>
                <w:szCs w:val="16"/>
                <w:lang w:eastAsia="en-US"/>
              </w:rPr>
              <w:t>R5-213834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3C547F" w14:textId="77777777" w:rsidR="00D4531E" w:rsidRPr="00DD6CFB" w:rsidRDefault="00D4531E" w:rsidP="00DD6CFB">
            <w:pPr>
              <w:pStyle w:val="TAL"/>
              <w:rPr>
                <w:sz w:val="16"/>
                <w:szCs w:val="16"/>
                <w:lang w:eastAsia="en-US"/>
              </w:rPr>
            </w:pPr>
            <w:r w:rsidRPr="00DD6CFB">
              <w:rPr>
                <w:sz w:val="16"/>
                <w:szCs w:val="16"/>
                <w:lang w:eastAsia="en-US"/>
              </w:rPr>
              <w:t>1950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824C5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7E5B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F4B98F" w14:textId="77777777" w:rsidR="00D4531E" w:rsidRPr="00DD6CFB" w:rsidRDefault="00D4531E" w:rsidP="00DD6CFB">
            <w:pPr>
              <w:pStyle w:val="TAL"/>
              <w:rPr>
                <w:sz w:val="16"/>
                <w:szCs w:val="16"/>
                <w:lang w:eastAsia="en-US"/>
              </w:rPr>
            </w:pPr>
            <w:r w:rsidRPr="00DD6CFB">
              <w:rPr>
                <w:sz w:val="16"/>
                <w:szCs w:val="16"/>
                <w:lang w:eastAsia="en-US"/>
              </w:rPr>
              <w:t>CR to 38.508-1 on larger quiet zone with grey-box approach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7F642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553D4A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469373"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9368D5"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29AD36" w14:textId="77777777" w:rsidR="00D4531E" w:rsidRPr="00DD6CFB" w:rsidRDefault="00D4531E" w:rsidP="00DD6CFB">
            <w:pPr>
              <w:pStyle w:val="TAL"/>
              <w:rPr>
                <w:sz w:val="16"/>
                <w:szCs w:val="16"/>
                <w:lang w:eastAsia="en-US"/>
              </w:rPr>
            </w:pPr>
            <w:r w:rsidRPr="00DD6CFB">
              <w:rPr>
                <w:sz w:val="16"/>
                <w:szCs w:val="16"/>
                <w:lang w:eastAsia="en-US"/>
              </w:rPr>
              <w:t>R5-213853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E6D7CA" w14:textId="77777777" w:rsidR="00D4531E" w:rsidRPr="00DD6CFB" w:rsidRDefault="00D4531E" w:rsidP="00DD6CFB">
            <w:pPr>
              <w:pStyle w:val="TAL"/>
              <w:rPr>
                <w:sz w:val="16"/>
                <w:szCs w:val="16"/>
                <w:lang w:eastAsia="en-US"/>
              </w:rPr>
            </w:pPr>
            <w:r w:rsidRPr="00DD6CFB">
              <w:rPr>
                <w:sz w:val="16"/>
                <w:szCs w:val="16"/>
                <w:lang w:eastAsia="en-US"/>
              </w:rPr>
              <w:t>1864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F1652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C284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595BFB" w14:textId="77777777" w:rsidR="00D4531E" w:rsidRPr="00DD6CFB" w:rsidRDefault="00D4531E" w:rsidP="00DD6CFB">
            <w:pPr>
              <w:pStyle w:val="TAL"/>
              <w:rPr>
                <w:sz w:val="16"/>
                <w:szCs w:val="16"/>
                <w:lang w:eastAsia="en-US"/>
              </w:rPr>
            </w:pPr>
            <w:r w:rsidRPr="00DD6CFB">
              <w:rPr>
                <w:sz w:val="16"/>
                <w:szCs w:val="16"/>
                <w:lang w:eastAsia="en-US"/>
              </w:rPr>
              <w:t>Correction of test frequencies for CA_n260(A-I)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2A6AE6"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C47335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12792A"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BF2050"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E479804" w14:textId="77777777" w:rsidR="00D4531E" w:rsidRPr="00DD6CFB" w:rsidRDefault="00D4531E" w:rsidP="00DD6CFB">
            <w:pPr>
              <w:pStyle w:val="TAL"/>
              <w:rPr>
                <w:sz w:val="16"/>
                <w:szCs w:val="16"/>
                <w:lang w:eastAsia="en-US"/>
              </w:rPr>
            </w:pPr>
            <w:r w:rsidRPr="00DD6CFB">
              <w:rPr>
                <w:sz w:val="16"/>
                <w:szCs w:val="16"/>
                <w:lang w:eastAsia="en-US"/>
              </w:rPr>
              <w:t>R5-213854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9FD481" w14:textId="77777777" w:rsidR="00D4531E" w:rsidRPr="00DD6CFB" w:rsidRDefault="00D4531E" w:rsidP="00DD6CFB">
            <w:pPr>
              <w:pStyle w:val="TAL"/>
              <w:rPr>
                <w:sz w:val="16"/>
                <w:szCs w:val="16"/>
                <w:lang w:eastAsia="en-US"/>
              </w:rPr>
            </w:pPr>
            <w:r w:rsidRPr="00DD6CFB">
              <w:rPr>
                <w:sz w:val="16"/>
                <w:szCs w:val="16"/>
                <w:lang w:eastAsia="en-US"/>
              </w:rPr>
              <w:t>1862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A826D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E7C97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29E57A" w14:textId="77777777" w:rsidR="00D4531E" w:rsidRPr="00DD6CFB" w:rsidRDefault="00D4531E" w:rsidP="00DD6CFB">
            <w:pPr>
              <w:pStyle w:val="TAL"/>
              <w:rPr>
                <w:sz w:val="16"/>
                <w:szCs w:val="16"/>
                <w:lang w:eastAsia="en-US"/>
              </w:rPr>
            </w:pPr>
            <w:r w:rsidRPr="00DD6CFB">
              <w:rPr>
                <w:sz w:val="16"/>
                <w:szCs w:val="16"/>
                <w:lang w:eastAsia="en-US"/>
              </w:rPr>
              <w:t>Introduction of principles for calculating test frequencies for NR Intra-band Non-Contiguous CA in Annex 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55591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91FAEF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89CA8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B2A834A"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FB9236" w14:textId="77777777" w:rsidR="00D4531E" w:rsidRPr="00DD6CFB" w:rsidRDefault="00D4531E" w:rsidP="00DD6CFB">
            <w:pPr>
              <w:pStyle w:val="TAL"/>
              <w:rPr>
                <w:sz w:val="16"/>
                <w:szCs w:val="16"/>
                <w:lang w:eastAsia="en-US"/>
              </w:rPr>
            </w:pPr>
            <w:r w:rsidRPr="00DD6CFB">
              <w:rPr>
                <w:sz w:val="16"/>
                <w:szCs w:val="16"/>
                <w:lang w:eastAsia="en-US"/>
              </w:rPr>
              <w:t>R5-213858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2503C7" w14:textId="77777777" w:rsidR="00D4531E" w:rsidRPr="00DD6CFB" w:rsidRDefault="00D4531E" w:rsidP="00DD6CFB">
            <w:pPr>
              <w:pStyle w:val="TAL"/>
              <w:rPr>
                <w:sz w:val="16"/>
                <w:szCs w:val="16"/>
                <w:lang w:eastAsia="en-US"/>
              </w:rPr>
            </w:pPr>
            <w:r w:rsidRPr="00DD6CFB">
              <w:rPr>
                <w:sz w:val="16"/>
                <w:szCs w:val="16"/>
                <w:lang w:eastAsia="en-US"/>
              </w:rPr>
              <w:t>1896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0E9AD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56469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DF5364" w14:textId="77777777" w:rsidR="00D4531E" w:rsidRPr="00DD6CFB" w:rsidRDefault="00D4531E" w:rsidP="00DD6CFB">
            <w:pPr>
              <w:pStyle w:val="TAL"/>
              <w:rPr>
                <w:sz w:val="16"/>
                <w:szCs w:val="16"/>
                <w:lang w:eastAsia="en-US"/>
              </w:rPr>
            </w:pPr>
            <w:r w:rsidRPr="00DD6CFB">
              <w:rPr>
                <w:sz w:val="16"/>
                <w:szCs w:val="16"/>
                <w:lang w:eastAsia="en-US"/>
              </w:rPr>
              <w:t>Update Note about n28 Test frequency Mid range and CBW 30 MHz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8F0E2E"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6EF48C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86F7D2"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DDE379"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6C4491" w14:textId="77777777" w:rsidR="00D4531E" w:rsidRPr="00DD6CFB" w:rsidRDefault="00D4531E" w:rsidP="00DD6CFB">
            <w:pPr>
              <w:pStyle w:val="TAL"/>
              <w:rPr>
                <w:sz w:val="16"/>
                <w:szCs w:val="16"/>
                <w:lang w:eastAsia="en-US"/>
              </w:rPr>
            </w:pPr>
            <w:r w:rsidRPr="00DD6CFB">
              <w:rPr>
                <w:sz w:val="16"/>
                <w:szCs w:val="16"/>
                <w:lang w:eastAsia="en-US"/>
              </w:rPr>
              <w:t>R5-213859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8F3D93" w14:textId="77777777" w:rsidR="00D4531E" w:rsidRPr="00DD6CFB" w:rsidRDefault="00D4531E" w:rsidP="00DD6CFB">
            <w:pPr>
              <w:pStyle w:val="TAL"/>
              <w:rPr>
                <w:sz w:val="16"/>
                <w:szCs w:val="16"/>
                <w:lang w:eastAsia="en-US"/>
              </w:rPr>
            </w:pPr>
            <w:r w:rsidRPr="00DD6CFB">
              <w:rPr>
                <w:sz w:val="16"/>
                <w:szCs w:val="16"/>
                <w:lang w:eastAsia="en-US"/>
              </w:rPr>
              <w:t>1925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3A148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318C7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E708A7" w14:textId="77777777" w:rsidR="00D4531E" w:rsidRPr="00DD6CFB" w:rsidRDefault="00D4531E" w:rsidP="00DD6CFB">
            <w:pPr>
              <w:pStyle w:val="TAL"/>
              <w:rPr>
                <w:sz w:val="16"/>
                <w:szCs w:val="16"/>
                <w:lang w:eastAsia="en-US"/>
              </w:rPr>
            </w:pPr>
            <w:r w:rsidRPr="00DD6CFB">
              <w:rPr>
                <w:sz w:val="16"/>
                <w:szCs w:val="16"/>
                <w:lang w:eastAsia="en-US"/>
              </w:rPr>
              <w:t>Mid range test frequencies update in case asymmetric bandwidths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43AA76"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3DBF19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C716C9"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C214D5"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A5F3EF" w14:textId="77777777" w:rsidR="00D4531E" w:rsidRPr="00DD6CFB" w:rsidRDefault="00D4531E" w:rsidP="00DD6CFB">
            <w:pPr>
              <w:pStyle w:val="TAL"/>
              <w:rPr>
                <w:sz w:val="16"/>
                <w:szCs w:val="16"/>
                <w:lang w:eastAsia="en-US"/>
              </w:rPr>
            </w:pPr>
            <w:r w:rsidRPr="00DD6CFB">
              <w:rPr>
                <w:sz w:val="16"/>
                <w:szCs w:val="16"/>
                <w:lang w:eastAsia="en-US"/>
              </w:rPr>
              <w:t>R5-213860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8C1FBF" w14:textId="77777777" w:rsidR="00D4531E" w:rsidRPr="00DD6CFB" w:rsidRDefault="00D4531E" w:rsidP="00DD6CFB">
            <w:pPr>
              <w:pStyle w:val="TAL"/>
              <w:rPr>
                <w:sz w:val="16"/>
                <w:szCs w:val="16"/>
                <w:lang w:eastAsia="en-US"/>
              </w:rPr>
            </w:pPr>
            <w:r w:rsidRPr="00DD6CFB">
              <w:rPr>
                <w:sz w:val="16"/>
                <w:szCs w:val="16"/>
                <w:lang w:eastAsia="en-US"/>
              </w:rPr>
              <w:t>1927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AAA90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23EFD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B54468" w14:textId="77777777" w:rsidR="00D4531E" w:rsidRPr="00DD6CFB" w:rsidRDefault="00D4531E" w:rsidP="00DD6CFB">
            <w:pPr>
              <w:pStyle w:val="TAL"/>
              <w:rPr>
                <w:sz w:val="16"/>
                <w:szCs w:val="16"/>
                <w:lang w:eastAsia="en-US"/>
              </w:rPr>
            </w:pPr>
            <w:r w:rsidRPr="00DD6CFB">
              <w:rPr>
                <w:sz w:val="16"/>
                <w:szCs w:val="16"/>
                <w:lang w:eastAsia="en-US"/>
              </w:rPr>
              <w:t>Testing frequencies update for band n34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0E04D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994D45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7CFE6BB"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D3423D"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A101BE" w14:textId="77777777" w:rsidR="00D4531E" w:rsidRPr="00DD6CFB" w:rsidRDefault="00D4531E" w:rsidP="00DD6CFB">
            <w:pPr>
              <w:pStyle w:val="TAL"/>
              <w:rPr>
                <w:sz w:val="16"/>
                <w:szCs w:val="16"/>
                <w:lang w:eastAsia="en-US"/>
              </w:rPr>
            </w:pPr>
            <w:r w:rsidRPr="00DD6CFB">
              <w:rPr>
                <w:sz w:val="16"/>
                <w:szCs w:val="16"/>
                <w:lang w:eastAsia="en-US"/>
              </w:rPr>
              <w:t>R5-213861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C98DD" w14:textId="77777777" w:rsidR="00D4531E" w:rsidRPr="00DD6CFB" w:rsidRDefault="00D4531E" w:rsidP="00DD6CFB">
            <w:pPr>
              <w:pStyle w:val="TAL"/>
              <w:rPr>
                <w:sz w:val="16"/>
                <w:szCs w:val="16"/>
                <w:lang w:eastAsia="en-US"/>
              </w:rPr>
            </w:pPr>
            <w:r w:rsidRPr="00DD6CFB">
              <w:rPr>
                <w:sz w:val="16"/>
                <w:szCs w:val="16"/>
                <w:lang w:eastAsia="en-US"/>
              </w:rPr>
              <w:t>1928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110AA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D2CDF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3424AB" w14:textId="77777777" w:rsidR="00D4531E" w:rsidRPr="00DD6CFB" w:rsidRDefault="00D4531E" w:rsidP="00DD6CFB">
            <w:pPr>
              <w:pStyle w:val="TAL"/>
              <w:rPr>
                <w:sz w:val="16"/>
                <w:szCs w:val="16"/>
                <w:lang w:eastAsia="en-US"/>
              </w:rPr>
            </w:pPr>
            <w:r w:rsidRPr="00DD6CFB">
              <w:rPr>
                <w:sz w:val="16"/>
                <w:szCs w:val="16"/>
                <w:lang w:eastAsia="en-US"/>
              </w:rPr>
              <w:t>Testing frequencies update for band n39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6F86D8"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E26FF3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A25569"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B36E24"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95427B" w14:textId="77777777" w:rsidR="00D4531E" w:rsidRPr="00DD6CFB" w:rsidRDefault="00D4531E" w:rsidP="00DD6CFB">
            <w:pPr>
              <w:pStyle w:val="TAL"/>
              <w:rPr>
                <w:sz w:val="16"/>
                <w:szCs w:val="16"/>
                <w:lang w:eastAsia="en-US"/>
              </w:rPr>
            </w:pPr>
            <w:r w:rsidRPr="00DD6CFB">
              <w:rPr>
                <w:sz w:val="16"/>
                <w:szCs w:val="16"/>
                <w:lang w:eastAsia="en-US"/>
              </w:rPr>
              <w:t>R5-213862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2435A3" w14:textId="77777777" w:rsidR="00D4531E" w:rsidRPr="00DD6CFB" w:rsidRDefault="00D4531E" w:rsidP="00DD6CFB">
            <w:pPr>
              <w:pStyle w:val="TAL"/>
              <w:rPr>
                <w:sz w:val="16"/>
                <w:szCs w:val="16"/>
                <w:lang w:eastAsia="en-US"/>
              </w:rPr>
            </w:pPr>
            <w:r w:rsidRPr="00DD6CFB">
              <w:rPr>
                <w:sz w:val="16"/>
                <w:szCs w:val="16"/>
                <w:lang w:eastAsia="en-US"/>
              </w:rPr>
              <w:t>1929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2A769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1490E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075557" w14:textId="77777777" w:rsidR="00D4531E" w:rsidRPr="00DD6CFB" w:rsidRDefault="00D4531E" w:rsidP="00DD6CFB">
            <w:pPr>
              <w:pStyle w:val="TAL"/>
              <w:rPr>
                <w:sz w:val="16"/>
                <w:szCs w:val="16"/>
                <w:lang w:eastAsia="en-US"/>
              </w:rPr>
            </w:pPr>
            <w:r w:rsidRPr="00DD6CFB">
              <w:rPr>
                <w:sz w:val="16"/>
                <w:szCs w:val="16"/>
                <w:lang w:eastAsia="en-US"/>
              </w:rPr>
              <w:t>Testing frequencies update for band n53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61D4A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B5A634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91A2CA3"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2F3785"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7195AD" w14:textId="77777777" w:rsidR="00D4531E" w:rsidRPr="00DD6CFB" w:rsidRDefault="00D4531E" w:rsidP="00DD6CFB">
            <w:pPr>
              <w:pStyle w:val="TAL"/>
              <w:rPr>
                <w:sz w:val="16"/>
                <w:szCs w:val="16"/>
                <w:lang w:eastAsia="en-US"/>
              </w:rPr>
            </w:pPr>
            <w:r w:rsidRPr="00DD6CFB">
              <w:rPr>
                <w:sz w:val="16"/>
                <w:szCs w:val="16"/>
                <w:lang w:eastAsia="en-US"/>
              </w:rPr>
              <w:t>R5-213863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87D5B4" w14:textId="77777777" w:rsidR="00D4531E" w:rsidRPr="00DD6CFB" w:rsidRDefault="00D4531E" w:rsidP="00DD6CFB">
            <w:pPr>
              <w:pStyle w:val="TAL"/>
              <w:rPr>
                <w:sz w:val="16"/>
                <w:szCs w:val="16"/>
                <w:lang w:eastAsia="en-US"/>
              </w:rPr>
            </w:pPr>
            <w:r w:rsidRPr="00DD6CFB">
              <w:rPr>
                <w:sz w:val="16"/>
                <w:szCs w:val="16"/>
                <w:lang w:eastAsia="en-US"/>
              </w:rPr>
              <w:t>1930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1E3BA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E3204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5B1172" w14:textId="77777777" w:rsidR="00D4531E" w:rsidRPr="00DD6CFB" w:rsidRDefault="00D4531E" w:rsidP="00DD6CFB">
            <w:pPr>
              <w:pStyle w:val="TAL"/>
              <w:rPr>
                <w:sz w:val="16"/>
                <w:szCs w:val="16"/>
                <w:lang w:eastAsia="en-US"/>
              </w:rPr>
            </w:pPr>
            <w:r w:rsidRPr="00DD6CFB">
              <w:rPr>
                <w:sz w:val="16"/>
                <w:szCs w:val="16"/>
                <w:lang w:eastAsia="en-US"/>
              </w:rPr>
              <w:t>Testing frequencies update for band n66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B93CB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D57A03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9FD39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8438D1"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848D48" w14:textId="77777777" w:rsidR="00D4531E" w:rsidRPr="00DD6CFB" w:rsidRDefault="00D4531E" w:rsidP="00DD6CFB">
            <w:pPr>
              <w:pStyle w:val="TAL"/>
              <w:rPr>
                <w:sz w:val="16"/>
                <w:szCs w:val="16"/>
                <w:lang w:eastAsia="en-US"/>
              </w:rPr>
            </w:pPr>
            <w:r w:rsidRPr="00DD6CFB">
              <w:rPr>
                <w:sz w:val="16"/>
                <w:szCs w:val="16"/>
                <w:lang w:eastAsia="en-US"/>
              </w:rPr>
              <w:t>R5-213864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2CD799" w14:textId="77777777" w:rsidR="00D4531E" w:rsidRPr="00DD6CFB" w:rsidRDefault="00D4531E" w:rsidP="00DD6CFB">
            <w:pPr>
              <w:pStyle w:val="TAL"/>
              <w:rPr>
                <w:sz w:val="16"/>
                <w:szCs w:val="16"/>
                <w:lang w:eastAsia="en-US"/>
              </w:rPr>
            </w:pPr>
            <w:r w:rsidRPr="00DD6CFB">
              <w:rPr>
                <w:sz w:val="16"/>
                <w:szCs w:val="16"/>
                <w:lang w:eastAsia="en-US"/>
              </w:rPr>
              <w:t>1931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57FD9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A98C1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70F5BA" w14:textId="77777777" w:rsidR="00D4531E" w:rsidRPr="00DD6CFB" w:rsidRDefault="00D4531E" w:rsidP="00DD6CFB">
            <w:pPr>
              <w:pStyle w:val="TAL"/>
              <w:rPr>
                <w:sz w:val="16"/>
                <w:szCs w:val="16"/>
                <w:lang w:eastAsia="en-US"/>
              </w:rPr>
            </w:pPr>
            <w:r w:rsidRPr="00DD6CFB">
              <w:rPr>
                <w:sz w:val="16"/>
                <w:szCs w:val="16"/>
                <w:lang w:eastAsia="en-US"/>
              </w:rPr>
              <w:t>Testing frequencies update for band n70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8F951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A49960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AA70C3"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B4E2A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68C7A8" w14:textId="77777777" w:rsidR="00D4531E" w:rsidRPr="00DD6CFB" w:rsidRDefault="00D4531E" w:rsidP="00DD6CFB">
            <w:pPr>
              <w:pStyle w:val="TAL"/>
              <w:rPr>
                <w:sz w:val="16"/>
                <w:szCs w:val="16"/>
                <w:lang w:eastAsia="en-US"/>
              </w:rPr>
            </w:pPr>
            <w:r w:rsidRPr="00DD6CFB">
              <w:rPr>
                <w:sz w:val="16"/>
                <w:szCs w:val="16"/>
                <w:lang w:eastAsia="en-US"/>
              </w:rPr>
              <w:t>R5-213865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C07CCD" w14:textId="77777777" w:rsidR="00D4531E" w:rsidRPr="00DD6CFB" w:rsidRDefault="00D4531E" w:rsidP="00DD6CFB">
            <w:pPr>
              <w:pStyle w:val="TAL"/>
              <w:rPr>
                <w:sz w:val="16"/>
                <w:szCs w:val="16"/>
                <w:lang w:eastAsia="en-US"/>
              </w:rPr>
            </w:pPr>
            <w:r w:rsidRPr="00DD6CFB">
              <w:rPr>
                <w:sz w:val="16"/>
                <w:szCs w:val="16"/>
                <w:lang w:eastAsia="en-US"/>
              </w:rPr>
              <w:t>1932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80BF9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427B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847103" w14:textId="77777777" w:rsidR="00D4531E" w:rsidRPr="00DD6CFB" w:rsidRDefault="00D4531E" w:rsidP="00DD6CFB">
            <w:pPr>
              <w:pStyle w:val="TAL"/>
              <w:rPr>
                <w:sz w:val="16"/>
                <w:szCs w:val="16"/>
                <w:lang w:eastAsia="en-US"/>
              </w:rPr>
            </w:pPr>
            <w:r w:rsidRPr="00DD6CFB">
              <w:rPr>
                <w:sz w:val="16"/>
                <w:szCs w:val="16"/>
                <w:lang w:eastAsia="en-US"/>
              </w:rPr>
              <w:t>Testing frequencies update for band n80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F05716"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945E13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0E26E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F7058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89C83FB" w14:textId="77777777" w:rsidR="00D4531E" w:rsidRPr="00DD6CFB" w:rsidRDefault="00D4531E" w:rsidP="00DD6CFB">
            <w:pPr>
              <w:pStyle w:val="TAL"/>
              <w:rPr>
                <w:sz w:val="16"/>
                <w:szCs w:val="16"/>
                <w:lang w:eastAsia="en-US"/>
              </w:rPr>
            </w:pPr>
            <w:r w:rsidRPr="00DD6CFB">
              <w:rPr>
                <w:sz w:val="16"/>
                <w:szCs w:val="16"/>
                <w:lang w:eastAsia="en-US"/>
              </w:rPr>
              <w:t>R5-213866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800FE6" w14:textId="77777777" w:rsidR="00D4531E" w:rsidRPr="00DD6CFB" w:rsidRDefault="00D4531E" w:rsidP="00DD6CFB">
            <w:pPr>
              <w:pStyle w:val="TAL"/>
              <w:rPr>
                <w:sz w:val="16"/>
                <w:szCs w:val="16"/>
                <w:lang w:eastAsia="en-US"/>
              </w:rPr>
            </w:pPr>
            <w:r w:rsidRPr="00DD6CFB">
              <w:rPr>
                <w:sz w:val="16"/>
                <w:szCs w:val="16"/>
                <w:lang w:eastAsia="en-US"/>
              </w:rPr>
              <w:t>1933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EEAA9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1454D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0806CA" w14:textId="77777777" w:rsidR="00D4531E" w:rsidRPr="00DD6CFB" w:rsidRDefault="00D4531E" w:rsidP="00DD6CFB">
            <w:pPr>
              <w:pStyle w:val="TAL"/>
              <w:rPr>
                <w:sz w:val="16"/>
                <w:szCs w:val="16"/>
                <w:lang w:eastAsia="en-US"/>
              </w:rPr>
            </w:pPr>
            <w:r w:rsidRPr="00DD6CFB">
              <w:rPr>
                <w:sz w:val="16"/>
                <w:szCs w:val="16"/>
                <w:lang w:eastAsia="en-US"/>
              </w:rPr>
              <w:t>Testing frequencies update for band n81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F933D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96FF90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DE0AB2"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4D1120"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96D6E3" w14:textId="77777777" w:rsidR="00D4531E" w:rsidRPr="00DD6CFB" w:rsidRDefault="00D4531E" w:rsidP="00DD6CFB">
            <w:pPr>
              <w:pStyle w:val="TAL"/>
              <w:rPr>
                <w:sz w:val="16"/>
                <w:szCs w:val="16"/>
                <w:lang w:eastAsia="en-US"/>
              </w:rPr>
            </w:pPr>
            <w:r w:rsidRPr="00DD6CFB">
              <w:rPr>
                <w:sz w:val="16"/>
                <w:szCs w:val="16"/>
                <w:lang w:eastAsia="en-US"/>
              </w:rPr>
              <w:t>R5-213867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BE8946" w14:textId="77777777" w:rsidR="00D4531E" w:rsidRPr="00DD6CFB" w:rsidRDefault="00D4531E" w:rsidP="00DD6CFB">
            <w:pPr>
              <w:pStyle w:val="TAL"/>
              <w:rPr>
                <w:sz w:val="16"/>
                <w:szCs w:val="16"/>
                <w:lang w:eastAsia="en-US"/>
              </w:rPr>
            </w:pPr>
            <w:r w:rsidRPr="00DD6CFB">
              <w:rPr>
                <w:sz w:val="16"/>
                <w:szCs w:val="16"/>
                <w:lang w:eastAsia="en-US"/>
              </w:rPr>
              <w:t>1934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A50ED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37CBE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95A5B1" w14:textId="77777777" w:rsidR="00D4531E" w:rsidRPr="00DD6CFB" w:rsidRDefault="00D4531E" w:rsidP="00DD6CFB">
            <w:pPr>
              <w:pStyle w:val="TAL"/>
              <w:rPr>
                <w:sz w:val="16"/>
                <w:szCs w:val="16"/>
                <w:lang w:eastAsia="en-US"/>
              </w:rPr>
            </w:pPr>
            <w:r w:rsidRPr="00DD6CFB">
              <w:rPr>
                <w:sz w:val="16"/>
                <w:szCs w:val="16"/>
                <w:lang w:eastAsia="en-US"/>
              </w:rPr>
              <w:t>Testing frequencies update for band n82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027C86"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4767D7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B11494"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6F2A7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BDC424" w14:textId="77777777" w:rsidR="00D4531E" w:rsidRPr="00DD6CFB" w:rsidRDefault="00D4531E" w:rsidP="00DD6CFB">
            <w:pPr>
              <w:pStyle w:val="TAL"/>
              <w:rPr>
                <w:sz w:val="16"/>
                <w:szCs w:val="16"/>
                <w:lang w:eastAsia="en-US"/>
              </w:rPr>
            </w:pPr>
            <w:r w:rsidRPr="00DD6CFB">
              <w:rPr>
                <w:sz w:val="16"/>
                <w:szCs w:val="16"/>
                <w:lang w:eastAsia="en-US"/>
              </w:rPr>
              <w:t>R5-213868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1A84E6" w14:textId="77777777" w:rsidR="00D4531E" w:rsidRPr="00DD6CFB" w:rsidRDefault="00D4531E" w:rsidP="00DD6CFB">
            <w:pPr>
              <w:pStyle w:val="TAL"/>
              <w:rPr>
                <w:sz w:val="16"/>
                <w:szCs w:val="16"/>
                <w:lang w:eastAsia="en-US"/>
              </w:rPr>
            </w:pPr>
            <w:r w:rsidRPr="00DD6CFB">
              <w:rPr>
                <w:sz w:val="16"/>
                <w:szCs w:val="16"/>
                <w:lang w:eastAsia="en-US"/>
              </w:rPr>
              <w:t>1935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69541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CB6C0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FBACBE" w14:textId="77777777" w:rsidR="00D4531E" w:rsidRPr="00DD6CFB" w:rsidRDefault="00D4531E" w:rsidP="00DD6CFB">
            <w:pPr>
              <w:pStyle w:val="TAL"/>
              <w:rPr>
                <w:sz w:val="16"/>
                <w:szCs w:val="16"/>
                <w:lang w:eastAsia="en-US"/>
              </w:rPr>
            </w:pPr>
            <w:r w:rsidRPr="00DD6CFB">
              <w:rPr>
                <w:sz w:val="16"/>
                <w:szCs w:val="16"/>
                <w:lang w:eastAsia="en-US"/>
              </w:rPr>
              <w:t>Testing frequencies update for band n86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1EE651"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4BA1BD6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B8992D"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D8FD63"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7D6E9E" w14:textId="77777777" w:rsidR="00D4531E" w:rsidRPr="00DD6CFB" w:rsidRDefault="00D4531E" w:rsidP="00DD6CFB">
            <w:pPr>
              <w:pStyle w:val="TAL"/>
              <w:rPr>
                <w:sz w:val="16"/>
                <w:szCs w:val="16"/>
                <w:lang w:eastAsia="en-US"/>
              </w:rPr>
            </w:pPr>
            <w:r w:rsidRPr="00DD6CFB">
              <w:rPr>
                <w:sz w:val="16"/>
                <w:szCs w:val="16"/>
                <w:lang w:eastAsia="en-US"/>
              </w:rPr>
              <w:t>R5-213869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099151" w14:textId="77777777" w:rsidR="00D4531E" w:rsidRPr="00DD6CFB" w:rsidRDefault="00D4531E" w:rsidP="00DD6CFB">
            <w:pPr>
              <w:pStyle w:val="TAL"/>
              <w:rPr>
                <w:sz w:val="16"/>
                <w:szCs w:val="16"/>
                <w:lang w:eastAsia="en-US"/>
              </w:rPr>
            </w:pPr>
            <w:r w:rsidRPr="00DD6CFB">
              <w:rPr>
                <w:sz w:val="16"/>
                <w:szCs w:val="16"/>
                <w:lang w:eastAsia="en-US"/>
              </w:rPr>
              <w:t>1937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18BC2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F7C57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5F4C23" w14:textId="77777777" w:rsidR="00D4531E" w:rsidRPr="00DD6CFB" w:rsidRDefault="00D4531E" w:rsidP="00DD6CFB">
            <w:pPr>
              <w:pStyle w:val="TAL"/>
              <w:rPr>
                <w:sz w:val="16"/>
                <w:szCs w:val="16"/>
                <w:lang w:eastAsia="en-US"/>
              </w:rPr>
            </w:pPr>
            <w:r w:rsidRPr="00DD6CFB">
              <w:rPr>
                <w:sz w:val="16"/>
                <w:szCs w:val="16"/>
                <w:lang w:eastAsia="en-US"/>
              </w:rPr>
              <w:t>OffsetToCarrier alignment for cases with equal low, mid and high frequency range (n30, n39, n51, n70) and editorial corrections in annex C.3.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F88F64"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2C6215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EBFC9A"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464DC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23919C" w14:textId="77777777" w:rsidR="00D4531E" w:rsidRPr="00DD6CFB" w:rsidRDefault="00D4531E" w:rsidP="00DD6CFB">
            <w:pPr>
              <w:pStyle w:val="TAL"/>
              <w:rPr>
                <w:sz w:val="16"/>
                <w:szCs w:val="16"/>
                <w:lang w:eastAsia="en-US"/>
              </w:rPr>
            </w:pPr>
            <w:r w:rsidRPr="00DD6CFB">
              <w:rPr>
                <w:sz w:val="16"/>
                <w:szCs w:val="16"/>
                <w:lang w:eastAsia="en-US"/>
              </w:rPr>
              <w:t>R5-213870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95C2F3" w14:textId="77777777" w:rsidR="00D4531E" w:rsidRPr="00DD6CFB" w:rsidRDefault="00D4531E" w:rsidP="00DD6CFB">
            <w:pPr>
              <w:pStyle w:val="TAL"/>
              <w:rPr>
                <w:sz w:val="16"/>
                <w:szCs w:val="16"/>
                <w:lang w:eastAsia="en-US"/>
              </w:rPr>
            </w:pPr>
            <w:r w:rsidRPr="00DD6CFB">
              <w:rPr>
                <w:sz w:val="16"/>
                <w:szCs w:val="16"/>
                <w:lang w:eastAsia="en-US"/>
              </w:rPr>
              <w:t>1884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649D5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6461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EBAE81" w14:textId="77777777" w:rsidR="00D4531E" w:rsidRPr="00DD6CFB" w:rsidRDefault="00D4531E" w:rsidP="00DD6CFB">
            <w:pPr>
              <w:pStyle w:val="TAL"/>
              <w:rPr>
                <w:sz w:val="16"/>
                <w:szCs w:val="16"/>
                <w:lang w:eastAsia="en-US"/>
              </w:rPr>
            </w:pPr>
            <w:r w:rsidRPr="00DD6CFB">
              <w:rPr>
                <w:sz w:val="16"/>
                <w:szCs w:val="16"/>
                <w:lang w:eastAsia="en-US"/>
              </w:rPr>
              <w:t>Align Chapter 7 of TS 38.508-1 with Annex H of TS 38.533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2760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B81628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5F9CEC4"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7DE59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DE692F" w14:textId="77777777" w:rsidR="00D4531E" w:rsidRPr="00DD6CFB" w:rsidRDefault="00D4531E" w:rsidP="00DD6CFB">
            <w:pPr>
              <w:pStyle w:val="TAL"/>
              <w:rPr>
                <w:sz w:val="16"/>
                <w:szCs w:val="16"/>
                <w:lang w:eastAsia="en-US"/>
              </w:rPr>
            </w:pPr>
            <w:r w:rsidRPr="00DD6CFB">
              <w:rPr>
                <w:sz w:val="16"/>
                <w:szCs w:val="16"/>
                <w:lang w:eastAsia="en-US"/>
              </w:rPr>
              <w:t>R5-213871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75DA41" w14:textId="77777777" w:rsidR="00D4531E" w:rsidRPr="00DD6CFB" w:rsidRDefault="00D4531E" w:rsidP="00DD6CFB">
            <w:pPr>
              <w:pStyle w:val="TAL"/>
              <w:rPr>
                <w:sz w:val="16"/>
                <w:szCs w:val="16"/>
                <w:lang w:eastAsia="en-US"/>
              </w:rPr>
            </w:pPr>
            <w:r w:rsidRPr="00DD6CFB">
              <w:rPr>
                <w:sz w:val="16"/>
                <w:szCs w:val="16"/>
                <w:lang w:eastAsia="en-US"/>
              </w:rPr>
              <w:t>1944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42F9E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7B054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86BBF3"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n257 for RRM Inter-freq adjacent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E551D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B60C8F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DAE6C99"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891E52"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5D09A1" w14:textId="77777777" w:rsidR="00D4531E" w:rsidRPr="00DD6CFB" w:rsidRDefault="00D4531E" w:rsidP="00DD6CFB">
            <w:pPr>
              <w:pStyle w:val="TAL"/>
              <w:rPr>
                <w:sz w:val="16"/>
                <w:szCs w:val="16"/>
                <w:lang w:eastAsia="en-US"/>
              </w:rPr>
            </w:pPr>
            <w:r w:rsidRPr="00DD6CFB">
              <w:rPr>
                <w:sz w:val="16"/>
                <w:szCs w:val="16"/>
                <w:lang w:eastAsia="en-US"/>
              </w:rPr>
              <w:t>R5-213872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47372A" w14:textId="77777777" w:rsidR="00D4531E" w:rsidRPr="00DD6CFB" w:rsidRDefault="00D4531E" w:rsidP="00DD6CFB">
            <w:pPr>
              <w:pStyle w:val="TAL"/>
              <w:rPr>
                <w:sz w:val="16"/>
                <w:szCs w:val="16"/>
                <w:lang w:eastAsia="en-US"/>
              </w:rPr>
            </w:pPr>
            <w:r w:rsidRPr="00DD6CFB">
              <w:rPr>
                <w:sz w:val="16"/>
                <w:szCs w:val="16"/>
                <w:lang w:eastAsia="en-US"/>
              </w:rPr>
              <w:t>1945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1BF94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3733B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C8F223"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n258 for RRM Inter-freq adjacent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FE1B0F"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908185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0AA69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A6AAAF"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EEA04A" w14:textId="77777777" w:rsidR="00D4531E" w:rsidRPr="00DD6CFB" w:rsidRDefault="00D4531E" w:rsidP="00DD6CFB">
            <w:pPr>
              <w:pStyle w:val="TAL"/>
              <w:rPr>
                <w:sz w:val="16"/>
                <w:szCs w:val="16"/>
                <w:lang w:eastAsia="en-US"/>
              </w:rPr>
            </w:pPr>
            <w:r w:rsidRPr="00DD6CFB">
              <w:rPr>
                <w:sz w:val="16"/>
                <w:szCs w:val="16"/>
                <w:lang w:eastAsia="en-US"/>
              </w:rPr>
              <w:t>R5-213873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8810E0" w14:textId="77777777" w:rsidR="00D4531E" w:rsidRPr="00DD6CFB" w:rsidRDefault="00D4531E" w:rsidP="00DD6CFB">
            <w:pPr>
              <w:pStyle w:val="TAL"/>
              <w:rPr>
                <w:sz w:val="16"/>
                <w:szCs w:val="16"/>
                <w:lang w:eastAsia="en-US"/>
              </w:rPr>
            </w:pPr>
            <w:r w:rsidRPr="00DD6CFB">
              <w:rPr>
                <w:sz w:val="16"/>
                <w:szCs w:val="16"/>
                <w:lang w:eastAsia="en-US"/>
              </w:rPr>
              <w:t>1947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FC31A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088F3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6AB40D"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n260 for RRM Inter-freq adjacent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8A41B8"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5D8846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69BB6E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C46CD9"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908BC3" w14:textId="77777777" w:rsidR="00D4531E" w:rsidRPr="00DD6CFB" w:rsidRDefault="00D4531E" w:rsidP="00DD6CFB">
            <w:pPr>
              <w:pStyle w:val="TAL"/>
              <w:rPr>
                <w:sz w:val="16"/>
                <w:szCs w:val="16"/>
                <w:lang w:eastAsia="en-US"/>
              </w:rPr>
            </w:pPr>
            <w:r w:rsidRPr="00DD6CFB">
              <w:rPr>
                <w:sz w:val="16"/>
                <w:szCs w:val="16"/>
                <w:lang w:eastAsia="en-US"/>
              </w:rPr>
              <w:t>R5-213874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4E83E5" w14:textId="77777777" w:rsidR="00D4531E" w:rsidRPr="00DD6CFB" w:rsidRDefault="00D4531E" w:rsidP="00DD6CFB">
            <w:pPr>
              <w:pStyle w:val="TAL"/>
              <w:rPr>
                <w:sz w:val="16"/>
                <w:szCs w:val="16"/>
                <w:lang w:eastAsia="en-US"/>
              </w:rPr>
            </w:pPr>
            <w:r w:rsidRPr="00DD6CFB">
              <w:rPr>
                <w:sz w:val="16"/>
                <w:szCs w:val="16"/>
                <w:lang w:eastAsia="en-US"/>
              </w:rPr>
              <w:t>1948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26A9A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48489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165EB0"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n261 for RRM Inter-freq adjacent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3B73DB"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7AC729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E5B65B0"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58F2B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645842" w14:textId="77777777" w:rsidR="00D4531E" w:rsidRPr="00DD6CFB" w:rsidRDefault="00D4531E" w:rsidP="00DD6CFB">
            <w:pPr>
              <w:pStyle w:val="TAL"/>
              <w:rPr>
                <w:sz w:val="16"/>
                <w:szCs w:val="16"/>
                <w:lang w:eastAsia="en-US"/>
              </w:rPr>
            </w:pPr>
            <w:r w:rsidRPr="00DD6CFB">
              <w:rPr>
                <w:sz w:val="16"/>
                <w:szCs w:val="16"/>
                <w:lang w:eastAsia="en-US"/>
              </w:rPr>
              <w:t>R5-213875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9AA688" w14:textId="77777777" w:rsidR="00D4531E" w:rsidRPr="00DD6CFB" w:rsidRDefault="00D4531E" w:rsidP="00DD6CFB">
            <w:pPr>
              <w:pStyle w:val="TAL"/>
              <w:rPr>
                <w:sz w:val="16"/>
                <w:szCs w:val="16"/>
                <w:lang w:eastAsia="en-US"/>
              </w:rPr>
            </w:pPr>
            <w:r w:rsidRPr="00DD6CFB">
              <w:rPr>
                <w:sz w:val="16"/>
                <w:szCs w:val="16"/>
                <w:lang w:eastAsia="en-US"/>
              </w:rPr>
              <w:t>1863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F37EF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5B394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B12752" w14:textId="77777777" w:rsidR="00D4531E" w:rsidRPr="00DD6CFB" w:rsidRDefault="00D4531E" w:rsidP="00DD6CFB">
            <w:pPr>
              <w:pStyle w:val="TAL"/>
              <w:rPr>
                <w:sz w:val="16"/>
                <w:szCs w:val="16"/>
                <w:lang w:eastAsia="en-US"/>
              </w:rPr>
            </w:pPr>
            <w:r w:rsidRPr="00DD6CFB">
              <w:rPr>
                <w:sz w:val="16"/>
                <w:szCs w:val="16"/>
                <w:lang w:eastAsia="en-US"/>
              </w:rPr>
              <w:t>Introduction of principles for calculating test frequencies for EN-DC configurations in Annex 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3E360E"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6E4029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B47A2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BECA3D"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61561B" w14:textId="77777777" w:rsidR="00D4531E" w:rsidRPr="00DD6CFB" w:rsidRDefault="00D4531E" w:rsidP="00DD6CFB">
            <w:pPr>
              <w:pStyle w:val="TAL"/>
              <w:rPr>
                <w:sz w:val="16"/>
                <w:szCs w:val="16"/>
                <w:lang w:eastAsia="en-US"/>
              </w:rPr>
            </w:pPr>
            <w:r w:rsidRPr="00DD6CFB">
              <w:rPr>
                <w:sz w:val="16"/>
                <w:szCs w:val="16"/>
                <w:lang w:eastAsia="en-US"/>
              </w:rPr>
              <w:t>R5-213876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142BE" w14:textId="77777777" w:rsidR="00D4531E" w:rsidRPr="00DD6CFB" w:rsidRDefault="00D4531E" w:rsidP="00DD6CFB">
            <w:pPr>
              <w:pStyle w:val="TAL"/>
              <w:rPr>
                <w:sz w:val="16"/>
                <w:szCs w:val="16"/>
                <w:lang w:eastAsia="en-US"/>
              </w:rPr>
            </w:pPr>
            <w:r w:rsidRPr="00DD6CFB">
              <w:rPr>
                <w:sz w:val="16"/>
                <w:szCs w:val="16"/>
                <w:lang w:eastAsia="en-US"/>
              </w:rPr>
              <w:t>1882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DA537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C0809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1175C6" w14:textId="77777777" w:rsidR="00D4531E" w:rsidRPr="00DD6CFB" w:rsidRDefault="00D4531E" w:rsidP="00DD6CFB">
            <w:pPr>
              <w:pStyle w:val="TAL"/>
              <w:rPr>
                <w:sz w:val="16"/>
                <w:szCs w:val="16"/>
                <w:lang w:eastAsia="en-US"/>
              </w:rPr>
            </w:pPr>
            <w:r w:rsidRPr="00DD6CFB">
              <w:rPr>
                <w:sz w:val="16"/>
                <w:szCs w:val="16"/>
                <w:lang w:eastAsia="en-US"/>
              </w:rPr>
              <w:t>Add locationAndBandwidth for RRM FR2 tests with reduced RB allocation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DFF5C2"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C0C5A3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44697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8E074B"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BA89A8" w14:textId="77777777" w:rsidR="00D4531E" w:rsidRPr="00DD6CFB" w:rsidRDefault="00D4531E" w:rsidP="00DD6CFB">
            <w:pPr>
              <w:pStyle w:val="TAL"/>
              <w:rPr>
                <w:sz w:val="16"/>
                <w:szCs w:val="16"/>
                <w:lang w:eastAsia="en-US"/>
              </w:rPr>
            </w:pPr>
            <w:r w:rsidRPr="00DD6CFB">
              <w:rPr>
                <w:sz w:val="16"/>
                <w:szCs w:val="16"/>
                <w:lang w:eastAsia="en-US"/>
              </w:rPr>
              <w:t>R5-213877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3FE1D2" w14:textId="77777777" w:rsidR="00D4531E" w:rsidRPr="00DD6CFB" w:rsidRDefault="00D4531E" w:rsidP="00DD6CFB">
            <w:pPr>
              <w:pStyle w:val="TAL"/>
              <w:rPr>
                <w:sz w:val="16"/>
                <w:szCs w:val="16"/>
                <w:lang w:eastAsia="en-US"/>
              </w:rPr>
            </w:pPr>
            <w:r w:rsidRPr="00DD6CFB">
              <w:rPr>
                <w:sz w:val="16"/>
                <w:szCs w:val="16"/>
                <w:lang w:eastAsia="en-US"/>
              </w:rPr>
              <w:t>1936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C735C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67740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DA1A3D" w14:textId="77777777" w:rsidR="00D4531E" w:rsidRPr="00DD6CFB" w:rsidRDefault="00D4531E" w:rsidP="00DD6CFB">
            <w:pPr>
              <w:pStyle w:val="TAL"/>
              <w:rPr>
                <w:sz w:val="16"/>
                <w:szCs w:val="16"/>
                <w:lang w:eastAsia="en-US"/>
              </w:rPr>
            </w:pPr>
            <w:r w:rsidRPr="00DD6CFB">
              <w:rPr>
                <w:sz w:val="16"/>
                <w:szCs w:val="16"/>
                <w:lang w:eastAsia="en-US"/>
              </w:rPr>
              <w:t>Annex C: Clarifications to maximum and minimum offsetRBs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2D61C3"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789D89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EEE5A6"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ECE526"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1FC676" w14:textId="77777777" w:rsidR="00D4531E" w:rsidRPr="00DD6CFB" w:rsidRDefault="00D4531E" w:rsidP="00DD6CFB">
            <w:pPr>
              <w:pStyle w:val="TAL"/>
              <w:rPr>
                <w:sz w:val="16"/>
                <w:szCs w:val="16"/>
                <w:lang w:eastAsia="en-US"/>
              </w:rPr>
            </w:pPr>
            <w:r w:rsidRPr="00DD6CFB">
              <w:rPr>
                <w:sz w:val="16"/>
                <w:szCs w:val="16"/>
                <w:lang w:eastAsia="en-US"/>
              </w:rPr>
              <w:t>R5-213878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0D66AB" w14:textId="77777777" w:rsidR="00D4531E" w:rsidRPr="00DD6CFB" w:rsidRDefault="00D4531E" w:rsidP="00DD6CFB">
            <w:pPr>
              <w:pStyle w:val="TAL"/>
              <w:rPr>
                <w:sz w:val="16"/>
                <w:szCs w:val="16"/>
                <w:lang w:eastAsia="en-US"/>
              </w:rPr>
            </w:pPr>
            <w:r w:rsidRPr="00DD6CFB">
              <w:rPr>
                <w:sz w:val="16"/>
                <w:szCs w:val="16"/>
                <w:lang w:eastAsia="en-US"/>
              </w:rPr>
              <w:t>1938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28AB1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38DD6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91E9BE" w14:textId="77777777" w:rsidR="00D4531E" w:rsidRPr="00DD6CFB" w:rsidRDefault="00D4531E" w:rsidP="00DD6CFB">
            <w:pPr>
              <w:pStyle w:val="TAL"/>
              <w:rPr>
                <w:sz w:val="16"/>
                <w:szCs w:val="16"/>
                <w:lang w:eastAsia="en-US"/>
              </w:rPr>
            </w:pPr>
            <w:r w:rsidRPr="00DD6CFB">
              <w:rPr>
                <w:sz w:val="16"/>
                <w:szCs w:val="16"/>
                <w:lang w:eastAsia="en-US"/>
              </w:rPr>
              <w:t>Annex C update to add SUL test frequencies calculation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C10280"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BC31A5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470EDE"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1237B6"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F00B86" w14:textId="77777777" w:rsidR="00D4531E" w:rsidRPr="00DD6CFB" w:rsidRDefault="00D4531E" w:rsidP="00DD6CFB">
            <w:pPr>
              <w:pStyle w:val="TAL"/>
              <w:rPr>
                <w:sz w:val="16"/>
                <w:szCs w:val="16"/>
                <w:lang w:eastAsia="en-US"/>
              </w:rPr>
            </w:pPr>
            <w:r w:rsidRPr="00DD6CFB">
              <w:rPr>
                <w:sz w:val="16"/>
                <w:szCs w:val="16"/>
                <w:lang w:eastAsia="en-US"/>
              </w:rPr>
              <w:t>R5-213879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6D551" w14:textId="77777777" w:rsidR="00D4531E" w:rsidRPr="00DD6CFB" w:rsidRDefault="00D4531E" w:rsidP="00DD6CFB">
            <w:pPr>
              <w:pStyle w:val="TAL"/>
              <w:rPr>
                <w:sz w:val="16"/>
                <w:szCs w:val="16"/>
                <w:lang w:eastAsia="en-US"/>
              </w:rPr>
            </w:pPr>
            <w:r w:rsidRPr="00DD6CFB">
              <w:rPr>
                <w:sz w:val="16"/>
                <w:szCs w:val="16"/>
                <w:lang w:eastAsia="en-US"/>
              </w:rPr>
              <w:t>1949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6262C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3A09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595B5" w14:textId="77777777" w:rsidR="00D4531E" w:rsidRPr="00DD6CFB" w:rsidRDefault="00D4531E" w:rsidP="00DD6CFB">
            <w:pPr>
              <w:pStyle w:val="TAL"/>
              <w:rPr>
                <w:sz w:val="16"/>
                <w:szCs w:val="16"/>
                <w:lang w:eastAsia="en-US"/>
              </w:rPr>
            </w:pPr>
            <w:r w:rsidRPr="00DD6CFB">
              <w:rPr>
                <w:sz w:val="16"/>
                <w:szCs w:val="16"/>
                <w:lang w:eastAsia="en-US"/>
              </w:rPr>
              <w:t>Determination of test frequencies for a Mid range adjacent inter-frequency cell for FR2 RRM multicell testing in Annex 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ACFF1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60B480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D6D86B"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39660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0BD669" w14:textId="77777777" w:rsidR="00D4531E" w:rsidRPr="00DD6CFB" w:rsidRDefault="00D4531E" w:rsidP="00DD6CFB">
            <w:pPr>
              <w:pStyle w:val="TAL"/>
              <w:rPr>
                <w:sz w:val="16"/>
                <w:szCs w:val="16"/>
                <w:lang w:eastAsia="en-US"/>
              </w:rPr>
            </w:pPr>
            <w:r w:rsidRPr="00DD6CFB">
              <w:rPr>
                <w:sz w:val="16"/>
                <w:szCs w:val="16"/>
                <w:lang w:eastAsia="en-US"/>
              </w:rPr>
              <w:t>R5-213964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2D5900" w14:textId="77777777" w:rsidR="00D4531E" w:rsidRPr="00DD6CFB" w:rsidRDefault="00D4531E" w:rsidP="00DD6CFB">
            <w:pPr>
              <w:pStyle w:val="TAL"/>
              <w:rPr>
                <w:sz w:val="16"/>
                <w:szCs w:val="16"/>
                <w:lang w:eastAsia="en-US"/>
              </w:rPr>
            </w:pPr>
            <w:r w:rsidRPr="00DD6CFB">
              <w:rPr>
                <w:sz w:val="16"/>
                <w:szCs w:val="16"/>
                <w:lang w:eastAsia="en-US"/>
              </w:rPr>
              <w:t>1877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BC538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DE406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59BD1C" w14:textId="77777777" w:rsidR="00D4531E" w:rsidRPr="00DD6CFB" w:rsidRDefault="00D4531E" w:rsidP="00DD6CFB">
            <w:pPr>
              <w:pStyle w:val="TAL"/>
              <w:rPr>
                <w:sz w:val="16"/>
                <w:szCs w:val="16"/>
                <w:lang w:eastAsia="en-US"/>
              </w:rPr>
            </w:pPr>
            <w:r w:rsidRPr="00DD6CFB">
              <w:rPr>
                <w:sz w:val="16"/>
                <w:szCs w:val="16"/>
                <w:lang w:eastAsia="en-US"/>
              </w:rPr>
              <w:t>Correction of test frequencies for CA_n66(2A)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B8A12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6D83F7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D7463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2AD16E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555A5C" w14:textId="77777777" w:rsidR="00D4531E" w:rsidRPr="00DD6CFB" w:rsidRDefault="00D4531E" w:rsidP="00DD6CFB">
            <w:pPr>
              <w:pStyle w:val="TAL"/>
              <w:rPr>
                <w:sz w:val="16"/>
                <w:szCs w:val="16"/>
                <w:lang w:eastAsia="en-US"/>
              </w:rPr>
            </w:pPr>
            <w:r w:rsidRPr="00DD6CFB">
              <w:rPr>
                <w:sz w:val="16"/>
                <w:szCs w:val="16"/>
                <w:lang w:eastAsia="en-US"/>
              </w:rPr>
              <w:t>R5-213977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787A94" w14:textId="77777777" w:rsidR="00D4531E" w:rsidRPr="00DD6CFB" w:rsidRDefault="00D4531E" w:rsidP="00DD6CFB">
            <w:pPr>
              <w:pStyle w:val="TAL"/>
              <w:rPr>
                <w:sz w:val="16"/>
                <w:szCs w:val="16"/>
                <w:lang w:eastAsia="en-US"/>
              </w:rPr>
            </w:pPr>
            <w:r w:rsidRPr="00DD6CFB">
              <w:rPr>
                <w:sz w:val="16"/>
                <w:szCs w:val="16"/>
                <w:lang w:eastAsia="en-US"/>
              </w:rPr>
              <w:t>1946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033C9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38F30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D042E4"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n259 for RRM Inter-freq adjacent 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A2D528"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5A3729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10698B5"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1D3C9C"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AAF2E1" w14:textId="77777777" w:rsidR="00D4531E" w:rsidRPr="00DD6CFB" w:rsidRDefault="00D4531E" w:rsidP="00DD6CFB">
            <w:pPr>
              <w:pStyle w:val="TAL"/>
              <w:rPr>
                <w:sz w:val="16"/>
                <w:szCs w:val="16"/>
                <w:lang w:eastAsia="en-US"/>
              </w:rPr>
            </w:pPr>
            <w:r w:rsidRPr="00DD6CFB">
              <w:rPr>
                <w:sz w:val="16"/>
                <w:szCs w:val="16"/>
                <w:lang w:eastAsia="en-US"/>
              </w:rPr>
              <w:t>R5-213996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348325" w14:textId="77777777" w:rsidR="00D4531E" w:rsidRPr="00DD6CFB" w:rsidRDefault="00D4531E" w:rsidP="00DD6CFB">
            <w:pPr>
              <w:pStyle w:val="TAL"/>
              <w:rPr>
                <w:sz w:val="16"/>
                <w:szCs w:val="16"/>
                <w:lang w:eastAsia="en-US"/>
              </w:rPr>
            </w:pPr>
            <w:r w:rsidRPr="00DD6CFB">
              <w:rPr>
                <w:sz w:val="16"/>
                <w:szCs w:val="16"/>
                <w:lang w:eastAsia="en-US"/>
              </w:rPr>
              <w:t>1902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98016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799F0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D6E9F8" w14:textId="77777777" w:rsidR="00D4531E" w:rsidRPr="00DD6CFB" w:rsidRDefault="00D4531E" w:rsidP="00DD6CFB">
            <w:pPr>
              <w:pStyle w:val="TAL"/>
              <w:rPr>
                <w:sz w:val="16"/>
                <w:szCs w:val="16"/>
                <w:lang w:eastAsia="en-US"/>
              </w:rPr>
            </w:pPr>
            <w:r w:rsidRPr="00DD6CFB">
              <w:rPr>
                <w:sz w:val="16"/>
                <w:szCs w:val="16"/>
                <w:lang w:eastAsia="en-US"/>
              </w:rPr>
              <w:t>Addition of calculation method of NR sidelink test frequencies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DAB6CC"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2070F53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6F294D"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9035EE"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71C5D2" w14:textId="77777777" w:rsidR="00D4531E" w:rsidRPr="00DD6CFB" w:rsidRDefault="00D4531E" w:rsidP="00DD6CFB">
            <w:pPr>
              <w:pStyle w:val="TAL"/>
              <w:rPr>
                <w:sz w:val="16"/>
                <w:szCs w:val="16"/>
                <w:lang w:eastAsia="en-US"/>
              </w:rPr>
            </w:pPr>
            <w:r w:rsidRPr="00DD6CFB">
              <w:rPr>
                <w:sz w:val="16"/>
                <w:szCs w:val="16"/>
                <w:lang w:eastAsia="en-US"/>
              </w:rPr>
              <w:t>R5-213997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BF0BBD" w14:textId="77777777" w:rsidR="00D4531E" w:rsidRPr="00DD6CFB" w:rsidRDefault="00D4531E" w:rsidP="00DD6CFB">
            <w:pPr>
              <w:pStyle w:val="TAL"/>
              <w:rPr>
                <w:sz w:val="16"/>
                <w:szCs w:val="16"/>
                <w:lang w:eastAsia="en-US"/>
              </w:rPr>
            </w:pPr>
            <w:r w:rsidRPr="00DD6CFB">
              <w:rPr>
                <w:sz w:val="16"/>
                <w:szCs w:val="16"/>
                <w:lang w:eastAsia="en-US"/>
              </w:rPr>
              <w:t>1903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3234A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1A4F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64AB08" w14:textId="77777777" w:rsidR="00D4531E" w:rsidRPr="00DD6CFB" w:rsidRDefault="00D4531E" w:rsidP="00DD6CFB">
            <w:pPr>
              <w:pStyle w:val="TAL"/>
              <w:rPr>
                <w:sz w:val="16"/>
                <w:szCs w:val="16"/>
                <w:lang w:eastAsia="en-US"/>
              </w:rPr>
            </w:pPr>
            <w:r w:rsidRPr="00DD6CFB">
              <w:rPr>
                <w:sz w:val="16"/>
                <w:szCs w:val="16"/>
                <w:lang w:eastAsia="en-US"/>
              </w:rPr>
              <w:t>Addition of V2X test frequencies of band n47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024DD7"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14B8BAF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87C1D18"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74DA9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F2A786" w14:textId="77777777" w:rsidR="00D4531E" w:rsidRPr="00DD6CFB" w:rsidRDefault="00D4531E" w:rsidP="00DD6CFB">
            <w:pPr>
              <w:pStyle w:val="TAL"/>
              <w:rPr>
                <w:sz w:val="16"/>
                <w:szCs w:val="16"/>
                <w:lang w:eastAsia="en-US"/>
              </w:rPr>
            </w:pPr>
            <w:r w:rsidRPr="00DD6CFB">
              <w:rPr>
                <w:sz w:val="16"/>
                <w:szCs w:val="16"/>
                <w:lang w:eastAsia="en-US"/>
              </w:rPr>
              <w:t>R5-214017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11A343" w14:textId="77777777" w:rsidR="00D4531E" w:rsidRPr="00DD6CFB" w:rsidRDefault="00D4531E" w:rsidP="00DD6CFB">
            <w:pPr>
              <w:pStyle w:val="TAL"/>
              <w:rPr>
                <w:sz w:val="16"/>
                <w:szCs w:val="16"/>
                <w:lang w:eastAsia="en-US"/>
              </w:rPr>
            </w:pPr>
            <w:r w:rsidRPr="00DD6CFB">
              <w:rPr>
                <w:sz w:val="16"/>
                <w:szCs w:val="16"/>
                <w:lang w:eastAsia="en-US"/>
              </w:rPr>
              <w:t>1799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B1042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FA0D1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D4DD8F" w14:textId="77777777" w:rsidR="00D4531E" w:rsidRPr="00DD6CFB" w:rsidRDefault="00D4531E" w:rsidP="00DD6CFB">
            <w:pPr>
              <w:pStyle w:val="TAL"/>
              <w:rPr>
                <w:sz w:val="16"/>
                <w:szCs w:val="16"/>
                <w:lang w:eastAsia="en-US"/>
              </w:rPr>
            </w:pPr>
            <w:r w:rsidRPr="00DD6CFB">
              <w:rPr>
                <w:sz w:val="16"/>
                <w:szCs w:val="16"/>
                <w:lang w:eastAsia="en-US"/>
              </w:rPr>
              <w:t>Updating test frequencies for Rel-17 EN-DC band combinations within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48540"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83EE0B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E9AA5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37A051"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0E3AC9" w14:textId="77777777" w:rsidR="00D4531E" w:rsidRPr="00DD6CFB" w:rsidRDefault="00D4531E" w:rsidP="00DD6CFB">
            <w:pPr>
              <w:pStyle w:val="TAL"/>
              <w:rPr>
                <w:sz w:val="16"/>
                <w:szCs w:val="16"/>
                <w:lang w:eastAsia="en-US"/>
              </w:rPr>
            </w:pPr>
            <w:r w:rsidRPr="00DD6CFB">
              <w:rPr>
                <w:sz w:val="16"/>
                <w:szCs w:val="16"/>
                <w:lang w:eastAsia="en-US"/>
              </w:rPr>
              <w:t>R5-214018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F2186B" w14:textId="77777777" w:rsidR="00D4531E" w:rsidRPr="00DD6CFB" w:rsidRDefault="00D4531E" w:rsidP="00DD6CFB">
            <w:pPr>
              <w:pStyle w:val="TAL"/>
              <w:rPr>
                <w:sz w:val="16"/>
                <w:szCs w:val="16"/>
                <w:lang w:eastAsia="en-US"/>
              </w:rPr>
            </w:pPr>
            <w:r w:rsidRPr="00DD6CFB">
              <w:rPr>
                <w:sz w:val="16"/>
                <w:szCs w:val="16"/>
                <w:lang w:eastAsia="en-US"/>
              </w:rPr>
              <w:t>1801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9FB43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D05DD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AC0698" w14:textId="77777777" w:rsidR="00D4531E" w:rsidRPr="00DD6CFB" w:rsidRDefault="00D4531E" w:rsidP="00DD6CFB">
            <w:pPr>
              <w:pStyle w:val="TAL"/>
              <w:rPr>
                <w:sz w:val="16"/>
                <w:szCs w:val="16"/>
                <w:lang w:eastAsia="en-US"/>
              </w:rPr>
            </w:pPr>
            <w:r w:rsidRPr="00DD6CFB">
              <w:rPr>
                <w:sz w:val="16"/>
                <w:szCs w:val="16"/>
                <w:lang w:eastAsia="en-US"/>
              </w:rPr>
              <w:t>Add test frequencies for R17 NR inter-band CA configurations 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85F61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6A78993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40B3AF"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3A3889"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97B230" w14:textId="77777777" w:rsidR="00D4531E" w:rsidRPr="00DD6CFB" w:rsidRDefault="00D4531E" w:rsidP="00DD6CFB">
            <w:pPr>
              <w:pStyle w:val="TAL"/>
              <w:rPr>
                <w:sz w:val="16"/>
                <w:szCs w:val="16"/>
                <w:lang w:eastAsia="en-US"/>
              </w:rPr>
            </w:pPr>
            <w:r w:rsidRPr="00DD6CFB">
              <w:rPr>
                <w:sz w:val="16"/>
                <w:szCs w:val="16"/>
                <w:lang w:eastAsia="en-US"/>
              </w:rPr>
              <w:t>R5-214019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9BD426" w14:textId="77777777" w:rsidR="00D4531E" w:rsidRPr="00DD6CFB" w:rsidRDefault="00D4531E" w:rsidP="00DD6CFB">
            <w:pPr>
              <w:pStyle w:val="TAL"/>
              <w:rPr>
                <w:sz w:val="16"/>
                <w:szCs w:val="16"/>
                <w:lang w:eastAsia="en-US"/>
              </w:rPr>
            </w:pPr>
            <w:r w:rsidRPr="00DD6CFB">
              <w:rPr>
                <w:sz w:val="16"/>
                <w:szCs w:val="16"/>
                <w:lang w:eastAsia="en-US"/>
              </w:rPr>
              <w:t>1909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26812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36B79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2D5186" w14:textId="77777777" w:rsidR="00D4531E" w:rsidRPr="00DD6CFB" w:rsidRDefault="00D4531E" w:rsidP="00DD6CFB">
            <w:pPr>
              <w:pStyle w:val="TAL"/>
              <w:rPr>
                <w:sz w:val="16"/>
                <w:szCs w:val="16"/>
                <w:lang w:eastAsia="en-US"/>
              </w:rPr>
            </w:pPr>
            <w:r w:rsidRPr="00DD6CFB">
              <w:rPr>
                <w:sz w:val="16"/>
                <w:szCs w:val="16"/>
                <w:lang w:eastAsia="en-US"/>
              </w:rPr>
              <w:t>Introducing Rel-17 CA configuration CA_n28A-n79A to clause 4.3.1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9D7AB1"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3B764A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99ABD1"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61418D"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1C82C8" w14:textId="77777777" w:rsidR="00D4531E" w:rsidRPr="00DD6CFB" w:rsidRDefault="00D4531E" w:rsidP="00DD6CFB">
            <w:pPr>
              <w:pStyle w:val="TAL"/>
              <w:rPr>
                <w:sz w:val="16"/>
                <w:szCs w:val="16"/>
                <w:lang w:eastAsia="en-US"/>
              </w:rPr>
            </w:pPr>
            <w:r w:rsidRPr="00DD6CFB">
              <w:rPr>
                <w:sz w:val="16"/>
                <w:szCs w:val="16"/>
                <w:lang w:eastAsia="en-US"/>
              </w:rPr>
              <w:t>R5-214026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21437" w14:textId="77777777" w:rsidR="00D4531E" w:rsidRPr="00DD6CFB" w:rsidRDefault="00D4531E" w:rsidP="00DD6CFB">
            <w:pPr>
              <w:pStyle w:val="TAL"/>
              <w:rPr>
                <w:sz w:val="16"/>
                <w:szCs w:val="16"/>
                <w:lang w:eastAsia="en-US"/>
              </w:rPr>
            </w:pPr>
            <w:r w:rsidRPr="00DD6CFB">
              <w:rPr>
                <w:sz w:val="16"/>
                <w:szCs w:val="16"/>
                <w:lang w:eastAsia="en-US"/>
              </w:rPr>
              <w:t>1809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5E48A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157A1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F8CABF" w14:textId="77777777" w:rsidR="00D4531E" w:rsidRPr="00DD6CFB" w:rsidRDefault="00D4531E" w:rsidP="00DD6CFB">
            <w:pPr>
              <w:pStyle w:val="TAL"/>
              <w:rPr>
                <w:sz w:val="16"/>
                <w:szCs w:val="16"/>
                <w:lang w:eastAsia="en-US"/>
              </w:rPr>
            </w:pPr>
            <w:r w:rsidRPr="00DD6CFB">
              <w:rPr>
                <w:sz w:val="16"/>
                <w:szCs w:val="16"/>
                <w:lang w:eastAsia="en-US"/>
              </w:rPr>
              <w:t>RRC signalling for UL power boosting via suspended IBE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86E2CB"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7FD2AA8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9E465F"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FE783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569751" w14:textId="77777777" w:rsidR="00D4531E" w:rsidRPr="00DD6CFB" w:rsidRDefault="00D4531E" w:rsidP="00DD6CFB">
            <w:pPr>
              <w:pStyle w:val="TAL"/>
              <w:rPr>
                <w:sz w:val="16"/>
                <w:szCs w:val="16"/>
                <w:lang w:eastAsia="en-US"/>
              </w:rPr>
            </w:pPr>
            <w:r w:rsidRPr="00DD6CFB">
              <w:rPr>
                <w:sz w:val="16"/>
                <w:szCs w:val="16"/>
                <w:lang w:eastAsia="en-US"/>
              </w:rPr>
              <w:t>R5-214047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F7E741" w14:textId="77777777" w:rsidR="00D4531E" w:rsidRPr="00DD6CFB" w:rsidRDefault="00D4531E" w:rsidP="00DD6CFB">
            <w:pPr>
              <w:pStyle w:val="TAL"/>
              <w:rPr>
                <w:sz w:val="16"/>
                <w:szCs w:val="16"/>
                <w:lang w:eastAsia="en-US"/>
              </w:rPr>
            </w:pPr>
            <w:r w:rsidRPr="00DD6CFB">
              <w:rPr>
                <w:sz w:val="16"/>
                <w:szCs w:val="16"/>
                <w:lang w:eastAsia="en-US"/>
              </w:rPr>
              <w:t>1959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6F608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D6486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A448F1" w14:textId="77777777" w:rsidR="00D4531E" w:rsidRPr="00DD6CFB" w:rsidRDefault="00D4531E" w:rsidP="00DD6CFB">
            <w:pPr>
              <w:pStyle w:val="TAL"/>
              <w:rPr>
                <w:sz w:val="16"/>
                <w:szCs w:val="16"/>
                <w:lang w:eastAsia="en-US"/>
              </w:rPr>
            </w:pPr>
            <w:r w:rsidRPr="00DD6CFB">
              <w:rPr>
                <w:sz w:val="16"/>
                <w:szCs w:val="16"/>
                <w:lang w:eastAsia="en-US"/>
              </w:rPr>
              <w:t>Clarification on PDU configuration for RF, Demod and RRM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8F483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57F2ED0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E474CD"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61B737"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1BE6B2E" w14:textId="77777777" w:rsidR="00D4531E" w:rsidRPr="00DD6CFB" w:rsidRDefault="00D4531E" w:rsidP="00DD6CFB">
            <w:pPr>
              <w:pStyle w:val="TAL"/>
              <w:rPr>
                <w:sz w:val="16"/>
                <w:szCs w:val="16"/>
                <w:lang w:eastAsia="en-US"/>
              </w:rPr>
            </w:pPr>
            <w:r w:rsidRPr="00DD6CFB">
              <w:rPr>
                <w:sz w:val="16"/>
                <w:szCs w:val="16"/>
                <w:lang w:eastAsia="en-US"/>
              </w:rPr>
              <w:t>R5-214076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22B85F" w14:textId="77777777" w:rsidR="00D4531E" w:rsidRPr="00DD6CFB" w:rsidRDefault="00D4531E" w:rsidP="00DD6CFB">
            <w:pPr>
              <w:pStyle w:val="TAL"/>
              <w:rPr>
                <w:sz w:val="16"/>
                <w:szCs w:val="16"/>
                <w:lang w:eastAsia="en-US"/>
              </w:rPr>
            </w:pPr>
            <w:r w:rsidRPr="00DD6CFB">
              <w:rPr>
                <w:sz w:val="16"/>
                <w:szCs w:val="16"/>
                <w:lang w:eastAsia="en-US"/>
              </w:rPr>
              <w:t>1860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080D9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FE6E7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DF9FF1" w14:textId="77777777" w:rsidR="00D4531E" w:rsidRPr="00DD6CFB" w:rsidRDefault="00D4531E" w:rsidP="00DD6CFB">
            <w:pPr>
              <w:pStyle w:val="TAL"/>
              <w:rPr>
                <w:sz w:val="16"/>
                <w:szCs w:val="16"/>
                <w:lang w:eastAsia="en-US"/>
              </w:rPr>
            </w:pPr>
            <w:r w:rsidRPr="00DD6CFB">
              <w:rPr>
                <w:sz w:val="16"/>
                <w:szCs w:val="16"/>
                <w:lang w:eastAsia="en-US"/>
              </w:rPr>
              <w:t>Update IE PDCCH-ConfigCommon for additional BWP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07D7E9"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0222A64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7CB250" w14:textId="77777777" w:rsidR="00D4531E" w:rsidRPr="00DD6CFB" w:rsidRDefault="00D4531E" w:rsidP="00DD6CFB">
            <w:pPr>
              <w:pStyle w:val="TAL"/>
              <w:rPr>
                <w:sz w:val="16"/>
                <w:szCs w:val="16"/>
                <w:lang w:eastAsia="en-US"/>
              </w:rPr>
            </w:pPr>
            <w:r w:rsidRPr="00DD6CFB">
              <w:rPr>
                <w:sz w:val="16"/>
                <w:szCs w:val="16"/>
                <w:lang w:eastAsia="en-US"/>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D16F71" w14:textId="77777777" w:rsidR="00D4531E" w:rsidRPr="00DD6CFB" w:rsidRDefault="00D4531E" w:rsidP="00DD6CFB">
            <w:pPr>
              <w:pStyle w:val="TAL"/>
              <w:rPr>
                <w:sz w:val="16"/>
                <w:szCs w:val="16"/>
                <w:lang w:eastAsia="en-US"/>
              </w:rPr>
            </w:pPr>
            <w:r w:rsidRPr="00DD6CFB">
              <w:rPr>
                <w:sz w:val="16"/>
                <w:szCs w:val="16"/>
                <w:lang w:eastAsia="en-US"/>
              </w:rPr>
              <w:t>RAN#92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AD2DBA" w14:textId="77777777" w:rsidR="00D4531E" w:rsidRPr="00DD6CFB" w:rsidRDefault="00D4531E" w:rsidP="00DD6CFB">
            <w:pPr>
              <w:pStyle w:val="TAL"/>
              <w:rPr>
                <w:sz w:val="16"/>
                <w:szCs w:val="16"/>
                <w:lang w:eastAsia="en-US"/>
              </w:rPr>
            </w:pPr>
            <w:r w:rsidRPr="00DD6CFB">
              <w:rPr>
                <w:sz w:val="16"/>
                <w:szCs w:val="16"/>
                <w:lang w:eastAsia="en-US"/>
              </w:rPr>
              <w:t>R5-214107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BFECB9" w14:textId="77777777" w:rsidR="00D4531E" w:rsidRPr="00DD6CFB" w:rsidRDefault="00D4531E" w:rsidP="00DD6CFB">
            <w:pPr>
              <w:pStyle w:val="TAL"/>
              <w:rPr>
                <w:sz w:val="16"/>
                <w:szCs w:val="16"/>
                <w:lang w:eastAsia="en-US"/>
              </w:rPr>
            </w:pPr>
            <w:r w:rsidRPr="00DD6CFB">
              <w:rPr>
                <w:sz w:val="16"/>
                <w:szCs w:val="16"/>
                <w:lang w:eastAsia="en-US"/>
              </w:rPr>
              <w:t>1883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E938D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37775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E909A9" w14:textId="77777777" w:rsidR="00D4531E" w:rsidRPr="00DD6CFB" w:rsidRDefault="00D4531E" w:rsidP="00DD6CFB">
            <w:pPr>
              <w:pStyle w:val="TAL"/>
              <w:rPr>
                <w:sz w:val="16"/>
                <w:szCs w:val="16"/>
                <w:lang w:eastAsia="en-US"/>
              </w:rPr>
            </w:pPr>
            <w:r w:rsidRPr="00DD6CFB">
              <w:rPr>
                <w:sz w:val="16"/>
                <w:szCs w:val="16"/>
                <w:lang w:eastAsia="en-US"/>
              </w:rPr>
              <w:t>Align RRM CSI-ResourcePeriodicityAndOffset to TS 38.133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246AD1" w14:textId="77777777" w:rsidR="00D4531E" w:rsidRPr="00DD6CFB" w:rsidRDefault="00D4531E" w:rsidP="00DD6CFB">
            <w:pPr>
              <w:pStyle w:val="TAL"/>
              <w:rPr>
                <w:sz w:val="16"/>
                <w:szCs w:val="16"/>
                <w:lang w:eastAsia="en-US"/>
              </w:rPr>
            </w:pPr>
            <w:r w:rsidRPr="00DD6CFB">
              <w:rPr>
                <w:sz w:val="16"/>
                <w:szCs w:val="16"/>
                <w:lang w:eastAsia="en-US"/>
              </w:rPr>
              <w:t>17.1.0</w:t>
            </w:r>
          </w:p>
        </w:tc>
      </w:tr>
      <w:tr w:rsidR="00D4531E" w:rsidRPr="0031204F" w14:paraId="3A2AC4B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5196D0"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1352B4"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588326" w14:textId="77777777" w:rsidR="00D4531E" w:rsidRPr="00DD6CFB" w:rsidRDefault="00D4531E" w:rsidP="00DD6CFB">
            <w:pPr>
              <w:pStyle w:val="TAL"/>
              <w:rPr>
                <w:sz w:val="16"/>
                <w:szCs w:val="16"/>
                <w:lang w:eastAsia="en-US"/>
              </w:rPr>
            </w:pPr>
            <w:r w:rsidRPr="00DD6CFB">
              <w:rPr>
                <w:sz w:val="16"/>
                <w:szCs w:val="16"/>
                <w:lang w:eastAsia="en-US"/>
              </w:rPr>
              <w:t>R5-214381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AC0321" w14:textId="77777777" w:rsidR="00D4531E" w:rsidRPr="00DD6CFB" w:rsidRDefault="00D4531E" w:rsidP="00DD6CFB">
            <w:pPr>
              <w:pStyle w:val="TAL"/>
              <w:rPr>
                <w:sz w:val="16"/>
                <w:szCs w:val="16"/>
                <w:lang w:eastAsia="en-US"/>
              </w:rPr>
            </w:pPr>
            <w:r w:rsidRPr="00DD6CFB">
              <w:rPr>
                <w:sz w:val="16"/>
                <w:szCs w:val="16"/>
                <w:lang w:eastAsia="en-US"/>
              </w:rPr>
              <w:t>1963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00E70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AAF18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FF70B2" w14:textId="77777777" w:rsidR="00D4531E" w:rsidRPr="00DD6CFB" w:rsidRDefault="00D4531E" w:rsidP="00DD6CFB">
            <w:pPr>
              <w:pStyle w:val="TAL"/>
              <w:rPr>
                <w:sz w:val="16"/>
                <w:szCs w:val="16"/>
                <w:lang w:eastAsia="en-US"/>
              </w:rPr>
            </w:pPr>
            <w:r w:rsidRPr="00DD6CFB">
              <w:rPr>
                <w:sz w:val="16"/>
                <w:szCs w:val="16"/>
                <w:lang w:eastAsia="en-US"/>
              </w:rPr>
              <w:t>Correct dl_DataToUL_ACK for short DCI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935B85"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844D73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5C9CB05"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7E422C"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BD9D7F" w14:textId="77777777" w:rsidR="00D4531E" w:rsidRPr="00DD6CFB" w:rsidRDefault="00D4531E" w:rsidP="00DD6CFB">
            <w:pPr>
              <w:pStyle w:val="TAL"/>
              <w:rPr>
                <w:sz w:val="16"/>
                <w:szCs w:val="16"/>
                <w:lang w:eastAsia="en-US"/>
              </w:rPr>
            </w:pPr>
            <w:r w:rsidRPr="00DD6CFB">
              <w:rPr>
                <w:sz w:val="16"/>
                <w:szCs w:val="16"/>
                <w:lang w:eastAsia="en-US"/>
              </w:rPr>
              <w:t>R5-214436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5019BB" w14:textId="77777777" w:rsidR="00D4531E" w:rsidRPr="00DD6CFB" w:rsidRDefault="00D4531E" w:rsidP="00DD6CFB">
            <w:pPr>
              <w:pStyle w:val="TAL"/>
              <w:rPr>
                <w:sz w:val="16"/>
                <w:szCs w:val="16"/>
                <w:lang w:eastAsia="en-US"/>
              </w:rPr>
            </w:pPr>
            <w:r w:rsidRPr="00DD6CFB">
              <w:rPr>
                <w:sz w:val="16"/>
                <w:szCs w:val="16"/>
                <w:lang w:eastAsia="en-US"/>
              </w:rPr>
              <w:t>1967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F7F9D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3998C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A80B0D" w14:textId="77777777" w:rsidR="00D4531E" w:rsidRPr="00DD6CFB" w:rsidRDefault="00D4531E" w:rsidP="00DD6CFB">
            <w:pPr>
              <w:pStyle w:val="TAL"/>
              <w:rPr>
                <w:sz w:val="16"/>
                <w:szCs w:val="16"/>
                <w:lang w:eastAsia="en-US"/>
              </w:rPr>
            </w:pPr>
            <w:r w:rsidRPr="00DD6CFB">
              <w:rPr>
                <w:sz w:val="16"/>
                <w:szCs w:val="16"/>
                <w:lang w:eastAsia="en-US"/>
              </w:rPr>
              <w:t>Correction to 38.508 Table 4.8.2.3-2: Reference QoS flow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BCC0FE"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1E438B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015E6D"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9068B1"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0D3A1F" w14:textId="77777777" w:rsidR="00D4531E" w:rsidRPr="00DD6CFB" w:rsidRDefault="00D4531E" w:rsidP="00DD6CFB">
            <w:pPr>
              <w:pStyle w:val="TAL"/>
              <w:rPr>
                <w:sz w:val="16"/>
                <w:szCs w:val="16"/>
                <w:lang w:eastAsia="en-US"/>
              </w:rPr>
            </w:pPr>
            <w:r w:rsidRPr="00DD6CFB">
              <w:rPr>
                <w:sz w:val="16"/>
                <w:szCs w:val="16"/>
                <w:lang w:eastAsia="en-US"/>
              </w:rPr>
              <w:t>R5-214554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7B9FB7" w14:textId="77777777" w:rsidR="00D4531E" w:rsidRPr="00DD6CFB" w:rsidRDefault="00D4531E" w:rsidP="00DD6CFB">
            <w:pPr>
              <w:pStyle w:val="TAL"/>
              <w:rPr>
                <w:sz w:val="16"/>
                <w:szCs w:val="16"/>
                <w:lang w:eastAsia="en-US"/>
              </w:rPr>
            </w:pPr>
            <w:r w:rsidRPr="00DD6CFB">
              <w:rPr>
                <w:sz w:val="16"/>
                <w:szCs w:val="16"/>
                <w:lang w:eastAsia="en-US"/>
              </w:rPr>
              <w:t>1968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AAEAE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0254F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8278A5" w14:textId="77777777" w:rsidR="00D4531E" w:rsidRPr="00DD6CFB" w:rsidRDefault="00D4531E" w:rsidP="00DD6CFB">
            <w:pPr>
              <w:pStyle w:val="TAL"/>
              <w:rPr>
                <w:sz w:val="16"/>
                <w:szCs w:val="16"/>
                <w:lang w:eastAsia="en-US"/>
              </w:rPr>
            </w:pPr>
            <w:r w:rsidRPr="00DD6CFB">
              <w:rPr>
                <w:sz w:val="16"/>
                <w:szCs w:val="16"/>
                <w:lang w:eastAsia="en-US"/>
              </w:rPr>
              <w:t>Correction of default test frequencies for bands n38, n39, n40 and n50 and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5B47F4"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2BC4B20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601BCB"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1722BF"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9CD7B9" w14:textId="77777777" w:rsidR="00D4531E" w:rsidRPr="00DD6CFB" w:rsidRDefault="00D4531E" w:rsidP="00DD6CFB">
            <w:pPr>
              <w:pStyle w:val="TAL"/>
              <w:rPr>
                <w:sz w:val="16"/>
                <w:szCs w:val="16"/>
                <w:lang w:eastAsia="en-US"/>
              </w:rPr>
            </w:pPr>
            <w:r w:rsidRPr="00DD6CFB">
              <w:rPr>
                <w:sz w:val="16"/>
                <w:szCs w:val="16"/>
                <w:lang w:eastAsia="en-US"/>
              </w:rPr>
              <w:t>R5-214611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0CA1FB" w14:textId="77777777" w:rsidR="00D4531E" w:rsidRPr="00DD6CFB" w:rsidRDefault="00D4531E" w:rsidP="00DD6CFB">
            <w:pPr>
              <w:pStyle w:val="TAL"/>
              <w:rPr>
                <w:sz w:val="16"/>
                <w:szCs w:val="16"/>
                <w:lang w:eastAsia="en-US"/>
              </w:rPr>
            </w:pPr>
            <w:r w:rsidRPr="00DD6CFB">
              <w:rPr>
                <w:sz w:val="16"/>
                <w:szCs w:val="16"/>
                <w:lang w:eastAsia="en-US"/>
              </w:rPr>
              <w:t>1970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AF08D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F377E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4B9131" w14:textId="77777777" w:rsidR="00D4531E" w:rsidRPr="00DD6CFB" w:rsidRDefault="00D4531E" w:rsidP="00DD6CFB">
            <w:pPr>
              <w:pStyle w:val="TAL"/>
              <w:rPr>
                <w:sz w:val="16"/>
                <w:szCs w:val="16"/>
                <w:lang w:eastAsia="en-US"/>
              </w:rPr>
            </w:pPr>
            <w:r w:rsidRPr="00DD6CFB">
              <w:rPr>
                <w:sz w:val="16"/>
                <w:szCs w:val="16"/>
                <w:lang w:eastAsia="en-US"/>
              </w:rPr>
              <w:t>Correction of default test frequencies for band n48 and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0DC82A"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1D59787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3EF5871"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20C59D"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49D45B" w14:textId="77777777" w:rsidR="00D4531E" w:rsidRPr="00DD6CFB" w:rsidRDefault="00D4531E" w:rsidP="00DD6CFB">
            <w:pPr>
              <w:pStyle w:val="TAL"/>
              <w:rPr>
                <w:sz w:val="16"/>
                <w:szCs w:val="16"/>
                <w:lang w:eastAsia="en-US"/>
              </w:rPr>
            </w:pPr>
            <w:r w:rsidRPr="00DD6CFB">
              <w:rPr>
                <w:sz w:val="16"/>
                <w:szCs w:val="16"/>
                <w:lang w:eastAsia="en-US"/>
              </w:rPr>
              <w:t>R5-214622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646301" w14:textId="77777777" w:rsidR="00D4531E" w:rsidRPr="00DD6CFB" w:rsidRDefault="00D4531E" w:rsidP="00DD6CFB">
            <w:pPr>
              <w:pStyle w:val="TAL"/>
              <w:rPr>
                <w:sz w:val="16"/>
                <w:szCs w:val="16"/>
                <w:lang w:eastAsia="en-US"/>
              </w:rPr>
            </w:pPr>
            <w:r w:rsidRPr="00DD6CFB">
              <w:rPr>
                <w:sz w:val="16"/>
                <w:szCs w:val="16"/>
                <w:lang w:eastAsia="en-US"/>
              </w:rPr>
              <w:t>1971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36EB3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E9E24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9A7862" w14:textId="77777777" w:rsidR="00D4531E" w:rsidRPr="00DD6CFB" w:rsidRDefault="00D4531E" w:rsidP="00DD6CFB">
            <w:pPr>
              <w:pStyle w:val="TAL"/>
              <w:rPr>
                <w:sz w:val="16"/>
                <w:szCs w:val="16"/>
                <w:lang w:eastAsia="en-US"/>
              </w:rPr>
            </w:pPr>
            <w:r w:rsidRPr="00DD6CFB">
              <w:rPr>
                <w:sz w:val="16"/>
                <w:szCs w:val="16"/>
                <w:lang w:eastAsia="en-US"/>
              </w:rPr>
              <w:t>Editorial updates to test procedure titles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09499A"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A966CF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6FD0DE"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AC8162"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EC50F0" w14:textId="77777777" w:rsidR="00D4531E" w:rsidRPr="00DD6CFB" w:rsidRDefault="00D4531E" w:rsidP="00DD6CFB">
            <w:pPr>
              <w:pStyle w:val="TAL"/>
              <w:rPr>
                <w:sz w:val="16"/>
                <w:szCs w:val="16"/>
                <w:lang w:eastAsia="en-US"/>
              </w:rPr>
            </w:pPr>
            <w:r w:rsidRPr="00DD6CFB">
              <w:rPr>
                <w:sz w:val="16"/>
                <w:szCs w:val="16"/>
                <w:lang w:eastAsia="en-US"/>
              </w:rPr>
              <w:t>R5-214678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E9D3D7" w14:textId="77777777" w:rsidR="00D4531E" w:rsidRPr="00DD6CFB" w:rsidRDefault="00D4531E" w:rsidP="00DD6CFB">
            <w:pPr>
              <w:pStyle w:val="TAL"/>
              <w:rPr>
                <w:sz w:val="16"/>
                <w:szCs w:val="16"/>
                <w:lang w:eastAsia="en-US"/>
              </w:rPr>
            </w:pPr>
            <w:r w:rsidRPr="00DD6CFB">
              <w:rPr>
                <w:sz w:val="16"/>
                <w:szCs w:val="16"/>
                <w:lang w:eastAsia="en-US"/>
              </w:rPr>
              <w:t>1972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70B1F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68999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D9F50D" w14:textId="77777777" w:rsidR="00D4531E" w:rsidRPr="00DD6CFB" w:rsidRDefault="00D4531E" w:rsidP="00DD6CFB">
            <w:pPr>
              <w:pStyle w:val="TAL"/>
              <w:rPr>
                <w:sz w:val="16"/>
                <w:szCs w:val="16"/>
                <w:lang w:eastAsia="en-US"/>
              </w:rPr>
            </w:pPr>
            <w:r w:rsidRPr="00DD6CFB">
              <w:rPr>
                <w:sz w:val="16"/>
                <w:szCs w:val="16"/>
                <w:lang w:eastAsia="en-US"/>
              </w:rPr>
              <w:t>Correction to k1 setting for FR2 RRM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9AC578"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A640E7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7DE96BF"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49E984"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903569" w14:textId="77777777" w:rsidR="00D4531E" w:rsidRPr="00DD6CFB" w:rsidRDefault="00D4531E" w:rsidP="00DD6CFB">
            <w:pPr>
              <w:pStyle w:val="TAL"/>
              <w:rPr>
                <w:sz w:val="16"/>
                <w:szCs w:val="16"/>
                <w:lang w:eastAsia="en-US"/>
              </w:rPr>
            </w:pPr>
            <w:r w:rsidRPr="00DD6CFB">
              <w:rPr>
                <w:sz w:val="16"/>
                <w:szCs w:val="16"/>
                <w:lang w:eastAsia="en-US"/>
              </w:rPr>
              <w:t>R5-214727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DC96B" w14:textId="77777777" w:rsidR="00D4531E" w:rsidRPr="00DD6CFB" w:rsidRDefault="00D4531E" w:rsidP="00DD6CFB">
            <w:pPr>
              <w:pStyle w:val="TAL"/>
              <w:rPr>
                <w:sz w:val="16"/>
                <w:szCs w:val="16"/>
                <w:lang w:eastAsia="en-US"/>
              </w:rPr>
            </w:pPr>
            <w:r w:rsidRPr="00DD6CFB">
              <w:rPr>
                <w:sz w:val="16"/>
                <w:szCs w:val="16"/>
                <w:lang w:eastAsia="en-US"/>
              </w:rPr>
              <w:t>1974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050AA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75869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B979B2"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CA_n48B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E5A89"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B166B0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8AC244"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4B93E8"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F75DFA9" w14:textId="77777777" w:rsidR="00D4531E" w:rsidRPr="00DD6CFB" w:rsidRDefault="00D4531E" w:rsidP="00DD6CFB">
            <w:pPr>
              <w:pStyle w:val="TAL"/>
              <w:rPr>
                <w:sz w:val="16"/>
                <w:szCs w:val="16"/>
                <w:lang w:eastAsia="en-US"/>
              </w:rPr>
            </w:pPr>
            <w:r w:rsidRPr="00DD6CFB">
              <w:rPr>
                <w:sz w:val="16"/>
                <w:szCs w:val="16"/>
                <w:lang w:eastAsia="en-US"/>
              </w:rPr>
              <w:t>R5-214728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120899" w14:textId="77777777" w:rsidR="00D4531E" w:rsidRPr="00DD6CFB" w:rsidRDefault="00D4531E" w:rsidP="00DD6CFB">
            <w:pPr>
              <w:pStyle w:val="TAL"/>
              <w:rPr>
                <w:sz w:val="16"/>
                <w:szCs w:val="16"/>
                <w:lang w:eastAsia="en-US"/>
              </w:rPr>
            </w:pPr>
            <w:r w:rsidRPr="00DD6CFB">
              <w:rPr>
                <w:sz w:val="16"/>
                <w:szCs w:val="16"/>
                <w:lang w:eastAsia="en-US"/>
              </w:rPr>
              <w:t>1975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E0A3E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FBE7D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F95182" w14:textId="77777777" w:rsidR="00D4531E" w:rsidRPr="00DD6CFB" w:rsidRDefault="00D4531E" w:rsidP="00DD6CFB">
            <w:pPr>
              <w:pStyle w:val="TAL"/>
              <w:rPr>
                <w:sz w:val="16"/>
                <w:szCs w:val="16"/>
                <w:lang w:eastAsia="en-US"/>
              </w:rPr>
            </w:pPr>
            <w:r w:rsidRPr="00DD6CFB">
              <w:rPr>
                <w:sz w:val="16"/>
                <w:szCs w:val="16"/>
                <w:lang w:eastAsia="en-US"/>
              </w:rPr>
              <w:t>Corrections to UEInformationRequest and UEInformationResponse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B8C97C"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50A9329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156C65"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EC5202"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12DF2F" w14:textId="77777777" w:rsidR="00D4531E" w:rsidRPr="00DD6CFB" w:rsidRDefault="00D4531E" w:rsidP="00DD6CFB">
            <w:pPr>
              <w:pStyle w:val="TAL"/>
              <w:rPr>
                <w:sz w:val="16"/>
                <w:szCs w:val="16"/>
                <w:lang w:eastAsia="en-US"/>
              </w:rPr>
            </w:pPr>
            <w:r w:rsidRPr="00DD6CFB">
              <w:rPr>
                <w:sz w:val="16"/>
                <w:szCs w:val="16"/>
                <w:lang w:eastAsia="en-US"/>
              </w:rPr>
              <w:t>R5-214755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08DA5A" w14:textId="77777777" w:rsidR="00D4531E" w:rsidRPr="00DD6CFB" w:rsidRDefault="00D4531E" w:rsidP="00DD6CFB">
            <w:pPr>
              <w:pStyle w:val="TAL"/>
              <w:rPr>
                <w:sz w:val="16"/>
                <w:szCs w:val="16"/>
                <w:lang w:eastAsia="en-US"/>
              </w:rPr>
            </w:pPr>
            <w:r w:rsidRPr="00DD6CFB">
              <w:rPr>
                <w:sz w:val="16"/>
                <w:szCs w:val="16"/>
                <w:lang w:eastAsia="en-US"/>
              </w:rPr>
              <w:t>1976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AD851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D787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71DE78" w14:textId="77777777" w:rsidR="00D4531E" w:rsidRPr="00DD6CFB" w:rsidRDefault="00D4531E" w:rsidP="00DD6CFB">
            <w:pPr>
              <w:pStyle w:val="TAL"/>
              <w:rPr>
                <w:sz w:val="16"/>
                <w:szCs w:val="16"/>
                <w:lang w:eastAsia="en-US"/>
              </w:rPr>
            </w:pPr>
            <w:r w:rsidRPr="00DD6CFB">
              <w:rPr>
                <w:sz w:val="16"/>
                <w:szCs w:val="16"/>
                <w:lang w:eastAsia="en-US"/>
              </w:rPr>
              <w:t>Updates to System information combination for NR-DC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7084F3"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5A51702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05F225"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272685"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1FD952E" w14:textId="77777777" w:rsidR="00D4531E" w:rsidRPr="00DD6CFB" w:rsidRDefault="00D4531E" w:rsidP="00DD6CFB">
            <w:pPr>
              <w:pStyle w:val="TAL"/>
              <w:rPr>
                <w:sz w:val="16"/>
                <w:szCs w:val="16"/>
                <w:lang w:eastAsia="en-US"/>
              </w:rPr>
            </w:pPr>
            <w:r w:rsidRPr="00DD6CFB">
              <w:rPr>
                <w:sz w:val="16"/>
                <w:szCs w:val="16"/>
                <w:lang w:eastAsia="en-US"/>
              </w:rPr>
              <w:t>R5-214800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50EFE3" w14:textId="77777777" w:rsidR="00D4531E" w:rsidRPr="00DD6CFB" w:rsidRDefault="00D4531E" w:rsidP="00DD6CFB">
            <w:pPr>
              <w:pStyle w:val="TAL"/>
              <w:rPr>
                <w:sz w:val="16"/>
                <w:szCs w:val="16"/>
                <w:lang w:eastAsia="en-US"/>
              </w:rPr>
            </w:pPr>
            <w:r w:rsidRPr="00DD6CFB">
              <w:rPr>
                <w:sz w:val="16"/>
                <w:szCs w:val="16"/>
                <w:lang w:eastAsia="en-US"/>
              </w:rPr>
              <w:t>1979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0F99B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8857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9B0D8E" w14:textId="77777777" w:rsidR="00D4531E" w:rsidRPr="00DD6CFB" w:rsidRDefault="00D4531E" w:rsidP="00DD6CFB">
            <w:pPr>
              <w:pStyle w:val="TAL"/>
              <w:rPr>
                <w:sz w:val="16"/>
                <w:szCs w:val="16"/>
                <w:lang w:eastAsia="en-US"/>
              </w:rPr>
            </w:pPr>
            <w:r w:rsidRPr="00DD6CFB">
              <w:rPr>
                <w:sz w:val="16"/>
                <w:szCs w:val="16"/>
                <w:lang w:eastAsia="en-US"/>
              </w:rPr>
              <w:t>Correction to IEs for UE policy part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63F241"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9BF76A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480EB1"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684835"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A70406" w14:textId="77777777" w:rsidR="00D4531E" w:rsidRPr="00DD6CFB" w:rsidRDefault="00D4531E" w:rsidP="00DD6CFB">
            <w:pPr>
              <w:pStyle w:val="TAL"/>
              <w:rPr>
                <w:sz w:val="16"/>
                <w:szCs w:val="16"/>
                <w:lang w:eastAsia="en-US"/>
              </w:rPr>
            </w:pPr>
            <w:r w:rsidRPr="00DD6CFB">
              <w:rPr>
                <w:sz w:val="16"/>
                <w:szCs w:val="16"/>
                <w:lang w:eastAsia="en-US"/>
              </w:rPr>
              <w:t>R5-214808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525FA0" w14:textId="77777777" w:rsidR="00D4531E" w:rsidRPr="00DD6CFB" w:rsidRDefault="00D4531E" w:rsidP="00DD6CFB">
            <w:pPr>
              <w:pStyle w:val="TAL"/>
              <w:rPr>
                <w:sz w:val="16"/>
                <w:szCs w:val="16"/>
                <w:lang w:eastAsia="en-US"/>
              </w:rPr>
            </w:pPr>
            <w:r w:rsidRPr="00DD6CFB">
              <w:rPr>
                <w:sz w:val="16"/>
                <w:szCs w:val="16"/>
                <w:lang w:eastAsia="en-US"/>
              </w:rPr>
              <w:t>1987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2B6A4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99B21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52C78B" w14:textId="77777777" w:rsidR="00D4531E" w:rsidRPr="00DD6CFB" w:rsidRDefault="00D4531E" w:rsidP="00DD6CFB">
            <w:pPr>
              <w:pStyle w:val="TAL"/>
              <w:rPr>
                <w:sz w:val="16"/>
                <w:szCs w:val="16"/>
                <w:lang w:eastAsia="en-US"/>
              </w:rPr>
            </w:pPr>
            <w:r w:rsidRPr="00DD6CFB">
              <w:rPr>
                <w:sz w:val="16"/>
                <w:szCs w:val="16"/>
                <w:lang w:eastAsia="en-US"/>
              </w:rPr>
              <w:t>Correction to NR V2X USIM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BE047F"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D8AE4D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37712F"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FDD85E"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623BC8" w14:textId="77777777" w:rsidR="00D4531E" w:rsidRPr="00DD6CFB" w:rsidRDefault="00D4531E" w:rsidP="00DD6CFB">
            <w:pPr>
              <w:pStyle w:val="TAL"/>
              <w:rPr>
                <w:sz w:val="16"/>
                <w:szCs w:val="16"/>
                <w:lang w:eastAsia="en-US"/>
              </w:rPr>
            </w:pPr>
            <w:r w:rsidRPr="00DD6CFB">
              <w:rPr>
                <w:sz w:val="16"/>
                <w:szCs w:val="16"/>
                <w:lang w:eastAsia="en-US"/>
              </w:rPr>
              <w:t>R5-214853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9C32E3" w14:textId="77777777" w:rsidR="00D4531E" w:rsidRPr="00DD6CFB" w:rsidRDefault="00D4531E" w:rsidP="00DD6CFB">
            <w:pPr>
              <w:pStyle w:val="TAL"/>
              <w:rPr>
                <w:sz w:val="16"/>
                <w:szCs w:val="16"/>
                <w:lang w:eastAsia="en-US"/>
              </w:rPr>
            </w:pPr>
            <w:r w:rsidRPr="00DD6CFB">
              <w:rPr>
                <w:sz w:val="16"/>
                <w:szCs w:val="16"/>
                <w:lang w:eastAsia="en-US"/>
              </w:rPr>
              <w:t>1989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58F00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FD13E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F1A38B"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CA_n48B and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1BD36D"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241CA7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4793F9B"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89E5B0"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73D7C9B" w14:textId="77777777" w:rsidR="00D4531E" w:rsidRPr="00DD6CFB" w:rsidRDefault="00D4531E" w:rsidP="00DD6CFB">
            <w:pPr>
              <w:pStyle w:val="TAL"/>
              <w:rPr>
                <w:sz w:val="16"/>
                <w:szCs w:val="16"/>
                <w:lang w:eastAsia="en-US"/>
              </w:rPr>
            </w:pPr>
            <w:r w:rsidRPr="00DD6CFB">
              <w:rPr>
                <w:sz w:val="16"/>
                <w:szCs w:val="16"/>
                <w:lang w:eastAsia="en-US"/>
              </w:rPr>
              <w:t>R5-214900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E24730" w14:textId="77777777" w:rsidR="00D4531E" w:rsidRPr="00DD6CFB" w:rsidRDefault="00D4531E" w:rsidP="00DD6CFB">
            <w:pPr>
              <w:pStyle w:val="TAL"/>
              <w:rPr>
                <w:sz w:val="16"/>
                <w:szCs w:val="16"/>
                <w:lang w:eastAsia="en-US"/>
              </w:rPr>
            </w:pPr>
            <w:r w:rsidRPr="00DD6CFB">
              <w:rPr>
                <w:sz w:val="16"/>
                <w:szCs w:val="16"/>
                <w:lang w:eastAsia="en-US"/>
              </w:rPr>
              <w:t>1992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D1C01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C359C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56C5FC" w14:textId="77777777" w:rsidR="00D4531E" w:rsidRPr="00DD6CFB" w:rsidRDefault="00D4531E" w:rsidP="00DD6CFB">
            <w:pPr>
              <w:pStyle w:val="TAL"/>
              <w:rPr>
                <w:sz w:val="16"/>
                <w:szCs w:val="16"/>
                <w:lang w:eastAsia="en-US"/>
              </w:rPr>
            </w:pPr>
            <w:r w:rsidRPr="00DD6CFB">
              <w:rPr>
                <w:sz w:val="16"/>
                <w:szCs w:val="16"/>
                <w:lang w:eastAsia="en-US"/>
              </w:rPr>
              <w:t>Editorial Updates to Clause. 4.4.3.1.2 for System information combination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F626F8"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7A90DED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1001C6E"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4F7776"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A6B8FE" w14:textId="77777777" w:rsidR="00D4531E" w:rsidRPr="00DD6CFB" w:rsidRDefault="00D4531E" w:rsidP="00DD6CFB">
            <w:pPr>
              <w:pStyle w:val="TAL"/>
              <w:rPr>
                <w:sz w:val="16"/>
                <w:szCs w:val="16"/>
                <w:lang w:eastAsia="en-US"/>
              </w:rPr>
            </w:pPr>
            <w:r w:rsidRPr="00DD6CFB">
              <w:rPr>
                <w:sz w:val="16"/>
                <w:szCs w:val="16"/>
                <w:lang w:eastAsia="en-US"/>
              </w:rPr>
              <w:t>R5-214929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13BAEC" w14:textId="77777777" w:rsidR="00D4531E" w:rsidRPr="00DD6CFB" w:rsidRDefault="00D4531E" w:rsidP="00DD6CFB">
            <w:pPr>
              <w:pStyle w:val="TAL"/>
              <w:rPr>
                <w:sz w:val="16"/>
                <w:szCs w:val="16"/>
                <w:lang w:eastAsia="en-US"/>
              </w:rPr>
            </w:pPr>
            <w:r w:rsidRPr="00DD6CFB">
              <w:rPr>
                <w:sz w:val="16"/>
                <w:szCs w:val="16"/>
                <w:lang w:eastAsia="en-US"/>
              </w:rPr>
              <w:t>1994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F6B09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E2A92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7F9AB4"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CA_n71(2A)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5EAFF2"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36071B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2C17E67"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1AF3FB"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0ED7B9" w14:textId="77777777" w:rsidR="00D4531E" w:rsidRPr="00DD6CFB" w:rsidRDefault="00D4531E" w:rsidP="00DD6CFB">
            <w:pPr>
              <w:pStyle w:val="TAL"/>
              <w:rPr>
                <w:sz w:val="16"/>
                <w:szCs w:val="16"/>
                <w:lang w:eastAsia="en-US"/>
              </w:rPr>
            </w:pPr>
            <w:r w:rsidRPr="00DD6CFB">
              <w:rPr>
                <w:sz w:val="16"/>
                <w:szCs w:val="16"/>
                <w:lang w:eastAsia="en-US"/>
              </w:rPr>
              <w:t>R5-214947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6B1A4" w14:textId="77777777" w:rsidR="00D4531E" w:rsidRPr="00DD6CFB" w:rsidRDefault="00D4531E" w:rsidP="00DD6CFB">
            <w:pPr>
              <w:pStyle w:val="TAL"/>
              <w:rPr>
                <w:sz w:val="16"/>
                <w:szCs w:val="16"/>
                <w:lang w:eastAsia="en-US"/>
              </w:rPr>
            </w:pPr>
            <w:r w:rsidRPr="00DD6CFB">
              <w:rPr>
                <w:sz w:val="16"/>
                <w:szCs w:val="16"/>
                <w:lang w:eastAsia="en-US"/>
              </w:rPr>
              <w:t>1997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89CDD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A9EB0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AB0B91" w14:textId="77777777" w:rsidR="00D4531E" w:rsidRPr="00DD6CFB" w:rsidRDefault="00D4531E" w:rsidP="00DD6CFB">
            <w:pPr>
              <w:pStyle w:val="TAL"/>
              <w:rPr>
                <w:sz w:val="16"/>
                <w:szCs w:val="16"/>
                <w:lang w:eastAsia="en-US"/>
              </w:rPr>
            </w:pPr>
            <w:r w:rsidRPr="00DD6CFB">
              <w:rPr>
                <w:sz w:val="16"/>
                <w:szCs w:val="16"/>
                <w:lang w:eastAsia="en-US"/>
              </w:rPr>
              <w:t>Correction to Table 6.4.1-8 USIM Configuration 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E79C36"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D25502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F6AEB3"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98FE97"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6BC078" w14:textId="77777777" w:rsidR="00D4531E" w:rsidRPr="00DD6CFB" w:rsidRDefault="00D4531E" w:rsidP="00DD6CFB">
            <w:pPr>
              <w:pStyle w:val="TAL"/>
              <w:rPr>
                <w:sz w:val="16"/>
                <w:szCs w:val="16"/>
                <w:lang w:eastAsia="en-US"/>
              </w:rPr>
            </w:pPr>
            <w:r w:rsidRPr="00DD6CFB">
              <w:rPr>
                <w:sz w:val="16"/>
                <w:szCs w:val="16"/>
                <w:lang w:eastAsia="en-US"/>
              </w:rPr>
              <w:t>R5-214959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C39EB9" w14:textId="77777777" w:rsidR="00D4531E" w:rsidRPr="00DD6CFB" w:rsidRDefault="00D4531E" w:rsidP="00DD6CFB">
            <w:pPr>
              <w:pStyle w:val="TAL"/>
              <w:rPr>
                <w:sz w:val="16"/>
                <w:szCs w:val="16"/>
                <w:lang w:eastAsia="en-US"/>
              </w:rPr>
            </w:pPr>
            <w:r w:rsidRPr="00DD6CFB">
              <w:rPr>
                <w:sz w:val="16"/>
                <w:szCs w:val="16"/>
                <w:lang w:eastAsia="en-US"/>
              </w:rPr>
              <w:t>1998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AD04F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A41E7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31B7E9" w14:textId="77777777" w:rsidR="00D4531E" w:rsidRPr="00DD6CFB" w:rsidRDefault="00D4531E" w:rsidP="00DD6CFB">
            <w:pPr>
              <w:pStyle w:val="TAL"/>
              <w:rPr>
                <w:sz w:val="16"/>
                <w:szCs w:val="16"/>
                <w:lang w:eastAsia="en-US"/>
              </w:rPr>
            </w:pPr>
            <w:r w:rsidRPr="00DD6CFB">
              <w:rPr>
                <w:sz w:val="16"/>
                <w:szCs w:val="16"/>
                <w:lang w:eastAsia="en-US"/>
              </w:rPr>
              <w:t>Correction of test frequencies for CA_n66(2A)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694914"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5C54CFC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B815B88"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A16F69"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3BE47D" w14:textId="77777777" w:rsidR="00D4531E" w:rsidRPr="00DD6CFB" w:rsidRDefault="00D4531E" w:rsidP="00DD6CFB">
            <w:pPr>
              <w:pStyle w:val="TAL"/>
              <w:rPr>
                <w:sz w:val="16"/>
                <w:szCs w:val="16"/>
                <w:lang w:eastAsia="en-US"/>
              </w:rPr>
            </w:pPr>
            <w:r w:rsidRPr="00DD6CFB">
              <w:rPr>
                <w:sz w:val="16"/>
                <w:szCs w:val="16"/>
                <w:lang w:eastAsia="en-US"/>
              </w:rPr>
              <w:t>R5-214962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B964FA" w14:textId="77777777" w:rsidR="00D4531E" w:rsidRPr="00DD6CFB" w:rsidRDefault="00D4531E" w:rsidP="00DD6CFB">
            <w:pPr>
              <w:pStyle w:val="TAL"/>
              <w:rPr>
                <w:sz w:val="16"/>
                <w:szCs w:val="16"/>
                <w:lang w:eastAsia="en-US"/>
              </w:rPr>
            </w:pPr>
            <w:r w:rsidRPr="00DD6CFB">
              <w:rPr>
                <w:sz w:val="16"/>
                <w:szCs w:val="16"/>
                <w:lang w:eastAsia="en-US"/>
              </w:rPr>
              <w:t>1999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63B54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2EDC6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CB4E2A" w14:textId="77777777" w:rsidR="00D4531E" w:rsidRPr="00DD6CFB" w:rsidRDefault="00D4531E" w:rsidP="00DD6CFB">
            <w:pPr>
              <w:pStyle w:val="TAL"/>
              <w:rPr>
                <w:sz w:val="16"/>
                <w:szCs w:val="16"/>
                <w:lang w:eastAsia="en-US"/>
              </w:rPr>
            </w:pPr>
            <w:r w:rsidRPr="00DD6CFB">
              <w:rPr>
                <w:sz w:val="16"/>
                <w:szCs w:val="16"/>
                <w:lang w:eastAsia="en-US"/>
              </w:rPr>
              <w:t>Alignment of test frequency tables for CA_n48(2A), CA_n66(2A), CA_n77(2A) and CA_n78(2A)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271CE"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F5FA93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B45E10"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8951F1"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198B5B" w14:textId="77777777" w:rsidR="00D4531E" w:rsidRPr="00DD6CFB" w:rsidRDefault="00D4531E" w:rsidP="00DD6CFB">
            <w:pPr>
              <w:pStyle w:val="TAL"/>
              <w:rPr>
                <w:sz w:val="16"/>
                <w:szCs w:val="16"/>
                <w:lang w:eastAsia="en-US"/>
              </w:rPr>
            </w:pPr>
            <w:r w:rsidRPr="00DD6CFB">
              <w:rPr>
                <w:sz w:val="16"/>
                <w:szCs w:val="16"/>
                <w:lang w:eastAsia="en-US"/>
              </w:rPr>
              <w:t>R5-214977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03DED3" w14:textId="77777777" w:rsidR="00D4531E" w:rsidRPr="00DD6CFB" w:rsidRDefault="00D4531E" w:rsidP="00DD6CFB">
            <w:pPr>
              <w:pStyle w:val="TAL"/>
              <w:rPr>
                <w:sz w:val="16"/>
                <w:szCs w:val="16"/>
                <w:lang w:eastAsia="en-US"/>
              </w:rPr>
            </w:pPr>
            <w:r w:rsidRPr="00DD6CFB">
              <w:rPr>
                <w:sz w:val="16"/>
                <w:szCs w:val="16"/>
                <w:lang w:eastAsia="en-US"/>
              </w:rPr>
              <w:t>2003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882A6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CFA4E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F5486B" w14:textId="77777777" w:rsidR="00D4531E" w:rsidRPr="00DD6CFB" w:rsidRDefault="00D4531E" w:rsidP="00DD6CFB">
            <w:pPr>
              <w:pStyle w:val="TAL"/>
              <w:rPr>
                <w:sz w:val="16"/>
                <w:szCs w:val="16"/>
                <w:lang w:eastAsia="en-US"/>
              </w:rPr>
            </w:pPr>
            <w:r w:rsidRPr="00DD6CFB">
              <w:rPr>
                <w:sz w:val="16"/>
                <w:szCs w:val="16"/>
                <w:lang w:eastAsia="en-US"/>
              </w:rPr>
              <w:t>Correction to default configuration-ControlResourceSet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E8144E"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F1D354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EC45C6"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3DBB1B"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3FF684" w14:textId="77777777" w:rsidR="00D4531E" w:rsidRPr="00DD6CFB" w:rsidRDefault="00D4531E" w:rsidP="00DD6CFB">
            <w:pPr>
              <w:pStyle w:val="TAL"/>
              <w:rPr>
                <w:sz w:val="16"/>
                <w:szCs w:val="16"/>
                <w:lang w:eastAsia="en-US"/>
              </w:rPr>
            </w:pPr>
            <w:r w:rsidRPr="00DD6CFB">
              <w:rPr>
                <w:sz w:val="16"/>
                <w:szCs w:val="16"/>
                <w:lang w:eastAsia="en-US"/>
              </w:rPr>
              <w:t>R5-214978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E0FB9A" w14:textId="77777777" w:rsidR="00D4531E" w:rsidRPr="00DD6CFB" w:rsidRDefault="00D4531E" w:rsidP="00DD6CFB">
            <w:pPr>
              <w:pStyle w:val="TAL"/>
              <w:rPr>
                <w:sz w:val="16"/>
                <w:szCs w:val="16"/>
                <w:lang w:eastAsia="en-US"/>
              </w:rPr>
            </w:pPr>
            <w:r w:rsidRPr="00DD6CFB">
              <w:rPr>
                <w:sz w:val="16"/>
                <w:szCs w:val="16"/>
                <w:lang w:eastAsia="en-US"/>
              </w:rPr>
              <w:t>2004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20E7AA"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64186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084735" w14:textId="77777777" w:rsidR="00D4531E" w:rsidRPr="00DD6CFB" w:rsidRDefault="00D4531E" w:rsidP="00DD6CFB">
            <w:pPr>
              <w:pStyle w:val="TAL"/>
              <w:rPr>
                <w:sz w:val="16"/>
                <w:szCs w:val="16"/>
                <w:lang w:eastAsia="en-US"/>
              </w:rPr>
            </w:pPr>
            <w:r w:rsidRPr="00DD6CFB">
              <w:rPr>
                <w:sz w:val="16"/>
                <w:szCs w:val="16"/>
                <w:lang w:eastAsia="en-US"/>
              </w:rPr>
              <w:t>Correction to default configuration-SCell CSI on PCell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A0B3C4"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D831DA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90CA4B"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AD6442"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DEBF69E" w14:textId="77777777" w:rsidR="00D4531E" w:rsidRPr="00DD6CFB" w:rsidRDefault="00D4531E" w:rsidP="00DD6CFB">
            <w:pPr>
              <w:pStyle w:val="TAL"/>
              <w:rPr>
                <w:sz w:val="16"/>
                <w:szCs w:val="16"/>
                <w:lang w:eastAsia="en-US"/>
              </w:rPr>
            </w:pPr>
            <w:r w:rsidRPr="00DD6CFB">
              <w:rPr>
                <w:sz w:val="16"/>
                <w:szCs w:val="16"/>
                <w:lang w:eastAsia="en-US"/>
              </w:rPr>
              <w:t>R5-215071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60DF8B" w14:textId="77777777" w:rsidR="00D4531E" w:rsidRPr="00DD6CFB" w:rsidRDefault="00D4531E" w:rsidP="00DD6CFB">
            <w:pPr>
              <w:pStyle w:val="TAL"/>
              <w:rPr>
                <w:sz w:val="16"/>
                <w:szCs w:val="16"/>
                <w:lang w:eastAsia="en-US"/>
              </w:rPr>
            </w:pPr>
            <w:r w:rsidRPr="00DD6CFB">
              <w:rPr>
                <w:sz w:val="16"/>
                <w:szCs w:val="16"/>
                <w:lang w:eastAsia="en-US"/>
              </w:rPr>
              <w:t>2006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6CB0A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C2231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C88E61" w14:textId="77777777" w:rsidR="00D4531E" w:rsidRPr="00DD6CFB" w:rsidRDefault="00D4531E" w:rsidP="00DD6CFB">
            <w:pPr>
              <w:pStyle w:val="TAL"/>
              <w:rPr>
                <w:sz w:val="16"/>
                <w:szCs w:val="16"/>
                <w:lang w:eastAsia="en-US"/>
              </w:rPr>
            </w:pPr>
            <w:r w:rsidRPr="00DD6CFB">
              <w:rPr>
                <w:sz w:val="16"/>
                <w:szCs w:val="16"/>
                <w:lang w:eastAsia="en-US"/>
              </w:rPr>
              <w:t>Update to Out of Coverage procedure to trigger SL-MIMO transmission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0B1075"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77E1B6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15CF55"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BFE225"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9537F5C" w14:textId="77777777" w:rsidR="00D4531E" w:rsidRPr="00DD6CFB" w:rsidRDefault="00D4531E" w:rsidP="00DD6CFB">
            <w:pPr>
              <w:pStyle w:val="TAL"/>
              <w:rPr>
                <w:sz w:val="16"/>
                <w:szCs w:val="16"/>
                <w:lang w:eastAsia="en-US"/>
              </w:rPr>
            </w:pPr>
            <w:r w:rsidRPr="00DD6CFB">
              <w:rPr>
                <w:sz w:val="16"/>
                <w:szCs w:val="16"/>
                <w:lang w:eastAsia="en-US"/>
              </w:rPr>
              <w:t>R5-215308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499EB3" w14:textId="77777777" w:rsidR="00D4531E" w:rsidRPr="00DD6CFB" w:rsidRDefault="00D4531E" w:rsidP="00DD6CFB">
            <w:pPr>
              <w:pStyle w:val="TAL"/>
              <w:rPr>
                <w:sz w:val="16"/>
                <w:szCs w:val="16"/>
                <w:lang w:eastAsia="en-US"/>
              </w:rPr>
            </w:pPr>
            <w:r w:rsidRPr="00DD6CFB">
              <w:rPr>
                <w:sz w:val="16"/>
                <w:szCs w:val="16"/>
                <w:lang w:eastAsia="en-US"/>
              </w:rPr>
              <w:t>2012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5A0E4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E3483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5607D9" w14:textId="77777777" w:rsidR="00D4531E" w:rsidRPr="00DD6CFB" w:rsidRDefault="00D4531E" w:rsidP="00DD6CFB">
            <w:pPr>
              <w:pStyle w:val="TAL"/>
              <w:rPr>
                <w:sz w:val="16"/>
                <w:szCs w:val="16"/>
                <w:lang w:eastAsia="en-US"/>
              </w:rPr>
            </w:pPr>
            <w:r w:rsidRPr="00DD6CFB">
              <w:rPr>
                <w:sz w:val="16"/>
                <w:szCs w:val="16"/>
                <w:lang w:eastAsia="en-US"/>
              </w:rPr>
              <w:t>Adding test frequencies for SUL band n97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77ED91"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283E27A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20833D"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577694"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6CE72E" w14:textId="77777777" w:rsidR="00D4531E" w:rsidRPr="00DD6CFB" w:rsidRDefault="00D4531E" w:rsidP="00DD6CFB">
            <w:pPr>
              <w:pStyle w:val="TAL"/>
              <w:rPr>
                <w:sz w:val="16"/>
                <w:szCs w:val="16"/>
                <w:lang w:eastAsia="en-US"/>
              </w:rPr>
            </w:pPr>
            <w:r w:rsidRPr="00DD6CFB">
              <w:rPr>
                <w:sz w:val="16"/>
                <w:szCs w:val="16"/>
                <w:lang w:eastAsia="en-US"/>
              </w:rPr>
              <w:t>R5-215341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ED9A44" w14:textId="77777777" w:rsidR="00D4531E" w:rsidRPr="00DD6CFB" w:rsidRDefault="00D4531E" w:rsidP="00DD6CFB">
            <w:pPr>
              <w:pStyle w:val="TAL"/>
              <w:rPr>
                <w:sz w:val="16"/>
                <w:szCs w:val="16"/>
                <w:lang w:eastAsia="en-US"/>
              </w:rPr>
            </w:pPr>
            <w:r w:rsidRPr="00DD6CFB">
              <w:rPr>
                <w:sz w:val="16"/>
                <w:szCs w:val="16"/>
                <w:lang w:eastAsia="en-US"/>
              </w:rPr>
              <w:t>2015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43F24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B263E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AEC9FD" w14:textId="77777777" w:rsidR="00D4531E" w:rsidRPr="00DD6CFB" w:rsidRDefault="00D4531E" w:rsidP="00DD6CFB">
            <w:pPr>
              <w:pStyle w:val="TAL"/>
              <w:rPr>
                <w:sz w:val="16"/>
                <w:szCs w:val="16"/>
                <w:lang w:eastAsia="en-US"/>
              </w:rPr>
            </w:pPr>
            <w:r w:rsidRPr="00DD6CFB">
              <w:rPr>
                <w:sz w:val="16"/>
                <w:szCs w:val="16"/>
                <w:lang w:eastAsia="en-US"/>
              </w:rPr>
              <w:t>Correction to TRS configuration for RF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87D689"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0CADAD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830781"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C3CCAA"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8F3F57" w14:textId="77777777" w:rsidR="00D4531E" w:rsidRPr="00DD6CFB" w:rsidRDefault="00D4531E" w:rsidP="00DD6CFB">
            <w:pPr>
              <w:pStyle w:val="TAL"/>
              <w:rPr>
                <w:sz w:val="16"/>
                <w:szCs w:val="16"/>
                <w:lang w:eastAsia="en-US"/>
              </w:rPr>
            </w:pPr>
            <w:r w:rsidRPr="00DD6CFB">
              <w:rPr>
                <w:sz w:val="16"/>
                <w:szCs w:val="16"/>
                <w:lang w:eastAsia="en-US"/>
              </w:rPr>
              <w:t>R5-215456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7DE58B" w14:textId="77777777" w:rsidR="00D4531E" w:rsidRPr="00DD6CFB" w:rsidRDefault="00D4531E" w:rsidP="00DD6CFB">
            <w:pPr>
              <w:pStyle w:val="TAL"/>
              <w:rPr>
                <w:sz w:val="16"/>
                <w:szCs w:val="16"/>
                <w:lang w:eastAsia="en-US"/>
              </w:rPr>
            </w:pPr>
            <w:r w:rsidRPr="00DD6CFB">
              <w:rPr>
                <w:sz w:val="16"/>
                <w:szCs w:val="16"/>
                <w:lang w:eastAsia="en-US"/>
              </w:rPr>
              <w:t>2019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DBBF6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4B2F0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572FF9" w14:textId="77777777" w:rsidR="00D4531E" w:rsidRPr="00DD6CFB" w:rsidRDefault="00D4531E" w:rsidP="00DD6CFB">
            <w:pPr>
              <w:pStyle w:val="TAL"/>
              <w:rPr>
                <w:sz w:val="16"/>
                <w:szCs w:val="16"/>
                <w:lang w:eastAsia="en-US"/>
              </w:rPr>
            </w:pPr>
            <w:r w:rsidRPr="00DD6CFB">
              <w:rPr>
                <w:sz w:val="16"/>
                <w:szCs w:val="16"/>
                <w:lang w:eastAsia="en-US"/>
              </w:rPr>
              <w:t>Update of 4.3.1.4.1 for test frequencies for EN-DC configurations within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D851E7"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205E58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3B4939"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74C9A0"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D67F41F" w14:textId="77777777" w:rsidR="00D4531E" w:rsidRPr="00DD6CFB" w:rsidRDefault="00D4531E" w:rsidP="00DD6CFB">
            <w:pPr>
              <w:pStyle w:val="TAL"/>
              <w:rPr>
                <w:sz w:val="16"/>
                <w:szCs w:val="16"/>
                <w:lang w:eastAsia="en-US"/>
              </w:rPr>
            </w:pPr>
            <w:r w:rsidRPr="00DD6CFB">
              <w:rPr>
                <w:sz w:val="16"/>
                <w:szCs w:val="16"/>
                <w:lang w:eastAsia="en-US"/>
              </w:rPr>
              <w:t>R5-215462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0D378F" w14:textId="77777777" w:rsidR="00D4531E" w:rsidRPr="00DD6CFB" w:rsidRDefault="00D4531E" w:rsidP="00DD6CFB">
            <w:pPr>
              <w:pStyle w:val="TAL"/>
              <w:rPr>
                <w:sz w:val="16"/>
                <w:szCs w:val="16"/>
                <w:lang w:eastAsia="en-US"/>
              </w:rPr>
            </w:pPr>
            <w:r w:rsidRPr="00DD6CFB">
              <w:rPr>
                <w:sz w:val="16"/>
                <w:szCs w:val="16"/>
                <w:lang w:eastAsia="en-US"/>
              </w:rPr>
              <w:t>2021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192AD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C3A7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AAC277" w14:textId="77777777" w:rsidR="00D4531E" w:rsidRPr="00DD6CFB" w:rsidRDefault="00D4531E" w:rsidP="00DD6CFB">
            <w:pPr>
              <w:pStyle w:val="TAL"/>
              <w:rPr>
                <w:sz w:val="16"/>
                <w:szCs w:val="16"/>
                <w:lang w:eastAsia="en-US"/>
              </w:rPr>
            </w:pPr>
            <w:r w:rsidRPr="00DD6CFB">
              <w:rPr>
                <w:sz w:val="16"/>
                <w:szCs w:val="16"/>
                <w:lang w:eastAsia="en-US"/>
              </w:rPr>
              <w:t>Correction of  4.3.1.0D for locationAndBandwidth in BWP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F318AA"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EDF81D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7437FF3"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907C8B"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06D6A9" w14:textId="77777777" w:rsidR="00D4531E" w:rsidRPr="00DD6CFB" w:rsidRDefault="00D4531E" w:rsidP="00DD6CFB">
            <w:pPr>
              <w:pStyle w:val="TAL"/>
              <w:rPr>
                <w:sz w:val="16"/>
                <w:szCs w:val="16"/>
                <w:lang w:eastAsia="en-US"/>
              </w:rPr>
            </w:pPr>
            <w:r w:rsidRPr="00DD6CFB">
              <w:rPr>
                <w:sz w:val="16"/>
                <w:szCs w:val="16"/>
                <w:lang w:eastAsia="en-US"/>
              </w:rPr>
              <w:t>R5-215499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65D61A" w14:textId="77777777" w:rsidR="00D4531E" w:rsidRPr="00DD6CFB" w:rsidRDefault="00D4531E" w:rsidP="00DD6CFB">
            <w:pPr>
              <w:pStyle w:val="TAL"/>
              <w:rPr>
                <w:sz w:val="16"/>
                <w:szCs w:val="16"/>
                <w:lang w:eastAsia="en-US"/>
              </w:rPr>
            </w:pPr>
            <w:r w:rsidRPr="00DD6CFB">
              <w:rPr>
                <w:sz w:val="16"/>
                <w:szCs w:val="16"/>
                <w:lang w:eastAsia="en-US"/>
              </w:rPr>
              <w:t>2023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D392F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B8E5D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555AAC" w14:textId="77777777" w:rsidR="00D4531E" w:rsidRPr="00DD6CFB" w:rsidRDefault="00D4531E" w:rsidP="00DD6CFB">
            <w:pPr>
              <w:pStyle w:val="TAL"/>
              <w:rPr>
                <w:sz w:val="16"/>
                <w:szCs w:val="16"/>
                <w:lang w:eastAsia="en-US"/>
              </w:rPr>
            </w:pPr>
            <w:r w:rsidRPr="00DD6CFB">
              <w:rPr>
                <w:sz w:val="16"/>
                <w:szCs w:val="16"/>
                <w:lang w:eastAsia="en-US"/>
              </w:rPr>
              <w:t>Introduction of V2X SST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842080"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550862F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F8465C0"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405862"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8B7527" w14:textId="77777777" w:rsidR="00D4531E" w:rsidRPr="00DD6CFB" w:rsidRDefault="00D4531E" w:rsidP="00DD6CFB">
            <w:pPr>
              <w:pStyle w:val="TAL"/>
              <w:rPr>
                <w:sz w:val="16"/>
                <w:szCs w:val="16"/>
                <w:lang w:eastAsia="en-US"/>
              </w:rPr>
            </w:pPr>
            <w:r w:rsidRPr="00DD6CFB">
              <w:rPr>
                <w:sz w:val="16"/>
                <w:szCs w:val="16"/>
                <w:lang w:eastAsia="en-US"/>
              </w:rPr>
              <w:t>R5-215504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1A32EF" w14:textId="77777777" w:rsidR="00D4531E" w:rsidRPr="00DD6CFB" w:rsidRDefault="00D4531E" w:rsidP="00DD6CFB">
            <w:pPr>
              <w:pStyle w:val="TAL"/>
              <w:rPr>
                <w:sz w:val="16"/>
                <w:szCs w:val="16"/>
                <w:lang w:eastAsia="en-US"/>
              </w:rPr>
            </w:pPr>
            <w:r w:rsidRPr="00DD6CFB">
              <w:rPr>
                <w:sz w:val="16"/>
                <w:szCs w:val="16"/>
                <w:lang w:eastAsia="en-US"/>
              </w:rPr>
              <w:t>2028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20C58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46A98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E37A70" w14:textId="77777777" w:rsidR="00D4531E" w:rsidRPr="00DD6CFB" w:rsidRDefault="00D4531E" w:rsidP="00DD6CFB">
            <w:pPr>
              <w:pStyle w:val="TAL"/>
              <w:rPr>
                <w:sz w:val="16"/>
                <w:szCs w:val="16"/>
                <w:lang w:eastAsia="en-US"/>
              </w:rPr>
            </w:pPr>
            <w:r w:rsidRPr="00DD6CFB">
              <w:rPr>
                <w:sz w:val="16"/>
                <w:szCs w:val="16"/>
                <w:lang w:eastAsia="en-US"/>
              </w:rPr>
              <w:t>Updates to Table 4.4A.5-2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DCE9F7"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03FB55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C8E349"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C44DA5"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BE3A2E3" w14:textId="77777777" w:rsidR="00D4531E" w:rsidRPr="00DD6CFB" w:rsidRDefault="00D4531E" w:rsidP="00DD6CFB">
            <w:pPr>
              <w:pStyle w:val="TAL"/>
              <w:rPr>
                <w:sz w:val="16"/>
                <w:szCs w:val="16"/>
                <w:lang w:eastAsia="en-US"/>
              </w:rPr>
            </w:pPr>
            <w:r w:rsidRPr="00DD6CFB">
              <w:rPr>
                <w:sz w:val="16"/>
                <w:szCs w:val="16"/>
                <w:lang w:eastAsia="en-US"/>
              </w:rPr>
              <w:t>R5-215518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ECA02D" w14:textId="77777777" w:rsidR="00D4531E" w:rsidRPr="00DD6CFB" w:rsidRDefault="00D4531E" w:rsidP="00DD6CFB">
            <w:pPr>
              <w:pStyle w:val="TAL"/>
              <w:rPr>
                <w:sz w:val="16"/>
                <w:szCs w:val="16"/>
                <w:lang w:eastAsia="en-US"/>
              </w:rPr>
            </w:pPr>
            <w:r w:rsidRPr="00DD6CFB">
              <w:rPr>
                <w:sz w:val="16"/>
                <w:szCs w:val="16"/>
                <w:lang w:eastAsia="en-US"/>
              </w:rPr>
              <w:t>2029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C9C3A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63A75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16E3D5" w14:textId="77777777" w:rsidR="00D4531E" w:rsidRPr="00DD6CFB" w:rsidRDefault="00D4531E" w:rsidP="00DD6CFB">
            <w:pPr>
              <w:pStyle w:val="TAL"/>
              <w:rPr>
                <w:sz w:val="16"/>
                <w:szCs w:val="16"/>
                <w:lang w:eastAsia="en-US"/>
              </w:rPr>
            </w:pPr>
            <w:r w:rsidRPr="00DD6CFB">
              <w:rPr>
                <w:sz w:val="16"/>
                <w:szCs w:val="16"/>
                <w:lang w:eastAsia="en-US"/>
              </w:rPr>
              <w:t>Editorial correction: channel bandwidth and RB allocation revision in Test frequencies for CA_n260(A-I)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2F4391"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5CD5E9A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71CB622"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83EAF4"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D959C0" w14:textId="77777777" w:rsidR="00D4531E" w:rsidRPr="00DD6CFB" w:rsidRDefault="00D4531E" w:rsidP="00DD6CFB">
            <w:pPr>
              <w:pStyle w:val="TAL"/>
              <w:rPr>
                <w:sz w:val="16"/>
                <w:szCs w:val="16"/>
                <w:lang w:eastAsia="en-US"/>
              </w:rPr>
            </w:pPr>
            <w:r w:rsidRPr="00DD6CFB">
              <w:rPr>
                <w:sz w:val="16"/>
                <w:szCs w:val="16"/>
                <w:lang w:eastAsia="en-US"/>
              </w:rPr>
              <w:t>R5-215530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54DCB0" w14:textId="77777777" w:rsidR="00D4531E" w:rsidRPr="00DD6CFB" w:rsidRDefault="00D4531E" w:rsidP="00DD6CFB">
            <w:pPr>
              <w:pStyle w:val="TAL"/>
              <w:rPr>
                <w:sz w:val="16"/>
                <w:szCs w:val="16"/>
                <w:lang w:eastAsia="en-US"/>
              </w:rPr>
            </w:pPr>
            <w:r w:rsidRPr="00DD6CFB">
              <w:rPr>
                <w:sz w:val="16"/>
                <w:szCs w:val="16"/>
                <w:lang w:eastAsia="en-US"/>
              </w:rPr>
              <w:t>2030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A31FC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071F5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4909DE" w14:textId="77777777" w:rsidR="00D4531E" w:rsidRPr="00DD6CFB" w:rsidRDefault="00D4531E" w:rsidP="00DD6CFB">
            <w:pPr>
              <w:pStyle w:val="TAL"/>
              <w:rPr>
                <w:sz w:val="16"/>
                <w:szCs w:val="16"/>
                <w:lang w:eastAsia="en-US"/>
              </w:rPr>
            </w:pPr>
            <w:r w:rsidRPr="00DD6CFB">
              <w:rPr>
                <w:sz w:val="16"/>
                <w:szCs w:val="16"/>
                <w:lang w:eastAsia="en-US"/>
              </w:rPr>
              <w:t>Correction on Test frequencies for DC_(n)41CA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0C6045"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D60A43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57129B9"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5A5C53"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294A5E1" w14:textId="77777777" w:rsidR="00D4531E" w:rsidRPr="00DD6CFB" w:rsidRDefault="00D4531E" w:rsidP="00DD6CFB">
            <w:pPr>
              <w:pStyle w:val="TAL"/>
              <w:rPr>
                <w:sz w:val="16"/>
                <w:szCs w:val="16"/>
                <w:lang w:eastAsia="en-US"/>
              </w:rPr>
            </w:pPr>
            <w:r w:rsidRPr="00DD6CFB">
              <w:rPr>
                <w:sz w:val="16"/>
                <w:szCs w:val="16"/>
                <w:lang w:eastAsia="en-US"/>
              </w:rPr>
              <w:t>R5-215541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AC9EC0" w14:textId="77777777" w:rsidR="00D4531E" w:rsidRPr="00DD6CFB" w:rsidRDefault="00D4531E" w:rsidP="00DD6CFB">
            <w:pPr>
              <w:pStyle w:val="TAL"/>
              <w:rPr>
                <w:sz w:val="16"/>
                <w:szCs w:val="16"/>
                <w:lang w:eastAsia="en-US"/>
              </w:rPr>
            </w:pPr>
            <w:r w:rsidRPr="00DD6CFB">
              <w:rPr>
                <w:sz w:val="16"/>
                <w:szCs w:val="16"/>
                <w:lang w:eastAsia="en-US"/>
              </w:rPr>
              <w:t>2031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5308E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88BDD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E79E9F" w14:textId="77777777" w:rsidR="00D4531E" w:rsidRPr="00DD6CFB" w:rsidRDefault="00D4531E" w:rsidP="00DD6CFB">
            <w:pPr>
              <w:pStyle w:val="TAL"/>
              <w:rPr>
                <w:sz w:val="16"/>
                <w:szCs w:val="16"/>
                <w:lang w:eastAsia="en-US"/>
              </w:rPr>
            </w:pPr>
            <w:r w:rsidRPr="00DD6CFB">
              <w:rPr>
                <w:sz w:val="16"/>
                <w:szCs w:val="16"/>
                <w:lang w:eastAsia="en-US"/>
              </w:rPr>
              <w:t>Test frequencies update for CA_ n257G, CA_ n257H and CA_ n257I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BD1879"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3E5F3C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8885AF"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7D4ACB"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AAF468" w14:textId="77777777" w:rsidR="00D4531E" w:rsidRPr="00DD6CFB" w:rsidRDefault="00D4531E" w:rsidP="00DD6CFB">
            <w:pPr>
              <w:pStyle w:val="TAL"/>
              <w:rPr>
                <w:sz w:val="16"/>
                <w:szCs w:val="16"/>
                <w:lang w:eastAsia="en-US"/>
              </w:rPr>
            </w:pPr>
            <w:r w:rsidRPr="00DD6CFB">
              <w:rPr>
                <w:sz w:val="16"/>
                <w:szCs w:val="16"/>
                <w:lang w:eastAsia="en-US"/>
              </w:rPr>
              <w:t>R5-215612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6F2F7E" w14:textId="77777777" w:rsidR="00D4531E" w:rsidRPr="00DD6CFB" w:rsidRDefault="00D4531E" w:rsidP="00DD6CFB">
            <w:pPr>
              <w:pStyle w:val="TAL"/>
              <w:rPr>
                <w:sz w:val="16"/>
                <w:szCs w:val="16"/>
                <w:lang w:eastAsia="en-US"/>
              </w:rPr>
            </w:pPr>
            <w:r w:rsidRPr="00DD6CFB">
              <w:rPr>
                <w:sz w:val="16"/>
                <w:szCs w:val="16"/>
                <w:lang w:eastAsia="en-US"/>
              </w:rPr>
              <w:t>2032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7DDC6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D16E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E4CB07" w14:textId="77777777" w:rsidR="00D4531E" w:rsidRPr="00DD6CFB" w:rsidRDefault="00D4531E" w:rsidP="00DD6CFB">
            <w:pPr>
              <w:pStyle w:val="TAL"/>
              <w:rPr>
                <w:sz w:val="16"/>
                <w:szCs w:val="16"/>
                <w:lang w:eastAsia="en-US"/>
              </w:rPr>
            </w:pPr>
            <w:r w:rsidRPr="00DD6CFB">
              <w:rPr>
                <w:sz w:val="16"/>
                <w:szCs w:val="16"/>
                <w:lang w:eastAsia="en-US"/>
              </w:rPr>
              <w:t>Correction RF E-UTRA CONNECTED state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4D91FA"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2CB5197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C59F23"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76E200"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C8DD23" w14:textId="77777777" w:rsidR="00D4531E" w:rsidRPr="00DD6CFB" w:rsidRDefault="00D4531E" w:rsidP="00DD6CFB">
            <w:pPr>
              <w:pStyle w:val="TAL"/>
              <w:rPr>
                <w:sz w:val="16"/>
                <w:szCs w:val="16"/>
                <w:lang w:eastAsia="en-US"/>
              </w:rPr>
            </w:pPr>
            <w:r w:rsidRPr="00DD6CFB">
              <w:rPr>
                <w:sz w:val="16"/>
                <w:szCs w:val="16"/>
                <w:lang w:eastAsia="en-US"/>
              </w:rPr>
              <w:t>R5-215678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D857F7" w14:textId="77777777" w:rsidR="00D4531E" w:rsidRPr="00DD6CFB" w:rsidRDefault="00D4531E" w:rsidP="00DD6CFB">
            <w:pPr>
              <w:pStyle w:val="TAL"/>
              <w:rPr>
                <w:sz w:val="16"/>
                <w:szCs w:val="16"/>
                <w:lang w:eastAsia="en-US"/>
              </w:rPr>
            </w:pPr>
            <w:r w:rsidRPr="00DD6CFB">
              <w:rPr>
                <w:sz w:val="16"/>
                <w:szCs w:val="16"/>
                <w:lang w:eastAsia="en-US"/>
              </w:rPr>
              <w:t>2034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B366D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7C095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7FF96C" w14:textId="77777777" w:rsidR="00D4531E" w:rsidRPr="00DD6CFB" w:rsidRDefault="00D4531E" w:rsidP="00DD6CFB">
            <w:pPr>
              <w:pStyle w:val="TAL"/>
              <w:rPr>
                <w:sz w:val="16"/>
                <w:szCs w:val="16"/>
                <w:lang w:eastAsia="en-US"/>
              </w:rPr>
            </w:pPr>
            <w:r w:rsidRPr="00DD6CFB">
              <w:rPr>
                <w:sz w:val="16"/>
                <w:szCs w:val="16"/>
                <w:lang w:eastAsia="en-US"/>
              </w:rPr>
              <w:t>RRC and NAS message handling in uplink in case of simultaneous RRC and NAS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906665"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5C57BE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A9DDB58"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F489E5"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5B089B" w14:textId="77777777" w:rsidR="00D4531E" w:rsidRPr="00DD6CFB" w:rsidRDefault="00D4531E" w:rsidP="00DD6CFB">
            <w:pPr>
              <w:pStyle w:val="TAL"/>
              <w:rPr>
                <w:sz w:val="16"/>
                <w:szCs w:val="16"/>
                <w:lang w:eastAsia="en-US"/>
              </w:rPr>
            </w:pPr>
            <w:r w:rsidRPr="00DD6CFB">
              <w:rPr>
                <w:sz w:val="16"/>
                <w:szCs w:val="16"/>
                <w:lang w:eastAsia="en-US"/>
              </w:rPr>
              <w:t>R5-215679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660A28" w14:textId="77777777" w:rsidR="00D4531E" w:rsidRPr="00DD6CFB" w:rsidRDefault="00D4531E" w:rsidP="00DD6CFB">
            <w:pPr>
              <w:pStyle w:val="TAL"/>
              <w:rPr>
                <w:sz w:val="16"/>
                <w:szCs w:val="16"/>
                <w:lang w:eastAsia="en-US"/>
              </w:rPr>
            </w:pPr>
            <w:r w:rsidRPr="00DD6CFB">
              <w:rPr>
                <w:sz w:val="16"/>
                <w:szCs w:val="16"/>
                <w:lang w:eastAsia="en-US"/>
              </w:rPr>
              <w:t>2035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A0974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D8EE5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3C4E21" w14:textId="77777777" w:rsidR="00D4531E" w:rsidRPr="00DD6CFB" w:rsidRDefault="00D4531E" w:rsidP="00DD6CFB">
            <w:pPr>
              <w:pStyle w:val="TAL"/>
              <w:rPr>
                <w:sz w:val="16"/>
                <w:szCs w:val="16"/>
                <w:lang w:eastAsia="en-US"/>
              </w:rPr>
            </w:pPr>
            <w:r w:rsidRPr="00DD6CFB">
              <w:rPr>
                <w:sz w:val="16"/>
                <w:szCs w:val="16"/>
                <w:lang w:eastAsia="en-US"/>
              </w:rPr>
              <w:t>Enquiry of Capability and checking of UeCapabilityInformation contents for NR-DC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8E2F9D"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7F1FB03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2EBC37"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F72A0E"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1504AD" w14:textId="77777777" w:rsidR="00D4531E" w:rsidRPr="00DD6CFB" w:rsidRDefault="00D4531E" w:rsidP="00DD6CFB">
            <w:pPr>
              <w:pStyle w:val="TAL"/>
              <w:rPr>
                <w:sz w:val="16"/>
                <w:szCs w:val="16"/>
                <w:lang w:eastAsia="en-US"/>
              </w:rPr>
            </w:pPr>
            <w:r w:rsidRPr="00DD6CFB">
              <w:rPr>
                <w:sz w:val="16"/>
                <w:szCs w:val="16"/>
                <w:lang w:eastAsia="en-US"/>
              </w:rPr>
              <w:t>R5-215689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610D0D" w14:textId="77777777" w:rsidR="00D4531E" w:rsidRPr="00DD6CFB" w:rsidRDefault="00D4531E" w:rsidP="00DD6CFB">
            <w:pPr>
              <w:pStyle w:val="TAL"/>
              <w:rPr>
                <w:sz w:val="16"/>
                <w:szCs w:val="16"/>
                <w:lang w:eastAsia="en-US"/>
              </w:rPr>
            </w:pPr>
            <w:r w:rsidRPr="00DD6CFB">
              <w:rPr>
                <w:sz w:val="16"/>
                <w:szCs w:val="16"/>
                <w:lang w:eastAsia="en-US"/>
              </w:rPr>
              <w:t>2039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3EB25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4DA9B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74F56C" w14:textId="77777777" w:rsidR="00D4531E" w:rsidRPr="00DD6CFB" w:rsidRDefault="00D4531E" w:rsidP="00DD6CFB">
            <w:pPr>
              <w:pStyle w:val="TAL"/>
              <w:rPr>
                <w:sz w:val="16"/>
                <w:szCs w:val="16"/>
                <w:lang w:eastAsia="en-US"/>
              </w:rPr>
            </w:pPr>
            <w:r w:rsidRPr="00DD6CFB">
              <w:rPr>
                <w:sz w:val="16"/>
                <w:szCs w:val="16"/>
                <w:lang w:eastAsia="en-US"/>
              </w:rPr>
              <w:t>Correction to USIM Configuration 18 and 19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F81A8F"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FCE1C5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B75C9B"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689C9E"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4D5269" w14:textId="77777777" w:rsidR="00D4531E" w:rsidRPr="00DD6CFB" w:rsidRDefault="00D4531E" w:rsidP="00DD6CFB">
            <w:pPr>
              <w:pStyle w:val="TAL"/>
              <w:rPr>
                <w:sz w:val="16"/>
                <w:szCs w:val="16"/>
                <w:lang w:eastAsia="en-US"/>
              </w:rPr>
            </w:pPr>
            <w:r w:rsidRPr="00DD6CFB">
              <w:rPr>
                <w:sz w:val="16"/>
                <w:szCs w:val="16"/>
                <w:lang w:eastAsia="en-US"/>
              </w:rPr>
              <w:t>R5-215691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5F471B" w14:textId="77777777" w:rsidR="00D4531E" w:rsidRPr="00DD6CFB" w:rsidRDefault="00D4531E" w:rsidP="00DD6CFB">
            <w:pPr>
              <w:pStyle w:val="TAL"/>
              <w:rPr>
                <w:sz w:val="16"/>
                <w:szCs w:val="16"/>
                <w:lang w:eastAsia="en-US"/>
              </w:rPr>
            </w:pPr>
            <w:r w:rsidRPr="00DD6CFB">
              <w:rPr>
                <w:sz w:val="16"/>
                <w:szCs w:val="16"/>
                <w:lang w:eastAsia="en-US"/>
              </w:rPr>
              <w:t>2040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37C32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46A20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C2F834" w14:textId="77777777" w:rsidR="00D4531E" w:rsidRPr="00DD6CFB" w:rsidRDefault="00D4531E" w:rsidP="00DD6CFB">
            <w:pPr>
              <w:pStyle w:val="TAL"/>
              <w:rPr>
                <w:sz w:val="16"/>
                <w:szCs w:val="16"/>
                <w:lang w:eastAsia="en-US"/>
              </w:rPr>
            </w:pPr>
            <w:r w:rsidRPr="00DD6CFB">
              <w:rPr>
                <w:sz w:val="16"/>
                <w:szCs w:val="16"/>
                <w:lang w:eastAsia="en-US"/>
              </w:rPr>
              <w:t>Update chapter 4.5.4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B8C0ED"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3D1ACE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122F494"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0D8E9C"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24BD08" w14:textId="77777777" w:rsidR="00D4531E" w:rsidRPr="00DD6CFB" w:rsidRDefault="00D4531E" w:rsidP="00DD6CFB">
            <w:pPr>
              <w:pStyle w:val="TAL"/>
              <w:rPr>
                <w:sz w:val="16"/>
                <w:szCs w:val="16"/>
                <w:lang w:eastAsia="en-US"/>
              </w:rPr>
            </w:pPr>
            <w:r w:rsidRPr="00DD6CFB">
              <w:rPr>
                <w:sz w:val="16"/>
                <w:szCs w:val="16"/>
                <w:lang w:eastAsia="en-US"/>
              </w:rPr>
              <w:t>R5-215835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74A4E2" w14:textId="77777777" w:rsidR="00D4531E" w:rsidRPr="00DD6CFB" w:rsidRDefault="00D4531E" w:rsidP="00DD6CFB">
            <w:pPr>
              <w:pStyle w:val="TAL"/>
              <w:rPr>
                <w:sz w:val="16"/>
                <w:szCs w:val="16"/>
                <w:lang w:eastAsia="en-US"/>
              </w:rPr>
            </w:pPr>
            <w:r w:rsidRPr="00DD6CFB">
              <w:rPr>
                <w:sz w:val="16"/>
                <w:szCs w:val="16"/>
                <w:lang w:eastAsia="en-US"/>
              </w:rPr>
              <w:t>1964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E66F2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43317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CC82B5" w14:textId="77777777" w:rsidR="00D4531E" w:rsidRPr="00DD6CFB" w:rsidRDefault="00D4531E" w:rsidP="00DD6CFB">
            <w:pPr>
              <w:pStyle w:val="TAL"/>
              <w:rPr>
                <w:sz w:val="16"/>
                <w:szCs w:val="16"/>
                <w:lang w:eastAsia="en-US"/>
              </w:rPr>
            </w:pPr>
            <w:r w:rsidRPr="00DD6CFB">
              <w:rPr>
                <w:sz w:val="16"/>
                <w:szCs w:val="16"/>
                <w:lang w:eastAsia="en-US"/>
              </w:rPr>
              <w:t>Correct CSI-MeasConfig for test cases with 1SSB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BF3E9D"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5F64E00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DE21525"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5216D7"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9430D3E" w14:textId="77777777" w:rsidR="00D4531E" w:rsidRPr="00DD6CFB" w:rsidRDefault="00D4531E" w:rsidP="00DD6CFB">
            <w:pPr>
              <w:pStyle w:val="TAL"/>
              <w:rPr>
                <w:sz w:val="16"/>
                <w:szCs w:val="16"/>
                <w:lang w:eastAsia="en-US"/>
              </w:rPr>
            </w:pPr>
            <w:r w:rsidRPr="00DD6CFB">
              <w:rPr>
                <w:sz w:val="16"/>
                <w:szCs w:val="16"/>
                <w:lang w:eastAsia="en-US"/>
              </w:rPr>
              <w:t>R5-215836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600D3F" w14:textId="77777777" w:rsidR="00D4531E" w:rsidRPr="00DD6CFB" w:rsidRDefault="00D4531E" w:rsidP="00DD6CFB">
            <w:pPr>
              <w:pStyle w:val="TAL"/>
              <w:rPr>
                <w:sz w:val="16"/>
                <w:szCs w:val="16"/>
                <w:lang w:eastAsia="en-US"/>
              </w:rPr>
            </w:pPr>
            <w:r w:rsidRPr="00DD6CFB">
              <w:rPr>
                <w:sz w:val="16"/>
                <w:szCs w:val="16"/>
                <w:lang w:eastAsia="en-US"/>
              </w:rPr>
              <w:t>1965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E8D7F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B213C5"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AD3BC4" w14:textId="77777777" w:rsidR="00D4531E" w:rsidRPr="00DD6CFB" w:rsidRDefault="00D4531E" w:rsidP="00DD6CFB">
            <w:pPr>
              <w:pStyle w:val="TAL"/>
              <w:rPr>
                <w:sz w:val="16"/>
                <w:szCs w:val="16"/>
                <w:lang w:eastAsia="en-US"/>
              </w:rPr>
            </w:pPr>
            <w:r w:rsidRPr="00DD6CFB">
              <w:rPr>
                <w:sz w:val="16"/>
                <w:szCs w:val="16"/>
                <w:lang w:eastAsia="en-US"/>
              </w:rPr>
              <w:t>Complete CSI-ReportConfig for RRM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DAA7D2"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51936ED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BF45ED7"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E736AC"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2932C9" w14:textId="77777777" w:rsidR="00D4531E" w:rsidRPr="00DD6CFB" w:rsidRDefault="00D4531E" w:rsidP="00DD6CFB">
            <w:pPr>
              <w:pStyle w:val="TAL"/>
              <w:rPr>
                <w:sz w:val="16"/>
                <w:szCs w:val="16"/>
                <w:lang w:eastAsia="en-US"/>
              </w:rPr>
            </w:pPr>
            <w:r w:rsidRPr="00DD6CFB">
              <w:rPr>
                <w:sz w:val="16"/>
                <w:szCs w:val="16"/>
                <w:lang w:eastAsia="en-US"/>
              </w:rPr>
              <w:t>R5-215837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8E1BBD" w14:textId="77777777" w:rsidR="00D4531E" w:rsidRPr="00DD6CFB" w:rsidRDefault="00D4531E" w:rsidP="00DD6CFB">
            <w:pPr>
              <w:pStyle w:val="TAL"/>
              <w:rPr>
                <w:sz w:val="16"/>
                <w:szCs w:val="16"/>
                <w:lang w:eastAsia="en-US"/>
              </w:rPr>
            </w:pPr>
            <w:r w:rsidRPr="00DD6CFB">
              <w:rPr>
                <w:sz w:val="16"/>
                <w:szCs w:val="16"/>
                <w:lang w:eastAsia="en-US"/>
              </w:rPr>
              <w:t>2014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CB0FE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2D0BF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3206A3" w14:textId="77777777" w:rsidR="00D4531E" w:rsidRPr="00DD6CFB" w:rsidRDefault="00D4531E" w:rsidP="00DD6CFB">
            <w:pPr>
              <w:pStyle w:val="TAL"/>
              <w:rPr>
                <w:sz w:val="16"/>
                <w:szCs w:val="16"/>
                <w:lang w:eastAsia="en-US"/>
              </w:rPr>
            </w:pPr>
            <w:r w:rsidRPr="00DD6CFB">
              <w:rPr>
                <w:sz w:val="16"/>
                <w:szCs w:val="16"/>
                <w:lang w:eastAsia="en-US"/>
              </w:rPr>
              <w:t>Correction to CSI report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357341"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6A2C3F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10DD7E"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0DF002"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BBD5046" w14:textId="77777777" w:rsidR="00D4531E" w:rsidRPr="00DD6CFB" w:rsidRDefault="00D4531E" w:rsidP="00DD6CFB">
            <w:pPr>
              <w:pStyle w:val="TAL"/>
              <w:rPr>
                <w:sz w:val="16"/>
                <w:szCs w:val="16"/>
                <w:lang w:eastAsia="en-US"/>
              </w:rPr>
            </w:pPr>
            <w:r w:rsidRPr="00DD6CFB">
              <w:rPr>
                <w:sz w:val="16"/>
                <w:szCs w:val="16"/>
                <w:lang w:eastAsia="en-US"/>
              </w:rPr>
              <w:t>R5-215936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BD5537" w14:textId="77777777" w:rsidR="00D4531E" w:rsidRPr="00DD6CFB" w:rsidRDefault="00D4531E" w:rsidP="00DD6CFB">
            <w:pPr>
              <w:pStyle w:val="TAL"/>
              <w:rPr>
                <w:sz w:val="16"/>
                <w:szCs w:val="16"/>
                <w:lang w:eastAsia="en-US"/>
              </w:rPr>
            </w:pPr>
            <w:r w:rsidRPr="00DD6CFB">
              <w:rPr>
                <w:sz w:val="16"/>
                <w:szCs w:val="16"/>
                <w:lang w:eastAsia="en-US"/>
              </w:rPr>
              <w:t>2005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7AD2E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F9E36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95A716" w14:textId="77777777" w:rsidR="00D4531E" w:rsidRPr="00DD6CFB" w:rsidRDefault="00D4531E" w:rsidP="00DD6CFB">
            <w:pPr>
              <w:pStyle w:val="TAL"/>
              <w:rPr>
                <w:sz w:val="16"/>
                <w:szCs w:val="16"/>
                <w:lang w:eastAsia="en-US"/>
              </w:rPr>
            </w:pPr>
            <w:r w:rsidRPr="00DD6CFB">
              <w:rPr>
                <w:sz w:val="16"/>
                <w:szCs w:val="16"/>
                <w:lang w:eastAsia="en-US"/>
              </w:rPr>
              <w:t>Update of SIB2 to add messages for relaxed RRM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37A11A"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A75A84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8A48C3"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162699"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D3998B" w14:textId="77777777" w:rsidR="00D4531E" w:rsidRPr="00DD6CFB" w:rsidRDefault="00D4531E" w:rsidP="00DD6CFB">
            <w:pPr>
              <w:pStyle w:val="TAL"/>
              <w:rPr>
                <w:sz w:val="16"/>
                <w:szCs w:val="16"/>
                <w:lang w:eastAsia="en-US"/>
              </w:rPr>
            </w:pPr>
            <w:r w:rsidRPr="00DD6CFB">
              <w:rPr>
                <w:sz w:val="16"/>
                <w:szCs w:val="16"/>
                <w:lang w:eastAsia="en-US"/>
              </w:rPr>
              <w:t>R5-215969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63ACB" w14:textId="77777777" w:rsidR="00D4531E" w:rsidRPr="00DD6CFB" w:rsidRDefault="00D4531E" w:rsidP="00DD6CFB">
            <w:pPr>
              <w:pStyle w:val="TAL"/>
              <w:rPr>
                <w:sz w:val="16"/>
                <w:szCs w:val="16"/>
                <w:lang w:eastAsia="en-US"/>
              </w:rPr>
            </w:pPr>
            <w:r w:rsidRPr="00DD6CFB">
              <w:rPr>
                <w:sz w:val="16"/>
                <w:szCs w:val="16"/>
                <w:lang w:eastAsia="en-US"/>
              </w:rPr>
              <w:t>1962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FA5AA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74C1D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3E052A" w14:textId="77777777" w:rsidR="00D4531E" w:rsidRPr="00DD6CFB" w:rsidRDefault="00D4531E" w:rsidP="00DD6CFB">
            <w:pPr>
              <w:pStyle w:val="TAL"/>
              <w:rPr>
                <w:sz w:val="16"/>
                <w:szCs w:val="16"/>
                <w:lang w:eastAsia="en-US"/>
              </w:rPr>
            </w:pPr>
            <w:r w:rsidRPr="00DD6CFB">
              <w:rPr>
                <w:sz w:val="16"/>
                <w:szCs w:val="16"/>
                <w:lang w:eastAsia="en-US"/>
              </w:rPr>
              <w:t>Updating Test Frequencies for Rel-17 CA,DC band combinations within FR1 into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58F9D8"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A9958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C5EA09"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B03C3B"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903588F" w14:textId="77777777" w:rsidR="00D4531E" w:rsidRPr="00DD6CFB" w:rsidRDefault="00D4531E" w:rsidP="00DD6CFB">
            <w:pPr>
              <w:pStyle w:val="TAL"/>
              <w:rPr>
                <w:sz w:val="16"/>
                <w:szCs w:val="16"/>
                <w:lang w:eastAsia="en-US"/>
              </w:rPr>
            </w:pPr>
            <w:r w:rsidRPr="00DD6CFB">
              <w:rPr>
                <w:sz w:val="16"/>
                <w:szCs w:val="16"/>
                <w:lang w:eastAsia="en-US"/>
              </w:rPr>
              <w:t>R5-215970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693779" w14:textId="77777777" w:rsidR="00D4531E" w:rsidRPr="00DD6CFB" w:rsidRDefault="00D4531E" w:rsidP="00DD6CFB">
            <w:pPr>
              <w:pStyle w:val="TAL"/>
              <w:rPr>
                <w:sz w:val="16"/>
                <w:szCs w:val="16"/>
                <w:lang w:eastAsia="en-US"/>
              </w:rPr>
            </w:pPr>
            <w:r w:rsidRPr="00DD6CFB">
              <w:rPr>
                <w:sz w:val="16"/>
                <w:szCs w:val="16"/>
                <w:lang w:eastAsia="en-US"/>
              </w:rPr>
              <w:t>1993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81E86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BDDA9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78840A"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CA_n71(2A)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6E46A7"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2034DB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E111E7"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78A463"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4718CC" w14:textId="77777777" w:rsidR="00D4531E" w:rsidRPr="00DD6CFB" w:rsidRDefault="00D4531E" w:rsidP="00DD6CFB">
            <w:pPr>
              <w:pStyle w:val="TAL"/>
              <w:rPr>
                <w:sz w:val="16"/>
                <w:szCs w:val="16"/>
                <w:lang w:eastAsia="en-US"/>
              </w:rPr>
            </w:pPr>
            <w:r w:rsidRPr="00DD6CFB">
              <w:rPr>
                <w:sz w:val="16"/>
                <w:szCs w:val="16"/>
                <w:lang w:eastAsia="en-US"/>
              </w:rPr>
              <w:t>R5-215971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8F11BE" w14:textId="77777777" w:rsidR="00D4531E" w:rsidRPr="00DD6CFB" w:rsidRDefault="00D4531E" w:rsidP="00DD6CFB">
            <w:pPr>
              <w:pStyle w:val="TAL"/>
              <w:rPr>
                <w:sz w:val="16"/>
                <w:szCs w:val="16"/>
                <w:lang w:eastAsia="en-US"/>
              </w:rPr>
            </w:pPr>
            <w:r w:rsidRPr="00DD6CFB">
              <w:rPr>
                <w:sz w:val="16"/>
                <w:szCs w:val="16"/>
                <w:lang w:eastAsia="en-US"/>
              </w:rPr>
              <w:t>2008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A87DE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F1E66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219460" w14:textId="77777777" w:rsidR="00D4531E" w:rsidRPr="00DD6CFB" w:rsidRDefault="00D4531E" w:rsidP="00DD6CFB">
            <w:pPr>
              <w:pStyle w:val="TAL"/>
              <w:rPr>
                <w:sz w:val="16"/>
                <w:szCs w:val="16"/>
                <w:lang w:eastAsia="en-US"/>
              </w:rPr>
            </w:pPr>
            <w:r w:rsidRPr="00DD6CFB">
              <w:rPr>
                <w:sz w:val="16"/>
                <w:szCs w:val="16"/>
                <w:lang w:eastAsia="en-US"/>
              </w:rPr>
              <w:t>Addition of R17 CADC configuration into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460A3A"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5C3347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C9BFBF"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CDE0CC"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35C6DA" w14:textId="77777777" w:rsidR="00D4531E" w:rsidRPr="00DD6CFB" w:rsidRDefault="00D4531E" w:rsidP="00DD6CFB">
            <w:pPr>
              <w:pStyle w:val="TAL"/>
              <w:rPr>
                <w:sz w:val="16"/>
                <w:szCs w:val="16"/>
                <w:lang w:eastAsia="en-US"/>
              </w:rPr>
            </w:pPr>
            <w:r w:rsidRPr="00DD6CFB">
              <w:rPr>
                <w:sz w:val="16"/>
                <w:szCs w:val="16"/>
                <w:lang w:eastAsia="en-US"/>
              </w:rPr>
              <w:t>R5-215972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1A83BF" w14:textId="77777777" w:rsidR="00D4531E" w:rsidRPr="00DD6CFB" w:rsidRDefault="00D4531E" w:rsidP="00DD6CFB">
            <w:pPr>
              <w:pStyle w:val="TAL"/>
              <w:rPr>
                <w:sz w:val="16"/>
                <w:szCs w:val="16"/>
                <w:lang w:eastAsia="en-US"/>
              </w:rPr>
            </w:pPr>
            <w:r w:rsidRPr="00DD6CFB">
              <w:rPr>
                <w:sz w:val="16"/>
                <w:szCs w:val="16"/>
                <w:lang w:eastAsia="en-US"/>
              </w:rPr>
              <w:t>2020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3CF51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93C19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756E5D" w14:textId="77777777" w:rsidR="00D4531E" w:rsidRPr="00DD6CFB" w:rsidRDefault="00D4531E" w:rsidP="00DD6CFB">
            <w:pPr>
              <w:pStyle w:val="TAL"/>
              <w:rPr>
                <w:sz w:val="16"/>
                <w:szCs w:val="16"/>
                <w:lang w:eastAsia="en-US"/>
              </w:rPr>
            </w:pPr>
            <w:r w:rsidRPr="00DD6CFB">
              <w:rPr>
                <w:sz w:val="16"/>
                <w:szCs w:val="16"/>
                <w:lang w:eastAsia="en-US"/>
              </w:rPr>
              <w:t>Update of 4.3.1.1.2 for NR inter-band CA configurations 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17A288"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1BFD0E8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CC18DA2"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633ABF"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D18263" w14:textId="77777777" w:rsidR="00D4531E" w:rsidRPr="00DD6CFB" w:rsidRDefault="00D4531E" w:rsidP="00DD6CFB">
            <w:pPr>
              <w:pStyle w:val="TAL"/>
              <w:rPr>
                <w:sz w:val="16"/>
                <w:szCs w:val="16"/>
                <w:lang w:eastAsia="en-US"/>
              </w:rPr>
            </w:pPr>
            <w:r w:rsidRPr="00DD6CFB">
              <w:rPr>
                <w:sz w:val="16"/>
                <w:szCs w:val="16"/>
                <w:lang w:eastAsia="en-US"/>
              </w:rPr>
              <w:t>R5-216027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83D101" w14:textId="77777777" w:rsidR="00D4531E" w:rsidRPr="00DD6CFB" w:rsidRDefault="00D4531E" w:rsidP="00DD6CFB">
            <w:pPr>
              <w:pStyle w:val="TAL"/>
              <w:rPr>
                <w:sz w:val="16"/>
                <w:szCs w:val="16"/>
                <w:lang w:eastAsia="en-US"/>
              </w:rPr>
            </w:pPr>
            <w:r w:rsidRPr="00DD6CFB">
              <w:rPr>
                <w:sz w:val="16"/>
                <w:szCs w:val="16"/>
                <w:lang w:eastAsia="en-US"/>
              </w:rPr>
              <w:t>2016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F5E05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AB4BC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880983" w14:textId="77777777" w:rsidR="00D4531E" w:rsidRPr="00DD6CFB" w:rsidRDefault="00D4531E" w:rsidP="00DD6CFB">
            <w:pPr>
              <w:pStyle w:val="TAL"/>
              <w:rPr>
                <w:sz w:val="16"/>
                <w:szCs w:val="16"/>
                <w:lang w:eastAsia="en-US"/>
              </w:rPr>
            </w:pPr>
            <w:r w:rsidRPr="00DD6CFB">
              <w:rPr>
                <w:sz w:val="16"/>
                <w:szCs w:val="16"/>
                <w:lang w:eastAsia="en-US"/>
              </w:rPr>
              <w:t>Addition of Perf RI FR2 message contents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E19AD0"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F796C5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6243F97"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A8742C"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7DA08A" w14:textId="77777777" w:rsidR="00D4531E" w:rsidRPr="00DD6CFB" w:rsidRDefault="00D4531E" w:rsidP="00DD6CFB">
            <w:pPr>
              <w:pStyle w:val="TAL"/>
              <w:rPr>
                <w:sz w:val="16"/>
                <w:szCs w:val="16"/>
                <w:lang w:eastAsia="en-US"/>
              </w:rPr>
            </w:pPr>
            <w:r w:rsidRPr="00DD6CFB">
              <w:rPr>
                <w:sz w:val="16"/>
                <w:szCs w:val="16"/>
                <w:lang w:eastAsia="en-US"/>
              </w:rPr>
              <w:t>R5-216070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849ED6" w14:textId="77777777" w:rsidR="00D4531E" w:rsidRPr="00DD6CFB" w:rsidRDefault="00D4531E" w:rsidP="00DD6CFB">
            <w:pPr>
              <w:pStyle w:val="TAL"/>
              <w:rPr>
                <w:sz w:val="16"/>
                <w:szCs w:val="16"/>
                <w:lang w:eastAsia="en-US"/>
              </w:rPr>
            </w:pPr>
            <w:r w:rsidRPr="00DD6CFB">
              <w:rPr>
                <w:sz w:val="16"/>
                <w:szCs w:val="16"/>
                <w:lang w:eastAsia="en-US"/>
              </w:rPr>
              <w:t>2007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CE1CE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37CDB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DBE9BB" w14:textId="77777777" w:rsidR="00D4531E" w:rsidRPr="00DD6CFB" w:rsidRDefault="00D4531E" w:rsidP="00DD6CFB">
            <w:pPr>
              <w:pStyle w:val="TAL"/>
              <w:rPr>
                <w:sz w:val="16"/>
                <w:szCs w:val="16"/>
                <w:lang w:eastAsia="en-US"/>
              </w:rPr>
            </w:pPr>
            <w:r w:rsidRPr="00DD6CFB">
              <w:rPr>
                <w:sz w:val="16"/>
                <w:szCs w:val="16"/>
                <w:lang w:eastAsia="en-US"/>
              </w:rPr>
              <w:t>Adding connection diagram for eMIMO multi-TRP demod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A27543"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2C5EB9C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3F5AF8"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91A980"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42038F7" w14:textId="77777777" w:rsidR="00D4531E" w:rsidRPr="00DD6CFB" w:rsidRDefault="00D4531E" w:rsidP="00DD6CFB">
            <w:pPr>
              <w:pStyle w:val="TAL"/>
              <w:rPr>
                <w:sz w:val="16"/>
                <w:szCs w:val="16"/>
                <w:lang w:eastAsia="en-US"/>
              </w:rPr>
            </w:pPr>
            <w:r w:rsidRPr="00DD6CFB">
              <w:rPr>
                <w:sz w:val="16"/>
                <w:szCs w:val="16"/>
                <w:lang w:eastAsia="en-US"/>
              </w:rPr>
              <w:t>R5-216079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362EAD" w14:textId="77777777" w:rsidR="00D4531E" w:rsidRPr="00DD6CFB" w:rsidRDefault="00D4531E" w:rsidP="00DD6CFB">
            <w:pPr>
              <w:pStyle w:val="TAL"/>
              <w:rPr>
                <w:sz w:val="16"/>
                <w:szCs w:val="16"/>
                <w:lang w:eastAsia="en-US"/>
              </w:rPr>
            </w:pPr>
            <w:r w:rsidRPr="00DD6CFB">
              <w:rPr>
                <w:sz w:val="16"/>
                <w:szCs w:val="16"/>
                <w:lang w:eastAsia="en-US"/>
              </w:rPr>
              <w:t>1973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A97F9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91589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FF84CD" w14:textId="77777777" w:rsidR="00D4531E" w:rsidRPr="00DD6CFB" w:rsidRDefault="00D4531E" w:rsidP="00DD6CFB">
            <w:pPr>
              <w:pStyle w:val="TAL"/>
              <w:rPr>
                <w:sz w:val="16"/>
                <w:szCs w:val="16"/>
                <w:lang w:eastAsia="en-US"/>
              </w:rPr>
            </w:pPr>
            <w:r w:rsidRPr="00DD6CFB">
              <w:rPr>
                <w:sz w:val="16"/>
                <w:szCs w:val="16"/>
                <w:lang w:eastAsia="en-US"/>
              </w:rPr>
              <w:t xml:space="preserve">Updating  test frequencies for Rel-17 inter-band EN-DC configurations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9662F3"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CB236E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909D54B"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487B76"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CB50FD9" w14:textId="77777777" w:rsidR="00D4531E" w:rsidRPr="00DD6CFB" w:rsidRDefault="00D4531E" w:rsidP="00DD6CFB">
            <w:pPr>
              <w:pStyle w:val="TAL"/>
              <w:rPr>
                <w:sz w:val="16"/>
                <w:szCs w:val="16"/>
                <w:lang w:eastAsia="en-US"/>
              </w:rPr>
            </w:pPr>
            <w:r w:rsidRPr="00DD6CFB">
              <w:rPr>
                <w:sz w:val="16"/>
                <w:szCs w:val="16"/>
                <w:lang w:eastAsia="en-US"/>
              </w:rPr>
              <w:t>R5-216116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2DB13B" w14:textId="77777777" w:rsidR="00D4531E" w:rsidRPr="00DD6CFB" w:rsidRDefault="00D4531E" w:rsidP="00DD6CFB">
            <w:pPr>
              <w:pStyle w:val="TAL"/>
              <w:rPr>
                <w:sz w:val="16"/>
                <w:szCs w:val="16"/>
                <w:lang w:eastAsia="en-US"/>
              </w:rPr>
            </w:pPr>
            <w:r w:rsidRPr="00DD6CFB">
              <w:rPr>
                <w:sz w:val="16"/>
                <w:szCs w:val="16"/>
                <w:lang w:eastAsia="en-US"/>
              </w:rPr>
              <w:t>2009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F4DD2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D50E4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910C29" w14:textId="77777777" w:rsidR="00D4531E" w:rsidRPr="00DD6CFB" w:rsidRDefault="00D4531E" w:rsidP="00DD6CFB">
            <w:pPr>
              <w:pStyle w:val="TAL"/>
              <w:rPr>
                <w:sz w:val="16"/>
                <w:szCs w:val="16"/>
                <w:lang w:eastAsia="en-US"/>
              </w:rPr>
            </w:pPr>
            <w:r w:rsidRPr="00DD6CFB">
              <w:rPr>
                <w:sz w:val="16"/>
                <w:szCs w:val="16"/>
                <w:lang w:eastAsia="en-US"/>
              </w:rPr>
              <w:t>Updates to Test Equipment connection for Demodulation Performance and CSI reporting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8C6959"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96A327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F0FEE8"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6FCC97"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708B38A" w14:textId="77777777" w:rsidR="00D4531E" w:rsidRPr="00DD6CFB" w:rsidRDefault="00D4531E" w:rsidP="00DD6CFB">
            <w:pPr>
              <w:pStyle w:val="TAL"/>
              <w:rPr>
                <w:sz w:val="16"/>
                <w:szCs w:val="16"/>
                <w:lang w:eastAsia="en-US"/>
              </w:rPr>
            </w:pPr>
            <w:r w:rsidRPr="00DD6CFB">
              <w:rPr>
                <w:sz w:val="16"/>
                <w:szCs w:val="16"/>
                <w:lang w:eastAsia="en-US"/>
              </w:rPr>
              <w:t>R5-216122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DCAA8C" w14:textId="77777777" w:rsidR="00D4531E" w:rsidRPr="00DD6CFB" w:rsidRDefault="00D4531E" w:rsidP="00DD6CFB">
            <w:pPr>
              <w:pStyle w:val="TAL"/>
              <w:rPr>
                <w:sz w:val="16"/>
                <w:szCs w:val="16"/>
                <w:lang w:eastAsia="en-US"/>
              </w:rPr>
            </w:pPr>
            <w:r w:rsidRPr="00DD6CFB">
              <w:rPr>
                <w:sz w:val="16"/>
                <w:szCs w:val="16"/>
                <w:lang w:eastAsia="en-US"/>
              </w:rPr>
              <w:t>2010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87889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90BB03" w14:textId="77777777" w:rsidR="00D4531E" w:rsidRPr="00DD6CFB" w:rsidRDefault="00D4531E" w:rsidP="00DD6CFB">
            <w:pPr>
              <w:pStyle w:val="TAL"/>
              <w:rPr>
                <w:sz w:val="16"/>
                <w:szCs w:val="16"/>
                <w:lang w:eastAsia="en-US"/>
              </w:rPr>
            </w:pPr>
            <w:r w:rsidRPr="00DD6CFB">
              <w:rPr>
                <w:sz w:val="16"/>
                <w:szCs w:val="16"/>
                <w:lang w:eastAsia="en-US"/>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6342FA"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n24 and n99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0D1EF9"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785DA29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A1ECA4F"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4412B1"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8DC98C" w14:textId="77777777" w:rsidR="00D4531E" w:rsidRPr="00DD6CFB" w:rsidRDefault="00D4531E" w:rsidP="00DD6CFB">
            <w:pPr>
              <w:pStyle w:val="TAL"/>
              <w:rPr>
                <w:sz w:val="16"/>
                <w:szCs w:val="16"/>
                <w:lang w:eastAsia="en-US"/>
              </w:rPr>
            </w:pPr>
            <w:r w:rsidRPr="00DD6CFB">
              <w:rPr>
                <w:sz w:val="16"/>
                <w:szCs w:val="16"/>
                <w:lang w:eastAsia="en-US"/>
              </w:rPr>
              <w:t>R5-216150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9D102" w14:textId="77777777" w:rsidR="00D4531E" w:rsidRPr="00DD6CFB" w:rsidRDefault="00D4531E" w:rsidP="00DD6CFB">
            <w:pPr>
              <w:pStyle w:val="TAL"/>
              <w:rPr>
                <w:sz w:val="16"/>
                <w:szCs w:val="16"/>
                <w:lang w:eastAsia="en-US"/>
              </w:rPr>
            </w:pPr>
            <w:r w:rsidRPr="00DD6CFB">
              <w:rPr>
                <w:sz w:val="16"/>
                <w:szCs w:val="16"/>
                <w:lang w:eastAsia="en-US"/>
              </w:rPr>
              <w:t>1977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5408B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DEA61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96FC93" w14:textId="77777777" w:rsidR="00D4531E" w:rsidRPr="00DD6CFB" w:rsidRDefault="00D4531E" w:rsidP="00DD6CFB">
            <w:pPr>
              <w:pStyle w:val="TAL"/>
              <w:rPr>
                <w:sz w:val="16"/>
                <w:szCs w:val="16"/>
                <w:lang w:eastAsia="en-US"/>
              </w:rPr>
            </w:pPr>
            <w:r w:rsidRPr="00DD6CFB">
              <w:rPr>
                <w:sz w:val="16"/>
                <w:szCs w:val="16"/>
                <w:lang w:eastAsia="en-US"/>
              </w:rPr>
              <w:t>Correction to Test Procedure for IMS MO and MT call release in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647809"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7347B11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B32A8CF"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82EB16"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817552" w14:textId="77777777" w:rsidR="00D4531E" w:rsidRPr="00DD6CFB" w:rsidRDefault="00D4531E" w:rsidP="00DD6CFB">
            <w:pPr>
              <w:pStyle w:val="TAL"/>
              <w:rPr>
                <w:sz w:val="16"/>
                <w:szCs w:val="16"/>
                <w:lang w:eastAsia="en-US"/>
              </w:rPr>
            </w:pPr>
            <w:r w:rsidRPr="00DD6CFB">
              <w:rPr>
                <w:sz w:val="16"/>
                <w:szCs w:val="16"/>
                <w:lang w:eastAsia="en-US"/>
              </w:rPr>
              <w:t>R5-216151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7EABD3" w14:textId="77777777" w:rsidR="00D4531E" w:rsidRPr="00DD6CFB" w:rsidRDefault="00D4531E" w:rsidP="00DD6CFB">
            <w:pPr>
              <w:pStyle w:val="TAL"/>
              <w:rPr>
                <w:sz w:val="16"/>
                <w:szCs w:val="16"/>
                <w:lang w:eastAsia="en-US"/>
              </w:rPr>
            </w:pPr>
            <w:r w:rsidRPr="00DD6CFB">
              <w:rPr>
                <w:sz w:val="16"/>
                <w:szCs w:val="16"/>
                <w:lang w:eastAsia="en-US"/>
              </w:rPr>
              <w:t>2017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9279B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5561C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954E35" w14:textId="77777777" w:rsidR="00D4531E" w:rsidRPr="00DD6CFB" w:rsidRDefault="00D4531E" w:rsidP="00DD6CFB">
            <w:pPr>
              <w:pStyle w:val="TAL"/>
              <w:rPr>
                <w:sz w:val="16"/>
                <w:szCs w:val="16"/>
                <w:lang w:eastAsia="en-US"/>
              </w:rPr>
            </w:pPr>
            <w:r w:rsidRPr="00DD6CFB">
              <w:rPr>
                <w:sz w:val="16"/>
                <w:szCs w:val="16"/>
                <w:lang w:eastAsia="en-US"/>
              </w:rPr>
              <w:t>Correction to introduce Handling of PDU Session Release during switch off/Power off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E64090"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179F3EF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60FACC"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82364E"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6A3223" w14:textId="77777777" w:rsidR="00D4531E" w:rsidRPr="00DD6CFB" w:rsidRDefault="00D4531E" w:rsidP="00DD6CFB">
            <w:pPr>
              <w:pStyle w:val="TAL"/>
              <w:rPr>
                <w:sz w:val="16"/>
                <w:szCs w:val="16"/>
                <w:lang w:eastAsia="en-US"/>
              </w:rPr>
            </w:pPr>
            <w:r w:rsidRPr="00DD6CFB">
              <w:rPr>
                <w:sz w:val="16"/>
                <w:szCs w:val="16"/>
                <w:lang w:eastAsia="en-US"/>
              </w:rPr>
              <w:t>R5-216152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1266D3" w14:textId="77777777" w:rsidR="00D4531E" w:rsidRPr="00DD6CFB" w:rsidRDefault="00D4531E" w:rsidP="00DD6CFB">
            <w:pPr>
              <w:pStyle w:val="TAL"/>
              <w:rPr>
                <w:sz w:val="16"/>
                <w:szCs w:val="16"/>
                <w:lang w:eastAsia="en-US"/>
              </w:rPr>
            </w:pPr>
            <w:r w:rsidRPr="00DD6CFB">
              <w:rPr>
                <w:sz w:val="16"/>
                <w:szCs w:val="16"/>
                <w:lang w:eastAsia="en-US"/>
              </w:rPr>
              <w:t>2026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FF54B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62B75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1F8467" w14:textId="77777777" w:rsidR="00D4531E" w:rsidRPr="00DD6CFB" w:rsidRDefault="00D4531E" w:rsidP="00DD6CFB">
            <w:pPr>
              <w:pStyle w:val="TAL"/>
              <w:rPr>
                <w:sz w:val="16"/>
                <w:szCs w:val="16"/>
                <w:lang w:eastAsia="en-US"/>
              </w:rPr>
            </w:pPr>
            <w:r w:rsidRPr="00DD6CFB">
              <w:rPr>
                <w:sz w:val="16"/>
                <w:szCs w:val="16"/>
                <w:lang w:eastAsia="en-US"/>
              </w:rPr>
              <w:t>Addition of UE Configuration Update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27456D"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0C751D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33E5CF2"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808F00"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FAB9BB" w14:textId="77777777" w:rsidR="00D4531E" w:rsidRPr="00DD6CFB" w:rsidRDefault="00D4531E" w:rsidP="00DD6CFB">
            <w:pPr>
              <w:pStyle w:val="TAL"/>
              <w:rPr>
                <w:sz w:val="16"/>
                <w:szCs w:val="16"/>
                <w:lang w:eastAsia="en-US"/>
              </w:rPr>
            </w:pPr>
            <w:r w:rsidRPr="00DD6CFB">
              <w:rPr>
                <w:sz w:val="16"/>
                <w:szCs w:val="16"/>
                <w:lang w:eastAsia="en-US"/>
              </w:rPr>
              <w:t>R5-216153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B426C2" w14:textId="77777777" w:rsidR="00D4531E" w:rsidRPr="00DD6CFB" w:rsidRDefault="00D4531E" w:rsidP="00DD6CFB">
            <w:pPr>
              <w:pStyle w:val="TAL"/>
              <w:rPr>
                <w:sz w:val="16"/>
                <w:szCs w:val="16"/>
                <w:lang w:eastAsia="en-US"/>
              </w:rPr>
            </w:pPr>
            <w:r w:rsidRPr="00DD6CFB">
              <w:rPr>
                <w:sz w:val="16"/>
                <w:szCs w:val="16"/>
                <w:lang w:eastAsia="en-US"/>
              </w:rPr>
              <w:t>2037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3FA29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4C501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A98422" w14:textId="77777777" w:rsidR="00D4531E" w:rsidRPr="00DD6CFB" w:rsidRDefault="00D4531E" w:rsidP="00DD6CFB">
            <w:pPr>
              <w:pStyle w:val="TAL"/>
              <w:rPr>
                <w:sz w:val="16"/>
                <w:szCs w:val="16"/>
                <w:lang w:eastAsia="en-US"/>
              </w:rPr>
            </w:pPr>
            <w:r w:rsidRPr="00DD6CFB">
              <w:rPr>
                <w:sz w:val="16"/>
                <w:szCs w:val="16"/>
                <w:lang w:eastAsia="en-US"/>
              </w:rPr>
              <w:t>Corrections for IMS video call signalling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3ED6E8"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3FF256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9C14A6"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D11931"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C05FF7" w14:textId="77777777" w:rsidR="00D4531E" w:rsidRPr="00DD6CFB" w:rsidRDefault="00D4531E" w:rsidP="00DD6CFB">
            <w:pPr>
              <w:pStyle w:val="TAL"/>
              <w:rPr>
                <w:sz w:val="16"/>
                <w:szCs w:val="16"/>
                <w:lang w:eastAsia="en-US"/>
              </w:rPr>
            </w:pPr>
            <w:r w:rsidRPr="00DD6CFB">
              <w:rPr>
                <w:sz w:val="16"/>
                <w:szCs w:val="16"/>
                <w:lang w:eastAsia="en-US"/>
              </w:rPr>
              <w:t>R5-216154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2E679C" w14:textId="77777777" w:rsidR="00D4531E" w:rsidRPr="00DD6CFB" w:rsidRDefault="00D4531E" w:rsidP="00DD6CFB">
            <w:pPr>
              <w:pStyle w:val="TAL"/>
              <w:rPr>
                <w:sz w:val="16"/>
                <w:szCs w:val="16"/>
                <w:lang w:eastAsia="en-US"/>
              </w:rPr>
            </w:pPr>
            <w:r w:rsidRPr="00DD6CFB">
              <w:rPr>
                <w:sz w:val="16"/>
                <w:szCs w:val="16"/>
                <w:lang w:eastAsia="en-US"/>
              </w:rPr>
              <w:t>2041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49C68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530B3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E2A183" w14:textId="77777777" w:rsidR="00D4531E" w:rsidRPr="00DD6CFB" w:rsidRDefault="00D4531E" w:rsidP="00DD6CFB">
            <w:pPr>
              <w:pStyle w:val="TAL"/>
              <w:rPr>
                <w:sz w:val="16"/>
                <w:szCs w:val="16"/>
                <w:lang w:eastAsia="en-US"/>
              </w:rPr>
            </w:pPr>
            <w:r w:rsidRPr="00DD6CFB">
              <w:rPr>
                <w:sz w:val="16"/>
                <w:szCs w:val="16"/>
                <w:lang w:eastAsia="en-US"/>
              </w:rPr>
              <w:t>Correction to Table 4.6.3-142 and Table 4.6.3-79 for SFTD measurement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5AF893"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6EA3CC4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E49A505"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4CA628"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8F1165" w14:textId="77777777" w:rsidR="00D4531E" w:rsidRPr="00DD6CFB" w:rsidRDefault="00D4531E" w:rsidP="00DD6CFB">
            <w:pPr>
              <w:pStyle w:val="TAL"/>
              <w:rPr>
                <w:sz w:val="16"/>
                <w:szCs w:val="16"/>
                <w:lang w:eastAsia="en-US"/>
              </w:rPr>
            </w:pPr>
            <w:r w:rsidRPr="00DD6CFB">
              <w:rPr>
                <w:sz w:val="16"/>
                <w:szCs w:val="16"/>
                <w:lang w:eastAsia="en-US"/>
              </w:rPr>
              <w:t>R5-216155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9B0065" w14:textId="77777777" w:rsidR="00D4531E" w:rsidRPr="00DD6CFB" w:rsidRDefault="00D4531E" w:rsidP="00DD6CFB">
            <w:pPr>
              <w:pStyle w:val="TAL"/>
              <w:rPr>
                <w:sz w:val="16"/>
                <w:szCs w:val="16"/>
                <w:lang w:eastAsia="en-US"/>
              </w:rPr>
            </w:pPr>
            <w:r w:rsidRPr="00DD6CFB">
              <w:rPr>
                <w:sz w:val="16"/>
                <w:szCs w:val="16"/>
                <w:lang w:eastAsia="en-US"/>
              </w:rPr>
              <w:t>2024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6AFF1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C87AA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174BF0" w14:textId="77777777" w:rsidR="00D4531E" w:rsidRPr="00DD6CFB" w:rsidRDefault="00D4531E" w:rsidP="00DD6CFB">
            <w:pPr>
              <w:pStyle w:val="TAL"/>
              <w:rPr>
                <w:sz w:val="16"/>
                <w:szCs w:val="16"/>
                <w:lang w:eastAsia="en-US"/>
              </w:rPr>
            </w:pPr>
            <w:r w:rsidRPr="00DD6CFB">
              <w:rPr>
                <w:sz w:val="16"/>
                <w:szCs w:val="16"/>
                <w:lang w:eastAsia="en-US"/>
              </w:rPr>
              <w:t>Introduction of PS Data Off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C91126"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5BE0E00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E081BB"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BDDB6C7"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3B9D3F3" w14:textId="77777777" w:rsidR="00D4531E" w:rsidRPr="00DD6CFB" w:rsidRDefault="00D4531E" w:rsidP="00DD6CFB">
            <w:pPr>
              <w:pStyle w:val="TAL"/>
              <w:rPr>
                <w:sz w:val="16"/>
                <w:szCs w:val="16"/>
                <w:lang w:eastAsia="en-US"/>
              </w:rPr>
            </w:pPr>
            <w:r w:rsidRPr="00DD6CFB">
              <w:rPr>
                <w:sz w:val="16"/>
                <w:szCs w:val="16"/>
                <w:lang w:eastAsia="en-US"/>
              </w:rPr>
              <w:t>R5-216156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04DB3A" w14:textId="77777777" w:rsidR="00D4531E" w:rsidRPr="00DD6CFB" w:rsidRDefault="00D4531E" w:rsidP="00DD6CFB">
            <w:pPr>
              <w:pStyle w:val="TAL"/>
              <w:rPr>
                <w:sz w:val="16"/>
                <w:szCs w:val="16"/>
                <w:lang w:eastAsia="en-US"/>
              </w:rPr>
            </w:pPr>
            <w:r w:rsidRPr="00DD6CFB">
              <w:rPr>
                <w:sz w:val="16"/>
                <w:szCs w:val="16"/>
                <w:lang w:eastAsia="en-US"/>
              </w:rPr>
              <w:t>2025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5B4AF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589CC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8297F2" w14:textId="77777777" w:rsidR="00D4531E" w:rsidRPr="00DD6CFB" w:rsidRDefault="00D4531E" w:rsidP="00DD6CFB">
            <w:pPr>
              <w:pStyle w:val="TAL"/>
              <w:rPr>
                <w:sz w:val="16"/>
                <w:szCs w:val="16"/>
                <w:lang w:eastAsia="en-US"/>
              </w:rPr>
            </w:pPr>
            <w:r w:rsidRPr="00DD6CFB">
              <w:rPr>
                <w:sz w:val="16"/>
                <w:szCs w:val="16"/>
                <w:lang w:eastAsia="en-US"/>
              </w:rPr>
              <w:t>Introduction of URSP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0BCDBF"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0F21F37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CFEEC2B"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B70AFB"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2D2577" w14:textId="77777777" w:rsidR="00D4531E" w:rsidRPr="00DD6CFB" w:rsidRDefault="00D4531E" w:rsidP="00DD6CFB">
            <w:pPr>
              <w:pStyle w:val="TAL"/>
              <w:rPr>
                <w:sz w:val="16"/>
                <w:szCs w:val="16"/>
                <w:lang w:eastAsia="en-US"/>
              </w:rPr>
            </w:pPr>
            <w:r w:rsidRPr="00DD6CFB">
              <w:rPr>
                <w:sz w:val="16"/>
                <w:szCs w:val="16"/>
                <w:lang w:eastAsia="en-US"/>
              </w:rPr>
              <w:t>R5-216157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02F763" w14:textId="77777777" w:rsidR="00D4531E" w:rsidRPr="00DD6CFB" w:rsidRDefault="00D4531E" w:rsidP="00DD6CFB">
            <w:pPr>
              <w:pStyle w:val="TAL"/>
              <w:rPr>
                <w:sz w:val="16"/>
                <w:szCs w:val="16"/>
                <w:lang w:eastAsia="en-US"/>
              </w:rPr>
            </w:pPr>
            <w:r w:rsidRPr="00DD6CFB">
              <w:rPr>
                <w:sz w:val="16"/>
                <w:szCs w:val="16"/>
                <w:lang w:eastAsia="en-US"/>
              </w:rPr>
              <w:t>2027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D94A6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096A6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42CDD9" w14:textId="77777777" w:rsidR="00D4531E" w:rsidRPr="00DD6CFB" w:rsidRDefault="00D4531E" w:rsidP="00DD6CFB">
            <w:pPr>
              <w:pStyle w:val="TAL"/>
              <w:rPr>
                <w:sz w:val="16"/>
                <w:szCs w:val="16"/>
                <w:lang w:eastAsia="en-US"/>
              </w:rPr>
            </w:pPr>
            <w:r w:rsidRPr="00DD6CFB">
              <w:rPr>
                <w:sz w:val="16"/>
                <w:szCs w:val="16"/>
                <w:lang w:eastAsia="en-US"/>
              </w:rPr>
              <w:t>Updates to REGISTRATION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DFEA08"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74B59CC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4863623"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D793A3"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47B387" w14:textId="77777777" w:rsidR="00D4531E" w:rsidRPr="00DD6CFB" w:rsidRDefault="00D4531E" w:rsidP="00DD6CFB">
            <w:pPr>
              <w:pStyle w:val="TAL"/>
              <w:rPr>
                <w:sz w:val="16"/>
                <w:szCs w:val="16"/>
                <w:lang w:eastAsia="en-US"/>
              </w:rPr>
            </w:pPr>
            <w:r w:rsidRPr="00DD6CFB">
              <w:rPr>
                <w:sz w:val="16"/>
                <w:szCs w:val="16"/>
                <w:lang w:eastAsia="en-US"/>
              </w:rPr>
              <w:t>R5-216158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BEF751" w14:textId="77777777" w:rsidR="00D4531E" w:rsidRPr="00DD6CFB" w:rsidRDefault="00D4531E" w:rsidP="00DD6CFB">
            <w:pPr>
              <w:pStyle w:val="TAL"/>
              <w:rPr>
                <w:sz w:val="16"/>
                <w:szCs w:val="16"/>
                <w:lang w:eastAsia="en-US"/>
              </w:rPr>
            </w:pPr>
            <w:r w:rsidRPr="00DD6CFB">
              <w:rPr>
                <w:sz w:val="16"/>
                <w:szCs w:val="16"/>
                <w:lang w:eastAsia="en-US"/>
              </w:rPr>
              <w:t>2036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22BDE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DB70A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7E7423" w14:textId="77777777" w:rsidR="00D4531E" w:rsidRPr="00DD6CFB" w:rsidRDefault="00D4531E" w:rsidP="00DD6CFB">
            <w:pPr>
              <w:pStyle w:val="TAL"/>
              <w:rPr>
                <w:sz w:val="16"/>
                <w:szCs w:val="16"/>
                <w:lang w:eastAsia="en-US"/>
              </w:rPr>
            </w:pPr>
            <w:r w:rsidRPr="00DD6CFB">
              <w:rPr>
                <w:sz w:val="16"/>
                <w:szCs w:val="16"/>
                <w:lang w:eastAsia="en-US"/>
              </w:rPr>
              <w:t>Correction to Table 4.8.2.2-1 for default Packet filter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3A5402"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13F984C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4C6624"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BF769FD"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A9F2F1" w14:textId="77777777" w:rsidR="00D4531E" w:rsidRPr="00DD6CFB" w:rsidRDefault="00D4531E" w:rsidP="00DD6CFB">
            <w:pPr>
              <w:pStyle w:val="TAL"/>
              <w:rPr>
                <w:sz w:val="16"/>
                <w:szCs w:val="16"/>
                <w:lang w:eastAsia="en-US"/>
              </w:rPr>
            </w:pPr>
            <w:r w:rsidRPr="00DD6CFB">
              <w:rPr>
                <w:sz w:val="16"/>
                <w:szCs w:val="16"/>
                <w:lang w:eastAsia="en-US"/>
              </w:rPr>
              <w:t>R5-216159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D9CDE8" w14:textId="77777777" w:rsidR="00D4531E" w:rsidRPr="00DD6CFB" w:rsidRDefault="00D4531E" w:rsidP="00DD6CFB">
            <w:pPr>
              <w:pStyle w:val="TAL"/>
              <w:rPr>
                <w:sz w:val="16"/>
                <w:szCs w:val="16"/>
                <w:lang w:eastAsia="en-US"/>
              </w:rPr>
            </w:pPr>
            <w:r w:rsidRPr="00DD6CFB">
              <w:rPr>
                <w:sz w:val="16"/>
                <w:szCs w:val="16"/>
                <w:lang w:eastAsia="en-US"/>
              </w:rPr>
              <w:t>1969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BD2C9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65CCD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6F4DE9" w14:textId="77777777" w:rsidR="00D4531E" w:rsidRPr="00DD6CFB" w:rsidRDefault="00D4531E" w:rsidP="00DD6CFB">
            <w:pPr>
              <w:pStyle w:val="TAL"/>
              <w:rPr>
                <w:sz w:val="16"/>
                <w:szCs w:val="16"/>
                <w:lang w:eastAsia="en-US"/>
              </w:rPr>
            </w:pPr>
            <w:r w:rsidRPr="00DD6CFB">
              <w:rPr>
                <w:sz w:val="16"/>
                <w:szCs w:val="16"/>
                <w:lang w:eastAsia="en-US"/>
              </w:rPr>
              <w:t>Correction for USIM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0CB145"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7A48E21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668730E"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12BDF8"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0EC3C8" w14:textId="77777777" w:rsidR="00D4531E" w:rsidRPr="00DD6CFB" w:rsidRDefault="00D4531E" w:rsidP="00DD6CFB">
            <w:pPr>
              <w:pStyle w:val="TAL"/>
              <w:rPr>
                <w:sz w:val="16"/>
                <w:szCs w:val="16"/>
                <w:lang w:eastAsia="en-US"/>
              </w:rPr>
            </w:pPr>
            <w:r w:rsidRPr="00DD6CFB">
              <w:rPr>
                <w:sz w:val="16"/>
                <w:szCs w:val="16"/>
                <w:lang w:eastAsia="en-US"/>
              </w:rPr>
              <w:t>R5-216160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79D70E" w14:textId="77777777" w:rsidR="00D4531E" w:rsidRPr="00DD6CFB" w:rsidRDefault="00D4531E" w:rsidP="00DD6CFB">
            <w:pPr>
              <w:pStyle w:val="TAL"/>
              <w:rPr>
                <w:sz w:val="16"/>
                <w:szCs w:val="16"/>
                <w:lang w:eastAsia="en-US"/>
              </w:rPr>
            </w:pPr>
            <w:r w:rsidRPr="00DD6CFB">
              <w:rPr>
                <w:sz w:val="16"/>
                <w:szCs w:val="16"/>
                <w:lang w:eastAsia="en-US"/>
              </w:rPr>
              <w:t>2018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3BF04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7CC1F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2AA840" w14:textId="77777777" w:rsidR="00D4531E" w:rsidRPr="00DD6CFB" w:rsidRDefault="00D4531E" w:rsidP="00DD6CFB">
            <w:pPr>
              <w:pStyle w:val="TAL"/>
              <w:rPr>
                <w:sz w:val="16"/>
                <w:szCs w:val="16"/>
                <w:lang w:eastAsia="en-US"/>
              </w:rPr>
            </w:pPr>
            <w:r w:rsidRPr="00DD6CFB">
              <w:rPr>
                <w:sz w:val="16"/>
                <w:szCs w:val="16"/>
                <w:lang w:eastAsia="en-US"/>
              </w:rPr>
              <w:t>Updates to NR cell configurations for SIG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8598F0"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858E7B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156677"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08B760"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A6FB70A" w14:textId="77777777" w:rsidR="00D4531E" w:rsidRPr="00DD6CFB" w:rsidRDefault="00D4531E" w:rsidP="00DD6CFB">
            <w:pPr>
              <w:pStyle w:val="TAL"/>
              <w:rPr>
                <w:sz w:val="16"/>
                <w:szCs w:val="16"/>
                <w:lang w:eastAsia="en-US"/>
              </w:rPr>
            </w:pPr>
            <w:r w:rsidRPr="00DD6CFB">
              <w:rPr>
                <w:sz w:val="16"/>
                <w:szCs w:val="16"/>
                <w:lang w:eastAsia="en-US"/>
              </w:rPr>
              <w:t>R5-216161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CDDA52" w14:textId="77777777" w:rsidR="00D4531E" w:rsidRPr="00DD6CFB" w:rsidRDefault="00D4531E" w:rsidP="00DD6CFB">
            <w:pPr>
              <w:pStyle w:val="TAL"/>
              <w:rPr>
                <w:sz w:val="16"/>
                <w:szCs w:val="16"/>
                <w:lang w:eastAsia="en-US"/>
              </w:rPr>
            </w:pPr>
            <w:r w:rsidRPr="00DD6CFB">
              <w:rPr>
                <w:sz w:val="16"/>
                <w:szCs w:val="16"/>
                <w:lang w:eastAsia="en-US"/>
              </w:rPr>
              <w:t>2038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3D2D8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08F85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2C59C8" w14:textId="77777777" w:rsidR="00D4531E" w:rsidRPr="00DD6CFB" w:rsidRDefault="00D4531E" w:rsidP="00DD6CFB">
            <w:pPr>
              <w:pStyle w:val="TAL"/>
              <w:rPr>
                <w:sz w:val="16"/>
                <w:szCs w:val="16"/>
                <w:lang w:eastAsia="en-US"/>
              </w:rPr>
            </w:pPr>
            <w:r w:rsidRPr="00DD6CFB">
              <w:rPr>
                <w:sz w:val="16"/>
                <w:szCs w:val="16"/>
                <w:lang w:eastAsia="en-US"/>
              </w:rPr>
              <w:t>Correction to reference configurations for IMS video call signalling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7D1343"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23B62B4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5BEA41C"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AAA256"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2280C0" w14:textId="77777777" w:rsidR="00D4531E" w:rsidRPr="00DD6CFB" w:rsidRDefault="00D4531E" w:rsidP="00DD6CFB">
            <w:pPr>
              <w:pStyle w:val="TAL"/>
              <w:rPr>
                <w:sz w:val="16"/>
                <w:szCs w:val="16"/>
                <w:lang w:eastAsia="en-US"/>
              </w:rPr>
            </w:pPr>
            <w:r w:rsidRPr="00DD6CFB">
              <w:rPr>
                <w:sz w:val="16"/>
                <w:szCs w:val="16"/>
                <w:lang w:eastAsia="en-US"/>
              </w:rPr>
              <w:t>R5-216243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B238D8" w14:textId="77777777" w:rsidR="00D4531E" w:rsidRPr="00DD6CFB" w:rsidRDefault="00D4531E" w:rsidP="00DD6CFB">
            <w:pPr>
              <w:pStyle w:val="TAL"/>
              <w:rPr>
                <w:sz w:val="16"/>
                <w:szCs w:val="16"/>
                <w:lang w:eastAsia="en-US"/>
              </w:rPr>
            </w:pPr>
            <w:r w:rsidRPr="00DD6CFB">
              <w:rPr>
                <w:sz w:val="16"/>
                <w:szCs w:val="16"/>
                <w:lang w:eastAsia="en-US"/>
              </w:rPr>
              <w:t>1991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3B69F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5C3A9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4065E3" w14:textId="77777777" w:rsidR="00D4531E" w:rsidRPr="00DD6CFB" w:rsidRDefault="00D4531E" w:rsidP="00DD6CFB">
            <w:pPr>
              <w:pStyle w:val="TAL"/>
              <w:rPr>
                <w:sz w:val="16"/>
                <w:szCs w:val="16"/>
                <w:lang w:eastAsia="en-US"/>
              </w:rPr>
            </w:pPr>
            <w:r w:rsidRPr="00DD6CFB">
              <w:rPr>
                <w:sz w:val="16"/>
                <w:szCs w:val="16"/>
                <w:lang w:eastAsia="en-US"/>
              </w:rPr>
              <w:t>Correction of test frequencies for CA_n66B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915D54"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8E534B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EA6C20C"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6F00E0"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818C43" w14:textId="77777777" w:rsidR="00D4531E" w:rsidRPr="00DD6CFB" w:rsidRDefault="00D4531E" w:rsidP="00DD6CFB">
            <w:pPr>
              <w:pStyle w:val="TAL"/>
              <w:rPr>
                <w:sz w:val="16"/>
                <w:szCs w:val="16"/>
                <w:lang w:eastAsia="en-US"/>
              </w:rPr>
            </w:pPr>
            <w:r w:rsidRPr="00DD6CFB">
              <w:rPr>
                <w:sz w:val="16"/>
                <w:szCs w:val="16"/>
                <w:lang w:eastAsia="en-US"/>
              </w:rPr>
              <w:t>R5-216256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EE959F" w14:textId="77777777" w:rsidR="00D4531E" w:rsidRPr="00DD6CFB" w:rsidRDefault="00D4531E" w:rsidP="00DD6CFB">
            <w:pPr>
              <w:pStyle w:val="TAL"/>
              <w:rPr>
                <w:sz w:val="16"/>
                <w:szCs w:val="16"/>
                <w:lang w:eastAsia="en-US"/>
              </w:rPr>
            </w:pPr>
            <w:r w:rsidRPr="00DD6CFB">
              <w:rPr>
                <w:sz w:val="16"/>
                <w:szCs w:val="16"/>
                <w:lang w:eastAsia="en-US"/>
              </w:rPr>
              <w:t>2022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EEBFD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42751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92F954" w14:textId="77777777" w:rsidR="00D4531E" w:rsidRPr="00DD6CFB" w:rsidRDefault="00D4531E" w:rsidP="00DD6CFB">
            <w:pPr>
              <w:pStyle w:val="TAL"/>
              <w:rPr>
                <w:sz w:val="16"/>
                <w:szCs w:val="16"/>
                <w:lang w:eastAsia="en-US"/>
              </w:rPr>
            </w:pPr>
            <w:r w:rsidRPr="00DD6CFB">
              <w:rPr>
                <w:sz w:val="16"/>
                <w:szCs w:val="16"/>
                <w:lang w:eastAsia="en-US"/>
              </w:rPr>
              <w:t>Introduction of MIoT SST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73DCAA"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3A5697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24D501"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0C76DB"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389430" w14:textId="77777777" w:rsidR="00D4531E" w:rsidRPr="00DD6CFB" w:rsidRDefault="00D4531E" w:rsidP="00DD6CFB">
            <w:pPr>
              <w:pStyle w:val="TAL"/>
              <w:rPr>
                <w:sz w:val="16"/>
                <w:szCs w:val="16"/>
                <w:lang w:eastAsia="en-US"/>
              </w:rPr>
            </w:pPr>
            <w:r w:rsidRPr="00DD6CFB">
              <w:rPr>
                <w:sz w:val="16"/>
                <w:szCs w:val="16"/>
                <w:lang w:eastAsia="en-US"/>
              </w:rPr>
              <w:t>R5-216263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99CD1B" w14:textId="77777777" w:rsidR="00D4531E" w:rsidRPr="00DD6CFB" w:rsidRDefault="00D4531E" w:rsidP="00DD6CFB">
            <w:pPr>
              <w:pStyle w:val="TAL"/>
              <w:rPr>
                <w:sz w:val="16"/>
                <w:szCs w:val="16"/>
                <w:lang w:eastAsia="en-US"/>
              </w:rPr>
            </w:pPr>
            <w:r w:rsidRPr="00DD6CFB">
              <w:rPr>
                <w:sz w:val="16"/>
                <w:szCs w:val="16"/>
                <w:lang w:eastAsia="en-US"/>
              </w:rPr>
              <w:t>1980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5E4C3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9EB7C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FDAA1C" w14:textId="77777777" w:rsidR="00D4531E" w:rsidRPr="00DD6CFB" w:rsidRDefault="00D4531E" w:rsidP="00DD6CFB">
            <w:pPr>
              <w:pStyle w:val="TAL"/>
              <w:rPr>
                <w:sz w:val="16"/>
                <w:szCs w:val="16"/>
                <w:lang w:eastAsia="en-US"/>
              </w:rPr>
            </w:pPr>
            <w:r w:rsidRPr="00DD6CFB">
              <w:rPr>
                <w:sz w:val="16"/>
                <w:szCs w:val="16"/>
                <w:lang w:eastAsia="en-US"/>
              </w:rPr>
              <w:t>Correction to IEs for V2XP 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73B2F5"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1970A8B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BCB31C7"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416054"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1969D4" w14:textId="77777777" w:rsidR="00D4531E" w:rsidRPr="00DD6CFB" w:rsidRDefault="00D4531E" w:rsidP="00DD6CFB">
            <w:pPr>
              <w:pStyle w:val="TAL"/>
              <w:rPr>
                <w:sz w:val="16"/>
                <w:szCs w:val="16"/>
                <w:lang w:eastAsia="en-US"/>
              </w:rPr>
            </w:pPr>
            <w:r w:rsidRPr="00DD6CFB">
              <w:rPr>
                <w:sz w:val="16"/>
                <w:szCs w:val="16"/>
                <w:lang w:eastAsia="en-US"/>
              </w:rPr>
              <w:t>R5-216264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FDD8D5" w14:textId="77777777" w:rsidR="00D4531E" w:rsidRPr="00DD6CFB" w:rsidRDefault="00D4531E" w:rsidP="00DD6CFB">
            <w:pPr>
              <w:pStyle w:val="TAL"/>
              <w:rPr>
                <w:sz w:val="16"/>
                <w:szCs w:val="16"/>
                <w:lang w:eastAsia="en-US"/>
              </w:rPr>
            </w:pPr>
            <w:r w:rsidRPr="00DD6CFB">
              <w:rPr>
                <w:sz w:val="16"/>
                <w:szCs w:val="16"/>
                <w:lang w:eastAsia="en-US"/>
              </w:rPr>
              <w:t>1981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74560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14D45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239F65" w14:textId="77777777" w:rsidR="00D4531E" w:rsidRPr="00DD6CFB" w:rsidRDefault="00D4531E" w:rsidP="00DD6CFB">
            <w:pPr>
              <w:pStyle w:val="TAL"/>
              <w:rPr>
                <w:sz w:val="16"/>
                <w:szCs w:val="16"/>
                <w:lang w:eastAsia="en-US"/>
              </w:rPr>
            </w:pPr>
            <w:r w:rsidRPr="00DD6CFB">
              <w:rPr>
                <w:sz w:val="16"/>
                <w:szCs w:val="16"/>
                <w:lang w:eastAsia="en-US"/>
              </w:rPr>
              <w:t>Correction to IEs for Served by E-UTRA or served by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A6B4BD"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3B6C09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204C667"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3C1C0E"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0D3F99" w14:textId="77777777" w:rsidR="00D4531E" w:rsidRPr="00DD6CFB" w:rsidRDefault="00D4531E" w:rsidP="00DD6CFB">
            <w:pPr>
              <w:pStyle w:val="TAL"/>
              <w:rPr>
                <w:sz w:val="16"/>
                <w:szCs w:val="16"/>
                <w:lang w:eastAsia="en-US"/>
              </w:rPr>
            </w:pPr>
            <w:r w:rsidRPr="00DD6CFB">
              <w:rPr>
                <w:sz w:val="16"/>
                <w:szCs w:val="16"/>
                <w:lang w:eastAsia="en-US"/>
              </w:rPr>
              <w:t>R5-216265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4D8362" w14:textId="77777777" w:rsidR="00D4531E" w:rsidRPr="00DD6CFB" w:rsidRDefault="00D4531E" w:rsidP="00DD6CFB">
            <w:pPr>
              <w:pStyle w:val="TAL"/>
              <w:rPr>
                <w:sz w:val="16"/>
                <w:szCs w:val="16"/>
                <w:lang w:eastAsia="en-US"/>
              </w:rPr>
            </w:pPr>
            <w:r w:rsidRPr="00DD6CFB">
              <w:rPr>
                <w:sz w:val="16"/>
                <w:szCs w:val="16"/>
                <w:lang w:eastAsia="en-US"/>
              </w:rPr>
              <w:t>1982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B6264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E796A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8AB612" w14:textId="77777777" w:rsidR="00D4531E" w:rsidRPr="00DD6CFB" w:rsidRDefault="00D4531E" w:rsidP="00DD6CFB">
            <w:pPr>
              <w:pStyle w:val="TAL"/>
              <w:rPr>
                <w:sz w:val="16"/>
                <w:szCs w:val="16"/>
                <w:lang w:eastAsia="en-US"/>
              </w:rPr>
            </w:pPr>
            <w:r w:rsidRPr="00DD6CFB">
              <w:rPr>
                <w:sz w:val="16"/>
                <w:szCs w:val="16"/>
                <w:lang w:eastAsia="en-US"/>
              </w:rPr>
              <w:t>Correction to IEs for Not served by E-UTRA and not served by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7795B2"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2AAE49E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07C636"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4BDF88"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7CB3D0C" w14:textId="77777777" w:rsidR="00D4531E" w:rsidRPr="00DD6CFB" w:rsidRDefault="00D4531E" w:rsidP="00DD6CFB">
            <w:pPr>
              <w:pStyle w:val="TAL"/>
              <w:rPr>
                <w:sz w:val="16"/>
                <w:szCs w:val="16"/>
                <w:lang w:eastAsia="en-US"/>
              </w:rPr>
            </w:pPr>
            <w:r w:rsidRPr="00DD6CFB">
              <w:rPr>
                <w:sz w:val="16"/>
                <w:szCs w:val="16"/>
                <w:lang w:eastAsia="en-US"/>
              </w:rPr>
              <w:t>R5-216266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F1CAA0" w14:textId="77777777" w:rsidR="00D4531E" w:rsidRPr="00DD6CFB" w:rsidRDefault="00D4531E" w:rsidP="00DD6CFB">
            <w:pPr>
              <w:pStyle w:val="TAL"/>
              <w:rPr>
                <w:sz w:val="16"/>
                <w:szCs w:val="16"/>
                <w:lang w:eastAsia="en-US"/>
              </w:rPr>
            </w:pPr>
            <w:r w:rsidRPr="00DD6CFB">
              <w:rPr>
                <w:sz w:val="16"/>
                <w:szCs w:val="16"/>
                <w:lang w:eastAsia="en-US"/>
              </w:rPr>
              <w:t>1983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F7511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EA79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A0033A" w14:textId="77777777" w:rsidR="00D4531E" w:rsidRPr="00DD6CFB" w:rsidRDefault="00D4531E" w:rsidP="00DD6CFB">
            <w:pPr>
              <w:pStyle w:val="TAL"/>
              <w:rPr>
                <w:sz w:val="16"/>
                <w:szCs w:val="16"/>
                <w:lang w:eastAsia="en-US"/>
              </w:rPr>
            </w:pPr>
            <w:r w:rsidRPr="00DD6CFB">
              <w:rPr>
                <w:sz w:val="16"/>
                <w:szCs w:val="16"/>
                <w:lang w:eastAsia="en-US"/>
              </w:rPr>
              <w:t>Correction to IEs for V2X service identifier to PC5 RAT and Tx profiles mapping rules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A8AAD3"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DC8FE7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56EACD"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7AB548"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8959E9" w14:textId="77777777" w:rsidR="00D4531E" w:rsidRPr="00DD6CFB" w:rsidRDefault="00D4531E" w:rsidP="00DD6CFB">
            <w:pPr>
              <w:pStyle w:val="TAL"/>
              <w:rPr>
                <w:sz w:val="16"/>
                <w:szCs w:val="16"/>
                <w:lang w:eastAsia="en-US"/>
              </w:rPr>
            </w:pPr>
            <w:r w:rsidRPr="00DD6CFB">
              <w:rPr>
                <w:sz w:val="16"/>
                <w:szCs w:val="16"/>
                <w:lang w:eastAsia="en-US"/>
              </w:rPr>
              <w:t>R5-216267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4AEF73" w14:textId="77777777" w:rsidR="00D4531E" w:rsidRPr="00DD6CFB" w:rsidRDefault="00D4531E" w:rsidP="00DD6CFB">
            <w:pPr>
              <w:pStyle w:val="TAL"/>
              <w:rPr>
                <w:sz w:val="16"/>
                <w:szCs w:val="16"/>
                <w:lang w:eastAsia="en-US"/>
              </w:rPr>
            </w:pPr>
            <w:r w:rsidRPr="00DD6CFB">
              <w:rPr>
                <w:sz w:val="16"/>
                <w:szCs w:val="16"/>
                <w:lang w:eastAsia="en-US"/>
              </w:rPr>
              <w:t>1984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D0E44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D20E9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85D944" w14:textId="77777777" w:rsidR="00D4531E" w:rsidRPr="00DD6CFB" w:rsidRDefault="00D4531E" w:rsidP="00DD6CFB">
            <w:pPr>
              <w:pStyle w:val="TAL"/>
              <w:rPr>
                <w:sz w:val="16"/>
                <w:szCs w:val="16"/>
                <w:lang w:eastAsia="en-US"/>
              </w:rPr>
            </w:pPr>
            <w:r w:rsidRPr="00DD6CFB">
              <w:rPr>
                <w:sz w:val="16"/>
                <w:szCs w:val="16"/>
                <w:lang w:eastAsia="en-US"/>
              </w:rPr>
              <w:t>Correction to IEs for Privacy 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ED0AED"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75DD3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D5EE72"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296A80"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E7773C" w14:textId="77777777" w:rsidR="00D4531E" w:rsidRPr="00DD6CFB" w:rsidRDefault="00D4531E" w:rsidP="00DD6CFB">
            <w:pPr>
              <w:pStyle w:val="TAL"/>
              <w:rPr>
                <w:sz w:val="16"/>
                <w:szCs w:val="16"/>
                <w:lang w:eastAsia="en-US"/>
              </w:rPr>
            </w:pPr>
            <w:r w:rsidRPr="00DD6CFB">
              <w:rPr>
                <w:sz w:val="16"/>
                <w:szCs w:val="16"/>
                <w:lang w:eastAsia="en-US"/>
              </w:rPr>
              <w:t>R5-216268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D5FE41" w14:textId="77777777" w:rsidR="00D4531E" w:rsidRPr="00DD6CFB" w:rsidRDefault="00D4531E" w:rsidP="00DD6CFB">
            <w:pPr>
              <w:pStyle w:val="TAL"/>
              <w:rPr>
                <w:sz w:val="16"/>
                <w:szCs w:val="16"/>
                <w:lang w:eastAsia="en-US"/>
              </w:rPr>
            </w:pPr>
            <w:r w:rsidRPr="00DD6CFB">
              <w:rPr>
                <w:sz w:val="16"/>
                <w:szCs w:val="16"/>
                <w:lang w:eastAsia="en-US"/>
              </w:rPr>
              <w:t>1985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87EC10"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78039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2EB9A1" w14:textId="77777777" w:rsidR="00D4531E" w:rsidRPr="00DD6CFB" w:rsidRDefault="00D4531E" w:rsidP="00DD6CFB">
            <w:pPr>
              <w:pStyle w:val="TAL"/>
              <w:rPr>
                <w:sz w:val="16"/>
                <w:szCs w:val="16"/>
                <w:lang w:eastAsia="en-US"/>
              </w:rPr>
            </w:pPr>
            <w:r w:rsidRPr="00DD6CFB">
              <w:rPr>
                <w:sz w:val="16"/>
                <w:szCs w:val="16"/>
                <w:lang w:eastAsia="en-US"/>
              </w:rPr>
              <w:t>Correction to IEs for V2X communication over PC5 in E-UTRA-PC5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944669"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54EF12C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850005"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5EB096"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A92C34" w14:textId="77777777" w:rsidR="00D4531E" w:rsidRPr="00DD6CFB" w:rsidRDefault="00D4531E" w:rsidP="00DD6CFB">
            <w:pPr>
              <w:pStyle w:val="TAL"/>
              <w:rPr>
                <w:sz w:val="16"/>
                <w:szCs w:val="16"/>
                <w:lang w:eastAsia="en-US"/>
              </w:rPr>
            </w:pPr>
            <w:r w:rsidRPr="00DD6CFB">
              <w:rPr>
                <w:sz w:val="16"/>
                <w:szCs w:val="16"/>
                <w:lang w:eastAsia="en-US"/>
              </w:rPr>
              <w:t>R5-216269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11AC32" w14:textId="77777777" w:rsidR="00D4531E" w:rsidRPr="00DD6CFB" w:rsidRDefault="00D4531E" w:rsidP="00DD6CFB">
            <w:pPr>
              <w:pStyle w:val="TAL"/>
              <w:rPr>
                <w:sz w:val="16"/>
                <w:szCs w:val="16"/>
                <w:lang w:eastAsia="en-US"/>
              </w:rPr>
            </w:pPr>
            <w:r w:rsidRPr="00DD6CFB">
              <w:rPr>
                <w:sz w:val="16"/>
                <w:szCs w:val="16"/>
                <w:lang w:eastAsia="en-US"/>
              </w:rPr>
              <w:t>1986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07C3D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F017F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D46647" w14:textId="77777777" w:rsidR="00D4531E" w:rsidRPr="00DD6CFB" w:rsidRDefault="00D4531E" w:rsidP="00DD6CFB">
            <w:pPr>
              <w:pStyle w:val="TAL"/>
              <w:rPr>
                <w:sz w:val="16"/>
                <w:szCs w:val="16"/>
                <w:lang w:eastAsia="en-US"/>
              </w:rPr>
            </w:pPr>
            <w:r w:rsidRPr="00DD6CFB">
              <w:rPr>
                <w:sz w:val="16"/>
                <w:szCs w:val="16"/>
                <w:lang w:eastAsia="en-US"/>
              </w:rPr>
              <w:t>Correction to IEs for V2X communication over PC5 in NR-PC5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647BD3"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575DBA2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B18223"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EDA6AFC"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46F92C" w14:textId="77777777" w:rsidR="00D4531E" w:rsidRPr="00DD6CFB" w:rsidRDefault="00D4531E" w:rsidP="00DD6CFB">
            <w:pPr>
              <w:pStyle w:val="TAL"/>
              <w:rPr>
                <w:sz w:val="16"/>
                <w:szCs w:val="16"/>
                <w:lang w:eastAsia="en-US"/>
              </w:rPr>
            </w:pPr>
            <w:r w:rsidRPr="00DD6CFB">
              <w:rPr>
                <w:sz w:val="16"/>
                <w:szCs w:val="16"/>
                <w:lang w:eastAsia="en-US"/>
              </w:rPr>
              <w:t>R5-216270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D1EC99" w14:textId="77777777" w:rsidR="00D4531E" w:rsidRPr="00DD6CFB" w:rsidRDefault="00D4531E" w:rsidP="00DD6CFB">
            <w:pPr>
              <w:pStyle w:val="TAL"/>
              <w:rPr>
                <w:sz w:val="16"/>
                <w:szCs w:val="16"/>
                <w:lang w:eastAsia="en-US"/>
              </w:rPr>
            </w:pPr>
            <w:r w:rsidRPr="00DD6CFB">
              <w:rPr>
                <w:sz w:val="16"/>
                <w:szCs w:val="16"/>
                <w:lang w:eastAsia="en-US"/>
              </w:rPr>
              <w:t>1988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6E545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7692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78B556" w14:textId="77777777" w:rsidR="00D4531E" w:rsidRPr="00DD6CFB" w:rsidRDefault="00D4531E" w:rsidP="00DD6CFB">
            <w:pPr>
              <w:pStyle w:val="TAL"/>
              <w:rPr>
                <w:sz w:val="16"/>
                <w:szCs w:val="16"/>
                <w:lang w:eastAsia="en-US"/>
              </w:rPr>
            </w:pPr>
            <w:r w:rsidRPr="00DD6CFB">
              <w:rPr>
                <w:sz w:val="16"/>
                <w:szCs w:val="16"/>
                <w:lang w:eastAsia="en-US"/>
              </w:rPr>
              <w:t>Correction to UE Policy Delivery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D16D60"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8FB681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1BACEBF"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9A3CCB"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1B158E" w14:textId="77777777" w:rsidR="00D4531E" w:rsidRPr="00DD6CFB" w:rsidRDefault="00D4531E" w:rsidP="00DD6CFB">
            <w:pPr>
              <w:pStyle w:val="TAL"/>
              <w:rPr>
                <w:sz w:val="16"/>
                <w:szCs w:val="16"/>
                <w:lang w:eastAsia="en-US"/>
              </w:rPr>
            </w:pPr>
            <w:r w:rsidRPr="00DD6CFB">
              <w:rPr>
                <w:sz w:val="16"/>
                <w:szCs w:val="16"/>
                <w:lang w:eastAsia="en-US"/>
              </w:rPr>
              <w:t>R5-216284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16D24F" w14:textId="77777777" w:rsidR="00D4531E" w:rsidRPr="00DD6CFB" w:rsidRDefault="00D4531E" w:rsidP="00DD6CFB">
            <w:pPr>
              <w:pStyle w:val="TAL"/>
              <w:rPr>
                <w:sz w:val="16"/>
                <w:szCs w:val="16"/>
                <w:lang w:eastAsia="en-US"/>
              </w:rPr>
            </w:pPr>
            <w:r w:rsidRPr="00DD6CFB">
              <w:rPr>
                <w:sz w:val="16"/>
                <w:szCs w:val="16"/>
                <w:lang w:eastAsia="en-US"/>
              </w:rPr>
              <w:t>1990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8F05D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E05E4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8D9AB7" w14:textId="77777777" w:rsidR="00D4531E" w:rsidRPr="00DD6CFB" w:rsidRDefault="00D4531E" w:rsidP="00DD6CFB">
            <w:pPr>
              <w:pStyle w:val="TAL"/>
              <w:rPr>
                <w:sz w:val="16"/>
                <w:szCs w:val="16"/>
                <w:lang w:eastAsia="en-US"/>
              </w:rPr>
            </w:pPr>
            <w:r w:rsidRPr="00DD6CFB">
              <w:rPr>
                <w:sz w:val="16"/>
                <w:szCs w:val="16"/>
                <w:lang w:eastAsia="en-US"/>
              </w:rPr>
              <w:t>Update default message contents  of LoggedMeasurementConfiguration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753EE9"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663D9E9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FD4B5CA"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4EB6C9"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CC723E5" w14:textId="77777777" w:rsidR="00D4531E" w:rsidRPr="00DD6CFB" w:rsidRDefault="00D4531E" w:rsidP="00DD6CFB">
            <w:pPr>
              <w:pStyle w:val="TAL"/>
              <w:rPr>
                <w:sz w:val="16"/>
                <w:szCs w:val="16"/>
                <w:lang w:eastAsia="en-US"/>
              </w:rPr>
            </w:pPr>
            <w:r w:rsidRPr="00DD6CFB">
              <w:rPr>
                <w:sz w:val="16"/>
                <w:szCs w:val="16"/>
                <w:lang w:eastAsia="en-US"/>
              </w:rPr>
              <w:t>R5-216320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B8F118" w14:textId="77777777" w:rsidR="00D4531E" w:rsidRPr="00DD6CFB" w:rsidRDefault="00D4531E" w:rsidP="00DD6CFB">
            <w:pPr>
              <w:pStyle w:val="TAL"/>
              <w:rPr>
                <w:sz w:val="16"/>
                <w:szCs w:val="16"/>
                <w:lang w:eastAsia="en-US"/>
              </w:rPr>
            </w:pPr>
            <w:r w:rsidRPr="00DD6CFB">
              <w:rPr>
                <w:sz w:val="16"/>
                <w:szCs w:val="16"/>
                <w:lang w:eastAsia="en-US"/>
              </w:rPr>
              <w:t>2011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05E49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1F112D" w14:textId="77777777" w:rsidR="00D4531E" w:rsidRPr="00DD6CFB" w:rsidRDefault="00D4531E" w:rsidP="00DD6CFB">
            <w:pPr>
              <w:pStyle w:val="TAL"/>
              <w:rPr>
                <w:sz w:val="16"/>
                <w:szCs w:val="16"/>
                <w:lang w:eastAsia="en-US"/>
              </w:rPr>
            </w:pPr>
            <w:r w:rsidRPr="00DD6CFB">
              <w:rPr>
                <w:sz w:val="16"/>
                <w:szCs w:val="16"/>
                <w:lang w:eastAsia="en-US"/>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E2DE82" w14:textId="77777777" w:rsidR="00D4531E" w:rsidRPr="00DD6CFB" w:rsidRDefault="00D4531E" w:rsidP="00DD6CFB">
            <w:pPr>
              <w:pStyle w:val="TAL"/>
              <w:rPr>
                <w:sz w:val="16"/>
                <w:szCs w:val="16"/>
                <w:lang w:eastAsia="en-US"/>
              </w:rPr>
            </w:pPr>
            <w:r w:rsidRPr="00DD6CFB">
              <w:rPr>
                <w:sz w:val="16"/>
                <w:szCs w:val="16"/>
                <w:lang w:eastAsia="en-US"/>
              </w:rPr>
              <w:t>Introduction of signalling test frequencies for n24 and n99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7F2865"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4967E81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FA7A12"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29F59A"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C018D1" w14:textId="77777777" w:rsidR="00D4531E" w:rsidRPr="00DD6CFB" w:rsidRDefault="00D4531E" w:rsidP="00DD6CFB">
            <w:pPr>
              <w:pStyle w:val="TAL"/>
              <w:rPr>
                <w:sz w:val="16"/>
                <w:szCs w:val="16"/>
                <w:lang w:eastAsia="en-US"/>
              </w:rPr>
            </w:pPr>
            <w:r w:rsidRPr="00DD6CFB">
              <w:rPr>
                <w:sz w:val="16"/>
                <w:szCs w:val="16"/>
                <w:lang w:eastAsia="en-US"/>
              </w:rPr>
              <w:t>R5-216321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84FE23" w14:textId="77777777" w:rsidR="00D4531E" w:rsidRPr="00DD6CFB" w:rsidRDefault="00D4531E" w:rsidP="00DD6CFB">
            <w:pPr>
              <w:pStyle w:val="TAL"/>
              <w:rPr>
                <w:sz w:val="16"/>
                <w:szCs w:val="16"/>
                <w:lang w:eastAsia="en-US"/>
              </w:rPr>
            </w:pPr>
            <w:r w:rsidRPr="00DD6CFB">
              <w:rPr>
                <w:sz w:val="16"/>
                <w:szCs w:val="16"/>
                <w:lang w:eastAsia="en-US"/>
              </w:rPr>
              <w:t>2013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167A6E"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638F3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7A5F90" w14:textId="77777777" w:rsidR="00D4531E" w:rsidRPr="00DD6CFB" w:rsidRDefault="00D4531E" w:rsidP="00DD6CFB">
            <w:pPr>
              <w:pStyle w:val="TAL"/>
              <w:rPr>
                <w:sz w:val="16"/>
                <w:szCs w:val="16"/>
                <w:lang w:eastAsia="en-US"/>
              </w:rPr>
            </w:pPr>
            <w:r w:rsidRPr="00DD6CFB">
              <w:rPr>
                <w:sz w:val="16"/>
                <w:szCs w:val="16"/>
                <w:lang w:eastAsia="en-US"/>
              </w:rPr>
              <w:t>Adding signalling test frequencies for SUL band n97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B0F9B2"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18A809D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23FD708"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29207A"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CFC89B" w14:textId="77777777" w:rsidR="00D4531E" w:rsidRPr="00DD6CFB" w:rsidRDefault="00D4531E" w:rsidP="00DD6CFB">
            <w:pPr>
              <w:pStyle w:val="TAL"/>
              <w:rPr>
                <w:sz w:val="16"/>
                <w:szCs w:val="16"/>
                <w:lang w:eastAsia="en-US"/>
              </w:rPr>
            </w:pPr>
            <w:r w:rsidRPr="00DD6CFB">
              <w:rPr>
                <w:sz w:val="16"/>
                <w:szCs w:val="16"/>
                <w:lang w:eastAsia="en-US"/>
              </w:rPr>
              <w:t>R5-216327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4FA571" w14:textId="77777777" w:rsidR="00D4531E" w:rsidRPr="00DD6CFB" w:rsidRDefault="00D4531E" w:rsidP="00DD6CFB">
            <w:pPr>
              <w:pStyle w:val="TAL"/>
              <w:rPr>
                <w:sz w:val="16"/>
                <w:szCs w:val="16"/>
                <w:lang w:eastAsia="en-US"/>
              </w:rPr>
            </w:pPr>
            <w:r w:rsidRPr="00DD6CFB">
              <w:rPr>
                <w:sz w:val="16"/>
                <w:szCs w:val="16"/>
                <w:lang w:eastAsia="en-US"/>
              </w:rPr>
              <w:t>2000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8AD6A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5A16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2B2333" w14:textId="77777777" w:rsidR="00D4531E" w:rsidRPr="00DD6CFB" w:rsidRDefault="00D4531E" w:rsidP="00DD6CFB">
            <w:pPr>
              <w:pStyle w:val="TAL"/>
              <w:rPr>
                <w:sz w:val="16"/>
                <w:szCs w:val="16"/>
                <w:lang w:eastAsia="en-US"/>
              </w:rPr>
            </w:pPr>
            <w:r w:rsidRPr="00DD6CFB">
              <w:rPr>
                <w:sz w:val="16"/>
                <w:szCs w:val="16"/>
                <w:lang w:eastAsia="en-US"/>
              </w:rPr>
              <w:t>Default message content update for NR EIEI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F24759"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3EED88D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18EFF63"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5E830DC"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A75519" w14:textId="77777777" w:rsidR="00D4531E" w:rsidRPr="00DD6CFB" w:rsidRDefault="00D4531E" w:rsidP="00DD6CFB">
            <w:pPr>
              <w:pStyle w:val="TAL"/>
              <w:rPr>
                <w:sz w:val="16"/>
                <w:szCs w:val="16"/>
                <w:lang w:eastAsia="en-US"/>
              </w:rPr>
            </w:pPr>
            <w:r w:rsidRPr="00DD6CFB">
              <w:rPr>
                <w:sz w:val="16"/>
                <w:szCs w:val="16"/>
                <w:lang w:eastAsia="en-US"/>
              </w:rPr>
              <w:t>R5-216328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78519D" w14:textId="77777777" w:rsidR="00D4531E" w:rsidRPr="00DD6CFB" w:rsidRDefault="00D4531E" w:rsidP="00DD6CFB">
            <w:pPr>
              <w:pStyle w:val="TAL"/>
              <w:rPr>
                <w:sz w:val="16"/>
                <w:szCs w:val="16"/>
                <w:lang w:eastAsia="en-US"/>
              </w:rPr>
            </w:pPr>
            <w:r w:rsidRPr="00DD6CFB">
              <w:rPr>
                <w:sz w:val="16"/>
                <w:szCs w:val="16"/>
                <w:lang w:eastAsia="en-US"/>
              </w:rPr>
              <w:t>2001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DFA9F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88F9F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EB701F" w14:textId="77777777" w:rsidR="00D4531E" w:rsidRPr="00DD6CFB" w:rsidRDefault="00D4531E" w:rsidP="00DD6CFB">
            <w:pPr>
              <w:pStyle w:val="TAL"/>
              <w:rPr>
                <w:sz w:val="16"/>
                <w:szCs w:val="16"/>
                <w:lang w:eastAsia="en-US"/>
              </w:rPr>
            </w:pPr>
            <w:r w:rsidRPr="00DD6CFB">
              <w:rPr>
                <w:sz w:val="16"/>
                <w:szCs w:val="16"/>
                <w:lang w:eastAsia="en-US"/>
              </w:rPr>
              <w:t>Generic procedure for eCall over IMS establishment in 5GS Normal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392FDA"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1B41A46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A6DD32" w14:textId="77777777" w:rsidR="00D4531E" w:rsidRPr="00DD6CFB" w:rsidRDefault="00D4531E" w:rsidP="00DD6CFB">
            <w:pPr>
              <w:pStyle w:val="TAL"/>
              <w:rPr>
                <w:sz w:val="16"/>
                <w:szCs w:val="16"/>
                <w:lang w:eastAsia="en-US"/>
              </w:rPr>
            </w:pPr>
            <w:r w:rsidRPr="00DD6CFB">
              <w:rPr>
                <w:sz w:val="16"/>
                <w:szCs w:val="16"/>
                <w:lang w:eastAsia="en-US"/>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809923" w14:textId="77777777" w:rsidR="00D4531E" w:rsidRPr="00DD6CFB" w:rsidRDefault="00D4531E" w:rsidP="00DD6CFB">
            <w:pPr>
              <w:pStyle w:val="TAL"/>
              <w:rPr>
                <w:sz w:val="16"/>
                <w:szCs w:val="16"/>
                <w:lang w:eastAsia="en-US"/>
              </w:rPr>
            </w:pPr>
            <w:r w:rsidRPr="00DD6CFB">
              <w:rPr>
                <w:sz w:val="16"/>
                <w:szCs w:val="16"/>
                <w:lang w:eastAsia="en-US"/>
              </w:rPr>
              <w:t>RAN#93</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D7FA29D" w14:textId="77777777" w:rsidR="00D4531E" w:rsidRPr="00DD6CFB" w:rsidRDefault="00D4531E" w:rsidP="00DD6CFB">
            <w:pPr>
              <w:pStyle w:val="TAL"/>
              <w:rPr>
                <w:sz w:val="16"/>
                <w:szCs w:val="16"/>
                <w:lang w:eastAsia="en-US"/>
              </w:rPr>
            </w:pPr>
            <w:r w:rsidRPr="00DD6CFB">
              <w:rPr>
                <w:sz w:val="16"/>
                <w:szCs w:val="16"/>
                <w:lang w:eastAsia="en-US"/>
              </w:rPr>
              <w:t>R5-216329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8E4524" w14:textId="77777777" w:rsidR="00D4531E" w:rsidRPr="00DD6CFB" w:rsidRDefault="00D4531E" w:rsidP="00DD6CFB">
            <w:pPr>
              <w:pStyle w:val="TAL"/>
              <w:rPr>
                <w:sz w:val="16"/>
                <w:szCs w:val="16"/>
                <w:lang w:eastAsia="en-US"/>
              </w:rPr>
            </w:pPr>
            <w:r w:rsidRPr="00DD6CFB">
              <w:rPr>
                <w:sz w:val="16"/>
                <w:szCs w:val="16"/>
                <w:lang w:eastAsia="en-US"/>
              </w:rPr>
              <w:t>2002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FF435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C6D1C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6A4DC1" w14:textId="77777777" w:rsidR="00D4531E" w:rsidRPr="00DD6CFB" w:rsidRDefault="00D4531E" w:rsidP="00DD6CFB">
            <w:pPr>
              <w:pStyle w:val="TAL"/>
              <w:rPr>
                <w:sz w:val="16"/>
                <w:szCs w:val="16"/>
                <w:lang w:eastAsia="en-US"/>
              </w:rPr>
            </w:pPr>
            <w:r w:rsidRPr="00DD6CFB">
              <w:rPr>
                <w:sz w:val="16"/>
                <w:szCs w:val="16"/>
                <w:lang w:eastAsia="en-US"/>
              </w:rPr>
              <w:t>USIM configuration for NR EIEI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35C134" w14:textId="77777777" w:rsidR="00D4531E" w:rsidRPr="00DD6CFB" w:rsidRDefault="00D4531E" w:rsidP="00DD6CFB">
            <w:pPr>
              <w:pStyle w:val="TAL"/>
              <w:rPr>
                <w:sz w:val="16"/>
                <w:szCs w:val="16"/>
                <w:lang w:eastAsia="en-US"/>
              </w:rPr>
            </w:pPr>
            <w:r w:rsidRPr="00DD6CFB">
              <w:rPr>
                <w:sz w:val="16"/>
                <w:szCs w:val="16"/>
                <w:lang w:eastAsia="en-US"/>
              </w:rPr>
              <w:t>17.2.0</w:t>
            </w:r>
          </w:p>
        </w:tc>
      </w:tr>
      <w:tr w:rsidR="00D4531E" w:rsidRPr="0031204F" w14:paraId="62645AC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4E072C"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75FC74"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629CF9" w14:textId="77777777" w:rsidR="00D4531E" w:rsidRPr="00DD6CFB" w:rsidRDefault="00D4531E" w:rsidP="00DD6CFB">
            <w:pPr>
              <w:pStyle w:val="TAL"/>
              <w:rPr>
                <w:sz w:val="16"/>
                <w:szCs w:val="16"/>
                <w:lang w:eastAsia="en-US"/>
              </w:rPr>
            </w:pPr>
            <w:r w:rsidRPr="00DD6CFB">
              <w:rPr>
                <w:sz w:val="16"/>
                <w:szCs w:val="16"/>
                <w:lang w:eastAsia="en-US"/>
              </w:rPr>
              <w:t>R5-216510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2CC416" w14:textId="77777777" w:rsidR="00D4531E" w:rsidRPr="00DD6CFB" w:rsidRDefault="00D4531E" w:rsidP="00DD6CFB">
            <w:pPr>
              <w:pStyle w:val="TAL"/>
              <w:rPr>
                <w:sz w:val="16"/>
                <w:szCs w:val="16"/>
                <w:lang w:eastAsia="en-US"/>
              </w:rPr>
            </w:pPr>
            <w:r w:rsidRPr="00DD6CFB">
              <w:rPr>
                <w:sz w:val="16"/>
                <w:szCs w:val="16"/>
                <w:lang w:eastAsia="en-US"/>
              </w:rPr>
              <w:t>2047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6B72B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1C671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ACA9F7" w14:textId="77777777" w:rsidR="00D4531E" w:rsidRPr="00DD6CFB" w:rsidRDefault="00D4531E" w:rsidP="00DD6CFB">
            <w:pPr>
              <w:pStyle w:val="TAL"/>
              <w:rPr>
                <w:sz w:val="16"/>
                <w:szCs w:val="16"/>
                <w:lang w:eastAsia="en-US"/>
              </w:rPr>
            </w:pPr>
            <w:r w:rsidRPr="00DD6CFB">
              <w:rPr>
                <w:sz w:val="16"/>
                <w:szCs w:val="16"/>
                <w:lang w:eastAsia="en-US"/>
              </w:rPr>
              <w:t>Updating Test Frequencies for Rel-16 CA,DC band combinations within FR1 into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0127E5"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113322A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EFA5A6E"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6C1045"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B8E688" w14:textId="77777777" w:rsidR="00D4531E" w:rsidRPr="00DD6CFB" w:rsidRDefault="00D4531E" w:rsidP="00DD6CFB">
            <w:pPr>
              <w:pStyle w:val="TAL"/>
              <w:rPr>
                <w:sz w:val="16"/>
                <w:szCs w:val="16"/>
                <w:lang w:eastAsia="en-US"/>
              </w:rPr>
            </w:pPr>
            <w:r w:rsidRPr="00DD6CFB">
              <w:rPr>
                <w:sz w:val="16"/>
                <w:szCs w:val="16"/>
                <w:lang w:eastAsia="en-US"/>
              </w:rPr>
              <w:t>R5-216530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70C379" w14:textId="77777777" w:rsidR="00D4531E" w:rsidRPr="00DD6CFB" w:rsidRDefault="00D4531E" w:rsidP="00DD6CFB">
            <w:pPr>
              <w:pStyle w:val="TAL"/>
              <w:rPr>
                <w:sz w:val="16"/>
                <w:szCs w:val="16"/>
                <w:lang w:eastAsia="en-US"/>
              </w:rPr>
            </w:pPr>
            <w:r w:rsidRPr="00DD6CFB">
              <w:rPr>
                <w:sz w:val="16"/>
                <w:szCs w:val="16"/>
                <w:lang w:eastAsia="en-US"/>
              </w:rPr>
              <w:t>2048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07F18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C938D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96222A" w14:textId="77777777" w:rsidR="00D4531E" w:rsidRPr="00DD6CFB" w:rsidRDefault="00D4531E" w:rsidP="00DD6CFB">
            <w:pPr>
              <w:pStyle w:val="TAL"/>
              <w:rPr>
                <w:sz w:val="16"/>
                <w:szCs w:val="16"/>
                <w:lang w:eastAsia="en-US"/>
              </w:rPr>
            </w:pPr>
            <w:r w:rsidRPr="00DD6CFB">
              <w:rPr>
                <w:sz w:val="16"/>
                <w:szCs w:val="16"/>
                <w:lang w:eastAsia="en-US"/>
              </w:rPr>
              <w:t>Addition of test frequencies for asymmetric channel bandwidths for n24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A9767B"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7A8EB8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C43B13"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1B37C6"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3761BF" w14:textId="77777777" w:rsidR="00D4531E" w:rsidRPr="00DD6CFB" w:rsidRDefault="00D4531E" w:rsidP="00DD6CFB">
            <w:pPr>
              <w:pStyle w:val="TAL"/>
              <w:rPr>
                <w:sz w:val="16"/>
                <w:szCs w:val="16"/>
                <w:lang w:eastAsia="en-US"/>
              </w:rPr>
            </w:pPr>
            <w:r w:rsidRPr="00DD6CFB">
              <w:rPr>
                <w:sz w:val="16"/>
                <w:szCs w:val="16"/>
                <w:lang w:eastAsia="en-US"/>
              </w:rPr>
              <w:t>R5-216603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ADCCC8" w14:textId="77777777" w:rsidR="00D4531E" w:rsidRPr="00DD6CFB" w:rsidRDefault="00D4531E" w:rsidP="00DD6CFB">
            <w:pPr>
              <w:pStyle w:val="TAL"/>
              <w:rPr>
                <w:sz w:val="16"/>
                <w:szCs w:val="16"/>
                <w:lang w:eastAsia="en-US"/>
              </w:rPr>
            </w:pPr>
            <w:r w:rsidRPr="00DD6CFB">
              <w:rPr>
                <w:sz w:val="16"/>
                <w:szCs w:val="16"/>
                <w:lang w:eastAsia="en-US"/>
              </w:rPr>
              <w:t>2051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95D9D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D1F38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7767C5" w14:textId="77777777" w:rsidR="00D4531E" w:rsidRPr="00DD6CFB" w:rsidRDefault="00D4531E" w:rsidP="00DD6CFB">
            <w:pPr>
              <w:pStyle w:val="TAL"/>
              <w:rPr>
                <w:sz w:val="16"/>
                <w:szCs w:val="16"/>
                <w:lang w:eastAsia="en-US"/>
              </w:rPr>
            </w:pPr>
            <w:r w:rsidRPr="00DD6CFB">
              <w:rPr>
                <w:sz w:val="16"/>
                <w:szCs w:val="16"/>
                <w:lang w:eastAsia="en-US"/>
              </w:rPr>
              <w:t>Addition of NR band n95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D4A41E"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CC7606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60E266"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DA5804"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6F801F" w14:textId="77777777" w:rsidR="00D4531E" w:rsidRPr="00DD6CFB" w:rsidRDefault="00D4531E" w:rsidP="00DD6CFB">
            <w:pPr>
              <w:pStyle w:val="TAL"/>
              <w:rPr>
                <w:sz w:val="16"/>
                <w:szCs w:val="16"/>
                <w:lang w:eastAsia="en-US"/>
              </w:rPr>
            </w:pPr>
            <w:r w:rsidRPr="00DD6CFB">
              <w:rPr>
                <w:sz w:val="16"/>
                <w:szCs w:val="16"/>
                <w:lang w:eastAsia="en-US"/>
              </w:rPr>
              <w:t>R5-216636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930A0B" w14:textId="77777777" w:rsidR="00D4531E" w:rsidRPr="00DD6CFB" w:rsidRDefault="00D4531E" w:rsidP="00DD6CFB">
            <w:pPr>
              <w:pStyle w:val="TAL"/>
              <w:rPr>
                <w:sz w:val="16"/>
                <w:szCs w:val="16"/>
                <w:lang w:eastAsia="en-US"/>
              </w:rPr>
            </w:pPr>
            <w:r w:rsidRPr="00DD6CFB">
              <w:rPr>
                <w:sz w:val="16"/>
                <w:szCs w:val="16"/>
                <w:lang w:eastAsia="en-US"/>
              </w:rPr>
              <w:t>2052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F5073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236E5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4C44B7" w14:textId="77777777" w:rsidR="00D4531E" w:rsidRPr="00DD6CFB" w:rsidRDefault="00D4531E" w:rsidP="00DD6CFB">
            <w:pPr>
              <w:pStyle w:val="TAL"/>
              <w:rPr>
                <w:sz w:val="16"/>
                <w:szCs w:val="16"/>
                <w:lang w:eastAsia="en-US"/>
              </w:rPr>
            </w:pPr>
            <w:r w:rsidRPr="00DD6CFB">
              <w:rPr>
                <w:sz w:val="16"/>
                <w:szCs w:val="16"/>
                <w:lang w:eastAsia="en-US"/>
              </w:rPr>
              <w:t>Updates on simultaneous co-existence of NR cells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F4DCCC"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77AF205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CAA856"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A8BF51"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C03243" w14:textId="77777777" w:rsidR="00D4531E" w:rsidRPr="00DD6CFB" w:rsidRDefault="00D4531E" w:rsidP="00DD6CFB">
            <w:pPr>
              <w:pStyle w:val="TAL"/>
              <w:rPr>
                <w:sz w:val="16"/>
                <w:szCs w:val="16"/>
                <w:lang w:eastAsia="en-US"/>
              </w:rPr>
            </w:pPr>
            <w:r w:rsidRPr="00DD6CFB">
              <w:rPr>
                <w:sz w:val="16"/>
                <w:szCs w:val="16"/>
                <w:lang w:eastAsia="en-US"/>
              </w:rPr>
              <w:t>R5-216761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54F1C7" w14:textId="77777777" w:rsidR="00D4531E" w:rsidRPr="00DD6CFB" w:rsidRDefault="00D4531E" w:rsidP="00DD6CFB">
            <w:pPr>
              <w:pStyle w:val="TAL"/>
              <w:rPr>
                <w:sz w:val="16"/>
                <w:szCs w:val="16"/>
                <w:lang w:eastAsia="en-US"/>
              </w:rPr>
            </w:pPr>
            <w:r w:rsidRPr="00DD6CFB">
              <w:rPr>
                <w:sz w:val="16"/>
                <w:szCs w:val="16"/>
                <w:lang w:eastAsia="en-US"/>
              </w:rPr>
              <w:t>2053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CC5D6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27E08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DC9585" w14:textId="77777777" w:rsidR="00D4531E" w:rsidRPr="00DD6CFB" w:rsidRDefault="00D4531E" w:rsidP="00DD6CFB">
            <w:pPr>
              <w:pStyle w:val="TAL"/>
              <w:rPr>
                <w:sz w:val="16"/>
                <w:szCs w:val="16"/>
                <w:lang w:eastAsia="en-US"/>
              </w:rPr>
            </w:pPr>
            <w:r w:rsidRPr="00DD6CFB">
              <w:rPr>
                <w:sz w:val="16"/>
                <w:szCs w:val="16"/>
                <w:lang w:eastAsia="en-US"/>
              </w:rPr>
              <w:t xml:space="preserve">Addition of PDCCH Search Space Ext configuration in 38.508-1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0F54B"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7CCE03B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4780771"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C2341E"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565A56" w14:textId="77777777" w:rsidR="00D4531E" w:rsidRPr="00DD6CFB" w:rsidRDefault="00D4531E" w:rsidP="00DD6CFB">
            <w:pPr>
              <w:pStyle w:val="TAL"/>
              <w:rPr>
                <w:sz w:val="16"/>
                <w:szCs w:val="16"/>
                <w:lang w:eastAsia="en-US"/>
              </w:rPr>
            </w:pPr>
            <w:r w:rsidRPr="00DD6CFB">
              <w:rPr>
                <w:sz w:val="16"/>
                <w:szCs w:val="16"/>
                <w:lang w:eastAsia="en-US"/>
              </w:rPr>
              <w:t>R5-216767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D45D40" w14:textId="77777777" w:rsidR="00D4531E" w:rsidRPr="00DD6CFB" w:rsidRDefault="00D4531E" w:rsidP="00DD6CFB">
            <w:pPr>
              <w:pStyle w:val="TAL"/>
              <w:rPr>
                <w:sz w:val="16"/>
                <w:szCs w:val="16"/>
                <w:lang w:eastAsia="en-US"/>
              </w:rPr>
            </w:pPr>
            <w:r w:rsidRPr="00DD6CFB">
              <w:rPr>
                <w:sz w:val="16"/>
                <w:szCs w:val="16"/>
                <w:lang w:eastAsia="en-US"/>
              </w:rPr>
              <w:t>2054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0A2914"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D6D36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783EC1" w14:textId="77777777" w:rsidR="00D4531E" w:rsidRPr="00DD6CFB" w:rsidRDefault="00D4531E" w:rsidP="00DD6CFB">
            <w:pPr>
              <w:pStyle w:val="TAL"/>
              <w:rPr>
                <w:sz w:val="16"/>
                <w:szCs w:val="16"/>
                <w:lang w:eastAsia="en-US"/>
              </w:rPr>
            </w:pPr>
            <w:r w:rsidRPr="00DD6CFB">
              <w:rPr>
                <w:sz w:val="16"/>
                <w:szCs w:val="16"/>
                <w:lang w:eastAsia="en-US"/>
              </w:rPr>
              <w:t>Updates to NETWORK SLICE-SPECIFIC AUTHENTICATION COMMAND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0C3805"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7B5C563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6714C8A"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920181"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50949E" w14:textId="77777777" w:rsidR="00D4531E" w:rsidRPr="00DD6CFB" w:rsidRDefault="00D4531E" w:rsidP="00DD6CFB">
            <w:pPr>
              <w:pStyle w:val="TAL"/>
              <w:rPr>
                <w:sz w:val="16"/>
                <w:szCs w:val="16"/>
                <w:lang w:eastAsia="en-US"/>
              </w:rPr>
            </w:pPr>
            <w:r w:rsidRPr="00DD6CFB">
              <w:rPr>
                <w:sz w:val="16"/>
                <w:szCs w:val="16"/>
                <w:lang w:eastAsia="en-US"/>
              </w:rPr>
              <w:t>R5-216768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25AAC" w14:textId="77777777" w:rsidR="00D4531E" w:rsidRPr="00DD6CFB" w:rsidRDefault="00D4531E" w:rsidP="00DD6CFB">
            <w:pPr>
              <w:pStyle w:val="TAL"/>
              <w:rPr>
                <w:sz w:val="16"/>
                <w:szCs w:val="16"/>
                <w:lang w:eastAsia="en-US"/>
              </w:rPr>
            </w:pPr>
            <w:r w:rsidRPr="00DD6CFB">
              <w:rPr>
                <w:sz w:val="16"/>
                <w:szCs w:val="16"/>
                <w:lang w:eastAsia="en-US"/>
              </w:rPr>
              <w:t>2055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3D5A3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B9DE4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8FE590" w14:textId="77777777" w:rsidR="00D4531E" w:rsidRPr="00DD6CFB" w:rsidRDefault="00D4531E" w:rsidP="00DD6CFB">
            <w:pPr>
              <w:pStyle w:val="TAL"/>
              <w:rPr>
                <w:sz w:val="16"/>
                <w:szCs w:val="16"/>
                <w:lang w:eastAsia="en-US"/>
              </w:rPr>
            </w:pPr>
            <w:r w:rsidRPr="00DD6CFB">
              <w:rPr>
                <w:sz w:val="16"/>
                <w:szCs w:val="16"/>
                <w:lang w:eastAsia="en-US"/>
              </w:rPr>
              <w:t>Updates to NETWORK SLICE-SPECIFIC AUTHENTICATION COMPLETE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669483"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727C00A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0640965"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C92EF3"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91AF027" w14:textId="77777777" w:rsidR="00D4531E" w:rsidRPr="00DD6CFB" w:rsidRDefault="00D4531E" w:rsidP="00DD6CFB">
            <w:pPr>
              <w:pStyle w:val="TAL"/>
              <w:rPr>
                <w:sz w:val="16"/>
                <w:szCs w:val="16"/>
                <w:lang w:eastAsia="en-US"/>
              </w:rPr>
            </w:pPr>
            <w:r w:rsidRPr="00DD6CFB">
              <w:rPr>
                <w:sz w:val="16"/>
                <w:szCs w:val="16"/>
                <w:lang w:eastAsia="en-US"/>
              </w:rPr>
              <w:t>R5-216773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7BD3C5" w14:textId="77777777" w:rsidR="00D4531E" w:rsidRPr="00DD6CFB" w:rsidRDefault="00D4531E" w:rsidP="00DD6CFB">
            <w:pPr>
              <w:pStyle w:val="TAL"/>
              <w:rPr>
                <w:sz w:val="16"/>
                <w:szCs w:val="16"/>
                <w:lang w:eastAsia="en-US"/>
              </w:rPr>
            </w:pPr>
            <w:r w:rsidRPr="00DD6CFB">
              <w:rPr>
                <w:sz w:val="16"/>
                <w:szCs w:val="16"/>
                <w:lang w:eastAsia="en-US"/>
              </w:rPr>
              <w:t>2059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7810F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2FE33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2CAF1D" w14:textId="77777777" w:rsidR="00D4531E" w:rsidRPr="00DD6CFB" w:rsidRDefault="00D4531E" w:rsidP="00DD6CFB">
            <w:pPr>
              <w:pStyle w:val="TAL"/>
              <w:rPr>
                <w:sz w:val="16"/>
                <w:szCs w:val="16"/>
                <w:lang w:eastAsia="en-US"/>
              </w:rPr>
            </w:pPr>
            <w:r w:rsidRPr="00DD6CFB">
              <w:rPr>
                <w:sz w:val="16"/>
                <w:szCs w:val="16"/>
                <w:lang w:eastAsia="en-US"/>
              </w:rPr>
              <w:t>Update IE SSB-PositionQCL-Relation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C838"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60B3425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311D19"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35FE41"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767E9F7" w14:textId="77777777" w:rsidR="00D4531E" w:rsidRPr="00DD6CFB" w:rsidRDefault="00D4531E" w:rsidP="00DD6CFB">
            <w:pPr>
              <w:pStyle w:val="TAL"/>
              <w:rPr>
                <w:sz w:val="16"/>
                <w:szCs w:val="16"/>
                <w:lang w:eastAsia="en-US"/>
              </w:rPr>
            </w:pPr>
            <w:r w:rsidRPr="00DD6CFB">
              <w:rPr>
                <w:sz w:val="16"/>
                <w:szCs w:val="16"/>
                <w:lang w:eastAsia="en-US"/>
              </w:rPr>
              <w:t>R5-216829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878737" w14:textId="77777777" w:rsidR="00D4531E" w:rsidRPr="00DD6CFB" w:rsidRDefault="00D4531E" w:rsidP="00DD6CFB">
            <w:pPr>
              <w:pStyle w:val="TAL"/>
              <w:rPr>
                <w:sz w:val="16"/>
                <w:szCs w:val="16"/>
                <w:lang w:eastAsia="en-US"/>
              </w:rPr>
            </w:pPr>
            <w:r w:rsidRPr="00DD6CFB">
              <w:rPr>
                <w:sz w:val="16"/>
                <w:szCs w:val="16"/>
                <w:lang w:eastAsia="en-US"/>
              </w:rPr>
              <w:t>2061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5B24B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9B80B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A64506" w14:textId="77777777" w:rsidR="00D4531E" w:rsidRPr="00DD6CFB" w:rsidRDefault="00D4531E" w:rsidP="00DD6CFB">
            <w:pPr>
              <w:pStyle w:val="TAL"/>
              <w:rPr>
                <w:sz w:val="16"/>
                <w:szCs w:val="16"/>
                <w:lang w:eastAsia="en-US"/>
              </w:rPr>
            </w:pPr>
            <w:r w:rsidRPr="00DD6CFB">
              <w:rPr>
                <w:sz w:val="16"/>
                <w:szCs w:val="16"/>
                <w:lang w:eastAsia="en-US"/>
              </w:rPr>
              <w:t>Correction to IMS MO emergency call release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B2CEC5"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2C2595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05F214"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24D29D"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AB0B9B5" w14:textId="77777777" w:rsidR="00D4531E" w:rsidRPr="00DD6CFB" w:rsidRDefault="00D4531E" w:rsidP="00DD6CFB">
            <w:pPr>
              <w:pStyle w:val="TAL"/>
              <w:rPr>
                <w:sz w:val="16"/>
                <w:szCs w:val="16"/>
                <w:lang w:eastAsia="en-US"/>
              </w:rPr>
            </w:pPr>
            <w:r w:rsidRPr="00DD6CFB">
              <w:rPr>
                <w:sz w:val="16"/>
                <w:szCs w:val="16"/>
                <w:lang w:eastAsia="en-US"/>
              </w:rPr>
              <w:t>R5-216851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D14B84" w14:textId="77777777" w:rsidR="00D4531E" w:rsidRPr="00DD6CFB" w:rsidRDefault="00D4531E" w:rsidP="00DD6CFB">
            <w:pPr>
              <w:pStyle w:val="TAL"/>
              <w:rPr>
                <w:sz w:val="16"/>
                <w:szCs w:val="16"/>
                <w:lang w:eastAsia="en-US"/>
              </w:rPr>
            </w:pPr>
            <w:r w:rsidRPr="00DD6CFB">
              <w:rPr>
                <w:sz w:val="16"/>
                <w:szCs w:val="16"/>
                <w:lang w:eastAsia="en-US"/>
              </w:rPr>
              <w:t>2062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4ADCF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0C040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02D2D7" w14:textId="77777777" w:rsidR="00D4531E" w:rsidRPr="00DD6CFB" w:rsidRDefault="00D4531E" w:rsidP="00DD6CFB">
            <w:pPr>
              <w:pStyle w:val="TAL"/>
              <w:rPr>
                <w:sz w:val="16"/>
                <w:szCs w:val="16"/>
                <w:lang w:eastAsia="en-US"/>
              </w:rPr>
            </w:pPr>
            <w:r w:rsidRPr="00DD6CFB">
              <w:rPr>
                <w:sz w:val="16"/>
                <w:szCs w:val="16"/>
                <w:lang w:eastAsia="en-US"/>
              </w:rPr>
              <w:t>Correction to IE Table 7.3.1-3 - SSB-MTC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5F3D60"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DE0DC9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EAA47F"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8B54499"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157EB8" w14:textId="77777777" w:rsidR="00D4531E" w:rsidRPr="00DD6CFB" w:rsidRDefault="00D4531E" w:rsidP="00DD6CFB">
            <w:pPr>
              <w:pStyle w:val="TAL"/>
              <w:rPr>
                <w:sz w:val="16"/>
                <w:szCs w:val="16"/>
                <w:lang w:eastAsia="en-US"/>
              </w:rPr>
            </w:pPr>
            <w:r w:rsidRPr="00DD6CFB">
              <w:rPr>
                <w:sz w:val="16"/>
                <w:szCs w:val="16"/>
                <w:lang w:eastAsia="en-US"/>
              </w:rPr>
              <w:t>R5-216895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AB2A37" w14:textId="77777777" w:rsidR="00D4531E" w:rsidRPr="00DD6CFB" w:rsidRDefault="00D4531E" w:rsidP="00DD6CFB">
            <w:pPr>
              <w:pStyle w:val="TAL"/>
              <w:rPr>
                <w:sz w:val="16"/>
                <w:szCs w:val="16"/>
                <w:lang w:eastAsia="en-US"/>
              </w:rPr>
            </w:pPr>
            <w:r w:rsidRPr="00DD6CFB">
              <w:rPr>
                <w:sz w:val="16"/>
                <w:szCs w:val="16"/>
                <w:lang w:eastAsia="en-US"/>
              </w:rPr>
              <w:t>2063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7F63D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26CDA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AB8A1A" w14:textId="77777777" w:rsidR="00D4531E" w:rsidRPr="00DD6CFB" w:rsidRDefault="00D4531E" w:rsidP="00DD6CFB">
            <w:pPr>
              <w:pStyle w:val="TAL"/>
              <w:rPr>
                <w:sz w:val="16"/>
                <w:szCs w:val="16"/>
                <w:lang w:eastAsia="en-US"/>
              </w:rPr>
            </w:pPr>
            <w:r w:rsidRPr="00DD6CFB">
              <w:rPr>
                <w:sz w:val="16"/>
                <w:szCs w:val="16"/>
                <w:lang w:eastAsia="en-US"/>
              </w:rPr>
              <w:t>Correction to IE Table 4.6.3-77A - MeasObjectUTRA-FDD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DE07DF"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C210AF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7B59E2"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340274"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4EDD54" w14:textId="77777777" w:rsidR="00D4531E" w:rsidRPr="00DD6CFB" w:rsidRDefault="00D4531E" w:rsidP="00DD6CFB">
            <w:pPr>
              <w:pStyle w:val="TAL"/>
              <w:rPr>
                <w:sz w:val="16"/>
                <w:szCs w:val="16"/>
                <w:lang w:eastAsia="en-US"/>
              </w:rPr>
            </w:pPr>
            <w:r w:rsidRPr="00DD6CFB">
              <w:rPr>
                <w:sz w:val="16"/>
                <w:szCs w:val="16"/>
                <w:lang w:eastAsia="en-US"/>
              </w:rPr>
              <w:t>R5-216896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8DBA67" w14:textId="77777777" w:rsidR="00D4531E" w:rsidRPr="00DD6CFB" w:rsidRDefault="00D4531E" w:rsidP="00DD6CFB">
            <w:pPr>
              <w:pStyle w:val="TAL"/>
              <w:rPr>
                <w:sz w:val="16"/>
                <w:szCs w:val="16"/>
                <w:lang w:eastAsia="en-US"/>
              </w:rPr>
            </w:pPr>
            <w:r w:rsidRPr="00DD6CFB">
              <w:rPr>
                <w:sz w:val="16"/>
                <w:szCs w:val="16"/>
                <w:lang w:eastAsia="en-US"/>
              </w:rPr>
              <w:t>2064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34E7E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B20EC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EE5537" w14:textId="77777777" w:rsidR="00D4531E" w:rsidRPr="00DD6CFB" w:rsidRDefault="00D4531E" w:rsidP="00DD6CFB">
            <w:pPr>
              <w:pStyle w:val="TAL"/>
              <w:rPr>
                <w:sz w:val="16"/>
                <w:szCs w:val="16"/>
                <w:lang w:eastAsia="en-US"/>
              </w:rPr>
            </w:pPr>
            <w:r w:rsidRPr="00DD6CFB">
              <w:rPr>
                <w:sz w:val="16"/>
                <w:szCs w:val="16"/>
                <w:lang w:eastAsia="en-US"/>
              </w:rPr>
              <w:t>Correction to IE Table 4.6.3-79 - MeasResults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80627"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277900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AAD944B"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1EEBCB"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48AFF9" w14:textId="77777777" w:rsidR="00D4531E" w:rsidRPr="00DD6CFB" w:rsidRDefault="00D4531E" w:rsidP="00DD6CFB">
            <w:pPr>
              <w:pStyle w:val="TAL"/>
              <w:rPr>
                <w:sz w:val="16"/>
                <w:szCs w:val="16"/>
                <w:lang w:eastAsia="en-US"/>
              </w:rPr>
            </w:pPr>
            <w:r w:rsidRPr="00DD6CFB">
              <w:rPr>
                <w:sz w:val="16"/>
                <w:szCs w:val="16"/>
                <w:lang w:eastAsia="en-US"/>
              </w:rPr>
              <w:t>R5-216898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93CC96" w14:textId="77777777" w:rsidR="00D4531E" w:rsidRPr="00DD6CFB" w:rsidRDefault="00D4531E" w:rsidP="00DD6CFB">
            <w:pPr>
              <w:pStyle w:val="TAL"/>
              <w:rPr>
                <w:sz w:val="16"/>
                <w:szCs w:val="16"/>
                <w:lang w:eastAsia="en-US"/>
              </w:rPr>
            </w:pPr>
            <w:r w:rsidRPr="00DD6CFB">
              <w:rPr>
                <w:sz w:val="16"/>
                <w:szCs w:val="16"/>
                <w:lang w:eastAsia="en-US"/>
              </w:rPr>
              <w:t>2066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1C43F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688B1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ADA17D" w14:textId="77777777" w:rsidR="00D4531E" w:rsidRPr="00DD6CFB" w:rsidRDefault="00D4531E" w:rsidP="00DD6CFB">
            <w:pPr>
              <w:pStyle w:val="TAL"/>
              <w:rPr>
                <w:sz w:val="16"/>
                <w:szCs w:val="16"/>
                <w:lang w:eastAsia="en-US"/>
              </w:rPr>
            </w:pPr>
            <w:r w:rsidRPr="00DD6CFB">
              <w:rPr>
                <w:sz w:val="16"/>
                <w:szCs w:val="16"/>
                <w:lang w:eastAsia="en-US"/>
              </w:rPr>
              <w:t>Correction to IE Table 4.6.5-16 - UTRA-FDD-Q-OffsetRange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191CF6"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3ED3EF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12477D"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4D63D9"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FC42B7" w14:textId="77777777" w:rsidR="00D4531E" w:rsidRPr="00DD6CFB" w:rsidRDefault="00D4531E" w:rsidP="00DD6CFB">
            <w:pPr>
              <w:pStyle w:val="TAL"/>
              <w:rPr>
                <w:sz w:val="16"/>
                <w:szCs w:val="16"/>
                <w:lang w:eastAsia="en-US"/>
              </w:rPr>
            </w:pPr>
            <w:r w:rsidRPr="00DD6CFB">
              <w:rPr>
                <w:sz w:val="16"/>
                <w:szCs w:val="16"/>
                <w:lang w:eastAsia="en-US"/>
              </w:rPr>
              <w:t>R5-216899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9839E1" w14:textId="77777777" w:rsidR="00D4531E" w:rsidRPr="00DD6CFB" w:rsidRDefault="00D4531E" w:rsidP="00DD6CFB">
            <w:pPr>
              <w:pStyle w:val="TAL"/>
              <w:rPr>
                <w:sz w:val="16"/>
                <w:szCs w:val="16"/>
                <w:lang w:eastAsia="en-US"/>
              </w:rPr>
            </w:pPr>
            <w:r w:rsidRPr="00DD6CFB">
              <w:rPr>
                <w:sz w:val="16"/>
                <w:szCs w:val="16"/>
                <w:lang w:eastAsia="en-US"/>
              </w:rPr>
              <w:t>2067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F1269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6204A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599BC3" w14:textId="77777777" w:rsidR="00D4531E" w:rsidRPr="00DD6CFB" w:rsidRDefault="00D4531E" w:rsidP="00DD6CFB">
            <w:pPr>
              <w:pStyle w:val="TAL"/>
              <w:rPr>
                <w:sz w:val="16"/>
                <w:szCs w:val="16"/>
                <w:lang w:eastAsia="en-US"/>
              </w:rPr>
            </w:pPr>
            <w:r w:rsidRPr="00DD6CFB">
              <w:rPr>
                <w:sz w:val="16"/>
                <w:szCs w:val="16"/>
                <w:lang w:eastAsia="en-US"/>
              </w:rPr>
              <w:t>Correction to RRC message Table 4.6.1-8 - MobilityFromNRCommand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B975E9"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FDC64D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9562F8"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02AABF"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5D3561" w14:textId="77777777" w:rsidR="00D4531E" w:rsidRPr="00DD6CFB" w:rsidRDefault="00D4531E" w:rsidP="00DD6CFB">
            <w:pPr>
              <w:pStyle w:val="TAL"/>
              <w:rPr>
                <w:sz w:val="16"/>
                <w:szCs w:val="16"/>
                <w:lang w:eastAsia="en-US"/>
              </w:rPr>
            </w:pPr>
            <w:r w:rsidRPr="00DD6CFB">
              <w:rPr>
                <w:sz w:val="16"/>
                <w:szCs w:val="16"/>
                <w:lang w:eastAsia="en-US"/>
              </w:rPr>
              <w:t>R5-216905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D5BBD4" w14:textId="77777777" w:rsidR="00D4531E" w:rsidRPr="00DD6CFB" w:rsidRDefault="00D4531E" w:rsidP="00DD6CFB">
            <w:pPr>
              <w:pStyle w:val="TAL"/>
              <w:rPr>
                <w:sz w:val="16"/>
                <w:szCs w:val="16"/>
                <w:lang w:eastAsia="en-US"/>
              </w:rPr>
            </w:pPr>
            <w:r w:rsidRPr="00DD6CFB">
              <w:rPr>
                <w:sz w:val="16"/>
                <w:szCs w:val="16"/>
                <w:lang w:eastAsia="en-US"/>
              </w:rPr>
              <w:t>2068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939BF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D243E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846045" w14:textId="77777777" w:rsidR="00D4531E" w:rsidRPr="00DD6CFB" w:rsidRDefault="00D4531E" w:rsidP="00DD6CFB">
            <w:pPr>
              <w:pStyle w:val="TAL"/>
              <w:rPr>
                <w:sz w:val="16"/>
                <w:szCs w:val="16"/>
                <w:lang w:eastAsia="en-US"/>
              </w:rPr>
            </w:pPr>
            <w:r w:rsidRPr="00DD6CFB">
              <w:rPr>
                <w:sz w:val="16"/>
                <w:szCs w:val="16"/>
                <w:lang w:eastAsia="en-US"/>
              </w:rPr>
              <w:t>Correction to IE Table 4.6.3-62A - HighSpeedConfig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6DFEFF"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61A4598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5163F2A"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81EFAC"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D462EA" w14:textId="77777777" w:rsidR="00D4531E" w:rsidRPr="00DD6CFB" w:rsidRDefault="00D4531E" w:rsidP="00DD6CFB">
            <w:pPr>
              <w:pStyle w:val="TAL"/>
              <w:rPr>
                <w:sz w:val="16"/>
                <w:szCs w:val="16"/>
                <w:lang w:eastAsia="en-US"/>
              </w:rPr>
            </w:pPr>
            <w:r w:rsidRPr="00DD6CFB">
              <w:rPr>
                <w:sz w:val="16"/>
                <w:szCs w:val="16"/>
                <w:lang w:eastAsia="en-US"/>
              </w:rPr>
              <w:t>R5-216922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E38526" w14:textId="77777777" w:rsidR="00D4531E" w:rsidRPr="00DD6CFB" w:rsidRDefault="00D4531E" w:rsidP="00DD6CFB">
            <w:pPr>
              <w:pStyle w:val="TAL"/>
              <w:rPr>
                <w:sz w:val="16"/>
                <w:szCs w:val="16"/>
                <w:lang w:eastAsia="en-US"/>
              </w:rPr>
            </w:pPr>
            <w:r w:rsidRPr="00DD6CFB">
              <w:rPr>
                <w:sz w:val="16"/>
                <w:szCs w:val="16"/>
                <w:lang w:eastAsia="en-US"/>
              </w:rPr>
              <w:t>2097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77C9F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8CB7D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749CA6" w14:textId="77777777" w:rsidR="00D4531E" w:rsidRPr="00DD6CFB" w:rsidRDefault="00D4531E" w:rsidP="00DD6CFB">
            <w:pPr>
              <w:pStyle w:val="TAL"/>
              <w:rPr>
                <w:sz w:val="16"/>
                <w:szCs w:val="16"/>
                <w:lang w:eastAsia="en-US"/>
              </w:rPr>
            </w:pPr>
            <w:r w:rsidRPr="00DD6CFB">
              <w:rPr>
                <w:sz w:val="16"/>
                <w:szCs w:val="16"/>
                <w:lang w:eastAsia="en-US"/>
              </w:rPr>
              <w:t>Update of Table 4.7.1-7-Registration Accept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AA7055"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09EE3E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90B5234"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5D7DA4"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A9D406" w14:textId="77777777" w:rsidR="00D4531E" w:rsidRPr="00DD6CFB" w:rsidRDefault="00D4531E" w:rsidP="00DD6CFB">
            <w:pPr>
              <w:pStyle w:val="TAL"/>
              <w:rPr>
                <w:sz w:val="16"/>
                <w:szCs w:val="16"/>
                <w:lang w:eastAsia="en-US"/>
              </w:rPr>
            </w:pPr>
            <w:r w:rsidRPr="00DD6CFB">
              <w:rPr>
                <w:sz w:val="16"/>
                <w:szCs w:val="16"/>
                <w:lang w:eastAsia="en-US"/>
              </w:rPr>
              <w:t>R5-217024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379CAE" w14:textId="77777777" w:rsidR="00D4531E" w:rsidRPr="00DD6CFB" w:rsidRDefault="00D4531E" w:rsidP="00DD6CFB">
            <w:pPr>
              <w:pStyle w:val="TAL"/>
              <w:rPr>
                <w:sz w:val="16"/>
                <w:szCs w:val="16"/>
                <w:lang w:eastAsia="en-US"/>
              </w:rPr>
            </w:pPr>
            <w:r w:rsidRPr="00DD6CFB">
              <w:rPr>
                <w:sz w:val="16"/>
                <w:szCs w:val="16"/>
                <w:lang w:eastAsia="en-US"/>
              </w:rPr>
              <w:t>2101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82A963"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A8FD3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067D3E" w14:textId="77777777" w:rsidR="00D4531E" w:rsidRPr="00DD6CFB" w:rsidRDefault="00D4531E" w:rsidP="00DD6CFB">
            <w:pPr>
              <w:pStyle w:val="TAL"/>
              <w:rPr>
                <w:sz w:val="16"/>
                <w:szCs w:val="16"/>
                <w:lang w:eastAsia="en-US"/>
              </w:rPr>
            </w:pPr>
            <w:r w:rsidRPr="00DD6CFB">
              <w:rPr>
                <w:sz w:val="16"/>
                <w:szCs w:val="16"/>
                <w:lang w:eastAsia="en-US"/>
              </w:rPr>
              <w:t>Add Reference file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FFAD0E"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80C0EE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99EB63"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E7FFF7"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53A01C" w14:textId="77777777" w:rsidR="00D4531E" w:rsidRPr="00DD6CFB" w:rsidRDefault="00D4531E" w:rsidP="00DD6CFB">
            <w:pPr>
              <w:pStyle w:val="TAL"/>
              <w:rPr>
                <w:sz w:val="16"/>
                <w:szCs w:val="16"/>
                <w:lang w:eastAsia="en-US"/>
              </w:rPr>
            </w:pPr>
            <w:r w:rsidRPr="00DD6CFB">
              <w:rPr>
                <w:sz w:val="16"/>
                <w:szCs w:val="16"/>
                <w:lang w:eastAsia="en-US"/>
              </w:rPr>
              <w:t>R5-217025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325C44" w14:textId="77777777" w:rsidR="00D4531E" w:rsidRPr="00DD6CFB" w:rsidRDefault="00D4531E" w:rsidP="00DD6CFB">
            <w:pPr>
              <w:pStyle w:val="TAL"/>
              <w:rPr>
                <w:sz w:val="16"/>
                <w:szCs w:val="16"/>
                <w:lang w:eastAsia="en-US"/>
              </w:rPr>
            </w:pPr>
            <w:r w:rsidRPr="00DD6CFB">
              <w:rPr>
                <w:sz w:val="16"/>
                <w:szCs w:val="16"/>
                <w:lang w:eastAsia="en-US"/>
              </w:rPr>
              <w:t>2102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0A6D8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1993B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439C21" w14:textId="77777777" w:rsidR="00D4531E" w:rsidRPr="00DD6CFB" w:rsidRDefault="00D4531E" w:rsidP="00DD6CFB">
            <w:pPr>
              <w:pStyle w:val="TAL"/>
              <w:rPr>
                <w:sz w:val="16"/>
                <w:szCs w:val="16"/>
                <w:lang w:eastAsia="en-US"/>
              </w:rPr>
            </w:pPr>
            <w:r w:rsidRPr="00DD6CFB">
              <w:rPr>
                <w:sz w:val="16"/>
                <w:szCs w:val="16"/>
                <w:lang w:eastAsia="en-US"/>
              </w:rPr>
              <w:t>Correction to DIRECT LINK ESTABLISHMENT REQUEST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C98BFC"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33D8337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A46AEA"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A6794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87BD09" w14:textId="77777777" w:rsidR="00D4531E" w:rsidRPr="00DD6CFB" w:rsidRDefault="00D4531E" w:rsidP="00DD6CFB">
            <w:pPr>
              <w:pStyle w:val="TAL"/>
              <w:rPr>
                <w:sz w:val="16"/>
                <w:szCs w:val="16"/>
                <w:lang w:eastAsia="en-US"/>
              </w:rPr>
            </w:pPr>
            <w:r w:rsidRPr="00DD6CFB">
              <w:rPr>
                <w:sz w:val="16"/>
                <w:szCs w:val="16"/>
                <w:lang w:eastAsia="en-US"/>
              </w:rPr>
              <w:t>R5-217026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6BE21A" w14:textId="77777777" w:rsidR="00D4531E" w:rsidRPr="00DD6CFB" w:rsidRDefault="00D4531E" w:rsidP="00DD6CFB">
            <w:pPr>
              <w:pStyle w:val="TAL"/>
              <w:rPr>
                <w:sz w:val="16"/>
                <w:szCs w:val="16"/>
                <w:lang w:eastAsia="en-US"/>
              </w:rPr>
            </w:pPr>
            <w:r w:rsidRPr="00DD6CFB">
              <w:rPr>
                <w:sz w:val="16"/>
                <w:szCs w:val="16"/>
                <w:lang w:eastAsia="en-US"/>
              </w:rPr>
              <w:t>2103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CDE57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EA221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2B785F" w14:textId="77777777" w:rsidR="00D4531E" w:rsidRPr="00DD6CFB" w:rsidRDefault="00D4531E" w:rsidP="00DD6CFB">
            <w:pPr>
              <w:pStyle w:val="TAL"/>
              <w:rPr>
                <w:sz w:val="16"/>
                <w:szCs w:val="16"/>
                <w:lang w:eastAsia="en-US"/>
              </w:rPr>
            </w:pPr>
            <w:r w:rsidRPr="00DD6CFB">
              <w:rPr>
                <w:sz w:val="16"/>
                <w:szCs w:val="16"/>
                <w:lang w:eastAsia="en-US"/>
              </w:rPr>
              <w:t>Correction to DIRECT LINK ESTABLISHMENT ACCEPT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B5931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1114B90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83A5357"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9BE98D"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5BA1DC" w14:textId="77777777" w:rsidR="00D4531E" w:rsidRPr="00DD6CFB" w:rsidRDefault="00D4531E" w:rsidP="00DD6CFB">
            <w:pPr>
              <w:pStyle w:val="TAL"/>
              <w:rPr>
                <w:sz w:val="16"/>
                <w:szCs w:val="16"/>
                <w:lang w:eastAsia="en-US"/>
              </w:rPr>
            </w:pPr>
            <w:r w:rsidRPr="00DD6CFB">
              <w:rPr>
                <w:sz w:val="16"/>
                <w:szCs w:val="16"/>
                <w:lang w:eastAsia="en-US"/>
              </w:rPr>
              <w:t>R5-217027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5D5462" w14:textId="77777777" w:rsidR="00D4531E" w:rsidRPr="00DD6CFB" w:rsidRDefault="00D4531E" w:rsidP="00DD6CFB">
            <w:pPr>
              <w:pStyle w:val="TAL"/>
              <w:rPr>
                <w:sz w:val="16"/>
                <w:szCs w:val="16"/>
                <w:lang w:eastAsia="en-US"/>
              </w:rPr>
            </w:pPr>
            <w:r w:rsidRPr="00DD6CFB">
              <w:rPr>
                <w:sz w:val="16"/>
                <w:szCs w:val="16"/>
                <w:lang w:eastAsia="en-US"/>
              </w:rPr>
              <w:t>2104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7AF6D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5B60C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9C9C9E" w14:textId="77777777" w:rsidR="00D4531E" w:rsidRPr="00DD6CFB" w:rsidRDefault="00D4531E" w:rsidP="00DD6CFB">
            <w:pPr>
              <w:pStyle w:val="TAL"/>
              <w:rPr>
                <w:sz w:val="16"/>
                <w:szCs w:val="16"/>
                <w:lang w:eastAsia="en-US"/>
              </w:rPr>
            </w:pPr>
            <w:r w:rsidRPr="00DD6CFB">
              <w:rPr>
                <w:sz w:val="16"/>
                <w:szCs w:val="16"/>
                <w:lang w:eastAsia="en-US"/>
              </w:rPr>
              <w:t>Correction to DIRECT LINK MODIFICATION REQUEST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312992"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7A2CFE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0AB122"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3A47A9"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2DBDDDC" w14:textId="77777777" w:rsidR="00D4531E" w:rsidRPr="00DD6CFB" w:rsidRDefault="00D4531E" w:rsidP="00DD6CFB">
            <w:pPr>
              <w:pStyle w:val="TAL"/>
              <w:rPr>
                <w:sz w:val="16"/>
                <w:szCs w:val="16"/>
                <w:lang w:eastAsia="en-US"/>
              </w:rPr>
            </w:pPr>
            <w:r w:rsidRPr="00DD6CFB">
              <w:rPr>
                <w:sz w:val="16"/>
                <w:szCs w:val="16"/>
                <w:lang w:eastAsia="en-US"/>
              </w:rPr>
              <w:t>R5-217028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DB14FE" w14:textId="77777777" w:rsidR="00D4531E" w:rsidRPr="00DD6CFB" w:rsidRDefault="00D4531E" w:rsidP="00DD6CFB">
            <w:pPr>
              <w:pStyle w:val="TAL"/>
              <w:rPr>
                <w:sz w:val="16"/>
                <w:szCs w:val="16"/>
                <w:lang w:eastAsia="en-US"/>
              </w:rPr>
            </w:pPr>
            <w:r w:rsidRPr="00DD6CFB">
              <w:rPr>
                <w:sz w:val="16"/>
                <w:szCs w:val="16"/>
                <w:lang w:eastAsia="en-US"/>
              </w:rPr>
              <w:t>2105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C1267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EDAD6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21F9CB" w14:textId="77777777" w:rsidR="00D4531E" w:rsidRPr="00DD6CFB" w:rsidRDefault="00D4531E" w:rsidP="00DD6CFB">
            <w:pPr>
              <w:pStyle w:val="TAL"/>
              <w:rPr>
                <w:sz w:val="16"/>
                <w:szCs w:val="16"/>
                <w:lang w:eastAsia="en-US"/>
              </w:rPr>
            </w:pPr>
            <w:r w:rsidRPr="00DD6CFB">
              <w:rPr>
                <w:sz w:val="16"/>
                <w:szCs w:val="16"/>
                <w:lang w:eastAsia="en-US"/>
              </w:rPr>
              <w:t>Correction to DIRECT LINK MODIFICATION ACCEPT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78D57D"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6654086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0E0924"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815D1C"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DDA309" w14:textId="77777777" w:rsidR="00D4531E" w:rsidRPr="00DD6CFB" w:rsidRDefault="00D4531E" w:rsidP="00DD6CFB">
            <w:pPr>
              <w:pStyle w:val="TAL"/>
              <w:rPr>
                <w:sz w:val="16"/>
                <w:szCs w:val="16"/>
                <w:lang w:eastAsia="en-US"/>
              </w:rPr>
            </w:pPr>
            <w:r w:rsidRPr="00DD6CFB">
              <w:rPr>
                <w:sz w:val="16"/>
                <w:szCs w:val="16"/>
                <w:lang w:eastAsia="en-US"/>
              </w:rPr>
              <w:t>R5-217029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C45C06" w14:textId="77777777" w:rsidR="00D4531E" w:rsidRPr="00DD6CFB" w:rsidRDefault="00D4531E" w:rsidP="00DD6CFB">
            <w:pPr>
              <w:pStyle w:val="TAL"/>
              <w:rPr>
                <w:sz w:val="16"/>
                <w:szCs w:val="16"/>
                <w:lang w:eastAsia="en-US"/>
              </w:rPr>
            </w:pPr>
            <w:r w:rsidRPr="00DD6CFB">
              <w:rPr>
                <w:sz w:val="16"/>
                <w:szCs w:val="16"/>
                <w:lang w:eastAsia="en-US"/>
              </w:rPr>
              <w:t>2106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0B1E2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90C56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F2481B" w14:textId="77777777" w:rsidR="00D4531E" w:rsidRPr="00DD6CFB" w:rsidRDefault="00D4531E" w:rsidP="00DD6CFB">
            <w:pPr>
              <w:pStyle w:val="TAL"/>
              <w:rPr>
                <w:sz w:val="16"/>
                <w:szCs w:val="16"/>
                <w:lang w:eastAsia="en-US"/>
              </w:rPr>
            </w:pPr>
            <w:r w:rsidRPr="00DD6CFB">
              <w:rPr>
                <w:sz w:val="16"/>
                <w:szCs w:val="16"/>
                <w:lang w:eastAsia="en-US"/>
              </w:rPr>
              <w:t>Correction to DIRECT LINK RELEASE REQUEST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C4EA0E"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B963A2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D35825"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E95F8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02A0F3" w14:textId="77777777" w:rsidR="00D4531E" w:rsidRPr="00DD6CFB" w:rsidRDefault="00D4531E" w:rsidP="00DD6CFB">
            <w:pPr>
              <w:pStyle w:val="TAL"/>
              <w:rPr>
                <w:sz w:val="16"/>
                <w:szCs w:val="16"/>
                <w:lang w:eastAsia="en-US"/>
              </w:rPr>
            </w:pPr>
            <w:r w:rsidRPr="00DD6CFB">
              <w:rPr>
                <w:sz w:val="16"/>
                <w:szCs w:val="16"/>
                <w:lang w:eastAsia="en-US"/>
              </w:rPr>
              <w:t>R5-217030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E55B1F" w14:textId="77777777" w:rsidR="00D4531E" w:rsidRPr="00DD6CFB" w:rsidRDefault="00D4531E" w:rsidP="00DD6CFB">
            <w:pPr>
              <w:pStyle w:val="TAL"/>
              <w:rPr>
                <w:sz w:val="16"/>
                <w:szCs w:val="16"/>
                <w:lang w:eastAsia="en-US"/>
              </w:rPr>
            </w:pPr>
            <w:r w:rsidRPr="00DD6CFB">
              <w:rPr>
                <w:sz w:val="16"/>
                <w:szCs w:val="16"/>
                <w:lang w:eastAsia="en-US"/>
              </w:rPr>
              <w:t>2107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E5B41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3AABB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D9C7AB" w14:textId="77777777" w:rsidR="00D4531E" w:rsidRPr="00DD6CFB" w:rsidRDefault="00D4531E" w:rsidP="00DD6CFB">
            <w:pPr>
              <w:pStyle w:val="TAL"/>
              <w:rPr>
                <w:sz w:val="16"/>
                <w:szCs w:val="16"/>
                <w:lang w:eastAsia="en-US"/>
              </w:rPr>
            </w:pPr>
            <w:r w:rsidRPr="00DD6CFB">
              <w:rPr>
                <w:sz w:val="16"/>
                <w:szCs w:val="16"/>
                <w:lang w:eastAsia="en-US"/>
              </w:rPr>
              <w:t>Correction to DIRECT LINK RELEASE ACCEPT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CDDCA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AE88A6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428579"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07447A"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DAEE22" w14:textId="77777777" w:rsidR="00D4531E" w:rsidRPr="00DD6CFB" w:rsidRDefault="00D4531E" w:rsidP="00DD6CFB">
            <w:pPr>
              <w:pStyle w:val="TAL"/>
              <w:rPr>
                <w:sz w:val="16"/>
                <w:szCs w:val="16"/>
                <w:lang w:eastAsia="en-US"/>
              </w:rPr>
            </w:pPr>
            <w:r w:rsidRPr="00DD6CFB">
              <w:rPr>
                <w:sz w:val="16"/>
                <w:szCs w:val="16"/>
                <w:lang w:eastAsia="en-US"/>
              </w:rPr>
              <w:t>R5-217032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EE8B43" w14:textId="77777777" w:rsidR="00D4531E" w:rsidRPr="00DD6CFB" w:rsidRDefault="00D4531E" w:rsidP="00DD6CFB">
            <w:pPr>
              <w:pStyle w:val="TAL"/>
              <w:rPr>
                <w:sz w:val="16"/>
                <w:szCs w:val="16"/>
                <w:lang w:eastAsia="en-US"/>
              </w:rPr>
            </w:pPr>
            <w:r w:rsidRPr="00DD6CFB">
              <w:rPr>
                <w:sz w:val="16"/>
                <w:szCs w:val="16"/>
                <w:lang w:eastAsia="en-US"/>
              </w:rPr>
              <w:t>2109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61350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FD0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67AC58" w14:textId="77777777" w:rsidR="00D4531E" w:rsidRPr="00DD6CFB" w:rsidRDefault="00D4531E" w:rsidP="00DD6CFB">
            <w:pPr>
              <w:pStyle w:val="TAL"/>
              <w:rPr>
                <w:sz w:val="16"/>
                <w:szCs w:val="16"/>
                <w:lang w:eastAsia="en-US"/>
              </w:rPr>
            </w:pPr>
            <w:r w:rsidRPr="00DD6CFB">
              <w:rPr>
                <w:sz w:val="16"/>
                <w:szCs w:val="16"/>
                <w:lang w:eastAsia="en-US"/>
              </w:rPr>
              <w:t>Correction to DIRECT LINK KEEPALIVE RESPONSE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4B96E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30903F6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611BE7A"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C4FEE0"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72A5D3" w14:textId="77777777" w:rsidR="00D4531E" w:rsidRPr="00DD6CFB" w:rsidRDefault="00D4531E" w:rsidP="00DD6CFB">
            <w:pPr>
              <w:pStyle w:val="TAL"/>
              <w:rPr>
                <w:sz w:val="16"/>
                <w:szCs w:val="16"/>
                <w:lang w:eastAsia="en-US"/>
              </w:rPr>
            </w:pPr>
            <w:r w:rsidRPr="00DD6CFB">
              <w:rPr>
                <w:sz w:val="16"/>
                <w:szCs w:val="16"/>
                <w:lang w:eastAsia="en-US"/>
              </w:rPr>
              <w:t>R5-217035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50704F" w14:textId="77777777" w:rsidR="00D4531E" w:rsidRPr="00DD6CFB" w:rsidRDefault="00D4531E" w:rsidP="00DD6CFB">
            <w:pPr>
              <w:pStyle w:val="TAL"/>
              <w:rPr>
                <w:sz w:val="16"/>
                <w:szCs w:val="16"/>
                <w:lang w:eastAsia="en-US"/>
              </w:rPr>
            </w:pPr>
            <w:r w:rsidRPr="00DD6CFB">
              <w:rPr>
                <w:sz w:val="16"/>
                <w:szCs w:val="16"/>
                <w:lang w:eastAsia="en-US"/>
              </w:rPr>
              <w:t>2112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F16CA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E30AE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271D62" w14:textId="77777777" w:rsidR="00D4531E" w:rsidRPr="00DD6CFB" w:rsidRDefault="00D4531E" w:rsidP="00DD6CFB">
            <w:pPr>
              <w:pStyle w:val="TAL"/>
              <w:rPr>
                <w:sz w:val="16"/>
                <w:szCs w:val="16"/>
                <w:lang w:eastAsia="en-US"/>
              </w:rPr>
            </w:pPr>
            <w:r w:rsidRPr="00DD6CFB">
              <w:rPr>
                <w:sz w:val="16"/>
                <w:szCs w:val="16"/>
                <w:lang w:eastAsia="en-US"/>
              </w:rPr>
              <w:t>Correction to DIRECT LINK AUTHENTICATION REJECT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9F1909"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39FD833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8DDBAD9"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55DB8A"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D42CA0" w14:textId="77777777" w:rsidR="00D4531E" w:rsidRPr="00DD6CFB" w:rsidRDefault="00D4531E" w:rsidP="00DD6CFB">
            <w:pPr>
              <w:pStyle w:val="TAL"/>
              <w:rPr>
                <w:sz w:val="16"/>
                <w:szCs w:val="16"/>
                <w:lang w:eastAsia="en-US"/>
              </w:rPr>
            </w:pPr>
            <w:r w:rsidRPr="00DD6CFB">
              <w:rPr>
                <w:sz w:val="16"/>
                <w:szCs w:val="16"/>
                <w:lang w:eastAsia="en-US"/>
              </w:rPr>
              <w:t>R5-217038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C0DAC2" w14:textId="77777777" w:rsidR="00D4531E" w:rsidRPr="00DD6CFB" w:rsidRDefault="00D4531E" w:rsidP="00DD6CFB">
            <w:pPr>
              <w:pStyle w:val="TAL"/>
              <w:rPr>
                <w:sz w:val="16"/>
                <w:szCs w:val="16"/>
                <w:lang w:eastAsia="en-US"/>
              </w:rPr>
            </w:pPr>
            <w:r w:rsidRPr="00DD6CFB">
              <w:rPr>
                <w:sz w:val="16"/>
                <w:szCs w:val="16"/>
                <w:lang w:eastAsia="en-US"/>
              </w:rPr>
              <w:t>2115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94F5C8"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A5C11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EC609F" w14:textId="77777777" w:rsidR="00D4531E" w:rsidRPr="00DD6CFB" w:rsidRDefault="00D4531E" w:rsidP="00DD6CFB">
            <w:pPr>
              <w:pStyle w:val="TAL"/>
              <w:rPr>
                <w:sz w:val="16"/>
                <w:szCs w:val="16"/>
                <w:lang w:eastAsia="en-US"/>
              </w:rPr>
            </w:pPr>
            <w:r w:rsidRPr="00DD6CFB">
              <w:rPr>
                <w:sz w:val="16"/>
                <w:szCs w:val="16"/>
                <w:lang w:eastAsia="en-US"/>
              </w:rPr>
              <w:t>Correction to DIRECT LINK SECURITY MODE REJECT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439D7D"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91D853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9F1D9C"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3FBA9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E639A6" w14:textId="77777777" w:rsidR="00D4531E" w:rsidRPr="00DD6CFB" w:rsidRDefault="00D4531E" w:rsidP="00DD6CFB">
            <w:pPr>
              <w:pStyle w:val="TAL"/>
              <w:rPr>
                <w:sz w:val="16"/>
                <w:szCs w:val="16"/>
                <w:lang w:eastAsia="en-US"/>
              </w:rPr>
            </w:pPr>
            <w:r w:rsidRPr="00DD6CFB">
              <w:rPr>
                <w:sz w:val="16"/>
                <w:szCs w:val="16"/>
                <w:lang w:eastAsia="en-US"/>
              </w:rPr>
              <w:t>R5-217039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3E8CD2" w14:textId="77777777" w:rsidR="00D4531E" w:rsidRPr="00DD6CFB" w:rsidRDefault="00D4531E" w:rsidP="00DD6CFB">
            <w:pPr>
              <w:pStyle w:val="TAL"/>
              <w:rPr>
                <w:sz w:val="16"/>
                <w:szCs w:val="16"/>
                <w:lang w:eastAsia="en-US"/>
              </w:rPr>
            </w:pPr>
            <w:r w:rsidRPr="00DD6CFB">
              <w:rPr>
                <w:sz w:val="16"/>
                <w:szCs w:val="16"/>
                <w:lang w:eastAsia="en-US"/>
              </w:rPr>
              <w:t>2116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ACFCE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EEEA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C55F9E" w14:textId="77777777" w:rsidR="00D4531E" w:rsidRPr="00DD6CFB" w:rsidRDefault="00D4531E" w:rsidP="00DD6CFB">
            <w:pPr>
              <w:pStyle w:val="TAL"/>
              <w:rPr>
                <w:sz w:val="16"/>
                <w:szCs w:val="16"/>
                <w:lang w:eastAsia="en-US"/>
              </w:rPr>
            </w:pPr>
            <w:r w:rsidRPr="00DD6CFB">
              <w:rPr>
                <w:sz w:val="16"/>
                <w:szCs w:val="16"/>
                <w:lang w:eastAsia="en-US"/>
              </w:rPr>
              <w:t>Correction to DIRECT LINK REKEYING REQUEST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F21507"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A07C5F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C8C3006"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1B33FE"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A65AA2" w14:textId="77777777" w:rsidR="00D4531E" w:rsidRPr="00DD6CFB" w:rsidRDefault="00D4531E" w:rsidP="00DD6CFB">
            <w:pPr>
              <w:pStyle w:val="TAL"/>
              <w:rPr>
                <w:sz w:val="16"/>
                <w:szCs w:val="16"/>
                <w:lang w:eastAsia="en-US"/>
              </w:rPr>
            </w:pPr>
            <w:r w:rsidRPr="00DD6CFB">
              <w:rPr>
                <w:sz w:val="16"/>
                <w:szCs w:val="16"/>
                <w:lang w:eastAsia="en-US"/>
              </w:rPr>
              <w:t>R5-217040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EFDE00" w14:textId="77777777" w:rsidR="00D4531E" w:rsidRPr="00DD6CFB" w:rsidRDefault="00D4531E" w:rsidP="00DD6CFB">
            <w:pPr>
              <w:pStyle w:val="TAL"/>
              <w:rPr>
                <w:sz w:val="16"/>
                <w:szCs w:val="16"/>
                <w:lang w:eastAsia="en-US"/>
              </w:rPr>
            </w:pPr>
            <w:r w:rsidRPr="00DD6CFB">
              <w:rPr>
                <w:sz w:val="16"/>
                <w:szCs w:val="16"/>
                <w:lang w:eastAsia="en-US"/>
              </w:rPr>
              <w:t>2117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24AE7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451C6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5FCF8C" w14:textId="77777777" w:rsidR="00D4531E" w:rsidRPr="00DD6CFB" w:rsidRDefault="00D4531E" w:rsidP="00DD6CFB">
            <w:pPr>
              <w:pStyle w:val="TAL"/>
              <w:rPr>
                <w:sz w:val="16"/>
                <w:szCs w:val="16"/>
                <w:lang w:eastAsia="en-US"/>
              </w:rPr>
            </w:pPr>
            <w:r w:rsidRPr="00DD6CFB">
              <w:rPr>
                <w:sz w:val="16"/>
                <w:szCs w:val="16"/>
                <w:lang w:eastAsia="en-US"/>
              </w:rPr>
              <w:t>Correction to DIRECT LINK REKEYING RESPONSE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A9FAD0"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19C3DF6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419A39"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C65739"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0CE95E" w14:textId="77777777" w:rsidR="00D4531E" w:rsidRPr="00DD6CFB" w:rsidRDefault="00D4531E" w:rsidP="00DD6CFB">
            <w:pPr>
              <w:pStyle w:val="TAL"/>
              <w:rPr>
                <w:sz w:val="16"/>
                <w:szCs w:val="16"/>
                <w:lang w:eastAsia="en-US"/>
              </w:rPr>
            </w:pPr>
            <w:r w:rsidRPr="00DD6CFB">
              <w:rPr>
                <w:sz w:val="16"/>
                <w:szCs w:val="16"/>
                <w:lang w:eastAsia="en-US"/>
              </w:rPr>
              <w:t>R5-217044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195CF" w14:textId="77777777" w:rsidR="00D4531E" w:rsidRPr="00DD6CFB" w:rsidRDefault="00D4531E" w:rsidP="00DD6CFB">
            <w:pPr>
              <w:pStyle w:val="TAL"/>
              <w:rPr>
                <w:sz w:val="16"/>
                <w:szCs w:val="16"/>
                <w:lang w:eastAsia="en-US"/>
              </w:rPr>
            </w:pPr>
            <w:r w:rsidRPr="00DD6CFB">
              <w:rPr>
                <w:sz w:val="16"/>
                <w:szCs w:val="16"/>
                <w:lang w:eastAsia="en-US"/>
              </w:rPr>
              <w:t>2121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BD1E2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3ADD6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4C1EA5" w14:textId="77777777" w:rsidR="00D4531E" w:rsidRPr="00DD6CFB" w:rsidRDefault="00D4531E" w:rsidP="00DD6CFB">
            <w:pPr>
              <w:pStyle w:val="TAL"/>
              <w:rPr>
                <w:sz w:val="16"/>
                <w:szCs w:val="16"/>
                <w:lang w:eastAsia="en-US"/>
              </w:rPr>
            </w:pPr>
            <w:r w:rsidRPr="00DD6CFB">
              <w:rPr>
                <w:sz w:val="16"/>
                <w:szCs w:val="16"/>
                <w:lang w:eastAsia="en-US"/>
              </w:rPr>
              <w:t>Correction to DIRECT LINK IDENTIFIER UPDATE REJECT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406733"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97E5ED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5E3E06"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7E2A3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268F77" w14:textId="77777777" w:rsidR="00D4531E" w:rsidRPr="00DD6CFB" w:rsidRDefault="00D4531E" w:rsidP="00DD6CFB">
            <w:pPr>
              <w:pStyle w:val="TAL"/>
              <w:rPr>
                <w:sz w:val="16"/>
                <w:szCs w:val="16"/>
                <w:lang w:eastAsia="en-US"/>
              </w:rPr>
            </w:pPr>
            <w:r w:rsidRPr="00DD6CFB">
              <w:rPr>
                <w:sz w:val="16"/>
                <w:szCs w:val="16"/>
                <w:lang w:eastAsia="en-US"/>
              </w:rPr>
              <w:t>R5-217045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5AC25D" w14:textId="77777777" w:rsidR="00D4531E" w:rsidRPr="00DD6CFB" w:rsidRDefault="00D4531E" w:rsidP="00DD6CFB">
            <w:pPr>
              <w:pStyle w:val="TAL"/>
              <w:rPr>
                <w:sz w:val="16"/>
                <w:szCs w:val="16"/>
                <w:lang w:eastAsia="en-US"/>
              </w:rPr>
            </w:pPr>
            <w:r w:rsidRPr="00DD6CFB">
              <w:rPr>
                <w:sz w:val="16"/>
                <w:szCs w:val="16"/>
                <w:lang w:eastAsia="en-US"/>
              </w:rPr>
              <w:t>2122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DF469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A51DA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6E5147" w14:textId="77777777" w:rsidR="00D4531E" w:rsidRPr="00DD6CFB" w:rsidRDefault="00D4531E" w:rsidP="00DD6CFB">
            <w:pPr>
              <w:pStyle w:val="TAL"/>
              <w:rPr>
                <w:sz w:val="16"/>
                <w:szCs w:val="16"/>
                <w:lang w:eastAsia="en-US"/>
              </w:rPr>
            </w:pPr>
            <w:r w:rsidRPr="00DD6CFB">
              <w:rPr>
                <w:sz w:val="16"/>
                <w:szCs w:val="16"/>
                <w:lang w:eastAsia="en-US"/>
              </w:rPr>
              <w:t>Correction to DIRECT LINK MODIFICATION REJECT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30D59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27E5E13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0A24CB"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3257CB"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5EA445" w14:textId="77777777" w:rsidR="00D4531E" w:rsidRPr="00DD6CFB" w:rsidRDefault="00D4531E" w:rsidP="00DD6CFB">
            <w:pPr>
              <w:pStyle w:val="TAL"/>
              <w:rPr>
                <w:sz w:val="16"/>
                <w:szCs w:val="16"/>
                <w:lang w:eastAsia="en-US"/>
              </w:rPr>
            </w:pPr>
            <w:r w:rsidRPr="00DD6CFB">
              <w:rPr>
                <w:sz w:val="16"/>
                <w:szCs w:val="16"/>
                <w:lang w:eastAsia="en-US"/>
              </w:rPr>
              <w:t>R5-217095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D0B447" w14:textId="77777777" w:rsidR="00D4531E" w:rsidRPr="00DD6CFB" w:rsidRDefault="00D4531E" w:rsidP="00DD6CFB">
            <w:pPr>
              <w:pStyle w:val="TAL"/>
              <w:rPr>
                <w:sz w:val="16"/>
                <w:szCs w:val="16"/>
                <w:lang w:eastAsia="en-US"/>
              </w:rPr>
            </w:pPr>
            <w:r w:rsidRPr="00DD6CFB">
              <w:rPr>
                <w:sz w:val="16"/>
                <w:szCs w:val="16"/>
                <w:lang w:eastAsia="en-US"/>
              </w:rPr>
              <w:t>2125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A0B50D"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4E827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F0321F" w14:textId="77777777" w:rsidR="00D4531E" w:rsidRPr="00DD6CFB" w:rsidRDefault="00D4531E" w:rsidP="00DD6CFB">
            <w:pPr>
              <w:pStyle w:val="TAL"/>
              <w:rPr>
                <w:sz w:val="16"/>
                <w:szCs w:val="16"/>
                <w:lang w:eastAsia="en-US"/>
              </w:rPr>
            </w:pPr>
            <w:r w:rsidRPr="00DD6CFB">
              <w:rPr>
                <w:sz w:val="16"/>
                <w:szCs w:val="16"/>
                <w:lang w:eastAsia="en-US"/>
              </w:rPr>
              <w:t>Update chapter 4.8.1 for NE-DC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BFCB45"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2085ABC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8FE024D"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AB1F77"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E2C363" w14:textId="77777777" w:rsidR="00D4531E" w:rsidRPr="00DD6CFB" w:rsidRDefault="00D4531E" w:rsidP="00DD6CFB">
            <w:pPr>
              <w:pStyle w:val="TAL"/>
              <w:rPr>
                <w:sz w:val="16"/>
                <w:szCs w:val="16"/>
                <w:lang w:eastAsia="en-US"/>
              </w:rPr>
            </w:pPr>
            <w:r w:rsidRPr="00DD6CFB">
              <w:rPr>
                <w:sz w:val="16"/>
                <w:szCs w:val="16"/>
                <w:lang w:eastAsia="en-US"/>
              </w:rPr>
              <w:t>R5-217118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6E9EC8" w14:textId="77777777" w:rsidR="00D4531E" w:rsidRPr="00DD6CFB" w:rsidRDefault="00D4531E" w:rsidP="00DD6CFB">
            <w:pPr>
              <w:pStyle w:val="TAL"/>
              <w:rPr>
                <w:sz w:val="16"/>
                <w:szCs w:val="16"/>
                <w:lang w:eastAsia="en-US"/>
              </w:rPr>
            </w:pPr>
            <w:r w:rsidRPr="00DD6CFB">
              <w:rPr>
                <w:sz w:val="16"/>
                <w:szCs w:val="16"/>
                <w:lang w:eastAsia="en-US"/>
              </w:rPr>
              <w:t>2128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CE352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D8D7A1"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D50E82" w14:textId="77777777" w:rsidR="00D4531E" w:rsidRPr="00DD6CFB" w:rsidRDefault="00D4531E" w:rsidP="00DD6CFB">
            <w:pPr>
              <w:pStyle w:val="TAL"/>
              <w:rPr>
                <w:sz w:val="16"/>
                <w:szCs w:val="16"/>
                <w:lang w:eastAsia="en-US"/>
              </w:rPr>
            </w:pPr>
            <w:r w:rsidRPr="00DD6CFB">
              <w:rPr>
                <w:sz w:val="16"/>
                <w:szCs w:val="16"/>
                <w:lang w:eastAsia="en-US"/>
              </w:rPr>
              <w:t>Meas exception for TRS config in RF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9A74F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7F2C3C9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31BC3CA"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32F5B3"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089B4A" w14:textId="77777777" w:rsidR="00D4531E" w:rsidRPr="00DD6CFB" w:rsidRDefault="00D4531E" w:rsidP="00DD6CFB">
            <w:pPr>
              <w:pStyle w:val="TAL"/>
              <w:rPr>
                <w:sz w:val="16"/>
                <w:szCs w:val="16"/>
                <w:lang w:eastAsia="en-US"/>
              </w:rPr>
            </w:pPr>
            <w:r w:rsidRPr="00DD6CFB">
              <w:rPr>
                <w:sz w:val="16"/>
                <w:szCs w:val="16"/>
                <w:lang w:eastAsia="en-US"/>
              </w:rPr>
              <w:t>R5-217243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A0F65" w14:textId="77777777" w:rsidR="00D4531E" w:rsidRPr="00DD6CFB" w:rsidRDefault="00D4531E" w:rsidP="00DD6CFB">
            <w:pPr>
              <w:pStyle w:val="TAL"/>
              <w:rPr>
                <w:sz w:val="16"/>
                <w:szCs w:val="16"/>
                <w:lang w:eastAsia="en-US"/>
              </w:rPr>
            </w:pPr>
            <w:r w:rsidRPr="00DD6CFB">
              <w:rPr>
                <w:sz w:val="16"/>
                <w:szCs w:val="16"/>
                <w:lang w:eastAsia="en-US"/>
              </w:rPr>
              <w:t>2133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6D614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3A5EA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4DEF6E" w14:textId="77777777" w:rsidR="00D4531E" w:rsidRPr="00DD6CFB" w:rsidRDefault="00D4531E" w:rsidP="00DD6CFB">
            <w:pPr>
              <w:pStyle w:val="TAL"/>
              <w:rPr>
                <w:sz w:val="16"/>
                <w:szCs w:val="16"/>
                <w:lang w:eastAsia="en-US"/>
              </w:rPr>
            </w:pPr>
            <w:r w:rsidRPr="00DD6CFB">
              <w:rPr>
                <w:sz w:val="16"/>
                <w:szCs w:val="16"/>
                <w:lang w:eastAsia="en-US"/>
              </w:rPr>
              <w:t>Correction to IE Table 4.6.3-127 QuantityConfig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E722BB"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1A6746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1E6DB0"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62CF2E"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B2F42C" w14:textId="77777777" w:rsidR="00D4531E" w:rsidRPr="00DD6CFB" w:rsidRDefault="00D4531E" w:rsidP="00DD6CFB">
            <w:pPr>
              <w:pStyle w:val="TAL"/>
              <w:rPr>
                <w:sz w:val="16"/>
                <w:szCs w:val="16"/>
                <w:lang w:eastAsia="en-US"/>
              </w:rPr>
            </w:pPr>
            <w:r w:rsidRPr="00DD6CFB">
              <w:rPr>
                <w:sz w:val="16"/>
                <w:szCs w:val="16"/>
                <w:lang w:eastAsia="en-US"/>
              </w:rPr>
              <w:t>R5-217246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4E1B5E" w14:textId="77777777" w:rsidR="00D4531E" w:rsidRPr="00DD6CFB" w:rsidRDefault="00D4531E" w:rsidP="00DD6CFB">
            <w:pPr>
              <w:pStyle w:val="TAL"/>
              <w:rPr>
                <w:sz w:val="16"/>
                <w:szCs w:val="16"/>
                <w:lang w:eastAsia="en-US"/>
              </w:rPr>
            </w:pPr>
            <w:r w:rsidRPr="00DD6CFB">
              <w:rPr>
                <w:sz w:val="16"/>
                <w:szCs w:val="16"/>
                <w:lang w:eastAsia="en-US"/>
              </w:rPr>
              <w:t>2134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7CC7C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812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B8AFBA" w14:textId="77777777" w:rsidR="00D4531E" w:rsidRPr="00DD6CFB" w:rsidRDefault="00D4531E" w:rsidP="00DD6CFB">
            <w:pPr>
              <w:pStyle w:val="TAL"/>
              <w:rPr>
                <w:sz w:val="16"/>
                <w:szCs w:val="16"/>
                <w:lang w:eastAsia="en-US"/>
              </w:rPr>
            </w:pPr>
            <w:r w:rsidRPr="00DD6CFB">
              <w:rPr>
                <w:sz w:val="16"/>
                <w:szCs w:val="16"/>
                <w:lang w:eastAsia="en-US"/>
              </w:rPr>
              <w:t>Correction of spec number and addition of uncertainty value for OTA testing in section 5.2.1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3A4643"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68F9CA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9CD2548"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1C1106"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5C5F329" w14:textId="77777777" w:rsidR="00D4531E" w:rsidRPr="00DD6CFB" w:rsidRDefault="00D4531E" w:rsidP="00DD6CFB">
            <w:pPr>
              <w:pStyle w:val="TAL"/>
              <w:rPr>
                <w:sz w:val="16"/>
                <w:szCs w:val="16"/>
                <w:lang w:eastAsia="en-US"/>
              </w:rPr>
            </w:pPr>
            <w:r w:rsidRPr="00DD6CFB">
              <w:rPr>
                <w:sz w:val="16"/>
                <w:szCs w:val="16"/>
                <w:lang w:eastAsia="en-US"/>
              </w:rPr>
              <w:t>R5-217259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0E5FE3" w14:textId="77777777" w:rsidR="00D4531E" w:rsidRPr="00DD6CFB" w:rsidRDefault="00D4531E" w:rsidP="00DD6CFB">
            <w:pPr>
              <w:pStyle w:val="TAL"/>
              <w:rPr>
                <w:sz w:val="16"/>
                <w:szCs w:val="16"/>
                <w:lang w:eastAsia="en-US"/>
              </w:rPr>
            </w:pPr>
            <w:r w:rsidRPr="00DD6CFB">
              <w:rPr>
                <w:sz w:val="16"/>
                <w:szCs w:val="16"/>
                <w:lang w:eastAsia="en-US"/>
              </w:rPr>
              <w:t>2135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8141D6"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C7755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ECCF0B" w14:textId="77777777" w:rsidR="00D4531E" w:rsidRPr="00DD6CFB" w:rsidRDefault="00D4531E" w:rsidP="00DD6CFB">
            <w:pPr>
              <w:pStyle w:val="TAL"/>
              <w:rPr>
                <w:sz w:val="16"/>
                <w:szCs w:val="16"/>
                <w:lang w:eastAsia="en-US"/>
              </w:rPr>
            </w:pPr>
            <w:r w:rsidRPr="00DD6CFB">
              <w:rPr>
                <w:sz w:val="16"/>
                <w:szCs w:val="16"/>
                <w:lang w:eastAsia="en-US"/>
              </w:rPr>
              <w:t xml:space="preserve">Addition of 13 NR CA combinations to FR1 inter-band configurations table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CF7CF7"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66DCB3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D68D82"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FFA7FE"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DC871A" w14:textId="77777777" w:rsidR="00D4531E" w:rsidRPr="00DD6CFB" w:rsidRDefault="00D4531E" w:rsidP="00DD6CFB">
            <w:pPr>
              <w:pStyle w:val="TAL"/>
              <w:rPr>
                <w:sz w:val="16"/>
                <w:szCs w:val="16"/>
                <w:lang w:eastAsia="en-US"/>
              </w:rPr>
            </w:pPr>
            <w:r w:rsidRPr="00DD6CFB">
              <w:rPr>
                <w:sz w:val="16"/>
                <w:szCs w:val="16"/>
                <w:lang w:eastAsia="en-US"/>
              </w:rPr>
              <w:t>R5-217286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37C364" w14:textId="77777777" w:rsidR="00D4531E" w:rsidRPr="00DD6CFB" w:rsidRDefault="00D4531E" w:rsidP="00DD6CFB">
            <w:pPr>
              <w:pStyle w:val="TAL"/>
              <w:rPr>
                <w:sz w:val="16"/>
                <w:szCs w:val="16"/>
                <w:lang w:eastAsia="en-US"/>
              </w:rPr>
            </w:pPr>
            <w:r w:rsidRPr="00DD6CFB">
              <w:rPr>
                <w:sz w:val="16"/>
                <w:szCs w:val="16"/>
                <w:lang w:eastAsia="en-US"/>
              </w:rPr>
              <w:t>2137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4FB01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3374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0B645F" w14:textId="77777777" w:rsidR="00D4531E" w:rsidRPr="00DD6CFB" w:rsidRDefault="00D4531E" w:rsidP="00DD6CFB">
            <w:pPr>
              <w:pStyle w:val="TAL"/>
              <w:rPr>
                <w:sz w:val="16"/>
                <w:szCs w:val="16"/>
                <w:lang w:eastAsia="en-US"/>
              </w:rPr>
            </w:pPr>
            <w:r w:rsidRPr="00DD6CFB">
              <w:rPr>
                <w:sz w:val="16"/>
                <w:szCs w:val="16"/>
                <w:lang w:eastAsia="en-US"/>
              </w:rPr>
              <w:t>Correction to IMS Emergency call establishment test procedure with IMS emergency registration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166D5A"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B3E3FF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190B29"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CE277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3CCFEEF" w14:textId="77777777" w:rsidR="00D4531E" w:rsidRPr="00DD6CFB" w:rsidRDefault="00D4531E" w:rsidP="00DD6CFB">
            <w:pPr>
              <w:pStyle w:val="TAL"/>
              <w:rPr>
                <w:sz w:val="16"/>
                <w:szCs w:val="16"/>
                <w:lang w:eastAsia="en-US"/>
              </w:rPr>
            </w:pPr>
            <w:r w:rsidRPr="00DD6CFB">
              <w:rPr>
                <w:sz w:val="16"/>
                <w:szCs w:val="16"/>
                <w:lang w:eastAsia="en-US"/>
              </w:rPr>
              <w:t>R5-217298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5CF695" w14:textId="77777777" w:rsidR="00D4531E" w:rsidRPr="00DD6CFB" w:rsidRDefault="00D4531E" w:rsidP="00DD6CFB">
            <w:pPr>
              <w:pStyle w:val="TAL"/>
              <w:rPr>
                <w:sz w:val="16"/>
                <w:szCs w:val="16"/>
                <w:lang w:eastAsia="en-US"/>
              </w:rPr>
            </w:pPr>
            <w:r w:rsidRPr="00DD6CFB">
              <w:rPr>
                <w:sz w:val="16"/>
                <w:szCs w:val="16"/>
                <w:lang w:eastAsia="en-US"/>
              </w:rPr>
              <w:t>2138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6C913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0BB1B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AD7EF1" w14:textId="77777777" w:rsidR="00D4531E" w:rsidRPr="00DD6CFB" w:rsidRDefault="00D4531E" w:rsidP="00DD6CFB">
            <w:pPr>
              <w:pStyle w:val="TAL"/>
              <w:rPr>
                <w:sz w:val="16"/>
                <w:szCs w:val="16"/>
                <w:lang w:eastAsia="en-US"/>
              </w:rPr>
            </w:pPr>
            <w:r w:rsidRPr="00DD6CFB">
              <w:rPr>
                <w:sz w:val="16"/>
                <w:szCs w:val="16"/>
                <w:lang w:eastAsia="en-US"/>
              </w:rPr>
              <w:t>Addition of test frequencies for Rel-15 EN-DC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EBA5A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1F3B1CC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29F50C"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AABE47"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527970" w14:textId="77777777" w:rsidR="00D4531E" w:rsidRPr="00DD6CFB" w:rsidRDefault="00D4531E" w:rsidP="00DD6CFB">
            <w:pPr>
              <w:pStyle w:val="TAL"/>
              <w:rPr>
                <w:sz w:val="16"/>
                <w:szCs w:val="16"/>
                <w:lang w:eastAsia="en-US"/>
              </w:rPr>
            </w:pPr>
            <w:r w:rsidRPr="00DD6CFB">
              <w:rPr>
                <w:sz w:val="16"/>
                <w:szCs w:val="16"/>
                <w:lang w:eastAsia="en-US"/>
              </w:rPr>
              <w:t>R5-217340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9C11D" w14:textId="77777777" w:rsidR="00D4531E" w:rsidRPr="00DD6CFB" w:rsidRDefault="00D4531E" w:rsidP="00DD6CFB">
            <w:pPr>
              <w:pStyle w:val="TAL"/>
              <w:rPr>
                <w:sz w:val="16"/>
                <w:szCs w:val="16"/>
                <w:lang w:eastAsia="en-US"/>
              </w:rPr>
            </w:pPr>
            <w:r w:rsidRPr="00DD6CFB">
              <w:rPr>
                <w:sz w:val="16"/>
                <w:szCs w:val="16"/>
                <w:lang w:eastAsia="en-US"/>
              </w:rPr>
              <w:t>2139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42401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A181E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025D8E" w14:textId="77777777" w:rsidR="00D4531E" w:rsidRPr="00DD6CFB" w:rsidRDefault="00D4531E" w:rsidP="00DD6CFB">
            <w:pPr>
              <w:pStyle w:val="TAL"/>
              <w:rPr>
                <w:sz w:val="16"/>
                <w:szCs w:val="16"/>
                <w:lang w:eastAsia="en-US"/>
              </w:rPr>
            </w:pPr>
            <w:r w:rsidRPr="00DD6CFB">
              <w:rPr>
                <w:sz w:val="16"/>
                <w:szCs w:val="16"/>
                <w:lang w:eastAsia="en-US"/>
              </w:rPr>
              <w:t>Correction of 4.3.1.2.4.4.2 for test frequency for intra-band non-contiguous CA_n260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CBDF1C"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DDB3F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9CC9FF7"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21A91C"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6183F7" w14:textId="77777777" w:rsidR="00D4531E" w:rsidRPr="00DD6CFB" w:rsidRDefault="00D4531E" w:rsidP="00DD6CFB">
            <w:pPr>
              <w:pStyle w:val="TAL"/>
              <w:rPr>
                <w:sz w:val="16"/>
                <w:szCs w:val="16"/>
                <w:lang w:eastAsia="en-US"/>
              </w:rPr>
            </w:pPr>
            <w:r w:rsidRPr="00DD6CFB">
              <w:rPr>
                <w:sz w:val="16"/>
                <w:szCs w:val="16"/>
                <w:lang w:eastAsia="en-US"/>
              </w:rPr>
              <w:t>R5-217366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10910B" w14:textId="77777777" w:rsidR="00D4531E" w:rsidRPr="00DD6CFB" w:rsidRDefault="00D4531E" w:rsidP="00DD6CFB">
            <w:pPr>
              <w:pStyle w:val="TAL"/>
              <w:rPr>
                <w:sz w:val="16"/>
                <w:szCs w:val="16"/>
                <w:lang w:eastAsia="en-US"/>
              </w:rPr>
            </w:pPr>
            <w:r w:rsidRPr="00DD6CFB">
              <w:rPr>
                <w:sz w:val="16"/>
                <w:szCs w:val="16"/>
                <w:lang w:eastAsia="en-US"/>
              </w:rPr>
              <w:t>2140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9925A5"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45EBD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750966" w14:textId="77777777" w:rsidR="00D4531E" w:rsidRPr="00DD6CFB" w:rsidRDefault="00D4531E" w:rsidP="00DD6CFB">
            <w:pPr>
              <w:pStyle w:val="TAL"/>
              <w:rPr>
                <w:sz w:val="16"/>
                <w:szCs w:val="16"/>
                <w:lang w:eastAsia="en-US"/>
              </w:rPr>
            </w:pPr>
            <w:r w:rsidRPr="00DD6CFB">
              <w:rPr>
                <w:sz w:val="16"/>
                <w:szCs w:val="16"/>
                <w:lang w:eastAsia="en-US"/>
              </w:rPr>
              <w:t>Addition of default message for 16Tx PMI reporting test cases in 5.4.2.5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F63852"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6932E06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32939A"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555F81"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3D8232" w14:textId="77777777" w:rsidR="00D4531E" w:rsidRPr="00DD6CFB" w:rsidRDefault="00D4531E" w:rsidP="00DD6CFB">
            <w:pPr>
              <w:pStyle w:val="TAL"/>
              <w:rPr>
                <w:sz w:val="16"/>
                <w:szCs w:val="16"/>
                <w:lang w:eastAsia="en-US"/>
              </w:rPr>
            </w:pPr>
            <w:r w:rsidRPr="00DD6CFB">
              <w:rPr>
                <w:sz w:val="16"/>
                <w:szCs w:val="16"/>
                <w:lang w:eastAsia="en-US"/>
              </w:rPr>
              <w:t>R5-217379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B8AA0F" w14:textId="77777777" w:rsidR="00D4531E" w:rsidRPr="00DD6CFB" w:rsidRDefault="00D4531E" w:rsidP="00DD6CFB">
            <w:pPr>
              <w:pStyle w:val="TAL"/>
              <w:rPr>
                <w:sz w:val="16"/>
                <w:szCs w:val="16"/>
                <w:lang w:eastAsia="en-US"/>
              </w:rPr>
            </w:pPr>
            <w:r w:rsidRPr="00DD6CFB">
              <w:rPr>
                <w:sz w:val="16"/>
                <w:szCs w:val="16"/>
                <w:lang w:eastAsia="en-US"/>
              </w:rPr>
              <w:t>2141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60B887"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3B39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5C85B5" w14:textId="77777777" w:rsidR="00D4531E" w:rsidRPr="00DD6CFB" w:rsidRDefault="00D4531E" w:rsidP="00DD6CFB">
            <w:pPr>
              <w:pStyle w:val="TAL"/>
              <w:rPr>
                <w:sz w:val="16"/>
                <w:szCs w:val="16"/>
                <w:lang w:eastAsia="en-US"/>
              </w:rPr>
            </w:pPr>
            <w:r w:rsidRPr="00DD6CFB">
              <w:rPr>
                <w:sz w:val="16"/>
                <w:szCs w:val="16"/>
                <w:lang w:eastAsia="en-US"/>
              </w:rPr>
              <w:t>Addition of default DCI_0_2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8234DD"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4842B2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D761EC"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D495C4"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8263C8" w14:textId="77777777" w:rsidR="00D4531E" w:rsidRPr="00DD6CFB" w:rsidRDefault="00D4531E" w:rsidP="00DD6CFB">
            <w:pPr>
              <w:pStyle w:val="TAL"/>
              <w:rPr>
                <w:sz w:val="16"/>
                <w:szCs w:val="16"/>
                <w:lang w:eastAsia="en-US"/>
              </w:rPr>
            </w:pPr>
            <w:r w:rsidRPr="00DD6CFB">
              <w:rPr>
                <w:sz w:val="16"/>
                <w:szCs w:val="16"/>
                <w:lang w:eastAsia="en-US"/>
              </w:rPr>
              <w:t>R5-217390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3AD8DC" w14:textId="77777777" w:rsidR="00D4531E" w:rsidRPr="00DD6CFB" w:rsidRDefault="00D4531E" w:rsidP="00DD6CFB">
            <w:pPr>
              <w:pStyle w:val="TAL"/>
              <w:rPr>
                <w:sz w:val="16"/>
                <w:szCs w:val="16"/>
                <w:lang w:eastAsia="en-US"/>
              </w:rPr>
            </w:pPr>
            <w:r w:rsidRPr="00DD6CFB">
              <w:rPr>
                <w:sz w:val="16"/>
                <w:szCs w:val="16"/>
                <w:lang w:eastAsia="en-US"/>
              </w:rPr>
              <w:t>2143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9E244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3502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879CCD" w14:textId="77777777" w:rsidR="00D4531E" w:rsidRPr="00DD6CFB" w:rsidRDefault="00D4531E" w:rsidP="00DD6CFB">
            <w:pPr>
              <w:pStyle w:val="TAL"/>
              <w:rPr>
                <w:sz w:val="16"/>
                <w:szCs w:val="16"/>
                <w:lang w:eastAsia="en-US"/>
              </w:rPr>
            </w:pPr>
            <w:r w:rsidRPr="00DD6CFB">
              <w:rPr>
                <w:sz w:val="16"/>
                <w:szCs w:val="16"/>
                <w:lang w:eastAsia="en-US"/>
              </w:rPr>
              <w:t>Update to SIG test frequencies for V2X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971EC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6E629C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D7965B8"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400DCC"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55E2FAB" w14:textId="77777777" w:rsidR="00D4531E" w:rsidRPr="00DD6CFB" w:rsidRDefault="00D4531E" w:rsidP="00DD6CFB">
            <w:pPr>
              <w:pStyle w:val="TAL"/>
              <w:rPr>
                <w:sz w:val="16"/>
                <w:szCs w:val="16"/>
                <w:lang w:eastAsia="en-US"/>
              </w:rPr>
            </w:pPr>
            <w:r w:rsidRPr="00DD6CFB">
              <w:rPr>
                <w:sz w:val="16"/>
                <w:szCs w:val="16"/>
                <w:lang w:eastAsia="en-US"/>
              </w:rPr>
              <w:t>R5-217430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575D74" w14:textId="77777777" w:rsidR="00D4531E" w:rsidRPr="00DD6CFB" w:rsidRDefault="00D4531E" w:rsidP="00DD6CFB">
            <w:pPr>
              <w:pStyle w:val="TAL"/>
              <w:rPr>
                <w:sz w:val="16"/>
                <w:szCs w:val="16"/>
                <w:lang w:eastAsia="en-US"/>
              </w:rPr>
            </w:pPr>
            <w:r w:rsidRPr="00DD6CFB">
              <w:rPr>
                <w:sz w:val="16"/>
                <w:szCs w:val="16"/>
                <w:lang w:eastAsia="en-US"/>
              </w:rPr>
              <w:t>2144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A91D09"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CB995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C68BDB" w14:textId="77777777" w:rsidR="00D4531E" w:rsidRPr="00DD6CFB" w:rsidRDefault="00D4531E" w:rsidP="00DD6CFB">
            <w:pPr>
              <w:pStyle w:val="TAL"/>
              <w:rPr>
                <w:sz w:val="16"/>
                <w:szCs w:val="16"/>
                <w:lang w:eastAsia="en-US"/>
              </w:rPr>
            </w:pPr>
            <w:r w:rsidRPr="00DD6CFB">
              <w:rPr>
                <w:sz w:val="16"/>
                <w:szCs w:val="16"/>
                <w:lang w:eastAsia="en-US"/>
              </w:rPr>
              <w:t>Correction to the periodicity of CSI-RS for tracking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EFFDBE"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8A9F7C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6DE9E20"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6506BF"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C08E0C" w14:textId="77777777" w:rsidR="00D4531E" w:rsidRPr="00DD6CFB" w:rsidRDefault="00D4531E" w:rsidP="00DD6CFB">
            <w:pPr>
              <w:pStyle w:val="TAL"/>
              <w:rPr>
                <w:sz w:val="16"/>
                <w:szCs w:val="16"/>
                <w:lang w:eastAsia="en-US"/>
              </w:rPr>
            </w:pPr>
            <w:r w:rsidRPr="00DD6CFB">
              <w:rPr>
                <w:sz w:val="16"/>
                <w:szCs w:val="16"/>
                <w:lang w:eastAsia="en-US"/>
              </w:rPr>
              <w:t>R5-217453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165933" w14:textId="77777777" w:rsidR="00D4531E" w:rsidRPr="00DD6CFB" w:rsidRDefault="00D4531E" w:rsidP="00DD6CFB">
            <w:pPr>
              <w:pStyle w:val="TAL"/>
              <w:rPr>
                <w:sz w:val="16"/>
                <w:szCs w:val="16"/>
                <w:lang w:eastAsia="en-US"/>
              </w:rPr>
            </w:pPr>
            <w:r w:rsidRPr="00DD6CFB">
              <w:rPr>
                <w:sz w:val="16"/>
                <w:szCs w:val="16"/>
                <w:lang w:eastAsia="en-US"/>
              </w:rPr>
              <w:t>2146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68B04E"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404B5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9752DA" w14:textId="77777777" w:rsidR="00D4531E" w:rsidRPr="00DD6CFB" w:rsidRDefault="00D4531E" w:rsidP="00DD6CFB">
            <w:pPr>
              <w:pStyle w:val="TAL"/>
              <w:rPr>
                <w:sz w:val="16"/>
                <w:szCs w:val="16"/>
                <w:lang w:eastAsia="en-US"/>
              </w:rPr>
            </w:pPr>
            <w:r w:rsidRPr="00DD6CFB">
              <w:rPr>
                <w:sz w:val="16"/>
                <w:szCs w:val="16"/>
                <w:lang w:eastAsia="en-US"/>
              </w:rPr>
              <w:t>Updates to 4.8.4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522D8C"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1D804A7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B925AD1"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B2CF9A"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D33250" w14:textId="77777777" w:rsidR="00D4531E" w:rsidRPr="00DD6CFB" w:rsidRDefault="00D4531E" w:rsidP="00DD6CFB">
            <w:pPr>
              <w:pStyle w:val="TAL"/>
              <w:rPr>
                <w:sz w:val="16"/>
                <w:szCs w:val="16"/>
                <w:lang w:eastAsia="en-US"/>
              </w:rPr>
            </w:pPr>
            <w:r w:rsidRPr="00DD6CFB">
              <w:rPr>
                <w:sz w:val="16"/>
                <w:szCs w:val="16"/>
                <w:lang w:eastAsia="en-US"/>
              </w:rPr>
              <w:t>R5-217527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3E3282" w14:textId="77777777" w:rsidR="00D4531E" w:rsidRPr="00DD6CFB" w:rsidRDefault="00D4531E" w:rsidP="00DD6CFB">
            <w:pPr>
              <w:pStyle w:val="TAL"/>
              <w:rPr>
                <w:sz w:val="16"/>
                <w:szCs w:val="16"/>
                <w:lang w:eastAsia="en-US"/>
              </w:rPr>
            </w:pPr>
            <w:r w:rsidRPr="00DD6CFB">
              <w:rPr>
                <w:sz w:val="16"/>
                <w:szCs w:val="16"/>
                <w:lang w:eastAsia="en-US"/>
              </w:rPr>
              <w:t>2148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245A0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9F80B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1A883B" w14:textId="77777777" w:rsidR="00D4531E" w:rsidRPr="00DD6CFB" w:rsidRDefault="00D4531E" w:rsidP="00DD6CFB">
            <w:pPr>
              <w:pStyle w:val="TAL"/>
              <w:rPr>
                <w:sz w:val="16"/>
                <w:szCs w:val="16"/>
                <w:lang w:eastAsia="en-US"/>
              </w:rPr>
            </w:pPr>
            <w:r w:rsidRPr="00DD6CFB">
              <w:rPr>
                <w:sz w:val="16"/>
                <w:szCs w:val="16"/>
                <w:lang w:eastAsia="en-US"/>
              </w:rPr>
              <w:t>message content update for HST single tap 1Tx PDSCH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E93AC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672872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DB4B7B3"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F84862"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FDC931" w14:textId="77777777" w:rsidR="00D4531E" w:rsidRPr="00DD6CFB" w:rsidRDefault="00D4531E" w:rsidP="00DD6CFB">
            <w:pPr>
              <w:pStyle w:val="TAL"/>
              <w:rPr>
                <w:sz w:val="16"/>
                <w:szCs w:val="16"/>
                <w:lang w:eastAsia="en-US"/>
              </w:rPr>
            </w:pPr>
            <w:r w:rsidRPr="00DD6CFB">
              <w:rPr>
                <w:sz w:val="16"/>
                <w:szCs w:val="16"/>
                <w:lang w:eastAsia="en-US"/>
              </w:rPr>
              <w:t>R5-217555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1C44BB" w14:textId="77777777" w:rsidR="00D4531E" w:rsidRPr="00DD6CFB" w:rsidRDefault="00D4531E" w:rsidP="00DD6CFB">
            <w:pPr>
              <w:pStyle w:val="TAL"/>
              <w:rPr>
                <w:sz w:val="16"/>
                <w:szCs w:val="16"/>
                <w:lang w:eastAsia="en-US"/>
              </w:rPr>
            </w:pPr>
            <w:r w:rsidRPr="00DD6CFB">
              <w:rPr>
                <w:sz w:val="16"/>
                <w:szCs w:val="16"/>
                <w:lang w:eastAsia="en-US"/>
              </w:rPr>
              <w:t>2153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856AE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644B1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A152FF" w14:textId="77777777" w:rsidR="00D4531E" w:rsidRPr="00DD6CFB" w:rsidRDefault="00D4531E" w:rsidP="00DD6CFB">
            <w:pPr>
              <w:pStyle w:val="TAL"/>
              <w:rPr>
                <w:sz w:val="16"/>
                <w:szCs w:val="16"/>
                <w:lang w:eastAsia="en-US"/>
              </w:rPr>
            </w:pPr>
            <w:r w:rsidRPr="00DD6CFB">
              <w:rPr>
                <w:sz w:val="16"/>
                <w:szCs w:val="16"/>
                <w:lang w:eastAsia="en-US"/>
              </w:rPr>
              <w:t>Editorial correction in channel bandwidth clause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F9EFD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E9A8E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2B70B80"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4119C5"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86868A" w14:textId="77777777" w:rsidR="00D4531E" w:rsidRPr="00DD6CFB" w:rsidRDefault="00D4531E" w:rsidP="00DD6CFB">
            <w:pPr>
              <w:pStyle w:val="TAL"/>
              <w:rPr>
                <w:sz w:val="16"/>
                <w:szCs w:val="16"/>
                <w:lang w:eastAsia="en-US"/>
              </w:rPr>
            </w:pPr>
            <w:r w:rsidRPr="00DD6CFB">
              <w:rPr>
                <w:sz w:val="16"/>
                <w:szCs w:val="16"/>
                <w:lang w:eastAsia="en-US"/>
              </w:rPr>
              <w:t>R5-217587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E42C3A" w14:textId="77777777" w:rsidR="00D4531E" w:rsidRPr="00DD6CFB" w:rsidRDefault="00D4531E" w:rsidP="00DD6CFB">
            <w:pPr>
              <w:pStyle w:val="TAL"/>
              <w:rPr>
                <w:sz w:val="16"/>
                <w:szCs w:val="16"/>
                <w:lang w:eastAsia="en-US"/>
              </w:rPr>
            </w:pPr>
            <w:r w:rsidRPr="00DD6CFB">
              <w:rPr>
                <w:sz w:val="16"/>
                <w:szCs w:val="16"/>
                <w:lang w:eastAsia="en-US"/>
              </w:rPr>
              <w:t>2155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81B3F2"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0FC9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47171C" w14:textId="77777777" w:rsidR="00D4531E" w:rsidRPr="00DD6CFB" w:rsidRDefault="00D4531E" w:rsidP="00DD6CFB">
            <w:pPr>
              <w:pStyle w:val="TAL"/>
              <w:rPr>
                <w:sz w:val="16"/>
                <w:szCs w:val="16"/>
                <w:lang w:eastAsia="en-US"/>
              </w:rPr>
            </w:pPr>
            <w:r w:rsidRPr="00DD6CFB">
              <w:rPr>
                <w:sz w:val="16"/>
                <w:szCs w:val="16"/>
                <w:lang w:eastAsia="en-US"/>
              </w:rPr>
              <w:t>Addition of CA_n1A-n3A into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4E3029"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C4D5D4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56F457"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E89A67"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78315F" w14:textId="77777777" w:rsidR="00D4531E" w:rsidRPr="00DD6CFB" w:rsidRDefault="00D4531E" w:rsidP="00DD6CFB">
            <w:pPr>
              <w:pStyle w:val="TAL"/>
              <w:rPr>
                <w:sz w:val="16"/>
                <w:szCs w:val="16"/>
                <w:lang w:eastAsia="en-US"/>
              </w:rPr>
            </w:pPr>
            <w:r w:rsidRPr="00DD6CFB">
              <w:rPr>
                <w:sz w:val="16"/>
                <w:szCs w:val="16"/>
                <w:lang w:eastAsia="en-US"/>
              </w:rPr>
              <w:t>R5-217588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0AB5B8" w14:textId="77777777" w:rsidR="00D4531E" w:rsidRPr="00DD6CFB" w:rsidRDefault="00D4531E" w:rsidP="00DD6CFB">
            <w:pPr>
              <w:pStyle w:val="TAL"/>
              <w:rPr>
                <w:sz w:val="16"/>
                <w:szCs w:val="16"/>
                <w:lang w:eastAsia="en-US"/>
              </w:rPr>
            </w:pPr>
            <w:r w:rsidRPr="00DD6CFB">
              <w:rPr>
                <w:sz w:val="16"/>
                <w:szCs w:val="16"/>
                <w:lang w:eastAsia="en-US"/>
              </w:rPr>
              <w:t>2156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EA3420"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DE992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A530DF"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CA_n48(2A)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50C976"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266293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013DF8"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B33B9E"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030526" w14:textId="77777777" w:rsidR="00D4531E" w:rsidRPr="00DD6CFB" w:rsidRDefault="00D4531E" w:rsidP="00DD6CFB">
            <w:pPr>
              <w:pStyle w:val="TAL"/>
              <w:rPr>
                <w:sz w:val="16"/>
                <w:szCs w:val="16"/>
                <w:lang w:eastAsia="en-US"/>
              </w:rPr>
            </w:pPr>
            <w:r w:rsidRPr="00DD6CFB">
              <w:rPr>
                <w:sz w:val="16"/>
                <w:szCs w:val="16"/>
                <w:lang w:eastAsia="en-US"/>
              </w:rPr>
              <w:t>R5-217589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E95A3E" w14:textId="77777777" w:rsidR="00D4531E" w:rsidRPr="00DD6CFB" w:rsidRDefault="00D4531E" w:rsidP="00DD6CFB">
            <w:pPr>
              <w:pStyle w:val="TAL"/>
              <w:rPr>
                <w:sz w:val="16"/>
                <w:szCs w:val="16"/>
                <w:lang w:eastAsia="en-US"/>
              </w:rPr>
            </w:pPr>
            <w:r w:rsidRPr="00DD6CFB">
              <w:rPr>
                <w:sz w:val="16"/>
                <w:szCs w:val="16"/>
                <w:lang w:eastAsia="en-US"/>
              </w:rPr>
              <w:t>2157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37FBC1"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C1DF1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97AC12"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n38 and CBWs 25 MHz and 30 MHz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B13C60"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3A37CA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48AE19"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4BE3FA"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75C111" w14:textId="77777777" w:rsidR="00D4531E" w:rsidRPr="00DD6CFB" w:rsidRDefault="00D4531E" w:rsidP="00DD6CFB">
            <w:pPr>
              <w:pStyle w:val="TAL"/>
              <w:rPr>
                <w:sz w:val="16"/>
                <w:szCs w:val="16"/>
                <w:lang w:eastAsia="en-US"/>
              </w:rPr>
            </w:pPr>
            <w:r w:rsidRPr="00DD6CFB">
              <w:rPr>
                <w:sz w:val="16"/>
                <w:szCs w:val="16"/>
                <w:lang w:eastAsia="en-US"/>
              </w:rPr>
              <w:t>R5-217682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7C7B73" w14:textId="77777777" w:rsidR="00D4531E" w:rsidRPr="00DD6CFB" w:rsidRDefault="00D4531E" w:rsidP="00DD6CFB">
            <w:pPr>
              <w:pStyle w:val="TAL"/>
              <w:rPr>
                <w:sz w:val="16"/>
                <w:szCs w:val="16"/>
                <w:lang w:eastAsia="en-US"/>
              </w:rPr>
            </w:pPr>
            <w:r w:rsidRPr="00DD6CFB">
              <w:rPr>
                <w:sz w:val="16"/>
                <w:szCs w:val="16"/>
                <w:lang w:eastAsia="en-US"/>
              </w:rPr>
              <w:t>2160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98AF2F"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85980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274633" w14:textId="77777777" w:rsidR="00D4531E" w:rsidRPr="00DD6CFB" w:rsidRDefault="00D4531E" w:rsidP="00DD6CFB">
            <w:pPr>
              <w:pStyle w:val="TAL"/>
              <w:rPr>
                <w:sz w:val="16"/>
                <w:szCs w:val="16"/>
                <w:lang w:eastAsia="en-US"/>
              </w:rPr>
            </w:pPr>
            <w:r w:rsidRPr="00DD6CFB">
              <w:rPr>
                <w:sz w:val="16"/>
                <w:szCs w:val="16"/>
                <w:lang w:eastAsia="en-US"/>
              </w:rPr>
              <w:t>Editorial update to clause 4.5A.2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BCE8B3"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5BFD7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53440A"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65EF80"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3A1E05D" w14:textId="77777777" w:rsidR="00D4531E" w:rsidRPr="00DD6CFB" w:rsidRDefault="00D4531E" w:rsidP="00DD6CFB">
            <w:pPr>
              <w:pStyle w:val="TAL"/>
              <w:rPr>
                <w:sz w:val="16"/>
                <w:szCs w:val="16"/>
                <w:lang w:eastAsia="en-US"/>
              </w:rPr>
            </w:pPr>
            <w:r w:rsidRPr="00DD6CFB">
              <w:rPr>
                <w:sz w:val="16"/>
                <w:szCs w:val="16"/>
                <w:lang w:eastAsia="en-US"/>
              </w:rPr>
              <w:t>R5-217735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29019D" w14:textId="77777777" w:rsidR="00D4531E" w:rsidRPr="00DD6CFB" w:rsidRDefault="00D4531E" w:rsidP="00DD6CFB">
            <w:pPr>
              <w:pStyle w:val="TAL"/>
              <w:rPr>
                <w:sz w:val="16"/>
                <w:szCs w:val="16"/>
                <w:lang w:eastAsia="en-US"/>
              </w:rPr>
            </w:pPr>
            <w:r w:rsidRPr="00DD6CFB">
              <w:rPr>
                <w:sz w:val="16"/>
                <w:szCs w:val="16"/>
                <w:lang w:eastAsia="en-US"/>
              </w:rPr>
              <w:t>2163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2FB5DB"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6079E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30BF86" w14:textId="77777777" w:rsidR="00D4531E" w:rsidRPr="00DD6CFB" w:rsidRDefault="00D4531E" w:rsidP="00DD6CFB">
            <w:pPr>
              <w:pStyle w:val="TAL"/>
              <w:rPr>
                <w:sz w:val="16"/>
                <w:szCs w:val="16"/>
                <w:lang w:eastAsia="en-US"/>
              </w:rPr>
            </w:pPr>
            <w:r w:rsidRPr="00DD6CFB">
              <w:rPr>
                <w:sz w:val="16"/>
                <w:szCs w:val="16"/>
                <w:lang w:eastAsia="en-US"/>
              </w:rPr>
              <w:t xml:space="preserve">Introduction of test frequencies for CA_n260K, CA_n260L and CA_n260M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304B27"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3B79383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CD9698"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1719F7"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4BDCEA" w14:textId="77777777" w:rsidR="00D4531E" w:rsidRPr="00DD6CFB" w:rsidRDefault="00D4531E" w:rsidP="00DD6CFB">
            <w:pPr>
              <w:pStyle w:val="TAL"/>
              <w:rPr>
                <w:sz w:val="16"/>
                <w:szCs w:val="16"/>
                <w:lang w:eastAsia="en-US"/>
              </w:rPr>
            </w:pPr>
            <w:r w:rsidRPr="00DD6CFB">
              <w:rPr>
                <w:sz w:val="16"/>
                <w:szCs w:val="16"/>
                <w:lang w:eastAsia="en-US"/>
              </w:rPr>
              <w:t>R5-217766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66E216" w14:textId="77777777" w:rsidR="00D4531E" w:rsidRPr="00DD6CFB" w:rsidRDefault="00D4531E" w:rsidP="00DD6CFB">
            <w:pPr>
              <w:pStyle w:val="TAL"/>
              <w:rPr>
                <w:sz w:val="16"/>
                <w:szCs w:val="16"/>
                <w:lang w:eastAsia="en-US"/>
              </w:rPr>
            </w:pPr>
            <w:r w:rsidRPr="00DD6CFB">
              <w:rPr>
                <w:sz w:val="16"/>
                <w:szCs w:val="16"/>
                <w:lang w:eastAsia="en-US"/>
              </w:rPr>
              <w:t>2165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FC411C" w14:textId="77777777" w:rsidR="00D4531E" w:rsidRPr="00DD6CFB" w:rsidRDefault="00D4531E"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5A7DD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9AF440" w14:textId="77777777" w:rsidR="00D4531E" w:rsidRPr="00DD6CFB" w:rsidRDefault="00D4531E" w:rsidP="00DD6CFB">
            <w:pPr>
              <w:pStyle w:val="TAL"/>
              <w:rPr>
                <w:sz w:val="16"/>
                <w:szCs w:val="16"/>
                <w:lang w:eastAsia="en-US"/>
              </w:rPr>
            </w:pPr>
            <w:r w:rsidRPr="00DD6CFB">
              <w:rPr>
                <w:sz w:val="16"/>
                <w:szCs w:val="16"/>
                <w:lang w:eastAsia="en-US"/>
              </w:rPr>
              <w:t>Correction to NR V2X default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9941AC"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386FA7C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46EF39F"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84D97B"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97F86F" w14:textId="77777777" w:rsidR="00D4531E" w:rsidRPr="00DD6CFB" w:rsidRDefault="00D4531E" w:rsidP="00DD6CFB">
            <w:pPr>
              <w:pStyle w:val="TAL"/>
              <w:rPr>
                <w:sz w:val="16"/>
                <w:szCs w:val="16"/>
                <w:lang w:eastAsia="en-US"/>
              </w:rPr>
            </w:pPr>
            <w:r w:rsidRPr="00DD6CFB">
              <w:rPr>
                <w:sz w:val="16"/>
                <w:szCs w:val="16"/>
                <w:lang w:eastAsia="en-US"/>
              </w:rPr>
              <w:t>R5-217792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228F5E" w14:textId="77777777" w:rsidR="00D4531E" w:rsidRPr="00DD6CFB" w:rsidRDefault="00D4531E" w:rsidP="00DD6CFB">
            <w:pPr>
              <w:pStyle w:val="TAL"/>
              <w:rPr>
                <w:sz w:val="16"/>
                <w:szCs w:val="16"/>
                <w:lang w:eastAsia="en-US"/>
              </w:rPr>
            </w:pPr>
            <w:r w:rsidRPr="00DD6CFB">
              <w:rPr>
                <w:sz w:val="16"/>
                <w:szCs w:val="16"/>
                <w:lang w:eastAsia="en-US"/>
              </w:rPr>
              <w:t>2043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E2E93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196AD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24E385" w14:textId="77777777" w:rsidR="00D4531E" w:rsidRPr="00DD6CFB" w:rsidRDefault="00D4531E" w:rsidP="00DD6CFB">
            <w:pPr>
              <w:pStyle w:val="TAL"/>
              <w:rPr>
                <w:sz w:val="16"/>
                <w:szCs w:val="16"/>
                <w:lang w:eastAsia="en-US"/>
              </w:rPr>
            </w:pPr>
            <w:r w:rsidRPr="00DD6CFB">
              <w:rPr>
                <w:sz w:val="16"/>
                <w:szCs w:val="16"/>
                <w:lang w:eastAsia="en-US"/>
              </w:rPr>
              <w:t>Update chapter 4.5.4 RRC_CONNECTED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39333F"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68ECE25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83E6AB"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34E725"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99432AF" w14:textId="77777777" w:rsidR="00D4531E" w:rsidRPr="00DD6CFB" w:rsidRDefault="00D4531E" w:rsidP="00DD6CFB">
            <w:pPr>
              <w:pStyle w:val="TAL"/>
              <w:rPr>
                <w:sz w:val="16"/>
                <w:szCs w:val="16"/>
                <w:lang w:eastAsia="en-US"/>
              </w:rPr>
            </w:pPr>
            <w:r w:rsidRPr="00DD6CFB">
              <w:rPr>
                <w:sz w:val="16"/>
                <w:szCs w:val="16"/>
                <w:lang w:eastAsia="en-US"/>
              </w:rPr>
              <w:t>R5-217793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693EEA" w14:textId="77777777" w:rsidR="00D4531E" w:rsidRPr="00DD6CFB" w:rsidRDefault="00D4531E" w:rsidP="00DD6CFB">
            <w:pPr>
              <w:pStyle w:val="TAL"/>
              <w:rPr>
                <w:sz w:val="16"/>
                <w:szCs w:val="16"/>
                <w:lang w:eastAsia="en-US"/>
              </w:rPr>
            </w:pPr>
            <w:r w:rsidRPr="00DD6CFB">
              <w:rPr>
                <w:sz w:val="16"/>
                <w:szCs w:val="16"/>
                <w:lang w:eastAsia="en-US"/>
              </w:rPr>
              <w:t>2044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9F5A9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34CE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8A82B9" w14:textId="77777777" w:rsidR="00D4531E" w:rsidRPr="00DD6CFB" w:rsidRDefault="00D4531E" w:rsidP="00DD6CFB">
            <w:pPr>
              <w:pStyle w:val="TAL"/>
              <w:rPr>
                <w:sz w:val="16"/>
                <w:szCs w:val="16"/>
                <w:lang w:eastAsia="en-US"/>
              </w:rPr>
            </w:pPr>
            <w:r w:rsidRPr="00DD6CFB">
              <w:rPr>
                <w:sz w:val="16"/>
                <w:szCs w:val="16"/>
                <w:lang w:eastAsia="en-US"/>
              </w:rPr>
              <w:t>Update chapter 4.5.1 General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C5EB9D"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77D9471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B40A8E"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05D975"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74183F" w14:textId="77777777" w:rsidR="00D4531E" w:rsidRPr="00DD6CFB" w:rsidRDefault="00D4531E" w:rsidP="00DD6CFB">
            <w:pPr>
              <w:pStyle w:val="TAL"/>
              <w:rPr>
                <w:sz w:val="16"/>
                <w:szCs w:val="16"/>
                <w:lang w:eastAsia="en-US"/>
              </w:rPr>
            </w:pPr>
            <w:r w:rsidRPr="00DD6CFB">
              <w:rPr>
                <w:sz w:val="16"/>
                <w:szCs w:val="16"/>
                <w:lang w:eastAsia="en-US"/>
              </w:rPr>
              <w:t>R5-217794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D3124F" w14:textId="77777777" w:rsidR="00D4531E" w:rsidRPr="00DD6CFB" w:rsidRDefault="00D4531E" w:rsidP="00DD6CFB">
            <w:pPr>
              <w:pStyle w:val="TAL"/>
              <w:rPr>
                <w:sz w:val="16"/>
                <w:szCs w:val="16"/>
                <w:lang w:eastAsia="en-US"/>
              </w:rPr>
            </w:pPr>
            <w:r w:rsidRPr="00DD6CFB">
              <w:rPr>
                <w:sz w:val="16"/>
                <w:szCs w:val="16"/>
                <w:lang w:eastAsia="en-US"/>
              </w:rPr>
              <w:t>2045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72506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83EC0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032D4D" w14:textId="77777777" w:rsidR="00D4531E" w:rsidRPr="00DD6CFB" w:rsidRDefault="00D4531E" w:rsidP="00DD6CFB">
            <w:pPr>
              <w:pStyle w:val="TAL"/>
              <w:rPr>
                <w:sz w:val="16"/>
                <w:szCs w:val="16"/>
                <w:lang w:eastAsia="en-US"/>
              </w:rPr>
            </w:pPr>
            <w:r w:rsidRPr="00DD6CFB">
              <w:rPr>
                <w:sz w:val="16"/>
                <w:szCs w:val="16"/>
                <w:lang w:eastAsia="en-US"/>
              </w:rPr>
              <w:t>Update chapter 4.5.2 RRC_IDLE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EDAB81"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50E5BC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89CF71"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E80CF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468E03" w14:textId="77777777" w:rsidR="00D4531E" w:rsidRPr="00DD6CFB" w:rsidRDefault="00D4531E" w:rsidP="00DD6CFB">
            <w:pPr>
              <w:pStyle w:val="TAL"/>
              <w:rPr>
                <w:sz w:val="16"/>
                <w:szCs w:val="16"/>
                <w:lang w:eastAsia="en-US"/>
              </w:rPr>
            </w:pPr>
            <w:r w:rsidRPr="00DD6CFB">
              <w:rPr>
                <w:sz w:val="16"/>
                <w:szCs w:val="16"/>
                <w:lang w:eastAsia="en-US"/>
              </w:rPr>
              <w:t>R5-217795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C2F61C" w14:textId="77777777" w:rsidR="00D4531E" w:rsidRPr="00DD6CFB" w:rsidRDefault="00D4531E" w:rsidP="00DD6CFB">
            <w:pPr>
              <w:pStyle w:val="TAL"/>
              <w:rPr>
                <w:sz w:val="16"/>
                <w:szCs w:val="16"/>
                <w:lang w:eastAsia="en-US"/>
              </w:rPr>
            </w:pPr>
            <w:r w:rsidRPr="00DD6CFB">
              <w:rPr>
                <w:sz w:val="16"/>
                <w:szCs w:val="16"/>
                <w:lang w:eastAsia="en-US"/>
              </w:rPr>
              <w:t>2060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68750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5E53E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C58DE6" w14:textId="77777777" w:rsidR="00D4531E" w:rsidRPr="00DD6CFB" w:rsidRDefault="00D4531E" w:rsidP="00DD6CFB">
            <w:pPr>
              <w:pStyle w:val="TAL"/>
              <w:rPr>
                <w:sz w:val="16"/>
                <w:szCs w:val="16"/>
                <w:lang w:eastAsia="en-US"/>
              </w:rPr>
            </w:pPr>
            <w:r w:rsidRPr="00DD6CFB">
              <w:rPr>
                <w:sz w:val="16"/>
                <w:szCs w:val="16"/>
                <w:lang w:eastAsia="en-US"/>
              </w:rPr>
              <w:t>Addition of new generic procedure for IMS MT video call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E1873E"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260E530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2E467C4"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6DAF0F"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DE198A8" w14:textId="77777777" w:rsidR="00D4531E" w:rsidRPr="00DD6CFB" w:rsidRDefault="00D4531E" w:rsidP="00DD6CFB">
            <w:pPr>
              <w:pStyle w:val="TAL"/>
              <w:rPr>
                <w:sz w:val="16"/>
                <w:szCs w:val="16"/>
                <w:lang w:eastAsia="en-US"/>
              </w:rPr>
            </w:pPr>
            <w:r w:rsidRPr="00DD6CFB">
              <w:rPr>
                <w:sz w:val="16"/>
                <w:szCs w:val="16"/>
                <w:lang w:eastAsia="en-US"/>
              </w:rPr>
              <w:t>R5-217796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AA4670" w14:textId="77777777" w:rsidR="00D4531E" w:rsidRPr="00DD6CFB" w:rsidRDefault="00D4531E" w:rsidP="00DD6CFB">
            <w:pPr>
              <w:pStyle w:val="TAL"/>
              <w:rPr>
                <w:sz w:val="16"/>
                <w:szCs w:val="16"/>
                <w:lang w:eastAsia="en-US"/>
              </w:rPr>
            </w:pPr>
            <w:r w:rsidRPr="00DD6CFB">
              <w:rPr>
                <w:sz w:val="16"/>
                <w:szCs w:val="16"/>
                <w:lang w:eastAsia="en-US"/>
              </w:rPr>
              <w:t>2130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5D159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1353E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87526F" w14:textId="77777777" w:rsidR="00D4531E" w:rsidRPr="00DD6CFB" w:rsidRDefault="00D4531E" w:rsidP="00DD6CFB">
            <w:pPr>
              <w:pStyle w:val="TAL"/>
              <w:rPr>
                <w:sz w:val="16"/>
                <w:szCs w:val="16"/>
                <w:lang w:eastAsia="en-US"/>
              </w:rPr>
            </w:pPr>
            <w:r w:rsidRPr="00DD6CFB">
              <w:rPr>
                <w:sz w:val="16"/>
                <w:szCs w:val="16"/>
                <w:lang w:eastAsia="en-US"/>
              </w:rPr>
              <w:t>Adding test procedure for adding video to a speech call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725406"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648427F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932BB4"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003FCE"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9C8A25" w14:textId="77777777" w:rsidR="00D4531E" w:rsidRPr="00DD6CFB" w:rsidRDefault="00D4531E" w:rsidP="00DD6CFB">
            <w:pPr>
              <w:pStyle w:val="TAL"/>
              <w:rPr>
                <w:sz w:val="16"/>
                <w:szCs w:val="16"/>
                <w:lang w:eastAsia="en-US"/>
              </w:rPr>
            </w:pPr>
            <w:r w:rsidRPr="00DD6CFB">
              <w:rPr>
                <w:sz w:val="16"/>
                <w:szCs w:val="16"/>
                <w:lang w:eastAsia="en-US"/>
              </w:rPr>
              <w:t>R5-217797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C6BC9" w14:textId="77777777" w:rsidR="00D4531E" w:rsidRPr="00DD6CFB" w:rsidRDefault="00D4531E" w:rsidP="00DD6CFB">
            <w:pPr>
              <w:pStyle w:val="TAL"/>
              <w:rPr>
                <w:sz w:val="16"/>
                <w:szCs w:val="16"/>
                <w:lang w:eastAsia="en-US"/>
              </w:rPr>
            </w:pPr>
            <w:r w:rsidRPr="00DD6CFB">
              <w:rPr>
                <w:sz w:val="16"/>
                <w:szCs w:val="16"/>
                <w:lang w:eastAsia="en-US"/>
              </w:rPr>
              <w:t>2136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6FB64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B11E8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ED2597" w14:textId="77777777" w:rsidR="00D4531E" w:rsidRPr="00DD6CFB" w:rsidRDefault="00D4531E" w:rsidP="00DD6CFB">
            <w:pPr>
              <w:pStyle w:val="TAL"/>
              <w:rPr>
                <w:sz w:val="16"/>
                <w:szCs w:val="16"/>
                <w:lang w:eastAsia="en-US"/>
              </w:rPr>
            </w:pPr>
            <w:r w:rsidRPr="00DD6CFB">
              <w:rPr>
                <w:sz w:val="16"/>
                <w:szCs w:val="16"/>
                <w:lang w:eastAsia="en-US"/>
              </w:rPr>
              <w:t>Correction to IMS MO Video call establishment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C7F80E"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8B6C01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FF45AB"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20776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09192CC" w14:textId="77777777" w:rsidR="00D4531E" w:rsidRPr="00DD6CFB" w:rsidRDefault="00D4531E" w:rsidP="00DD6CFB">
            <w:pPr>
              <w:pStyle w:val="TAL"/>
              <w:rPr>
                <w:sz w:val="16"/>
                <w:szCs w:val="16"/>
                <w:lang w:eastAsia="en-US"/>
              </w:rPr>
            </w:pPr>
            <w:r w:rsidRPr="00DD6CFB">
              <w:rPr>
                <w:sz w:val="16"/>
                <w:szCs w:val="16"/>
                <w:lang w:eastAsia="en-US"/>
              </w:rPr>
              <w:t>R5-217798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B9508F" w14:textId="77777777" w:rsidR="00D4531E" w:rsidRPr="00DD6CFB" w:rsidRDefault="00D4531E" w:rsidP="00DD6CFB">
            <w:pPr>
              <w:pStyle w:val="TAL"/>
              <w:rPr>
                <w:sz w:val="16"/>
                <w:szCs w:val="16"/>
                <w:lang w:eastAsia="en-US"/>
              </w:rPr>
            </w:pPr>
            <w:r w:rsidRPr="00DD6CFB">
              <w:rPr>
                <w:sz w:val="16"/>
                <w:szCs w:val="16"/>
                <w:lang w:eastAsia="en-US"/>
              </w:rPr>
              <w:t>2147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545D7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9333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389820" w14:textId="77777777" w:rsidR="00D4531E" w:rsidRPr="00DD6CFB" w:rsidRDefault="00D4531E" w:rsidP="00DD6CFB">
            <w:pPr>
              <w:pStyle w:val="TAL"/>
              <w:rPr>
                <w:sz w:val="16"/>
                <w:szCs w:val="16"/>
                <w:lang w:eastAsia="en-US"/>
              </w:rPr>
            </w:pPr>
            <w:r w:rsidRPr="00DD6CFB">
              <w:rPr>
                <w:sz w:val="16"/>
                <w:szCs w:val="16"/>
                <w:lang w:eastAsia="en-US"/>
              </w:rPr>
              <w:t>Adding test procedure for removing video from an ongoing call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30AF03"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C3285F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5F3D618"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694935"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2A6513" w14:textId="77777777" w:rsidR="00D4531E" w:rsidRPr="00DD6CFB" w:rsidRDefault="00D4531E" w:rsidP="00DD6CFB">
            <w:pPr>
              <w:pStyle w:val="TAL"/>
              <w:rPr>
                <w:sz w:val="16"/>
                <w:szCs w:val="16"/>
                <w:lang w:eastAsia="en-US"/>
              </w:rPr>
            </w:pPr>
            <w:r w:rsidRPr="00DD6CFB">
              <w:rPr>
                <w:sz w:val="16"/>
                <w:szCs w:val="16"/>
                <w:lang w:eastAsia="en-US"/>
              </w:rPr>
              <w:t>R5-217799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74562F" w14:textId="77777777" w:rsidR="00D4531E" w:rsidRPr="00DD6CFB" w:rsidRDefault="00D4531E" w:rsidP="00DD6CFB">
            <w:pPr>
              <w:pStyle w:val="TAL"/>
              <w:rPr>
                <w:sz w:val="16"/>
                <w:szCs w:val="16"/>
                <w:lang w:eastAsia="en-US"/>
              </w:rPr>
            </w:pPr>
            <w:r w:rsidRPr="00DD6CFB">
              <w:rPr>
                <w:sz w:val="16"/>
                <w:szCs w:val="16"/>
                <w:lang w:eastAsia="en-US"/>
              </w:rPr>
              <w:t>2042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1AF91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D344D8"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04E99B" w14:textId="77777777" w:rsidR="00D4531E" w:rsidRPr="00DD6CFB" w:rsidRDefault="00D4531E" w:rsidP="00DD6CFB">
            <w:pPr>
              <w:pStyle w:val="TAL"/>
              <w:rPr>
                <w:sz w:val="16"/>
                <w:szCs w:val="16"/>
                <w:lang w:eastAsia="en-US"/>
              </w:rPr>
            </w:pPr>
            <w:r w:rsidRPr="00DD6CFB">
              <w:rPr>
                <w:sz w:val="16"/>
                <w:szCs w:val="16"/>
                <w:lang w:eastAsia="en-US"/>
              </w:rPr>
              <w:t>Update RRCReconfiguration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82E906"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0CFF71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4B09AA"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EBE6E90"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AA45FCF" w14:textId="77777777" w:rsidR="00D4531E" w:rsidRPr="00DD6CFB" w:rsidRDefault="00D4531E" w:rsidP="00DD6CFB">
            <w:pPr>
              <w:pStyle w:val="TAL"/>
              <w:rPr>
                <w:sz w:val="16"/>
                <w:szCs w:val="16"/>
                <w:lang w:eastAsia="en-US"/>
              </w:rPr>
            </w:pPr>
            <w:r w:rsidRPr="00DD6CFB">
              <w:rPr>
                <w:sz w:val="16"/>
                <w:szCs w:val="16"/>
                <w:lang w:eastAsia="en-US"/>
              </w:rPr>
              <w:t>R5-217800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FC4557" w14:textId="77777777" w:rsidR="00D4531E" w:rsidRPr="00DD6CFB" w:rsidRDefault="00D4531E" w:rsidP="00DD6CFB">
            <w:pPr>
              <w:pStyle w:val="TAL"/>
              <w:rPr>
                <w:sz w:val="16"/>
                <w:szCs w:val="16"/>
                <w:lang w:eastAsia="en-US"/>
              </w:rPr>
            </w:pPr>
            <w:r w:rsidRPr="00DD6CFB">
              <w:rPr>
                <w:sz w:val="16"/>
                <w:szCs w:val="16"/>
                <w:lang w:eastAsia="en-US"/>
              </w:rPr>
              <w:t>2046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FCFCD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7C7C9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C4F823" w14:textId="77777777" w:rsidR="00D4531E" w:rsidRPr="00DD6CFB" w:rsidRDefault="00D4531E" w:rsidP="00DD6CFB">
            <w:pPr>
              <w:pStyle w:val="TAL"/>
              <w:rPr>
                <w:sz w:val="16"/>
                <w:szCs w:val="16"/>
                <w:lang w:eastAsia="en-US"/>
              </w:rPr>
            </w:pPr>
            <w:r w:rsidRPr="00DD6CFB">
              <w:rPr>
                <w:sz w:val="16"/>
                <w:szCs w:val="16"/>
                <w:lang w:eastAsia="en-US"/>
              </w:rPr>
              <w:t>Update IE CellAccessRelatedInfo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70288A"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8B66F4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5474011"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7198AD"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5FB1B9B" w14:textId="77777777" w:rsidR="00D4531E" w:rsidRPr="00DD6CFB" w:rsidRDefault="00D4531E" w:rsidP="00DD6CFB">
            <w:pPr>
              <w:pStyle w:val="TAL"/>
              <w:rPr>
                <w:sz w:val="16"/>
                <w:szCs w:val="16"/>
                <w:lang w:eastAsia="en-US"/>
              </w:rPr>
            </w:pPr>
            <w:r w:rsidRPr="00DD6CFB">
              <w:rPr>
                <w:sz w:val="16"/>
                <w:szCs w:val="16"/>
                <w:lang w:eastAsia="en-US"/>
              </w:rPr>
              <w:t>R5-217801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5F05B1" w14:textId="77777777" w:rsidR="00D4531E" w:rsidRPr="00DD6CFB" w:rsidRDefault="00D4531E" w:rsidP="00DD6CFB">
            <w:pPr>
              <w:pStyle w:val="TAL"/>
              <w:rPr>
                <w:sz w:val="16"/>
                <w:szCs w:val="16"/>
                <w:lang w:eastAsia="en-US"/>
              </w:rPr>
            </w:pPr>
            <w:r w:rsidRPr="00DD6CFB">
              <w:rPr>
                <w:sz w:val="16"/>
                <w:szCs w:val="16"/>
                <w:lang w:eastAsia="en-US"/>
              </w:rPr>
              <w:t>2127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6A1ED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EA34E"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3BC8D2" w14:textId="77777777" w:rsidR="00D4531E" w:rsidRPr="00DD6CFB" w:rsidRDefault="00D4531E" w:rsidP="00DD6CFB">
            <w:pPr>
              <w:pStyle w:val="TAL"/>
              <w:rPr>
                <w:sz w:val="16"/>
                <w:szCs w:val="16"/>
                <w:lang w:eastAsia="en-US"/>
              </w:rPr>
            </w:pPr>
            <w:r w:rsidRPr="00DD6CFB">
              <w:rPr>
                <w:sz w:val="16"/>
                <w:szCs w:val="16"/>
                <w:lang w:eastAsia="en-US"/>
              </w:rPr>
              <w:t>Update RRCReconfigurationComplete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93EB4A"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1EAA789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D7676F"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7DE1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003793" w14:textId="77777777" w:rsidR="00D4531E" w:rsidRPr="00DD6CFB" w:rsidRDefault="00D4531E" w:rsidP="00DD6CFB">
            <w:pPr>
              <w:pStyle w:val="TAL"/>
              <w:rPr>
                <w:sz w:val="16"/>
                <w:szCs w:val="16"/>
                <w:lang w:eastAsia="en-US"/>
              </w:rPr>
            </w:pPr>
            <w:r w:rsidRPr="00DD6CFB">
              <w:rPr>
                <w:sz w:val="16"/>
                <w:szCs w:val="16"/>
                <w:lang w:eastAsia="en-US"/>
              </w:rPr>
              <w:t>R5-217877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610227" w14:textId="77777777" w:rsidR="00D4531E" w:rsidRPr="00DD6CFB" w:rsidRDefault="00D4531E" w:rsidP="00DD6CFB">
            <w:pPr>
              <w:pStyle w:val="TAL"/>
              <w:rPr>
                <w:sz w:val="16"/>
                <w:szCs w:val="16"/>
                <w:lang w:eastAsia="en-US"/>
              </w:rPr>
            </w:pPr>
            <w:r w:rsidRPr="00DD6CFB">
              <w:rPr>
                <w:sz w:val="16"/>
                <w:szCs w:val="16"/>
                <w:lang w:eastAsia="en-US"/>
              </w:rPr>
              <w:t>2098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9C86D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ED6C1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58E94C" w14:textId="77777777" w:rsidR="00D4531E" w:rsidRPr="00DD6CFB" w:rsidRDefault="00D4531E" w:rsidP="00DD6CFB">
            <w:pPr>
              <w:pStyle w:val="TAL"/>
              <w:rPr>
                <w:sz w:val="16"/>
                <w:szCs w:val="16"/>
                <w:lang w:eastAsia="en-US"/>
              </w:rPr>
            </w:pPr>
            <w:r w:rsidRPr="00DD6CFB">
              <w:rPr>
                <w:sz w:val="16"/>
                <w:szCs w:val="16"/>
                <w:lang w:eastAsia="en-US"/>
              </w:rPr>
              <w:t>Correction to default configuration of SIB12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FB103B"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3AB341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CE0BB1B"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76BF85"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9E1A71" w14:textId="77777777" w:rsidR="00D4531E" w:rsidRPr="00DD6CFB" w:rsidRDefault="00D4531E" w:rsidP="00DD6CFB">
            <w:pPr>
              <w:pStyle w:val="TAL"/>
              <w:rPr>
                <w:sz w:val="16"/>
                <w:szCs w:val="16"/>
                <w:lang w:eastAsia="en-US"/>
              </w:rPr>
            </w:pPr>
            <w:r w:rsidRPr="00DD6CFB">
              <w:rPr>
                <w:sz w:val="16"/>
                <w:szCs w:val="16"/>
                <w:lang w:eastAsia="en-US"/>
              </w:rPr>
              <w:t>R5-217878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696C0C" w14:textId="77777777" w:rsidR="00D4531E" w:rsidRPr="00DD6CFB" w:rsidRDefault="00D4531E" w:rsidP="00DD6CFB">
            <w:pPr>
              <w:pStyle w:val="TAL"/>
              <w:rPr>
                <w:sz w:val="16"/>
                <w:szCs w:val="16"/>
                <w:lang w:eastAsia="en-US"/>
              </w:rPr>
            </w:pPr>
            <w:r w:rsidRPr="00DD6CFB">
              <w:rPr>
                <w:sz w:val="16"/>
                <w:szCs w:val="16"/>
                <w:lang w:eastAsia="en-US"/>
              </w:rPr>
              <w:t>2099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62B9B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C560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FD70F6" w14:textId="77777777" w:rsidR="00D4531E" w:rsidRPr="00DD6CFB" w:rsidRDefault="00D4531E" w:rsidP="00DD6CFB">
            <w:pPr>
              <w:pStyle w:val="TAL"/>
              <w:rPr>
                <w:sz w:val="16"/>
                <w:szCs w:val="16"/>
                <w:lang w:eastAsia="en-US"/>
              </w:rPr>
            </w:pPr>
            <w:r w:rsidRPr="00DD6CFB">
              <w:rPr>
                <w:sz w:val="16"/>
                <w:szCs w:val="16"/>
                <w:lang w:eastAsia="en-US"/>
              </w:rPr>
              <w:t>Addition of default configuration of DCI and SCI for NR SL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35119"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66D593C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F9B0D2"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011BB1"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902002" w14:textId="77777777" w:rsidR="00D4531E" w:rsidRPr="00DD6CFB" w:rsidRDefault="00D4531E" w:rsidP="00DD6CFB">
            <w:pPr>
              <w:pStyle w:val="TAL"/>
              <w:rPr>
                <w:sz w:val="16"/>
                <w:szCs w:val="16"/>
                <w:lang w:eastAsia="en-US"/>
              </w:rPr>
            </w:pPr>
            <w:r w:rsidRPr="00DD6CFB">
              <w:rPr>
                <w:sz w:val="16"/>
                <w:szCs w:val="16"/>
                <w:lang w:eastAsia="en-US"/>
              </w:rPr>
              <w:t>R5-217879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28A3DF" w14:textId="77777777" w:rsidR="00D4531E" w:rsidRPr="00DD6CFB" w:rsidRDefault="00D4531E" w:rsidP="00DD6CFB">
            <w:pPr>
              <w:pStyle w:val="TAL"/>
              <w:rPr>
                <w:sz w:val="16"/>
                <w:szCs w:val="16"/>
                <w:lang w:eastAsia="en-US"/>
              </w:rPr>
            </w:pPr>
            <w:r w:rsidRPr="00DD6CFB">
              <w:rPr>
                <w:sz w:val="16"/>
                <w:szCs w:val="16"/>
                <w:lang w:eastAsia="en-US"/>
              </w:rPr>
              <w:t>2100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23963A"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46FE6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9B366D" w14:textId="77777777" w:rsidR="00D4531E" w:rsidRPr="00DD6CFB" w:rsidRDefault="00D4531E" w:rsidP="00DD6CFB">
            <w:pPr>
              <w:pStyle w:val="TAL"/>
              <w:rPr>
                <w:sz w:val="16"/>
                <w:szCs w:val="16"/>
                <w:lang w:eastAsia="en-US"/>
              </w:rPr>
            </w:pPr>
            <w:r w:rsidRPr="00DD6CFB">
              <w:rPr>
                <w:sz w:val="16"/>
                <w:szCs w:val="16"/>
                <w:lang w:eastAsia="en-US"/>
              </w:rPr>
              <w:t>Addition of power level setting for NR SL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83A81F"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450B8B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928C43"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1BB9CF"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B42160" w14:textId="77777777" w:rsidR="00D4531E" w:rsidRPr="00DD6CFB" w:rsidRDefault="00D4531E" w:rsidP="00DD6CFB">
            <w:pPr>
              <w:pStyle w:val="TAL"/>
              <w:rPr>
                <w:sz w:val="16"/>
                <w:szCs w:val="16"/>
                <w:lang w:eastAsia="en-US"/>
              </w:rPr>
            </w:pPr>
            <w:r w:rsidRPr="00DD6CFB">
              <w:rPr>
                <w:sz w:val="16"/>
                <w:szCs w:val="16"/>
                <w:lang w:eastAsia="en-US"/>
              </w:rPr>
              <w:t>R5-217880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713E49" w14:textId="77777777" w:rsidR="00D4531E" w:rsidRPr="00DD6CFB" w:rsidRDefault="00D4531E" w:rsidP="00DD6CFB">
            <w:pPr>
              <w:pStyle w:val="TAL"/>
              <w:rPr>
                <w:sz w:val="16"/>
                <w:szCs w:val="16"/>
                <w:lang w:eastAsia="en-US"/>
              </w:rPr>
            </w:pPr>
            <w:r w:rsidRPr="00DD6CFB">
              <w:rPr>
                <w:sz w:val="16"/>
                <w:szCs w:val="16"/>
                <w:lang w:eastAsia="en-US"/>
              </w:rPr>
              <w:t>2108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6F4B4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A733E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7E708A" w14:textId="77777777" w:rsidR="00D4531E" w:rsidRPr="00DD6CFB" w:rsidRDefault="00D4531E" w:rsidP="00DD6CFB">
            <w:pPr>
              <w:pStyle w:val="TAL"/>
              <w:rPr>
                <w:sz w:val="16"/>
                <w:szCs w:val="16"/>
                <w:lang w:eastAsia="en-US"/>
              </w:rPr>
            </w:pPr>
            <w:r w:rsidRPr="00DD6CFB">
              <w:rPr>
                <w:sz w:val="16"/>
                <w:szCs w:val="16"/>
                <w:lang w:eastAsia="en-US"/>
              </w:rPr>
              <w:t>Correction to DIRECT LINK KEEPALIVE REQUEST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B05F9B"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5C1AFE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CB249D"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48769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FAA413" w14:textId="77777777" w:rsidR="00D4531E" w:rsidRPr="00DD6CFB" w:rsidRDefault="00D4531E" w:rsidP="00DD6CFB">
            <w:pPr>
              <w:pStyle w:val="TAL"/>
              <w:rPr>
                <w:sz w:val="16"/>
                <w:szCs w:val="16"/>
                <w:lang w:eastAsia="en-US"/>
              </w:rPr>
            </w:pPr>
            <w:r w:rsidRPr="00DD6CFB">
              <w:rPr>
                <w:sz w:val="16"/>
                <w:szCs w:val="16"/>
                <w:lang w:eastAsia="en-US"/>
              </w:rPr>
              <w:t>R5-217881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75344E" w14:textId="77777777" w:rsidR="00D4531E" w:rsidRPr="00DD6CFB" w:rsidRDefault="00D4531E" w:rsidP="00DD6CFB">
            <w:pPr>
              <w:pStyle w:val="TAL"/>
              <w:rPr>
                <w:sz w:val="16"/>
                <w:szCs w:val="16"/>
                <w:lang w:eastAsia="en-US"/>
              </w:rPr>
            </w:pPr>
            <w:r w:rsidRPr="00DD6CFB">
              <w:rPr>
                <w:sz w:val="16"/>
                <w:szCs w:val="16"/>
                <w:lang w:eastAsia="en-US"/>
              </w:rPr>
              <w:t>2110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64988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3B9CF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00FB6E" w14:textId="77777777" w:rsidR="00D4531E" w:rsidRPr="00DD6CFB" w:rsidRDefault="00D4531E" w:rsidP="00DD6CFB">
            <w:pPr>
              <w:pStyle w:val="TAL"/>
              <w:rPr>
                <w:sz w:val="16"/>
                <w:szCs w:val="16"/>
                <w:lang w:eastAsia="en-US"/>
              </w:rPr>
            </w:pPr>
            <w:r w:rsidRPr="00DD6CFB">
              <w:rPr>
                <w:sz w:val="16"/>
                <w:szCs w:val="16"/>
                <w:lang w:eastAsia="en-US"/>
              </w:rPr>
              <w:t>Correction to DIRECT LINK AUTHENTICATION REQUEST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BA8D0A"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CD85F5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86AACF"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5371EA"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345BFA7" w14:textId="77777777" w:rsidR="00D4531E" w:rsidRPr="00DD6CFB" w:rsidRDefault="00D4531E" w:rsidP="00DD6CFB">
            <w:pPr>
              <w:pStyle w:val="TAL"/>
              <w:rPr>
                <w:sz w:val="16"/>
                <w:szCs w:val="16"/>
                <w:lang w:eastAsia="en-US"/>
              </w:rPr>
            </w:pPr>
            <w:r w:rsidRPr="00DD6CFB">
              <w:rPr>
                <w:sz w:val="16"/>
                <w:szCs w:val="16"/>
                <w:lang w:eastAsia="en-US"/>
              </w:rPr>
              <w:t>R5-217882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D64980" w14:textId="77777777" w:rsidR="00D4531E" w:rsidRPr="00DD6CFB" w:rsidRDefault="00D4531E" w:rsidP="00DD6CFB">
            <w:pPr>
              <w:pStyle w:val="TAL"/>
              <w:rPr>
                <w:sz w:val="16"/>
                <w:szCs w:val="16"/>
                <w:lang w:eastAsia="en-US"/>
              </w:rPr>
            </w:pPr>
            <w:r w:rsidRPr="00DD6CFB">
              <w:rPr>
                <w:sz w:val="16"/>
                <w:szCs w:val="16"/>
                <w:lang w:eastAsia="en-US"/>
              </w:rPr>
              <w:t>2111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CE6B8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00AE9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37347E" w14:textId="77777777" w:rsidR="00D4531E" w:rsidRPr="00DD6CFB" w:rsidRDefault="00D4531E" w:rsidP="00DD6CFB">
            <w:pPr>
              <w:pStyle w:val="TAL"/>
              <w:rPr>
                <w:sz w:val="16"/>
                <w:szCs w:val="16"/>
                <w:lang w:eastAsia="en-US"/>
              </w:rPr>
            </w:pPr>
            <w:r w:rsidRPr="00DD6CFB">
              <w:rPr>
                <w:sz w:val="16"/>
                <w:szCs w:val="16"/>
                <w:lang w:eastAsia="en-US"/>
              </w:rPr>
              <w:t>Correction to DIRECT LINK AUTHENTICATION RESPONSE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E5AADB"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1538319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CD4C0A"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EAFC84"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E62879" w14:textId="77777777" w:rsidR="00D4531E" w:rsidRPr="00DD6CFB" w:rsidRDefault="00D4531E" w:rsidP="00DD6CFB">
            <w:pPr>
              <w:pStyle w:val="TAL"/>
              <w:rPr>
                <w:sz w:val="16"/>
                <w:szCs w:val="16"/>
                <w:lang w:eastAsia="en-US"/>
              </w:rPr>
            </w:pPr>
            <w:r w:rsidRPr="00DD6CFB">
              <w:rPr>
                <w:sz w:val="16"/>
                <w:szCs w:val="16"/>
                <w:lang w:eastAsia="en-US"/>
              </w:rPr>
              <w:t>R5-217883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AB7F9A" w14:textId="77777777" w:rsidR="00D4531E" w:rsidRPr="00DD6CFB" w:rsidRDefault="00D4531E" w:rsidP="00DD6CFB">
            <w:pPr>
              <w:pStyle w:val="TAL"/>
              <w:rPr>
                <w:sz w:val="16"/>
                <w:szCs w:val="16"/>
                <w:lang w:eastAsia="en-US"/>
              </w:rPr>
            </w:pPr>
            <w:r w:rsidRPr="00DD6CFB">
              <w:rPr>
                <w:sz w:val="16"/>
                <w:szCs w:val="16"/>
                <w:lang w:eastAsia="en-US"/>
              </w:rPr>
              <w:t>2113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4B020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97A2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F0A33B" w14:textId="77777777" w:rsidR="00D4531E" w:rsidRPr="00DD6CFB" w:rsidRDefault="00D4531E" w:rsidP="00DD6CFB">
            <w:pPr>
              <w:pStyle w:val="TAL"/>
              <w:rPr>
                <w:sz w:val="16"/>
                <w:szCs w:val="16"/>
                <w:lang w:eastAsia="en-US"/>
              </w:rPr>
            </w:pPr>
            <w:r w:rsidRPr="00DD6CFB">
              <w:rPr>
                <w:sz w:val="16"/>
                <w:szCs w:val="16"/>
                <w:lang w:eastAsia="en-US"/>
              </w:rPr>
              <w:t>Correction to DIRECT LINK SECURITY MODE COMMAND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B2DF96"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6866337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D3DAAB"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789BAB"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F89A2A" w14:textId="77777777" w:rsidR="00D4531E" w:rsidRPr="00DD6CFB" w:rsidRDefault="00D4531E" w:rsidP="00DD6CFB">
            <w:pPr>
              <w:pStyle w:val="TAL"/>
              <w:rPr>
                <w:sz w:val="16"/>
                <w:szCs w:val="16"/>
                <w:lang w:eastAsia="en-US"/>
              </w:rPr>
            </w:pPr>
            <w:r w:rsidRPr="00DD6CFB">
              <w:rPr>
                <w:sz w:val="16"/>
                <w:szCs w:val="16"/>
                <w:lang w:eastAsia="en-US"/>
              </w:rPr>
              <w:t>R5-217884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3F37CE" w14:textId="77777777" w:rsidR="00D4531E" w:rsidRPr="00DD6CFB" w:rsidRDefault="00D4531E" w:rsidP="00DD6CFB">
            <w:pPr>
              <w:pStyle w:val="TAL"/>
              <w:rPr>
                <w:sz w:val="16"/>
                <w:szCs w:val="16"/>
                <w:lang w:eastAsia="en-US"/>
              </w:rPr>
            </w:pPr>
            <w:r w:rsidRPr="00DD6CFB">
              <w:rPr>
                <w:sz w:val="16"/>
                <w:szCs w:val="16"/>
                <w:lang w:eastAsia="en-US"/>
              </w:rPr>
              <w:t>2114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4CA357"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2321B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D12C8B" w14:textId="77777777" w:rsidR="00D4531E" w:rsidRPr="00DD6CFB" w:rsidRDefault="00D4531E" w:rsidP="00DD6CFB">
            <w:pPr>
              <w:pStyle w:val="TAL"/>
              <w:rPr>
                <w:sz w:val="16"/>
                <w:szCs w:val="16"/>
                <w:lang w:eastAsia="en-US"/>
              </w:rPr>
            </w:pPr>
            <w:r w:rsidRPr="00DD6CFB">
              <w:rPr>
                <w:sz w:val="16"/>
                <w:szCs w:val="16"/>
                <w:lang w:eastAsia="en-US"/>
              </w:rPr>
              <w:t>Correction to DIRECT LINK SECURITY MODE COMPLETE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A699C7"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186AF3C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3D25E90"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82827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1D40C5D" w14:textId="77777777" w:rsidR="00D4531E" w:rsidRPr="00DD6CFB" w:rsidRDefault="00D4531E" w:rsidP="00DD6CFB">
            <w:pPr>
              <w:pStyle w:val="TAL"/>
              <w:rPr>
                <w:sz w:val="16"/>
                <w:szCs w:val="16"/>
                <w:lang w:eastAsia="en-US"/>
              </w:rPr>
            </w:pPr>
            <w:r w:rsidRPr="00DD6CFB">
              <w:rPr>
                <w:sz w:val="16"/>
                <w:szCs w:val="16"/>
                <w:lang w:eastAsia="en-US"/>
              </w:rPr>
              <w:t>R5-217885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EB0C4D" w14:textId="77777777" w:rsidR="00D4531E" w:rsidRPr="00DD6CFB" w:rsidRDefault="00D4531E" w:rsidP="00DD6CFB">
            <w:pPr>
              <w:pStyle w:val="TAL"/>
              <w:rPr>
                <w:sz w:val="16"/>
                <w:szCs w:val="16"/>
                <w:lang w:eastAsia="en-US"/>
              </w:rPr>
            </w:pPr>
            <w:r w:rsidRPr="00DD6CFB">
              <w:rPr>
                <w:sz w:val="16"/>
                <w:szCs w:val="16"/>
                <w:lang w:eastAsia="en-US"/>
              </w:rPr>
              <w:t>2118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43A88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A46874"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481331" w14:textId="77777777" w:rsidR="00D4531E" w:rsidRPr="00DD6CFB" w:rsidRDefault="00D4531E" w:rsidP="00DD6CFB">
            <w:pPr>
              <w:pStyle w:val="TAL"/>
              <w:rPr>
                <w:sz w:val="16"/>
                <w:szCs w:val="16"/>
                <w:lang w:eastAsia="en-US"/>
              </w:rPr>
            </w:pPr>
            <w:r w:rsidRPr="00DD6CFB">
              <w:rPr>
                <w:sz w:val="16"/>
                <w:szCs w:val="16"/>
                <w:lang w:eastAsia="en-US"/>
              </w:rPr>
              <w:t>Correction to DIRECT LINK IDENTIFIER UPDATE REQUEST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150B9A"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2227930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A1600AA"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245386"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A50663" w14:textId="77777777" w:rsidR="00D4531E" w:rsidRPr="00DD6CFB" w:rsidRDefault="00D4531E" w:rsidP="00DD6CFB">
            <w:pPr>
              <w:pStyle w:val="TAL"/>
              <w:rPr>
                <w:sz w:val="16"/>
                <w:szCs w:val="16"/>
                <w:lang w:eastAsia="en-US"/>
              </w:rPr>
            </w:pPr>
            <w:r w:rsidRPr="00DD6CFB">
              <w:rPr>
                <w:sz w:val="16"/>
                <w:szCs w:val="16"/>
                <w:lang w:eastAsia="en-US"/>
              </w:rPr>
              <w:t>R5-217886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F2BB1C" w14:textId="77777777" w:rsidR="00D4531E" w:rsidRPr="00DD6CFB" w:rsidRDefault="00D4531E" w:rsidP="00DD6CFB">
            <w:pPr>
              <w:pStyle w:val="TAL"/>
              <w:rPr>
                <w:sz w:val="16"/>
                <w:szCs w:val="16"/>
                <w:lang w:eastAsia="en-US"/>
              </w:rPr>
            </w:pPr>
            <w:r w:rsidRPr="00DD6CFB">
              <w:rPr>
                <w:sz w:val="16"/>
                <w:szCs w:val="16"/>
                <w:lang w:eastAsia="en-US"/>
              </w:rPr>
              <w:t>2119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01156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9E463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F972BE" w14:textId="77777777" w:rsidR="00D4531E" w:rsidRPr="00DD6CFB" w:rsidRDefault="00D4531E" w:rsidP="00DD6CFB">
            <w:pPr>
              <w:pStyle w:val="TAL"/>
              <w:rPr>
                <w:sz w:val="16"/>
                <w:szCs w:val="16"/>
                <w:lang w:eastAsia="en-US"/>
              </w:rPr>
            </w:pPr>
            <w:r w:rsidRPr="00DD6CFB">
              <w:rPr>
                <w:sz w:val="16"/>
                <w:szCs w:val="16"/>
                <w:lang w:eastAsia="en-US"/>
              </w:rPr>
              <w:t>Correction to DIRECT LINK IDENTIFIER UPDATE ACCEPT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B3C209"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2134B42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4089D9"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F531E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887697" w14:textId="77777777" w:rsidR="00D4531E" w:rsidRPr="00DD6CFB" w:rsidRDefault="00D4531E" w:rsidP="00DD6CFB">
            <w:pPr>
              <w:pStyle w:val="TAL"/>
              <w:rPr>
                <w:sz w:val="16"/>
                <w:szCs w:val="16"/>
                <w:lang w:eastAsia="en-US"/>
              </w:rPr>
            </w:pPr>
            <w:r w:rsidRPr="00DD6CFB">
              <w:rPr>
                <w:sz w:val="16"/>
                <w:szCs w:val="16"/>
                <w:lang w:eastAsia="en-US"/>
              </w:rPr>
              <w:t>R5-217887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3A2226" w14:textId="77777777" w:rsidR="00D4531E" w:rsidRPr="00DD6CFB" w:rsidRDefault="00D4531E" w:rsidP="00DD6CFB">
            <w:pPr>
              <w:pStyle w:val="TAL"/>
              <w:rPr>
                <w:sz w:val="16"/>
                <w:szCs w:val="16"/>
                <w:lang w:eastAsia="en-US"/>
              </w:rPr>
            </w:pPr>
            <w:r w:rsidRPr="00DD6CFB">
              <w:rPr>
                <w:sz w:val="16"/>
                <w:szCs w:val="16"/>
                <w:lang w:eastAsia="en-US"/>
              </w:rPr>
              <w:t>2120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3CD47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B0913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C06BC2" w14:textId="77777777" w:rsidR="00D4531E" w:rsidRPr="00DD6CFB" w:rsidRDefault="00D4531E" w:rsidP="00DD6CFB">
            <w:pPr>
              <w:pStyle w:val="TAL"/>
              <w:rPr>
                <w:sz w:val="16"/>
                <w:szCs w:val="16"/>
                <w:lang w:eastAsia="en-US"/>
              </w:rPr>
            </w:pPr>
            <w:r w:rsidRPr="00DD6CFB">
              <w:rPr>
                <w:sz w:val="16"/>
                <w:szCs w:val="16"/>
                <w:lang w:eastAsia="en-US"/>
              </w:rPr>
              <w:t>Correction to DIRECT LINK IDENTIFIER UPDATE ACK msg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F2DDD3"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2555541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F02776"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26DE45"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B29AF0B" w14:textId="77777777" w:rsidR="00D4531E" w:rsidRPr="00DD6CFB" w:rsidRDefault="00D4531E" w:rsidP="00DD6CFB">
            <w:pPr>
              <w:pStyle w:val="TAL"/>
              <w:rPr>
                <w:sz w:val="16"/>
                <w:szCs w:val="16"/>
                <w:lang w:eastAsia="en-US"/>
              </w:rPr>
            </w:pPr>
            <w:r w:rsidRPr="00DD6CFB">
              <w:rPr>
                <w:sz w:val="16"/>
                <w:szCs w:val="16"/>
                <w:lang w:eastAsia="en-US"/>
              </w:rPr>
              <w:t>R5-217888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2D18C2" w14:textId="77777777" w:rsidR="00D4531E" w:rsidRPr="00DD6CFB" w:rsidRDefault="00D4531E" w:rsidP="00DD6CFB">
            <w:pPr>
              <w:pStyle w:val="TAL"/>
              <w:rPr>
                <w:sz w:val="16"/>
                <w:szCs w:val="16"/>
                <w:lang w:eastAsia="en-US"/>
              </w:rPr>
            </w:pPr>
            <w:r w:rsidRPr="00DD6CFB">
              <w:rPr>
                <w:sz w:val="16"/>
                <w:szCs w:val="16"/>
                <w:lang w:eastAsia="en-US"/>
              </w:rPr>
              <w:t>2123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1B8EA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3CCE7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C9D326" w14:textId="77777777" w:rsidR="00D4531E" w:rsidRPr="00DD6CFB" w:rsidRDefault="00D4531E" w:rsidP="00DD6CFB">
            <w:pPr>
              <w:pStyle w:val="TAL"/>
              <w:rPr>
                <w:sz w:val="16"/>
                <w:szCs w:val="16"/>
                <w:lang w:eastAsia="en-US"/>
              </w:rPr>
            </w:pPr>
            <w:r w:rsidRPr="00DD6CFB">
              <w:rPr>
                <w:sz w:val="16"/>
                <w:szCs w:val="16"/>
                <w:lang w:eastAsia="en-US"/>
              </w:rPr>
              <w:t>Correction to DIRECT LINK ESTABLISHMENT REJECT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B60E7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ABB530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87583C"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50CEE3"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1DB32D" w14:textId="77777777" w:rsidR="00D4531E" w:rsidRPr="00DD6CFB" w:rsidRDefault="00D4531E" w:rsidP="00DD6CFB">
            <w:pPr>
              <w:pStyle w:val="TAL"/>
              <w:rPr>
                <w:sz w:val="16"/>
                <w:szCs w:val="16"/>
                <w:lang w:eastAsia="en-US"/>
              </w:rPr>
            </w:pPr>
            <w:r w:rsidRPr="00DD6CFB">
              <w:rPr>
                <w:sz w:val="16"/>
                <w:szCs w:val="16"/>
                <w:lang w:eastAsia="en-US"/>
              </w:rPr>
              <w:t>R5-217933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6FC7F2" w14:textId="77777777" w:rsidR="00D4531E" w:rsidRPr="00DD6CFB" w:rsidRDefault="00D4531E" w:rsidP="00DD6CFB">
            <w:pPr>
              <w:pStyle w:val="TAL"/>
              <w:rPr>
                <w:sz w:val="16"/>
                <w:szCs w:val="16"/>
                <w:lang w:eastAsia="en-US"/>
              </w:rPr>
            </w:pPr>
            <w:r w:rsidRPr="00DD6CFB">
              <w:rPr>
                <w:sz w:val="16"/>
                <w:szCs w:val="16"/>
                <w:lang w:eastAsia="en-US"/>
              </w:rPr>
              <w:t>2050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567FD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72DE0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BC8FAF" w14:textId="77777777" w:rsidR="00D4531E" w:rsidRPr="00DD6CFB" w:rsidRDefault="00D4531E" w:rsidP="00DD6CFB">
            <w:pPr>
              <w:pStyle w:val="TAL"/>
              <w:rPr>
                <w:sz w:val="16"/>
                <w:szCs w:val="16"/>
                <w:lang w:eastAsia="en-US"/>
              </w:rPr>
            </w:pPr>
            <w:r w:rsidRPr="00DD6CFB">
              <w:rPr>
                <w:sz w:val="16"/>
                <w:szCs w:val="16"/>
                <w:lang w:eastAsia="en-US"/>
              </w:rPr>
              <w:t>Updates to UTRA signal levels in FR1 and OTA environment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0D795"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F3A14D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F6C526F"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A35CF1"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31639D" w14:textId="77777777" w:rsidR="00D4531E" w:rsidRPr="00DD6CFB" w:rsidRDefault="00D4531E" w:rsidP="00DD6CFB">
            <w:pPr>
              <w:pStyle w:val="TAL"/>
              <w:rPr>
                <w:sz w:val="16"/>
                <w:szCs w:val="16"/>
                <w:lang w:eastAsia="en-US"/>
              </w:rPr>
            </w:pPr>
            <w:r w:rsidRPr="00DD6CFB">
              <w:rPr>
                <w:sz w:val="16"/>
                <w:szCs w:val="16"/>
                <w:lang w:eastAsia="en-US"/>
              </w:rPr>
              <w:t>R5-217943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C7649C" w14:textId="77777777" w:rsidR="00D4531E" w:rsidRPr="00DD6CFB" w:rsidRDefault="00D4531E" w:rsidP="00DD6CFB">
            <w:pPr>
              <w:pStyle w:val="TAL"/>
              <w:rPr>
                <w:sz w:val="16"/>
                <w:szCs w:val="16"/>
                <w:lang w:eastAsia="en-US"/>
              </w:rPr>
            </w:pPr>
            <w:r w:rsidRPr="00DD6CFB">
              <w:rPr>
                <w:sz w:val="16"/>
                <w:szCs w:val="16"/>
                <w:lang w:eastAsia="en-US"/>
              </w:rPr>
              <w:t>2124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6BA823"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1E1D09"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4C9F57" w14:textId="77777777" w:rsidR="00D4531E" w:rsidRPr="00DD6CFB" w:rsidRDefault="00D4531E" w:rsidP="00DD6CFB">
            <w:pPr>
              <w:pStyle w:val="TAL"/>
              <w:rPr>
                <w:sz w:val="16"/>
                <w:szCs w:val="16"/>
                <w:lang w:eastAsia="en-US"/>
              </w:rPr>
            </w:pPr>
            <w:r w:rsidRPr="00DD6CFB">
              <w:rPr>
                <w:sz w:val="16"/>
                <w:szCs w:val="16"/>
                <w:lang w:eastAsia="en-US"/>
              </w:rPr>
              <w:t>Update Radio resource control information elements for NR 2-step RACH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898182"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6B2346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3E914A"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58902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19F4B49" w14:textId="77777777" w:rsidR="00D4531E" w:rsidRPr="00DD6CFB" w:rsidRDefault="00D4531E" w:rsidP="00DD6CFB">
            <w:pPr>
              <w:pStyle w:val="TAL"/>
              <w:rPr>
                <w:sz w:val="16"/>
                <w:szCs w:val="16"/>
                <w:lang w:eastAsia="en-US"/>
              </w:rPr>
            </w:pPr>
            <w:r w:rsidRPr="00DD6CFB">
              <w:rPr>
                <w:sz w:val="16"/>
                <w:szCs w:val="16"/>
                <w:lang w:eastAsia="en-US"/>
              </w:rPr>
              <w:t>R5-217944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1819FE" w14:textId="77777777" w:rsidR="00D4531E" w:rsidRPr="00DD6CFB" w:rsidRDefault="00D4531E" w:rsidP="00DD6CFB">
            <w:pPr>
              <w:pStyle w:val="TAL"/>
              <w:rPr>
                <w:sz w:val="16"/>
                <w:szCs w:val="16"/>
                <w:lang w:eastAsia="en-US"/>
              </w:rPr>
            </w:pPr>
            <w:r w:rsidRPr="00DD6CFB">
              <w:rPr>
                <w:sz w:val="16"/>
                <w:szCs w:val="16"/>
                <w:lang w:eastAsia="en-US"/>
              </w:rPr>
              <w:t>2161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AA0362"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50A5D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F6D76A" w14:textId="77777777" w:rsidR="00D4531E" w:rsidRPr="00DD6CFB" w:rsidRDefault="00D4531E" w:rsidP="00DD6CFB">
            <w:pPr>
              <w:pStyle w:val="TAL"/>
              <w:rPr>
                <w:sz w:val="16"/>
                <w:szCs w:val="16"/>
                <w:lang w:eastAsia="en-US"/>
              </w:rPr>
            </w:pPr>
            <w:r w:rsidRPr="00DD6CFB">
              <w:rPr>
                <w:sz w:val="16"/>
                <w:szCs w:val="16"/>
                <w:lang w:eastAsia="en-US"/>
              </w:rPr>
              <w:t>Test Procedure for eCall over IMS establishment in 5GS eCall only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B2BAB8"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72CCA93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D915484"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644AE2"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1998E8D" w14:textId="77777777" w:rsidR="00D4531E" w:rsidRPr="00DD6CFB" w:rsidRDefault="00D4531E" w:rsidP="00DD6CFB">
            <w:pPr>
              <w:pStyle w:val="TAL"/>
              <w:rPr>
                <w:sz w:val="16"/>
                <w:szCs w:val="16"/>
                <w:lang w:eastAsia="en-US"/>
              </w:rPr>
            </w:pPr>
            <w:r w:rsidRPr="00DD6CFB">
              <w:rPr>
                <w:sz w:val="16"/>
                <w:szCs w:val="16"/>
                <w:lang w:eastAsia="en-US"/>
              </w:rPr>
              <w:t>R5-217949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FE97E1" w14:textId="77777777" w:rsidR="00D4531E" w:rsidRPr="00DD6CFB" w:rsidRDefault="00D4531E" w:rsidP="00DD6CFB">
            <w:pPr>
              <w:pStyle w:val="TAL"/>
              <w:rPr>
                <w:sz w:val="16"/>
                <w:szCs w:val="16"/>
                <w:lang w:eastAsia="en-US"/>
              </w:rPr>
            </w:pPr>
            <w:r w:rsidRPr="00DD6CFB">
              <w:rPr>
                <w:sz w:val="16"/>
                <w:szCs w:val="16"/>
                <w:lang w:eastAsia="en-US"/>
              </w:rPr>
              <w:t>2056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1578B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C4E67C"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CB135C" w14:textId="77777777" w:rsidR="00D4531E" w:rsidRPr="00DD6CFB" w:rsidRDefault="00D4531E" w:rsidP="00DD6CFB">
            <w:pPr>
              <w:pStyle w:val="TAL"/>
              <w:rPr>
                <w:sz w:val="16"/>
                <w:szCs w:val="16"/>
                <w:lang w:eastAsia="en-US"/>
              </w:rPr>
            </w:pPr>
            <w:r w:rsidRPr="00DD6CFB">
              <w:rPr>
                <w:sz w:val="16"/>
                <w:szCs w:val="16"/>
                <w:lang w:eastAsia="en-US"/>
              </w:rPr>
              <w:t>Update IE MeasObjectNR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B2BB6A"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1C72D3A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085CAA0"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BB35F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121668" w14:textId="77777777" w:rsidR="00D4531E" w:rsidRPr="00DD6CFB" w:rsidRDefault="00D4531E" w:rsidP="00DD6CFB">
            <w:pPr>
              <w:pStyle w:val="TAL"/>
              <w:rPr>
                <w:sz w:val="16"/>
                <w:szCs w:val="16"/>
                <w:lang w:eastAsia="en-US"/>
              </w:rPr>
            </w:pPr>
            <w:r w:rsidRPr="00DD6CFB">
              <w:rPr>
                <w:sz w:val="16"/>
                <w:szCs w:val="16"/>
                <w:lang w:eastAsia="en-US"/>
              </w:rPr>
              <w:t>R5-217950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F246CF" w14:textId="77777777" w:rsidR="00D4531E" w:rsidRPr="00DD6CFB" w:rsidRDefault="00D4531E" w:rsidP="00DD6CFB">
            <w:pPr>
              <w:pStyle w:val="TAL"/>
              <w:rPr>
                <w:sz w:val="16"/>
                <w:szCs w:val="16"/>
                <w:lang w:eastAsia="en-US"/>
              </w:rPr>
            </w:pPr>
            <w:r w:rsidRPr="00DD6CFB">
              <w:rPr>
                <w:sz w:val="16"/>
                <w:szCs w:val="16"/>
                <w:lang w:eastAsia="en-US"/>
              </w:rPr>
              <w:t>2057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93416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41BE5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304EAC" w14:textId="77777777" w:rsidR="00D4531E" w:rsidRPr="00DD6CFB" w:rsidRDefault="00D4531E" w:rsidP="00DD6CFB">
            <w:pPr>
              <w:pStyle w:val="TAL"/>
              <w:rPr>
                <w:sz w:val="16"/>
                <w:szCs w:val="16"/>
                <w:lang w:eastAsia="en-US"/>
              </w:rPr>
            </w:pPr>
            <w:r w:rsidRPr="00DD6CFB">
              <w:rPr>
                <w:sz w:val="16"/>
                <w:szCs w:val="16"/>
                <w:lang w:eastAsia="en-US"/>
              </w:rPr>
              <w:t>Update IE ServingCellConfigCommon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46FD5D"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2CDE2AA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C2F1CC3"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6F5648"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4DE24B" w14:textId="77777777" w:rsidR="00D4531E" w:rsidRPr="00DD6CFB" w:rsidRDefault="00D4531E" w:rsidP="00DD6CFB">
            <w:pPr>
              <w:pStyle w:val="TAL"/>
              <w:rPr>
                <w:sz w:val="16"/>
                <w:szCs w:val="16"/>
                <w:lang w:eastAsia="en-US"/>
              </w:rPr>
            </w:pPr>
            <w:r w:rsidRPr="00DD6CFB">
              <w:rPr>
                <w:sz w:val="16"/>
                <w:szCs w:val="16"/>
                <w:lang w:eastAsia="en-US"/>
              </w:rPr>
              <w:t>R5-217951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EF44CB" w14:textId="77777777" w:rsidR="00D4531E" w:rsidRPr="00DD6CFB" w:rsidRDefault="00D4531E" w:rsidP="00DD6CFB">
            <w:pPr>
              <w:pStyle w:val="TAL"/>
              <w:rPr>
                <w:sz w:val="16"/>
                <w:szCs w:val="16"/>
                <w:lang w:eastAsia="en-US"/>
              </w:rPr>
            </w:pPr>
            <w:r w:rsidRPr="00DD6CFB">
              <w:rPr>
                <w:sz w:val="16"/>
                <w:szCs w:val="16"/>
                <w:lang w:eastAsia="en-US"/>
              </w:rPr>
              <w:t>2058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2EE8A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A01E63"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BAC65B" w14:textId="77777777" w:rsidR="00D4531E" w:rsidRPr="00DD6CFB" w:rsidRDefault="00D4531E" w:rsidP="00DD6CFB">
            <w:pPr>
              <w:pStyle w:val="TAL"/>
              <w:rPr>
                <w:sz w:val="16"/>
                <w:szCs w:val="16"/>
                <w:lang w:eastAsia="en-US"/>
              </w:rPr>
            </w:pPr>
            <w:r w:rsidRPr="00DD6CFB">
              <w:rPr>
                <w:sz w:val="16"/>
                <w:szCs w:val="16"/>
                <w:lang w:eastAsia="en-US"/>
              </w:rPr>
              <w:t>Update IE ServingCellConfigCommonSIB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587DC8"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0B0911A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1685E8"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1BF531"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C9A1F75" w14:textId="77777777" w:rsidR="00D4531E" w:rsidRPr="00DD6CFB" w:rsidRDefault="00D4531E" w:rsidP="00DD6CFB">
            <w:pPr>
              <w:pStyle w:val="TAL"/>
              <w:rPr>
                <w:sz w:val="16"/>
                <w:szCs w:val="16"/>
                <w:lang w:eastAsia="en-US"/>
              </w:rPr>
            </w:pPr>
            <w:r w:rsidRPr="00DD6CFB">
              <w:rPr>
                <w:sz w:val="16"/>
                <w:szCs w:val="16"/>
                <w:lang w:eastAsia="en-US"/>
              </w:rPr>
              <w:t>R5-218220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B5B05B" w14:textId="77777777" w:rsidR="00D4531E" w:rsidRPr="00DD6CFB" w:rsidRDefault="00D4531E" w:rsidP="00DD6CFB">
            <w:pPr>
              <w:pStyle w:val="TAL"/>
              <w:rPr>
                <w:sz w:val="16"/>
                <w:szCs w:val="16"/>
                <w:lang w:eastAsia="en-US"/>
              </w:rPr>
            </w:pPr>
            <w:r w:rsidRPr="00DD6CFB">
              <w:rPr>
                <w:sz w:val="16"/>
                <w:szCs w:val="16"/>
                <w:lang w:eastAsia="en-US"/>
              </w:rPr>
              <w:t>2158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3B7FC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A1E4B7"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CFF7C8" w14:textId="77777777" w:rsidR="00D4531E" w:rsidRPr="00DD6CFB" w:rsidRDefault="00D4531E" w:rsidP="00DD6CFB">
            <w:pPr>
              <w:pStyle w:val="TAL"/>
              <w:rPr>
                <w:sz w:val="16"/>
                <w:szCs w:val="16"/>
                <w:lang w:eastAsia="en-US"/>
              </w:rPr>
            </w:pPr>
            <w:r w:rsidRPr="00DD6CFB">
              <w:rPr>
                <w:sz w:val="16"/>
                <w:szCs w:val="16"/>
                <w:lang w:eastAsia="en-US"/>
              </w:rPr>
              <w:t>Correction of test frequencies for CA_n257x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616915"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700C686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F761B9"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6CF48A"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EE0F34" w14:textId="77777777" w:rsidR="00D4531E" w:rsidRPr="00DD6CFB" w:rsidRDefault="00D4531E" w:rsidP="00DD6CFB">
            <w:pPr>
              <w:pStyle w:val="TAL"/>
              <w:rPr>
                <w:sz w:val="16"/>
                <w:szCs w:val="16"/>
                <w:lang w:eastAsia="en-US"/>
              </w:rPr>
            </w:pPr>
            <w:r w:rsidRPr="00DD6CFB">
              <w:rPr>
                <w:sz w:val="16"/>
                <w:szCs w:val="16"/>
                <w:lang w:eastAsia="en-US"/>
              </w:rPr>
              <w:t>R5-218221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C9F2CA" w14:textId="77777777" w:rsidR="00D4531E" w:rsidRPr="00DD6CFB" w:rsidRDefault="00D4531E" w:rsidP="00DD6CFB">
            <w:pPr>
              <w:pStyle w:val="TAL"/>
              <w:rPr>
                <w:sz w:val="16"/>
                <w:szCs w:val="16"/>
                <w:lang w:eastAsia="en-US"/>
              </w:rPr>
            </w:pPr>
            <w:r w:rsidRPr="00DD6CFB">
              <w:rPr>
                <w:sz w:val="16"/>
                <w:szCs w:val="16"/>
                <w:lang w:eastAsia="en-US"/>
              </w:rPr>
              <w:t>2129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74125C"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F1519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D45649" w14:textId="77777777" w:rsidR="00D4531E" w:rsidRPr="00DD6CFB" w:rsidRDefault="00D4531E" w:rsidP="00DD6CFB">
            <w:pPr>
              <w:pStyle w:val="TAL"/>
              <w:rPr>
                <w:sz w:val="16"/>
                <w:szCs w:val="16"/>
                <w:lang w:eastAsia="en-US"/>
              </w:rPr>
            </w:pPr>
            <w:r w:rsidRPr="00DD6CFB">
              <w:rPr>
                <w:sz w:val="16"/>
                <w:szCs w:val="16"/>
                <w:lang w:eastAsia="en-US"/>
              </w:rPr>
              <w:t>Add meas objects and report config for inter-RAT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FF2A73"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24346A0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70DFD2E"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B68562"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27D8DF" w14:textId="77777777" w:rsidR="00D4531E" w:rsidRPr="00DD6CFB" w:rsidRDefault="00D4531E" w:rsidP="00DD6CFB">
            <w:pPr>
              <w:pStyle w:val="TAL"/>
              <w:rPr>
                <w:sz w:val="16"/>
                <w:szCs w:val="16"/>
                <w:lang w:eastAsia="en-US"/>
              </w:rPr>
            </w:pPr>
            <w:r w:rsidRPr="00DD6CFB">
              <w:rPr>
                <w:sz w:val="16"/>
                <w:szCs w:val="16"/>
                <w:lang w:eastAsia="en-US"/>
              </w:rPr>
              <w:t>R5-218267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B79570" w14:textId="77777777" w:rsidR="00D4531E" w:rsidRPr="00DD6CFB" w:rsidRDefault="00D4531E" w:rsidP="00DD6CFB">
            <w:pPr>
              <w:pStyle w:val="TAL"/>
              <w:rPr>
                <w:sz w:val="16"/>
                <w:szCs w:val="16"/>
                <w:lang w:eastAsia="en-US"/>
              </w:rPr>
            </w:pPr>
            <w:r w:rsidRPr="00DD6CFB">
              <w:rPr>
                <w:sz w:val="16"/>
                <w:szCs w:val="16"/>
                <w:lang w:eastAsia="en-US"/>
              </w:rPr>
              <w:t>2049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ECCCE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7D338D"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2F7133" w14:textId="77777777" w:rsidR="00D4531E" w:rsidRPr="00DD6CFB" w:rsidRDefault="00D4531E" w:rsidP="00DD6CFB">
            <w:pPr>
              <w:pStyle w:val="TAL"/>
              <w:rPr>
                <w:sz w:val="16"/>
                <w:szCs w:val="16"/>
                <w:lang w:eastAsia="en-US"/>
              </w:rPr>
            </w:pPr>
            <w:r w:rsidRPr="00DD6CFB">
              <w:rPr>
                <w:sz w:val="16"/>
                <w:szCs w:val="16"/>
                <w:lang w:eastAsia="en-US"/>
              </w:rPr>
              <w:t>Addition of NR inter-band CA configurations for CA_n260-n261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16AE9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D42174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9D4C84B"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14A3BD"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DA4FDF" w14:textId="77777777" w:rsidR="00D4531E" w:rsidRPr="00DD6CFB" w:rsidRDefault="00D4531E" w:rsidP="00DD6CFB">
            <w:pPr>
              <w:pStyle w:val="TAL"/>
              <w:rPr>
                <w:sz w:val="16"/>
                <w:szCs w:val="16"/>
                <w:lang w:eastAsia="en-US"/>
              </w:rPr>
            </w:pPr>
            <w:r w:rsidRPr="00DD6CFB">
              <w:rPr>
                <w:sz w:val="16"/>
                <w:szCs w:val="16"/>
                <w:lang w:eastAsia="en-US"/>
              </w:rPr>
              <w:t>R5-218268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36D90F" w14:textId="77777777" w:rsidR="00D4531E" w:rsidRPr="00DD6CFB" w:rsidRDefault="00D4531E" w:rsidP="00DD6CFB">
            <w:pPr>
              <w:pStyle w:val="TAL"/>
              <w:rPr>
                <w:sz w:val="16"/>
                <w:szCs w:val="16"/>
                <w:lang w:eastAsia="en-US"/>
              </w:rPr>
            </w:pPr>
            <w:r w:rsidRPr="00DD6CFB">
              <w:rPr>
                <w:sz w:val="16"/>
                <w:szCs w:val="16"/>
                <w:lang w:eastAsia="en-US"/>
              </w:rPr>
              <w:t>2151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31CD06"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9317FA"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0B9F85" w14:textId="77777777" w:rsidR="00D4531E" w:rsidRPr="00DD6CFB" w:rsidRDefault="00D4531E" w:rsidP="00DD6CFB">
            <w:pPr>
              <w:pStyle w:val="TAL"/>
              <w:rPr>
                <w:sz w:val="16"/>
                <w:szCs w:val="16"/>
                <w:lang w:eastAsia="en-US"/>
              </w:rPr>
            </w:pPr>
            <w:r w:rsidRPr="00DD6CFB">
              <w:rPr>
                <w:sz w:val="16"/>
                <w:szCs w:val="16"/>
                <w:lang w:eastAsia="en-US"/>
              </w:rPr>
              <w:t>Addition of R16 FR1+FR2 CADC configuration into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F39904"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618E688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B83DD0D"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C428E6"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61A5B1" w14:textId="77777777" w:rsidR="00D4531E" w:rsidRPr="00DD6CFB" w:rsidRDefault="00D4531E" w:rsidP="00DD6CFB">
            <w:pPr>
              <w:pStyle w:val="TAL"/>
              <w:rPr>
                <w:sz w:val="16"/>
                <w:szCs w:val="16"/>
                <w:lang w:eastAsia="en-US"/>
              </w:rPr>
            </w:pPr>
            <w:r w:rsidRPr="00DD6CFB">
              <w:rPr>
                <w:sz w:val="16"/>
                <w:szCs w:val="16"/>
                <w:lang w:eastAsia="en-US"/>
              </w:rPr>
              <w:t>R5-218269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1E629A" w14:textId="77777777" w:rsidR="00D4531E" w:rsidRPr="00DD6CFB" w:rsidRDefault="00D4531E" w:rsidP="00DD6CFB">
            <w:pPr>
              <w:pStyle w:val="TAL"/>
              <w:rPr>
                <w:sz w:val="16"/>
                <w:szCs w:val="16"/>
                <w:lang w:eastAsia="en-US"/>
              </w:rPr>
            </w:pPr>
            <w:r w:rsidRPr="00DD6CFB">
              <w:rPr>
                <w:sz w:val="16"/>
                <w:szCs w:val="16"/>
                <w:lang w:eastAsia="en-US"/>
              </w:rPr>
              <w:t>2159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B9659F"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C36A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49F08C" w14:textId="77777777" w:rsidR="00D4531E" w:rsidRPr="00DD6CFB" w:rsidRDefault="00D4531E" w:rsidP="00DD6CFB">
            <w:pPr>
              <w:pStyle w:val="TAL"/>
              <w:rPr>
                <w:sz w:val="16"/>
                <w:szCs w:val="16"/>
                <w:lang w:eastAsia="en-US"/>
              </w:rPr>
            </w:pPr>
            <w:r w:rsidRPr="00DD6CFB">
              <w:rPr>
                <w:sz w:val="16"/>
                <w:szCs w:val="16"/>
                <w:lang w:eastAsia="en-US"/>
              </w:rPr>
              <w:t>Addition of test frequencies for R16 EN-DC FR2 configurations with n260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9E0E12"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3A43970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F4D18C0"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BBB5471"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A352F6" w14:textId="77777777" w:rsidR="00D4531E" w:rsidRPr="00DD6CFB" w:rsidRDefault="00D4531E" w:rsidP="00DD6CFB">
            <w:pPr>
              <w:pStyle w:val="TAL"/>
              <w:rPr>
                <w:sz w:val="16"/>
                <w:szCs w:val="16"/>
                <w:lang w:eastAsia="en-US"/>
              </w:rPr>
            </w:pPr>
            <w:r w:rsidRPr="00DD6CFB">
              <w:rPr>
                <w:sz w:val="16"/>
                <w:szCs w:val="16"/>
                <w:lang w:eastAsia="en-US"/>
              </w:rPr>
              <w:t>R5-218335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B26E06" w14:textId="77777777" w:rsidR="00D4531E" w:rsidRPr="00DD6CFB" w:rsidRDefault="00D4531E" w:rsidP="00DD6CFB">
            <w:pPr>
              <w:pStyle w:val="TAL"/>
              <w:rPr>
                <w:sz w:val="16"/>
                <w:szCs w:val="16"/>
                <w:lang w:eastAsia="en-US"/>
              </w:rPr>
            </w:pPr>
            <w:r w:rsidRPr="00DD6CFB">
              <w:rPr>
                <w:sz w:val="16"/>
                <w:szCs w:val="16"/>
                <w:lang w:eastAsia="en-US"/>
              </w:rPr>
              <w:t>2065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33C109"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813C7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F9F5BA" w14:textId="77777777" w:rsidR="00D4531E" w:rsidRPr="00DD6CFB" w:rsidRDefault="00D4531E" w:rsidP="00DD6CFB">
            <w:pPr>
              <w:pStyle w:val="TAL"/>
              <w:rPr>
                <w:sz w:val="16"/>
                <w:szCs w:val="16"/>
                <w:lang w:eastAsia="en-US"/>
              </w:rPr>
            </w:pPr>
            <w:r w:rsidRPr="00DD6CFB">
              <w:rPr>
                <w:sz w:val="16"/>
                <w:szCs w:val="16"/>
                <w:lang w:eastAsia="en-US"/>
              </w:rPr>
              <w:t>Correction to IE Table 4.6.3-141 - ReportConfigInterRAT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54BF81"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4F510F7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058EE1"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473570"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4D9F283" w14:textId="77777777" w:rsidR="00D4531E" w:rsidRPr="00DD6CFB" w:rsidRDefault="00D4531E" w:rsidP="00DD6CFB">
            <w:pPr>
              <w:pStyle w:val="TAL"/>
              <w:rPr>
                <w:sz w:val="16"/>
                <w:szCs w:val="16"/>
                <w:lang w:eastAsia="en-US"/>
              </w:rPr>
            </w:pPr>
            <w:r w:rsidRPr="00DD6CFB">
              <w:rPr>
                <w:sz w:val="16"/>
                <w:szCs w:val="16"/>
                <w:lang w:eastAsia="en-US"/>
              </w:rPr>
              <w:t>R5-218361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3969DA" w14:textId="77777777" w:rsidR="00D4531E" w:rsidRPr="00DD6CFB" w:rsidRDefault="00D4531E" w:rsidP="00DD6CFB">
            <w:pPr>
              <w:pStyle w:val="TAL"/>
              <w:rPr>
                <w:sz w:val="16"/>
                <w:szCs w:val="16"/>
                <w:lang w:eastAsia="en-US"/>
              </w:rPr>
            </w:pPr>
            <w:r w:rsidRPr="00DD6CFB">
              <w:rPr>
                <w:sz w:val="16"/>
                <w:szCs w:val="16"/>
                <w:lang w:eastAsia="en-US"/>
              </w:rPr>
              <w:t>2152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9E9701"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13CDC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CAA2B5" w14:textId="77777777" w:rsidR="00D4531E" w:rsidRPr="00DD6CFB" w:rsidRDefault="00D4531E" w:rsidP="00DD6CFB">
            <w:pPr>
              <w:pStyle w:val="TAL"/>
              <w:rPr>
                <w:sz w:val="16"/>
                <w:szCs w:val="16"/>
                <w:lang w:eastAsia="en-US"/>
              </w:rPr>
            </w:pPr>
            <w:r w:rsidRPr="00DD6CFB">
              <w:rPr>
                <w:sz w:val="16"/>
                <w:szCs w:val="16"/>
                <w:lang w:eastAsia="en-US"/>
              </w:rPr>
              <w:t>Addition of test frequencies for n3 CBW 50MHz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D10246"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3825501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CB58D7"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1C1FAC"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F7F528" w14:textId="77777777" w:rsidR="00D4531E" w:rsidRPr="00DD6CFB" w:rsidRDefault="00D4531E" w:rsidP="00DD6CFB">
            <w:pPr>
              <w:pStyle w:val="TAL"/>
              <w:rPr>
                <w:sz w:val="16"/>
                <w:szCs w:val="16"/>
                <w:lang w:eastAsia="en-US"/>
              </w:rPr>
            </w:pPr>
            <w:r w:rsidRPr="00DD6CFB">
              <w:rPr>
                <w:sz w:val="16"/>
                <w:szCs w:val="16"/>
                <w:lang w:eastAsia="en-US"/>
              </w:rPr>
              <w:t>R5-218414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84DA0C" w14:textId="77777777" w:rsidR="00D4531E" w:rsidRPr="00DD6CFB" w:rsidRDefault="00D4531E" w:rsidP="00DD6CFB">
            <w:pPr>
              <w:pStyle w:val="TAL"/>
              <w:rPr>
                <w:sz w:val="16"/>
                <w:szCs w:val="16"/>
                <w:lang w:eastAsia="en-US"/>
              </w:rPr>
            </w:pPr>
            <w:r w:rsidRPr="00DD6CFB">
              <w:rPr>
                <w:sz w:val="16"/>
                <w:szCs w:val="16"/>
                <w:lang w:eastAsia="en-US"/>
              </w:rPr>
              <w:t>2166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ADC205"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F9147B"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938449" w14:textId="77777777" w:rsidR="00D4531E" w:rsidRPr="00DD6CFB" w:rsidRDefault="00D4531E" w:rsidP="00DD6CFB">
            <w:pPr>
              <w:pStyle w:val="TAL"/>
              <w:rPr>
                <w:sz w:val="16"/>
                <w:szCs w:val="16"/>
                <w:lang w:eastAsia="en-US"/>
              </w:rPr>
            </w:pPr>
            <w:r w:rsidRPr="00DD6CFB">
              <w:rPr>
                <w:sz w:val="16"/>
                <w:szCs w:val="16"/>
                <w:lang w:eastAsia="en-US"/>
              </w:rPr>
              <w:t>Update to demod parameter CSI-RS-ResourceMapping to add 1Tx condition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469095"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3D6B43D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A7F33EB"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F76782"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4AB55A" w14:textId="77777777" w:rsidR="00D4531E" w:rsidRPr="00DD6CFB" w:rsidRDefault="00D4531E" w:rsidP="00DD6CFB">
            <w:pPr>
              <w:pStyle w:val="TAL"/>
              <w:rPr>
                <w:sz w:val="16"/>
                <w:szCs w:val="16"/>
                <w:lang w:eastAsia="en-US"/>
              </w:rPr>
            </w:pPr>
            <w:r w:rsidRPr="00DD6CFB">
              <w:rPr>
                <w:sz w:val="16"/>
                <w:szCs w:val="16"/>
                <w:lang w:eastAsia="en-US"/>
              </w:rPr>
              <w:t>R5-218415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C1058" w14:textId="77777777" w:rsidR="00D4531E" w:rsidRPr="00DD6CFB" w:rsidRDefault="00D4531E" w:rsidP="00DD6CFB">
            <w:pPr>
              <w:pStyle w:val="TAL"/>
              <w:rPr>
                <w:sz w:val="16"/>
                <w:szCs w:val="16"/>
                <w:lang w:eastAsia="en-US"/>
              </w:rPr>
            </w:pPr>
            <w:r w:rsidRPr="00DD6CFB">
              <w:rPr>
                <w:sz w:val="16"/>
                <w:szCs w:val="16"/>
                <w:lang w:eastAsia="en-US"/>
              </w:rPr>
              <w:t>2164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ABC0DB"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1276EF"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69A5CF" w14:textId="77777777" w:rsidR="00D4531E" w:rsidRPr="00DD6CFB" w:rsidRDefault="00D4531E" w:rsidP="00DD6CFB">
            <w:pPr>
              <w:pStyle w:val="TAL"/>
              <w:rPr>
                <w:sz w:val="16"/>
                <w:szCs w:val="16"/>
                <w:lang w:eastAsia="en-US"/>
              </w:rPr>
            </w:pPr>
            <w:r w:rsidRPr="00DD6CFB">
              <w:rPr>
                <w:sz w:val="16"/>
                <w:szCs w:val="16"/>
                <w:lang w:eastAsia="en-US"/>
              </w:rPr>
              <w:t>Update to n71 test frequencies for LTE-NR coex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0AE11E"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305770D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71595F2"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2649C4"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E8D0C6" w14:textId="77777777" w:rsidR="00D4531E" w:rsidRPr="00DD6CFB" w:rsidRDefault="00D4531E" w:rsidP="00DD6CFB">
            <w:pPr>
              <w:pStyle w:val="TAL"/>
              <w:rPr>
                <w:sz w:val="16"/>
                <w:szCs w:val="16"/>
                <w:lang w:eastAsia="en-US"/>
              </w:rPr>
            </w:pPr>
            <w:r w:rsidRPr="00DD6CFB">
              <w:rPr>
                <w:sz w:val="16"/>
                <w:szCs w:val="16"/>
                <w:lang w:eastAsia="en-US"/>
              </w:rPr>
              <w:t>R5-218451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9E1D6A" w14:textId="77777777" w:rsidR="00D4531E" w:rsidRPr="00DD6CFB" w:rsidRDefault="00D4531E" w:rsidP="00DD6CFB">
            <w:pPr>
              <w:pStyle w:val="TAL"/>
              <w:rPr>
                <w:sz w:val="16"/>
                <w:szCs w:val="16"/>
                <w:lang w:eastAsia="en-US"/>
              </w:rPr>
            </w:pPr>
            <w:r w:rsidRPr="00DD6CFB">
              <w:rPr>
                <w:sz w:val="16"/>
                <w:szCs w:val="16"/>
                <w:lang w:eastAsia="en-US"/>
              </w:rPr>
              <w:t>2132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DB2B0D"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0F4666"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0C8521" w14:textId="77777777" w:rsidR="00D4531E" w:rsidRPr="00DD6CFB" w:rsidRDefault="00D4531E" w:rsidP="00DD6CFB">
            <w:pPr>
              <w:pStyle w:val="TAL"/>
              <w:rPr>
                <w:sz w:val="16"/>
                <w:szCs w:val="16"/>
                <w:lang w:eastAsia="en-US"/>
              </w:rPr>
            </w:pPr>
            <w:r w:rsidRPr="00DD6CFB">
              <w:rPr>
                <w:sz w:val="16"/>
                <w:szCs w:val="16"/>
                <w:lang w:eastAsia="en-US"/>
              </w:rPr>
              <w:t>Introduction_of_test_frequencies_for_new_EN-DC_comb_within_FR1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5C272A"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6EA864A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90C83E"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5EA7B9"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553CB2" w14:textId="77777777" w:rsidR="00D4531E" w:rsidRPr="00DD6CFB" w:rsidRDefault="00D4531E" w:rsidP="00DD6CFB">
            <w:pPr>
              <w:pStyle w:val="TAL"/>
              <w:rPr>
                <w:sz w:val="16"/>
                <w:szCs w:val="16"/>
                <w:lang w:eastAsia="en-US"/>
              </w:rPr>
            </w:pPr>
            <w:r w:rsidRPr="00DD6CFB">
              <w:rPr>
                <w:sz w:val="16"/>
                <w:szCs w:val="16"/>
                <w:lang w:eastAsia="en-US"/>
              </w:rPr>
              <w:t>R5-218452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06665B" w14:textId="77777777" w:rsidR="00D4531E" w:rsidRPr="00DD6CFB" w:rsidRDefault="00D4531E" w:rsidP="00DD6CFB">
            <w:pPr>
              <w:pStyle w:val="TAL"/>
              <w:rPr>
                <w:sz w:val="16"/>
                <w:szCs w:val="16"/>
                <w:lang w:eastAsia="en-US"/>
              </w:rPr>
            </w:pPr>
            <w:r w:rsidRPr="00DD6CFB">
              <w:rPr>
                <w:sz w:val="16"/>
                <w:szCs w:val="16"/>
                <w:lang w:eastAsia="en-US"/>
              </w:rPr>
              <w:t>2149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91AE44"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D72E42"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1685B9"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CA_n48B BCS1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14EBD6" w14:textId="77777777" w:rsidR="00D4531E" w:rsidRPr="00DD6CFB" w:rsidRDefault="00D4531E" w:rsidP="00DD6CFB">
            <w:pPr>
              <w:pStyle w:val="TAL"/>
              <w:rPr>
                <w:sz w:val="16"/>
                <w:szCs w:val="16"/>
                <w:lang w:eastAsia="en-US"/>
              </w:rPr>
            </w:pPr>
            <w:r w:rsidRPr="00DD6CFB">
              <w:rPr>
                <w:sz w:val="16"/>
                <w:szCs w:val="16"/>
                <w:lang w:eastAsia="en-US"/>
              </w:rPr>
              <w:t>17.3.0</w:t>
            </w:r>
          </w:p>
        </w:tc>
      </w:tr>
      <w:tr w:rsidR="00D4531E" w:rsidRPr="0031204F" w14:paraId="59700C8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2A5ACB" w14:textId="77777777" w:rsidR="00D4531E" w:rsidRPr="00DD6CFB" w:rsidRDefault="00D4531E" w:rsidP="00DD6CFB">
            <w:pPr>
              <w:pStyle w:val="TAL"/>
              <w:rPr>
                <w:sz w:val="16"/>
                <w:szCs w:val="16"/>
                <w:lang w:eastAsia="en-US"/>
              </w:rPr>
            </w:pPr>
            <w:r w:rsidRPr="00DD6CFB">
              <w:rPr>
                <w:sz w:val="16"/>
                <w:szCs w:val="16"/>
                <w:lang w:eastAsia="en-US"/>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EA0EF6" w14:textId="77777777" w:rsidR="00D4531E" w:rsidRPr="00DD6CFB" w:rsidRDefault="00D4531E" w:rsidP="00DD6CFB">
            <w:pPr>
              <w:pStyle w:val="TAL"/>
              <w:rPr>
                <w:sz w:val="16"/>
                <w:szCs w:val="16"/>
                <w:lang w:eastAsia="en-US"/>
              </w:rPr>
            </w:pPr>
            <w:r w:rsidRPr="00DD6CFB">
              <w:rPr>
                <w:sz w:val="16"/>
                <w:szCs w:val="16"/>
                <w:lang w:eastAsia="en-US"/>
              </w:rPr>
              <w:t>RAN#94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4CDED0" w14:textId="77777777" w:rsidR="00D4531E" w:rsidRPr="00DD6CFB" w:rsidRDefault="00D4531E" w:rsidP="00DD6CFB">
            <w:pPr>
              <w:pStyle w:val="TAL"/>
              <w:rPr>
                <w:sz w:val="16"/>
                <w:szCs w:val="16"/>
                <w:lang w:eastAsia="en-US"/>
              </w:rPr>
            </w:pPr>
            <w:r w:rsidRPr="00DD6CFB">
              <w:rPr>
                <w:sz w:val="16"/>
                <w:szCs w:val="16"/>
                <w:lang w:eastAsia="en-US"/>
              </w:rPr>
              <w:t>R5-218470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0CBDB0" w14:textId="77777777" w:rsidR="00D4531E" w:rsidRPr="00DD6CFB" w:rsidRDefault="00D4531E" w:rsidP="00DD6CFB">
            <w:pPr>
              <w:pStyle w:val="TAL"/>
              <w:rPr>
                <w:sz w:val="16"/>
                <w:szCs w:val="16"/>
                <w:lang w:eastAsia="en-US"/>
              </w:rPr>
            </w:pPr>
            <w:r w:rsidRPr="00DD6CFB">
              <w:rPr>
                <w:sz w:val="16"/>
                <w:szCs w:val="16"/>
                <w:lang w:eastAsia="en-US"/>
              </w:rPr>
              <w:t>2150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D5C088" w14:textId="77777777" w:rsidR="00D4531E" w:rsidRPr="00DD6CFB" w:rsidRDefault="00D4531E"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481910" w14:textId="77777777" w:rsidR="00D4531E" w:rsidRPr="00DD6CFB" w:rsidRDefault="00D4531E"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F67E17" w14:textId="77777777" w:rsidR="00D4531E" w:rsidRPr="00DD6CFB" w:rsidRDefault="00D4531E" w:rsidP="00DD6CFB">
            <w:pPr>
              <w:pStyle w:val="TAL"/>
              <w:rPr>
                <w:sz w:val="16"/>
                <w:szCs w:val="16"/>
                <w:lang w:eastAsia="en-US"/>
              </w:rPr>
            </w:pPr>
            <w:r w:rsidRPr="00DD6CFB">
              <w:rPr>
                <w:sz w:val="16"/>
                <w:szCs w:val="16"/>
                <w:lang w:eastAsia="en-US"/>
              </w:rPr>
              <w:t>Introduction of test frequencies for CA_n48B BCS2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4FF4D3" w14:textId="77777777" w:rsidR="00D4531E" w:rsidRPr="00DD6CFB" w:rsidRDefault="00D4531E" w:rsidP="00DD6CFB">
            <w:pPr>
              <w:pStyle w:val="TAL"/>
              <w:rPr>
                <w:sz w:val="16"/>
                <w:szCs w:val="16"/>
                <w:lang w:eastAsia="en-US"/>
              </w:rPr>
            </w:pPr>
            <w:r w:rsidRPr="00DD6CFB">
              <w:rPr>
                <w:sz w:val="16"/>
                <w:szCs w:val="16"/>
                <w:lang w:eastAsia="en-US"/>
              </w:rPr>
              <w:t>17.3.0</w:t>
            </w:r>
          </w:p>
        </w:tc>
      </w:tr>
      <w:tr w:rsidR="00A95C5D" w:rsidRPr="0031204F" w14:paraId="0C48848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421752"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85896B"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F5A58A" w14:textId="77777777" w:rsidR="00A95C5D" w:rsidRPr="00DD6CFB" w:rsidRDefault="00A95C5D" w:rsidP="00DD6CFB">
            <w:pPr>
              <w:pStyle w:val="TAL"/>
              <w:rPr>
                <w:sz w:val="16"/>
                <w:szCs w:val="16"/>
                <w:lang w:eastAsia="en-US"/>
              </w:rPr>
            </w:pPr>
            <w:r w:rsidRPr="00DD6CFB">
              <w:rPr>
                <w:sz w:val="16"/>
                <w:szCs w:val="16"/>
                <w:lang w:eastAsia="en-US"/>
              </w:rPr>
              <w:t>R5-220090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DC668A" w14:textId="77777777" w:rsidR="00A95C5D" w:rsidRPr="00DD6CFB" w:rsidRDefault="00A95C5D" w:rsidP="00DD6CFB">
            <w:pPr>
              <w:pStyle w:val="TAL"/>
              <w:rPr>
                <w:sz w:val="16"/>
                <w:szCs w:val="16"/>
                <w:lang w:eastAsia="en-US"/>
              </w:rPr>
            </w:pPr>
            <w:r w:rsidRPr="00DD6CFB">
              <w:rPr>
                <w:sz w:val="16"/>
                <w:szCs w:val="16"/>
                <w:lang w:eastAsia="en-US"/>
              </w:rPr>
              <w:t>2171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5699F2"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5C9C46"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E40E96" w14:textId="77777777" w:rsidR="00A95C5D" w:rsidRPr="00DD6CFB" w:rsidRDefault="00A95C5D" w:rsidP="00DD6CFB">
            <w:pPr>
              <w:pStyle w:val="TAL"/>
              <w:rPr>
                <w:sz w:val="16"/>
                <w:szCs w:val="16"/>
                <w:lang w:eastAsia="en-US"/>
              </w:rPr>
            </w:pPr>
            <w:r w:rsidRPr="00DD6CFB">
              <w:rPr>
                <w:sz w:val="16"/>
                <w:szCs w:val="16"/>
                <w:lang w:eastAsia="en-US"/>
              </w:rPr>
              <w:t>Correction of clause title tyles of 4.3.1.1.1.x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104C37"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0477D6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118291"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CAD368"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1CFF2B" w14:textId="77777777" w:rsidR="00A95C5D" w:rsidRPr="00DD6CFB" w:rsidRDefault="00A95C5D" w:rsidP="00DD6CFB">
            <w:pPr>
              <w:pStyle w:val="TAL"/>
              <w:rPr>
                <w:sz w:val="16"/>
                <w:szCs w:val="16"/>
                <w:lang w:eastAsia="en-US"/>
              </w:rPr>
            </w:pPr>
            <w:r w:rsidRPr="00DD6CFB">
              <w:rPr>
                <w:sz w:val="16"/>
                <w:szCs w:val="16"/>
                <w:lang w:eastAsia="en-US"/>
              </w:rPr>
              <w:t>R5-220094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75EBEA" w14:textId="77777777" w:rsidR="00A95C5D" w:rsidRPr="00DD6CFB" w:rsidRDefault="00A95C5D" w:rsidP="00DD6CFB">
            <w:pPr>
              <w:pStyle w:val="TAL"/>
              <w:rPr>
                <w:sz w:val="16"/>
                <w:szCs w:val="16"/>
                <w:lang w:eastAsia="en-US"/>
              </w:rPr>
            </w:pPr>
            <w:r w:rsidRPr="00DD6CFB">
              <w:rPr>
                <w:sz w:val="16"/>
                <w:szCs w:val="16"/>
                <w:lang w:eastAsia="en-US"/>
              </w:rPr>
              <w:t>2172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E83AF0"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29D53E"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E66D02" w14:textId="77777777" w:rsidR="00A95C5D" w:rsidRPr="00DD6CFB" w:rsidRDefault="00A95C5D" w:rsidP="00DD6CFB">
            <w:pPr>
              <w:pStyle w:val="TAL"/>
              <w:rPr>
                <w:sz w:val="16"/>
                <w:szCs w:val="16"/>
                <w:lang w:eastAsia="en-US"/>
              </w:rPr>
            </w:pPr>
            <w:r w:rsidRPr="00DD6CFB">
              <w:rPr>
                <w:sz w:val="16"/>
                <w:szCs w:val="16"/>
                <w:lang w:eastAsia="en-US"/>
              </w:rPr>
              <w:t>Correction of test channel bandwidth for n38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F0DC7D"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2E4CD25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1A3AC84"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1E2FB4"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18D5E6" w14:textId="77777777" w:rsidR="00A95C5D" w:rsidRPr="00DD6CFB" w:rsidRDefault="00A95C5D" w:rsidP="00DD6CFB">
            <w:pPr>
              <w:pStyle w:val="TAL"/>
              <w:rPr>
                <w:sz w:val="16"/>
                <w:szCs w:val="16"/>
                <w:lang w:eastAsia="en-US"/>
              </w:rPr>
            </w:pPr>
            <w:r w:rsidRPr="00DD6CFB">
              <w:rPr>
                <w:sz w:val="16"/>
                <w:szCs w:val="16"/>
                <w:lang w:eastAsia="en-US"/>
              </w:rPr>
              <w:t>R5-220186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D2934D" w14:textId="77777777" w:rsidR="00A95C5D" w:rsidRPr="00DD6CFB" w:rsidRDefault="00A95C5D" w:rsidP="00DD6CFB">
            <w:pPr>
              <w:pStyle w:val="TAL"/>
              <w:rPr>
                <w:sz w:val="16"/>
                <w:szCs w:val="16"/>
                <w:lang w:eastAsia="en-US"/>
              </w:rPr>
            </w:pPr>
            <w:r w:rsidRPr="00DD6CFB">
              <w:rPr>
                <w:sz w:val="16"/>
                <w:szCs w:val="16"/>
                <w:lang w:eastAsia="en-US"/>
              </w:rPr>
              <w:t>2186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69B40A"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2C868C"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329B6C" w14:textId="77777777" w:rsidR="00A95C5D" w:rsidRPr="00DD6CFB" w:rsidRDefault="00A95C5D" w:rsidP="00DD6CFB">
            <w:pPr>
              <w:pStyle w:val="TAL"/>
              <w:rPr>
                <w:sz w:val="16"/>
                <w:szCs w:val="16"/>
                <w:lang w:eastAsia="en-US"/>
              </w:rPr>
            </w:pPr>
            <w:r w:rsidRPr="00DD6CFB">
              <w:rPr>
                <w:sz w:val="16"/>
                <w:szCs w:val="16"/>
                <w:lang w:eastAsia="en-US"/>
              </w:rPr>
              <w:t>Editorial update of test procedure 4.9.15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817406"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603FA4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42E0402"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5CA79B"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96A7D8" w14:textId="77777777" w:rsidR="00A95C5D" w:rsidRPr="00DD6CFB" w:rsidRDefault="00A95C5D" w:rsidP="00DD6CFB">
            <w:pPr>
              <w:pStyle w:val="TAL"/>
              <w:rPr>
                <w:sz w:val="16"/>
                <w:szCs w:val="16"/>
                <w:lang w:eastAsia="en-US"/>
              </w:rPr>
            </w:pPr>
            <w:r w:rsidRPr="00DD6CFB">
              <w:rPr>
                <w:sz w:val="16"/>
                <w:szCs w:val="16"/>
                <w:lang w:eastAsia="en-US"/>
              </w:rPr>
              <w:t>R5-220206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B1EEB3" w14:textId="77777777" w:rsidR="00A95C5D" w:rsidRPr="00DD6CFB" w:rsidRDefault="00A95C5D" w:rsidP="00DD6CFB">
            <w:pPr>
              <w:pStyle w:val="TAL"/>
              <w:rPr>
                <w:sz w:val="16"/>
                <w:szCs w:val="16"/>
                <w:lang w:eastAsia="en-US"/>
              </w:rPr>
            </w:pPr>
            <w:r w:rsidRPr="00DD6CFB">
              <w:rPr>
                <w:sz w:val="16"/>
                <w:szCs w:val="16"/>
                <w:lang w:eastAsia="en-US"/>
              </w:rPr>
              <w:t>2188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1F0BCA"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141828"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EF6CDA" w14:textId="77777777" w:rsidR="00A95C5D" w:rsidRPr="00DD6CFB" w:rsidRDefault="00A95C5D" w:rsidP="00DD6CFB">
            <w:pPr>
              <w:pStyle w:val="TAL"/>
              <w:rPr>
                <w:sz w:val="16"/>
                <w:szCs w:val="16"/>
                <w:lang w:eastAsia="en-US"/>
              </w:rPr>
            </w:pPr>
            <w:r w:rsidRPr="00DD6CFB">
              <w:rPr>
                <w:sz w:val="16"/>
                <w:szCs w:val="16"/>
                <w:lang w:eastAsia="en-US"/>
              </w:rPr>
              <w:t>Addition of test frequencies for CA_n3A-n41A with and without UL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2FDB7C"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35F0A8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A5C557"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90A059"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647F60" w14:textId="77777777" w:rsidR="00A95C5D" w:rsidRPr="00DD6CFB" w:rsidRDefault="00A95C5D" w:rsidP="00DD6CFB">
            <w:pPr>
              <w:pStyle w:val="TAL"/>
              <w:rPr>
                <w:sz w:val="16"/>
                <w:szCs w:val="16"/>
                <w:lang w:eastAsia="en-US"/>
              </w:rPr>
            </w:pPr>
            <w:r w:rsidRPr="00DD6CFB">
              <w:rPr>
                <w:sz w:val="16"/>
                <w:szCs w:val="16"/>
                <w:lang w:eastAsia="en-US"/>
              </w:rPr>
              <w:t>R5-220240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776842" w14:textId="77777777" w:rsidR="00A95C5D" w:rsidRPr="00DD6CFB" w:rsidRDefault="00A95C5D" w:rsidP="00DD6CFB">
            <w:pPr>
              <w:pStyle w:val="TAL"/>
              <w:rPr>
                <w:sz w:val="16"/>
                <w:szCs w:val="16"/>
                <w:lang w:eastAsia="en-US"/>
              </w:rPr>
            </w:pPr>
            <w:r w:rsidRPr="00DD6CFB">
              <w:rPr>
                <w:sz w:val="16"/>
                <w:szCs w:val="16"/>
                <w:lang w:eastAsia="en-US"/>
              </w:rPr>
              <w:t>2189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E77268"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1CF617"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19C95D" w14:textId="77777777" w:rsidR="00A95C5D" w:rsidRPr="00DD6CFB" w:rsidRDefault="00A95C5D" w:rsidP="00DD6CFB">
            <w:pPr>
              <w:pStyle w:val="TAL"/>
              <w:rPr>
                <w:sz w:val="16"/>
                <w:szCs w:val="16"/>
                <w:lang w:eastAsia="en-US"/>
              </w:rPr>
            </w:pPr>
            <w:r w:rsidRPr="00DD6CFB">
              <w:rPr>
                <w:sz w:val="16"/>
                <w:szCs w:val="16"/>
                <w:lang w:eastAsia="en-US"/>
              </w:rPr>
              <w:t>Corrections to 4.9.17 on IMS MO call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4EDC1C"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4D98C27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235CD1"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CA938"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5E4CDBE" w14:textId="77777777" w:rsidR="00A95C5D" w:rsidRPr="00DD6CFB" w:rsidRDefault="00A95C5D" w:rsidP="00DD6CFB">
            <w:pPr>
              <w:pStyle w:val="TAL"/>
              <w:rPr>
                <w:sz w:val="16"/>
                <w:szCs w:val="16"/>
                <w:lang w:eastAsia="en-US"/>
              </w:rPr>
            </w:pPr>
            <w:r w:rsidRPr="00DD6CFB">
              <w:rPr>
                <w:sz w:val="16"/>
                <w:szCs w:val="16"/>
                <w:lang w:eastAsia="en-US"/>
              </w:rPr>
              <w:t>R5-220248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B5CA5E" w14:textId="77777777" w:rsidR="00A95C5D" w:rsidRPr="00DD6CFB" w:rsidRDefault="00A95C5D" w:rsidP="00DD6CFB">
            <w:pPr>
              <w:pStyle w:val="TAL"/>
              <w:rPr>
                <w:sz w:val="16"/>
                <w:szCs w:val="16"/>
                <w:lang w:eastAsia="en-US"/>
              </w:rPr>
            </w:pPr>
            <w:r w:rsidRPr="00DD6CFB">
              <w:rPr>
                <w:sz w:val="16"/>
                <w:szCs w:val="16"/>
                <w:lang w:eastAsia="en-US"/>
              </w:rPr>
              <w:t>2191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21318B"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768094"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2F9ADD" w14:textId="77777777" w:rsidR="00A95C5D" w:rsidRPr="00DD6CFB" w:rsidRDefault="00A95C5D" w:rsidP="00DD6CFB">
            <w:pPr>
              <w:pStyle w:val="TAL"/>
              <w:rPr>
                <w:sz w:val="16"/>
                <w:szCs w:val="16"/>
                <w:lang w:eastAsia="en-US"/>
              </w:rPr>
            </w:pPr>
            <w:r w:rsidRPr="00DD6CFB">
              <w:rPr>
                <w:sz w:val="16"/>
                <w:szCs w:val="16"/>
                <w:lang w:eastAsia="en-US"/>
              </w:rPr>
              <w:t>Correct TDD pattern for FR2 RF 60kHz SCS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54D5BF"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507669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8697DBC"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099714"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F57E75" w14:textId="77777777" w:rsidR="00A95C5D" w:rsidRPr="00DD6CFB" w:rsidRDefault="00A95C5D" w:rsidP="00DD6CFB">
            <w:pPr>
              <w:pStyle w:val="TAL"/>
              <w:rPr>
                <w:sz w:val="16"/>
                <w:szCs w:val="16"/>
                <w:lang w:eastAsia="en-US"/>
              </w:rPr>
            </w:pPr>
            <w:r w:rsidRPr="00DD6CFB">
              <w:rPr>
                <w:sz w:val="16"/>
                <w:szCs w:val="16"/>
                <w:lang w:eastAsia="en-US"/>
              </w:rPr>
              <w:t>R5-220271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11E15" w14:textId="77777777" w:rsidR="00A95C5D" w:rsidRPr="00DD6CFB" w:rsidRDefault="00A95C5D" w:rsidP="00DD6CFB">
            <w:pPr>
              <w:pStyle w:val="TAL"/>
              <w:rPr>
                <w:sz w:val="16"/>
                <w:szCs w:val="16"/>
                <w:lang w:eastAsia="en-US"/>
              </w:rPr>
            </w:pPr>
            <w:r w:rsidRPr="00DD6CFB">
              <w:rPr>
                <w:sz w:val="16"/>
                <w:szCs w:val="16"/>
                <w:lang w:eastAsia="en-US"/>
              </w:rPr>
              <w:t>2192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EBD25C"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F1FF3F"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D9D5FA" w14:textId="77777777" w:rsidR="00A95C5D" w:rsidRPr="00DD6CFB" w:rsidRDefault="00A95C5D" w:rsidP="00DD6CFB">
            <w:pPr>
              <w:pStyle w:val="TAL"/>
              <w:rPr>
                <w:sz w:val="16"/>
                <w:szCs w:val="16"/>
                <w:lang w:eastAsia="en-US"/>
              </w:rPr>
            </w:pPr>
            <w:r w:rsidRPr="00DD6CFB">
              <w:rPr>
                <w:sz w:val="16"/>
                <w:szCs w:val="16"/>
                <w:lang w:eastAsia="en-US"/>
              </w:rPr>
              <w:t>Addition of test frequencies for CA_n41A-n79A with UL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F2933D"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7266E4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7F6DFF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FA8993"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7CC8DC" w14:textId="77777777" w:rsidR="00A95C5D" w:rsidRPr="00DD6CFB" w:rsidRDefault="00A95C5D" w:rsidP="00DD6CFB">
            <w:pPr>
              <w:pStyle w:val="TAL"/>
              <w:rPr>
                <w:sz w:val="16"/>
                <w:szCs w:val="16"/>
                <w:lang w:eastAsia="en-US"/>
              </w:rPr>
            </w:pPr>
            <w:r w:rsidRPr="00DD6CFB">
              <w:rPr>
                <w:sz w:val="16"/>
                <w:szCs w:val="16"/>
                <w:lang w:eastAsia="en-US"/>
              </w:rPr>
              <w:t>R5-220308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326E86" w14:textId="77777777" w:rsidR="00A95C5D" w:rsidRPr="00DD6CFB" w:rsidRDefault="00A95C5D" w:rsidP="00DD6CFB">
            <w:pPr>
              <w:pStyle w:val="TAL"/>
              <w:rPr>
                <w:sz w:val="16"/>
                <w:szCs w:val="16"/>
                <w:lang w:eastAsia="en-US"/>
              </w:rPr>
            </w:pPr>
            <w:r w:rsidRPr="00DD6CFB">
              <w:rPr>
                <w:sz w:val="16"/>
                <w:szCs w:val="16"/>
                <w:lang w:eastAsia="en-US"/>
              </w:rPr>
              <w:t>2195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C6D2EA"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961260"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4BF5FE" w14:textId="77777777" w:rsidR="00A95C5D" w:rsidRPr="00DD6CFB" w:rsidRDefault="00A95C5D" w:rsidP="00DD6CFB">
            <w:pPr>
              <w:pStyle w:val="TAL"/>
              <w:rPr>
                <w:sz w:val="16"/>
                <w:szCs w:val="16"/>
                <w:lang w:eastAsia="en-US"/>
              </w:rPr>
            </w:pPr>
            <w:r w:rsidRPr="00DD6CFB">
              <w:rPr>
                <w:sz w:val="16"/>
                <w:szCs w:val="16"/>
                <w:lang w:eastAsia="en-US"/>
              </w:rPr>
              <w:t>Introduction of test frequencies for CA_n261M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28FAB3"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A88920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6298E7"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90A558"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23E921" w14:textId="77777777" w:rsidR="00A95C5D" w:rsidRPr="00DD6CFB" w:rsidRDefault="00A95C5D" w:rsidP="00DD6CFB">
            <w:pPr>
              <w:pStyle w:val="TAL"/>
              <w:rPr>
                <w:sz w:val="16"/>
                <w:szCs w:val="16"/>
                <w:lang w:eastAsia="en-US"/>
              </w:rPr>
            </w:pPr>
            <w:r w:rsidRPr="00DD6CFB">
              <w:rPr>
                <w:sz w:val="16"/>
                <w:szCs w:val="16"/>
                <w:lang w:eastAsia="en-US"/>
              </w:rPr>
              <w:t>R5-220309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34765" w14:textId="77777777" w:rsidR="00A95C5D" w:rsidRPr="00DD6CFB" w:rsidRDefault="00A95C5D" w:rsidP="00DD6CFB">
            <w:pPr>
              <w:pStyle w:val="TAL"/>
              <w:rPr>
                <w:sz w:val="16"/>
                <w:szCs w:val="16"/>
                <w:lang w:eastAsia="en-US"/>
              </w:rPr>
            </w:pPr>
            <w:r w:rsidRPr="00DD6CFB">
              <w:rPr>
                <w:sz w:val="16"/>
                <w:szCs w:val="16"/>
                <w:lang w:eastAsia="en-US"/>
              </w:rPr>
              <w:t>2196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C6AE35"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15E9CB"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B6CF9C" w14:textId="77777777" w:rsidR="00A95C5D" w:rsidRPr="00DD6CFB" w:rsidRDefault="00A95C5D" w:rsidP="00DD6CFB">
            <w:pPr>
              <w:pStyle w:val="TAL"/>
              <w:rPr>
                <w:sz w:val="16"/>
                <w:szCs w:val="16"/>
                <w:lang w:eastAsia="en-US"/>
              </w:rPr>
            </w:pPr>
            <w:r w:rsidRPr="00DD6CFB">
              <w:rPr>
                <w:sz w:val="16"/>
                <w:szCs w:val="16"/>
                <w:lang w:eastAsia="en-US"/>
              </w:rPr>
              <w:t>Correction of NR inter-band CA configurations for CA_n260-n261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477CB9"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C6222E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56378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9D5052"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1F338D" w14:textId="77777777" w:rsidR="00A95C5D" w:rsidRPr="00DD6CFB" w:rsidRDefault="00A95C5D" w:rsidP="00DD6CFB">
            <w:pPr>
              <w:pStyle w:val="TAL"/>
              <w:rPr>
                <w:sz w:val="16"/>
                <w:szCs w:val="16"/>
                <w:lang w:eastAsia="en-US"/>
              </w:rPr>
            </w:pPr>
            <w:r w:rsidRPr="00DD6CFB">
              <w:rPr>
                <w:sz w:val="16"/>
                <w:szCs w:val="16"/>
                <w:lang w:eastAsia="en-US"/>
              </w:rPr>
              <w:t>R5-220311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09994B" w14:textId="77777777" w:rsidR="00A95C5D" w:rsidRPr="00DD6CFB" w:rsidRDefault="00A95C5D" w:rsidP="00DD6CFB">
            <w:pPr>
              <w:pStyle w:val="TAL"/>
              <w:rPr>
                <w:sz w:val="16"/>
                <w:szCs w:val="16"/>
                <w:lang w:eastAsia="en-US"/>
              </w:rPr>
            </w:pPr>
            <w:r w:rsidRPr="00DD6CFB">
              <w:rPr>
                <w:sz w:val="16"/>
                <w:szCs w:val="16"/>
                <w:lang w:eastAsia="en-US"/>
              </w:rPr>
              <w:t>2197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4A8965"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85B58B"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9264C4" w14:textId="77777777" w:rsidR="00A95C5D" w:rsidRPr="00DD6CFB" w:rsidRDefault="00A95C5D" w:rsidP="00DD6CFB">
            <w:pPr>
              <w:pStyle w:val="TAL"/>
              <w:rPr>
                <w:sz w:val="16"/>
                <w:szCs w:val="16"/>
                <w:lang w:eastAsia="en-US"/>
              </w:rPr>
            </w:pPr>
            <w:r w:rsidRPr="00DD6CFB">
              <w:rPr>
                <w:sz w:val="16"/>
                <w:szCs w:val="16"/>
                <w:lang w:eastAsia="en-US"/>
              </w:rPr>
              <w:t>Introduction of test frequencies for Rel-16 inter-band EN-DC two band combinations within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30BA25"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954D83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E14BA3"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1F78A3"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640FE8" w14:textId="77777777" w:rsidR="00A95C5D" w:rsidRPr="00DD6CFB" w:rsidRDefault="00A95C5D" w:rsidP="00DD6CFB">
            <w:pPr>
              <w:pStyle w:val="TAL"/>
              <w:rPr>
                <w:sz w:val="16"/>
                <w:szCs w:val="16"/>
                <w:lang w:eastAsia="en-US"/>
              </w:rPr>
            </w:pPr>
            <w:r w:rsidRPr="00DD6CFB">
              <w:rPr>
                <w:sz w:val="16"/>
                <w:szCs w:val="16"/>
                <w:lang w:eastAsia="en-US"/>
              </w:rPr>
              <w:t>R5-220374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C31984" w14:textId="77777777" w:rsidR="00A95C5D" w:rsidRPr="00DD6CFB" w:rsidRDefault="00A95C5D" w:rsidP="00DD6CFB">
            <w:pPr>
              <w:pStyle w:val="TAL"/>
              <w:rPr>
                <w:sz w:val="16"/>
                <w:szCs w:val="16"/>
                <w:lang w:eastAsia="en-US"/>
              </w:rPr>
            </w:pPr>
            <w:r w:rsidRPr="00DD6CFB">
              <w:rPr>
                <w:sz w:val="16"/>
                <w:szCs w:val="16"/>
                <w:lang w:eastAsia="en-US"/>
              </w:rPr>
              <w:t>2198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B69573"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9034F7"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4CDFEA" w14:textId="77777777" w:rsidR="00A95C5D" w:rsidRPr="00DD6CFB" w:rsidRDefault="00A95C5D" w:rsidP="00DD6CFB">
            <w:pPr>
              <w:pStyle w:val="TAL"/>
              <w:rPr>
                <w:sz w:val="16"/>
                <w:szCs w:val="16"/>
                <w:lang w:eastAsia="en-US"/>
              </w:rPr>
            </w:pPr>
            <w:r w:rsidRPr="00DD6CFB">
              <w:rPr>
                <w:sz w:val="16"/>
                <w:szCs w:val="16"/>
                <w:lang w:eastAsia="en-US"/>
              </w:rPr>
              <w:t>Introduction of test frequencies for additional Rel-17 EN-DC inter-band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36FB55"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4F2EB92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6F7F592"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94CD57"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4963A46" w14:textId="77777777" w:rsidR="00A95C5D" w:rsidRPr="00DD6CFB" w:rsidRDefault="00A95C5D" w:rsidP="00DD6CFB">
            <w:pPr>
              <w:pStyle w:val="TAL"/>
              <w:rPr>
                <w:sz w:val="16"/>
                <w:szCs w:val="16"/>
                <w:lang w:eastAsia="en-US"/>
              </w:rPr>
            </w:pPr>
            <w:r w:rsidRPr="00DD6CFB">
              <w:rPr>
                <w:sz w:val="16"/>
                <w:szCs w:val="16"/>
                <w:lang w:eastAsia="en-US"/>
              </w:rPr>
              <w:t>R5-220449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468E0E" w14:textId="77777777" w:rsidR="00A95C5D" w:rsidRPr="00DD6CFB" w:rsidRDefault="00A95C5D" w:rsidP="00DD6CFB">
            <w:pPr>
              <w:pStyle w:val="TAL"/>
              <w:rPr>
                <w:sz w:val="16"/>
                <w:szCs w:val="16"/>
                <w:lang w:eastAsia="en-US"/>
              </w:rPr>
            </w:pPr>
            <w:r w:rsidRPr="00DD6CFB">
              <w:rPr>
                <w:sz w:val="16"/>
                <w:szCs w:val="16"/>
                <w:lang w:eastAsia="en-US"/>
              </w:rPr>
              <w:t>2199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C4AE3E"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5D3D70"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0AE560" w14:textId="77777777" w:rsidR="00A95C5D" w:rsidRPr="00DD6CFB" w:rsidRDefault="00A95C5D" w:rsidP="00DD6CFB">
            <w:pPr>
              <w:pStyle w:val="TAL"/>
              <w:rPr>
                <w:sz w:val="16"/>
                <w:szCs w:val="16"/>
                <w:lang w:eastAsia="en-US"/>
              </w:rPr>
            </w:pPr>
            <w:r w:rsidRPr="00DD6CFB">
              <w:rPr>
                <w:sz w:val="16"/>
                <w:szCs w:val="16"/>
                <w:lang w:eastAsia="en-US"/>
              </w:rPr>
              <w:t>Update of test frequencies for protocol testing and NR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0E7F19"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8E3A95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81C331"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2A0737"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E63AFB5" w14:textId="77777777" w:rsidR="00A95C5D" w:rsidRPr="00DD6CFB" w:rsidRDefault="00A95C5D" w:rsidP="00DD6CFB">
            <w:pPr>
              <w:pStyle w:val="TAL"/>
              <w:rPr>
                <w:sz w:val="16"/>
                <w:szCs w:val="16"/>
                <w:lang w:eastAsia="en-US"/>
              </w:rPr>
            </w:pPr>
            <w:r w:rsidRPr="00DD6CFB">
              <w:rPr>
                <w:sz w:val="16"/>
                <w:szCs w:val="16"/>
                <w:lang w:eastAsia="en-US"/>
              </w:rPr>
              <w:t>R5-220452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588DB8" w14:textId="77777777" w:rsidR="00A95C5D" w:rsidRPr="00DD6CFB" w:rsidRDefault="00A95C5D" w:rsidP="00DD6CFB">
            <w:pPr>
              <w:pStyle w:val="TAL"/>
              <w:rPr>
                <w:sz w:val="16"/>
                <w:szCs w:val="16"/>
                <w:lang w:eastAsia="en-US"/>
              </w:rPr>
            </w:pPr>
            <w:r w:rsidRPr="00DD6CFB">
              <w:rPr>
                <w:sz w:val="16"/>
                <w:szCs w:val="16"/>
                <w:lang w:eastAsia="en-US"/>
              </w:rPr>
              <w:t>2200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4192F4"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AF5C94"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7F6D9D" w14:textId="77777777" w:rsidR="00A95C5D" w:rsidRPr="00DD6CFB" w:rsidRDefault="00A95C5D" w:rsidP="00DD6CFB">
            <w:pPr>
              <w:pStyle w:val="TAL"/>
              <w:rPr>
                <w:sz w:val="16"/>
                <w:szCs w:val="16"/>
                <w:lang w:eastAsia="en-US"/>
              </w:rPr>
            </w:pPr>
            <w:r w:rsidRPr="00DD6CFB">
              <w:rPr>
                <w:sz w:val="16"/>
                <w:szCs w:val="16"/>
                <w:lang w:eastAsia="en-US"/>
              </w:rPr>
              <w:t>Correction to RF E-UTRA RRC_CONNECTED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CDD54"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2FCFB01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E3856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81BFB9"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A4E6FC" w14:textId="77777777" w:rsidR="00A95C5D" w:rsidRPr="00DD6CFB" w:rsidRDefault="00A95C5D" w:rsidP="00DD6CFB">
            <w:pPr>
              <w:pStyle w:val="TAL"/>
              <w:rPr>
                <w:sz w:val="16"/>
                <w:szCs w:val="16"/>
                <w:lang w:eastAsia="en-US"/>
              </w:rPr>
            </w:pPr>
            <w:r w:rsidRPr="00DD6CFB">
              <w:rPr>
                <w:sz w:val="16"/>
                <w:szCs w:val="16"/>
                <w:lang w:eastAsia="en-US"/>
              </w:rPr>
              <w:t>R5-220541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3E3607" w14:textId="77777777" w:rsidR="00A95C5D" w:rsidRPr="00DD6CFB" w:rsidRDefault="00A95C5D" w:rsidP="00DD6CFB">
            <w:pPr>
              <w:pStyle w:val="TAL"/>
              <w:rPr>
                <w:sz w:val="16"/>
                <w:szCs w:val="16"/>
                <w:lang w:eastAsia="en-US"/>
              </w:rPr>
            </w:pPr>
            <w:r w:rsidRPr="00DD6CFB">
              <w:rPr>
                <w:sz w:val="16"/>
                <w:szCs w:val="16"/>
                <w:lang w:eastAsia="en-US"/>
              </w:rPr>
              <w:t>2204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AB7446"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987113"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36E954" w14:textId="77777777" w:rsidR="00A95C5D" w:rsidRPr="00DD6CFB" w:rsidRDefault="00A95C5D" w:rsidP="00DD6CFB">
            <w:pPr>
              <w:pStyle w:val="TAL"/>
              <w:rPr>
                <w:sz w:val="16"/>
                <w:szCs w:val="16"/>
                <w:lang w:eastAsia="en-US"/>
              </w:rPr>
            </w:pPr>
            <w:r w:rsidRPr="00DD6CFB">
              <w:rPr>
                <w:sz w:val="16"/>
                <w:szCs w:val="16"/>
                <w:lang w:eastAsia="en-US"/>
              </w:rPr>
              <w:t xml:space="preserve">Introduction of test frequencies for n25 adding CBWs 25MHz, 30MHz, 40MHz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A20612"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1DC22FA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A41EA1"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37D504"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F3BBB6" w14:textId="77777777" w:rsidR="00A95C5D" w:rsidRPr="00DD6CFB" w:rsidRDefault="00A95C5D" w:rsidP="00DD6CFB">
            <w:pPr>
              <w:pStyle w:val="TAL"/>
              <w:rPr>
                <w:sz w:val="16"/>
                <w:szCs w:val="16"/>
                <w:lang w:eastAsia="en-US"/>
              </w:rPr>
            </w:pPr>
            <w:r w:rsidRPr="00DD6CFB">
              <w:rPr>
                <w:sz w:val="16"/>
                <w:szCs w:val="16"/>
                <w:lang w:eastAsia="en-US"/>
              </w:rPr>
              <w:t>R5-220567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753D56" w14:textId="77777777" w:rsidR="00A95C5D" w:rsidRPr="00DD6CFB" w:rsidRDefault="00A95C5D" w:rsidP="00DD6CFB">
            <w:pPr>
              <w:pStyle w:val="TAL"/>
              <w:rPr>
                <w:sz w:val="16"/>
                <w:szCs w:val="16"/>
                <w:lang w:eastAsia="en-US"/>
              </w:rPr>
            </w:pPr>
            <w:r w:rsidRPr="00DD6CFB">
              <w:rPr>
                <w:sz w:val="16"/>
                <w:szCs w:val="16"/>
                <w:lang w:eastAsia="en-US"/>
              </w:rPr>
              <w:t>2206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BEEEC6"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DAF64C"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27AFAE" w14:textId="77777777" w:rsidR="00A95C5D" w:rsidRPr="00DD6CFB" w:rsidRDefault="00A95C5D" w:rsidP="00DD6CFB">
            <w:pPr>
              <w:pStyle w:val="TAL"/>
              <w:rPr>
                <w:sz w:val="16"/>
                <w:szCs w:val="16"/>
                <w:lang w:eastAsia="en-US"/>
              </w:rPr>
            </w:pPr>
            <w:r w:rsidRPr="00DD6CFB">
              <w:rPr>
                <w:sz w:val="16"/>
                <w:szCs w:val="16"/>
                <w:lang w:eastAsia="en-US"/>
              </w:rPr>
              <w:t>Addition of default AT command and information element for NR SL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8B7988"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2CABE7A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DAAB39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B8A236"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E33E335" w14:textId="77777777" w:rsidR="00A95C5D" w:rsidRPr="00DD6CFB" w:rsidRDefault="00A95C5D" w:rsidP="00DD6CFB">
            <w:pPr>
              <w:pStyle w:val="TAL"/>
              <w:rPr>
                <w:sz w:val="16"/>
                <w:szCs w:val="16"/>
                <w:lang w:eastAsia="en-US"/>
              </w:rPr>
            </w:pPr>
            <w:r w:rsidRPr="00DD6CFB">
              <w:rPr>
                <w:sz w:val="16"/>
                <w:szCs w:val="16"/>
                <w:lang w:eastAsia="en-US"/>
              </w:rPr>
              <w:t>R5-220569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A0502D" w14:textId="77777777" w:rsidR="00A95C5D" w:rsidRPr="00DD6CFB" w:rsidRDefault="00A95C5D" w:rsidP="00DD6CFB">
            <w:pPr>
              <w:pStyle w:val="TAL"/>
              <w:rPr>
                <w:sz w:val="16"/>
                <w:szCs w:val="16"/>
                <w:lang w:eastAsia="en-US"/>
              </w:rPr>
            </w:pPr>
            <w:r w:rsidRPr="00DD6CFB">
              <w:rPr>
                <w:sz w:val="16"/>
                <w:szCs w:val="16"/>
                <w:lang w:eastAsia="en-US"/>
              </w:rPr>
              <w:t>2208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30CC15"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11ED2A"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C42C31" w14:textId="77777777" w:rsidR="00A95C5D" w:rsidRPr="00DD6CFB" w:rsidRDefault="00A95C5D" w:rsidP="00DD6CFB">
            <w:pPr>
              <w:pStyle w:val="TAL"/>
              <w:rPr>
                <w:sz w:val="16"/>
                <w:szCs w:val="16"/>
                <w:lang w:eastAsia="en-US"/>
              </w:rPr>
            </w:pPr>
            <w:r w:rsidRPr="00DD6CFB">
              <w:rPr>
                <w:sz w:val="16"/>
                <w:szCs w:val="16"/>
                <w:lang w:eastAsia="en-US"/>
              </w:rPr>
              <w:t>Correction to test procedures for establishing unicast 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E015AA"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2196D2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E219A0"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FDFEEB"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295783" w14:textId="77777777" w:rsidR="00A95C5D" w:rsidRPr="00DD6CFB" w:rsidRDefault="00A95C5D" w:rsidP="00DD6CFB">
            <w:pPr>
              <w:pStyle w:val="TAL"/>
              <w:rPr>
                <w:sz w:val="16"/>
                <w:szCs w:val="16"/>
                <w:lang w:eastAsia="en-US"/>
              </w:rPr>
            </w:pPr>
            <w:r w:rsidRPr="00DD6CFB">
              <w:rPr>
                <w:sz w:val="16"/>
                <w:szCs w:val="16"/>
                <w:lang w:eastAsia="en-US"/>
              </w:rPr>
              <w:t>R5-220579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0F03C7" w14:textId="77777777" w:rsidR="00A95C5D" w:rsidRPr="00DD6CFB" w:rsidRDefault="00A95C5D" w:rsidP="00DD6CFB">
            <w:pPr>
              <w:pStyle w:val="TAL"/>
              <w:rPr>
                <w:sz w:val="16"/>
                <w:szCs w:val="16"/>
                <w:lang w:eastAsia="en-US"/>
              </w:rPr>
            </w:pPr>
            <w:r w:rsidRPr="00DD6CFB">
              <w:rPr>
                <w:sz w:val="16"/>
                <w:szCs w:val="16"/>
                <w:lang w:eastAsia="en-US"/>
              </w:rPr>
              <w:t>2218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108BD6"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16078"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6E9943" w14:textId="77777777" w:rsidR="00A95C5D" w:rsidRPr="00DD6CFB" w:rsidRDefault="00A95C5D" w:rsidP="00DD6CFB">
            <w:pPr>
              <w:pStyle w:val="TAL"/>
              <w:rPr>
                <w:sz w:val="16"/>
                <w:szCs w:val="16"/>
                <w:lang w:eastAsia="en-US"/>
              </w:rPr>
            </w:pPr>
            <w:r w:rsidRPr="00DD6CFB">
              <w:rPr>
                <w:sz w:val="16"/>
                <w:szCs w:val="16"/>
                <w:lang w:eastAsia="en-US"/>
              </w:rPr>
              <w:t>Correction to SIB12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FA65A0"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DCCF20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7CB28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D9C494"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3572BF2" w14:textId="77777777" w:rsidR="00A95C5D" w:rsidRPr="00DD6CFB" w:rsidRDefault="00A95C5D" w:rsidP="00DD6CFB">
            <w:pPr>
              <w:pStyle w:val="TAL"/>
              <w:rPr>
                <w:sz w:val="16"/>
                <w:szCs w:val="16"/>
                <w:lang w:eastAsia="en-US"/>
              </w:rPr>
            </w:pPr>
            <w:r w:rsidRPr="00DD6CFB">
              <w:rPr>
                <w:sz w:val="16"/>
                <w:szCs w:val="16"/>
                <w:lang w:eastAsia="en-US"/>
              </w:rPr>
              <w:t>R5-220580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3DB603" w14:textId="77777777" w:rsidR="00A95C5D" w:rsidRPr="00DD6CFB" w:rsidRDefault="00A95C5D" w:rsidP="00DD6CFB">
            <w:pPr>
              <w:pStyle w:val="TAL"/>
              <w:rPr>
                <w:sz w:val="16"/>
                <w:szCs w:val="16"/>
                <w:lang w:eastAsia="en-US"/>
              </w:rPr>
            </w:pPr>
            <w:r w:rsidRPr="00DD6CFB">
              <w:rPr>
                <w:sz w:val="16"/>
                <w:szCs w:val="16"/>
                <w:lang w:eastAsia="en-US"/>
              </w:rPr>
              <w:t>2219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7C556D"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60341"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179820" w14:textId="77777777" w:rsidR="00A95C5D" w:rsidRPr="00DD6CFB" w:rsidRDefault="00A95C5D" w:rsidP="00DD6CFB">
            <w:pPr>
              <w:pStyle w:val="TAL"/>
              <w:rPr>
                <w:sz w:val="16"/>
                <w:szCs w:val="16"/>
                <w:lang w:eastAsia="en-US"/>
              </w:rPr>
            </w:pPr>
            <w:r w:rsidRPr="00DD6CFB">
              <w:rPr>
                <w:sz w:val="16"/>
                <w:szCs w:val="16"/>
                <w:lang w:eastAsia="en-US"/>
              </w:rPr>
              <w:t>Correction to IE SL-BWP-Config and SL-BWP-ConfigCommon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33D05B"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4E72821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A6E239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58319F"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746B77" w14:textId="77777777" w:rsidR="00A95C5D" w:rsidRPr="00DD6CFB" w:rsidRDefault="00A95C5D" w:rsidP="00DD6CFB">
            <w:pPr>
              <w:pStyle w:val="TAL"/>
              <w:rPr>
                <w:sz w:val="16"/>
                <w:szCs w:val="16"/>
                <w:lang w:eastAsia="en-US"/>
              </w:rPr>
            </w:pPr>
            <w:r w:rsidRPr="00DD6CFB">
              <w:rPr>
                <w:sz w:val="16"/>
                <w:szCs w:val="16"/>
                <w:lang w:eastAsia="en-US"/>
              </w:rPr>
              <w:t>R5-220582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4B91BD" w14:textId="77777777" w:rsidR="00A95C5D" w:rsidRPr="00DD6CFB" w:rsidRDefault="00A95C5D" w:rsidP="00DD6CFB">
            <w:pPr>
              <w:pStyle w:val="TAL"/>
              <w:rPr>
                <w:sz w:val="16"/>
                <w:szCs w:val="16"/>
                <w:lang w:eastAsia="en-US"/>
              </w:rPr>
            </w:pPr>
            <w:r w:rsidRPr="00DD6CFB">
              <w:rPr>
                <w:sz w:val="16"/>
                <w:szCs w:val="16"/>
                <w:lang w:eastAsia="en-US"/>
              </w:rPr>
              <w:t>2221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22F3E0"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F2A7A7"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166BE4" w14:textId="77777777" w:rsidR="00A95C5D" w:rsidRPr="00DD6CFB" w:rsidRDefault="00A95C5D" w:rsidP="00DD6CFB">
            <w:pPr>
              <w:pStyle w:val="TAL"/>
              <w:rPr>
                <w:sz w:val="16"/>
                <w:szCs w:val="16"/>
                <w:lang w:eastAsia="en-US"/>
              </w:rPr>
            </w:pPr>
            <w:r w:rsidRPr="00DD6CFB">
              <w:rPr>
                <w:sz w:val="16"/>
                <w:szCs w:val="16"/>
                <w:lang w:eastAsia="en-US"/>
              </w:rPr>
              <w:t>Correction to IE SL-ResourcePool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35C279"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3F85F74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9F54F93"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FA7C1D"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E7849D7" w14:textId="77777777" w:rsidR="00A95C5D" w:rsidRPr="00DD6CFB" w:rsidRDefault="00A95C5D" w:rsidP="00DD6CFB">
            <w:pPr>
              <w:pStyle w:val="TAL"/>
              <w:rPr>
                <w:sz w:val="16"/>
                <w:szCs w:val="16"/>
                <w:lang w:eastAsia="en-US"/>
              </w:rPr>
            </w:pPr>
            <w:r w:rsidRPr="00DD6CFB">
              <w:rPr>
                <w:sz w:val="16"/>
                <w:szCs w:val="16"/>
                <w:lang w:eastAsia="en-US"/>
              </w:rPr>
              <w:t>R5-220590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B586C3" w14:textId="77777777" w:rsidR="00A95C5D" w:rsidRPr="00DD6CFB" w:rsidRDefault="00A95C5D" w:rsidP="00DD6CFB">
            <w:pPr>
              <w:pStyle w:val="TAL"/>
              <w:rPr>
                <w:sz w:val="16"/>
                <w:szCs w:val="16"/>
                <w:lang w:eastAsia="en-US"/>
              </w:rPr>
            </w:pPr>
            <w:r w:rsidRPr="00DD6CFB">
              <w:rPr>
                <w:sz w:val="16"/>
                <w:szCs w:val="16"/>
                <w:lang w:eastAsia="en-US"/>
              </w:rPr>
              <w:t>2229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FFAF85"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FD627F"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B89287" w14:textId="77777777" w:rsidR="00A95C5D" w:rsidRPr="00DD6CFB" w:rsidRDefault="00A95C5D" w:rsidP="00DD6CFB">
            <w:pPr>
              <w:pStyle w:val="TAL"/>
              <w:rPr>
                <w:sz w:val="16"/>
                <w:szCs w:val="16"/>
                <w:lang w:eastAsia="en-US"/>
              </w:rPr>
            </w:pPr>
            <w:r w:rsidRPr="00DD6CFB">
              <w:rPr>
                <w:sz w:val="16"/>
                <w:szCs w:val="16"/>
                <w:lang w:eastAsia="en-US"/>
              </w:rPr>
              <w:t>Correction to V2X service identifier to PC5 RAT and Tx profiles mapping rule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DA3091"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2F0892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16B448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3055DE"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5AFE49" w14:textId="77777777" w:rsidR="00A95C5D" w:rsidRPr="00DD6CFB" w:rsidRDefault="00A95C5D" w:rsidP="00DD6CFB">
            <w:pPr>
              <w:pStyle w:val="TAL"/>
              <w:rPr>
                <w:sz w:val="16"/>
                <w:szCs w:val="16"/>
                <w:lang w:eastAsia="en-US"/>
              </w:rPr>
            </w:pPr>
            <w:r w:rsidRPr="00DD6CFB">
              <w:rPr>
                <w:sz w:val="16"/>
                <w:szCs w:val="16"/>
                <w:lang w:eastAsia="en-US"/>
              </w:rPr>
              <w:t>R5-220591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DA3228" w14:textId="77777777" w:rsidR="00A95C5D" w:rsidRPr="00DD6CFB" w:rsidRDefault="00A95C5D" w:rsidP="00DD6CFB">
            <w:pPr>
              <w:pStyle w:val="TAL"/>
              <w:rPr>
                <w:sz w:val="16"/>
                <w:szCs w:val="16"/>
                <w:lang w:eastAsia="en-US"/>
              </w:rPr>
            </w:pPr>
            <w:r w:rsidRPr="00DD6CFB">
              <w:rPr>
                <w:sz w:val="16"/>
                <w:szCs w:val="16"/>
                <w:lang w:eastAsia="en-US"/>
              </w:rPr>
              <w:t>2230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C2D0C5"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CFDDCC"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7CB8D8" w14:textId="77777777" w:rsidR="00A95C5D" w:rsidRPr="00DD6CFB" w:rsidRDefault="00A95C5D" w:rsidP="00DD6CFB">
            <w:pPr>
              <w:pStyle w:val="TAL"/>
              <w:rPr>
                <w:sz w:val="16"/>
                <w:szCs w:val="16"/>
                <w:lang w:eastAsia="en-US"/>
              </w:rPr>
            </w:pPr>
            <w:r w:rsidRPr="00DD6CFB">
              <w:rPr>
                <w:sz w:val="16"/>
                <w:szCs w:val="16"/>
                <w:lang w:eastAsia="en-US"/>
              </w:rPr>
              <w:t>Correction to V2X frequencies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CC193A"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C6E4AC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C9A6A2"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0A6135"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3FE540" w14:textId="77777777" w:rsidR="00A95C5D" w:rsidRPr="00DD6CFB" w:rsidRDefault="00A95C5D" w:rsidP="00DD6CFB">
            <w:pPr>
              <w:pStyle w:val="TAL"/>
              <w:rPr>
                <w:sz w:val="16"/>
                <w:szCs w:val="16"/>
                <w:lang w:eastAsia="en-US"/>
              </w:rPr>
            </w:pPr>
            <w:r w:rsidRPr="00DD6CFB">
              <w:rPr>
                <w:sz w:val="16"/>
                <w:szCs w:val="16"/>
                <w:lang w:eastAsia="en-US"/>
              </w:rPr>
              <w:t>R5-220632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4AAE88" w14:textId="77777777" w:rsidR="00A95C5D" w:rsidRPr="00DD6CFB" w:rsidRDefault="00A95C5D" w:rsidP="00DD6CFB">
            <w:pPr>
              <w:pStyle w:val="TAL"/>
              <w:rPr>
                <w:sz w:val="16"/>
                <w:szCs w:val="16"/>
                <w:lang w:eastAsia="en-US"/>
              </w:rPr>
            </w:pPr>
            <w:r w:rsidRPr="00DD6CFB">
              <w:rPr>
                <w:sz w:val="16"/>
                <w:szCs w:val="16"/>
                <w:lang w:eastAsia="en-US"/>
              </w:rPr>
              <w:t>2231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16488F"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EA75C9"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55FB6" w14:textId="77777777" w:rsidR="00A95C5D" w:rsidRPr="00DD6CFB" w:rsidRDefault="00A95C5D" w:rsidP="00DD6CFB">
            <w:pPr>
              <w:pStyle w:val="TAL"/>
              <w:rPr>
                <w:sz w:val="16"/>
                <w:szCs w:val="16"/>
                <w:lang w:eastAsia="en-US"/>
              </w:rPr>
            </w:pPr>
            <w:r w:rsidRPr="00DD6CFB">
              <w:rPr>
                <w:sz w:val="16"/>
                <w:szCs w:val="16"/>
                <w:lang w:eastAsia="en-US"/>
              </w:rPr>
              <w:t>Introduction_of_test_frequencies_for_new_EN-DC_comb_within_FR1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258BBB"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777EB1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372623"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BEB386"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2FA1F54" w14:textId="77777777" w:rsidR="00A95C5D" w:rsidRPr="00DD6CFB" w:rsidRDefault="00A95C5D" w:rsidP="00DD6CFB">
            <w:pPr>
              <w:pStyle w:val="TAL"/>
              <w:rPr>
                <w:sz w:val="16"/>
                <w:szCs w:val="16"/>
                <w:lang w:eastAsia="en-US"/>
              </w:rPr>
            </w:pPr>
            <w:r w:rsidRPr="00DD6CFB">
              <w:rPr>
                <w:sz w:val="16"/>
                <w:szCs w:val="16"/>
                <w:lang w:eastAsia="en-US"/>
              </w:rPr>
              <w:t>R5-220643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90B8E6" w14:textId="77777777" w:rsidR="00A95C5D" w:rsidRPr="00DD6CFB" w:rsidRDefault="00A95C5D" w:rsidP="00DD6CFB">
            <w:pPr>
              <w:pStyle w:val="TAL"/>
              <w:rPr>
                <w:sz w:val="16"/>
                <w:szCs w:val="16"/>
                <w:lang w:eastAsia="en-US"/>
              </w:rPr>
            </w:pPr>
            <w:r w:rsidRPr="00DD6CFB">
              <w:rPr>
                <w:sz w:val="16"/>
                <w:szCs w:val="16"/>
                <w:lang w:eastAsia="en-US"/>
              </w:rPr>
              <w:t>2232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123229"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1B2A3B"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300362" w14:textId="77777777" w:rsidR="00A95C5D" w:rsidRPr="00DD6CFB" w:rsidRDefault="00A95C5D" w:rsidP="00DD6CFB">
            <w:pPr>
              <w:pStyle w:val="TAL"/>
              <w:rPr>
                <w:sz w:val="16"/>
                <w:szCs w:val="16"/>
                <w:lang w:eastAsia="en-US"/>
              </w:rPr>
            </w:pPr>
            <w:r w:rsidRPr="00DD6CFB">
              <w:rPr>
                <w:sz w:val="16"/>
                <w:szCs w:val="16"/>
                <w:lang w:eastAsia="en-US"/>
              </w:rPr>
              <w:t xml:space="preserve">Introduction of test frequencies for n2 adding CBWs 25MHz, 30MHz, 40MHz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FE9A72"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D7A389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81DB5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C895A9"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22544E" w14:textId="77777777" w:rsidR="00A95C5D" w:rsidRPr="00DD6CFB" w:rsidRDefault="00A95C5D" w:rsidP="00DD6CFB">
            <w:pPr>
              <w:pStyle w:val="TAL"/>
              <w:rPr>
                <w:sz w:val="16"/>
                <w:szCs w:val="16"/>
                <w:lang w:eastAsia="en-US"/>
              </w:rPr>
            </w:pPr>
            <w:r w:rsidRPr="00DD6CFB">
              <w:rPr>
                <w:sz w:val="16"/>
                <w:szCs w:val="16"/>
                <w:lang w:eastAsia="en-US"/>
              </w:rPr>
              <w:t>R5-220653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08FAFF" w14:textId="77777777" w:rsidR="00A95C5D" w:rsidRPr="00DD6CFB" w:rsidRDefault="00A95C5D" w:rsidP="00DD6CFB">
            <w:pPr>
              <w:pStyle w:val="TAL"/>
              <w:rPr>
                <w:sz w:val="16"/>
                <w:szCs w:val="16"/>
                <w:lang w:eastAsia="en-US"/>
              </w:rPr>
            </w:pPr>
            <w:r w:rsidRPr="00DD6CFB">
              <w:rPr>
                <w:sz w:val="16"/>
                <w:szCs w:val="16"/>
                <w:lang w:eastAsia="en-US"/>
              </w:rPr>
              <w:t>2234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91C721"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910333"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347692" w14:textId="77777777" w:rsidR="00A95C5D" w:rsidRPr="00DD6CFB" w:rsidRDefault="00A95C5D" w:rsidP="00DD6CFB">
            <w:pPr>
              <w:pStyle w:val="TAL"/>
              <w:rPr>
                <w:sz w:val="16"/>
                <w:szCs w:val="16"/>
                <w:lang w:eastAsia="en-US"/>
              </w:rPr>
            </w:pPr>
            <w:r w:rsidRPr="00DD6CFB">
              <w:rPr>
                <w:sz w:val="16"/>
                <w:szCs w:val="16"/>
                <w:lang w:eastAsia="en-US"/>
              </w:rPr>
              <w:t>Addition of test frequencies for CA_n41C-n79A with and without UL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B59DF9"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787E38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4DAD31A"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E14DDB"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374BA5A" w14:textId="77777777" w:rsidR="00A95C5D" w:rsidRPr="00DD6CFB" w:rsidRDefault="00A95C5D" w:rsidP="00DD6CFB">
            <w:pPr>
              <w:pStyle w:val="TAL"/>
              <w:rPr>
                <w:sz w:val="16"/>
                <w:szCs w:val="16"/>
                <w:lang w:eastAsia="en-US"/>
              </w:rPr>
            </w:pPr>
            <w:r w:rsidRPr="00DD6CFB">
              <w:rPr>
                <w:sz w:val="16"/>
                <w:szCs w:val="16"/>
                <w:lang w:eastAsia="en-US"/>
              </w:rPr>
              <w:t>R5-220725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1DE8D6" w14:textId="77777777" w:rsidR="00A95C5D" w:rsidRPr="00DD6CFB" w:rsidRDefault="00A95C5D" w:rsidP="00DD6CFB">
            <w:pPr>
              <w:pStyle w:val="TAL"/>
              <w:rPr>
                <w:sz w:val="16"/>
                <w:szCs w:val="16"/>
                <w:lang w:eastAsia="en-US"/>
              </w:rPr>
            </w:pPr>
            <w:r w:rsidRPr="00DD6CFB">
              <w:rPr>
                <w:sz w:val="16"/>
                <w:szCs w:val="16"/>
                <w:lang w:eastAsia="en-US"/>
              </w:rPr>
              <w:t>2237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7A20ED"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4DED02"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8A0F15" w14:textId="77777777" w:rsidR="00A95C5D" w:rsidRPr="00DD6CFB" w:rsidRDefault="00A95C5D" w:rsidP="00DD6CFB">
            <w:pPr>
              <w:pStyle w:val="TAL"/>
              <w:rPr>
                <w:sz w:val="16"/>
                <w:szCs w:val="16"/>
                <w:lang w:eastAsia="en-US"/>
              </w:rPr>
            </w:pPr>
            <w:r w:rsidRPr="00DD6CFB">
              <w:rPr>
                <w:sz w:val="16"/>
                <w:szCs w:val="16"/>
                <w:lang w:eastAsia="en-US"/>
              </w:rPr>
              <w:t>Addition of default configuration for NR SL RRM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71A306"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A75024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330EE1E"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2BA53B"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6E81FB" w14:textId="77777777" w:rsidR="00A95C5D" w:rsidRPr="00DD6CFB" w:rsidRDefault="00A95C5D" w:rsidP="00DD6CFB">
            <w:pPr>
              <w:pStyle w:val="TAL"/>
              <w:rPr>
                <w:sz w:val="16"/>
                <w:szCs w:val="16"/>
                <w:lang w:eastAsia="en-US"/>
              </w:rPr>
            </w:pPr>
            <w:r w:rsidRPr="00DD6CFB">
              <w:rPr>
                <w:sz w:val="16"/>
                <w:szCs w:val="16"/>
                <w:lang w:eastAsia="en-US"/>
              </w:rPr>
              <w:t>R5-220760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D57D6" w14:textId="77777777" w:rsidR="00A95C5D" w:rsidRPr="00DD6CFB" w:rsidRDefault="00A95C5D" w:rsidP="00DD6CFB">
            <w:pPr>
              <w:pStyle w:val="TAL"/>
              <w:rPr>
                <w:sz w:val="16"/>
                <w:szCs w:val="16"/>
                <w:lang w:eastAsia="en-US"/>
              </w:rPr>
            </w:pPr>
            <w:r w:rsidRPr="00DD6CFB">
              <w:rPr>
                <w:sz w:val="16"/>
                <w:szCs w:val="16"/>
                <w:lang w:eastAsia="en-US"/>
              </w:rPr>
              <w:t>2238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9F7948"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FC9AC1"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C9CD4F" w14:textId="77777777" w:rsidR="00A95C5D" w:rsidRPr="00DD6CFB" w:rsidRDefault="00A95C5D" w:rsidP="00DD6CFB">
            <w:pPr>
              <w:pStyle w:val="TAL"/>
              <w:rPr>
                <w:sz w:val="16"/>
                <w:szCs w:val="16"/>
                <w:lang w:eastAsia="en-US"/>
              </w:rPr>
            </w:pPr>
            <w:r w:rsidRPr="00DD6CFB">
              <w:rPr>
                <w:sz w:val="16"/>
                <w:szCs w:val="16"/>
                <w:lang w:eastAsia="en-US"/>
              </w:rPr>
              <w:t xml:space="preserve">Introduction of test frequencies for n5 adding CBW 25MHz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D61875"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4AB5FDB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5E5BD29"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968411"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556688" w14:textId="77777777" w:rsidR="00A95C5D" w:rsidRPr="00DD6CFB" w:rsidRDefault="00A95C5D" w:rsidP="00DD6CFB">
            <w:pPr>
              <w:pStyle w:val="TAL"/>
              <w:rPr>
                <w:sz w:val="16"/>
                <w:szCs w:val="16"/>
                <w:lang w:eastAsia="en-US"/>
              </w:rPr>
            </w:pPr>
            <w:r w:rsidRPr="00DD6CFB">
              <w:rPr>
                <w:sz w:val="16"/>
                <w:szCs w:val="16"/>
                <w:lang w:eastAsia="en-US"/>
              </w:rPr>
              <w:t>R5-220761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4B27AD" w14:textId="77777777" w:rsidR="00A95C5D" w:rsidRPr="00DD6CFB" w:rsidRDefault="00A95C5D" w:rsidP="00DD6CFB">
            <w:pPr>
              <w:pStyle w:val="TAL"/>
              <w:rPr>
                <w:sz w:val="16"/>
                <w:szCs w:val="16"/>
                <w:lang w:eastAsia="en-US"/>
              </w:rPr>
            </w:pPr>
            <w:r w:rsidRPr="00DD6CFB">
              <w:rPr>
                <w:sz w:val="16"/>
                <w:szCs w:val="16"/>
                <w:lang w:eastAsia="en-US"/>
              </w:rPr>
              <w:t>2239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3E017F"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CC4353"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3F86FE" w14:textId="77777777" w:rsidR="00A95C5D" w:rsidRPr="00DD6CFB" w:rsidRDefault="00A95C5D" w:rsidP="00DD6CFB">
            <w:pPr>
              <w:pStyle w:val="TAL"/>
              <w:rPr>
                <w:sz w:val="16"/>
                <w:szCs w:val="16"/>
                <w:lang w:eastAsia="en-US"/>
              </w:rPr>
            </w:pPr>
            <w:r w:rsidRPr="00DD6CFB">
              <w:rPr>
                <w:sz w:val="16"/>
                <w:szCs w:val="16"/>
                <w:lang w:eastAsia="en-US"/>
              </w:rPr>
              <w:t>Editorial corrections for NR CA configuration CA_n48B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2A8ED3"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722754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D2E66A"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DE4C4C"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21C6A3" w14:textId="77777777" w:rsidR="00A95C5D" w:rsidRPr="00DD6CFB" w:rsidRDefault="00A95C5D" w:rsidP="00DD6CFB">
            <w:pPr>
              <w:pStyle w:val="TAL"/>
              <w:rPr>
                <w:sz w:val="16"/>
                <w:szCs w:val="16"/>
                <w:lang w:eastAsia="en-US"/>
              </w:rPr>
            </w:pPr>
            <w:r w:rsidRPr="00DD6CFB">
              <w:rPr>
                <w:sz w:val="16"/>
                <w:szCs w:val="16"/>
                <w:lang w:eastAsia="en-US"/>
              </w:rPr>
              <w:t>R5-220771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CE62E8" w14:textId="77777777" w:rsidR="00A95C5D" w:rsidRPr="00DD6CFB" w:rsidRDefault="00A95C5D" w:rsidP="00DD6CFB">
            <w:pPr>
              <w:pStyle w:val="TAL"/>
              <w:rPr>
                <w:sz w:val="16"/>
                <w:szCs w:val="16"/>
                <w:lang w:eastAsia="en-US"/>
              </w:rPr>
            </w:pPr>
            <w:r w:rsidRPr="00DD6CFB">
              <w:rPr>
                <w:sz w:val="16"/>
                <w:szCs w:val="16"/>
                <w:lang w:eastAsia="en-US"/>
              </w:rPr>
              <w:t>2242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B55CB0"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B18FE6"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EA3ABA" w14:textId="77777777" w:rsidR="00A95C5D" w:rsidRPr="00DD6CFB" w:rsidRDefault="00A95C5D" w:rsidP="00DD6CFB">
            <w:pPr>
              <w:pStyle w:val="TAL"/>
              <w:rPr>
                <w:sz w:val="16"/>
                <w:szCs w:val="16"/>
                <w:lang w:eastAsia="en-US"/>
              </w:rPr>
            </w:pPr>
            <w:r w:rsidRPr="00DD6CFB">
              <w:rPr>
                <w:sz w:val="16"/>
                <w:szCs w:val="16"/>
                <w:lang w:eastAsia="en-US"/>
              </w:rPr>
              <w:t>Introduction of test frequencies for CA_n66(2A) BCS1 and BCS2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DBD90B"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1828684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FFA0F6A"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2E41A1"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989B87" w14:textId="77777777" w:rsidR="00A95C5D" w:rsidRPr="00DD6CFB" w:rsidRDefault="00A95C5D" w:rsidP="00DD6CFB">
            <w:pPr>
              <w:pStyle w:val="TAL"/>
              <w:rPr>
                <w:sz w:val="16"/>
                <w:szCs w:val="16"/>
                <w:lang w:eastAsia="en-US"/>
              </w:rPr>
            </w:pPr>
            <w:r w:rsidRPr="00DD6CFB">
              <w:rPr>
                <w:sz w:val="16"/>
                <w:szCs w:val="16"/>
                <w:lang w:eastAsia="en-US"/>
              </w:rPr>
              <w:t>R5-220774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933BF1" w14:textId="77777777" w:rsidR="00A95C5D" w:rsidRPr="00DD6CFB" w:rsidRDefault="00A95C5D" w:rsidP="00DD6CFB">
            <w:pPr>
              <w:pStyle w:val="TAL"/>
              <w:rPr>
                <w:sz w:val="16"/>
                <w:szCs w:val="16"/>
                <w:lang w:eastAsia="en-US"/>
              </w:rPr>
            </w:pPr>
            <w:r w:rsidRPr="00DD6CFB">
              <w:rPr>
                <w:sz w:val="16"/>
                <w:szCs w:val="16"/>
                <w:lang w:eastAsia="en-US"/>
              </w:rPr>
              <w:t>2243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6F8BB4"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4F5BAD"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7CA2D0" w14:textId="77777777" w:rsidR="00A95C5D" w:rsidRPr="00DD6CFB" w:rsidRDefault="00A95C5D" w:rsidP="00DD6CFB">
            <w:pPr>
              <w:pStyle w:val="TAL"/>
              <w:rPr>
                <w:sz w:val="16"/>
                <w:szCs w:val="16"/>
                <w:lang w:eastAsia="en-US"/>
              </w:rPr>
            </w:pPr>
            <w:r w:rsidRPr="00DD6CFB">
              <w:rPr>
                <w:sz w:val="16"/>
                <w:szCs w:val="16"/>
                <w:lang w:eastAsia="en-US"/>
              </w:rPr>
              <w:t>Corrections to test procedures 4.9.26 and 4.9.27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7ECA6C"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36209A4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362E5C"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9D57D6"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3F9379" w14:textId="77777777" w:rsidR="00A95C5D" w:rsidRPr="00DD6CFB" w:rsidRDefault="00A95C5D" w:rsidP="00DD6CFB">
            <w:pPr>
              <w:pStyle w:val="TAL"/>
              <w:rPr>
                <w:sz w:val="16"/>
                <w:szCs w:val="16"/>
                <w:lang w:eastAsia="en-US"/>
              </w:rPr>
            </w:pPr>
            <w:r w:rsidRPr="00DD6CFB">
              <w:rPr>
                <w:sz w:val="16"/>
                <w:szCs w:val="16"/>
                <w:lang w:eastAsia="en-US"/>
              </w:rPr>
              <w:t>R5-220779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093DA1" w14:textId="77777777" w:rsidR="00A95C5D" w:rsidRPr="00DD6CFB" w:rsidRDefault="00A95C5D" w:rsidP="00DD6CFB">
            <w:pPr>
              <w:pStyle w:val="TAL"/>
              <w:rPr>
                <w:sz w:val="16"/>
                <w:szCs w:val="16"/>
                <w:lang w:eastAsia="en-US"/>
              </w:rPr>
            </w:pPr>
            <w:r w:rsidRPr="00DD6CFB">
              <w:rPr>
                <w:sz w:val="16"/>
                <w:szCs w:val="16"/>
                <w:lang w:eastAsia="en-US"/>
              </w:rPr>
              <w:t>2245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8E3DEE"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A9147"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D42504" w14:textId="77777777" w:rsidR="00A95C5D" w:rsidRPr="00DD6CFB" w:rsidRDefault="00A95C5D" w:rsidP="00DD6CFB">
            <w:pPr>
              <w:pStyle w:val="TAL"/>
              <w:rPr>
                <w:sz w:val="16"/>
                <w:szCs w:val="16"/>
                <w:lang w:eastAsia="en-US"/>
              </w:rPr>
            </w:pPr>
            <w:r w:rsidRPr="00DD6CFB">
              <w:rPr>
                <w:sz w:val="16"/>
                <w:szCs w:val="16"/>
                <w:lang w:eastAsia="en-US"/>
              </w:rPr>
              <w:t>Update of test frequencies for n66 and asymmetric channel bandwidth combination set 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9CC439"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2ED4EE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BCB218F"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D33248"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3CCAFF" w14:textId="77777777" w:rsidR="00A95C5D" w:rsidRPr="00DD6CFB" w:rsidRDefault="00A95C5D" w:rsidP="00DD6CFB">
            <w:pPr>
              <w:pStyle w:val="TAL"/>
              <w:rPr>
                <w:sz w:val="16"/>
                <w:szCs w:val="16"/>
                <w:lang w:eastAsia="en-US"/>
              </w:rPr>
            </w:pPr>
            <w:r w:rsidRPr="00DD6CFB">
              <w:rPr>
                <w:sz w:val="16"/>
                <w:szCs w:val="16"/>
                <w:lang w:eastAsia="en-US"/>
              </w:rPr>
              <w:t>R5-220788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44867A" w14:textId="77777777" w:rsidR="00A95C5D" w:rsidRPr="00DD6CFB" w:rsidRDefault="00A95C5D" w:rsidP="00DD6CFB">
            <w:pPr>
              <w:pStyle w:val="TAL"/>
              <w:rPr>
                <w:sz w:val="16"/>
                <w:szCs w:val="16"/>
                <w:lang w:eastAsia="en-US"/>
              </w:rPr>
            </w:pPr>
            <w:r w:rsidRPr="00DD6CFB">
              <w:rPr>
                <w:sz w:val="16"/>
                <w:szCs w:val="16"/>
                <w:lang w:eastAsia="en-US"/>
              </w:rPr>
              <w:t>2246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E8019D"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92B149"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A821C7" w14:textId="77777777" w:rsidR="00A95C5D" w:rsidRPr="00DD6CFB" w:rsidRDefault="00A95C5D" w:rsidP="00DD6CFB">
            <w:pPr>
              <w:pStyle w:val="TAL"/>
              <w:rPr>
                <w:sz w:val="16"/>
                <w:szCs w:val="16"/>
                <w:lang w:eastAsia="en-US"/>
              </w:rPr>
            </w:pPr>
            <w:r w:rsidRPr="00DD6CFB">
              <w:rPr>
                <w:sz w:val="16"/>
                <w:szCs w:val="16"/>
                <w:lang w:eastAsia="en-US"/>
              </w:rPr>
              <w:t>Addition of V2X connection diagram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24841F"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0522EB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4F91C9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CA551A"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2F792C" w14:textId="77777777" w:rsidR="00A95C5D" w:rsidRPr="00DD6CFB" w:rsidRDefault="00A95C5D" w:rsidP="00DD6CFB">
            <w:pPr>
              <w:pStyle w:val="TAL"/>
              <w:rPr>
                <w:sz w:val="16"/>
                <w:szCs w:val="16"/>
                <w:lang w:eastAsia="en-US"/>
              </w:rPr>
            </w:pPr>
            <w:r w:rsidRPr="00DD6CFB">
              <w:rPr>
                <w:sz w:val="16"/>
                <w:szCs w:val="16"/>
                <w:lang w:eastAsia="en-US"/>
              </w:rPr>
              <w:t>R5-220797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4865B3" w14:textId="77777777" w:rsidR="00A95C5D" w:rsidRPr="00DD6CFB" w:rsidRDefault="00A95C5D" w:rsidP="00DD6CFB">
            <w:pPr>
              <w:pStyle w:val="TAL"/>
              <w:rPr>
                <w:sz w:val="16"/>
                <w:szCs w:val="16"/>
                <w:lang w:eastAsia="en-US"/>
              </w:rPr>
            </w:pPr>
            <w:r w:rsidRPr="00DD6CFB">
              <w:rPr>
                <w:sz w:val="16"/>
                <w:szCs w:val="16"/>
                <w:lang w:eastAsia="en-US"/>
              </w:rPr>
              <w:t>2249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726044"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E3DB2F"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5C62AE" w14:textId="77777777" w:rsidR="00A95C5D" w:rsidRPr="00DD6CFB" w:rsidRDefault="00A95C5D" w:rsidP="00DD6CFB">
            <w:pPr>
              <w:pStyle w:val="TAL"/>
              <w:rPr>
                <w:sz w:val="16"/>
                <w:szCs w:val="16"/>
                <w:lang w:eastAsia="en-US"/>
              </w:rPr>
            </w:pPr>
            <w:r w:rsidRPr="00DD6CFB">
              <w:rPr>
                <w:sz w:val="16"/>
                <w:szCs w:val="16"/>
                <w:lang w:eastAsia="en-US"/>
              </w:rPr>
              <w:t>Addition of connection diagram for 16Tx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42876D"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4200CF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BD84089"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3097DE"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3F0028" w14:textId="77777777" w:rsidR="00A95C5D" w:rsidRPr="00DD6CFB" w:rsidRDefault="00A95C5D" w:rsidP="00DD6CFB">
            <w:pPr>
              <w:pStyle w:val="TAL"/>
              <w:rPr>
                <w:sz w:val="16"/>
                <w:szCs w:val="16"/>
                <w:lang w:eastAsia="en-US"/>
              </w:rPr>
            </w:pPr>
            <w:r w:rsidRPr="00DD6CFB">
              <w:rPr>
                <w:sz w:val="16"/>
                <w:szCs w:val="16"/>
                <w:lang w:eastAsia="en-US"/>
              </w:rPr>
              <w:t>R5-220808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F5D692" w14:textId="77777777" w:rsidR="00A95C5D" w:rsidRPr="00DD6CFB" w:rsidRDefault="00A95C5D" w:rsidP="00DD6CFB">
            <w:pPr>
              <w:pStyle w:val="TAL"/>
              <w:rPr>
                <w:sz w:val="16"/>
                <w:szCs w:val="16"/>
                <w:lang w:eastAsia="en-US"/>
              </w:rPr>
            </w:pPr>
            <w:r w:rsidRPr="00DD6CFB">
              <w:rPr>
                <w:sz w:val="16"/>
                <w:szCs w:val="16"/>
                <w:lang w:eastAsia="en-US"/>
              </w:rPr>
              <w:t>2250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358949"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E0A516"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2A28AB" w14:textId="77777777" w:rsidR="00A95C5D" w:rsidRPr="00DD6CFB" w:rsidRDefault="00A95C5D" w:rsidP="00DD6CFB">
            <w:pPr>
              <w:pStyle w:val="TAL"/>
              <w:rPr>
                <w:sz w:val="16"/>
                <w:szCs w:val="16"/>
                <w:lang w:eastAsia="en-US"/>
              </w:rPr>
            </w:pPr>
            <w:r w:rsidRPr="00DD6CFB">
              <w:rPr>
                <w:sz w:val="16"/>
                <w:szCs w:val="16"/>
                <w:lang w:eastAsia="en-US"/>
              </w:rPr>
              <w:t>Update to MAC-CellGroupConfig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66DC58"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61F11A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9E0FE9"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D52F9E"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B908F4D" w14:textId="77777777" w:rsidR="00A95C5D" w:rsidRPr="00DD6CFB" w:rsidRDefault="00A95C5D" w:rsidP="00DD6CFB">
            <w:pPr>
              <w:pStyle w:val="TAL"/>
              <w:rPr>
                <w:sz w:val="16"/>
                <w:szCs w:val="16"/>
                <w:lang w:eastAsia="en-US"/>
              </w:rPr>
            </w:pPr>
            <w:r w:rsidRPr="00DD6CFB">
              <w:rPr>
                <w:sz w:val="16"/>
                <w:szCs w:val="16"/>
                <w:lang w:eastAsia="en-US"/>
              </w:rPr>
              <w:t>R5-220847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D63AB7" w14:textId="77777777" w:rsidR="00A95C5D" w:rsidRPr="00DD6CFB" w:rsidRDefault="00A95C5D" w:rsidP="00DD6CFB">
            <w:pPr>
              <w:pStyle w:val="TAL"/>
              <w:rPr>
                <w:sz w:val="16"/>
                <w:szCs w:val="16"/>
                <w:lang w:eastAsia="en-US"/>
              </w:rPr>
            </w:pPr>
            <w:r w:rsidRPr="00DD6CFB">
              <w:rPr>
                <w:sz w:val="16"/>
                <w:szCs w:val="16"/>
                <w:lang w:eastAsia="en-US"/>
              </w:rPr>
              <w:t>2253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974BBC"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12931"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D5F1A1" w14:textId="77777777" w:rsidR="00A95C5D" w:rsidRPr="00DD6CFB" w:rsidRDefault="00A95C5D" w:rsidP="00DD6CFB">
            <w:pPr>
              <w:pStyle w:val="TAL"/>
              <w:rPr>
                <w:sz w:val="16"/>
                <w:szCs w:val="16"/>
                <w:lang w:eastAsia="en-US"/>
              </w:rPr>
            </w:pPr>
            <w:r w:rsidRPr="00DD6CFB">
              <w:rPr>
                <w:sz w:val="16"/>
                <w:szCs w:val="16"/>
                <w:lang w:eastAsia="en-US"/>
              </w:rPr>
              <w:t>Addition of test frequency n53 in Table 6.2.3.1-4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36323"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2DD74AA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0F508A4"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592E4E"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523F0E" w14:textId="77777777" w:rsidR="00A95C5D" w:rsidRPr="00DD6CFB" w:rsidRDefault="00A95C5D" w:rsidP="00DD6CFB">
            <w:pPr>
              <w:pStyle w:val="TAL"/>
              <w:rPr>
                <w:sz w:val="16"/>
                <w:szCs w:val="16"/>
                <w:lang w:eastAsia="en-US"/>
              </w:rPr>
            </w:pPr>
            <w:r w:rsidRPr="00DD6CFB">
              <w:rPr>
                <w:sz w:val="16"/>
                <w:szCs w:val="16"/>
                <w:lang w:eastAsia="en-US"/>
              </w:rPr>
              <w:t>R5-220860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9BD6D" w14:textId="77777777" w:rsidR="00A95C5D" w:rsidRPr="00DD6CFB" w:rsidRDefault="00A95C5D" w:rsidP="00DD6CFB">
            <w:pPr>
              <w:pStyle w:val="TAL"/>
              <w:rPr>
                <w:sz w:val="16"/>
                <w:szCs w:val="16"/>
                <w:lang w:eastAsia="en-US"/>
              </w:rPr>
            </w:pPr>
            <w:r w:rsidRPr="00DD6CFB">
              <w:rPr>
                <w:sz w:val="16"/>
                <w:szCs w:val="16"/>
                <w:lang w:eastAsia="en-US"/>
              </w:rPr>
              <w:t>2254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F4C10E"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9F3AB5"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9C1F13" w14:textId="77777777" w:rsidR="00A95C5D" w:rsidRPr="00DD6CFB" w:rsidRDefault="00A95C5D" w:rsidP="00DD6CFB">
            <w:pPr>
              <w:pStyle w:val="TAL"/>
              <w:rPr>
                <w:sz w:val="16"/>
                <w:szCs w:val="16"/>
                <w:lang w:eastAsia="en-US"/>
              </w:rPr>
            </w:pPr>
            <w:r w:rsidRPr="00DD6CFB">
              <w:rPr>
                <w:sz w:val="16"/>
                <w:szCs w:val="16"/>
                <w:lang w:eastAsia="en-US"/>
              </w:rPr>
              <w:t>Introducing Rel-17 2 band CA configurations for n24 and n41 to clause 4.3.1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60F658"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462880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758142E"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0AF9EF"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231BC4" w14:textId="77777777" w:rsidR="00A95C5D" w:rsidRPr="00DD6CFB" w:rsidRDefault="00A95C5D" w:rsidP="00DD6CFB">
            <w:pPr>
              <w:pStyle w:val="TAL"/>
              <w:rPr>
                <w:sz w:val="16"/>
                <w:szCs w:val="16"/>
                <w:lang w:eastAsia="en-US"/>
              </w:rPr>
            </w:pPr>
            <w:r w:rsidRPr="00DD6CFB">
              <w:rPr>
                <w:sz w:val="16"/>
                <w:szCs w:val="16"/>
                <w:lang w:eastAsia="en-US"/>
              </w:rPr>
              <w:t>R5-220861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ED1527" w14:textId="77777777" w:rsidR="00A95C5D" w:rsidRPr="00DD6CFB" w:rsidRDefault="00A95C5D" w:rsidP="00DD6CFB">
            <w:pPr>
              <w:pStyle w:val="TAL"/>
              <w:rPr>
                <w:sz w:val="16"/>
                <w:szCs w:val="16"/>
                <w:lang w:eastAsia="en-US"/>
              </w:rPr>
            </w:pPr>
            <w:r w:rsidRPr="00DD6CFB">
              <w:rPr>
                <w:sz w:val="16"/>
                <w:szCs w:val="16"/>
                <w:lang w:eastAsia="en-US"/>
              </w:rPr>
              <w:t>2255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51690A"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375F75"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55AF2C" w14:textId="77777777" w:rsidR="00A95C5D" w:rsidRPr="00DD6CFB" w:rsidRDefault="00A95C5D" w:rsidP="00DD6CFB">
            <w:pPr>
              <w:pStyle w:val="TAL"/>
              <w:rPr>
                <w:sz w:val="16"/>
                <w:szCs w:val="16"/>
                <w:lang w:eastAsia="en-US"/>
              </w:rPr>
            </w:pPr>
            <w:r w:rsidRPr="00DD6CFB">
              <w:rPr>
                <w:sz w:val="16"/>
                <w:szCs w:val="16"/>
                <w:lang w:eastAsia="en-US"/>
              </w:rPr>
              <w:t>Introducing Rel-17 2 band CA configurations for n24 and n48 to clause 4.3.1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2DF025"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270AB2F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308F3B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7AB3C1"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4EF21D" w14:textId="77777777" w:rsidR="00A95C5D" w:rsidRPr="00DD6CFB" w:rsidRDefault="00A95C5D" w:rsidP="00DD6CFB">
            <w:pPr>
              <w:pStyle w:val="TAL"/>
              <w:rPr>
                <w:sz w:val="16"/>
                <w:szCs w:val="16"/>
                <w:lang w:eastAsia="en-US"/>
              </w:rPr>
            </w:pPr>
            <w:r w:rsidRPr="00DD6CFB">
              <w:rPr>
                <w:sz w:val="16"/>
                <w:szCs w:val="16"/>
                <w:lang w:eastAsia="en-US"/>
              </w:rPr>
              <w:t>R5-220862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AB3E3E" w14:textId="77777777" w:rsidR="00A95C5D" w:rsidRPr="00DD6CFB" w:rsidRDefault="00A95C5D" w:rsidP="00DD6CFB">
            <w:pPr>
              <w:pStyle w:val="TAL"/>
              <w:rPr>
                <w:sz w:val="16"/>
                <w:szCs w:val="16"/>
                <w:lang w:eastAsia="en-US"/>
              </w:rPr>
            </w:pPr>
            <w:r w:rsidRPr="00DD6CFB">
              <w:rPr>
                <w:sz w:val="16"/>
                <w:szCs w:val="16"/>
                <w:lang w:eastAsia="en-US"/>
              </w:rPr>
              <w:t>2256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7FA62A"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168AB3"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D3CF04" w14:textId="77777777" w:rsidR="00A95C5D" w:rsidRPr="00DD6CFB" w:rsidRDefault="00A95C5D" w:rsidP="00DD6CFB">
            <w:pPr>
              <w:pStyle w:val="TAL"/>
              <w:rPr>
                <w:sz w:val="16"/>
                <w:szCs w:val="16"/>
                <w:lang w:eastAsia="en-US"/>
              </w:rPr>
            </w:pPr>
            <w:r w:rsidRPr="00DD6CFB">
              <w:rPr>
                <w:sz w:val="16"/>
                <w:szCs w:val="16"/>
                <w:lang w:eastAsia="en-US"/>
              </w:rPr>
              <w:t>Introducing Rel-17 2 band CA configurations for n24 and n77 to clause 4.3.1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B9AC11"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13C58E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805657"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7D32AE"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0E0656" w14:textId="77777777" w:rsidR="00A95C5D" w:rsidRPr="00DD6CFB" w:rsidRDefault="00A95C5D" w:rsidP="00DD6CFB">
            <w:pPr>
              <w:pStyle w:val="TAL"/>
              <w:rPr>
                <w:sz w:val="16"/>
                <w:szCs w:val="16"/>
                <w:lang w:eastAsia="en-US"/>
              </w:rPr>
            </w:pPr>
            <w:r w:rsidRPr="00DD6CFB">
              <w:rPr>
                <w:sz w:val="16"/>
                <w:szCs w:val="16"/>
                <w:lang w:eastAsia="en-US"/>
              </w:rPr>
              <w:t>R5-220916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161C3C" w14:textId="77777777" w:rsidR="00A95C5D" w:rsidRPr="00DD6CFB" w:rsidRDefault="00A95C5D" w:rsidP="00DD6CFB">
            <w:pPr>
              <w:pStyle w:val="TAL"/>
              <w:rPr>
                <w:sz w:val="16"/>
                <w:szCs w:val="16"/>
                <w:lang w:eastAsia="en-US"/>
              </w:rPr>
            </w:pPr>
            <w:r w:rsidRPr="00DD6CFB">
              <w:rPr>
                <w:sz w:val="16"/>
                <w:szCs w:val="16"/>
                <w:lang w:eastAsia="en-US"/>
              </w:rPr>
              <w:t>2259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46018B"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B5D983"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6629EA" w14:textId="77777777" w:rsidR="00A95C5D" w:rsidRPr="00DD6CFB" w:rsidRDefault="00A95C5D" w:rsidP="00DD6CFB">
            <w:pPr>
              <w:pStyle w:val="TAL"/>
              <w:rPr>
                <w:sz w:val="16"/>
                <w:szCs w:val="16"/>
                <w:lang w:eastAsia="en-US"/>
              </w:rPr>
            </w:pPr>
            <w:r w:rsidRPr="00DD6CFB">
              <w:rPr>
                <w:sz w:val="16"/>
                <w:szCs w:val="16"/>
                <w:lang w:eastAsia="en-US"/>
              </w:rPr>
              <w:t>Addition of PRB-Id setting for RRM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62E01B"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0A2295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32B81BD"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1D181D"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232CBF4" w14:textId="77777777" w:rsidR="00A95C5D" w:rsidRPr="00DD6CFB" w:rsidRDefault="00A95C5D" w:rsidP="00DD6CFB">
            <w:pPr>
              <w:pStyle w:val="TAL"/>
              <w:rPr>
                <w:sz w:val="16"/>
                <w:szCs w:val="16"/>
                <w:lang w:eastAsia="en-US"/>
              </w:rPr>
            </w:pPr>
            <w:r w:rsidRPr="00DD6CFB">
              <w:rPr>
                <w:sz w:val="16"/>
                <w:szCs w:val="16"/>
                <w:lang w:eastAsia="en-US"/>
              </w:rPr>
              <w:t>R5-220955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C72B0F" w14:textId="77777777" w:rsidR="00A95C5D" w:rsidRPr="00DD6CFB" w:rsidRDefault="00A95C5D" w:rsidP="00DD6CFB">
            <w:pPr>
              <w:pStyle w:val="TAL"/>
              <w:rPr>
                <w:sz w:val="16"/>
                <w:szCs w:val="16"/>
                <w:lang w:eastAsia="en-US"/>
              </w:rPr>
            </w:pPr>
            <w:r w:rsidRPr="00DD6CFB">
              <w:rPr>
                <w:sz w:val="16"/>
                <w:szCs w:val="16"/>
                <w:lang w:eastAsia="en-US"/>
              </w:rPr>
              <w:t>2262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CB82A4"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5F9D28"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1CCE44" w14:textId="77777777" w:rsidR="00A95C5D" w:rsidRPr="00DD6CFB" w:rsidRDefault="00A95C5D" w:rsidP="00DD6CFB">
            <w:pPr>
              <w:pStyle w:val="TAL"/>
              <w:rPr>
                <w:sz w:val="16"/>
                <w:szCs w:val="16"/>
                <w:lang w:eastAsia="en-US"/>
              </w:rPr>
            </w:pPr>
            <w:r w:rsidRPr="00DD6CFB">
              <w:rPr>
                <w:sz w:val="16"/>
                <w:szCs w:val="16"/>
                <w:lang w:eastAsia="en-US"/>
              </w:rPr>
              <w:t>Updates to IE UE Route Selection Policy Rules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21CC2A"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10CE48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818F6C0"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BEFF2B"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4FB8D0" w14:textId="77777777" w:rsidR="00A95C5D" w:rsidRPr="00DD6CFB" w:rsidRDefault="00A95C5D" w:rsidP="00DD6CFB">
            <w:pPr>
              <w:pStyle w:val="TAL"/>
              <w:rPr>
                <w:sz w:val="16"/>
                <w:szCs w:val="16"/>
                <w:lang w:eastAsia="en-US"/>
              </w:rPr>
            </w:pPr>
            <w:r w:rsidRPr="00DD6CFB">
              <w:rPr>
                <w:sz w:val="16"/>
                <w:szCs w:val="16"/>
                <w:lang w:eastAsia="en-US"/>
              </w:rPr>
              <w:t>R5-220960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71D324" w14:textId="77777777" w:rsidR="00A95C5D" w:rsidRPr="00DD6CFB" w:rsidRDefault="00A95C5D" w:rsidP="00DD6CFB">
            <w:pPr>
              <w:pStyle w:val="TAL"/>
              <w:rPr>
                <w:sz w:val="16"/>
                <w:szCs w:val="16"/>
                <w:lang w:eastAsia="en-US"/>
              </w:rPr>
            </w:pPr>
            <w:r w:rsidRPr="00DD6CFB">
              <w:rPr>
                <w:sz w:val="16"/>
                <w:szCs w:val="16"/>
                <w:lang w:eastAsia="en-US"/>
              </w:rPr>
              <w:t>2264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BDC745"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928EF0"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82642E" w14:textId="77777777" w:rsidR="00A95C5D" w:rsidRPr="00DD6CFB" w:rsidRDefault="00A95C5D" w:rsidP="00DD6CFB">
            <w:pPr>
              <w:pStyle w:val="TAL"/>
              <w:rPr>
                <w:sz w:val="16"/>
                <w:szCs w:val="16"/>
                <w:lang w:eastAsia="en-US"/>
              </w:rPr>
            </w:pPr>
            <w:r w:rsidRPr="00DD6CFB">
              <w:rPr>
                <w:sz w:val="16"/>
                <w:szCs w:val="16"/>
                <w:lang w:eastAsia="en-US"/>
              </w:rPr>
              <w:t>Addition of test frequency for DC_7C_n78A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4A0E22"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101BDAB7"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A7CF0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BE4464"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528C0A" w14:textId="77777777" w:rsidR="00A95C5D" w:rsidRPr="00DD6CFB" w:rsidRDefault="00A95C5D" w:rsidP="00DD6CFB">
            <w:pPr>
              <w:pStyle w:val="TAL"/>
              <w:rPr>
                <w:sz w:val="16"/>
                <w:szCs w:val="16"/>
                <w:lang w:eastAsia="en-US"/>
              </w:rPr>
            </w:pPr>
            <w:r w:rsidRPr="00DD6CFB">
              <w:rPr>
                <w:sz w:val="16"/>
                <w:szCs w:val="16"/>
                <w:lang w:eastAsia="en-US"/>
              </w:rPr>
              <w:t>R5-220972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D3420E" w14:textId="77777777" w:rsidR="00A95C5D" w:rsidRPr="00DD6CFB" w:rsidRDefault="00A95C5D" w:rsidP="00DD6CFB">
            <w:pPr>
              <w:pStyle w:val="TAL"/>
              <w:rPr>
                <w:sz w:val="16"/>
                <w:szCs w:val="16"/>
                <w:lang w:eastAsia="en-US"/>
              </w:rPr>
            </w:pPr>
            <w:r w:rsidRPr="00DD6CFB">
              <w:rPr>
                <w:sz w:val="16"/>
                <w:szCs w:val="16"/>
                <w:lang w:eastAsia="en-US"/>
              </w:rPr>
              <w:t>2265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9A1EE7"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A05BA9"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E930C5" w14:textId="77777777" w:rsidR="00A95C5D" w:rsidRPr="00DD6CFB" w:rsidRDefault="00A95C5D" w:rsidP="00DD6CFB">
            <w:pPr>
              <w:pStyle w:val="TAL"/>
              <w:rPr>
                <w:sz w:val="16"/>
                <w:szCs w:val="16"/>
                <w:lang w:eastAsia="en-US"/>
              </w:rPr>
            </w:pPr>
            <w:r w:rsidRPr="00DD6CFB">
              <w:rPr>
                <w:sz w:val="16"/>
                <w:szCs w:val="16"/>
                <w:lang w:eastAsia="en-US"/>
              </w:rPr>
              <w:t>Addition of test frequencies for Rel-16 EN-DC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00CF41"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27DB2A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7A259C0"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59E83A"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62ECBDD" w14:textId="77777777" w:rsidR="00A95C5D" w:rsidRPr="00DD6CFB" w:rsidRDefault="00A95C5D" w:rsidP="00DD6CFB">
            <w:pPr>
              <w:pStyle w:val="TAL"/>
              <w:rPr>
                <w:sz w:val="16"/>
                <w:szCs w:val="16"/>
                <w:lang w:eastAsia="en-US"/>
              </w:rPr>
            </w:pPr>
            <w:r w:rsidRPr="00DD6CFB">
              <w:rPr>
                <w:sz w:val="16"/>
                <w:szCs w:val="16"/>
                <w:lang w:eastAsia="en-US"/>
              </w:rPr>
              <w:t>R5-220974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FD278" w14:textId="77777777" w:rsidR="00A95C5D" w:rsidRPr="00DD6CFB" w:rsidRDefault="00A95C5D" w:rsidP="00DD6CFB">
            <w:pPr>
              <w:pStyle w:val="TAL"/>
              <w:rPr>
                <w:sz w:val="16"/>
                <w:szCs w:val="16"/>
                <w:lang w:eastAsia="en-US"/>
              </w:rPr>
            </w:pPr>
            <w:r w:rsidRPr="00DD6CFB">
              <w:rPr>
                <w:sz w:val="16"/>
                <w:szCs w:val="16"/>
                <w:lang w:eastAsia="en-US"/>
              </w:rPr>
              <w:t>2266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4A4918"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2EF2A"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FE091B" w14:textId="77777777" w:rsidR="00A95C5D" w:rsidRPr="00DD6CFB" w:rsidRDefault="00A95C5D" w:rsidP="00DD6CFB">
            <w:pPr>
              <w:pStyle w:val="TAL"/>
              <w:rPr>
                <w:sz w:val="16"/>
                <w:szCs w:val="16"/>
                <w:lang w:eastAsia="en-US"/>
              </w:rPr>
            </w:pPr>
            <w:r w:rsidRPr="00DD6CFB">
              <w:rPr>
                <w:sz w:val="16"/>
                <w:szCs w:val="16"/>
                <w:lang w:eastAsia="en-US"/>
              </w:rPr>
              <w:t>Correction to applicability for protocol testing for inter-band EN-DC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B02B67"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23E252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B3CBA1E"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BCE2DF"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5853EA" w14:textId="77777777" w:rsidR="00A95C5D" w:rsidRPr="00DD6CFB" w:rsidRDefault="00A95C5D" w:rsidP="00DD6CFB">
            <w:pPr>
              <w:pStyle w:val="TAL"/>
              <w:rPr>
                <w:sz w:val="16"/>
                <w:szCs w:val="16"/>
                <w:lang w:eastAsia="en-US"/>
              </w:rPr>
            </w:pPr>
            <w:r w:rsidRPr="00DD6CFB">
              <w:rPr>
                <w:sz w:val="16"/>
                <w:szCs w:val="16"/>
                <w:lang w:eastAsia="en-US"/>
              </w:rPr>
              <w:t>R5-221070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97F5BF" w14:textId="77777777" w:rsidR="00A95C5D" w:rsidRPr="00DD6CFB" w:rsidRDefault="00A95C5D" w:rsidP="00DD6CFB">
            <w:pPr>
              <w:pStyle w:val="TAL"/>
              <w:rPr>
                <w:sz w:val="16"/>
                <w:szCs w:val="16"/>
                <w:lang w:eastAsia="en-US"/>
              </w:rPr>
            </w:pPr>
            <w:r w:rsidRPr="00DD6CFB">
              <w:rPr>
                <w:sz w:val="16"/>
                <w:szCs w:val="16"/>
                <w:lang w:eastAsia="en-US"/>
              </w:rPr>
              <w:t>2269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BB9401"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29A855"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2B80AD" w14:textId="77777777" w:rsidR="00A95C5D" w:rsidRPr="00DD6CFB" w:rsidRDefault="00A95C5D" w:rsidP="00DD6CFB">
            <w:pPr>
              <w:pStyle w:val="TAL"/>
              <w:rPr>
                <w:sz w:val="16"/>
                <w:szCs w:val="16"/>
                <w:lang w:eastAsia="en-US"/>
              </w:rPr>
            </w:pPr>
            <w:r w:rsidRPr="00DD6CFB">
              <w:rPr>
                <w:sz w:val="16"/>
                <w:szCs w:val="16"/>
                <w:lang w:eastAsia="en-US"/>
              </w:rPr>
              <w:t>USIM configurations for NR EIEI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F41E60"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B93F8A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2573E2"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DB9007"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3117BD" w14:textId="77777777" w:rsidR="00A95C5D" w:rsidRPr="00DD6CFB" w:rsidRDefault="00A95C5D" w:rsidP="00DD6CFB">
            <w:pPr>
              <w:pStyle w:val="TAL"/>
              <w:rPr>
                <w:sz w:val="16"/>
                <w:szCs w:val="16"/>
                <w:lang w:eastAsia="en-US"/>
              </w:rPr>
            </w:pPr>
            <w:r w:rsidRPr="00DD6CFB">
              <w:rPr>
                <w:sz w:val="16"/>
                <w:szCs w:val="16"/>
                <w:lang w:eastAsia="en-US"/>
              </w:rPr>
              <w:t>R5-221104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68742C" w14:textId="77777777" w:rsidR="00A95C5D" w:rsidRPr="00DD6CFB" w:rsidRDefault="00A95C5D" w:rsidP="00DD6CFB">
            <w:pPr>
              <w:pStyle w:val="TAL"/>
              <w:rPr>
                <w:sz w:val="16"/>
                <w:szCs w:val="16"/>
                <w:lang w:eastAsia="en-US"/>
              </w:rPr>
            </w:pPr>
            <w:r w:rsidRPr="00DD6CFB">
              <w:rPr>
                <w:sz w:val="16"/>
                <w:szCs w:val="16"/>
                <w:lang w:eastAsia="en-US"/>
              </w:rPr>
              <w:t>2270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3D6C8A"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79B896"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AB0CCA" w14:textId="77777777" w:rsidR="00A95C5D" w:rsidRPr="00DD6CFB" w:rsidRDefault="00A95C5D" w:rsidP="00DD6CFB">
            <w:pPr>
              <w:pStyle w:val="TAL"/>
              <w:rPr>
                <w:sz w:val="16"/>
                <w:szCs w:val="16"/>
                <w:lang w:eastAsia="en-US"/>
              </w:rPr>
            </w:pPr>
            <w:r w:rsidRPr="00DD6CFB">
              <w:rPr>
                <w:sz w:val="16"/>
                <w:szCs w:val="16"/>
                <w:lang w:eastAsia="en-US"/>
              </w:rPr>
              <w:t>Addition of new USIM configuration for RACS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166100"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280413D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6B69BE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8784BE"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7FC6415" w14:textId="77777777" w:rsidR="00A95C5D" w:rsidRPr="00DD6CFB" w:rsidRDefault="00A95C5D" w:rsidP="00DD6CFB">
            <w:pPr>
              <w:pStyle w:val="TAL"/>
              <w:rPr>
                <w:sz w:val="16"/>
                <w:szCs w:val="16"/>
                <w:lang w:eastAsia="en-US"/>
              </w:rPr>
            </w:pPr>
            <w:r w:rsidRPr="00DD6CFB">
              <w:rPr>
                <w:sz w:val="16"/>
                <w:szCs w:val="16"/>
                <w:lang w:eastAsia="en-US"/>
              </w:rPr>
              <w:t>R5-221132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986B86" w14:textId="77777777" w:rsidR="00A95C5D" w:rsidRPr="00DD6CFB" w:rsidRDefault="00A95C5D" w:rsidP="00DD6CFB">
            <w:pPr>
              <w:pStyle w:val="TAL"/>
              <w:rPr>
                <w:sz w:val="16"/>
                <w:szCs w:val="16"/>
                <w:lang w:eastAsia="en-US"/>
              </w:rPr>
            </w:pPr>
            <w:r w:rsidRPr="00DD6CFB">
              <w:rPr>
                <w:sz w:val="16"/>
                <w:szCs w:val="16"/>
                <w:lang w:eastAsia="en-US"/>
              </w:rPr>
              <w:t>2271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61AAC0"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E07500"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F52E2F" w14:textId="77777777" w:rsidR="00A95C5D" w:rsidRPr="00DD6CFB" w:rsidRDefault="00A95C5D" w:rsidP="00DD6CFB">
            <w:pPr>
              <w:pStyle w:val="TAL"/>
              <w:rPr>
                <w:sz w:val="16"/>
                <w:szCs w:val="16"/>
                <w:lang w:eastAsia="en-US"/>
              </w:rPr>
            </w:pPr>
            <w:r w:rsidRPr="00DD6CFB">
              <w:rPr>
                <w:sz w:val="16"/>
                <w:szCs w:val="16"/>
                <w:lang w:eastAsia="en-US"/>
              </w:rPr>
              <w:t>Updating channel bandwidths for NR band n97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F988DB"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12A9285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7A40F3"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1A914E"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452DD0" w14:textId="77777777" w:rsidR="00A95C5D" w:rsidRPr="00DD6CFB" w:rsidRDefault="00A95C5D" w:rsidP="00DD6CFB">
            <w:pPr>
              <w:pStyle w:val="TAL"/>
              <w:rPr>
                <w:sz w:val="16"/>
                <w:szCs w:val="16"/>
                <w:lang w:eastAsia="en-US"/>
              </w:rPr>
            </w:pPr>
            <w:r w:rsidRPr="00DD6CFB">
              <w:rPr>
                <w:sz w:val="16"/>
                <w:szCs w:val="16"/>
                <w:lang w:eastAsia="en-US"/>
              </w:rPr>
              <w:t>R5-221133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FB3B2F" w14:textId="77777777" w:rsidR="00A95C5D" w:rsidRPr="00DD6CFB" w:rsidRDefault="00A95C5D" w:rsidP="00DD6CFB">
            <w:pPr>
              <w:pStyle w:val="TAL"/>
              <w:rPr>
                <w:sz w:val="16"/>
                <w:szCs w:val="16"/>
                <w:lang w:eastAsia="en-US"/>
              </w:rPr>
            </w:pPr>
            <w:r w:rsidRPr="00DD6CFB">
              <w:rPr>
                <w:sz w:val="16"/>
                <w:szCs w:val="16"/>
                <w:lang w:eastAsia="en-US"/>
              </w:rPr>
              <w:t>2272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1A63E0"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764E23"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A04C50" w14:textId="77777777" w:rsidR="00A95C5D" w:rsidRPr="00DD6CFB" w:rsidRDefault="00A95C5D" w:rsidP="00DD6CFB">
            <w:pPr>
              <w:pStyle w:val="TAL"/>
              <w:rPr>
                <w:sz w:val="16"/>
                <w:szCs w:val="16"/>
                <w:lang w:eastAsia="en-US"/>
              </w:rPr>
            </w:pPr>
            <w:r w:rsidRPr="00DD6CFB">
              <w:rPr>
                <w:sz w:val="16"/>
                <w:szCs w:val="16"/>
                <w:lang w:eastAsia="en-US"/>
              </w:rPr>
              <w:t>Updating test frequencies for NR band n97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9C6A5C"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4538E3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7D27B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2693B00"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09265F" w14:textId="77777777" w:rsidR="00A95C5D" w:rsidRPr="00DD6CFB" w:rsidRDefault="00A95C5D" w:rsidP="00DD6CFB">
            <w:pPr>
              <w:pStyle w:val="TAL"/>
              <w:rPr>
                <w:sz w:val="16"/>
                <w:szCs w:val="16"/>
                <w:lang w:eastAsia="en-US"/>
              </w:rPr>
            </w:pPr>
            <w:r w:rsidRPr="00DD6CFB">
              <w:rPr>
                <w:sz w:val="16"/>
                <w:szCs w:val="16"/>
                <w:lang w:eastAsia="en-US"/>
              </w:rPr>
              <w:t>R5-221167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11ED45" w14:textId="77777777" w:rsidR="00A95C5D" w:rsidRPr="00DD6CFB" w:rsidRDefault="00A95C5D" w:rsidP="00DD6CFB">
            <w:pPr>
              <w:pStyle w:val="TAL"/>
              <w:rPr>
                <w:sz w:val="16"/>
                <w:szCs w:val="16"/>
                <w:lang w:eastAsia="en-US"/>
              </w:rPr>
            </w:pPr>
            <w:r w:rsidRPr="00DD6CFB">
              <w:rPr>
                <w:sz w:val="16"/>
                <w:szCs w:val="16"/>
                <w:lang w:eastAsia="en-US"/>
              </w:rPr>
              <w:t>2275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C832FB"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588286"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94497E" w14:textId="77777777" w:rsidR="00A95C5D" w:rsidRPr="00DD6CFB" w:rsidRDefault="00A95C5D" w:rsidP="00DD6CFB">
            <w:pPr>
              <w:pStyle w:val="TAL"/>
              <w:rPr>
                <w:sz w:val="16"/>
                <w:szCs w:val="16"/>
                <w:lang w:eastAsia="en-US"/>
              </w:rPr>
            </w:pPr>
            <w:r w:rsidRPr="00DD6CFB">
              <w:rPr>
                <w:sz w:val="16"/>
                <w:szCs w:val="16"/>
                <w:lang w:eastAsia="en-US"/>
              </w:rPr>
              <w:t>Update to Ciphering algo IE for FR1 NSA SDR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D40F15"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1199A11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482C77D"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2BF082"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B68CDC" w14:textId="77777777" w:rsidR="00A95C5D" w:rsidRPr="00DD6CFB" w:rsidRDefault="00A95C5D" w:rsidP="00DD6CFB">
            <w:pPr>
              <w:pStyle w:val="TAL"/>
              <w:rPr>
                <w:sz w:val="16"/>
                <w:szCs w:val="16"/>
                <w:lang w:eastAsia="en-US"/>
              </w:rPr>
            </w:pPr>
            <w:r w:rsidRPr="00DD6CFB">
              <w:rPr>
                <w:sz w:val="16"/>
                <w:szCs w:val="16"/>
                <w:lang w:eastAsia="en-US"/>
              </w:rPr>
              <w:t>R5-221176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46A165" w14:textId="77777777" w:rsidR="00A95C5D" w:rsidRPr="00DD6CFB" w:rsidRDefault="00A95C5D" w:rsidP="00DD6CFB">
            <w:pPr>
              <w:pStyle w:val="TAL"/>
              <w:rPr>
                <w:sz w:val="16"/>
                <w:szCs w:val="16"/>
                <w:lang w:eastAsia="en-US"/>
              </w:rPr>
            </w:pPr>
            <w:r w:rsidRPr="00DD6CFB">
              <w:rPr>
                <w:sz w:val="16"/>
                <w:szCs w:val="16"/>
                <w:lang w:eastAsia="en-US"/>
              </w:rPr>
              <w:t>2276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AA98D9"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B6B219"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DB26E6" w14:textId="77777777" w:rsidR="00A95C5D" w:rsidRPr="00DD6CFB" w:rsidRDefault="00A95C5D" w:rsidP="00DD6CFB">
            <w:pPr>
              <w:pStyle w:val="TAL"/>
              <w:rPr>
                <w:sz w:val="16"/>
                <w:szCs w:val="16"/>
                <w:lang w:eastAsia="en-US"/>
              </w:rPr>
            </w:pPr>
            <w:r w:rsidRPr="00DD6CFB">
              <w:rPr>
                <w:sz w:val="16"/>
                <w:szCs w:val="16"/>
                <w:lang w:eastAsia="en-US"/>
              </w:rPr>
              <w:t>Introduction of test frequencies for NR CA configurations CA_n5A-n7A, CA_n5A-n78A and CA_n7A-n78A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7019C6"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43A3409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DC4BE60"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C8415E"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807A7C" w14:textId="77777777" w:rsidR="00A95C5D" w:rsidRPr="00DD6CFB" w:rsidRDefault="00A95C5D" w:rsidP="00DD6CFB">
            <w:pPr>
              <w:pStyle w:val="TAL"/>
              <w:rPr>
                <w:sz w:val="16"/>
                <w:szCs w:val="16"/>
                <w:lang w:eastAsia="en-US"/>
              </w:rPr>
            </w:pPr>
            <w:r w:rsidRPr="00DD6CFB">
              <w:rPr>
                <w:sz w:val="16"/>
                <w:szCs w:val="16"/>
                <w:lang w:eastAsia="en-US"/>
              </w:rPr>
              <w:t>R5-221186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E79787" w14:textId="77777777" w:rsidR="00A95C5D" w:rsidRPr="00DD6CFB" w:rsidRDefault="00A95C5D" w:rsidP="00DD6CFB">
            <w:pPr>
              <w:pStyle w:val="TAL"/>
              <w:rPr>
                <w:sz w:val="16"/>
                <w:szCs w:val="16"/>
                <w:lang w:eastAsia="en-US"/>
              </w:rPr>
            </w:pPr>
            <w:r w:rsidRPr="00DD6CFB">
              <w:rPr>
                <w:sz w:val="16"/>
                <w:szCs w:val="16"/>
                <w:lang w:eastAsia="en-US"/>
              </w:rPr>
              <w:t>2278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ACDD86"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BB4275"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F1682F" w14:textId="77777777" w:rsidR="00A95C5D" w:rsidRPr="00DD6CFB" w:rsidRDefault="00A95C5D" w:rsidP="00DD6CFB">
            <w:pPr>
              <w:pStyle w:val="TAL"/>
              <w:rPr>
                <w:sz w:val="16"/>
                <w:szCs w:val="16"/>
                <w:lang w:eastAsia="en-US"/>
              </w:rPr>
            </w:pPr>
            <w:r w:rsidRPr="00DD6CFB">
              <w:rPr>
                <w:sz w:val="16"/>
                <w:szCs w:val="16"/>
                <w:lang w:eastAsia="en-US"/>
              </w:rPr>
              <w:t>Introduction of test frequencies for DC_1A_n5A, DC_1A_n7A, DC_3A_n5A, DC_7A_n5A, DC_28A_n7A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369948"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5FB801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8F0B33F"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19570B"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2D350F" w14:textId="77777777" w:rsidR="00A95C5D" w:rsidRPr="00DD6CFB" w:rsidRDefault="00A95C5D" w:rsidP="00DD6CFB">
            <w:pPr>
              <w:pStyle w:val="TAL"/>
              <w:rPr>
                <w:sz w:val="16"/>
                <w:szCs w:val="16"/>
                <w:lang w:eastAsia="en-US"/>
              </w:rPr>
            </w:pPr>
            <w:r w:rsidRPr="00DD6CFB">
              <w:rPr>
                <w:sz w:val="16"/>
                <w:szCs w:val="16"/>
                <w:lang w:eastAsia="en-US"/>
              </w:rPr>
              <w:t>R5-221255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9683A" w14:textId="77777777" w:rsidR="00A95C5D" w:rsidRPr="00DD6CFB" w:rsidRDefault="00A95C5D" w:rsidP="00DD6CFB">
            <w:pPr>
              <w:pStyle w:val="TAL"/>
              <w:rPr>
                <w:sz w:val="16"/>
                <w:szCs w:val="16"/>
                <w:lang w:eastAsia="en-US"/>
              </w:rPr>
            </w:pPr>
            <w:r w:rsidRPr="00DD6CFB">
              <w:rPr>
                <w:sz w:val="16"/>
                <w:szCs w:val="16"/>
                <w:lang w:eastAsia="en-US"/>
              </w:rPr>
              <w:t>2282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00427F"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0402A4"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E614C3" w14:textId="77777777" w:rsidR="00A95C5D" w:rsidRPr="00DD6CFB" w:rsidRDefault="00A95C5D" w:rsidP="00DD6CFB">
            <w:pPr>
              <w:pStyle w:val="TAL"/>
              <w:rPr>
                <w:sz w:val="16"/>
                <w:szCs w:val="16"/>
                <w:lang w:eastAsia="en-US"/>
              </w:rPr>
            </w:pPr>
            <w:r w:rsidRPr="00DD6CFB">
              <w:rPr>
                <w:sz w:val="16"/>
                <w:szCs w:val="16"/>
                <w:lang w:eastAsia="en-US"/>
              </w:rPr>
              <w:t>Update K1 value for RRM TDD FR1 30kHz RMC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B745C0"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11186ED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C6E9634"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850F2C"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A3F35C" w14:textId="77777777" w:rsidR="00A95C5D" w:rsidRPr="00DD6CFB" w:rsidRDefault="00A95C5D" w:rsidP="00DD6CFB">
            <w:pPr>
              <w:pStyle w:val="TAL"/>
              <w:rPr>
                <w:sz w:val="16"/>
                <w:szCs w:val="16"/>
                <w:lang w:eastAsia="en-US"/>
              </w:rPr>
            </w:pPr>
            <w:r w:rsidRPr="00DD6CFB">
              <w:rPr>
                <w:sz w:val="16"/>
                <w:szCs w:val="16"/>
                <w:lang w:eastAsia="en-US"/>
              </w:rPr>
              <w:t>R5-221264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BBEB3D" w14:textId="77777777" w:rsidR="00A95C5D" w:rsidRPr="00DD6CFB" w:rsidRDefault="00A95C5D" w:rsidP="00DD6CFB">
            <w:pPr>
              <w:pStyle w:val="TAL"/>
              <w:rPr>
                <w:sz w:val="16"/>
                <w:szCs w:val="16"/>
                <w:lang w:eastAsia="en-US"/>
              </w:rPr>
            </w:pPr>
            <w:r w:rsidRPr="00DD6CFB">
              <w:rPr>
                <w:sz w:val="16"/>
                <w:szCs w:val="16"/>
                <w:lang w:eastAsia="en-US"/>
              </w:rPr>
              <w:t>2284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3C3C55"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E3530F"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F6398B" w14:textId="77777777" w:rsidR="00A95C5D" w:rsidRPr="00DD6CFB" w:rsidRDefault="00A95C5D" w:rsidP="00DD6CFB">
            <w:pPr>
              <w:pStyle w:val="TAL"/>
              <w:rPr>
                <w:sz w:val="16"/>
                <w:szCs w:val="16"/>
                <w:lang w:eastAsia="en-US"/>
              </w:rPr>
            </w:pPr>
            <w:r w:rsidRPr="00DD6CFB">
              <w:rPr>
                <w:sz w:val="16"/>
                <w:szCs w:val="16"/>
                <w:lang w:eastAsia="en-US"/>
              </w:rPr>
              <w:t>Correction of csi-ResourceConfigId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0A7432"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5C2F5D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1601ACB"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F0D9E8"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8E44C02" w14:textId="77777777" w:rsidR="00A95C5D" w:rsidRPr="00DD6CFB" w:rsidRDefault="00A95C5D" w:rsidP="00DD6CFB">
            <w:pPr>
              <w:pStyle w:val="TAL"/>
              <w:rPr>
                <w:sz w:val="16"/>
                <w:szCs w:val="16"/>
                <w:lang w:eastAsia="en-US"/>
              </w:rPr>
            </w:pPr>
            <w:r w:rsidRPr="00DD6CFB">
              <w:rPr>
                <w:sz w:val="16"/>
                <w:szCs w:val="16"/>
                <w:lang w:eastAsia="en-US"/>
              </w:rPr>
              <w:t>R5-221265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4C170" w14:textId="77777777" w:rsidR="00A95C5D" w:rsidRPr="00DD6CFB" w:rsidRDefault="00A95C5D" w:rsidP="00DD6CFB">
            <w:pPr>
              <w:pStyle w:val="TAL"/>
              <w:rPr>
                <w:sz w:val="16"/>
                <w:szCs w:val="16"/>
                <w:lang w:eastAsia="en-US"/>
              </w:rPr>
            </w:pPr>
            <w:r w:rsidRPr="00DD6CFB">
              <w:rPr>
                <w:sz w:val="16"/>
                <w:szCs w:val="16"/>
                <w:lang w:eastAsia="en-US"/>
              </w:rPr>
              <w:t>2285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BDE849"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85296F"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937D42" w14:textId="77777777" w:rsidR="00A95C5D" w:rsidRPr="00DD6CFB" w:rsidRDefault="00A95C5D" w:rsidP="00DD6CFB">
            <w:pPr>
              <w:pStyle w:val="TAL"/>
              <w:rPr>
                <w:sz w:val="16"/>
                <w:szCs w:val="16"/>
                <w:lang w:eastAsia="en-US"/>
              </w:rPr>
            </w:pPr>
            <w:r w:rsidRPr="00DD6CFB">
              <w:rPr>
                <w:sz w:val="16"/>
                <w:szCs w:val="16"/>
                <w:lang w:eastAsia="en-US"/>
              </w:rPr>
              <w:t>Correction of DMRS-DownlinkConfig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394970"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85FBED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35E6D7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9A036F"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782A2AC" w14:textId="77777777" w:rsidR="00A95C5D" w:rsidRPr="00DD6CFB" w:rsidRDefault="00A95C5D" w:rsidP="00DD6CFB">
            <w:pPr>
              <w:pStyle w:val="TAL"/>
              <w:rPr>
                <w:sz w:val="16"/>
                <w:szCs w:val="16"/>
                <w:lang w:eastAsia="en-US"/>
              </w:rPr>
            </w:pPr>
            <w:r w:rsidRPr="00DD6CFB">
              <w:rPr>
                <w:sz w:val="16"/>
                <w:szCs w:val="16"/>
                <w:lang w:eastAsia="en-US"/>
              </w:rPr>
              <w:t>R5-221292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A78928" w14:textId="77777777" w:rsidR="00A95C5D" w:rsidRPr="00DD6CFB" w:rsidRDefault="00A95C5D" w:rsidP="00DD6CFB">
            <w:pPr>
              <w:pStyle w:val="TAL"/>
              <w:rPr>
                <w:sz w:val="16"/>
                <w:szCs w:val="16"/>
                <w:lang w:eastAsia="en-US"/>
              </w:rPr>
            </w:pPr>
            <w:r w:rsidRPr="00DD6CFB">
              <w:rPr>
                <w:sz w:val="16"/>
                <w:szCs w:val="16"/>
                <w:lang w:eastAsia="en-US"/>
              </w:rPr>
              <w:t>2287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45BA4B"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08A544"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B8E942" w14:textId="77777777" w:rsidR="00A95C5D" w:rsidRPr="00DD6CFB" w:rsidRDefault="00A95C5D" w:rsidP="00DD6CFB">
            <w:pPr>
              <w:pStyle w:val="TAL"/>
              <w:rPr>
                <w:sz w:val="16"/>
                <w:szCs w:val="16"/>
                <w:lang w:eastAsia="en-US"/>
              </w:rPr>
            </w:pPr>
            <w:r w:rsidRPr="00DD6CFB">
              <w:rPr>
                <w:sz w:val="16"/>
                <w:szCs w:val="16"/>
                <w:lang w:eastAsia="en-US"/>
              </w:rPr>
              <w:t>Addition of Setup Diagram for RRM multicell 2x2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D974BA"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3F9BE5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C290B9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AE25EE"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CF1C3EB" w14:textId="77777777" w:rsidR="00A95C5D" w:rsidRPr="00DD6CFB" w:rsidRDefault="00A95C5D" w:rsidP="00DD6CFB">
            <w:pPr>
              <w:pStyle w:val="TAL"/>
              <w:rPr>
                <w:sz w:val="16"/>
                <w:szCs w:val="16"/>
                <w:lang w:eastAsia="en-US"/>
              </w:rPr>
            </w:pPr>
            <w:r w:rsidRPr="00DD6CFB">
              <w:rPr>
                <w:sz w:val="16"/>
                <w:szCs w:val="16"/>
                <w:lang w:eastAsia="en-US"/>
              </w:rPr>
              <w:t>R5-221369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F611E0" w14:textId="77777777" w:rsidR="00A95C5D" w:rsidRPr="00DD6CFB" w:rsidRDefault="00A95C5D" w:rsidP="00DD6CFB">
            <w:pPr>
              <w:pStyle w:val="TAL"/>
              <w:rPr>
                <w:sz w:val="16"/>
                <w:szCs w:val="16"/>
                <w:lang w:eastAsia="en-US"/>
              </w:rPr>
            </w:pPr>
            <w:r w:rsidRPr="00DD6CFB">
              <w:rPr>
                <w:sz w:val="16"/>
                <w:szCs w:val="16"/>
                <w:lang w:eastAsia="en-US"/>
              </w:rPr>
              <w:t>2289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186976"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92985A"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EB8F48" w14:textId="20F2C3E0" w:rsidR="00A95C5D" w:rsidRPr="00DD6CFB" w:rsidRDefault="00A95C5D" w:rsidP="00DD6CFB">
            <w:pPr>
              <w:pStyle w:val="TAL"/>
              <w:rPr>
                <w:sz w:val="16"/>
                <w:szCs w:val="16"/>
                <w:lang w:eastAsia="en-US"/>
              </w:rPr>
            </w:pPr>
            <w:r w:rsidRPr="00DD6CFB">
              <w:rPr>
                <w:sz w:val="16"/>
                <w:szCs w:val="16"/>
                <w:lang w:eastAsia="en-US"/>
              </w:rPr>
              <w:t xml:space="preserve">Update to PUCCH resource </w:t>
            </w:r>
            <w:r w:rsidR="00003CC7" w:rsidRPr="00DD6CFB">
              <w:rPr>
                <w:sz w:val="16"/>
                <w:szCs w:val="16"/>
                <w:lang w:eastAsia="en-US"/>
              </w:rPr>
              <w:t>configuration</w:t>
            </w:r>
            <w:r w:rsidRPr="00DD6CFB">
              <w:rPr>
                <w:sz w:val="16"/>
                <w:szCs w:val="16"/>
                <w:lang w:eastAsia="en-US"/>
              </w:rPr>
              <w:t xml:space="preserve"> for Scell CSI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4AE26"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2E96B86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F082E4D"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E5353B"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3822FA" w14:textId="77777777" w:rsidR="00A95C5D" w:rsidRPr="00DD6CFB" w:rsidRDefault="00A95C5D" w:rsidP="00DD6CFB">
            <w:pPr>
              <w:pStyle w:val="TAL"/>
              <w:rPr>
                <w:sz w:val="16"/>
                <w:szCs w:val="16"/>
                <w:lang w:eastAsia="en-US"/>
              </w:rPr>
            </w:pPr>
            <w:r w:rsidRPr="00DD6CFB">
              <w:rPr>
                <w:sz w:val="16"/>
                <w:szCs w:val="16"/>
                <w:lang w:eastAsia="en-US"/>
              </w:rPr>
              <w:t>R5-221377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A2A51E" w14:textId="77777777" w:rsidR="00A95C5D" w:rsidRPr="00DD6CFB" w:rsidRDefault="00A95C5D" w:rsidP="00DD6CFB">
            <w:pPr>
              <w:pStyle w:val="TAL"/>
              <w:rPr>
                <w:sz w:val="16"/>
                <w:szCs w:val="16"/>
                <w:lang w:eastAsia="en-US"/>
              </w:rPr>
            </w:pPr>
            <w:r w:rsidRPr="00DD6CFB">
              <w:rPr>
                <w:sz w:val="16"/>
                <w:szCs w:val="16"/>
                <w:lang w:eastAsia="en-US"/>
              </w:rPr>
              <w:t>2290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A530A3"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47B4A8"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EA69E6" w14:textId="77777777" w:rsidR="00A95C5D" w:rsidRPr="00DD6CFB" w:rsidRDefault="00A95C5D" w:rsidP="00DD6CFB">
            <w:pPr>
              <w:pStyle w:val="TAL"/>
              <w:rPr>
                <w:sz w:val="16"/>
                <w:szCs w:val="16"/>
                <w:lang w:eastAsia="en-US"/>
              </w:rPr>
            </w:pPr>
            <w:r w:rsidRPr="00DD6CFB">
              <w:rPr>
                <w:sz w:val="16"/>
                <w:szCs w:val="16"/>
                <w:lang w:eastAsia="en-US"/>
              </w:rPr>
              <w:t>Addition of Test frequencies for NE-DC band configurations for signalling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ED605D"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C2EFB2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2C8E6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5FB021"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F4A9FE" w14:textId="77777777" w:rsidR="00A95C5D" w:rsidRPr="00DD6CFB" w:rsidRDefault="00A95C5D" w:rsidP="00DD6CFB">
            <w:pPr>
              <w:pStyle w:val="TAL"/>
              <w:rPr>
                <w:sz w:val="16"/>
                <w:szCs w:val="16"/>
                <w:lang w:eastAsia="en-US"/>
              </w:rPr>
            </w:pPr>
            <w:r w:rsidRPr="00DD6CFB">
              <w:rPr>
                <w:sz w:val="16"/>
                <w:szCs w:val="16"/>
                <w:lang w:eastAsia="en-US"/>
              </w:rPr>
              <w:t>R5-221389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2A6477" w14:textId="77777777" w:rsidR="00A95C5D" w:rsidRPr="00DD6CFB" w:rsidRDefault="00A95C5D" w:rsidP="00DD6CFB">
            <w:pPr>
              <w:pStyle w:val="TAL"/>
              <w:rPr>
                <w:sz w:val="16"/>
                <w:szCs w:val="16"/>
                <w:lang w:eastAsia="en-US"/>
              </w:rPr>
            </w:pPr>
            <w:r w:rsidRPr="00DD6CFB">
              <w:rPr>
                <w:sz w:val="16"/>
                <w:szCs w:val="16"/>
                <w:lang w:eastAsia="en-US"/>
              </w:rPr>
              <w:t>2291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5D1859"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7BF67C"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ABB8F4" w14:textId="77777777" w:rsidR="00A95C5D" w:rsidRPr="00DD6CFB" w:rsidRDefault="00A95C5D" w:rsidP="00DD6CFB">
            <w:pPr>
              <w:pStyle w:val="TAL"/>
              <w:rPr>
                <w:sz w:val="16"/>
                <w:szCs w:val="16"/>
                <w:lang w:eastAsia="en-US"/>
              </w:rPr>
            </w:pPr>
            <w:r w:rsidRPr="00DD6CFB">
              <w:rPr>
                <w:sz w:val="16"/>
                <w:szCs w:val="16"/>
                <w:lang w:eastAsia="en-US"/>
              </w:rPr>
              <w:t>Correction to SIG test frequencies for intra-band non-contiguous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3548A"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1578346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1673E19"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C62105"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ED91C9" w14:textId="77777777" w:rsidR="00A95C5D" w:rsidRPr="00DD6CFB" w:rsidRDefault="00A95C5D" w:rsidP="00DD6CFB">
            <w:pPr>
              <w:pStyle w:val="TAL"/>
              <w:rPr>
                <w:sz w:val="16"/>
                <w:szCs w:val="16"/>
                <w:lang w:eastAsia="en-US"/>
              </w:rPr>
            </w:pPr>
            <w:r w:rsidRPr="00DD6CFB">
              <w:rPr>
                <w:sz w:val="16"/>
                <w:szCs w:val="16"/>
                <w:lang w:eastAsia="en-US"/>
              </w:rPr>
              <w:t>R5-221413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FEA51C" w14:textId="77777777" w:rsidR="00A95C5D" w:rsidRPr="00DD6CFB" w:rsidRDefault="00A95C5D" w:rsidP="00DD6CFB">
            <w:pPr>
              <w:pStyle w:val="TAL"/>
              <w:rPr>
                <w:sz w:val="16"/>
                <w:szCs w:val="16"/>
                <w:lang w:eastAsia="en-US"/>
              </w:rPr>
            </w:pPr>
            <w:r w:rsidRPr="00DD6CFB">
              <w:rPr>
                <w:sz w:val="16"/>
                <w:szCs w:val="16"/>
                <w:lang w:eastAsia="en-US"/>
              </w:rPr>
              <w:t>2293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10FBE4" w14:textId="77777777" w:rsidR="00A95C5D" w:rsidRPr="00DD6CFB" w:rsidRDefault="00A95C5D"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9C0FB3"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1336DE" w14:textId="77777777" w:rsidR="00A95C5D" w:rsidRPr="00DD6CFB" w:rsidRDefault="00A95C5D" w:rsidP="00DD6CFB">
            <w:pPr>
              <w:pStyle w:val="TAL"/>
              <w:rPr>
                <w:sz w:val="16"/>
                <w:szCs w:val="16"/>
                <w:lang w:eastAsia="en-US"/>
              </w:rPr>
            </w:pPr>
            <w:r w:rsidRPr="00DD6CFB">
              <w:rPr>
                <w:sz w:val="16"/>
                <w:szCs w:val="16"/>
                <w:lang w:eastAsia="en-US"/>
              </w:rPr>
              <w:t>Update IE SDAP-Config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2CD1C5"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61F767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F802CD6"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44F585"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78BB8BE" w14:textId="77777777" w:rsidR="00A95C5D" w:rsidRPr="00DD6CFB" w:rsidRDefault="00A95C5D" w:rsidP="00DD6CFB">
            <w:pPr>
              <w:pStyle w:val="TAL"/>
              <w:rPr>
                <w:sz w:val="16"/>
                <w:szCs w:val="16"/>
                <w:lang w:eastAsia="en-US"/>
              </w:rPr>
            </w:pPr>
            <w:r w:rsidRPr="00DD6CFB">
              <w:rPr>
                <w:sz w:val="16"/>
                <w:szCs w:val="16"/>
                <w:lang w:eastAsia="en-US"/>
              </w:rPr>
              <w:t>R5-221419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3B5187" w14:textId="77777777" w:rsidR="00A95C5D" w:rsidRPr="00DD6CFB" w:rsidRDefault="00A95C5D" w:rsidP="00DD6CFB">
            <w:pPr>
              <w:pStyle w:val="TAL"/>
              <w:rPr>
                <w:sz w:val="16"/>
                <w:szCs w:val="16"/>
                <w:lang w:eastAsia="en-US"/>
              </w:rPr>
            </w:pPr>
            <w:r w:rsidRPr="00DD6CFB">
              <w:rPr>
                <w:sz w:val="16"/>
                <w:szCs w:val="16"/>
                <w:lang w:eastAsia="en-US"/>
              </w:rPr>
              <w:t>2173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B36F4C"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C1ACD9"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10CC96" w14:textId="77777777" w:rsidR="00A95C5D" w:rsidRPr="00DD6CFB" w:rsidRDefault="00A95C5D" w:rsidP="00DD6CFB">
            <w:pPr>
              <w:pStyle w:val="TAL"/>
              <w:rPr>
                <w:sz w:val="16"/>
                <w:szCs w:val="16"/>
                <w:lang w:eastAsia="en-US"/>
              </w:rPr>
            </w:pPr>
            <w:r w:rsidRPr="00DD6CFB">
              <w:rPr>
                <w:sz w:val="16"/>
                <w:szCs w:val="16"/>
                <w:lang w:eastAsia="en-US"/>
              </w:rPr>
              <w:t>Update chapter 4.5.1 General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856279"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683A1C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010FAD6"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73DFC1"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5B93D4" w14:textId="77777777" w:rsidR="00A95C5D" w:rsidRPr="00DD6CFB" w:rsidRDefault="00A95C5D" w:rsidP="00DD6CFB">
            <w:pPr>
              <w:pStyle w:val="TAL"/>
              <w:rPr>
                <w:sz w:val="16"/>
                <w:szCs w:val="16"/>
                <w:lang w:eastAsia="en-US"/>
              </w:rPr>
            </w:pPr>
            <w:r w:rsidRPr="00DD6CFB">
              <w:rPr>
                <w:sz w:val="16"/>
                <w:szCs w:val="16"/>
                <w:lang w:eastAsia="en-US"/>
              </w:rPr>
              <w:t>R5-221420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430602" w14:textId="77777777" w:rsidR="00A95C5D" w:rsidRPr="00DD6CFB" w:rsidRDefault="00A95C5D" w:rsidP="00DD6CFB">
            <w:pPr>
              <w:pStyle w:val="TAL"/>
              <w:rPr>
                <w:sz w:val="16"/>
                <w:szCs w:val="16"/>
                <w:lang w:eastAsia="en-US"/>
              </w:rPr>
            </w:pPr>
            <w:r w:rsidRPr="00DD6CFB">
              <w:rPr>
                <w:sz w:val="16"/>
                <w:szCs w:val="16"/>
                <w:lang w:eastAsia="en-US"/>
              </w:rPr>
              <w:t>2233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4A33FA"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B8A89B"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291148" w14:textId="77777777" w:rsidR="00A95C5D" w:rsidRPr="00DD6CFB" w:rsidRDefault="00A95C5D" w:rsidP="00DD6CFB">
            <w:pPr>
              <w:pStyle w:val="TAL"/>
              <w:rPr>
                <w:sz w:val="16"/>
                <w:szCs w:val="16"/>
                <w:lang w:eastAsia="en-US"/>
              </w:rPr>
            </w:pPr>
            <w:r w:rsidRPr="00DD6CFB">
              <w:rPr>
                <w:sz w:val="16"/>
                <w:szCs w:val="16"/>
                <w:lang w:eastAsia="en-US"/>
              </w:rPr>
              <w:t>Correction to RRCReconfiguration message with condition REEST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88F09D"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251FF6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2E355D2"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60280A"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ECDDCD" w14:textId="77777777" w:rsidR="00A95C5D" w:rsidRPr="00DD6CFB" w:rsidRDefault="00A95C5D" w:rsidP="00DD6CFB">
            <w:pPr>
              <w:pStyle w:val="TAL"/>
              <w:rPr>
                <w:sz w:val="16"/>
                <w:szCs w:val="16"/>
                <w:lang w:eastAsia="en-US"/>
              </w:rPr>
            </w:pPr>
            <w:r w:rsidRPr="00DD6CFB">
              <w:rPr>
                <w:sz w:val="16"/>
                <w:szCs w:val="16"/>
                <w:lang w:eastAsia="en-US"/>
              </w:rPr>
              <w:t>R5-221421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05D6F7" w14:textId="77777777" w:rsidR="00A95C5D" w:rsidRPr="00DD6CFB" w:rsidRDefault="00A95C5D" w:rsidP="00DD6CFB">
            <w:pPr>
              <w:pStyle w:val="TAL"/>
              <w:rPr>
                <w:sz w:val="16"/>
                <w:szCs w:val="16"/>
                <w:lang w:eastAsia="en-US"/>
              </w:rPr>
            </w:pPr>
            <w:r w:rsidRPr="00DD6CFB">
              <w:rPr>
                <w:sz w:val="16"/>
                <w:szCs w:val="16"/>
                <w:lang w:eastAsia="en-US"/>
              </w:rPr>
              <w:t>2277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14A53B"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13D108"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46D87A" w14:textId="77777777" w:rsidR="00A95C5D" w:rsidRPr="00DD6CFB" w:rsidRDefault="00A95C5D" w:rsidP="00DD6CFB">
            <w:pPr>
              <w:pStyle w:val="TAL"/>
              <w:rPr>
                <w:sz w:val="16"/>
                <w:szCs w:val="16"/>
                <w:lang w:eastAsia="en-US"/>
              </w:rPr>
            </w:pPr>
            <w:r w:rsidRPr="00DD6CFB">
              <w:rPr>
                <w:sz w:val="16"/>
                <w:szCs w:val="16"/>
                <w:lang w:eastAsia="en-US"/>
              </w:rPr>
              <w:t>Correction to the BWP-DownlinkDedicated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B9F7A"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16F755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EBF3A61"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2F64AC"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A35E544" w14:textId="77777777" w:rsidR="00A95C5D" w:rsidRPr="00DD6CFB" w:rsidRDefault="00A95C5D" w:rsidP="00DD6CFB">
            <w:pPr>
              <w:pStyle w:val="TAL"/>
              <w:rPr>
                <w:sz w:val="16"/>
                <w:szCs w:val="16"/>
                <w:lang w:eastAsia="en-US"/>
              </w:rPr>
            </w:pPr>
            <w:r w:rsidRPr="00DD6CFB">
              <w:rPr>
                <w:sz w:val="16"/>
                <w:szCs w:val="16"/>
                <w:lang w:eastAsia="en-US"/>
              </w:rPr>
              <w:t>R5-221422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A91FD2" w14:textId="77777777" w:rsidR="00A95C5D" w:rsidRPr="00DD6CFB" w:rsidRDefault="00A95C5D" w:rsidP="00DD6CFB">
            <w:pPr>
              <w:pStyle w:val="TAL"/>
              <w:rPr>
                <w:sz w:val="16"/>
                <w:szCs w:val="16"/>
                <w:lang w:eastAsia="en-US"/>
              </w:rPr>
            </w:pPr>
            <w:r w:rsidRPr="00DD6CFB">
              <w:rPr>
                <w:sz w:val="16"/>
                <w:szCs w:val="16"/>
                <w:lang w:eastAsia="en-US"/>
              </w:rPr>
              <w:t>2280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368506"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99E077"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45124C" w14:textId="77777777" w:rsidR="00A95C5D" w:rsidRPr="00DD6CFB" w:rsidRDefault="00A95C5D" w:rsidP="00DD6CFB">
            <w:pPr>
              <w:pStyle w:val="TAL"/>
              <w:rPr>
                <w:sz w:val="16"/>
                <w:szCs w:val="16"/>
                <w:lang w:eastAsia="en-US"/>
              </w:rPr>
            </w:pPr>
            <w:r w:rsidRPr="00DD6CFB">
              <w:rPr>
                <w:sz w:val="16"/>
                <w:szCs w:val="16"/>
                <w:lang w:eastAsia="en-US"/>
              </w:rPr>
              <w:t>NE-DC support for UECapabilityEnquiry and UECapabilityInformation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DB91A7"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C4187F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BF426AA"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7C2393"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6D985B" w14:textId="77777777" w:rsidR="00A95C5D" w:rsidRPr="00DD6CFB" w:rsidRDefault="00A95C5D" w:rsidP="00DD6CFB">
            <w:pPr>
              <w:pStyle w:val="TAL"/>
              <w:rPr>
                <w:sz w:val="16"/>
                <w:szCs w:val="16"/>
                <w:lang w:eastAsia="en-US"/>
              </w:rPr>
            </w:pPr>
            <w:r w:rsidRPr="00DD6CFB">
              <w:rPr>
                <w:sz w:val="16"/>
                <w:szCs w:val="16"/>
                <w:lang w:eastAsia="en-US"/>
              </w:rPr>
              <w:t>R5-221423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7AA40B" w14:textId="77777777" w:rsidR="00A95C5D" w:rsidRPr="00DD6CFB" w:rsidRDefault="00A95C5D" w:rsidP="00DD6CFB">
            <w:pPr>
              <w:pStyle w:val="TAL"/>
              <w:rPr>
                <w:sz w:val="16"/>
                <w:szCs w:val="16"/>
                <w:lang w:eastAsia="en-US"/>
              </w:rPr>
            </w:pPr>
            <w:r w:rsidRPr="00DD6CFB">
              <w:rPr>
                <w:sz w:val="16"/>
                <w:szCs w:val="16"/>
                <w:lang w:eastAsia="en-US"/>
              </w:rPr>
              <w:t>2194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F3EA53"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715210"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65F679" w14:textId="77777777" w:rsidR="00A95C5D" w:rsidRPr="00DD6CFB" w:rsidRDefault="00A95C5D" w:rsidP="00DD6CFB">
            <w:pPr>
              <w:pStyle w:val="TAL"/>
              <w:rPr>
                <w:sz w:val="16"/>
                <w:szCs w:val="16"/>
                <w:lang w:eastAsia="en-US"/>
              </w:rPr>
            </w:pPr>
            <w:r w:rsidRPr="00DD6CFB">
              <w:rPr>
                <w:sz w:val="16"/>
                <w:szCs w:val="16"/>
                <w:lang w:eastAsia="en-US"/>
              </w:rPr>
              <w:t>Correction to IMS MO speech call establishment generic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AD3E72"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FE3DC5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0AAFF4"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0D0294"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28A090" w14:textId="77777777" w:rsidR="00A95C5D" w:rsidRPr="00DD6CFB" w:rsidRDefault="00A95C5D" w:rsidP="00DD6CFB">
            <w:pPr>
              <w:pStyle w:val="TAL"/>
              <w:rPr>
                <w:sz w:val="16"/>
                <w:szCs w:val="16"/>
                <w:lang w:eastAsia="en-US"/>
              </w:rPr>
            </w:pPr>
            <w:r w:rsidRPr="00DD6CFB">
              <w:rPr>
                <w:sz w:val="16"/>
                <w:szCs w:val="16"/>
                <w:lang w:eastAsia="en-US"/>
              </w:rPr>
              <w:t>R5-221424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A48204" w14:textId="77777777" w:rsidR="00A95C5D" w:rsidRPr="00DD6CFB" w:rsidRDefault="00A95C5D" w:rsidP="00DD6CFB">
            <w:pPr>
              <w:pStyle w:val="TAL"/>
              <w:rPr>
                <w:sz w:val="16"/>
                <w:szCs w:val="16"/>
                <w:lang w:eastAsia="en-US"/>
              </w:rPr>
            </w:pPr>
            <w:r w:rsidRPr="00DD6CFB">
              <w:rPr>
                <w:sz w:val="16"/>
                <w:szCs w:val="16"/>
                <w:lang w:eastAsia="en-US"/>
              </w:rPr>
              <w:t>2176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1C94CA"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4F235"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4CB983" w14:textId="77777777" w:rsidR="00A95C5D" w:rsidRPr="00DD6CFB" w:rsidRDefault="00A95C5D" w:rsidP="00DD6CFB">
            <w:pPr>
              <w:pStyle w:val="TAL"/>
              <w:rPr>
                <w:sz w:val="16"/>
                <w:szCs w:val="16"/>
                <w:lang w:eastAsia="en-US"/>
              </w:rPr>
            </w:pPr>
            <w:r w:rsidRPr="00DD6CFB">
              <w:rPr>
                <w:sz w:val="16"/>
                <w:szCs w:val="16"/>
                <w:lang w:eastAsia="en-US"/>
              </w:rPr>
              <w:t>Correction to test procedure 4.9.11 IMS Emergency call or eCall over IMS establishment in 5GC with IMS emergency registration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75C3C3"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F4C920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388E0E7"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28DBF4"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B8AF7E8" w14:textId="77777777" w:rsidR="00A95C5D" w:rsidRPr="00DD6CFB" w:rsidRDefault="00A95C5D" w:rsidP="00DD6CFB">
            <w:pPr>
              <w:pStyle w:val="TAL"/>
              <w:rPr>
                <w:sz w:val="16"/>
                <w:szCs w:val="16"/>
                <w:lang w:eastAsia="en-US"/>
              </w:rPr>
            </w:pPr>
            <w:r w:rsidRPr="00DD6CFB">
              <w:rPr>
                <w:sz w:val="16"/>
                <w:szCs w:val="16"/>
                <w:lang w:eastAsia="en-US"/>
              </w:rPr>
              <w:t>R5-221425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555813" w14:textId="77777777" w:rsidR="00A95C5D" w:rsidRPr="00DD6CFB" w:rsidRDefault="00A95C5D" w:rsidP="00DD6CFB">
            <w:pPr>
              <w:pStyle w:val="TAL"/>
              <w:rPr>
                <w:sz w:val="16"/>
                <w:szCs w:val="16"/>
                <w:lang w:eastAsia="en-US"/>
              </w:rPr>
            </w:pPr>
            <w:r w:rsidRPr="00DD6CFB">
              <w:rPr>
                <w:sz w:val="16"/>
                <w:szCs w:val="16"/>
                <w:lang w:eastAsia="en-US"/>
              </w:rPr>
              <w:t>2177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208DBF"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EA9EBE"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D8CE5F" w14:textId="77777777" w:rsidR="00A95C5D" w:rsidRPr="00DD6CFB" w:rsidRDefault="00A95C5D" w:rsidP="00DD6CFB">
            <w:pPr>
              <w:pStyle w:val="TAL"/>
              <w:rPr>
                <w:sz w:val="16"/>
                <w:szCs w:val="16"/>
                <w:lang w:eastAsia="en-US"/>
              </w:rPr>
            </w:pPr>
            <w:r w:rsidRPr="00DD6CFB">
              <w:rPr>
                <w:sz w:val="16"/>
                <w:szCs w:val="16"/>
                <w:lang w:eastAsia="en-US"/>
              </w:rPr>
              <w:t>Correction to test procedure 4.9.12 IMS Emergency call or eCall over IMS establishment in 5GC without IMS emergency registration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71C2D8"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502754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78A759D"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CED536"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AD655E7" w14:textId="77777777" w:rsidR="00A95C5D" w:rsidRPr="00DD6CFB" w:rsidRDefault="00A95C5D" w:rsidP="00DD6CFB">
            <w:pPr>
              <w:pStyle w:val="TAL"/>
              <w:rPr>
                <w:sz w:val="16"/>
                <w:szCs w:val="16"/>
                <w:lang w:eastAsia="en-US"/>
              </w:rPr>
            </w:pPr>
            <w:r w:rsidRPr="00DD6CFB">
              <w:rPr>
                <w:sz w:val="16"/>
                <w:szCs w:val="16"/>
                <w:lang w:eastAsia="en-US"/>
              </w:rPr>
              <w:t>R5-221426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AA5E39" w14:textId="77777777" w:rsidR="00A95C5D" w:rsidRPr="00DD6CFB" w:rsidRDefault="00A95C5D" w:rsidP="00DD6CFB">
            <w:pPr>
              <w:pStyle w:val="TAL"/>
              <w:rPr>
                <w:sz w:val="16"/>
                <w:szCs w:val="16"/>
                <w:lang w:eastAsia="en-US"/>
              </w:rPr>
            </w:pPr>
            <w:r w:rsidRPr="00DD6CFB">
              <w:rPr>
                <w:sz w:val="16"/>
                <w:szCs w:val="16"/>
                <w:lang w:eastAsia="en-US"/>
              </w:rPr>
              <w:t>2263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EDB2B6"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EDA94A"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844611" w14:textId="77777777" w:rsidR="00A95C5D" w:rsidRPr="00DD6CFB" w:rsidRDefault="00A95C5D" w:rsidP="00DD6CFB">
            <w:pPr>
              <w:pStyle w:val="TAL"/>
              <w:rPr>
                <w:sz w:val="16"/>
                <w:szCs w:val="16"/>
                <w:lang w:eastAsia="en-US"/>
              </w:rPr>
            </w:pPr>
            <w:r w:rsidRPr="00DD6CFB">
              <w:rPr>
                <w:sz w:val="16"/>
                <w:szCs w:val="16"/>
                <w:lang w:eastAsia="en-US"/>
              </w:rPr>
              <w:t>Updates to IE Route Selection Descriptors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80BDEA"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E34E58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A59F24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B013DC"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F6D41D" w14:textId="77777777" w:rsidR="00A95C5D" w:rsidRPr="00DD6CFB" w:rsidRDefault="00A95C5D" w:rsidP="00DD6CFB">
            <w:pPr>
              <w:pStyle w:val="TAL"/>
              <w:rPr>
                <w:sz w:val="16"/>
                <w:szCs w:val="16"/>
                <w:lang w:eastAsia="en-US"/>
              </w:rPr>
            </w:pPr>
            <w:r w:rsidRPr="00DD6CFB">
              <w:rPr>
                <w:sz w:val="16"/>
                <w:szCs w:val="16"/>
                <w:lang w:eastAsia="en-US"/>
              </w:rPr>
              <w:t>R5-221491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34134F" w14:textId="77777777" w:rsidR="00A95C5D" w:rsidRPr="00DD6CFB" w:rsidRDefault="00A95C5D" w:rsidP="00DD6CFB">
            <w:pPr>
              <w:pStyle w:val="TAL"/>
              <w:rPr>
                <w:sz w:val="16"/>
                <w:szCs w:val="16"/>
                <w:lang w:eastAsia="en-US"/>
              </w:rPr>
            </w:pPr>
            <w:r w:rsidRPr="00DD6CFB">
              <w:rPr>
                <w:sz w:val="16"/>
                <w:szCs w:val="16"/>
                <w:lang w:eastAsia="en-US"/>
              </w:rPr>
              <w:t>2168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D58F11"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E896B"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4AACA7" w14:textId="77777777" w:rsidR="00A95C5D" w:rsidRPr="00DD6CFB" w:rsidRDefault="00A95C5D" w:rsidP="00DD6CFB">
            <w:pPr>
              <w:pStyle w:val="TAL"/>
              <w:rPr>
                <w:sz w:val="16"/>
                <w:szCs w:val="16"/>
                <w:lang w:eastAsia="en-US"/>
              </w:rPr>
            </w:pPr>
            <w:r w:rsidRPr="00DD6CFB">
              <w:rPr>
                <w:sz w:val="16"/>
                <w:szCs w:val="16"/>
                <w:lang w:eastAsia="en-US"/>
              </w:rPr>
              <w:t>Update of NR CA configurations for Protocol testing with NR CA 3CC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CE7A40"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B448F6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575F9D"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FBDA82"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FA8A37" w14:textId="77777777" w:rsidR="00A95C5D" w:rsidRPr="00DD6CFB" w:rsidRDefault="00A95C5D" w:rsidP="00DD6CFB">
            <w:pPr>
              <w:pStyle w:val="TAL"/>
              <w:rPr>
                <w:sz w:val="16"/>
                <w:szCs w:val="16"/>
                <w:lang w:eastAsia="en-US"/>
              </w:rPr>
            </w:pPr>
            <w:r w:rsidRPr="00DD6CFB">
              <w:rPr>
                <w:sz w:val="16"/>
                <w:szCs w:val="16"/>
                <w:lang w:eastAsia="en-US"/>
              </w:rPr>
              <w:t>R5-221492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95236A" w14:textId="77777777" w:rsidR="00A95C5D" w:rsidRPr="00DD6CFB" w:rsidRDefault="00A95C5D" w:rsidP="00DD6CFB">
            <w:pPr>
              <w:pStyle w:val="TAL"/>
              <w:rPr>
                <w:sz w:val="16"/>
                <w:szCs w:val="16"/>
                <w:lang w:eastAsia="en-US"/>
              </w:rPr>
            </w:pPr>
            <w:r w:rsidRPr="00DD6CFB">
              <w:rPr>
                <w:sz w:val="16"/>
                <w:szCs w:val="16"/>
                <w:lang w:eastAsia="en-US"/>
              </w:rPr>
              <w:t>2169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7C85A1"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1F4F72"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37C012" w14:textId="77777777" w:rsidR="00A95C5D" w:rsidRPr="00DD6CFB" w:rsidRDefault="00A95C5D" w:rsidP="00DD6CFB">
            <w:pPr>
              <w:pStyle w:val="TAL"/>
              <w:rPr>
                <w:sz w:val="16"/>
                <w:szCs w:val="16"/>
                <w:lang w:eastAsia="en-US"/>
              </w:rPr>
            </w:pPr>
            <w:r w:rsidRPr="00DD6CFB">
              <w:rPr>
                <w:sz w:val="16"/>
                <w:szCs w:val="16"/>
                <w:lang w:eastAsia="en-US"/>
              </w:rPr>
              <w:t>Update of inter-band cell environment for Protocol testing with NR CA 3CC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D075D0"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3E77066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03DDF91"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B6C1A1"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2EEC05" w14:textId="77777777" w:rsidR="00A95C5D" w:rsidRPr="00DD6CFB" w:rsidRDefault="00A95C5D" w:rsidP="00DD6CFB">
            <w:pPr>
              <w:pStyle w:val="TAL"/>
              <w:rPr>
                <w:sz w:val="16"/>
                <w:szCs w:val="16"/>
                <w:lang w:eastAsia="en-US"/>
              </w:rPr>
            </w:pPr>
            <w:r w:rsidRPr="00DD6CFB">
              <w:rPr>
                <w:sz w:val="16"/>
                <w:szCs w:val="16"/>
                <w:lang w:eastAsia="en-US"/>
              </w:rPr>
              <w:t>R5-221493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214DEF" w14:textId="77777777" w:rsidR="00A95C5D" w:rsidRPr="00DD6CFB" w:rsidRDefault="00A95C5D" w:rsidP="00DD6CFB">
            <w:pPr>
              <w:pStyle w:val="TAL"/>
              <w:rPr>
                <w:sz w:val="16"/>
                <w:szCs w:val="16"/>
                <w:lang w:eastAsia="en-US"/>
              </w:rPr>
            </w:pPr>
            <w:r w:rsidRPr="00DD6CFB">
              <w:rPr>
                <w:sz w:val="16"/>
                <w:szCs w:val="16"/>
                <w:lang w:eastAsia="en-US"/>
              </w:rPr>
              <w:t>2286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B7CD07"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413B1D"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85C2DD" w14:textId="77777777" w:rsidR="00A95C5D" w:rsidRPr="00DD6CFB" w:rsidRDefault="00A95C5D" w:rsidP="00DD6CFB">
            <w:pPr>
              <w:pStyle w:val="TAL"/>
              <w:rPr>
                <w:sz w:val="16"/>
                <w:szCs w:val="16"/>
                <w:lang w:eastAsia="en-US"/>
              </w:rPr>
            </w:pPr>
            <w:r w:rsidRPr="00DD6CFB">
              <w:rPr>
                <w:sz w:val="16"/>
                <w:szCs w:val="16"/>
                <w:lang w:eastAsia="en-US"/>
              </w:rPr>
              <w:t>Modification of common test environment for EHC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9197BC"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2979835B"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73C6D1C"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32BC03"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63AE36" w14:textId="77777777" w:rsidR="00A95C5D" w:rsidRPr="00DD6CFB" w:rsidRDefault="00A95C5D" w:rsidP="00DD6CFB">
            <w:pPr>
              <w:pStyle w:val="TAL"/>
              <w:rPr>
                <w:sz w:val="16"/>
                <w:szCs w:val="16"/>
                <w:lang w:eastAsia="en-US"/>
              </w:rPr>
            </w:pPr>
            <w:r w:rsidRPr="00DD6CFB">
              <w:rPr>
                <w:sz w:val="16"/>
                <w:szCs w:val="16"/>
                <w:lang w:eastAsia="en-US"/>
              </w:rPr>
              <w:t>R5-221499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1F0F67" w14:textId="77777777" w:rsidR="00A95C5D" w:rsidRPr="00DD6CFB" w:rsidRDefault="00A95C5D" w:rsidP="00DD6CFB">
            <w:pPr>
              <w:pStyle w:val="TAL"/>
              <w:rPr>
                <w:sz w:val="16"/>
                <w:szCs w:val="16"/>
                <w:lang w:eastAsia="en-US"/>
              </w:rPr>
            </w:pPr>
            <w:r w:rsidRPr="00DD6CFB">
              <w:rPr>
                <w:sz w:val="16"/>
                <w:szCs w:val="16"/>
                <w:lang w:eastAsia="en-US"/>
              </w:rPr>
              <w:t>2207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9ECEB0"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6C21D6"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5AD7CD" w14:textId="77777777" w:rsidR="00A95C5D" w:rsidRPr="00DD6CFB" w:rsidRDefault="00A95C5D" w:rsidP="00DD6CFB">
            <w:pPr>
              <w:pStyle w:val="TAL"/>
              <w:rPr>
                <w:sz w:val="16"/>
                <w:szCs w:val="16"/>
                <w:lang w:eastAsia="en-US"/>
              </w:rPr>
            </w:pPr>
            <w:r w:rsidRPr="00DD6CFB">
              <w:rPr>
                <w:sz w:val="16"/>
                <w:szCs w:val="16"/>
                <w:lang w:eastAsia="en-US"/>
              </w:rPr>
              <w:t>Correction to generic test procedures for NR SL MIMO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158AC5"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3B3E03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5B10117"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83B0AF"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1E27E7" w14:textId="77777777" w:rsidR="00A95C5D" w:rsidRPr="00DD6CFB" w:rsidRDefault="00A95C5D" w:rsidP="00DD6CFB">
            <w:pPr>
              <w:pStyle w:val="TAL"/>
              <w:rPr>
                <w:sz w:val="16"/>
                <w:szCs w:val="16"/>
                <w:lang w:eastAsia="en-US"/>
              </w:rPr>
            </w:pPr>
            <w:r w:rsidRPr="00DD6CFB">
              <w:rPr>
                <w:sz w:val="16"/>
                <w:szCs w:val="16"/>
                <w:lang w:eastAsia="en-US"/>
              </w:rPr>
              <w:t>R5-221500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EDAC33" w14:textId="77777777" w:rsidR="00A95C5D" w:rsidRPr="00DD6CFB" w:rsidRDefault="00A95C5D" w:rsidP="00DD6CFB">
            <w:pPr>
              <w:pStyle w:val="TAL"/>
              <w:rPr>
                <w:sz w:val="16"/>
                <w:szCs w:val="16"/>
                <w:lang w:eastAsia="en-US"/>
              </w:rPr>
            </w:pPr>
            <w:r w:rsidRPr="00DD6CFB">
              <w:rPr>
                <w:sz w:val="16"/>
                <w:szCs w:val="16"/>
                <w:lang w:eastAsia="en-US"/>
              </w:rPr>
              <w:t>2209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F3EDEE"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FB8F4B"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B4DCD5" w14:textId="77777777" w:rsidR="00A95C5D" w:rsidRPr="00DD6CFB" w:rsidRDefault="00A95C5D" w:rsidP="00DD6CFB">
            <w:pPr>
              <w:pStyle w:val="TAL"/>
              <w:rPr>
                <w:sz w:val="16"/>
                <w:szCs w:val="16"/>
                <w:lang w:eastAsia="en-US"/>
              </w:rPr>
            </w:pPr>
            <w:r w:rsidRPr="00DD6CFB">
              <w:rPr>
                <w:sz w:val="16"/>
                <w:szCs w:val="16"/>
                <w:lang w:eastAsia="en-US"/>
              </w:rPr>
              <w:t>Addition of test procedures for releasing unicast 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888DC8"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24CAEE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6AC6390"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7441C9"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0C97E3" w14:textId="77777777" w:rsidR="00A95C5D" w:rsidRPr="00DD6CFB" w:rsidRDefault="00A95C5D" w:rsidP="00DD6CFB">
            <w:pPr>
              <w:pStyle w:val="TAL"/>
              <w:rPr>
                <w:sz w:val="16"/>
                <w:szCs w:val="16"/>
                <w:lang w:eastAsia="en-US"/>
              </w:rPr>
            </w:pPr>
            <w:r w:rsidRPr="00DD6CFB">
              <w:rPr>
                <w:sz w:val="16"/>
                <w:szCs w:val="16"/>
                <w:lang w:eastAsia="en-US"/>
              </w:rPr>
              <w:t>R5-221501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2B871A" w14:textId="77777777" w:rsidR="00A95C5D" w:rsidRPr="00DD6CFB" w:rsidRDefault="00A95C5D" w:rsidP="00DD6CFB">
            <w:pPr>
              <w:pStyle w:val="TAL"/>
              <w:rPr>
                <w:sz w:val="16"/>
                <w:szCs w:val="16"/>
                <w:lang w:eastAsia="en-US"/>
              </w:rPr>
            </w:pPr>
            <w:r w:rsidRPr="00DD6CFB">
              <w:rPr>
                <w:sz w:val="16"/>
                <w:szCs w:val="16"/>
                <w:lang w:eastAsia="en-US"/>
              </w:rPr>
              <w:t>2210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EACDA9"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E07E60"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5CE245" w14:textId="77777777" w:rsidR="00A95C5D" w:rsidRPr="00DD6CFB" w:rsidRDefault="00A95C5D" w:rsidP="00DD6CFB">
            <w:pPr>
              <w:pStyle w:val="TAL"/>
              <w:rPr>
                <w:sz w:val="16"/>
                <w:szCs w:val="16"/>
                <w:lang w:eastAsia="en-US"/>
              </w:rPr>
            </w:pPr>
            <w:r w:rsidRPr="00DD6CFB">
              <w:rPr>
                <w:sz w:val="16"/>
                <w:szCs w:val="16"/>
                <w:lang w:eastAsia="en-US"/>
              </w:rPr>
              <w:t>Addition of test procedures for data exchanging on unicast 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615027"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26F926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DE9960"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AEE054"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E0B1F0" w14:textId="77777777" w:rsidR="00A95C5D" w:rsidRPr="00DD6CFB" w:rsidRDefault="00A95C5D" w:rsidP="00DD6CFB">
            <w:pPr>
              <w:pStyle w:val="TAL"/>
              <w:rPr>
                <w:sz w:val="16"/>
                <w:szCs w:val="16"/>
                <w:lang w:eastAsia="en-US"/>
              </w:rPr>
            </w:pPr>
            <w:r w:rsidRPr="00DD6CFB">
              <w:rPr>
                <w:sz w:val="16"/>
                <w:szCs w:val="16"/>
                <w:lang w:eastAsia="en-US"/>
              </w:rPr>
              <w:t>R5-221502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16F93E" w14:textId="77777777" w:rsidR="00A95C5D" w:rsidRPr="00DD6CFB" w:rsidRDefault="00A95C5D" w:rsidP="00DD6CFB">
            <w:pPr>
              <w:pStyle w:val="TAL"/>
              <w:rPr>
                <w:sz w:val="16"/>
                <w:szCs w:val="16"/>
                <w:lang w:eastAsia="en-US"/>
              </w:rPr>
            </w:pPr>
            <w:r w:rsidRPr="00DD6CFB">
              <w:rPr>
                <w:sz w:val="16"/>
                <w:szCs w:val="16"/>
                <w:lang w:eastAsia="en-US"/>
              </w:rPr>
              <w:t>2211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6463B7"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52330E"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7D762D" w14:textId="77777777" w:rsidR="00A95C5D" w:rsidRPr="00DD6CFB" w:rsidRDefault="00A95C5D" w:rsidP="00DD6CFB">
            <w:pPr>
              <w:pStyle w:val="TAL"/>
              <w:rPr>
                <w:sz w:val="16"/>
                <w:szCs w:val="16"/>
                <w:lang w:eastAsia="en-US"/>
              </w:rPr>
            </w:pPr>
            <w:r w:rsidRPr="00DD6CFB">
              <w:rPr>
                <w:sz w:val="16"/>
                <w:szCs w:val="16"/>
                <w:lang w:eastAsia="en-US"/>
              </w:rPr>
              <w:t>Correction to PC5 RRC message MasterInformationBlockSidelink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2B913C"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1E7396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D511B1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8923BC"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72CE716" w14:textId="77777777" w:rsidR="00A95C5D" w:rsidRPr="00DD6CFB" w:rsidRDefault="00A95C5D" w:rsidP="00DD6CFB">
            <w:pPr>
              <w:pStyle w:val="TAL"/>
              <w:rPr>
                <w:sz w:val="16"/>
                <w:szCs w:val="16"/>
                <w:lang w:eastAsia="en-US"/>
              </w:rPr>
            </w:pPr>
            <w:r w:rsidRPr="00DD6CFB">
              <w:rPr>
                <w:sz w:val="16"/>
                <w:szCs w:val="16"/>
                <w:lang w:eastAsia="en-US"/>
              </w:rPr>
              <w:t>R5-221503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AA1506" w14:textId="77777777" w:rsidR="00A95C5D" w:rsidRPr="00DD6CFB" w:rsidRDefault="00A95C5D" w:rsidP="00DD6CFB">
            <w:pPr>
              <w:pStyle w:val="TAL"/>
              <w:rPr>
                <w:sz w:val="16"/>
                <w:szCs w:val="16"/>
                <w:lang w:eastAsia="en-US"/>
              </w:rPr>
            </w:pPr>
            <w:r w:rsidRPr="00DD6CFB">
              <w:rPr>
                <w:sz w:val="16"/>
                <w:szCs w:val="16"/>
                <w:lang w:eastAsia="en-US"/>
              </w:rPr>
              <w:t>2212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F585CF"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1B2F24"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EC42DA" w14:textId="77777777" w:rsidR="00A95C5D" w:rsidRPr="00DD6CFB" w:rsidRDefault="00A95C5D" w:rsidP="00DD6CFB">
            <w:pPr>
              <w:pStyle w:val="TAL"/>
              <w:rPr>
                <w:sz w:val="16"/>
                <w:szCs w:val="16"/>
                <w:lang w:eastAsia="en-US"/>
              </w:rPr>
            </w:pPr>
            <w:r w:rsidRPr="00DD6CFB">
              <w:rPr>
                <w:sz w:val="16"/>
                <w:szCs w:val="16"/>
                <w:lang w:eastAsia="en-US"/>
              </w:rPr>
              <w:t>Correction to PC5 RRC message MeasurementReportSidelink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CDB009"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9E8DED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93544E"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160D48"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A082792" w14:textId="77777777" w:rsidR="00A95C5D" w:rsidRPr="00DD6CFB" w:rsidRDefault="00A95C5D" w:rsidP="00DD6CFB">
            <w:pPr>
              <w:pStyle w:val="TAL"/>
              <w:rPr>
                <w:sz w:val="16"/>
                <w:szCs w:val="16"/>
                <w:lang w:eastAsia="en-US"/>
              </w:rPr>
            </w:pPr>
            <w:r w:rsidRPr="00DD6CFB">
              <w:rPr>
                <w:sz w:val="16"/>
                <w:szCs w:val="16"/>
                <w:lang w:eastAsia="en-US"/>
              </w:rPr>
              <w:t>R5-221504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E2F084" w14:textId="77777777" w:rsidR="00A95C5D" w:rsidRPr="00DD6CFB" w:rsidRDefault="00A95C5D" w:rsidP="00DD6CFB">
            <w:pPr>
              <w:pStyle w:val="TAL"/>
              <w:rPr>
                <w:sz w:val="16"/>
                <w:szCs w:val="16"/>
                <w:lang w:eastAsia="en-US"/>
              </w:rPr>
            </w:pPr>
            <w:r w:rsidRPr="00DD6CFB">
              <w:rPr>
                <w:sz w:val="16"/>
                <w:szCs w:val="16"/>
                <w:lang w:eastAsia="en-US"/>
              </w:rPr>
              <w:t>2213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31E80C"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9FE401"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FAFDC9" w14:textId="77777777" w:rsidR="00A95C5D" w:rsidRPr="00DD6CFB" w:rsidRDefault="00A95C5D" w:rsidP="00DD6CFB">
            <w:pPr>
              <w:pStyle w:val="TAL"/>
              <w:rPr>
                <w:sz w:val="16"/>
                <w:szCs w:val="16"/>
                <w:lang w:eastAsia="en-US"/>
              </w:rPr>
            </w:pPr>
            <w:r w:rsidRPr="00DD6CFB">
              <w:rPr>
                <w:sz w:val="16"/>
                <w:szCs w:val="16"/>
                <w:lang w:eastAsia="en-US"/>
              </w:rPr>
              <w:t>Correction to PC5 RRC message RRCReconfigurationSidelink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6F8F1"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29FCA47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B994CD"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8E6D3D"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01A529" w14:textId="77777777" w:rsidR="00A95C5D" w:rsidRPr="00DD6CFB" w:rsidRDefault="00A95C5D" w:rsidP="00DD6CFB">
            <w:pPr>
              <w:pStyle w:val="TAL"/>
              <w:rPr>
                <w:sz w:val="16"/>
                <w:szCs w:val="16"/>
                <w:lang w:eastAsia="en-US"/>
              </w:rPr>
            </w:pPr>
            <w:r w:rsidRPr="00DD6CFB">
              <w:rPr>
                <w:sz w:val="16"/>
                <w:szCs w:val="16"/>
                <w:lang w:eastAsia="en-US"/>
              </w:rPr>
              <w:t>R5-221505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29F43C" w14:textId="77777777" w:rsidR="00A95C5D" w:rsidRPr="00DD6CFB" w:rsidRDefault="00A95C5D" w:rsidP="00DD6CFB">
            <w:pPr>
              <w:pStyle w:val="TAL"/>
              <w:rPr>
                <w:sz w:val="16"/>
                <w:szCs w:val="16"/>
                <w:lang w:eastAsia="en-US"/>
              </w:rPr>
            </w:pPr>
            <w:r w:rsidRPr="00DD6CFB">
              <w:rPr>
                <w:sz w:val="16"/>
                <w:szCs w:val="16"/>
                <w:lang w:eastAsia="en-US"/>
              </w:rPr>
              <w:t>2214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8B4935"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8464EC"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209670" w14:textId="77777777" w:rsidR="00A95C5D" w:rsidRPr="00DD6CFB" w:rsidRDefault="00A95C5D" w:rsidP="00DD6CFB">
            <w:pPr>
              <w:pStyle w:val="TAL"/>
              <w:rPr>
                <w:sz w:val="16"/>
                <w:szCs w:val="16"/>
                <w:lang w:eastAsia="en-US"/>
              </w:rPr>
            </w:pPr>
            <w:r w:rsidRPr="00DD6CFB">
              <w:rPr>
                <w:sz w:val="16"/>
                <w:szCs w:val="16"/>
                <w:lang w:eastAsia="en-US"/>
              </w:rPr>
              <w:t>Correction to PC5 RRC message RRCReconfigurationCompleteSidelink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382552"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CD357C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C3D3ADF"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086337"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D30587" w14:textId="77777777" w:rsidR="00A95C5D" w:rsidRPr="00DD6CFB" w:rsidRDefault="00A95C5D" w:rsidP="00DD6CFB">
            <w:pPr>
              <w:pStyle w:val="TAL"/>
              <w:rPr>
                <w:sz w:val="16"/>
                <w:szCs w:val="16"/>
                <w:lang w:eastAsia="en-US"/>
              </w:rPr>
            </w:pPr>
            <w:r w:rsidRPr="00DD6CFB">
              <w:rPr>
                <w:sz w:val="16"/>
                <w:szCs w:val="16"/>
                <w:lang w:eastAsia="en-US"/>
              </w:rPr>
              <w:t>R5-221506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87EFFE" w14:textId="77777777" w:rsidR="00A95C5D" w:rsidRPr="00DD6CFB" w:rsidRDefault="00A95C5D" w:rsidP="00DD6CFB">
            <w:pPr>
              <w:pStyle w:val="TAL"/>
              <w:rPr>
                <w:sz w:val="16"/>
                <w:szCs w:val="16"/>
                <w:lang w:eastAsia="en-US"/>
              </w:rPr>
            </w:pPr>
            <w:r w:rsidRPr="00DD6CFB">
              <w:rPr>
                <w:sz w:val="16"/>
                <w:szCs w:val="16"/>
                <w:lang w:eastAsia="en-US"/>
              </w:rPr>
              <w:t>2215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0EEF50"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FFBCA1"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F47442" w14:textId="77777777" w:rsidR="00A95C5D" w:rsidRPr="00DD6CFB" w:rsidRDefault="00A95C5D" w:rsidP="00DD6CFB">
            <w:pPr>
              <w:pStyle w:val="TAL"/>
              <w:rPr>
                <w:sz w:val="16"/>
                <w:szCs w:val="16"/>
                <w:lang w:eastAsia="en-US"/>
              </w:rPr>
            </w:pPr>
            <w:r w:rsidRPr="00DD6CFB">
              <w:rPr>
                <w:sz w:val="16"/>
                <w:szCs w:val="16"/>
                <w:lang w:eastAsia="en-US"/>
              </w:rPr>
              <w:t>Correction to PC5 RRC message RRCReconfigurationFailureSidelink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1CE6EA"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4FD59445"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2DC478A"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7B13A8B"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1FD64B" w14:textId="77777777" w:rsidR="00A95C5D" w:rsidRPr="00DD6CFB" w:rsidRDefault="00A95C5D" w:rsidP="00DD6CFB">
            <w:pPr>
              <w:pStyle w:val="TAL"/>
              <w:rPr>
                <w:sz w:val="16"/>
                <w:szCs w:val="16"/>
                <w:lang w:eastAsia="en-US"/>
              </w:rPr>
            </w:pPr>
            <w:r w:rsidRPr="00DD6CFB">
              <w:rPr>
                <w:sz w:val="16"/>
                <w:szCs w:val="16"/>
                <w:lang w:eastAsia="en-US"/>
              </w:rPr>
              <w:t>R5-221507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6CC606" w14:textId="77777777" w:rsidR="00A95C5D" w:rsidRPr="00DD6CFB" w:rsidRDefault="00A95C5D" w:rsidP="00DD6CFB">
            <w:pPr>
              <w:pStyle w:val="TAL"/>
              <w:rPr>
                <w:sz w:val="16"/>
                <w:szCs w:val="16"/>
                <w:lang w:eastAsia="en-US"/>
              </w:rPr>
            </w:pPr>
            <w:r w:rsidRPr="00DD6CFB">
              <w:rPr>
                <w:sz w:val="16"/>
                <w:szCs w:val="16"/>
                <w:lang w:eastAsia="en-US"/>
              </w:rPr>
              <w:t>2216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F5B8A8"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B9F534"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007C39" w14:textId="77777777" w:rsidR="00A95C5D" w:rsidRPr="00DD6CFB" w:rsidRDefault="00A95C5D" w:rsidP="00DD6CFB">
            <w:pPr>
              <w:pStyle w:val="TAL"/>
              <w:rPr>
                <w:sz w:val="16"/>
                <w:szCs w:val="16"/>
                <w:lang w:eastAsia="en-US"/>
              </w:rPr>
            </w:pPr>
            <w:r w:rsidRPr="00DD6CFB">
              <w:rPr>
                <w:sz w:val="16"/>
                <w:szCs w:val="16"/>
                <w:lang w:eastAsia="en-US"/>
              </w:rPr>
              <w:t>Correction to PC5 RRC message UECapabilityEnquirySidelink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AA5040"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E6A6468"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FA5FFFF"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5AA6D0"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BE56D9" w14:textId="77777777" w:rsidR="00A95C5D" w:rsidRPr="00DD6CFB" w:rsidRDefault="00A95C5D" w:rsidP="00DD6CFB">
            <w:pPr>
              <w:pStyle w:val="TAL"/>
              <w:rPr>
                <w:sz w:val="16"/>
                <w:szCs w:val="16"/>
                <w:lang w:eastAsia="en-US"/>
              </w:rPr>
            </w:pPr>
            <w:r w:rsidRPr="00DD6CFB">
              <w:rPr>
                <w:sz w:val="16"/>
                <w:szCs w:val="16"/>
                <w:lang w:eastAsia="en-US"/>
              </w:rPr>
              <w:t>R5-221508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6A224" w14:textId="77777777" w:rsidR="00A95C5D" w:rsidRPr="00DD6CFB" w:rsidRDefault="00A95C5D" w:rsidP="00DD6CFB">
            <w:pPr>
              <w:pStyle w:val="TAL"/>
              <w:rPr>
                <w:sz w:val="16"/>
                <w:szCs w:val="16"/>
                <w:lang w:eastAsia="en-US"/>
              </w:rPr>
            </w:pPr>
            <w:r w:rsidRPr="00DD6CFB">
              <w:rPr>
                <w:sz w:val="16"/>
                <w:szCs w:val="16"/>
                <w:lang w:eastAsia="en-US"/>
              </w:rPr>
              <w:t>2217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571AB8"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A8BDF1"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8B89C4" w14:textId="77777777" w:rsidR="00A95C5D" w:rsidRPr="00DD6CFB" w:rsidRDefault="00A95C5D" w:rsidP="00DD6CFB">
            <w:pPr>
              <w:pStyle w:val="TAL"/>
              <w:rPr>
                <w:sz w:val="16"/>
                <w:szCs w:val="16"/>
                <w:lang w:eastAsia="en-US"/>
              </w:rPr>
            </w:pPr>
            <w:r w:rsidRPr="00DD6CFB">
              <w:rPr>
                <w:sz w:val="16"/>
                <w:szCs w:val="16"/>
                <w:lang w:eastAsia="en-US"/>
              </w:rPr>
              <w:t>Correction to PC5 RRC message UECapabilityInformationSidelink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30D50F"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CB0BFF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329AE052"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9C6AE6"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BDF3D6" w14:textId="77777777" w:rsidR="00A95C5D" w:rsidRPr="00DD6CFB" w:rsidRDefault="00A95C5D" w:rsidP="00DD6CFB">
            <w:pPr>
              <w:pStyle w:val="TAL"/>
              <w:rPr>
                <w:sz w:val="16"/>
                <w:szCs w:val="16"/>
                <w:lang w:eastAsia="en-US"/>
              </w:rPr>
            </w:pPr>
            <w:r w:rsidRPr="00DD6CFB">
              <w:rPr>
                <w:sz w:val="16"/>
                <w:szCs w:val="16"/>
                <w:lang w:eastAsia="en-US"/>
              </w:rPr>
              <w:t>R5-221509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40435D" w14:textId="77777777" w:rsidR="00A95C5D" w:rsidRPr="00DD6CFB" w:rsidRDefault="00A95C5D" w:rsidP="00DD6CFB">
            <w:pPr>
              <w:pStyle w:val="TAL"/>
              <w:rPr>
                <w:sz w:val="16"/>
                <w:szCs w:val="16"/>
                <w:lang w:eastAsia="en-US"/>
              </w:rPr>
            </w:pPr>
            <w:r w:rsidRPr="00DD6CFB">
              <w:rPr>
                <w:sz w:val="16"/>
                <w:szCs w:val="16"/>
                <w:lang w:eastAsia="en-US"/>
              </w:rPr>
              <w:t>2222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6532D5"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5BEC60"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87CDEE" w14:textId="77777777" w:rsidR="00A95C5D" w:rsidRPr="00DD6CFB" w:rsidRDefault="00A95C5D" w:rsidP="00DD6CFB">
            <w:pPr>
              <w:pStyle w:val="TAL"/>
              <w:rPr>
                <w:sz w:val="16"/>
                <w:szCs w:val="16"/>
                <w:lang w:eastAsia="en-US"/>
              </w:rPr>
            </w:pPr>
            <w:r w:rsidRPr="00DD6CFB">
              <w:rPr>
                <w:sz w:val="16"/>
                <w:szCs w:val="16"/>
                <w:lang w:eastAsia="en-US"/>
              </w:rPr>
              <w:t>Correction to V2X message DIRECT LINK ESTABLISHMENT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F3FFFF"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A1DE4E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C22B64"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079D66"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E2E5ED8" w14:textId="77777777" w:rsidR="00A95C5D" w:rsidRPr="00DD6CFB" w:rsidRDefault="00A95C5D" w:rsidP="00DD6CFB">
            <w:pPr>
              <w:pStyle w:val="TAL"/>
              <w:rPr>
                <w:sz w:val="16"/>
                <w:szCs w:val="16"/>
                <w:lang w:eastAsia="en-US"/>
              </w:rPr>
            </w:pPr>
            <w:r w:rsidRPr="00DD6CFB">
              <w:rPr>
                <w:sz w:val="16"/>
                <w:szCs w:val="16"/>
                <w:lang w:eastAsia="en-US"/>
              </w:rPr>
              <w:t>R5-221510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F96A00" w14:textId="77777777" w:rsidR="00A95C5D" w:rsidRPr="00DD6CFB" w:rsidRDefault="00A95C5D" w:rsidP="00DD6CFB">
            <w:pPr>
              <w:pStyle w:val="TAL"/>
              <w:rPr>
                <w:sz w:val="16"/>
                <w:szCs w:val="16"/>
                <w:lang w:eastAsia="en-US"/>
              </w:rPr>
            </w:pPr>
            <w:r w:rsidRPr="00DD6CFB">
              <w:rPr>
                <w:sz w:val="16"/>
                <w:szCs w:val="16"/>
                <w:lang w:eastAsia="en-US"/>
              </w:rPr>
              <w:t>2223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643A46"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1C52B8"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9E14AB" w14:textId="77777777" w:rsidR="00A95C5D" w:rsidRPr="00DD6CFB" w:rsidRDefault="00A95C5D" w:rsidP="00DD6CFB">
            <w:pPr>
              <w:pStyle w:val="TAL"/>
              <w:rPr>
                <w:sz w:val="16"/>
                <w:szCs w:val="16"/>
                <w:lang w:eastAsia="en-US"/>
              </w:rPr>
            </w:pPr>
            <w:r w:rsidRPr="00DD6CFB">
              <w:rPr>
                <w:sz w:val="16"/>
                <w:szCs w:val="16"/>
                <w:lang w:eastAsia="en-US"/>
              </w:rPr>
              <w:t>Correction to V2X message DIRECT LINK ESTABLISHMENT ACCEPT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8BA3F6"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CDA6B7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7E3C8F6"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A16B32"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9A313C" w14:textId="77777777" w:rsidR="00A95C5D" w:rsidRPr="00DD6CFB" w:rsidRDefault="00A95C5D" w:rsidP="00DD6CFB">
            <w:pPr>
              <w:pStyle w:val="TAL"/>
              <w:rPr>
                <w:sz w:val="16"/>
                <w:szCs w:val="16"/>
                <w:lang w:eastAsia="en-US"/>
              </w:rPr>
            </w:pPr>
            <w:r w:rsidRPr="00DD6CFB">
              <w:rPr>
                <w:sz w:val="16"/>
                <w:szCs w:val="16"/>
                <w:lang w:eastAsia="en-US"/>
              </w:rPr>
              <w:t>R5-221511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5F9CFE" w14:textId="77777777" w:rsidR="00A95C5D" w:rsidRPr="00DD6CFB" w:rsidRDefault="00A95C5D" w:rsidP="00DD6CFB">
            <w:pPr>
              <w:pStyle w:val="TAL"/>
              <w:rPr>
                <w:sz w:val="16"/>
                <w:szCs w:val="16"/>
                <w:lang w:eastAsia="en-US"/>
              </w:rPr>
            </w:pPr>
            <w:r w:rsidRPr="00DD6CFB">
              <w:rPr>
                <w:sz w:val="16"/>
                <w:szCs w:val="16"/>
                <w:lang w:eastAsia="en-US"/>
              </w:rPr>
              <w:t>2224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16A014"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07F701"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9BD619" w14:textId="77777777" w:rsidR="00A95C5D" w:rsidRPr="00DD6CFB" w:rsidRDefault="00A95C5D" w:rsidP="00DD6CFB">
            <w:pPr>
              <w:pStyle w:val="TAL"/>
              <w:rPr>
                <w:sz w:val="16"/>
                <w:szCs w:val="16"/>
                <w:lang w:eastAsia="en-US"/>
              </w:rPr>
            </w:pPr>
            <w:r w:rsidRPr="00DD6CFB">
              <w:rPr>
                <w:sz w:val="16"/>
                <w:szCs w:val="16"/>
                <w:lang w:eastAsia="en-US"/>
              </w:rPr>
              <w:t>Correction to V2X message DIRECT LINK RELEASE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717D22"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341CF3B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258FC6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D815B3"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C5276E" w14:textId="77777777" w:rsidR="00A95C5D" w:rsidRPr="00DD6CFB" w:rsidRDefault="00A95C5D" w:rsidP="00DD6CFB">
            <w:pPr>
              <w:pStyle w:val="TAL"/>
              <w:rPr>
                <w:sz w:val="16"/>
                <w:szCs w:val="16"/>
                <w:lang w:eastAsia="en-US"/>
              </w:rPr>
            </w:pPr>
            <w:r w:rsidRPr="00DD6CFB">
              <w:rPr>
                <w:sz w:val="16"/>
                <w:szCs w:val="16"/>
                <w:lang w:eastAsia="en-US"/>
              </w:rPr>
              <w:t>R5-221512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8671AB" w14:textId="77777777" w:rsidR="00A95C5D" w:rsidRPr="00DD6CFB" w:rsidRDefault="00A95C5D" w:rsidP="00DD6CFB">
            <w:pPr>
              <w:pStyle w:val="TAL"/>
              <w:rPr>
                <w:sz w:val="16"/>
                <w:szCs w:val="16"/>
                <w:lang w:eastAsia="en-US"/>
              </w:rPr>
            </w:pPr>
            <w:r w:rsidRPr="00DD6CFB">
              <w:rPr>
                <w:sz w:val="16"/>
                <w:szCs w:val="16"/>
                <w:lang w:eastAsia="en-US"/>
              </w:rPr>
              <w:t>2225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C36445"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EA78EC"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2D9EA5" w14:textId="77777777" w:rsidR="00A95C5D" w:rsidRPr="00DD6CFB" w:rsidRDefault="00A95C5D" w:rsidP="00DD6CFB">
            <w:pPr>
              <w:pStyle w:val="TAL"/>
              <w:rPr>
                <w:sz w:val="16"/>
                <w:szCs w:val="16"/>
                <w:lang w:eastAsia="en-US"/>
              </w:rPr>
            </w:pPr>
            <w:r w:rsidRPr="00DD6CFB">
              <w:rPr>
                <w:sz w:val="16"/>
                <w:szCs w:val="16"/>
                <w:lang w:eastAsia="en-US"/>
              </w:rPr>
              <w:t>Correction to V2X message DIRECT LINK RELEASE ACCEPT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2C0085"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3892E06C"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5BD8D10"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D98EC1"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466A31" w14:textId="77777777" w:rsidR="00A95C5D" w:rsidRPr="00DD6CFB" w:rsidRDefault="00A95C5D" w:rsidP="00DD6CFB">
            <w:pPr>
              <w:pStyle w:val="TAL"/>
              <w:rPr>
                <w:sz w:val="16"/>
                <w:szCs w:val="16"/>
                <w:lang w:eastAsia="en-US"/>
              </w:rPr>
            </w:pPr>
            <w:r w:rsidRPr="00DD6CFB">
              <w:rPr>
                <w:sz w:val="16"/>
                <w:szCs w:val="16"/>
                <w:lang w:eastAsia="en-US"/>
              </w:rPr>
              <w:t>R5-221513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498BE" w14:textId="77777777" w:rsidR="00A95C5D" w:rsidRPr="00DD6CFB" w:rsidRDefault="00A95C5D" w:rsidP="00DD6CFB">
            <w:pPr>
              <w:pStyle w:val="TAL"/>
              <w:rPr>
                <w:sz w:val="16"/>
                <w:szCs w:val="16"/>
                <w:lang w:eastAsia="en-US"/>
              </w:rPr>
            </w:pPr>
            <w:r w:rsidRPr="00DD6CFB">
              <w:rPr>
                <w:sz w:val="16"/>
                <w:szCs w:val="16"/>
                <w:lang w:eastAsia="en-US"/>
              </w:rPr>
              <w:t>2226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447AAE"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232DE4"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A46502" w14:textId="77777777" w:rsidR="00A95C5D" w:rsidRPr="00DD6CFB" w:rsidRDefault="00A95C5D" w:rsidP="00DD6CFB">
            <w:pPr>
              <w:pStyle w:val="TAL"/>
              <w:rPr>
                <w:sz w:val="16"/>
                <w:szCs w:val="16"/>
                <w:lang w:eastAsia="en-US"/>
              </w:rPr>
            </w:pPr>
            <w:r w:rsidRPr="00DD6CFB">
              <w:rPr>
                <w:sz w:val="16"/>
                <w:szCs w:val="16"/>
                <w:lang w:eastAsia="en-US"/>
              </w:rPr>
              <w:t>Correction to V2X message DIRECT LINK KEEPALIVE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C3EE1F"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A73CF43"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5B85BCF"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A70677"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EAFDD38" w14:textId="77777777" w:rsidR="00A95C5D" w:rsidRPr="00DD6CFB" w:rsidRDefault="00A95C5D" w:rsidP="00DD6CFB">
            <w:pPr>
              <w:pStyle w:val="TAL"/>
              <w:rPr>
                <w:sz w:val="16"/>
                <w:szCs w:val="16"/>
                <w:lang w:eastAsia="en-US"/>
              </w:rPr>
            </w:pPr>
            <w:r w:rsidRPr="00DD6CFB">
              <w:rPr>
                <w:sz w:val="16"/>
                <w:szCs w:val="16"/>
                <w:lang w:eastAsia="en-US"/>
              </w:rPr>
              <w:t>R5-221514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C68CF3" w14:textId="77777777" w:rsidR="00A95C5D" w:rsidRPr="00DD6CFB" w:rsidRDefault="00A95C5D" w:rsidP="00DD6CFB">
            <w:pPr>
              <w:pStyle w:val="TAL"/>
              <w:rPr>
                <w:sz w:val="16"/>
                <w:szCs w:val="16"/>
                <w:lang w:eastAsia="en-US"/>
              </w:rPr>
            </w:pPr>
            <w:r w:rsidRPr="00DD6CFB">
              <w:rPr>
                <w:sz w:val="16"/>
                <w:szCs w:val="16"/>
                <w:lang w:eastAsia="en-US"/>
              </w:rPr>
              <w:t>2227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1A3DCA"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C13D6E"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5E9701" w14:textId="77777777" w:rsidR="00A95C5D" w:rsidRPr="00DD6CFB" w:rsidRDefault="00A95C5D" w:rsidP="00DD6CFB">
            <w:pPr>
              <w:pStyle w:val="TAL"/>
              <w:rPr>
                <w:sz w:val="16"/>
                <w:szCs w:val="16"/>
                <w:lang w:eastAsia="en-US"/>
              </w:rPr>
            </w:pPr>
            <w:r w:rsidRPr="00DD6CFB">
              <w:rPr>
                <w:sz w:val="16"/>
                <w:szCs w:val="16"/>
                <w:lang w:eastAsia="en-US"/>
              </w:rPr>
              <w:t>Correction to V2X message DIRECT LINK SECURITY MODE COMMAND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D3C685"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121D7CC9"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7E2E2E2"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26ABA6"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493FE4F" w14:textId="77777777" w:rsidR="00A95C5D" w:rsidRPr="00DD6CFB" w:rsidRDefault="00A95C5D" w:rsidP="00DD6CFB">
            <w:pPr>
              <w:pStyle w:val="TAL"/>
              <w:rPr>
                <w:sz w:val="16"/>
                <w:szCs w:val="16"/>
                <w:lang w:eastAsia="en-US"/>
              </w:rPr>
            </w:pPr>
            <w:r w:rsidRPr="00DD6CFB">
              <w:rPr>
                <w:sz w:val="16"/>
                <w:szCs w:val="16"/>
                <w:lang w:eastAsia="en-US"/>
              </w:rPr>
              <w:t>R5-221515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8FF20A" w14:textId="77777777" w:rsidR="00A95C5D" w:rsidRPr="00DD6CFB" w:rsidRDefault="00A95C5D" w:rsidP="00DD6CFB">
            <w:pPr>
              <w:pStyle w:val="TAL"/>
              <w:rPr>
                <w:sz w:val="16"/>
                <w:szCs w:val="16"/>
                <w:lang w:eastAsia="en-US"/>
              </w:rPr>
            </w:pPr>
            <w:r w:rsidRPr="00DD6CFB">
              <w:rPr>
                <w:sz w:val="16"/>
                <w:szCs w:val="16"/>
                <w:lang w:eastAsia="en-US"/>
              </w:rPr>
              <w:t>2228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456591"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562FF0"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79CFDF" w14:textId="77777777" w:rsidR="00A95C5D" w:rsidRPr="00DD6CFB" w:rsidRDefault="00A95C5D" w:rsidP="00DD6CFB">
            <w:pPr>
              <w:pStyle w:val="TAL"/>
              <w:rPr>
                <w:sz w:val="16"/>
                <w:szCs w:val="16"/>
                <w:lang w:eastAsia="en-US"/>
              </w:rPr>
            </w:pPr>
            <w:r w:rsidRPr="00DD6CFB">
              <w:rPr>
                <w:sz w:val="16"/>
                <w:szCs w:val="16"/>
                <w:lang w:eastAsia="en-US"/>
              </w:rPr>
              <w:t>Correction to V2X message DIRECT LINK SECURITY MODE COMPLETE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287502"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4FD12B0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1048E132"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6F3FB27"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F6E5A6" w14:textId="77777777" w:rsidR="00A95C5D" w:rsidRPr="00DD6CFB" w:rsidRDefault="00A95C5D" w:rsidP="00DD6CFB">
            <w:pPr>
              <w:pStyle w:val="TAL"/>
              <w:rPr>
                <w:sz w:val="16"/>
                <w:szCs w:val="16"/>
                <w:lang w:eastAsia="en-US"/>
              </w:rPr>
            </w:pPr>
            <w:r w:rsidRPr="00DD6CFB">
              <w:rPr>
                <w:sz w:val="16"/>
                <w:szCs w:val="16"/>
                <w:lang w:eastAsia="en-US"/>
              </w:rPr>
              <w:t>R5-221584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D51361" w14:textId="77777777" w:rsidR="00A95C5D" w:rsidRPr="00DD6CFB" w:rsidRDefault="00A95C5D" w:rsidP="00DD6CFB">
            <w:pPr>
              <w:pStyle w:val="TAL"/>
              <w:rPr>
                <w:sz w:val="16"/>
                <w:szCs w:val="16"/>
                <w:lang w:eastAsia="en-US"/>
              </w:rPr>
            </w:pPr>
            <w:r w:rsidRPr="00DD6CFB">
              <w:rPr>
                <w:sz w:val="16"/>
                <w:szCs w:val="16"/>
                <w:lang w:eastAsia="en-US"/>
              </w:rPr>
              <w:t>2251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5556AB"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EA9D37"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9DF836" w14:textId="77777777" w:rsidR="00A95C5D" w:rsidRPr="00DD6CFB" w:rsidRDefault="00A95C5D" w:rsidP="00DD6CFB">
            <w:pPr>
              <w:pStyle w:val="TAL"/>
              <w:rPr>
                <w:sz w:val="16"/>
                <w:szCs w:val="16"/>
                <w:lang w:eastAsia="en-US"/>
              </w:rPr>
            </w:pPr>
            <w:r w:rsidRPr="00DD6CFB">
              <w:rPr>
                <w:sz w:val="16"/>
                <w:szCs w:val="16"/>
                <w:lang w:eastAsia="en-US"/>
              </w:rPr>
              <w:t>Addition of default DCI_1_2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47F00E"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BA25DBE"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66C21CE"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599E26"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214E822" w14:textId="77777777" w:rsidR="00A95C5D" w:rsidRPr="00DD6CFB" w:rsidRDefault="00A95C5D" w:rsidP="00DD6CFB">
            <w:pPr>
              <w:pStyle w:val="TAL"/>
              <w:rPr>
                <w:sz w:val="16"/>
                <w:szCs w:val="16"/>
                <w:lang w:eastAsia="en-US"/>
              </w:rPr>
            </w:pPr>
            <w:r w:rsidRPr="00DD6CFB">
              <w:rPr>
                <w:sz w:val="16"/>
                <w:szCs w:val="16"/>
                <w:lang w:eastAsia="en-US"/>
              </w:rPr>
              <w:t>R5-221591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1A090A" w14:textId="77777777" w:rsidR="00A95C5D" w:rsidRPr="00DD6CFB" w:rsidRDefault="00A95C5D" w:rsidP="00DD6CFB">
            <w:pPr>
              <w:pStyle w:val="TAL"/>
              <w:rPr>
                <w:sz w:val="16"/>
                <w:szCs w:val="16"/>
                <w:lang w:eastAsia="en-US"/>
              </w:rPr>
            </w:pPr>
            <w:r w:rsidRPr="00DD6CFB">
              <w:rPr>
                <w:sz w:val="16"/>
                <w:szCs w:val="16"/>
                <w:lang w:eastAsia="en-US"/>
              </w:rPr>
              <w:t>2203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D9904F"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821212"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FC218C" w14:textId="77777777" w:rsidR="00A95C5D" w:rsidRPr="00DD6CFB" w:rsidRDefault="00A95C5D" w:rsidP="00DD6CFB">
            <w:pPr>
              <w:pStyle w:val="TAL"/>
              <w:rPr>
                <w:sz w:val="16"/>
                <w:szCs w:val="16"/>
                <w:lang w:eastAsia="en-US"/>
              </w:rPr>
            </w:pPr>
            <w:r w:rsidRPr="00DD6CFB">
              <w:rPr>
                <w:sz w:val="16"/>
                <w:szCs w:val="16"/>
                <w:lang w:eastAsia="en-US"/>
              </w:rPr>
              <w:t>Addition of positioning system information blocks associated 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9FA5A4"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328A1D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EF321B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60F4F1"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A1B9BD" w14:textId="77777777" w:rsidR="00A95C5D" w:rsidRPr="00DD6CFB" w:rsidRDefault="00A95C5D" w:rsidP="00DD6CFB">
            <w:pPr>
              <w:pStyle w:val="TAL"/>
              <w:rPr>
                <w:sz w:val="16"/>
                <w:szCs w:val="16"/>
                <w:lang w:eastAsia="en-US"/>
              </w:rPr>
            </w:pPr>
            <w:r w:rsidRPr="00DD6CFB">
              <w:rPr>
                <w:sz w:val="16"/>
                <w:szCs w:val="16"/>
                <w:lang w:eastAsia="en-US"/>
              </w:rPr>
              <w:t>R5-221667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5F48A0" w14:textId="77777777" w:rsidR="00A95C5D" w:rsidRPr="00DD6CFB" w:rsidRDefault="00A95C5D" w:rsidP="00DD6CFB">
            <w:pPr>
              <w:pStyle w:val="TAL"/>
              <w:rPr>
                <w:sz w:val="16"/>
                <w:szCs w:val="16"/>
                <w:lang w:eastAsia="en-US"/>
              </w:rPr>
            </w:pPr>
            <w:r w:rsidRPr="00DD6CFB">
              <w:rPr>
                <w:sz w:val="16"/>
                <w:szCs w:val="16"/>
                <w:lang w:eastAsia="en-US"/>
              </w:rPr>
              <w:t>2258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71E81D"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E25DAE"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309814" w14:textId="77777777" w:rsidR="00A95C5D" w:rsidRPr="00DD6CFB" w:rsidRDefault="00A95C5D" w:rsidP="00DD6CFB">
            <w:pPr>
              <w:pStyle w:val="TAL"/>
              <w:rPr>
                <w:sz w:val="16"/>
                <w:szCs w:val="16"/>
                <w:lang w:eastAsia="en-US"/>
              </w:rPr>
            </w:pPr>
            <w:r w:rsidRPr="00DD6CFB">
              <w:rPr>
                <w:sz w:val="16"/>
                <w:szCs w:val="16"/>
                <w:lang w:eastAsia="en-US"/>
              </w:rPr>
              <w:t>Correction to test frequency range for n14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471620"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44AC12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8D4A0BF"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27A6B6"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338077" w14:textId="77777777" w:rsidR="00A95C5D" w:rsidRPr="00DD6CFB" w:rsidRDefault="00A95C5D" w:rsidP="00DD6CFB">
            <w:pPr>
              <w:pStyle w:val="TAL"/>
              <w:rPr>
                <w:sz w:val="16"/>
                <w:szCs w:val="16"/>
                <w:lang w:eastAsia="en-US"/>
              </w:rPr>
            </w:pPr>
            <w:r w:rsidRPr="00DD6CFB">
              <w:rPr>
                <w:sz w:val="16"/>
                <w:szCs w:val="16"/>
                <w:lang w:eastAsia="en-US"/>
              </w:rPr>
              <w:t>R5-221668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D421E2" w14:textId="77777777" w:rsidR="00A95C5D" w:rsidRPr="00DD6CFB" w:rsidRDefault="00A95C5D" w:rsidP="00DD6CFB">
            <w:pPr>
              <w:pStyle w:val="TAL"/>
              <w:rPr>
                <w:sz w:val="16"/>
                <w:szCs w:val="16"/>
                <w:lang w:eastAsia="en-US"/>
              </w:rPr>
            </w:pPr>
            <w:r w:rsidRPr="00DD6CFB">
              <w:rPr>
                <w:sz w:val="16"/>
                <w:szCs w:val="16"/>
                <w:lang w:eastAsia="en-US"/>
              </w:rPr>
              <w:t>2268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24ADF9"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32FF40"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771345" w14:textId="77777777" w:rsidR="00A95C5D" w:rsidRPr="00DD6CFB" w:rsidRDefault="00A95C5D" w:rsidP="00DD6CFB">
            <w:pPr>
              <w:pStyle w:val="TAL"/>
              <w:rPr>
                <w:sz w:val="16"/>
                <w:szCs w:val="16"/>
                <w:lang w:eastAsia="en-US"/>
              </w:rPr>
            </w:pPr>
            <w:r w:rsidRPr="00DD6CFB">
              <w:rPr>
                <w:sz w:val="16"/>
                <w:szCs w:val="16"/>
                <w:lang w:eastAsia="en-US"/>
              </w:rPr>
              <w:t>Correction of 4.3.1.2.4.4.2 for test frequencies for CA_n260_A-I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2AE973"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E68A10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2E025D2"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17B56B"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979254" w14:textId="77777777" w:rsidR="00A95C5D" w:rsidRPr="00DD6CFB" w:rsidRDefault="00A95C5D" w:rsidP="00DD6CFB">
            <w:pPr>
              <w:pStyle w:val="TAL"/>
              <w:rPr>
                <w:sz w:val="16"/>
                <w:szCs w:val="16"/>
                <w:lang w:eastAsia="en-US"/>
              </w:rPr>
            </w:pPr>
            <w:r w:rsidRPr="00DD6CFB">
              <w:rPr>
                <w:sz w:val="16"/>
                <w:szCs w:val="16"/>
                <w:lang w:eastAsia="en-US"/>
              </w:rPr>
              <w:t>R5-221669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D56CCA" w14:textId="77777777" w:rsidR="00A95C5D" w:rsidRPr="00DD6CFB" w:rsidRDefault="00A95C5D" w:rsidP="00DD6CFB">
            <w:pPr>
              <w:pStyle w:val="TAL"/>
              <w:rPr>
                <w:sz w:val="16"/>
                <w:szCs w:val="16"/>
                <w:lang w:eastAsia="en-US"/>
              </w:rPr>
            </w:pPr>
            <w:r w:rsidRPr="00DD6CFB">
              <w:rPr>
                <w:sz w:val="16"/>
                <w:szCs w:val="16"/>
                <w:lang w:eastAsia="en-US"/>
              </w:rPr>
              <w:t>2236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BB7E23"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E2EF1C"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FC02AD" w14:textId="77777777" w:rsidR="00A95C5D" w:rsidRPr="00DD6CFB" w:rsidRDefault="00A95C5D" w:rsidP="00DD6CFB">
            <w:pPr>
              <w:pStyle w:val="TAL"/>
              <w:rPr>
                <w:sz w:val="16"/>
                <w:szCs w:val="16"/>
                <w:lang w:eastAsia="en-US"/>
              </w:rPr>
            </w:pPr>
            <w:r w:rsidRPr="00DD6CFB">
              <w:rPr>
                <w:sz w:val="16"/>
                <w:szCs w:val="16"/>
                <w:lang w:eastAsia="en-US"/>
              </w:rPr>
              <w:t>Correction to default RRC IEs for RRM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FF8A46"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28C1C5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F7793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F218CF"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AE9145" w14:textId="77777777" w:rsidR="00A95C5D" w:rsidRPr="00DD6CFB" w:rsidRDefault="00A95C5D" w:rsidP="00DD6CFB">
            <w:pPr>
              <w:pStyle w:val="TAL"/>
              <w:rPr>
                <w:sz w:val="16"/>
                <w:szCs w:val="16"/>
                <w:lang w:eastAsia="en-US"/>
              </w:rPr>
            </w:pPr>
            <w:r w:rsidRPr="00DD6CFB">
              <w:rPr>
                <w:sz w:val="16"/>
                <w:szCs w:val="16"/>
                <w:lang w:eastAsia="en-US"/>
              </w:rPr>
              <w:t>R5-221670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07D643" w14:textId="77777777" w:rsidR="00A95C5D" w:rsidRPr="00DD6CFB" w:rsidRDefault="00A95C5D" w:rsidP="00DD6CFB">
            <w:pPr>
              <w:pStyle w:val="TAL"/>
              <w:rPr>
                <w:sz w:val="16"/>
                <w:szCs w:val="16"/>
                <w:lang w:eastAsia="en-US"/>
              </w:rPr>
            </w:pPr>
            <w:r w:rsidRPr="00DD6CFB">
              <w:rPr>
                <w:sz w:val="16"/>
                <w:szCs w:val="16"/>
                <w:lang w:eastAsia="en-US"/>
              </w:rPr>
              <w:t>2167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B3AC25"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DFDF2F"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81DC74" w14:textId="77777777" w:rsidR="00A95C5D" w:rsidRPr="00DD6CFB" w:rsidRDefault="00A95C5D" w:rsidP="00DD6CFB">
            <w:pPr>
              <w:pStyle w:val="TAL"/>
              <w:rPr>
                <w:sz w:val="16"/>
                <w:szCs w:val="16"/>
                <w:lang w:eastAsia="en-US"/>
              </w:rPr>
            </w:pPr>
            <w:r w:rsidRPr="00DD6CFB">
              <w:rPr>
                <w:sz w:val="16"/>
                <w:szCs w:val="16"/>
                <w:lang w:eastAsia="en-US"/>
              </w:rPr>
              <w:t>Updated the related RRC information for DSS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F30178"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1D441C8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427A42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D11347"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2DD83F3" w14:textId="77777777" w:rsidR="00A95C5D" w:rsidRPr="00DD6CFB" w:rsidRDefault="00A95C5D" w:rsidP="00DD6CFB">
            <w:pPr>
              <w:pStyle w:val="TAL"/>
              <w:rPr>
                <w:sz w:val="16"/>
                <w:szCs w:val="16"/>
                <w:lang w:eastAsia="en-US"/>
              </w:rPr>
            </w:pPr>
            <w:r w:rsidRPr="00DD6CFB">
              <w:rPr>
                <w:sz w:val="16"/>
                <w:szCs w:val="16"/>
                <w:lang w:eastAsia="en-US"/>
              </w:rPr>
              <w:t>R5-221671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1BF677" w14:textId="77777777" w:rsidR="00A95C5D" w:rsidRPr="00DD6CFB" w:rsidRDefault="00A95C5D" w:rsidP="00DD6CFB">
            <w:pPr>
              <w:pStyle w:val="TAL"/>
              <w:rPr>
                <w:sz w:val="16"/>
                <w:szCs w:val="16"/>
                <w:lang w:eastAsia="en-US"/>
              </w:rPr>
            </w:pPr>
            <w:r w:rsidRPr="00DD6CFB">
              <w:rPr>
                <w:sz w:val="16"/>
                <w:szCs w:val="16"/>
                <w:lang w:eastAsia="en-US"/>
              </w:rPr>
              <w:t>2190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CB105E"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3FB784"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704D32" w14:textId="77777777" w:rsidR="00A95C5D" w:rsidRPr="00DD6CFB" w:rsidRDefault="00A95C5D" w:rsidP="00DD6CFB">
            <w:pPr>
              <w:pStyle w:val="TAL"/>
              <w:rPr>
                <w:sz w:val="16"/>
                <w:szCs w:val="16"/>
                <w:lang w:eastAsia="en-US"/>
              </w:rPr>
            </w:pPr>
            <w:r w:rsidRPr="00DD6CFB">
              <w:rPr>
                <w:sz w:val="16"/>
                <w:szCs w:val="16"/>
                <w:lang w:eastAsia="en-US"/>
              </w:rPr>
              <w:t>Added FR2 connection diagram using modulated interferer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4E55F4"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2C7B9E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9063071"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7D4600"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9F35DDF" w14:textId="77777777" w:rsidR="00A95C5D" w:rsidRPr="00DD6CFB" w:rsidRDefault="00A95C5D" w:rsidP="00DD6CFB">
            <w:pPr>
              <w:pStyle w:val="TAL"/>
              <w:rPr>
                <w:sz w:val="16"/>
                <w:szCs w:val="16"/>
                <w:lang w:eastAsia="en-US"/>
              </w:rPr>
            </w:pPr>
            <w:r w:rsidRPr="00DD6CFB">
              <w:rPr>
                <w:sz w:val="16"/>
                <w:szCs w:val="16"/>
                <w:lang w:eastAsia="en-US"/>
              </w:rPr>
              <w:t>R5-221672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4EEC1" w14:textId="77777777" w:rsidR="00A95C5D" w:rsidRPr="00DD6CFB" w:rsidRDefault="00A95C5D" w:rsidP="00DD6CFB">
            <w:pPr>
              <w:pStyle w:val="TAL"/>
              <w:rPr>
                <w:sz w:val="16"/>
                <w:szCs w:val="16"/>
                <w:lang w:eastAsia="en-US"/>
              </w:rPr>
            </w:pPr>
            <w:r w:rsidRPr="00DD6CFB">
              <w:rPr>
                <w:sz w:val="16"/>
                <w:szCs w:val="16"/>
                <w:lang w:eastAsia="en-US"/>
              </w:rPr>
              <w:t>2244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284B89"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E6B67D"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F3AC94" w14:textId="77777777" w:rsidR="00A95C5D" w:rsidRPr="00DD6CFB" w:rsidRDefault="00A95C5D" w:rsidP="00DD6CFB">
            <w:pPr>
              <w:pStyle w:val="TAL"/>
              <w:rPr>
                <w:sz w:val="16"/>
                <w:szCs w:val="16"/>
                <w:lang w:eastAsia="en-US"/>
              </w:rPr>
            </w:pPr>
            <w:r w:rsidRPr="00DD6CFB">
              <w:rPr>
                <w:sz w:val="16"/>
                <w:szCs w:val="16"/>
                <w:lang w:eastAsia="en-US"/>
              </w:rPr>
              <w:t>Correction of 4.1.1 on removal of lower humidity limit in NR test environment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309B6E"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123682FF"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334B9AC"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C3EFFF"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FDAF4DD" w14:textId="77777777" w:rsidR="00A95C5D" w:rsidRPr="00DD6CFB" w:rsidRDefault="00A95C5D" w:rsidP="00DD6CFB">
            <w:pPr>
              <w:pStyle w:val="TAL"/>
              <w:rPr>
                <w:sz w:val="16"/>
                <w:szCs w:val="16"/>
                <w:lang w:eastAsia="en-US"/>
              </w:rPr>
            </w:pPr>
            <w:r w:rsidRPr="00DD6CFB">
              <w:rPr>
                <w:sz w:val="16"/>
                <w:szCs w:val="16"/>
                <w:lang w:eastAsia="en-US"/>
              </w:rPr>
              <w:t>R5-221757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F072FD" w14:textId="77777777" w:rsidR="00A95C5D" w:rsidRPr="00DD6CFB" w:rsidRDefault="00A95C5D" w:rsidP="00DD6CFB">
            <w:pPr>
              <w:pStyle w:val="TAL"/>
              <w:rPr>
                <w:sz w:val="16"/>
                <w:szCs w:val="16"/>
                <w:lang w:eastAsia="en-US"/>
              </w:rPr>
            </w:pPr>
            <w:r w:rsidRPr="00DD6CFB">
              <w:rPr>
                <w:sz w:val="16"/>
                <w:szCs w:val="16"/>
                <w:lang w:eastAsia="en-US"/>
              </w:rPr>
              <w:t>2267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78304B"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E1AC07"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9148E8" w14:textId="77777777" w:rsidR="00A95C5D" w:rsidRPr="00DD6CFB" w:rsidRDefault="00A95C5D" w:rsidP="00DD6CFB">
            <w:pPr>
              <w:pStyle w:val="TAL"/>
              <w:rPr>
                <w:sz w:val="16"/>
                <w:szCs w:val="16"/>
                <w:lang w:eastAsia="en-US"/>
              </w:rPr>
            </w:pPr>
            <w:r w:rsidRPr="00DD6CFB">
              <w:rPr>
                <w:sz w:val="16"/>
                <w:szCs w:val="16"/>
                <w:lang w:eastAsia="en-US"/>
              </w:rPr>
              <w:t>Correction of 4.3.1.1.5.48 for test frequencies of CA_n48_2A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A6C73E"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34C2BA26"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504C3293"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3D0540"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FF258B" w14:textId="77777777" w:rsidR="00A95C5D" w:rsidRPr="00DD6CFB" w:rsidRDefault="00A95C5D" w:rsidP="00DD6CFB">
            <w:pPr>
              <w:pStyle w:val="TAL"/>
              <w:rPr>
                <w:sz w:val="16"/>
                <w:szCs w:val="16"/>
                <w:lang w:eastAsia="en-US"/>
              </w:rPr>
            </w:pPr>
            <w:r w:rsidRPr="00DD6CFB">
              <w:rPr>
                <w:sz w:val="16"/>
                <w:szCs w:val="16"/>
                <w:lang w:eastAsia="en-US"/>
              </w:rPr>
              <w:t>R5-221787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500F4E" w14:textId="77777777" w:rsidR="00A95C5D" w:rsidRPr="00DD6CFB" w:rsidRDefault="00A95C5D" w:rsidP="00DD6CFB">
            <w:pPr>
              <w:pStyle w:val="TAL"/>
              <w:rPr>
                <w:sz w:val="16"/>
                <w:szCs w:val="16"/>
                <w:lang w:eastAsia="en-US"/>
              </w:rPr>
            </w:pPr>
            <w:r w:rsidRPr="00DD6CFB">
              <w:rPr>
                <w:sz w:val="16"/>
                <w:szCs w:val="16"/>
                <w:lang w:eastAsia="en-US"/>
              </w:rPr>
              <w:t>2283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67D398"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2D20CD"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500B42" w14:textId="77777777" w:rsidR="00A95C5D" w:rsidRPr="00DD6CFB" w:rsidRDefault="00A95C5D" w:rsidP="00DD6CFB">
            <w:pPr>
              <w:pStyle w:val="TAL"/>
              <w:rPr>
                <w:sz w:val="16"/>
                <w:szCs w:val="16"/>
                <w:lang w:eastAsia="en-US"/>
              </w:rPr>
            </w:pPr>
            <w:r w:rsidRPr="00DD6CFB">
              <w:rPr>
                <w:sz w:val="16"/>
                <w:szCs w:val="16"/>
                <w:lang w:eastAsia="en-US"/>
              </w:rPr>
              <w:t>Update of mid test channel bandwidth for band n25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CCA42A"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5CF1BC9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D6C03F2"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E020F9"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5DC3ED" w14:textId="77777777" w:rsidR="00A95C5D" w:rsidRPr="00DD6CFB" w:rsidRDefault="00A95C5D" w:rsidP="00DD6CFB">
            <w:pPr>
              <w:pStyle w:val="TAL"/>
              <w:rPr>
                <w:sz w:val="16"/>
                <w:szCs w:val="16"/>
                <w:lang w:eastAsia="en-US"/>
              </w:rPr>
            </w:pPr>
            <w:r w:rsidRPr="00DD6CFB">
              <w:rPr>
                <w:sz w:val="16"/>
                <w:szCs w:val="16"/>
                <w:lang w:eastAsia="en-US"/>
              </w:rPr>
              <w:t>R5-221815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324245" w14:textId="77777777" w:rsidR="00A95C5D" w:rsidRPr="00DD6CFB" w:rsidRDefault="00A95C5D" w:rsidP="00DD6CFB">
            <w:pPr>
              <w:pStyle w:val="TAL"/>
              <w:rPr>
                <w:sz w:val="16"/>
                <w:szCs w:val="16"/>
                <w:lang w:eastAsia="en-US"/>
              </w:rPr>
            </w:pPr>
            <w:r w:rsidRPr="00DD6CFB">
              <w:rPr>
                <w:sz w:val="16"/>
                <w:szCs w:val="16"/>
                <w:lang w:eastAsia="en-US"/>
              </w:rPr>
              <w:t>2247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2555D7"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5AEDD9"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638861" w14:textId="77777777" w:rsidR="00A95C5D" w:rsidRPr="00DD6CFB" w:rsidRDefault="00A95C5D" w:rsidP="00DD6CFB">
            <w:pPr>
              <w:pStyle w:val="TAL"/>
              <w:rPr>
                <w:sz w:val="16"/>
                <w:szCs w:val="16"/>
                <w:lang w:eastAsia="en-US"/>
              </w:rPr>
            </w:pPr>
            <w:r w:rsidRPr="00DD6CFB">
              <w:rPr>
                <w:sz w:val="16"/>
                <w:szCs w:val="16"/>
                <w:lang w:eastAsia="en-US"/>
              </w:rPr>
              <w:t>Update to NR sidelink preconfiguration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73D652"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3FB7857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40DDAF0C"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913B4D"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59CA794" w14:textId="77777777" w:rsidR="00A95C5D" w:rsidRPr="00DD6CFB" w:rsidRDefault="00A95C5D" w:rsidP="00DD6CFB">
            <w:pPr>
              <w:pStyle w:val="TAL"/>
              <w:rPr>
                <w:sz w:val="16"/>
                <w:szCs w:val="16"/>
                <w:lang w:eastAsia="en-US"/>
              </w:rPr>
            </w:pPr>
            <w:r w:rsidRPr="00DD6CFB">
              <w:rPr>
                <w:sz w:val="16"/>
                <w:szCs w:val="16"/>
                <w:lang w:eastAsia="en-US"/>
              </w:rPr>
              <w:t>R5-221816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D5B1DB" w14:textId="77777777" w:rsidR="00A95C5D" w:rsidRPr="00DD6CFB" w:rsidRDefault="00A95C5D" w:rsidP="00DD6CFB">
            <w:pPr>
              <w:pStyle w:val="TAL"/>
              <w:rPr>
                <w:sz w:val="16"/>
                <w:szCs w:val="16"/>
                <w:lang w:eastAsia="en-US"/>
              </w:rPr>
            </w:pPr>
            <w:r w:rsidRPr="00DD6CFB">
              <w:rPr>
                <w:sz w:val="16"/>
                <w:szCs w:val="16"/>
                <w:lang w:eastAsia="en-US"/>
              </w:rPr>
              <w:t>2248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14F747"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5F14AB"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A8AE99" w14:textId="77777777" w:rsidR="00A95C5D" w:rsidRPr="00DD6CFB" w:rsidRDefault="00A95C5D" w:rsidP="00DD6CFB">
            <w:pPr>
              <w:pStyle w:val="TAL"/>
              <w:rPr>
                <w:sz w:val="16"/>
                <w:szCs w:val="16"/>
                <w:lang w:eastAsia="en-US"/>
              </w:rPr>
            </w:pPr>
            <w:r w:rsidRPr="00DD6CFB">
              <w:rPr>
                <w:sz w:val="16"/>
                <w:szCs w:val="16"/>
                <w:lang w:eastAsia="en-US"/>
              </w:rPr>
              <w:t>Update to GNSS configuration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3F128D"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0C21FAEA"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7E86E7D6"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78E7E4"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164E613" w14:textId="77777777" w:rsidR="00A95C5D" w:rsidRPr="00DD6CFB" w:rsidRDefault="00A95C5D" w:rsidP="00DD6CFB">
            <w:pPr>
              <w:pStyle w:val="TAL"/>
              <w:rPr>
                <w:sz w:val="16"/>
                <w:szCs w:val="16"/>
                <w:lang w:eastAsia="en-US"/>
              </w:rPr>
            </w:pPr>
            <w:r w:rsidRPr="00DD6CFB">
              <w:rPr>
                <w:sz w:val="16"/>
                <w:szCs w:val="16"/>
                <w:lang w:eastAsia="en-US"/>
              </w:rPr>
              <w:t>R5-221869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DB5559" w14:textId="77777777" w:rsidR="00A95C5D" w:rsidRPr="00DD6CFB" w:rsidRDefault="00A95C5D" w:rsidP="00DD6CFB">
            <w:pPr>
              <w:pStyle w:val="TAL"/>
              <w:rPr>
                <w:sz w:val="16"/>
                <w:szCs w:val="16"/>
                <w:lang w:eastAsia="en-US"/>
              </w:rPr>
            </w:pPr>
            <w:r w:rsidRPr="00DD6CFB">
              <w:rPr>
                <w:sz w:val="16"/>
                <w:szCs w:val="16"/>
                <w:lang w:eastAsia="en-US"/>
              </w:rPr>
              <w:t>2273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660747"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227BA"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2AEADB" w14:textId="77777777" w:rsidR="00A95C5D" w:rsidRPr="00DD6CFB" w:rsidRDefault="00A95C5D" w:rsidP="00DD6CFB">
            <w:pPr>
              <w:pStyle w:val="TAL"/>
              <w:rPr>
                <w:sz w:val="16"/>
                <w:szCs w:val="16"/>
                <w:lang w:eastAsia="en-US"/>
              </w:rPr>
            </w:pPr>
            <w:r w:rsidRPr="00DD6CFB">
              <w:rPr>
                <w:sz w:val="16"/>
                <w:szCs w:val="16"/>
                <w:lang w:eastAsia="en-US"/>
              </w:rPr>
              <w:t>Updating test frequencies for NR band n1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8096B2"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2ACBE2D0"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EA3AB18"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E76128"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87002A" w14:textId="77777777" w:rsidR="00A95C5D" w:rsidRPr="00DD6CFB" w:rsidRDefault="00A95C5D" w:rsidP="00DD6CFB">
            <w:pPr>
              <w:pStyle w:val="TAL"/>
              <w:rPr>
                <w:sz w:val="16"/>
                <w:szCs w:val="16"/>
                <w:lang w:eastAsia="en-US"/>
              </w:rPr>
            </w:pPr>
            <w:r w:rsidRPr="00DD6CFB">
              <w:rPr>
                <w:sz w:val="16"/>
                <w:szCs w:val="16"/>
                <w:lang w:eastAsia="en-US"/>
              </w:rPr>
              <w:t>R5-221871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1E33C8" w14:textId="77777777" w:rsidR="00A95C5D" w:rsidRPr="00DD6CFB" w:rsidRDefault="00A95C5D" w:rsidP="00DD6CFB">
            <w:pPr>
              <w:pStyle w:val="TAL"/>
              <w:rPr>
                <w:sz w:val="16"/>
                <w:szCs w:val="16"/>
                <w:lang w:eastAsia="en-US"/>
              </w:rPr>
            </w:pPr>
            <w:r w:rsidRPr="00DD6CFB">
              <w:rPr>
                <w:sz w:val="16"/>
                <w:szCs w:val="16"/>
                <w:lang w:eastAsia="en-US"/>
              </w:rPr>
              <w:t>2185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B56868"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733513"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C7E4D5" w14:textId="77777777" w:rsidR="00A95C5D" w:rsidRPr="00DD6CFB" w:rsidRDefault="00A95C5D" w:rsidP="00DD6CFB">
            <w:pPr>
              <w:pStyle w:val="TAL"/>
              <w:rPr>
                <w:sz w:val="16"/>
                <w:szCs w:val="16"/>
                <w:lang w:eastAsia="en-US"/>
              </w:rPr>
            </w:pPr>
            <w:r w:rsidRPr="00DD6CFB">
              <w:rPr>
                <w:sz w:val="16"/>
                <w:szCs w:val="16"/>
                <w:lang w:eastAsia="en-US"/>
              </w:rPr>
              <w:t>Add test frequencies for R17 NR inter-band CA configurations 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A28B6E"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2F1C51AD"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AC915F5"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5C5463"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1E2185" w14:textId="77777777" w:rsidR="00A95C5D" w:rsidRPr="00DD6CFB" w:rsidRDefault="00A95C5D" w:rsidP="00DD6CFB">
            <w:pPr>
              <w:pStyle w:val="TAL"/>
              <w:rPr>
                <w:sz w:val="16"/>
                <w:szCs w:val="16"/>
                <w:lang w:eastAsia="en-US"/>
              </w:rPr>
            </w:pPr>
            <w:r w:rsidRPr="00DD6CFB">
              <w:rPr>
                <w:sz w:val="16"/>
                <w:szCs w:val="16"/>
                <w:lang w:eastAsia="en-US"/>
              </w:rPr>
              <w:t>R5-221872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F8D711" w14:textId="77777777" w:rsidR="00A95C5D" w:rsidRPr="00DD6CFB" w:rsidRDefault="00A95C5D" w:rsidP="00DD6CFB">
            <w:pPr>
              <w:pStyle w:val="TAL"/>
              <w:rPr>
                <w:sz w:val="16"/>
                <w:szCs w:val="16"/>
                <w:lang w:eastAsia="en-US"/>
              </w:rPr>
            </w:pPr>
            <w:r w:rsidRPr="00DD6CFB">
              <w:rPr>
                <w:sz w:val="16"/>
                <w:szCs w:val="16"/>
                <w:lang w:eastAsia="en-US"/>
              </w:rPr>
              <w:t>2187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5F624B"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4ABD26"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4735D7" w14:textId="77777777" w:rsidR="00A95C5D" w:rsidRPr="00DD6CFB" w:rsidRDefault="00A95C5D" w:rsidP="00DD6CFB">
            <w:pPr>
              <w:pStyle w:val="TAL"/>
              <w:rPr>
                <w:sz w:val="16"/>
                <w:szCs w:val="16"/>
                <w:lang w:eastAsia="en-US"/>
              </w:rPr>
            </w:pPr>
            <w:r w:rsidRPr="00DD6CFB">
              <w:rPr>
                <w:sz w:val="16"/>
                <w:szCs w:val="16"/>
                <w:lang w:eastAsia="en-US"/>
              </w:rPr>
              <w:t>Addition of test frequencies for NE-DC configurations DC_n28A_3A, DC_n28A_3C, DC_n28A_39A, DC_n28A_39C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E96D8B"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1D5638F2"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6C762E24"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D5022F"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2C17627" w14:textId="77777777" w:rsidR="00A95C5D" w:rsidRPr="00DD6CFB" w:rsidRDefault="00A95C5D" w:rsidP="00DD6CFB">
            <w:pPr>
              <w:pStyle w:val="TAL"/>
              <w:rPr>
                <w:sz w:val="16"/>
                <w:szCs w:val="16"/>
                <w:lang w:eastAsia="en-US"/>
              </w:rPr>
            </w:pPr>
            <w:r w:rsidRPr="00DD6CFB">
              <w:rPr>
                <w:sz w:val="16"/>
                <w:szCs w:val="16"/>
                <w:lang w:eastAsia="en-US"/>
              </w:rPr>
              <w:t>R5-221873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DE8F09" w14:textId="77777777" w:rsidR="00A95C5D" w:rsidRPr="00DD6CFB" w:rsidRDefault="00A95C5D" w:rsidP="00DD6CFB">
            <w:pPr>
              <w:pStyle w:val="TAL"/>
              <w:rPr>
                <w:sz w:val="16"/>
                <w:szCs w:val="16"/>
                <w:lang w:eastAsia="en-US"/>
              </w:rPr>
            </w:pPr>
            <w:r w:rsidRPr="00DD6CFB">
              <w:rPr>
                <w:sz w:val="16"/>
                <w:szCs w:val="16"/>
                <w:lang w:eastAsia="en-US"/>
              </w:rPr>
              <w:t>2202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221015"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CFB7DD"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CD8901" w14:textId="77777777" w:rsidR="00A95C5D" w:rsidRPr="00DD6CFB" w:rsidRDefault="00A95C5D" w:rsidP="00DD6CFB">
            <w:pPr>
              <w:pStyle w:val="TAL"/>
              <w:rPr>
                <w:sz w:val="16"/>
                <w:szCs w:val="16"/>
                <w:lang w:eastAsia="en-US"/>
              </w:rPr>
            </w:pPr>
            <w:r w:rsidRPr="00DD6CFB">
              <w:rPr>
                <w:sz w:val="16"/>
                <w:szCs w:val="16"/>
                <w:lang w:eastAsia="en-US"/>
              </w:rPr>
              <w:t>Update of protocol testing applicability for 3CC inter-band NR DC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0DBE9D"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64B5D091"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0FD36054"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B2323C6"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2031AE" w14:textId="77777777" w:rsidR="00A95C5D" w:rsidRPr="00DD6CFB" w:rsidRDefault="00A95C5D" w:rsidP="00DD6CFB">
            <w:pPr>
              <w:pStyle w:val="TAL"/>
              <w:rPr>
                <w:sz w:val="16"/>
                <w:szCs w:val="16"/>
                <w:lang w:eastAsia="en-US"/>
              </w:rPr>
            </w:pPr>
            <w:r w:rsidRPr="00DD6CFB">
              <w:rPr>
                <w:sz w:val="16"/>
                <w:szCs w:val="16"/>
                <w:lang w:eastAsia="en-US"/>
              </w:rPr>
              <w:t>R5-221874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1EB661" w14:textId="77777777" w:rsidR="00A95C5D" w:rsidRPr="00DD6CFB" w:rsidRDefault="00A95C5D" w:rsidP="00DD6CFB">
            <w:pPr>
              <w:pStyle w:val="TAL"/>
              <w:rPr>
                <w:sz w:val="16"/>
                <w:szCs w:val="16"/>
                <w:lang w:eastAsia="en-US"/>
              </w:rPr>
            </w:pPr>
            <w:r w:rsidRPr="00DD6CFB">
              <w:rPr>
                <w:sz w:val="16"/>
                <w:szCs w:val="16"/>
                <w:lang w:eastAsia="en-US"/>
              </w:rPr>
              <w:t>2261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477CBB"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88F56F"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3CABEA" w14:textId="77777777" w:rsidR="00A95C5D" w:rsidRPr="00DD6CFB" w:rsidRDefault="00A95C5D" w:rsidP="00DD6CFB">
            <w:pPr>
              <w:pStyle w:val="TAL"/>
              <w:rPr>
                <w:sz w:val="16"/>
                <w:szCs w:val="16"/>
                <w:lang w:eastAsia="en-US"/>
              </w:rPr>
            </w:pPr>
            <w:r w:rsidRPr="00DD6CFB">
              <w:rPr>
                <w:sz w:val="16"/>
                <w:szCs w:val="16"/>
                <w:lang w:eastAsia="en-US"/>
              </w:rPr>
              <w:t>Addition of several NR CA combinations to FR1 inter-band configurations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9C354E" w14:textId="77777777" w:rsidR="00A95C5D" w:rsidRPr="00DD6CFB" w:rsidRDefault="00A95C5D" w:rsidP="00DD6CFB">
            <w:pPr>
              <w:pStyle w:val="TAL"/>
              <w:rPr>
                <w:sz w:val="16"/>
                <w:szCs w:val="16"/>
                <w:lang w:eastAsia="en-US"/>
              </w:rPr>
            </w:pPr>
            <w:r w:rsidRPr="00DD6CFB">
              <w:rPr>
                <w:sz w:val="16"/>
                <w:szCs w:val="16"/>
                <w:lang w:eastAsia="en-US"/>
              </w:rPr>
              <w:t>17.4.0</w:t>
            </w:r>
          </w:p>
        </w:tc>
      </w:tr>
      <w:tr w:rsidR="00A95C5D" w:rsidRPr="0031204F" w14:paraId="714C2DC4" w14:textId="77777777" w:rsidTr="00A95C5D">
        <w:tc>
          <w:tcPr>
            <w:tcW w:w="800" w:type="dxa"/>
            <w:tcBorders>
              <w:top w:val="single" w:sz="6" w:space="0" w:color="auto"/>
              <w:left w:val="single" w:sz="6" w:space="0" w:color="auto"/>
              <w:bottom w:val="single" w:sz="6" w:space="0" w:color="auto"/>
              <w:right w:val="single" w:sz="6" w:space="0" w:color="auto"/>
            </w:tcBorders>
            <w:shd w:val="solid" w:color="FFFFFF" w:fill="auto"/>
          </w:tcPr>
          <w:p w14:paraId="2E0F45B6" w14:textId="77777777" w:rsidR="00A95C5D" w:rsidRPr="00DD6CFB" w:rsidRDefault="00A95C5D" w:rsidP="00DD6CFB">
            <w:pPr>
              <w:pStyle w:val="TAL"/>
              <w:rPr>
                <w:sz w:val="16"/>
                <w:szCs w:val="16"/>
                <w:lang w:eastAsia="en-US"/>
              </w:rPr>
            </w:pPr>
            <w:r w:rsidRPr="00DD6CFB">
              <w:rPr>
                <w:sz w:val="16"/>
                <w:szCs w:val="16"/>
                <w:lang w:eastAsia="en-US"/>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F21456" w14:textId="77777777" w:rsidR="00A95C5D" w:rsidRPr="00DD6CFB" w:rsidRDefault="00A95C5D" w:rsidP="00DD6CFB">
            <w:pPr>
              <w:pStyle w:val="TAL"/>
              <w:rPr>
                <w:sz w:val="16"/>
                <w:szCs w:val="16"/>
                <w:lang w:eastAsia="en-US"/>
              </w:rPr>
            </w:pPr>
            <w:r w:rsidRPr="00DD6CFB">
              <w:rPr>
                <w:sz w:val="16"/>
                <w:szCs w:val="16"/>
                <w:lang w:eastAsia="en-US"/>
              </w:rPr>
              <w:t>RAN#95</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02EA14" w14:textId="77777777" w:rsidR="00A95C5D" w:rsidRPr="00DD6CFB" w:rsidRDefault="00A95C5D" w:rsidP="00DD6CFB">
            <w:pPr>
              <w:pStyle w:val="TAL"/>
              <w:rPr>
                <w:sz w:val="16"/>
                <w:szCs w:val="16"/>
                <w:lang w:eastAsia="en-US"/>
              </w:rPr>
            </w:pPr>
            <w:r w:rsidRPr="00DD6CFB">
              <w:rPr>
                <w:sz w:val="16"/>
                <w:szCs w:val="16"/>
                <w:lang w:eastAsia="en-US"/>
              </w:rPr>
              <w:t>R5-222039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DADC02" w14:textId="77777777" w:rsidR="00A95C5D" w:rsidRPr="00DD6CFB" w:rsidRDefault="00A95C5D" w:rsidP="00DD6CFB">
            <w:pPr>
              <w:pStyle w:val="TAL"/>
              <w:rPr>
                <w:sz w:val="16"/>
                <w:szCs w:val="16"/>
                <w:lang w:eastAsia="en-US"/>
              </w:rPr>
            </w:pPr>
            <w:r w:rsidRPr="00DD6CFB">
              <w:rPr>
                <w:sz w:val="16"/>
                <w:szCs w:val="16"/>
                <w:lang w:eastAsia="en-US"/>
              </w:rPr>
              <w:t>2205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36EAED" w14:textId="77777777" w:rsidR="00A95C5D" w:rsidRPr="00DD6CFB" w:rsidRDefault="00A95C5D"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DF7AC3" w14:textId="77777777" w:rsidR="00A95C5D" w:rsidRPr="00DD6CFB" w:rsidRDefault="00A95C5D"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755DA3" w14:textId="77777777" w:rsidR="00A95C5D" w:rsidRPr="00DD6CFB" w:rsidRDefault="00A95C5D" w:rsidP="00DD6CFB">
            <w:pPr>
              <w:pStyle w:val="TAL"/>
              <w:rPr>
                <w:sz w:val="16"/>
                <w:szCs w:val="16"/>
                <w:lang w:eastAsia="en-US"/>
              </w:rPr>
            </w:pPr>
            <w:r w:rsidRPr="00DD6CFB">
              <w:rPr>
                <w:sz w:val="16"/>
                <w:szCs w:val="16"/>
                <w:lang w:eastAsia="en-US"/>
              </w:rPr>
              <w:t>Correction to cl 4.5.3 RRC_INACTIVE generic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96050B" w14:textId="77777777" w:rsidR="00A95C5D" w:rsidRPr="00DD6CFB" w:rsidRDefault="00A95C5D" w:rsidP="00DD6CFB">
            <w:pPr>
              <w:pStyle w:val="TAL"/>
              <w:rPr>
                <w:sz w:val="16"/>
                <w:szCs w:val="16"/>
                <w:lang w:eastAsia="en-US"/>
              </w:rPr>
            </w:pPr>
            <w:r w:rsidRPr="00DD6CFB">
              <w:rPr>
                <w:sz w:val="16"/>
                <w:szCs w:val="16"/>
                <w:lang w:eastAsia="en-US"/>
              </w:rPr>
              <w:t>17.4.0</w:t>
            </w:r>
          </w:p>
        </w:tc>
      </w:tr>
      <w:tr w:rsidR="00DC63E6" w:rsidRPr="0031204F" w14:paraId="525CF8A4"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5C8B1D4" w14:textId="5E0B13BF"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5AD65A" w14:textId="531D1400"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DE0758" w14:textId="7CB730EA" w:rsidR="00DC63E6" w:rsidRPr="00DD6CFB" w:rsidRDefault="00DC63E6" w:rsidP="00DD6CFB">
            <w:pPr>
              <w:pStyle w:val="TAL"/>
              <w:rPr>
                <w:sz w:val="16"/>
                <w:szCs w:val="16"/>
                <w:lang w:eastAsia="en-US"/>
              </w:rPr>
            </w:pPr>
            <w:r w:rsidRPr="00DD6CFB">
              <w:rPr>
                <w:sz w:val="16"/>
                <w:szCs w:val="16"/>
                <w:lang w:eastAsia="en-US"/>
              </w:rPr>
              <w:t>R5-222122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CCB433" w14:textId="0C8C8E48" w:rsidR="00DC63E6" w:rsidRPr="00DD6CFB" w:rsidRDefault="00DC63E6" w:rsidP="00DD6CFB">
            <w:pPr>
              <w:pStyle w:val="TAL"/>
              <w:rPr>
                <w:sz w:val="16"/>
                <w:szCs w:val="16"/>
                <w:lang w:eastAsia="en-US"/>
              </w:rPr>
            </w:pPr>
            <w:r w:rsidRPr="00DD6CFB">
              <w:rPr>
                <w:sz w:val="16"/>
                <w:szCs w:val="16"/>
                <w:lang w:eastAsia="en-US"/>
              </w:rPr>
              <w:t>2294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2A04D5" w14:textId="073B0A6B"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084656" w14:textId="7F0B6F6D"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7EF462" w14:textId="60F9FE19" w:rsidR="00DC63E6" w:rsidRPr="00DD6CFB" w:rsidRDefault="00DC63E6" w:rsidP="00DD6CFB">
            <w:pPr>
              <w:pStyle w:val="TAL"/>
              <w:rPr>
                <w:sz w:val="16"/>
                <w:szCs w:val="16"/>
                <w:lang w:eastAsia="en-US"/>
              </w:rPr>
            </w:pPr>
            <w:r w:rsidRPr="00DD6CFB">
              <w:rPr>
                <w:sz w:val="16"/>
                <w:szCs w:val="16"/>
                <w:lang w:eastAsia="en-US"/>
              </w:rPr>
              <w:t>Correction for Procedure for UE-requested PDU session modification after the first S1 to N1 mode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7234B5" w14:textId="18EDDE0F"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1A93AA32"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5E658FA"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F03A6D"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FE25A3" w14:textId="1ADC82A3" w:rsidR="00DC63E6" w:rsidRPr="00DD6CFB" w:rsidRDefault="00DC63E6" w:rsidP="00DD6CFB">
            <w:pPr>
              <w:pStyle w:val="TAL"/>
              <w:rPr>
                <w:sz w:val="16"/>
                <w:szCs w:val="16"/>
                <w:lang w:eastAsia="en-US"/>
              </w:rPr>
            </w:pPr>
            <w:r w:rsidRPr="00DD6CFB">
              <w:rPr>
                <w:sz w:val="16"/>
                <w:szCs w:val="16"/>
                <w:lang w:eastAsia="en-US"/>
              </w:rPr>
              <w:t>R5-222173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F6C757" w14:textId="74BEB084" w:rsidR="00DC63E6" w:rsidRPr="00DD6CFB" w:rsidRDefault="00DC63E6" w:rsidP="00DD6CFB">
            <w:pPr>
              <w:pStyle w:val="TAL"/>
              <w:rPr>
                <w:sz w:val="16"/>
                <w:szCs w:val="16"/>
                <w:lang w:eastAsia="en-US"/>
              </w:rPr>
            </w:pPr>
            <w:r w:rsidRPr="00DD6CFB">
              <w:rPr>
                <w:sz w:val="16"/>
                <w:szCs w:val="16"/>
                <w:lang w:eastAsia="en-US"/>
              </w:rPr>
              <w:t>2296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4A2873" w14:textId="5286A4F9"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FEA76E" w14:textId="1273C963"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6A1720" w14:textId="2195275E" w:rsidR="00DC63E6" w:rsidRPr="00DD6CFB" w:rsidRDefault="00DC63E6" w:rsidP="00DD6CFB">
            <w:pPr>
              <w:pStyle w:val="TAL"/>
              <w:rPr>
                <w:sz w:val="16"/>
                <w:szCs w:val="16"/>
                <w:lang w:eastAsia="en-US"/>
              </w:rPr>
            </w:pPr>
            <w:r w:rsidRPr="00DD6CFB">
              <w:rPr>
                <w:sz w:val="16"/>
                <w:szCs w:val="16"/>
                <w:lang w:eastAsia="en-US"/>
              </w:rPr>
              <w:t>Introduction of test frequencies for CA_n77C BCS0 and BCS1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0623AF"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953A602"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DF50DCB"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1EDF1E"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62487C" w14:textId="188C63FC" w:rsidR="00DC63E6" w:rsidRPr="00DD6CFB" w:rsidRDefault="00DC63E6" w:rsidP="00DD6CFB">
            <w:pPr>
              <w:pStyle w:val="TAL"/>
              <w:rPr>
                <w:sz w:val="16"/>
                <w:szCs w:val="16"/>
                <w:lang w:eastAsia="en-US"/>
              </w:rPr>
            </w:pPr>
            <w:r w:rsidRPr="00DD6CFB">
              <w:rPr>
                <w:sz w:val="16"/>
                <w:szCs w:val="16"/>
                <w:lang w:eastAsia="en-US"/>
              </w:rPr>
              <w:t>R5-222175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837492" w14:textId="7F01A823" w:rsidR="00DC63E6" w:rsidRPr="00DD6CFB" w:rsidRDefault="00DC63E6" w:rsidP="00DD6CFB">
            <w:pPr>
              <w:pStyle w:val="TAL"/>
              <w:rPr>
                <w:sz w:val="16"/>
                <w:szCs w:val="16"/>
                <w:lang w:eastAsia="en-US"/>
              </w:rPr>
            </w:pPr>
            <w:r w:rsidRPr="00DD6CFB">
              <w:rPr>
                <w:sz w:val="16"/>
                <w:szCs w:val="16"/>
                <w:lang w:eastAsia="en-US"/>
              </w:rPr>
              <w:t>2297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1BCF5E" w14:textId="7D9C4A5C"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EF2A2E" w14:textId="6FDDB12B"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32092B" w14:textId="06EC3E24" w:rsidR="00DC63E6" w:rsidRPr="00DD6CFB" w:rsidRDefault="00DC63E6" w:rsidP="00DD6CFB">
            <w:pPr>
              <w:pStyle w:val="TAL"/>
              <w:rPr>
                <w:sz w:val="16"/>
                <w:szCs w:val="16"/>
                <w:lang w:eastAsia="en-US"/>
              </w:rPr>
            </w:pPr>
            <w:r w:rsidRPr="00DD6CFB">
              <w:rPr>
                <w:sz w:val="16"/>
                <w:szCs w:val="16"/>
                <w:lang w:eastAsia="en-US"/>
              </w:rPr>
              <w:t>Introduction of test frequencies for CA_n77C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968406"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36D889DE"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9146DAD"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C03C40"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D411C7" w14:textId="5CE479EF" w:rsidR="00DC63E6" w:rsidRPr="00DD6CFB" w:rsidRDefault="00DC63E6" w:rsidP="00DD6CFB">
            <w:pPr>
              <w:pStyle w:val="TAL"/>
              <w:rPr>
                <w:sz w:val="16"/>
                <w:szCs w:val="16"/>
                <w:lang w:eastAsia="en-US"/>
              </w:rPr>
            </w:pPr>
            <w:r w:rsidRPr="00DD6CFB">
              <w:rPr>
                <w:sz w:val="16"/>
                <w:szCs w:val="16"/>
                <w:lang w:eastAsia="en-US"/>
              </w:rPr>
              <w:t>R5-222283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BAF7C7" w14:textId="26E2A14E" w:rsidR="00DC63E6" w:rsidRPr="00DD6CFB" w:rsidRDefault="00DC63E6" w:rsidP="00DD6CFB">
            <w:pPr>
              <w:pStyle w:val="TAL"/>
              <w:rPr>
                <w:sz w:val="16"/>
                <w:szCs w:val="16"/>
                <w:lang w:eastAsia="en-US"/>
              </w:rPr>
            </w:pPr>
            <w:r w:rsidRPr="00DD6CFB">
              <w:rPr>
                <w:sz w:val="16"/>
                <w:szCs w:val="16"/>
                <w:lang w:eastAsia="en-US"/>
              </w:rPr>
              <w:t>2300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C06A20" w14:textId="5F52E95A"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B44FD9" w14:textId="0ACF0E7F"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682C59" w14:textId="3A0C1054" w:rsidR="00DC63E6" w:rsidRPr="00DD6CFB" w:rsidRDefault="00DC63E6" w:rsidP="00DD6CFB">
            <w:pPr>
              <w:pStyle w:val="TAL"/>
              <w:rPr>
                <w:sz w:val="16"/>
                <w:szCs w:val="16"/>
                <w:lang w:eastAsia="en-US"/>
              </w:rPr>
            </w:pPr>
            <w:r w:rsidRPr="00DD6CFB">
              <w:rPr>
                <w:sz w:val="16"/>
                <w:szCs w:val="16"/>
                <w:lang w:eastAsia="en-US"/>
              </w:rPr>
              <w:t>Introduction of test frequencies for Rel-16 inter-band EN-DC three band combinations within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7A1732"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1B507FF7"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C2DE609"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DEBFAF"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6C834D" w14:textId="4426B94A" w:rsidR="00DC63E6" w:rsidRPr="00DD6CFB" w:rsidRDefault="00DC63E6" w:rsidP="00DD6CFB">
            <w:pPr>
              <w:pStyle w:val="TAL"/>
              <w:rPr>
                <w:sz w:val="16"/>
                <w:szCs w:val="16"/>
                <w:lang w:eastAsia="en-US"/>
              </w:rPr>
            </w:pPr>
            <w:r w:rsidRPr="00DD6CFB">
              <w:rPr>
                <w:sz w:val="16"/>
                <w:szCs w:val="16"/>
                <w:lang w:eastAsia="en-US"/>
              </w:rPr>
              <w:t>R5-222308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F5FC02" w14:textId="446BC7B9" w:rsidR="00DC63E6" w:rsidRPr="00DD6CFB" w:rsidRDefault="00DC63E6" w:rsidP="00DD6CFB">
            <w:pPr>
              <w:pStyle w:val="TAL"/>
              <w:rPr>
                <w:sz w:val="16"/>
                <w:szCs w:val="16"/>
                <w:lang w:eastAsia="en-US"/>
              </w:rPr>
            </w:pPr>
            <w:r w:rsidRPr="00DD6CFB">
              <w:rPr>
                <w:sz w:val="16"/>
                <w:szCs w:val="16"/>
                <w:lang w:eastAsia="en-US"/>
              </w:rPr>
              <w:t>2302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D1CD2A" w14:textId="75D9D6C6"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8A86F" w14:textId="41117093"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22A4FB" w14:textId="2637E99C" w:rsidR="00DC63E6" w:rsidRPr="00DD6CFB" w:rsidRDefault="00DC63E6" w:rsidP="00DD6CFB">
            <w:pPr>
              <w:pStyle w:val="TAL"/>
              <w:rPr>
                <w:sz w:val="16"/>
                <w:szCs w:val="16"/>
                <w:lang w:eastAsia="en-US"/>
              </w:rPr>
            </w:pPr>
            <w:r w:rsidRPr="00DD6CFB">
              <w:rPr>
                <w:sz w:val="16"/>
                <w:szCs w:val="16"/>
                <w:lang w:eastAsia="en-US"/>
              </w:rPr>
              <w:t>Introduction of NR-DC in FR1 for test setup diagrams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201848"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74CA0F72"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7A49D93B"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1F969B"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E1A0FC" w14:textId="1C9F2234" w:rsidR="00DC63E6" w:rsidRPr="00DD6CFB" w:rsidRDefault="00DC63E6" w:rsidP="00DD6CFB">
            <w:pPr>
              <w:pStyle w:val="TAL"/>
              <w:rPr>
                <w:sz w:val="16"/>
                <w:szCs w:val="16"/>
                <w:lang w:eastAsia="en-US"/>
              </w:rPr>
            </w:pPr>
            <w:r w:rsidRPr="00DD6CFB">
              <w:rPr>
                <w:sz w:val="16"/>
                <w:szCs w:val="16"/>
                <w:lang w:eastAsia="en-US"/>
              </w:rPr>
              <w:t>R5-222329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9B3F3" w14:textId="5518A0FA" w:rsidR="00DC63E6" w:rsidRPr="00DD6CFB" w:rsidRDefault="00DC63E6" w:rsidP="00DD6CFB">
            <w:pPr>
              <w:pStyle w:val="TAL"/>
              <w:rPr>
                <w:sz w:val="16"/>
                <w:szCs w:val="16"/>
                <w:lang w:eastAsia="en-US"/>
              </w:rPr>
            </w:pPr>
            <w:r w:rsidRPr="00DD6CFB">
              <w:rPr>
                <w:sz w:val="16"/>
                <w:szCs w:val="16"/>
                <w:lang w:eastAsia="en-US"/>
              </w:rPr>
              <w:t>2303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A920EF" w14:textId="2CE46E0A"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613861" w14:textId="525E3998"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BCCCFD" w14:textId="766086D0" w:rsidR="00DC63E6" w:rsidRPr="00DD6CFB" w:rsidRDefault="00DC63E6" w:rsidP="00DD6CFB">
            <w:pPr>
              <w:pStyle w:val="TAL"/>
              <w:rPr>
                <w:sz w:val="16"/>
                <w:szCs w:val="16"/>
                <w:lang w:eastAsia="en-US"/>
              </w:rPr>
            </w:pPr>
            <w:r w:rsidRPr="00DD6CFB">
              <w:rPr>
                <w:sz w:val="16"/>
                <w:szCs w:val="16"/>
                <w:lang w:eastAsia="en-US"/>
              </w:rPr>
              <w:t>Correction of test frequencies for CA_n66(2A) BCS1 and BCS2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10C107"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130937AA"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06BF7A75"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AC99FA9"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FF0956" w14:textId="1FEFE1F6" w:rsidR="00DC63E6" w:rsidRPr="00DD6CFB" w:rsidRDefault="00DC63E6" w:rsidP="00DD6CFB">
            <w:pPr>
              <w:pStyle w:val="TAL"/>
              <w:rPr>
                <w:sz w:val="16"/>
                <w:szCs w:val="16"/>
                <w:lang w:eastAsia="en-US"/>
              </w:rPr>
            </w:pPr>
            <w:r w:rsidRPr="00DD6CFB">
              <w:rPr>
                <w:sz w:val="16"/>
                <w:szCs w:val="16"/>
                <w:lang w:eastAsia="en-US"/>
              </w:rPr>
              <w:t>R5-222380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15F44C" w14:textId="03D44C65" w:rsidR="00DC63E6" w:rsidRPr="00DD6CFB" w:rsidRDefault="00DC63E6" w:rsidP="00DD6CFB">
            <w:pPr>
              <w:pStyle w:val="TAL"/>
              <w:rPr>
                <w:sz w:val="16"/>
                <w:szCs w:val="16"/>
                <w:lang w:eastAsia="en-US"/>
              </w:rPr>
            </w:pPr>
            <w:r w:rsidRPr="00DD6CFB">
              <w:rPr>
                <w:sz w:val="16"/>
                <w:szCs w:val="16"/>
                <w:lang w:eastAsia="en-US"/>
              </w:rPr>
              <w:t>2308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49C91A" w14:textId="02837FCF"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B4947B" w14:textId="09CAD5C2"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B108B4" w14:textId="35CDD748" w:rsidR="00DC63E6" w:rsidRPr="00DD6CFB" w:rsidRDefault="00DC63E6" w:rsidP="00DD6CFB">
            <w:pPr>
              <w:pStyle w:val="TAL"/>
              <w:rPr>
                <w:sz w:val="16"/>
                <w:szCs w:val="16"/>
                <w:lang w:eastAsia="en-US"/>
              </w:rPr>
            </w:pPr>
            <w:r w:rsidRPr="00DD6CFB">
              <w:rPr>
                <w:sz w:val="16"/>
                <w:szCs w:val="16"/>
                <w:lang w:eastAsia="en-US"/>
              </w:rPr>
              <w:t>Updating RRCReconfiguration and RadioBearerConfig for NR-DC and NE-DC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A7A8F3"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01EBEE57"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63A92FE0"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9E8A46"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92BA0D5" w14:textId="50BC4F44" w:rsidR="00DC63E6" w:rsidRPr="00DD6CFB" w:rsidRDefault="00DC63E6" w:rsidP="00DD6CFB">
            <w:pPr>
              <w:pStyle w:val="TAL"/>
              <w:rPr>
                <w:sz w:val="16"/>
                <w:szCs w:val="16"/>
                <w:lang w:eastAsia="en-US"/>
              </w:rPr>
            </w:pPr>
            <w:r w:rsidRPr="00DD6CFB">
              <w:rPr>
                <w:sz w:val="16"/>
                <w:szCs w:val="16"/>
                <w:lang w:eastAsia="en-US"/>
              </w:rPr>
              <w:t>R5-222431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C5D988" w14:textId="457737BD" w:rsidR="00DC63E6" w:rsidRPr="00DD6CFB" w:rsidRDefault="00DC63E6" w:rsidP="00DD6CFB">
            <w:pPr>
              <w:pStyle w:val="TAL"/>
              <w:rPr>
                <w:sz w:val="16"/>
                <w:szCs w:val="16"/>
                <w:lang w:eastAsia="en-US"/>
              </w:rPr>
            </w:pPr>
            <w:r w:rsidRPr="00DD6CFB">
              <w:rPr>
                <w:sz w:val="16"/>
                <w:szCs w:val="16"/>
                <w:lang w:eastAsia="en-US"/>
              </w:rPr>
              <w:t>2310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36FB30" w14:textId="09A22A57"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4F56E6" w14:textId="2D3F0A3F"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C59624" w14:textId="11D5EB06" w:rsidR="00DC63E6" w:rsidRPr="00DD6CFB" w:rsidRDefault="00DC63E6" w:rsidP="00DD6CFB">
            <w:pPr>
              <w:pStyle w:val="TAL"/>
              <w:rPr>
                <w:sz w:val="16"/>
                <w:szCs w:val="16"/>
                <w:lang w:eastAsia="en-US"/>
              </w:rPr>
            </w:pPr>
            <w:r w:rsidRPr="00DD6CFB">
              <w:rPr>
                <w:sz w:val="16"/>
                <w:szCs w:val="16"/>
                <w:lang w:eastAsia="en-US"/>
              </w:rPr>
              <w:t>Correction to message contents for CQI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1D9BB9"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2AB841EC"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532322D2"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FBBA5F"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297E18" w14:textId="6339C6AE" w:rsidR="00DC63E6" w:rsidRPr="00DD6CFB" w:rsidRDefault="00DC63E6" w:rsidP="00DD6CFB">
            <w:pPr>
              <w:pStyle w:val="TAL"/>
              <w:rPr>
                <w:sz w:val="16"/>
                <w:szCs w:val="16"/>
                <w:lang w:eastAsia="en-US"/>
              </w:rPr>
            </w:pPr>
            <w:r w:rsidRPr="00DD6CFB">
              <w:rPr>
                <w:sz w:val="16"/>
                <w:szCs w:val="16"/>
                <w:lang w:eastAsia="en-US"/>
              </w:rPr>
              <w:t>R5-222460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D71F4F" w14:textId="6678E707" w:rsidR="00DC63E6" w:rsidRPr="00DD6CFB" w:rsidRDefault="00DC63E6" w:rsidP="00DD6CFB">
            <w:pPr>
              <w:pStyle w:val="TAL"/>
              <w:rPr>
                <w:sz w:val="16"/>
                <w:szCs w:val="16"/>
                <w:lang w:eastAsia="en-US"/>
              </w:rPr>
            </w:pPr>
            <w:r w:rsidRPr="00DD6CFB">
              <w:rPr>
                <w:sz w:val="16"/>
                <w:szCs w:val="16"/>
                <w:lang w:eastAsia="en-US"/>
              </w:rPr>
              <w:t>2312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D8E335" w14:textId="4743F712"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9122FF" w14:textId="156A4D3A"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F87A10" w14:textId="374FA191" w:rsidR="00DC63E6" w:rsidRPr="00DD6CFB" w:rsidRDefault="00DC63E6" w:rsidP="00DD6CFB">
            <w:pPr>
              <w:pStyle w:val="TAL"/>
              <w:rPr>
                <w:sz w:val="16"/>
                <w:szCs w:val="16"/>
                <w:lang w:eastAsia="en-US"/>
              </w:rPr>
            </w:pPr>
            <w:r w:rsidRPr="00DD6CFB">
              <w:rPr>
                <w:sz w:val="16"/>
                <w:szCs w:val="16"/>
                <w:lang w:eastAsia="en-US"/>
              </w:rPr>
              <w:t>Updates to REGISTRATION ACCEPT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6F8118"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63907721"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79C5CA28"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3E94F0D"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88A7C91" w14:textId="3A87FF64" w:rsidR="00DC63E6" w:rsidRPr="00DD6CFB" w:rsidRDefault="00DC63E6" w:rsidP="00DD6CFB">
            <w:pPr>
              <w:pStyle w:val="TAL"/>
              <w:rPr>
                <w:sz w:val="16"/>
                <w:szCs w:val="16"/>
                <w:lang w:eastAsia="en-US"/>
              </w:rPr>
            </w:pPr>
            <w:r w:rsidRPr="00DD6CFB">
              <w:rPr>
                <w:sz w:val="16"/>
                <w:szCs w:val="16"/>
                <w:lang w:eastAsia="en-US"/>
              </w:rPr>
              <w:t>R5-222461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D98E29" w14:textId="2A215BD3" w:rsidR="00DC63E6" w:rsidRPr="00DD6CFB" w:rsidRDefault="00DC63E6" w:rsidP="00DD6CFB">
            <w:pPr>
              <w:pStyle w:val="TAL"/>
              <w:rPr>
                <w:sz w:val="16"/>
                <w:szCs w:val="16"/>
                <w:lang w:eastAsia="en-US"/>
              </w:rPr>
            </w:pPr>
            <w:r w:rsidRPr="00DD6CFB">
              <w:rPr>
                <w:sz w:val="16"/>
                <w:szCs w:val="16"/>
                <w:lang w:eastAsia="en-US"/>
              </w:rPr>
              <w:t>2313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2F7950" w14:textId="5CCC7881"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4DB14D" w14:textId="2B37D850"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97BC81" w14:textId="6F1C05D9" w:rsidR="00DC63E6" w:rsidRPr="00DD6CFB" w:rsidRDefault="00DC63E6" w:rsidP="00DD6CFB">
            <w:pPr>
              <w:pStyle w:val="TAL"/>
              <w:rPr>
                <w:sz w:val="16"/>
                <w:szCs w:val="16"/>
                <w:lang w:eastAsia="en-US"/>
              </w:rPr>
            </w:pPr>
            <w:r w:rsidRPr="00DD6CFB">
              <w:rPr>
                <w:sz w:val="16"/>
                <w:szCs w:val="16"/>
                <w:lang w:eastAsia="en-US"/>
              </w:rPr>
              <w:t>Updates to Configuration Update Command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27590F"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30CEE11C"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899C5FA"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4CC87B"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B40D85" w14:textId="0E5D74AD" w:rsidR="00DC63E6" w:rsidRPr="00DD6CFB" w:rsidRDefault="00DC63E6" w:rsidP="00DD6CFB">
            <w:pPr>
              <w:pStyle w:val="TAL"/>
              <w:rPr>
                <w:sz w:val="16"/>
                <w:szCs w:val="16"/>
                <w:lang w:eastAsia="en-US"/>
              </w:rPr>
            </w:pPr>
            <w:r w:rsidRPr="00DD6CFB">
              <w:rPr>
                <w:sz w:val="16"/>
                <w:szCs w:val="16"/>
                <w:lang w:eastAsia="en-US"/>
              </w:rPr>
              <w:t>R5-222462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77844E" w14:textId="18723AAC" w:rsidR="00DC63E6" w:rsidRPr="00DD6CFB" w:rsidRDefault="00DC63E6" w:rsidP="00DD6CFB">
            <w:pPr>
              <w:pStyle w:val="TAL"/>
              <w:rPr>
                <w:sz w:val="16"/>
                <w:szCs w:val="16"/>
                <w:lang w:eastAsia="en-US"/>
              </w:rPr>
            </w:pPr>
            <w:r w:rsidRPr="00DD6CFB">
              <w:rPr>
                <w:sz w:val="16"/>
                <w:szCs w:val="16"/>
                <w:lang w:eastAsia="en-US"/>
              </w:rPr>
              <w:t>2314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1B67C5" w14:textId="7141A881"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68DCB0" w14:textId="7EEA5CC3"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E729E5" w14:textId="60409478" w:rsidR="00DC63E6" w:rsidRPr="00DD6CFB" w:rsidRDefault="00DC63E6" w:rsidP="00DD6CFB">
            <w:pPr>
              <w:pStyle w:val="TAL"/>
              <w:rPr>
                <w:sz w:val="16"/>
                <w:szCs w:val="16"/>
                <w:lang w:eastAsia="en-US"/>
              </w:rPr>
            </w:pPr>
            <w:r w:rsidRPr="00DD6CFB">
              <w:rPr>
                <w:sz w:val="16"/>
                <w:szCs w:val="16"/>
                <w:lang w:eastAsia="en-US"/>
              </w:rPr>
              <w:t>Updates to Registration Reject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3F2DDA"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274CD690"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0B9EABA4"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2B7C75"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527217" w14:textId="3251C00E" w:rsidR="00DC63E6" w:rsidRPr="00DD6CFB" w:rsidRDefault="00DC63E6" w:rsidP="00DD6CFB">
            <w:pPr>
              <w:pStyle w:val="TAL"/>
              <w:rPr>
                <w:sz w:val="16"/>
                <w:szCs w:val="16"/>
                <w:lang w:eastAsia="en-US"/>
              </w:rPr>
            </w:pPr>
            <w:r w:rsidRPr="00DD6CFB">
              <w:rPr>
                <w:sz w:val="16"/>
                <w:szCs w:val="16"/>
                <w:lang w:eastAsia="en-US"/>
              </w:rPr>
              <w:t>R5-222463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EFB12C" w14:textId="7FF5A770" w:rsidR="00DC63E6" w:rsidRPr="00DD6CFB" w:rsidRDefault="00DC63E6" w:rsidP="00DD6CFB">
            <w:pPr>
              <w:pStyle w:val="TAL"/>
              <w:rPr>
                <w:sz w:val="16"/>
                <w:szCs w:val="16"/>
                <w:lang w:eastAsia="en-US"/>
              </w:rPr>
            </w:pPr>
            <w:r w:rsidRPr="00DD6CFB">
              <w:rPr>
                <w:sz w:val="16"/>
                <w:szCs w:val="16"/>
                <w:lang w:eastAsia="en-US"/>
              </w:rPr>
              <w:t>2315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6CD680" w14:textId="0E25649C"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6DCD75" w14:textId="4B915DF5"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6FDCFE" w14:textId="366B178A" w:rsidR="00DC63E6" w:rsidRPr="00DD6CFB" w:rsidRDefault="00DC63E6" w:rsidP="00DD6CFB">
            <w:pPr>
              <w:pStyle w:val="TAL"/>
              <w:rPr>
                <w:sz w:val="16"/>
                <w:szCs w:val="16"/>
                <w:lang w:eastAsia="en-US"/>
              </w:rPr>
            </w:pPr>
            <w:r w:rsidRPr="00DD6CFB">
              <w:rPr>
                <w:sz w:val="16"/>
                <w:szCs w:val="16"/>
                <w:lang w:eastAsia="en-US"/>
              </w:rPr>
              <w:t>Updates to De-registration Request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7DCDCB"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9720C0D"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49D028C8"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B94BA9"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98656A" w14:textId="05419D33" w:rsidR="00DC63E6" w:rsidRPr="00DD6CFB" w:rsidRDefault="00DC63E6" w:rsidP="00DD6CFB">
            <w:pPr>
              <w:pStyle w:val="TAL"/>
              <w:rPr>
                <w:sz w:val="16"/>
                <w:szCs w:val="16"/>
                <w:lang w:eastAsia="en-US"/>
              </w:rPr>
            </w:pPr>
            <w:r w:rsidRPr="00DD6CFB">
              <w:rPr>
                <w:sz w:val="16"/>
                <w:szCs w:val="16"/>
                <w:lang w:eastAsia="en-US"/>
              </w:rPr>
              <w:t>R5-222464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7773E" w14:textId="22CE5D11" w:rsidR="00DC63E6" w:rsidRPr="00DD6CFB" w:rsidRDefault="00DC63E6" w:rsidP="00DD6CFB">
            <w:pPr>
              <w:pStyle w:val="TAL"/>
              <w:rPr>
                <w:sz w:val="16"/>
                <w:szCs w:val="16"/>
                <w:lang w:eastAsia="en-US"/>
              </w:rPr>
            </w:pPr>
            <w:r w:rsidRPr="00DD6CFB">
              <w:rPr>
                <w:sz w:val="16"/>
                <w:szCs w:val="16"/>
                <w:lang w:eastAsia="en-US"/>
              </w:rPr>
              <w:t>2316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262FEF" w14:textId="61D51F94"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09B652" w14:textId="482958C4"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A4411A" w14:textId="60863E24" w:rsidR="00DC63E6" w:rsidRPr="00DD6CFB" w:rsidRDefault="00DC63E6" w:rsidP="00DD6CFB">
            <w:pPr>
              <w:pStyle w:val="TAL"/>
              <w:rPr>
                <w:sz w:val="16"/>
                <w:szCs w:val="16"/>
                <w:lang w:eastAsia="en-US"/>
              </w:rPr>
            </w:pPr>
            <w:r w:rsidRPr="00DD6CFB">
              <w:rPr>
                <w:sz w:val="16"/>
                <w:szCs w:val="16"/>
                <w:lang w:eastAsia="en-US"/>
              </w:rPr>
              <w:t>Update of Combinations of system information blocks for NE-DC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627011"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BB8F49A"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37451A53"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0FC68E"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411EB7" w14:textId="41386546" w:rsidR="00DC63E6" w:rsidRPr="00DD6CFB" w:rsidRDefault="00DC63E6" w:rsidP="00DD6CFB">
            <w:pPr>
              <w:pStyle w:val="TAL"/>
              <w:rPr>
                <w:sz w:val="16"/>
                <w:szCs w:val="16"/>
                <w:lang w:eastAsia="en-US"/>
              </w:rPr>
            </w:pPr>
            <w:r w:rsidRPr="00DD6CFB">
              <w:rPr>
                <w:sz w:val="16"/>
                <w:szCs w:val="16"/>
                <w:lang w:eastAsia="en-US"/>
              </w:rPr>
              <w:t>R5-222502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43FFF7" w14:textId="753F3589" w:rsidR="00DC63E6" w:rsidRPr="00DD6CFB" w:rsidRDefault="00DC63E6" w:rsidP="00DD6CFB">
            <w:pPr>
              <w:pStyle w:val="TAL"/>
              <w:rPr>
                <w:sz w:val="16"/>
                <w:szCs w:val="16"/>
                <w:lang w:eastAsia="en-US"/>
              </w:rPr>
            </w:pPr>
            <w:r w:rsidRPr="00DD6CFB">
              <w:rPr>
                <w:sz w:val="16"/>
                <w:szCs w:val="16"/>
                <w:lang w:eastAsia="en-US"/>
              </w:rPr>
              <w:t>2317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BF6407" w14:textId="14F5BCE9"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6D03FC" w14:textId="325CFF1A"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3EB12B" w14:textId="4E92CD23" w:rsidR="00DC63E6" w:rsidRPr="00DD6CFB" w:rsidRDefault="00DC63E6" w:rsidP="00DD6CFB">
            <w:pPr>
              <w:pStyle w:val="TAL"/>
              <w:rPr>
                <w:sz w:val="16"/>
                <w:szCs w:val="16"/>
                <w:lang w:eastAsia="en-US"/>
              </w:rPr>
            </w:pPr>
            <w:r w:rsidRPr="00DD6CFB">
              <w:rPr>
                <w:sz w:val="16"/>
                <w:szCs w:val="16"/>
                <w:lang w:eastAsia="en-US"/>
              </w:rPr>
              <w:t>Addition of test frequency for performance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1F8833"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2E7B3A46"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18C9D40"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7969E7"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EE0B1F5" w14:textId="2B920DAA" w:rsidR="00DC63E6" w:rsidRPr="00DD6CFB" w:rsidRDefault="00DC63E6" w:rsidP="00DD6CFB">
            <w:pPr>
              <w:pStyle w:val="TAL"/>
              <w:rPr>
                <w:sz w:val="16"/>
                <w:szCs w:val="16"/>
                <w:lang w:eastAsia="en-US"/>
              </w:rPr>
            </w:pPr>
            <w:r w:rsidRPr="00DD6CFB">
              <w:rPr>
                <w:sz w:val="16"/>
                <w:szCs w:val="16"/>
                <w:lang w:eastAsia="en-US"/>
              </w:rPr>
              <w:t>R5-222503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180B8D" w14:textId="34B354B9" w:rsidR="00DC63E6" w:rsidRPr="00DD6CFB" w:rsidRDefault="00DC63E6" w:rsidP="00DD6CFB">
            <w:pPr>
              <w:pStyle w:val="TAL"/>
              <w:rPr>
                <w:sz w:val="16"/>
                <w:szCs w:val="16"/>
                <w:lang w:eastAsia="en-US"/>
              </w:rPr>
            </w:pPr>
            <w:r w:rsidRPr="00DD6CFB">
              <w:rPr>
                <w:sz w:val="16"/>
                <w:szCs w:val="16"/>
                <w:lang w:eastAsia="en-US"/>
              </w:rPr>
              <w:t>2318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7FEA53" w14:textId="5EC61399"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4D64A5" w14:textId="6FEABEFA"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1AD667" w14:textId="24963522" w:rsidR="00DC63E6" w:rsidRPr="00DD6CFB" w:rsidRDefault="00DC63E6" w:rsidP="00DD6CFB">
            <w:pPr>
              <w:pStyle w:val="TAL"/>
              <w:rPr>
                <w:sz w:val="16"/>
                <w:szCs w:val="16"/>
                <w:lang w:eastAsia="en-US"/>
              </w:rPr>
            </w:pPr>
            <w:r w:rsidRPr="00DD6CFB">
              <w:rPr>
                <w:sz w:val="16"/>
                <w:szCs w:val="16"/>
                <w:lang w:eastAsia="en-US"/>
              </w:rPr>
              <w:t>Addition of locationAndBandwidth for BW 45 MHz</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9FD355"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A0652D5"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487761DA"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F1BA8B"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28E31E0" w14:textId="1D23076E" w:rsidR="00DC63E6" w:rsidRPr="00DD6CFB" w:rsidRDefault="00DC63E6" w:rsidP="00DD6CFB">
            <w:pPr>
              <w:pStyle w:val="TAL"/>
              <w:rPr>
                <w:sz w:val="16"/>
                <w:szCs w:val="16"/>
                <w:lang w:eastAsia="en-US"/>
              </w:rPr>
            </w:pPr>
            <w:r w:rsidRPr="00DD6CFB">
              <w:rPr>
                <w:sz w:val="16"/>
                <w:szCs w:val="16"/>
                <w:lang w:eastAsia="en-US"/>
              </w:rPr>
              <w:t>R5-222512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1C2DE0" w14:textId="1BAD7A54" w:rsidR="00DC63E6" w:rsidRPr="00DD6CFB" w:rsidRDefault="00DC63E6" w:rsidP="00DD6CFB">
            <w:pPr>
              <w:pStyle w:val="TAL"/>
              <w:rPr>
                <w:sz w:val="16"/>
                <w:szCs w:val="16"/>
                <w:lang w:eastAsia="en-US"/>
              </w:rPr>
            </w:pPr>
            <w:r w:rsidRPr="00DD6CFB">
              <w:rPr>
                <w:sz w:val="16"/>
                <w:szCs w:val="16"/>
                <w:lang w:eastAsia="en-US"/>
              </w:rPr>
              <w:t>2319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18B981" w14:textId="693AA594"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13626" w14:textId="09EF2065"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D710B1" w14:textId="40CFDBED" w:rsidR="00DC63E6" w:rsidRPr="00DD6CFB" w:rsidRDefault="00DC63E6" w:rsidP="00DD6CFB">
            <w:pPr>
              <w:pStyle w:val="TAL"/>
              <w:rPr>
                <w:sz w:val="16"/>
                <w:szCs w:val="16"/>
                <w:lang w:eastAsia="en-US"/>
              </w:rPr>
            </w:pPr>
            <w:r w:rsidRPr="00DD6CFB">
              <w:rPr>
                <w:sz w:val="16"/>
                <w:szCs w:val="16"/>
                <w:lang w:eastAsia="en-US"/>
              </w:rPr>
              <w:t>Correction to generic procedure 4.9.28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A83BAE"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3C30B93B"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6FA4A04D"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A68B88"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543A711" w14:textId="63E0C42D" w:rsidR="00DC63E6" w:rsidRPr="00DD6CFB" w:rsidRDefault="00DC63E6" w:rsidP="00DD6CFB">
            <w:pPr>
              <w:pStyle w:val="TAL"/>
              <w:rPr>
                <w:sz w:val="16"/>
                <w:szCs w:val="16"/>
                <w:lang w:eastAsia="en-US"/>
              </w:rPr>
            </w:pPr>
            <w:r w:rsidRPr="00DD6CFB">
              <w:rPr>
                <w:sz w:val="16"/>
                <w:szCs w:val="16"/>
                <w:lang w:eastAsia="en-US"/>
              </w:rPr>
              <w:t>R5-222513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6CF5AB" w14:textId="35BA7F4F" w:rsidR="00DC63E6" w:rsidRPr="00DD6CFB" w:rsidRDefault="00DC63E6" w:rsidP="00DD6CFB">
            <w:pPr>
              <w:pStyle w:val="TAL"/>
              <w:rPr>
                <w:sz w:val="16"/>
                <w:szCs w:val="16"/>
                <w:lang w:eastAsia="en-US"/>
              </w:rPr>
            </w:pPr>
            <w:r w:rsidRPr="00DD6CFB">
              <w:rPr>
                <w:sz w:val="16"/>
                <w:szCs w:val="16"/>
                <w:lang w:eastAsia="en-US"/>
              </w:rPr>
              <w:t>2320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196755" w14:textId="4EB2D184"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9DE2ED" w14:textId="3D1C8A4C"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1756AB" w14:textId="66EB3F6D" w:rsidR="00DC63E6" w:rsidRPr="00DD6CFB" w:rsidRDefault="00DC63E6" w:rsidP="00DD6CFB">
            <w:pPr>
              <w:pStyle w:val="TAL"/>
              <w:rPr>
                <w:sz w:val="16"/>
                <w:szCs w:val="16"/>
                <w:lang w:eastAsia="en-US"/>
              </w:rPr>
            </w:pPr>
            <w:r w:rsidRPr="00DD6CFB">
              <w:rPr>
                <w:sz w:val="16"/>
                <w:szCs w:val="16"/>
                <w:lang w:eastAsia="en-US"/>
              </w:rPr>
              <w:t>Editorial update RRCReconfiguration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4D448"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2B4E7989"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343ED591"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93D9F0"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1CCA37" w14:textId="40D2DB8C" w:rsidR="00DC63E6" w:rsidRPr="00DD6CFB" w:rsidRDefault="00DC63E6" w:rsidP="00DD6CFB">
            <w:pPr>
              <w:pStyle w:val="TAL"/>
              <w:rPr>
                <w:sz w:val="16"/>
                <w:szCs w:val="16"/>
                <w:lang w:eastAsia="en-US"/>
              </w:rPr>
            </w:pPr>
            <w:r w:rsidRPr="00DD6CFB">
              <w:rPr>
                <w:sz w:val="16"/>
                <w:szCs w:val="16"/>
                <w:lang w:eastAsia="en-US"/>
              </w:rPr>
              <w:t>R5-222537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868DC0" w14:textId="0AF25B2E" w:rsidR="00DC63E6" w:rsidRPr="00DD6CFB" w:rsidRDefault="00DC63E6" w:rsidP="00DD6CFB">
            <w:pPr>
              <w:pStyle w:val="TAL"/>
              <w:rPr>
                <w:sz w:val="16"/>
                <w:szCs w:val="16"/>
                <w:lang w:eastAsia="en-US"/>
              </w:rPr>
            </w:pPr>
            <w:r w:rsidRPr="00DD6CFB">
              <w:rPr>
                <w:sz w:val="16"/>
                <w:szCs w:val="16"/>
                <w:lang w:eastAsia="en-US"/>
              </w:rPr>
              <w:t>2321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F8DC8F" w14:textId="0EA0B7D3"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3243AD" w14:textId="46B8D166"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5B02A4" w14:textId="49A69045" w:rsidR="00DC63E6" w:rsidRPr="00DD6CFB" w:rsidRDefault="00DC63E6" w:rsidP="00DD6CFB">
            <w:pPr>
              <w:pStyle w:val="TAL"/>
              <w:rPr>
                <w:sz w:val="16"/>
                <w:szCs w:val="16"/>
                <w:lang w:eastAsia="en-US"/>
              </w:rPr>
            </w:pPr>
            <w:r w:rsidRPr="00DD6CFB">
              <w:rPr>
                <w:sz w:val="16"/>
                <w:szCs w:val="16"/>
                <w:lang w:eastAsia="en-US"/>
              </w:rPr>
              <w:t>Corrections to Table 7.3.1-12G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81094D"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50CE61CD"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7C9936D7"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D9BE2F"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61D016" w14:textId="743D6498" w:rsidR="00DC63E6" w:rsidRPr="00DD6CFB" w:rsidRDefault="00DC63E6" w:rsidP="00DD6CFB">
            <w:pPr>
              <w:pStyle w:val="TAL"/>
              <w:rPr>
                <w:sz w:val="16"/>
                <w:szCs w:val="16"/>
                <w:lang w:eastAsia="en-US"/>
              </w:rPr>
            </w:pPr>
            <w:r w:rsidRPr="00DD6CFB">
              <w:rPr>
                <w:sz w:val="16"/>
                <w:szCs w:val="16"/>
                <w:lang w:eastAsia="en-US"/>
              </w:rPr>
              <w:t>R5-222565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78D2FB" w14:textId="3B46154A" w:rsidR="00DC63E6" w:rsidRPr="00DD6CFB" w:rsidRDefault="00DC63E6" w:rsidP="00DD6CFB">
            <w:pPr>
              <w:pStyle w:val="TAL"/>
              <w:rPr>
                <w:sz w:val="16"/>
                <w:szCs w:val="16"/>
                <w:lang w:eastAsia="en-US"/>
              </w:rPr>
            </w:pPr>
            <w:r w:rsidRPr="00DD6CFB">
              <w:rPr>
                <w:sz w:val="16"/>
                <w:szCs w:val="16"/>
                <w:lang w:eastAsia="en-US"/>
              </w:rPr>
              <w:t>2324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42ABBE" w14:textId="0AAB8C8E"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37994" w14:textId="723BE0CD"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1C0FA3" w14:textId="1D57D289" w:rsidR="00DC63E6" w:rsidRPr="00DD6CFB" w:rsidRDefault="00DC63E6" w:rsidP="00DD6CFB">
            <w:pPr>
              <w:pStyle w:val="TAL"/>
              <w:rPr>
                <w:sz w:val="16"/>
                <w:szCs w:val="16"/>
                <w:lang w:eastAsia="en-US"/>
              </w:rPr>
            </w:pPr>
            <w:r w:rsidRPr="00DD6CFB">
              <w:rPr>
                <w:sz w:val="16"/>
                <w:szCs w:val="16"/>
                <w:lang w:eastAsia="en-US"/>
              </w:rPr>
              <w:t>Update IE P-Max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90B722"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56619F19"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88AD622"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4595F8"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9706BE" w14:textId="72491A25" w:rsidR="00DC63E6" w:rsidRPr="00DD6CFB" w:rsidRDefault="00DC63E6" w:rsidP="00DD6CFB">
            <w:pPr>
              <w:pStyle w:val="TAL"/>
              <w:rPr>
                <w:sz w:val="16"/>
                <w:szCs w:val="16"/>
                <w:lang w:eastAsia="en-US"/>
              </w:rPr>
            </w:pPr>
            <w:r w:rsidRPr="00DD6CFB">
              <w:rPr>
                <w:sz w:val="16"/>
                <w:szCs w:val="16"/>
                <w:lang w:eastAsia="en-US"/>
              </w:rPr>
              <w:t>R5-222566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EA4A9E" w14:textId="7E2C01AB" w:rsidR="00DC63E6" w:rsidRPr="00DD6CFB" w:rsidRDefault="00DC63E6" w:rsidP="00DD6CFB">
            <w:pPr>
              <w:pStyle w:val="TAL"/>
              <w:rPr>
                <w:sz w:val="16"/>
                <w:szCs w:val="16"/>
                <w:lang w:eastAsia="en-US"/>
              </w:rPr>
            </w:pPr>
            <w:r w:rsidRPr="00DD6CFB">
              <w:rPr>
                <w:sz w:val="16"/>
                <w:szCs w:val="16"/>
                <w:lang w:eastAsia="en-US"/>
              </w:rPr>
              <w:t>2325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3D4D96" w14:textId="7948FE38"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D66A8D" w14:textId="004DA95A"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C29531" w14:textId="7718C351" w:rsidR="00DC63E6" w:rsidRPr="00DD6CFB" w:rsidRDefault="00DC63E6" w:rsidP="00DD6CFB">
            <w:pPr>
              <w:pStyle w:val="TAL"/>
              <w:rPr>
                <w:sz w:val="16"/>
                <w:szCs w:val="16"/>
                <w:lang w:eastAsia="en-US"/>
              </w:rPr>
            </w:pPr>
            <w:r w:rsidRPr="00DD6CFB">
              <w:rPr>
                <w:sz w:val="16"/>
                <w:szCs w:val="16"/>
                <w:lang w:eastAsia="en-US"/>
              </w:rPr>
              <w:t>Editorial update IE FreqBandList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E236EA"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67810557"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7A217817"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090DC7"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627C37" w14:textId="797CF240" w:rsidR="00DC63E6" w:rsidRPr="00DD6CFB" w:rsidRDefault="00DC63E6" w:rsidP="00DD6CFB">
            <w:pPr>
              <w:pStyle w:val="TAL"/>
              <w:rPr>
                <w:sz w:val="16"/>
                <w:szCs w:val="16"/>
                <w:lang w:eastAsia="en-US"/>
              </w:rPr>
            </w:pPr>
            <w:r w:rsidRPr="00DD6CFB">
              <w:rPr>
                <w:sz w:val="16"/>
                <w:szCs w:val="16"/>
                <w:lang w:eastAsia="en-US"/>
              </w:rPr>
              <w:t>R5-222567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43F343" w14:textId="3E6690AD" w:rsidR="00DC63E6" w:rsidRPr="00DD6CFB" w:rsidRDefault="00DC63E6" w:rsidP="00DD6CFB">
            <w:pPr>
              <w:pStyle w:val="TAL"/>
              <w:rPr>
                <w:sz w:val="16"/>
                <w:szCs w:val="16"/>
                <w:lang w:eastAsia="en-US"/>
              </w:rPr>
            </w:pPr>
            <w:r w:rsidRPr="00DD6CFB">
              <w:rPr>
                <w:sz w:val="16"/>
                <w:szCs w:val="16"/>
                <w:lang w:eastAsia="en-US"/>
              </w:rPr>
              <w:t>2326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D854C3" w14:textId="7FC9126A"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38ADC2" w14:textId="5FD4655E"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6EBB20" w14:textId="756AE99C" w:rsidR="00DC63E6" w:rsidRPr="00DD6CFB" w:rsidRDefault="00DC63E6" w:rsidP="00DD6CFB">
            <w:pPr>
              <w:pStyle w:val="TAL"/>
              <w:rPr>
                <w:sz w:val="16"/>
                <w:szCs w:val="16"/>
                <w:lang w:eastAsia="en-US"/>
              </w:rPr>
            </w:pPr>
            <w:r w:rsidRPr="00DD6CFB">
              <w:rPr>
                <w:sz w:val="16"/>
                <w:szCs w:val="16"/>
                <w:lang w:eastAsia="en-US"/>
              </w:rPr>
              <w:t>Editorial update IE CellGroupConfig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0D97B0"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308E6CE"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5BB6C29B"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5492A6"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08A91B9" w14:textId="49668858" w:rsidR="00DC63E6" w:rsidRPr="00DD6CFB" w:rsidRDefault="00DC63E6" w:rsidP="00DD6CFB">
            <w:pPr>
              <w:pStyle w:val="TAL"/>
              <w:rPr>
                <w:sz w:val="16"/>
                <w:szCs w:val="16"/>
                <w:lang w:eastAsia="en-US"/>
              </w:rPr>
            </w:pPr>
            <w:r w:rsidRPr="00DD6CFB">
              <w:rPr>
                <w:sz w:val="16"/>
                <w:szCs w:val="16"/>
                <w:lang w:eastAsia="en-US"/>
              </w:rPr>
              <w:t>R5-222568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050826" w14:textId="7241A089" w:rsidR="00DC63E6" w:rsidRPr="00DD6CFB" w:rsidRDefault="00DC63E6" w:rsidP="00DD6CFB">
            <w:pPr>
              <w:pStyle w:val="TAL"/>
              <w:rPr>
                <w:sz w:val="16"/>
                <w:szCs w:val="16"/>
                <w:lang w:eastAsia="en-US"/>
              </w:rPr>
            </w:pPr>
            <w:r w:rsidRPr="00DD6CFB">
              <w:rPr>
                <w:sz w:val="16"/>
                <w:szCs w:val="16"/>
                <w:lang w:eastAsia="en-US"/>
              </w:rPr>
              <w:t>2327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167E82" w14:textId="5AB89C5B"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002B52" w14:textId="7753412C"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8AF0CA" w14:textId="5233E45D" w:rsidR="00DC63E6" w:rsidRPr="00DD6CFB" w:rsidRDefault="00DC63E6" w:rsidP="00DD6CFB">
            <w:pPr>
              <w:pStyle w:val="TAL"/>
              <w:rPr>
                <w:sz w:val="16"/>
                <w:szCs w:val="16"/>
                <w:lang w:eastAsia="en-US"/>
              </w:rPr>
            </w:pPr>
            <w:r w:rsidRPr="00DD6CFB">
              <w:rPr>
                <w:sz w:val="16"/>
                <w:szCs w:val="16"/>
                <w:lang w:eastAsia="en-US"/>
              </w:rPr>
              <w:t>Editorial update IE CellGroupId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441C93"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95D8ACD"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478B378A"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DE86A5"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E035CA" w14:textId="7D8984FC" w:rsidR="00DC63E6" w:rsidRPr="00DD6CFB" w:rsidRDefault="00DC63E6" w:rsidP="00DD6CFB">
            <w:pPr>
              <w:pStyle w:val="TAL"/>
              <w:rPr>
                <w:sz w:val="16"/>
                <w:szCs w:val="16"/>
                <w:lang w:eastAsia="en-US"/>
              </w:rPr>
            </w:pPr>
            <w:r w:rsidRPr="00DD6CFB">
              <w:rPr>
                <w:sz w:val="16"/>
                <w:szCs w:val="16"/>
                <w:lang w:eastAsia="en-US"/>
              </w:rPr>
              <w:t>R5-222570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7C7C05" w14:textId="4FF82753" w:rsidR="00DC63E6" w:rsidRPr="00DD6CFB" w:rsidRDefault="00DC63E6" w:rsidP="00DD6CFB">
            <w:pPr>
              <w:pStyle w:val="TAL"/>
              <w:rPr>
                <w:sz w:val="16"/>
                <w:szCs w:val="16"/>
                <w:lang w:eastAsia="en-US"/>
              </w:rPr>
            </w:pPr>
            <w:r w:rsidRPr="00DD6CFB">
              <w:rPr>
                <w:sz w:val="16"/>
                <w:szCs w:val="16"/>
                <w:lang w:eastAsia="en-US"/>
              </w:rPr>
              <w:t>2328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AEAC8D" w14:textId="7E097C2E"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1E63CE" w14:textId="4CEDF988"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E7B3B9" w14:textId="62830369" w:rsidR="00DC63E6" w:rsidRPr="00DD6CFB" w:rsidRDefault="00DC63E6" w:rsidP="00DD6CFB">
            <w:pPr>
              <w:pStyle w:val="TAL"/>
              <w:rPr>
                <w:sz w:val="16"/>
                <w:szCs w:val="16"/>
                <w:lang w:eastAsia="en-US"/>
              </w:rPr>
            </w:pPr>
            <w:r w:rsidRPr="00DD6CFB">
              <w:rPr>
                <w:sz w:val="16"/>
                <w:szCs w:val="16"/>
                <w:lang w:eastAsia="en-US"/>
              </w:rPr>
              <w:t>Editorial update IE PDCCH-ConfigCommon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68A8A"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120CE57D"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4A2BCEE"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36C3DD"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A04C11C" w14:textId="1FBFC2C4" w:rsidR="00DC63E6" w:rsidRPr="00DD6CFB" w:rsidRDefault="00DC63E6" w:rsidP="00DD6CFB">
            <w:pPr>
              <w:pStyle w:val="TAL"/>
              <w:rPr>
                <w:sz w:val="16"/>
                <w:szCs w:val="16"/>
                <w:lang w:eastAsia="en-US"/>
              </w:rPr>
            </w:pPr>
            <w:r w:rsidRPr="00DD6CFB">
              <w:rPr>
                <w:sz w:val="16"/>
                <w:szCs w:val="16"/>
                <w:lang w:eastAsia="en-US"/>
              </w:rPr>
              <w:t>R5-222572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71487C" w14:textId="608AA3F5" w:rsidR="00DC63E6" w:rsidRPr="00DD6CFB" w:rsidRDefault="00DC63E6" w:rsidP="00DD6CFB">
            <w:pPr>
              <w:pStyle w:val="TAL"/>
              <w:rPr>
                <w:sz w:val="16"/>
                <w:szCs w:val="16"/>
                <w:lang w:eastAsia="en-US"/>
              </w:rPr>
            </w:pPr>
            <w:r w:rsidRPr="00DD6CFB">
              <w:rPr>
                <w:sz w:val="16"/>
                <w:szCs w:val="16"/>
                <w:lang w:eastAsia="en-US"/>
              </w:rPr>
              <w:t>2329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F67372" w14:textId="41C0C7C5"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B7B14F" w14:textId="1BBC9B46"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19F5D3" w14:textId="0281E8D1" w:rsidR="00DC63E6" w:rsidRPr="00DD6CFB" w:rsidRDefault="00DC63E6" w:rsidP="00DD6CFB">
            <w:pPr>
              <w:pStyle w:val="TAL"/>
              <w:rPr>
                <w:sz w:val="16"/>
                <w:szCs w:val="16"/>
                <w:lang w:eastAsia="en-US"/>
              </w:rPr>
            </w:pPr>
            <w:r w:rsidRPr="00DD6CFB">
              <w:rPr>
                <w:sz w:val="16"/>
                <w:szCs w:val="16"/>
                <w:lang w:eastAsia="en-US"/>
              </w:rPr>
              <w:t xml:space="preserve">Addition of CA configuration for CA_n29A-n71A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F85620"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C039E9E"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3CCBA6A"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182B5B"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441A67" w14:textId="1A9F9F90" w:rsidR="00DC63E6" w:rsidRPr="00DD6CFB" w:rsidRDefault="00DC63E6" w:rsidP="00DD6CFB">
            <w:pPr>
              <w:pStyle w:val="TAL"/>
              <w:rPr>
                <w:sz w:val="16"/>
                <w:szCs w:val="16"/>
                <w:lang w:eastAsia="en-US"/>
              </w:rPr>
            </w:pPr>
            <w:r w:rsidRPr="00DD6CFB">
              <w:rPr>
                <w:sz w:val="16"/>
                <w:szCs w:val="16"/>
                <w:lang w:eastAsia="en-US"/>
              </w:rPr>
              <w:t>R5-222617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59AD1" w14:textId="2D9D8394" w:rsidR="00DC63E6" w:rsidRPr="00DD6CFB" w:rsidRDefault="00DC63E6" w:rsidP="00DD6CFB">
            <w:pPr>
              <w:pStyle w:val="TAL"/>
              <w:rPr>
                <w:sz w:val="16"/>
                <w:szCs w:val="16"/>
                <w:lang w:eastAsia="en-US"/>
              </w:rPr>
            </w:pPr>
            <w:r w:rsidRPr="00DD6CFB">
              <w:rPr>
                <w:sz w:val="16"/>
                <w:szCs w:val="16"/>
                <w:lang w:eastAsia="en-US"/>
              </w:rPr>
              <w:t>2331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00FCA5" w14:textId="0ECD929F"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E93309" w14:textId="7F7E86AB"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57CC18" w14:textId="7B27D9B3" w:rsidR="00DC63E6" w:rsidRPr="00DD6CFB" w:rsidRDefault="00DC63E6" w:rsidP="00DD6CFB">
            <w:pPr>
              <w:pStyle w:val="TAL"/>
              <w:rPr>
                <w:sz w:val="16"/>
                <w:szCs w:val="16"/>
                <w:lang w:eastAsia="en-US"/>
              </w:rPr>
            </w:pPr>
            <w:r w:rsidRPr="00DD6CFB">
              <w:rPr>
                <w:sz w:val="16"/>
                <w:szCs w:val="16"/>
                <w:lang w:eastAsia="en-US"/>
              </w:rPr>
              <w:t>Addition of default message contents for NR SL Demod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3D76CE"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687498B"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41E8EED0"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1E6C1E"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A268A79" w14:textId="78B9204A" w:rsidR="00DC63E6" w:rsidRPr="00DD6CFB" w:rsidRDefault="00DC63E6" w:rsidP="00DD6CFB">
            <w:pPr>
              <w:pStyle w:val="TAL"/>
              <w:rPr>
                <w:sz w:val="16"/>
                <w:szCs w:val="16"/>
                <w:lang w:eastAsia="en-US"/>
              </w:rPr>
            </w:pPr>
            <w:r w:rsidRPr="00DD6CFB">
              <w:rPr>
                <w:sz w:val="16"/>
                <w:szCs w:val="16"/>
                <w:lang w:eastAsia="en-US"/>
              </w:rPr>
              <w:t>R5-222647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9B1A0D" w14:textId="34015511" w:rsidR="00DC63E6" w:rsidRPr="00DD6CFB" w:rsidRDefault="00DC63E6" w:rsidP="00DD6CFB">
            <w:pPr>
              <w:pStyle w:val="TAL"/>
              <w:rPr>
                <w:sz w:val="16"/>
                <w:szCs w:val="16"/>
                <w:lang w:eastAsia="en-US"/>
              </w:rPr>
            </w:pPr>
            <w:r w:rsidRPr="00DD6CFB">
              <w:rPr>
                <w:sz w:val="16"/>
                <w:szCs w:val="16"/>
                <w:lang w:eastAsia="en-US"/>
              </w:rPr>
              <w:t>2338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433340" w14:textId="32294C43"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11DF84" w14:textId="755F6D12"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B88672" w14:textId="67E49F97" w:rsidR="00DC63E6" w:rsidRPr="00DD6CFB" w:rsidRDefault="00DC63E6" w:rsidP="00DD6CFB">
            <w:pPr>
              <w:pStyle w:val="TAL"/>
              <w:rPr>
                <w:sz w:val="16"/>
                <w:szCs w:val="16"/>
                <w:lang w:eastAsia="en-US"/>
              </w:rPr>
            </w:pPr>
            <w:r w:rsidRPr="00DD6CFB">
              <w:rPr>
                <w:sz w:val="16"/>
                <w:szCs w:val="16"/>
                <w:lang w:eastAsia="en-US"/>
              </w:rPr>
              <w:t>Correction to sidelink IE SL-ReportConfigList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0AA5CC"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05BB0012"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4F1D2972"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CBCCFD"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83BFD5" w14:textId="7118B3EF" w:rsidR="00DC63E6" w:rsidRPr="00DD6CFB" w:rsidRDefault="00DC63E6" w:rsidP="00DD6CFB">
            <w:pPr>
              <w:pStyle w:val="TAL"/>
              <w:rPr>
                <w:sz w:val="16"/>
                <w:szCs w:val="16"/>
                <w:lang w:eastAsia="en-US"/>
              </w:rPr>
            </w:pPr>
            <w:r w:rsidRPr="00DD6CFB">
              <w:rPr>
                <w:sz w:val="16"/>
                <w:szCs w:val="16"/>
                <w:lang w:eastAsia="en-US"/>
              </w:rPr>
              <w:t>R5-222650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631183" w14:textId="68E8375C" w:rsidR="00DC63E6" w:rsidRPr="00DD6CFB" w:rsidRDefault="00DC63E6" w:rsidP="00DD6CFB">
            <w:pPr>
              <w:pStyle w:val="TAL"/>
              <w:rPr>
                <w:sz w:val="16"/>
                <w:szCs w:val="16"/>
                <w:lang w:eastAsia="en-US"/>
              </w:rPr>
            </w:pPr>
            <w:r w:rsidRPr="00DD6CFB">
              <w:rPr>
                <w:sz w:val="16"/>
                <w:szCs w:val="16"/>
                <w:lang w:eastAsia="en-US"/>
              </w:rPr>
              <w:t>2341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A3C534" w14:textId="2FA0ACF3"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D123F8" w14:textId="4217A8AA"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5DD741" w14:textId="3B43A238" w:rsidR="00DC63E6" w:rsidRPr="00DD6CFB" w:rsidRDefault="00DC63E6" w:rsidP="00DD6CFB">
            <w:pPr>
              <w:pStyle w:val="TAL"/>
              <w:rPr>
                <w:sz w:val="16"/>
                <w:szCs w:val="16"/>
                <w:lang w:eastAsia="en-US"/>
              </w:rPr>
            </w:pPr>
            <w:r w:rsidRPr="00DD6CFB">
              <w:rPr>
                <w:sz w:val="16"/>
                <w:szCs w:val="16"/>
                <w:lang w:eastAsia="en-US"/>
              </w:rPr>
              <w:t>Correction to general functional requirements for RedCap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7C3B0"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66376069"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71FE70CD"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3A6680"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7B2A6B" w14:textId="5BBBDE2B" w:rsidR="00DC63E6" w:rsidRPr="00DD6CFB" w:rsidRDefault="00DC63E6" w:rsidP="00DD6CFB">
            <w:pPr>
              <w:pStyle w:val="TAL"/>
              <w:rPr>
                <w:sz w:val="16"/>
                <w:szCs w:val="16"/>
                <w:lang w:eastAsia="en-US"/>
              </w:rPr>
            </w:pPr>
            <w:r w:rsidRPr="00DD6CFB">
              <w:rPr>
                <w:sz w:val="16"/>
                <w:szCs w:val="16"/>
                <w:lang w:eastAsia="en-US"/>
              </w:rPr>
              <w:t>R5-222657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17369E" w14:textId="20AE590D" w:rsidR="00DC63E6" w:rsidRPr="00DD6CFB" w:rsidRDefault="00DC63E6" w:rsidP="00DD6CFB">
            <w:pPr>
              <w:pStyle w:val="TAL"/>
              <w:rPr>
                <w:sz w:val="16"/>
                <w:szCs w:val="16"/>
                <w:lang w:eastAsia="en-US"/>
              </w:rPr>
            </w:pPr>
            <w:r w:rsidRPr="00DD6CFB">
              <w:rPr>
                <w:sz w:val="16"/>
                <w:szCs w:val="16"/>
                <w:lang w:eastAsia="en-US"/>
              </w:rPr>
              <w:t>2344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972CE1" w14:textId="5B9B12A6"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A199B7" w14:textId="67275CB8"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92E37C" w14:textId="6E9C6A45" w:rsidR="00DC63E6" w:rsidRPr="00DD6CFB" w:rsidRDefault="00DC63E6" w:rsidP="00DD6CFB">
            <w:pPr>
              <w:pStyle w:val="TAL"/>
              <w:rPr>
                <w:sz w:val="16"/>
                <w:szCs w:val="16"/>
                <w:lang w:eastAsia="en-US"/>
              </w:rPr>
            </w:pPr>
            <w:r w:rsidRPr="00DD6CFB">
              <w:rPr>
                <w:sz w:val="16"/>
                <w:szCs w:val="16"/>
                <w:lang w:eastAsia="en-US"/>
              </w:rPr>
              <w:t>Editorial update IE SCellIndex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2DFC5E"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6D9902D6"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757A9A2C"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7977C0"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F404FF" w14:textId="51470BAF" w:rsidR="00DC63E6" w:rsidRPr="00DD6CFB" w:rsidRDefault="00DC63E6" w:rsidP="00DD6CFB">
            <w:pPr>
              <w:pStyle w:val="TAL"/>
              <w:rPr>
                <w:sz w:val="16"/>
                <w:szCs w:val="16"/>
                <w:lang w:eastAsia="en-US"/>
              </w:rPr>
            </w:pPr>
            <w:r w:rsidRPr="00DD6CFB">
              <w:rPr>
                <w:sz w:val="16"/>
                <w:szCs w:val="16"/>
                <w:lang w:eastAsia="en-US"/>
              </w:rPr>
              <w:t>R5-222818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709B68" w14:textId="6C1CE6B1" w:rsidR="00DC63E6" w:rsidRPr="00DD6CFB" w:rsidRDefault="00DC63E6" w:rsidP="00DD6CFB">
            <w:pPr>
              <w:pStyle w:val="TAL"/>
              <w:rPr>
                <w:sz w:val="16"/>
                <w:szCs w:val="16"/>
                <w:lang w:eastAsia="en-US"/>
              </w:rPr>
            </w:pPr>
            <w:r w:rsidRPr="00DD6CFB">
              <w:rPr>
                <w:sz w:val="16"/>
                <w:szCs w:val="16"/>
                <w:lang w:eastAsia="en-US"/>
              </w:rPr>
              <w:t>2346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06A67F" w14:textId="2BCB0B10"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2E1514" w14:textId="27743AE8"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EB69EB" w14:textId="4E73CD17" w:rsidR="00DC63E6" w:rsidRPr="00DD6CFB" w:rsidRDefault="00DC63E6" w:rsidP="00DD6CFB">
            <w:pPr>
              <w:pStyle w:val="TAL"/>
              <w:rPr>
                <w:sz w:val="16"/>
                <w:szCs w:val="16"/>
                <w:lang w:eastAsia="en-US"/>
              </w:rPr>
            </w:pPr>
            <w:r w:rsidRPr="00DD6CFB">
              <w:rPr>
                <w:sz w:val="16"/>
                <w:szCs w:val="16"/>
                <w:lang w:eastAsia="en-US"/>
              </w:rPr>
              <w:t>Correction to V2X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4B4B6B"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3F9C2085"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20ECA13"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6AF7F8"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B7C05C" w14:textId="2D982047" w:rsidR="00DC63E6" w:rsidRPr="00DD6CFB" w:rsidRDefault="00DC63E6" w:rsidP="00DD6CFB">
            <w:pPr>
              <w:pStyle w:val="TAL"/>
              <w:rPr>
                <w:sz w:val="16"/>
                <w:szCs w:val="16"/>
                <w:lang w:eastAsia="en-US"/>
              </w:rPr>
            </w:pPr>
            <w:r w:rsidRPr="00DD6CFB">
              <w:rPr>
                <w:sz w:val="16"/>
                <w:szCs w:val="16"/>
                <w:lang w:eastAsia="en-US"/>
              </w:rPr>
              <w:t>R5-222836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5B460B" w14:textId="3104A4CF" w:rsidR="00DC63E6" w:rsidRPr="00DD6CFB" w:rsidRDefault="00DC63E6" w:rsidP="00DD6CFB">
            <w:pPr>
              <w:pStyle w:val="TAL"/>
              <w:rPr>
                <w:sz w:val="16"/>
                <w:szCs w:val="16"/>
                <w:lang w:eastAsia="en-US"/>
              </w:rPr>
            </w:pPr>
            <w:r w:rsidRPr="00DD6CFB">
              <w:rPr>
                <w:sz w:val="16"/>
                <w:szCs w:val="16"/>
                <w:lang w:eastAsia="en-US"/>
              </w:rPr>
              <w:t>2354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9AC572" w14:textId="1A335A77"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95A21F" w14:textId="3F2242B9"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7954D4" w14:textId="68C5E72E" w:rsidR="00DC63E6" w:rsidRPr="00DD6CFB" w:rsidRDefault="00DC63E6" w:rsidP="00DD6CFB">
            <w:pPr>
              <w:pStyle w:val="TAL"/>
              <w:rPr>
                <w:sz w:val="16"/>
                <w:szCs w:val="16"/>
                <w:lang w:eastAsia="en-US"/>
              </w:rPr>
            </w:pPr>
            <w:r w:rsidRPr="00DD6CFB">
              <w:rPr>
                <w:sz w:val="16"/>
                <w:szCs w:val="16"/>
                <w:lang w:eastAsia="en-US"/>
              </w:rPr>
              <w:t>Clarification of Annex C for calculation of SSB and CORESET#0 for PCells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B8337E"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0261611F"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63986D8C"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AF8EE4"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F09A469" w14:textId="401B0641" w:rsidR="00DC63E6" w:rsidRPr="00DD6CFB" w:rsidRDefault="00DC63E6" w:rsidP="00DD6CFB">
            <w:pPr>
              <w:pStyle w:val="TAL"/>
              <w:rPr>
                <w:sz w:val="16"/>
                <w:szCs w:val="16"/>
                <w:lang w:eastAsia="en-US"/>
              </w:rPr>
            </w:pPr>
            <w:r w:rsidRPr="00DD6CFB">
              <w:rPr>
                <w:sz w:val="16"/>
                <w:szCs w:val="16"/>
                <w:lang w:eastAsia="en-US"/>
              </w:rPr>
              <w:t>R5-222876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F512FA" w14:textId="20669597" w:rsidR="00DC63E6" w:rsidRPr="00DD6CFB" w:rsidRDefault="00DC63E6" w:rsidP="00DD6CFB">
            <w:pPr>
              <w:pStyle w:val="TAL"/>
              <w:rPr>
                <w:sz w:val="16"/>
                <w:szCs w:val="16"/>
                <w:lang w:eastAsia="en-US"/>
              </w:rPr>
            </w:pPr>
            <w:r w:rsidRPr="00DD6CFB">
              <w:rPr>
                <w:sz w:val="16"/>
                <w:szCs w:val="16"/>
                <w:lang w:eastAsia="en-US"/>
              </w:rPr>
              <w:t>2370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E601EB" w14:textId="1A85884A"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E49360" w14:textId="0FCA4ED6"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F69F38" w14:textId="1CE4590B" w:rsidR="00DC63E6" w:rsidRPr="00DD6CFB" w:rsidRDefault="00DC63E6" w:rsidP="00DD6CFB">
            <w:pPr>
              <w:pStyle w:val="TAL"/>
              <w:rPr>
                <w:sz w:val="16"/>
                <w:szCs w:val="16"/>
                <w:lang w:eastAsia="en-US"/>
              </w:rPr>
            </w:pPr>
            <w:r w:rsidRPr="00DD6CFB">
              <w:rPr>
                <w:sz w:val="16"/>
                <w:szCs w:val="16"/>
                <w:lang w:eastAsia="en-US"/>
              </w:rPr>
              <w:t>Removing redundant ciphering algorithm for SDR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46FCEA"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03E022F"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6CD79A02"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3C1DF7"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B565209" w14:textId="67CBC9DF" w:rsidR="00DC63E6" w:rsidRPr="00DD6CFB" w:rsidRDefault="00DC63E6" w:rsidP="00DD6CFB">
            <w:pPr>
              <w:pStyle w:val="TAL"/>
              <w:rPr>
                <w:sz w:val="16"/>
                <w:szCs w:val="16"/>
                <w:lang w:eastAsia="en-US"/>
              </w:rPr>
            </w:pPr>
            <w:r w:rsidRPr="00DD6CFB">
              <w:rPr>
                <w:sz w:val="16"/>
                <w:szCs w:val="16"/>
                <w:lang w:eastAsia="en-US"/>
              </w:rPr>
              <w:t>R5-222917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962425" w14:textId="5F3F13F3" w:rsidR="00DC63E6" w:rsidRPr="00DD6CFB" w:rsidRDefault="00DC63E6" w:rsidP="00DD6CFB">
            <w:pPr>
              <w:pStyle w:val="TAL"/>
              <w:rPr>
                <w:sz w:val="16"/>
                <w:szCs w:val="16"/>
                <w:lang w:eastAsia="en-US"/>
              </w:rPr>
            </w:pPr>
            <w:r w:rsidRPr="00DD6CFB">
              <w:rPr>
                <w:sz w:val="16"/>
                <w:szCs w:val="16"/>
                <w:lang w:eastAsia="en-US"/>
              </w:rPr>
              <w:t>2372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F58977" w14:textId="11ED3190"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A774E5" w14:textId="53932473"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3C46CA" w14:textId="4107F5E6" w:rsidR="00DC63E6" w:rsidRPr="00DD6CFB" w:rsidRDefault="00DC63E6" w:rsidP="00DD6CFB">
            <w:pPr>
              <w:pStyle w:val="TAL"/>
              <w:rPr>
                <w:sz w:val="16"/>
                <w:szCs w:val="16"/>
                <w:lang w:eastAsia="en-US"/>
              </w:rPr>
            </w:pPr>
            <w:r w:rsidRPr="00DD6CFB">
              <w:rPr>
                <w:sz w:val="16"/>
                <w:szCs w:val="16"/>
                <w:lang w:eastAsia="en-US"/>
              </w:rPr>
              <w:t>Connection diagram for 1x2 nDLCA Demodulation and CSI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7485CD"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29DAAC5A"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5E69087"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436183"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00A998" w14:textId="100C5D2F" w:rsidR="00DC63E6" w:rsidRPr="00DD6CFB" w:rsidRDefault="00DC63E6" w:rsidP="00DD6CFB">
            <w:pPr>
              <w:pStyle w:val="TAL"/>
              <w:rPr>
                <w:sz w:val="16"/>
                <w:szCs w:val="16"/>
                <w:lang w:eastAsia="en-US"/>
              </w:rPr>
            </w:pPr>
            <w:r w:rsidRPr="00DD6CFB">
              <w:rPr>
                <w:sz w:val="16"/>
                <w:szCs w:val="16"/>
                <w:lang w:eastAsia="en-US"/>
              </w:rPr>
              <w:t>R5-222924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76FF3D" w14:textId="4EEA2006" w:rsidR="00DC63E6" w:rsidRPr="00DD6CFB" w:rsidRDefault="00DC63E6" w:rsidP="00DD6CFB">
            <w:pPr>
              <w:pStyle w:val="TAL"/>
              <w:rPr>
                <w:sz w:val="16"/>
                <w:szCs w:val="16"/>
                <w:lang w:eastAsia="en-US"/>
              </w:rPr>
            </w:pPr>
            <w:r w:rsidRPr="00DD6CFB">
              <w:rPr>
                <w:sz w:val="16"/>
                <w:szCs w:val="16"/>
                <w:lang w:eastAsia="en-US"/>
              </w:rPr>
              <w:t>2373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2AAAE4" w14:textId="06DB74A1"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ABD99" w14:textId="2C15EDED"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788F70" w14:textId="3B953CD0" w:rsidR="00DC63E6" w:rsidRPr="00DD6CFB" w:rsidRDefault="00DC63E6" w:rsidP="00DD6CFB">
            <w:pPr>
              <w:pStyle w:val="TAL"/>
              <w:rPr>
                <w:sz w:val="16"/>
                <w:szCs w:val="16"/>
                <w:lang w:eastAsia="en-US"/>
              </w:rPr>
            </w:pPr>
            <w:r w:rsidRPr="00DD6CFB">
              <w:rPr>
                <w:sz w:val="16"/>
                <w:szCs w:val="16"/>
                <w:lang w:eastAsia="en-US"/>
              </w:rPr>
              <w:t>Addition of connection diagram for Tx Diversity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23BB71"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0F791A9C"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4512CB6B"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128FB9"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20B3D4" w14:textId="455FA080" w:rsidR="00DC63E6" w:rsidRPr="00DD6CFB" w:rsidRDefault="00DC63E6" w:rsidP="00DD6CFB">
            <w:pPr>
              <w:pStyle w:val="TAL"/>
              <w:rPr>
                <w:sz w:val="16"/>
                <w:szCs w:val="16"/>
                <w:lang w:eastAsia="en-US"/>
              </w:rPr>
            </w:pPr>
            <w:r w:rsidRPr="00DD6CFB">
              <w:rPr>
                <w:sz w:val="16"/>
                <w:szCs w:val="16"/>
                <w:lang w:eastAsia="en-US"/>
              </w:rPr>
              <w:t>R5-222933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9F9D2A" w14:textId="605561BB" w:rsidR="00DC63E6" w:rsidRPr="00DD6CFB" w:rsidRDefault="00DC63E6" w:rsidP="00DD6CFB">
            <w:pPr>
              <w:pStyle w:val="TAL"/>
              <w:rPr>
                <w:sz w:val="16"/>
                <w:szCs w:val="16"/>
                <w:lang w:eastAsia="en-US"/>
              </w:rPr>
            </w:pPr>
            <w:r w:rsidRPr="00DD6CFB">
              <w:rPr>
                <w:sz w:val="16"/>
                <w:szCs w:val="16"/>
                <w:lang w:eastAsia="en-US"/>
              </w:rPr>
              <w:t>2374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5D233C" w14:textId="46932B75"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1D7983" w14:textId="16F71042"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CB395C" w14:textId="3A958202" w:rsidR="00DC63E6" w:rsidRPr="00DD6CFB" w:rsidRDefault="00DC63E6" w:rsidP="00DD6CFB">
            <w:pPr>
              <w:pStyle w:val="TAL"/>
              <w:rPr>
                <w:sz w:val="16"/>
                <w:szCs w:val="16"/>
                <w:lang w:eastAsia="en-US"/>
              </w:rPr>
            </w:pPr>
            <w:r w:rsidRPr="00DD6CFB">
              <w:rPr>
                <w:sz w:val="16"/>
                <w:szCs w:val="16"/>
                <w:lang w:eastAsia="en-US"/>
              </w:rPr>
              <w:t>Update of auxiliary procedure 4.5A.2B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643CB1"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6C215B01"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33FE9103"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0DFEB9"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F1E8DB" w14:textId="009D32D5" w:rsidR="00DC63E6" w:rsidRPr="00DD6CFB" w:rsidRDefault="00DC63E6" w:rsidP="00DD6CFB">
            <w:pPr>
              <w:pStyle w:val="TAL"/>
              <w:rPr>
                <w:sz w:val="16"/>
                <w:szCs w:val="16"/>
                <w:lang w:eastAsia="en-US"/>
              </w:rPr>
            </w:pPr>
            <w:r w:rsidRPr="00DD6CFB">
              <w:rPr>
                <w:sz w:val="16"/>
                <w:szCs w:val="16"/>
                <w:lang w:eastAsia="en-US"/>
              </w:rPr>
              <w:t>R5-223025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7EF7BE" w14:textId="1F3764E8" w:rsidR="00DC63E6" w:rsidRPr="00DD6CFB" w:rsidRDefault="00DC63E6" w:rsidP="00DD6CFB">
            <w:pPr>
              <w:pStyle w:val="TAL"/>
              <w:rPr>
                <w:sz w:val="16"/>
                <w:szCs w:val="16"/>
                <w:lang w:eastAsia="en-US"/>
              </w:rPr>
            </w:pPr>
            <w:r w:rsidRPr="00DD6CFB">
              <w:rPr>
                <w:sz w:val="16"/>
                <w:szCs w:val="16"/>
                <w:lang w:eastAsia="en-US"/>
              </w:rPr>
              <w:t>2376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F31A3A" w14:textId="2B26E336"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41F39E" w14:textId="0DE75AAC"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2BD85A" w14:textId="3E388B63" w:rsidR="00DC63E6" w:rsidRPr="00DD6CFB" w:rsidRDefault="00DC63E6" w:rsidP="00DD6CFB">
            <w:pPr>
              <w:pStyle w:val="TAL"/>
              <w:rPr>
                <w:sz w:val="16"/>
                <w:szCs w:val="16"/>
                <w:lang w:eastAsia="en-US"/>
              </w:rPr>
            </w:pPr>
            <w:r w:rsidRPr="00DD6CFB">
              <w:rPr>
                <w:sz w:val="16"/>
                <w:szCs w:val="16"/>
                <w:lang w:eastAsia="en-US"/>
              </w:rPr>
              <w:t>Update of NR inter-band CA configurations 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17DA5F"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70FD62C"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56AD362A"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03CC63"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C4D7B9" w14:textId="29B3D12C" w:rsidR="00DC63E6" w:rsidRPr="00DD6CFB" w:rsidRDefault="00DC63E6" w:rsidP="00DD6CFB">
            <w:pPr>
              <w:pStyle w:val="TAL"/>
              <w:rPr>
                <w:sz w:val="16"/>
                <w:szCs w:val="16"/>
                <w:lang w:eastAsia="en-US"/>
              </w:rPr>
            </w:pPr>
            <w:r w:rsidRPr="00DD6CFB">
              <w:rPr>
                <w:sz w:val="16"/>
                <w:szCs w:val="16"/>
                <w:lang w:eastAsia="en-US"/>
              </w:rPr>
              <w:t>R5-223067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947AF2" w14:textId="7F8E39F8" w:rsidR="00DC63E6" w:rsidRPr="00DD6CFB" w:rsidRDefault="00DC63E6" w:rsidP="00DD6CFB">
            <w:pPr>
              <w:pStyle w:val="TAL"/>
              <w:rPr>
                <w:sz w:val="16"/>
                <w:szCs w:val="16"/>
                <w:lang w:eastAsia="en-US"/>
              </w:rPr>
            </w:pPr>
            <w:r w:rsidRPr="00DD6CFB">
              <w:rPr>
                <w:sz w:val="16"/>
                <w:szCs w:val="16"/>
                <w:lang w:eastAsia="en-US"/>
              </w:rPr>
              <w:t>2378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3D6C3B" w14:textId="0E52D5DC"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6E0DDE" w14:textId="1AE308A7"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16CFD8" w14:textId="5CE535C4" w:rsidR="00DC63E6" w:rsidRPr="00DD6CFB" w:rsidRDefault="00DC63E6" w:rsidP="00DD6CFB">
            <w:pPr>
              <w:pStyle w:val="TAL"/>
              <w:rPr>
                <w:sz w:val="16"/>
                <w:szCs w:val="16"/>
                <w:lang w:eastAsia="en-US"/>
              </w:rPr>
            </w:pPr>
            <w:r w:rsidRPr="00DD6CFB">
              <w:rPr>
                <w:sz w:val="16"/>
                <w:szCs w:val="16"/>
                <w:lang w:eastAsia="en-US"/>
              </w:rPr>
              <w:t>Addition of test frequency for NR inter-band CA configurations including n1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307545"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19B3B1C3"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4598246F"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BA96FB"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93F012A" w14:textId="726C5CE0" w:rsidR="00DC63E6" w:rsidRPr="00DD6CFB" w:rsidRDefault="00DC63E6" w:rsidP="00DD6CFB">
            <w:pPr>
              <w:pStyle w:val="TAL"/>
              <w:rPr>
                <w:sz w:val="16"/>
                <w:szCs w:val="16"/>
                <w:lang w:eastAsia="en-US"/>
              </w:rPr>
            </w:pPr>
            <w:r w:rsidRPr="00DD6CFB">
              <w:rPr>
                <w:sz w:val="16"/>
                <w:szCs w:val="16"/>
                <w:lang w:eastAsia="en-US"/>
              </w:rPr>
              <w:t>R5-223072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1C63F9" w14:textId="12CFBD32" w:rsidR="00DC63E6" w:rsidRPr="00DD6CFB" w:rsidRDefault="00DC63E6" w:rsidP="00DD6CFB">
            <w:pPr>
              <w:pStyle w:val="TAL"/>
              <w:rPr>
                <w:sz w:val="16"/>
                <w:szCs w:val="16"/>
                <w:lang w:eastAsia="en-US"/>
              </w:rPr>
            </w:pPr>
            <w:r w:rsidRPr="00DD6CFB">
              <w:rPr>
                <w:sz w:val="16"/>
                <w:szCs w:val="16"/>
                <w:lang w:eastAsia="en-US"/>
              </w:rPr>
              <w:t>2379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343EBE" w14:textId="4699E86D"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57DF76" w14:textId="19767F75"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245C94" w14:textId="74C41DB2" w:rsidR="00DC63E6" w:rsidRPr="00DD6CFB" w:rsidRDefault="00DC63E6" w:rsidP="00DD6CFB">
            <w:pPr>
              <w:pStyle w:val="TAL"/>
              <w:rPr>
                <w:sz w:val="16"/>
                <w:szCs w:val="16"/>
                <w:lang w:eastAsia="en-US"/>
              </w:rPr>
            </w:pPr>
            <w:r w:rsidRPr="00DD6CFB">
              <w:rPr>
                <w:sz w:val="16"/>
                <w:szCs w:val="16"/>
                <w:lang w:eastAsia="en-US"/>
              </w:rPr>
              <w:t>Introduction of test frequencies for CA_n258G for protocol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0061C6"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79DA16F2"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DB74E99"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4F055F"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8DD36C" w14:textId="4233E530" w:rsidR="00DC63E6" w:rsidRPr="00DD6CFB" w:rsidRDefault="00DC63E6" w:rsidP="00DD6CFB">
            <w:pPr>
              <w:pStyle w:val="TAL"/>
              <w:rPr>
                <w:sz w:val="16"/>
                <w:szCs w:val="16"/>
                <w:lang w:eastAsia="en-US"/>
              </w:rPr>
            </w:pPr>
            <w:r w:rsidRPr="00DD6CFB">
              <w:rPr>
                <w:sz w:val="16"/>
                <w:szCs w:val="16"/>
                <w:lang w:eastAsia="en-US"/>
              </w:rPr>
              <w:t>R5-223084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F49BC5" w14:textId="72046785" w:rsidR="00DC63E6" w:rsidRPr="00DD6CFB" w:rsidRDefault="00DC63E6" w:rsidP="00DD6CFB">
            <w:pPr>
              <w:pStyle w:val="TAL"/>
              <w:rPr>
                <w:sz w:val="16"/>
                <w:szCs w:val="16"/>
                <w:lang w:eastAsia="en-US"/>
              </w:rPr>
            </w:pPr>
            <w:r w:rsidRPr="00DD6CFB">
              <w:rPr>
                <w:sz w:val="16"/>
                <w:szCs w:val="16"/>
                <w:lang w:eastAsia="en-US"/>
              </w:rPr>
              <w:t>2382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089D9F" w14:textId="2E04461D"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3BA6C" w14:textId="7502967B"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639D05" w14:textId="736FBAD4" w:rsidR="00DC63E6" w:rsidRPr="00DD6CFB" w:rsidRDefault="00DC63E6" w:rsidP="00DD6CFB">
            <w:pPr>
              <w:pStyle w:val="TAL"/>
              <w:rPr>
                <w:sz w:val="16"/>
                <w:szCs w:val="16"/>
                <w:lang w:eastAsia="en-US"/>
              </w:rPr>
            </w:pPr>
            <w:r w:rsidRPr="00DD6CFB">
              <w:rPr>
                <w:sz w:val="16"/>
                <w:szCs w:val="16"/>
                <w:lang w:eastAsia="en-US"/>
              </w:rPr>
              <w:t>Corrections to usages of Annex A.6 of TS 34.229-5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8BB636"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0D879245"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3EAF403E"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406DF4"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C704E8" w14:textId="5BEC4292" w:rsidR="00DC63E6" w:rsidRPr="00DD6CFB" w:rsidRDefault="00DC63E6" w:rsidP="00DD6CFB">
            <w:pPr>
              <w:pStyle w:val="TAL"/>
              <w:rPr>
                <w:sz w:val="16"/>
                <w:szCs w:val="16"/>
                <w:lang w:eastAsia="en-US"/>
              </w:rPr>
            </w:pPr>
            <w:r w:rsidRPr="00DD6CFB">
              <w:rPr>
                <w:sz w:val="16"/>
                <w:szCs w:val="16"/>
                <w:lang w:eastAsia="en-US"/>
              </w:rPr>
              <w:t>R5-223126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13F4E5" w14:textId="7F53E59D" w:rsidR="00DC63E6" w:rsidRPr="00DD6CFB" w:rsidRDefault="00DC63E6" w:rsidP="00DD6CFB">
            <w:pPr>
              <w:pStyle w:val="TAL"/>
              <w:rPr>
                <w:sz w:val="16"/>
                <w:szCs w:val="16"/>
                <w:lang w:eastAsia="en-US"/>
              </w:rPr>
            </w:pPr>
            <w:r w:rsidRPr="00DD6CFB">
              <w:rPr>
                <w:sz w:val="16"/>
                <w:szCs w:val="16"/>
                <w:lang w:eastAsia="en-US"/>
              </w:rPr>
              <w:t>2397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A6F35F" w14:textId="509CBED5"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D358DB" w14:textId="2851C287"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049F20" w14:textId="025A4B46" w:rsidR="00DC63E6" w:rsidRPr="00DD6CFB" w:rsidRDefault="00DC63E6" w:rsidP="00DD6CFB">
            <w:pPr>
              <w:pStyle w:val="TAL"/>
              <w:rPr>
                <w:sz w:val="16"/>
                <w:szCs w:val="16"/>
                <w:lang w:eastAsia="en-US"/>
              </w:rPr>
            </w:pPr>
            <w:r w:rsidRPr="00DD6CFB">
              <w:rPr>
                <w:sz w:val="16"/>
                <w:szCs w:val="16"/>
                <w:lang w:eastAsia="en-US"/>
              </w:rPr>
              <w:t>Introducing band configuration DC_20A_n257A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59791A"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7B83147B"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50320E8"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1234D5"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9818CF8" w14:textId="11C2B69B" w:rsidR="00DC63E6" w:rsidRPr="00DD6CFB" w:rsidRDefault="00DC63E6" w:rsidP="00DD6CFB">
            <w:pPr>
              <w:pStyle w:val="TAL"/>
              <w:rPr>
                <w:sz w:val="16"/>
                <w:szCs w:val="16"/>
                <w:lang w:eastAsia="en-US"/>
              </w:rPr>
            </w:pPr>
            <w:r w:rsidRPr="00DD6CFB">
              <w:rPr>
                <w:sz w:val="16"/>
                <w:szCs w:val="16"/>
                <w:lang w:eastAsia="en-US"/>
              </w:rPr>
              <w:t>R5-223158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09EBC6" w14:textId="63A08404" w:rsidR="00DC63E6" w:rsidRPr="00DD6CFB" w:rsidRDefault="00DC63E6" w:rsidP="00DD6CFB">
            <w:pPr>
              <w:pStyle w:val="TAL"/>
              <w:rPr>
                <w:sz w:val="16"/>
                <w:szCs w:val="16"/>
                <w:lang w:eastAsia="en-US"/>
              </w:rPr>
            </w:pPr>
            <w:r w:rsidRPr="00DD6CFB">
              <w:rPr>
                <w:sz w:val="16"/>
                <w:szCs w:val="16"/>
                <w:lang w:eastAsia="en-US"/>
              </w:rPr>
              <w:t>2399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A6D110" w14:textId="1FF57887"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AF2D40" w14:textId="271D9C2D"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67D34F" w14:textId="59D21689" w:rsidR="00DC63E6" w:rsidRPr="00DD6CFB" w:rsidRDefault="00DC63E6" w:rsidP="00DD6CFB">
            <w:pPr>
              <w:pStyle w:val="TAL"/>
              <w:rPr>
                <w:sz w:val="16"/>
                <w:szCs w:val="16"/>
                <w:lang w:eastAsia="en-US"/>
              </w:rPr>
            </w:pPr>
            <w:r w:rsidRPr="00DD6CFB">
              <w:rPr>
                <w:sz w:val="16"/>
                <w:szCs w:val="16"/>
                <w:lang w:eastAsia="en-US"/>
              </w:rPr>
              <w:t>Editorial update IE ServCellIndex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22361F"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5E708CC6"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6EB5AEFD"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0706F0"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A1F5BC" w14:textId="75E40A6F" w:rsidR="00DC63E6" w:rsidRPr="00DD6CFB" w:rsidRDefault="00DC63E6" w:rsidP="00DD6CFB">
            <w:pPr>
              <w:pStyle w:val="TAL"/>
              <w:rPr>
                <w:sz w:val="16"/>
                <w:szCs w:val="16"/>
                <w:lang w:eastAsia="en-US"/>
              </w:rPr>
            </w:pPr>
            <w:r w:rsidRPr="00DD6CFB">
              <w:rPr>
                <w:sz w:val="16"/>
                <w:szCs w:val="16"/>
                <w:lang w:eastAsia="en-US"/>
              </w:rPr>
              <w:t>R5-223197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5D1140" w14:textId="35FD289D" w:rsidR="00DC63E6" w:rsidRPr="00DD6CFB" w:rsidRDefault="00DC63E6" w:rsidP="00DD6CFB">
            <w:pPr>
              <w:pStyle w:val="TAL"/>
              <w:rPr>
                <w:sz w:val="16"/>
                <w:szCs w:val="16"/>
                <w:lang w:eastAsia="en-US"/>
              </w:rPr>
            </w:pPr>
            <w:r w:rsidRPr="00DD6CFB">
              <w:rPr>
                <w:sz w:val="16"/>
                <w:szCs w:val="16"/>
                <w:lang w:eastAsia="en-US"/>
              </w:rPr>
              <w:t>2401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6BA9ED" w14:textId="4C0BE6B3"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62D598" w14:textId="7F9E4ECB"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A902A8" w14:textId="74183E23" w:rsidR="00DC63E6" w:rsidRPr="00DD6CFB" w:rsidRDefault="00DC63E6" w:rsidP="00DD6CFB">
            <w:pPr>
              <w:pStyle w:val="TAL"/>
              <w:rPr>
                <w:sz w:val="16"/>
                <w:szCs w:val="16"/>
                <w:lang w:eastAsia="en-US"/>
              </w:rPr>
            </w:pPr>
            <w:r w:rsidRPr="00DD6CFB">
              <w:rPr>
                <w:sz w:val="16"/>
                <w:szCs w:val="16"/>
                <w:lang w:eastAsia="en-US"/>
              </w:rPr>
              <w:t>Introduction of test frequencies for additional Rel-17 NR CA and EN-DC inter-band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D7CA16"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0FCD2916"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ED57F85"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89C0E4"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2B9F824" w14:textId="48713205" w:rsidR="00DC63E6" w:rsidRPr="00DD6CFB" w:rsidRDefault="00DC63E6" w:rsidP="00DD6CFB">
            <w:pPr>
              <w:pStyle w:val="TAL"/>
              <w:rPr>
                <w:sz w:val="16"/>
                <w:szCs w:val="16"/>
                <w:lang w:eastAsia="en-US"/>
              </w:rPr>
            </w:pPr>
            <w:r w:rsidRPr="00DD6CFB">
              <w:rPr>
                <w:sz w:val="16"/>
                <w:szCs w:val="16"/>
                <w:lang w:eastAsia="en-US"/>
              </w:rPr>
              <w:t>R5-223222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716D19" w14:textId="7741C5EB" w:rsidR="00DC63E6" w:rsidRPr="00DD6CFB" w:rsidRDefault="00DC63E6" w:rsidP="00DD6CFB">
            <w:pPr>
              <w:pStyle w:val="TAL"/>
              <w:rPr>
                <w:sz w:val="16"/>
                <w:szCs w:val="16"/>
                <w:lang w:eastAsia="en-US"/>
              </w:rPr>
            </w:pPr>
            <w:r w:rsidRPr="00DD6CFB">
              <w:rPr>
                <w:sz w:val="16"/>
                <w:szCs w:val="16"/>
                <w:lang w:eastAsia="en-US"/>
              </w:rPr>
              <w:t>2403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7320C4" w14:textId="3152B219"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BCBA06" w14:textId="4C8727F2"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394236" w14:textId="70C86BAC" w:rsidR="00DC63E6" w:rsidRPr="00DD6CFB" w:rsidRDefault="00DC63E6" w:rsidP="00DD6CFB">
            <w:pPr>
              <w:pStyle w:val="TAL"/>
              <w:rPr>
                <w:sz w:val="16"/>
                <w:szCs w:val="16"/>
                <w:lang w:eastAsia="en-US"/>
              </w:rPr>
            </w:pPr>
            <w:r w:rsidRPr="00DD6CFB">
              <w:rPr>
                <w:sz w:val="16"/>
                <w:szCs w:val="16"/>
                <w:lang w:eastAsia="en-US"/>
              </w:rPr>
              <w:t>Correction to 4.3.1.1.2.1 on test frequencies for NR inter-band CA configurations in FR1 with two bands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ADE23E"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29E38938"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4CADEC2F"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4AB3F2"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7E621D5" w14:textId="3998C0A9" w:rsidR="00DC63E6" w:rsidRPr="00DD6CFB" w:rsidRDefault="00DC63E6" w:rsidP="00DD6CFB">
            <w:pPr>
              <w:pStyle w:val="TAL"/>
              <w:rPr>
                <w:sz w:val="16"/>
                <w:szCs w:val="16"/>
                <w:lang w:eastAsia="en-US"/>
              </w:rPr>
            </w:pPr>
            <w:r w:rsidRPr="00DD6CFB">
              <w:rPr>
                <w:sz w:val="16"/>
                <w:szCs w:val="16"/>
                <w:lang w:eastAsia="en-US"/>
              </w:rPr>
              <w:t>R5-223223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CB6D3" w14:textId="781457F6" w:rsidR="00DC63E6" w:rsidRPr="00DD6CFB" w:rsidRDefault="00DC63E6" w:rsidP="00DD6CFB">
            <w:pPr>
              <w:pStyle w:val="TAL"/>
              <w:rPr>
                <w:sz w:val="16"/>
                <w:szCs w:val="16"/>
                <w:lang w:eastAsia="en-US"/>
              </w:rPr>
            </w:pPr>
            <w:r w:rsidRPr="00DD6CFB">
              <w:rPr>
                <w:sz w:val="16"/>
                <w:szCs w:val="16"/>
                <w:lang w:eastAsia="en-US"/>
              </w:rPr>
              <w:t>2404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EEC3AC" w14:textId="3F7F6B88"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D5839C" w14:textId="164D214B"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26E79D" w14:textId="12134D3D" w:rsidR="00DC63E6" w:rsidRPr="00DD6CFB" w:rsidRDefault="00DC63E6" w:rsidP="00DD6CFB">
            <w:pPr>
              <w:pStyle w:val="TAL"/>
              <w:rPr>
                <w:sz w:val="16"/>
                <w:szCs w:val="16"/>
                <w:lang w:eastAsia="en-US"/>
              </w:rPr>
            </w:pPr>
            <w:r w:rsidRPr="00DD6CFB">
              <w:rPr>
                <w:sz w:val="16"/>
                <w:szCs w:val="16"/>
                <w:lang w:eastAsia="en-US"/>
              </w:rPr>
              <w:t>Correction to 4.3.1.1.2.2 on test frequencies for NR inter-band CA configurations in FR1 with three bands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905A42"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5C5ACAE4"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913EAC2"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21DDE8"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A4AE76C" w14:textId="3423DAE1" w:rsidR="00DC63E6" w:rsidRPr="00DD6CFB" w:rsidRDefault="00DC63E6" w:rsidP="00DD6CFB">
            <w:pPr>
              <w:pStyle w:val="TAL"/>
              <w:rPr>
                <w:sz w:val="16"/>
                <w:szCs w:val="16"/>
                <w:lang w:eastAsia="en-US"/>
              </w:rPr>
            </w:pPr>
            <w:r w:rsidRPr="00DD6CFB">
              <w:rPr>
                <w:sz w:val="16"/>
                <w:szCs w:val="16"/>
                <w:lang w:eastAsia="en-US"/>
              </w:rPr>
              <w:t>R5-223224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9CE16B" w14:textId="2802E867" w:rsidR="00DC63E6" w:rsidRPr="00DD6CFB" w:rsidRDefault="00DC63E6" w:rsidP="00DD6CFB">
            <w:pPr>
              <w:pStyle w:val="TAL"/>
              <w:rPr>
                <w:sz w:val="16"/>
                <w:szCs w:val="16"/>
                <w:lang w:eastAsia="en-US"/>
              </w:rPr>
            </w:pPr>
            <w:r w:rsidRPr="00DD6CFB">
              <w:rPr>
                <w:sz w:val="16"/>
                <w:szCs w:val="16"/>
                <w:lang w:eastAsia="en-US"/>
              </w:rPr>
              <w:t>2405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808EC7" w14:textId="129A8D10"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23805" w14:textId="4E2269E4"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5BD57C" w14:textId="144C6B66" w:rsidR="00DC63E6" w:rsidRPr="00DD6CFB" w:rsidRDefault="00DC63E6" w:rsidP="00DD6CFB">
            <w:pPr>
              <w:pStyle w:val="TAL"/>
              <w:rPr>
                <w:sz w:val="16"/>
                <w:szCs w:val="16"/>
                <w:lang w:eastAsia="en-US"/>
              </w:rPr>
            </w:pPr>
            <w:r w:rsidRPr="00DD6CFB">
              <w:rPr>
                <w:sz w:val="16"/>
                <w:szCs w:val="16"/>
                <w:lang w:eastAsia="en-US"/>
              </w:rPr>
              <w:t>Correction to 4.3.1.1.5.66 on test frequencies for NR intra-band non-contiguous CA configurations of CA_n66 with class 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19BC55"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6042B33A"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22667A5"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62DE1D"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EFC8B8" w14:textId="5E90A827" w:rsidR="00DC63E6" w:rsidRPr="00DD6CFB" w:rsidRDefault="00DC63E6" w:rsidP="00DD6CFB">
            <w:pPr>
              <w:pStyle w:val="TAL"/>
              <w:rPr>
                <w:sz w:val="16"/>
                <w:szCs w:val="16"/>
                <w:lang w:eastAsia="en-US"/>
              </w:rPr>
            </w:pPr>
            <w:r w:rsidRPr="00DD6CFB">
              <w:rPr>
                <w:sz w:val="16"/>
                <w:szCs w:val="16"/>
                <w:lang w:eastAsia="en-US"/>
              </w:rPr>
              <w:t>R5-223225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F3E793" w14:textId="194529D2" w:rsidR="00DC63E6" w:rsidRPr="00DD6CFB" w:rsidRDefault="00DC63E6" w:rsidP="00DD6CFB">
            <w:pPr>
              <w:pStyle w:val="TAL"/>
              <w:rPr>
                <w:sz w:val="16"/>
                <w:szCs w:val="16"/>
                <w:lang w:eastAsia="en-US"/>
              </w:rPr>
            </w:pPr>
            <w:r w:rsidRPr="00DD6CFB">
              <w:rPr>
                <w:sz w:val="16"/>
                <w:szCs w:val="16"/>
                <w:lang w:eastAsia="en-US"/>
              </w:rPr>
              <w:t>2406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07DD19" w14:textId="0D62168A"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B9FB1A" w14:textId="070756EC"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E2C108" w14:textId="4C341C42" w:rsidR="00DC63E6" w:rsidRPr="00DD6CFB" w:rsidRDefault="00DC63E6" w:rsidP="00DD6CFB">
            <w:pPr>
              <w:pStyle w:val="TAL"/>
              <w:rPr>
                <w:sz w:val="16"/>
                <w:szCs w:val="16"/>
                <w:lang w:eastAsia="en-US"/>
              </w:rPr>
            </w:pPr>
            <w:r w:rsidRPr="00DD6CFB">
              <w:rPr>
                <w:sz w:val="16"/>
                <w:szCs w:val="16"/>
                <w:lang w:eastAsia="en-US"/>
              </w:rPr>
              <w:t>Correction to 4.3.1.1.5.71 on test frequencies for NR intra-band non-contiguous CA configurations of CA_n71 with class 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14064F"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1926036E"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79E2B08D"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9C146D"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6C84F2B" w14:textId="6E8FC5C5" w:rsidR="00DC63E6" w:rsidRPr="00DD6CFB" w:rsidRDefault="00DC63E6" w:rsidP="00DD6CFB">
            <w:pPr>
              <w:pStyle w:val="TAL"/>
              <w:rPr>
                <w:sz w:val="16"/>
                <w:szCs w:val="16"/>
                <w:lang w:eastAsia="en-US"/>
              </w:rPr>
            </w:pPr>
            <w:r w:rsidRPr="00DD6CFB">
              <w:rPr>
                <w:sz w:val="16"/>
                <w:szCs w:val="16"/>
                <w:lang w:eastAsia="en-US"/>
              </w:rPr>
              <w:t>R5-223229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921FF4" w14:textId="3F9E4459" w:rsidR="00DC63E6" w:rsidRPr="00DD6CFB" w:rsidRDefault="00DC63E6" w:rsidP="00DD6CFB">
            <w:pPr>
              <w:pStyle w:val="TAL"/>
              <w:rPr>
                <w:sz w:val="16"/>
                <w:szCs w:val="16"/>
                <w:lang w:eastAsia="en-US"/>
              </w:rPr>
            </w:pPr>
            <w:r w:rsidRPr="00DD6CFB">
              <w:rPr>
                <w:sz w:val="16"/>
                <w:szCs w:val="16"/>
                <w:lang w:eastAsia="en-US"/>
              </w:rPr>
              <w:t>2410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E0ACBB" w14:textId="35B0CF0B"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4F5AA7" w14:textId="5B03A220"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556E8A" w14:textId="04F5DE63" w:rsidR="00DC63E6" w:rsidRPr="00DD6CFB" w:rsidRDefault="00DC63E6" w:rsidP="00DD6CFB">
            <w:pPr>
              <w:pStyle w:val="TAL"/>
              <w:rPr>
                <w:sz w:val="16"/>
                <w:szCs w:val="16"/>
                <w:lang w:eastAsia="en-US"/>
              </w:rPr>
            </w:pPr>
            <w:r w:rsidRPr="00DD6CFB">
              <w:rPr>
                <w:sz w:val="16"/>
                <w:szCs w:val="16"/>
                <w:lang w:eastAsia="en-US"/>
              </w:rPr>
              <w:t>Correction to 4.3.1.4.1.3 on test frequencies for inter-band EN-DC R17 configurations with three bands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E94FA"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5D840DD9"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625E46CF"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CF67B6"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CA9C45" w14:textId="1CA2FC19" w:rsidR="00DC63E6" w:rsidRPr="00DD6CFB" w:rsidRDefault="00DC63E6" w:rsidP="00DD6CFB">
            <w:pPr>
              <w:pStyle w:val="TAL"/>
              <w:rPr>
                <w:sz w:val="16"/>
                <w:szCs w:val="16"/>
                <w:lang w:eastAsia="en-US"/>
              </w:rPr>
            </w:pPr>
            <w:r w:rsidRPr="00DD6CFB">
              <w:rPr>
                <w:sz w:val="16"/>
                <w:szCs w:val="16"/>
                <w:lang w:eastAsia="en-US"/>
              </w:rPr>
              <w:t>R5-223234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D9ACCD" w14:textId="356F8A41" w:rsidR="00DC63E6" w:rsidRPr="00DD6CFB" w:rsidRDefault="00DC63E6" w:rsidP="00DD6CFB">
            <w:pPr>
              <w:pStyle w:val="TAL"/>
              <w:rPr>
                <w:sz w:val="16"/>
                <w:szCs w:val="16"/>
                <w:lang w:eastAsia="en-US"/>
              </w:rPr>
            </w:pPr>
            <w:r w:rsidRPr="00DD6CFB">
              <w:rPr>
                <w:sz w:val="16"/>
                <w:szCs w:val="16"/>
                <w:lang w:eastAsia="en-US"/>
              </w:rPr>
              <w:t>2411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C714FC" w14:textId="1317B748"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7CB939" w14:textId="0FDF0C91"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DAA9F5" w14:textId="1388D4B4" w:rsidR="00DC63E6" w:rsidRPr="00DD6CFB" w:rsidRDefault="00DC63E6" w:rsidP="00DD6CFB">
            <w:pPr>
              <w:pStyle w:val="TAL"/>
              <w:rPr>
                <w:sz w:val="16"/>
                <w:szCs w:val="16"/>
                <w:lang w:eastAsia="en-US"/>
              </w:rPr>
            </w:pPr>
            <w:r w:rsidRPr="00DD6CFB">
              <w:rPr>
                <w:sz w:val="16"/>
                <w:szCs w:val="16"/>
                <w:lang w:eastAsia="en-US"/>
              </w:rPr>
              <w:t>Editorial correction to 4.3.1.2.2 on test frequencies for NR inter-band CA configurations in FR2 for CA_n260-n261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B6E536"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26C2F912"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E1437BE"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AB3BCE"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222820" w14:textId="33AE035B" w:rsidR="00DC63E6" w:rsidRPr="00DD6CFB" w:rsidRDefault="00DC63E6" w:rsidP="00DD6CFB">
            <w:pPr>
              <w:pStyle w:val="TAL"/>
              <w:rPr>
                <w:sz w:val="16"/>
                <w:szCs w:val="16"/>
                <w:lang w:eastAsia="en-US"/>
              </w:rPr>
            </w:pPr>
            <w:r w:rsidRPr="00DD6CFB">
              <w:rPr>
                <w:sz w:val="16"/>
                <w:szCs w:val="16"/>
                <w:lang w:eastAsia="en-US"/>
              </w:rPr>
              <w:t>R5-223250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6A28BF" w14:textId="7AF1CE1F" w:rsidR="00DC63E6" w:rsidRPr="00DD6CFB" w:rsidRDefault="00DC63E6" w:rsidP="00DD6CFB">
            <w:pPr>
              <w:pStyle w:val="TAL"/>
              <w:rPr>
                <w:sz w:val="16"/>
                <w:szCs w:val="16"/>
                <w:lang w:eastAsia="en-US"/>
              </w:rPr>
            </w:pPr>
            <w:r w:rsidRPr="00DD6CFB">
              <w:rPr>
                <w:sz w:val="16"/>
                <w:szCs w:val="16"/>
                <w:lang w:eastAsia="en-US"/>
              </w:rPr>
              <w:t>2412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A9E80D" w14:textId="297D64FD"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380B33" w14:textId="4A97FCC6"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125A27" w14:textId="65428D1A" w:rsidR="00DC63E6" w:rsidRPr="00DD6CFB" w:rsidRDefault="00DC63E6" w:rsidP="00DD6CFB">
            <w:pPr>
              <w:pStyle w:val="TAL"/>
              <w:rPr>
                <w:sz w:val="16"/>
                <w:szCs w:val="16"/>
                <w:lang w:eastAsia="en-US"/>
              </w:rPr>
            </w:pPr>
            <w:r w:rsidRPr="00DD6CFB">
              <w:rPr>
                <w:sz w:val="16"/>
                <w:szCs w:val="16"/>
                <w:lang w:eastAsia="en-US"/>
              </w:rPr>
              <w:t>Hardcoding USIM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194D9B"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43240D2"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0D9DF23"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521303"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B03701" w14:textId="35C37D58" w:rsidR="00DC63E6" w:rsidRPr="00DD6CFB" w:rsidRDefault="00DC63E6" w:rsidP="00DD6CFB">
            <w:pPr>
              <w:pStyle w:val="TAL"/>
              <w:rPr>
                <w:sz w:val="16"/>
                <w:szCs w:val="16"/>
                <w:lang w:eastAsia="en-US"/>
              </w:rPr>
            </w:pPr>
            <w:r w:rsidRPr="00DD6CFB">
              <w:rPr>
                <w:sz w:val="16"/>
                <w:szCs w:val="16"/>
                <w:lang w:eastAsia="en-US"/>
              </w:rPr>
              <w:t>R5-223341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3ADDD5" w14:textId="43C920FB" w:rsidR="00DC63E6" w:rsidRPr="00DD6CFB" w:rsidRDefault="00DC63E6" w:rsidP="00DD6CFB">
            <w:pPr>
              <w:pStyle w:val="TAL"/>
              <w:rPr>
                <w:sz w:val="16"/>
                <w:szCs w:val="16"/>
                <w:lang w:eastAsia="en-US"/>
              </w:rPr>
            </w:pPr>
            <w:r w:rsidRPr="00DD6CFB">
              <w:rPr>
                <w:sz w:val="16"/>
                <w:szCs w:val="16"/>
                <w:lang w:eastAsia="en-US"/>
              </w:rPr>
              <w:t>2375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5CFE42" w14:textId="160309FD"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930790" w14:textId="0DA2E95C"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95F421" w14:textId="431D4E7B" w:rsidR="00DC63E6" w:rsidRPr="00DD6CFB" w:rsidRDefault="00DC63E6" w:rsidP="00DD6CFB">
            <w:pPr>
              <w:pStyle w:val="TAL"/>
              <w:rPr>
                <w:sz w:val="16"/>
                <w:szCs w:val="16"/>
                <w:lang w:eastAsia="en-US"/>
              </w:rPr>
            </w:pPr>
            <w:r w:rsidRPr="00DD6CFB">
              <w:rPr>
                <w:sz w:val="16"/>
                <w:szCs w:val="16"/>
                <w:lang w:eastAsia="en-US"/>
              </w:rPr>
              <w:t>Update of Test procedure for IMS MO Emergency call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C38782"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399A85B6"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56ED93C7"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4B0AD0"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0EABF61" w14:textId="27AC7728" w:rsidR="00DC63E6" w:rsidRPr="00DD6CFB" w:rsidRDefault="00DC63E6" w:rsidP="00DD6CFB">
            <w:pPr>
              <w:pStyle w:val="TAL"/>
              <w:rPr>
                <w:sz w:val="16"/>
                <w:szCs w:val="16"/>
                <w:lang w:eastAsia="en-US"/>
              </w:rPr>
            </w:pPr>
            <w:r w:rsidRPr="00DD6CFB">
              <w:rPr>
                <w:sz w:val="16"/>
                <w:szCs w:val="16"/>
                <w:lang w:eastAsia="en-US"/>
              </w:rPr>
              <w:t>R5-223359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BCC2C7" w14:textId="3DDF159C" w:rsidR="00DC63E6" w:rsidRPr="00DD6CFB" w:rsidRDefault="00DC63E6" w:rsidP="00DD6CFB">
            <w:pPr>
              <w:pStyle w:val="TAL"/>
              <w:rPr>
                <w:sz w:val="16"/>
                <w:szCs w:val="16"/>
                <w:lang w:eastAsia="en-US"/>
              </w:rPr>
            </w:pPr>
            <w:r w:rsidRPr="00DD6CFB">
              <w:rPr>
                <w:sz w:val="16"/>
                <w:szCs w:val="16"/>
                <w:lang w:eastAsia="en-US"/>
              </w:rPr>
              <w:t>2332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8944A1" w14:textId="324CDB70"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1AA364" w14:textId="498B2264"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FAF111" w14:textId="1DE0ADB8" w:rsidR="00DC63E6" w:rsidRPr="00DD6CFB" w:rsidRDefault="00DC63E6" w:rsidP="00DD6CFB">
            <w:pPr>
              <w:pStyle w:val="TAL"/>
              <w:rPr>
                <w:sz w:val="16"/>
                <w:szCs w:val="16"/>
                <w:lang w:eastAsia="en-US"/>
              </w:rPr>
            </w:pPr>
            <w:r w:rsidRPr="00DD6CFB">
              <w:rPr>
                <w:sz w:val="16"/>
                <w:szCs w:val="16"/>
                <w:lang w:eastAsia="en-US"/>
              </w:rPr>
              <w:t>Addition of test frequency for NR SL concurrent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FF0CCB"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E9838A1"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78087945"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214A51"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2D082D" w14:textId="1E63F95F" w:rsidR="00DC63E6" w:rsidRPr="00DD6CFB" w:rsidRDefault="00DC63E6" w:rsidP="00DD6CFB">
            <w:pPr>
              <w:pStyle w:val="TAL"/>
              <w:rPr>
                <w:sz w:val="16"/>
                <w:szCs w:val="16"/>
                <w:lang w:eastAsia="en-US"/>
              </w:rPr>
            </w:pPr>
            <w:r w:rsidRPr="00DD6CFB">
              <w:rPr>
                <w:sz w:val="16"/>
                <w:szCs w:val="16"/>
                <w:lang w:eastAsia="en-US"/>
              </w:rPr>
              <w:t>R5-223360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9F7ED6" w14:textId="79B333D6" w:rsidR="00DC63E6" w:rsidRPr="00DD6CFB" w:rsidRDefault="00DC63E6" w:rsidP="00DD6CFB">
            <w:pPr>
              <w:pStyle w:val="TAL"/>
              <w:rPr>
                <w:sz w:val="16"/>
                <w:szCs w:val="16"/>
                <w:lang w:eastAsia="en-US"/>
              </w:rPr>
            </w:pPr>
            <w:r w:rsidRPr="00DD6CFB">
              <w:rPr>
                <w:sz w:val="16"/>
                <w:szCs w:val="16"/>
                <w:lang w:eastAsia="en-US"/>
              </w:rPr>
              <w:t>2333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D1C56F" w14:textId="6AD88CF4"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903089" w14:textId="10A4625B"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A298E4" w14:textId="5F4A2FE7" w:rsidR="00DC63E6" w:rsidRPr="00DD6CFB" w:rsidRDefault="00DC63E6" w:rsidP="00DD6CFB">
            <w:pPr>
              <w:pStyle w:val="TAL"/>
              <w:rPr>
                <w:sz w:val="16"/>
                <w:szCs w:val="16"/>
                <w:lang w:eastAsia="en-US"/>
              </w:rPr>
            </w:pPr>
            <w:r w:rsidRPr="00DD6CFB">
              <w:rPr>
                <w:sz w:val="16"/>
                <w:szCs w:val="16"/>
                <w:lang w:eastAsia="en-US"/>
              </w:rPr>
              <w:t>Correction to default configuration of SCI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D0213E"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2C244FB2"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40C14644"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B16702"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C99C6F" w14:textId="7C62820E" w:rsidR="00DC63E6" w:rsidRPr="00DD6CFB" w:rsidRDefault="00DC63E6" w:rsidP="00DD6CFB">
            <w:pPr>
              <w:pStyle w:val="TAL"/>
              <w:rPr>
                <w:sz w:val="16"/>
                <w:szCs w:val="16"/>
                <w:lang w:eastAsia="en-US"/>
              </w:rPr>
            </w:pPr>
            <w:r w:rsidRPr="00DD6CFB">
              <w:rPr>
                <w:sz w:val="16"/>
                <w:szCs w:val="16"/>
                <w:lang w:eastAsia="en-US"/>
              </w:rPr>
              <w:t>R5-223361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830698" w14:textId="0D5DFE53" w:rsidR="00DC63E6" w:rsidRPr="00DD6CFB" w:rsidRDefault="00DC63E6" w:rsidP="00DD6CFB">
            <w:pPr>
              <w:pStyle w:val="TAL"/>
              <w:rPr>
                <w:sz w:val="16"/>
                <w:szCs w:val="16"/>
                <w:lang w:eastAsia="en-US"/>
              </w:rPr>
            </w:pPr>
            <w:r w:rsidRPr="00DD6CFB">
              <w:rPr>
                <w:sz w:val="16"/>
                <w:szCs w:val="16"/>
                <w:lang w:eastAsia="en-US"/>
              </w:rPr>
              <w:t>2334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A0DEDD" w14:textId="69F271A5"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92C8D6" w14:textId="14FEA953"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2F79A8" w14:textId="2FD5B133" w:rsidR="00DC63E6" w:rsidRPr="00DD6CFB" w:rsidRDefault="00DC63E6" w:rsidP="00DD6CFB">
            <w:pPr>
              <w:pStyle w:val="TAL"/>
              <w:rPr>
                <w:sz w:val="16"/>
                <w:szCs w:val="16"/>
                <w:lang w:eastAsia="en-US"/>
              </w:rPr>
            </w:pPr>
            <w:r w:rsidRPr="00DD6CFB">
              <w:rPr>
                <w:sz w:val="16"/>
                <w:szCs w:val="16"/>
                <w:lang w:eastAsia="en-US"/>
              </w:rPr>
              <w:t>Correction to sidelink IE SL-BWP-PoolConfig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AF98C"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8397F1C"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08121F5B"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49A8AC"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D89452" w14:textId="6A245D67" w:rsidR="00DC63E6" w:rsidRPr="00DD6CFB" w:rsidRDefault="00DC63E6" w:rsidP="00DD6CFB">
            <w:pPr>
              <w:pStyle w:val="TAL"/>
              <w:rPr>
                <w:sz w:val="16"/>
                <w:szCs w:val="16"/>
                <w:lang w:eastAsia="en-US"/>
              </w:rPr>
            </w:pPr>
            <w:r w:rsidRPr="00DD6CFB">
              <w:rPr>
                <w:sz w:val="16"/>
                <w:szCs w:val="16"/>
                <w:lang w:eastAsia="en-US"/>
              </w:rPr>
              <w:t>R5-223362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BECC5B" w14:textId="08B29B97" w:rsidR="00DC63E6" w:rsidRPr="00DD6CFB" w:rsidRDefault="00DC63E6" w:rsidP="00DD6CFB">
            <w:pPr>
              <w:pStyle w:val="TAL"/>
              <w:rPr>
                <w:sz w:val="16"/>
                <w:szCs w:val="16"/>
                <w:lang w:eastAsia="en-US"/>
              </w:rPr>
            </w:pPr>
            <w:r w:rsidRPr="00DD6CFB">
              <w:rPr>
                <w:sz w:val="16"/>
                <w:szCs w:val="16"/>
                <w:lang w:eastAsia="en-US"/>
              </w:rPr>
              <w:t>2335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B28C3D" w14:textId="47079971"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BAB715" w14:textId="099656A0"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0E7FF1" w14:textId="5B54423C" w:rsidR="00DC63E6" w:rsidRPr="00DD6CFB" w:rsidRDefault="00DC63E6" w:rsidP="00DD6CFB">
            <w:pPr>
              <w:pStyle w:val="TAL"/>
              <w:rPr>
                <w:sz w:val="16"/>
                <w:szCs w:val="16"/>
                <w:lang w:eastAsia="en-US"/>
              </w:rPr>
            </w:pPr>
            <w:r w:rsidRPr="00DD6CFB">
              <w:rPr>
                <w:sz w:val="16"/>
                <w:szCs w:val="16"/>
                <w:lang w:eastAsia="en-US"/>
              </w:rPr>
              <w:t>Correction to sidelink IE SL-BWP-PoolConfigCommon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4EF5D3"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78A075EE"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60CE3EBF"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49FC9A"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86C8A45" w14:textId="10201E40" w:rsidR="00DC63E6" w:rsidRPr="00DD6CFB" w:rsidRDefault="00DC63E6" w:rsidP="00DD6CFB">
            <w:pPr>
              <w:pStyle w:val="TAL"/>
              <w:rPr>
                <w:sz w:val="16"/>
                <w:szCs w:val="16"/>
                <w:lang w:eastAsia="en-US"/>
              </w:rPr>
            </w:pPr>
            <w:r w:rsidRPr="00DD6CFB">
              <w:rPr>
                <w:sz w:val="16"/>
                <w:szCs w:val="16"/>
                <w:lang w:eastAsia="en-US"/>
              </w:rPr>
              <w:t>R5-223363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01493D" w14:textId="6785F20B" w:rsidR="00DC63E6" w:rsidRPr="00DD6CFB" w:rsidRDefault="00DC63E6" w:rsidP="00DD6CFB">
            <w:pPr>
              <w:pStyle w:val="TAL"/>
              <w:rPr>
                <w:sz w:val="16"/>
                <w:szCs w:val="16"/>
                <w:lang w:eastAsia="en-US"/>
              </w:rPr>
            </w:pPr>
            <w:r w:rsidRPr="00DD6CFB">
              <w:rPr>
                <w:sz w:val="16"/>
                <w:szCs w:val="16"/>
                <w:lang w:eastAsia="en-US"/>
              </w:rPr>
              <w:t>2336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6390A3" w14:textId="18A3797F"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B09123" w14:textId="5278CD62"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BCAFF9" w14:textId="5C413973" w:rsidR="00DC63E6" w:rsidRPr="00DD6CFB" w:rsidRDefault="00DC63E6" w:rsidP="00DD6CFB">
            <w:pPr>
              <w:pStyle w:val="TAL"/>
              <w:rPr>
                <w:sz w:val="16"/>
                <w:szCs w:val="16"/>
                <w:lang w:eastAsia="en-US"/>
              </w:rPr>
            </w:pPr>
            <w:r w:rsidRPr="00DD6CFB">
              <w:rPr>
                <w:sz w:val="16"/>
                <w:szCs w:val="16"/>
                <w:lang w:eastAsia="en-US"/>
              </w:rPr>
              <w:t>Correction to sidelink IE SL-FreqConfig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B7CF81"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FDC2115"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3ED92538"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75B5A1"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C5A49F" w14:textId="3B352AF5" w:rsidR="00DC63E6" w:rsidRPr="00DD6CFB" w:rsidRDefault="00DC63E6" w:rsidP="00DD6CFB">
            <w:pPr>
              <w:pStyle w:val="TAL"/>
              <w:rPr>
                <w:sz w:val="16"/>
                <w:szCs w:val="16"/>
                <w:lang w:eastAsia="en-US"/>
              </w:rPr>
            </w:pPr>
            <w:r w:rsidRPr="00DD6CFB">
              <w:rPr>
                <w:sz w:val="16"/>
                <w:szCs w:val="16"/>
                <w:lang w:eastAsia="en-US"/>
              </w:rPr>
              <w:t>R5-223364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495E61" w14:textId="7F6C170B" w:rsidR="00DC63E6" w:rsidRPr="00DD6CFB" w:rsidRDefault="00DC63E6" w:rsidP="00DD6CFB">
            <w:pPr>
              <w:pStyle w:val="TAL"/>
              <w:rPr>
                <w:sz w:val="16"/>
                <w:szCs w:val="16"/>
                <w:lang w:eastAsia="en-US"/>
              </w:rPr>
            </w:pPr>
            <w:r w:rsidRPr="00DD6CFB">
              <w:rPr>
                <w:sz w:val="16"/>
                <w:szCs w:val="16"/>
                <w:lang w:eastAsia="en-US"/>
              </w:rPr>
              <w:t>2337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B650F5" w14:textId="70BCF728"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4C96CF" w14:textId="1C62A49B"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423879" w14:textId="0A04DADE" w:rsidR="00DC63E6" w:rsidRPr="00DD6CFB" w:rsidRDefault="00DC63E6" w:rsidP="00DD6CFB">
            <w:pPr>
              <w:pStyle w:val="TAL"/>
              <w:rPr>
                <w:sz w:val="16"/>
                <w:szCs w:val="16"/>
                <w:lang w:eastAsia="en-US"/>
              </w:rPr>
            </w:pPr>
            <w:r w:rsidRPr="00DD6CFB">
              <w:rPr>
                <w:sz w:val="16"/>
                <w:szCs w:val="16"/>
                <w:lang w:eastAsia="en-US"/>
              </w:rPr>
              <w:t>Correction to sidelink IE SL-FreqConfigCommon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7D596A"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5DAD888A"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4AEDF9D8"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96BDCB"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FBE4EA" w14:textId="01BDCB34" w:rsidR="00DC63E6" w:rsidRPr="00DD6CFB" w:rsidRDefault="00DC63E6" w:rsidP="00DD6CFB">
            <w:pPr>
              <w:pStyle w:val="TAL"/>
              <w:rPr>
                <w:sz w:val="16"/>
                <w:szCs w:val="16"/>
                <w:lang w:eastAsia="en-US"/>
              </w:rPr>
            </w:pPr>
            <w:r w:rsidRPr="00DD6CFB">
              <w:rPr>
                <w:sz w:val="16"/>
                <w:szCs w:val="16"/>
                <w:lang w:eastAsia="en-US"/>
              </w:rPr>
              <w:t>R5-223365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89F2D8" w14:textId="0F519784" w:rsidR="00DC63E6" w:rsidRPr="00DD6CFB" w:rsidRDefault="00DC63E6" w:rsidP="00DD6CFB">
            <w:pPr>
              <w:pStyle w:val="TAL"/>
              <w:rPr>
                <w:sz w:val="16"/>
                <w:szCs w:val="16"/>
                <w:lang w:eastAsia="en-US"/>
              </w:rPr>
            </w:pPr>
            <w:r w:rsidRPr="00DD6CFB">
              <w:rPr>
                <w:sz w:val="16"/>
                <w:szCs w:val="16"/>
                <w:lang w:eastAsia="en-US"/>
              </w:rPr>
              <w:t>2339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3642D4" w14:textId="482E6830"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AE8A52" w14:textId="375FCCFC"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FD3452" w14:textId="655EAA6B" w:rsidR="00DC63E6" w:rsidRPr="00DD6CFB" w:rsidRDefault="00DC63E6" w:rsidP="00DD6CFB">
            <w:pPr>
              <w:pStyle w:val="TAL"/>
              <w:rPr>
                <w:sz w:val="16"/>
                <w:szCs w:val="16"/>
                <w:lang w:eastAsia="en-US"/>
              </w:rPr>
            </w:pPr>
            <w:r w:rsidRPr="00DD6CFB">
              <w:rPr>
                <w:sz w:val="16"/>
                <w:szCs w:val="16"/>
                <w:lang w:eastAsia="en-US"/>
              </w:rPr>
              <w:t>Correction to test procedures for unicast link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CD010A"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55ED8633"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655C00E7"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9B97E7"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1F47AC" w14:textId="69294754" w:rsidR="00DC63E6" w:rsidRPr="00DD6CFB" w:rsidRDefault="00DC63E6" w:rsidP="00DD6CFB">
            <w:pPr>
              <w:pStyle w:val="TAL"/>
              <w:rPr>
                <w:sz w:val="16"/>
                <w:szCs w:val="16"/>
                <w:lang w:eastAsia="en-US"/>
              </w:rPr>
            </w:pPr>
            <w:r w:rsidRPr="00DD6CFB">
              <w:rPr>
                <w:sz w:val="16"/>
                <w:szCs w:val="16"/>
                <w:lang w:eastAsia="en-US"/>
              </w:rPr>
              <w:t>R5-223387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0D414B" w14:textId="7147A753" w:rsidR="00DC63E6" w:rsidRPr="00DD6CFB" w:rsidRDefault="00DC63E6" w:rsidP="00DD6CFB">
            <w:pPr>
              <w:pStyle w:val="TAL"/>
              <w:rPr>
                <w:sz w:val="16"/>
                <w:szCs w:val="16"/>
                <w:lang w:eastAsia="en-US"/>
              </w:rPr>
            </w:pPr>
            <w:r w:rsidRPr="00DD6CFB">
              <w:rPr>
                <w:sz w:val="16"/>
                <w:szCs w:val="16"/>
                <w:lang w:eastAsia="en-US"/>
              </w:rPr>
              <w:t>2330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8E8961" w14:textId="64EB1BCD"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390B60" w14:textId="2A968308"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766A79" w14:textId="10551CCA" w:rsidR="00DC63E6" w:rsidRPr="00DD6CFB" w:rsidRDefault="00DC63E6" w:rsidP="00DD6CFB">
            <w:pPr>
              <w:pStyle w:val="TAL"/>
              <w:rPr>
                <w:sz w:val="16"/>
                <w:szCs w:val="16"/>
                <w:lang w:eastAsia="en-US"/>
              </w:rPr>
            </w:pPr>
            <w:r w:rsidRPr="00DD6CFB">
              <w:rPr>
                <w:sz w:val="16"/>
                <w:szCs w:val="16"/>
                <w:lang w:eastAsia="en-US"/>
              </w:rPr>
              <w:t>Addition of scheduling information for positioning system information blocks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DF5C88"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1EC828C9"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4424698"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9AF68E"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F18E69" w14:textId="6FA25F9F" w:rsidR="00DC63E6" w:rsidRPr="00DD6CFB" w:rsidRDefault="00DC63E6" w:rsidP="00DD6CFB">
            <w:pPr>
              <w:pStyle w:val="TAL"/>
              <w:rPr>
                <w:sz w:val="16"/>
                <w:szCs w:val="16"/>
                <w:lang w:eastAsia="en-US"/>
              </w:rPr>
            </w:pPr>
            <w:r w:rsidRPr="00DD6CFB">
              <w:rPr>
                <w:sz w:val="16"/>
                <w:szCs w:val="16"/>
                <w:lang w:eastAsia="en-US"/>
              </w:rPr>
              <w:t>R5-223399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F13067" w14:textId="6B2D9189" w:rsidR="00DC63E6" w:rsidRPr="00DD6CFB" w:rsidRDefault="00DC63E6" w:rsidP="00DD6CFB">
            <w:pPr>
              <w:pStyle w:val="TAL"/>
              <w:rPr>
                <w:sz w:val="16"/>
                <w:szCs w:val="16"/>
                <w:lang w:eastAsia="en-US"/>
              </w:rPr>
            </w:pPr>
            <w:r w:rsidRPr="00DD6CFB">
              <w:rPr>
                <w:sz w:val="16"/>
                <w:szCs w:val="16"/>
                <w:lang w:eastAsia="en-US"/>
              </w:rPr>
              <w:t>2295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DACC96" w14:textId="4E35277C"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E78948" w14:textId="68389D7B"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8A737D" w14:textId="6A26BA6A" w:rsidR="00DC63E6" w:rsidRPr="00DD6CFB" w:rsidRDefault="00DC63E6" w:rsidP="00DD6CFB">
            <w:pPr>
              <w:pStyle w:val="TAL"/>
              <w:rPr>
                <w:sz w:val="16"/>
                <w:szCs w:val="16"/>
                <w:lang w:eastAsia="en-US"/>
              </w:rPr>
            </w:pPr>
            <w:r w:rsidRPr="00DD6CFB">
              <w:rPr>
                <w:sz w:val="16"/>
                <w:szCs w:val="16"/>
                <w:lang w:eastAsia="en-US"/>
              </w:rPr>
              <w:t>Addition of SIB11 to common environment for early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7D3E34"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5513B84C"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7FD15CF7"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E8678B"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7D9040D" w14:textId="433B3C24" w:rsidR="00DC63E6" w:rsidRPr="00DD6CFB" w:rsidRDefault="00DC63E6" w:rsidP="00DD6CFB">
            <w:pPr>
              <w:pStyle w:val="TAL"/>
              <w:rPr>
                <w:sz w:val="16"/>
                <w:szCs w:val="16"/>
                <w:lang w:eastAsia="en-US"/>
              </w:rPr>
            </w:pPr>
            <w:r w:rsidRPr="00DD6CFB">
              <w:rPr>
                <w:sz w:val="16"/>
                <w:szCs w:val="16"/>
                <w:lang w:eastAsia="en-US"/>
              </w:rPr>
              <w:t>R5-223400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7D6EA4" w14:textId="5EFE64ED" w:rsidR="00DC63E6" w:rsidRPr="00DD6CFB" w:rsidRDefault="00DC63E6" w:rsidP="00DD6CFB">
            <w:pPr>
              <w:pStyle w:val="TAL"/>
              <w:rPr>
                <w:sz w:val="16"/>
                <w:szCs w:val="16"/>
                <w:lang w:eastAsia="en-US"/>
              </w:rPr>
            </w:pPr>
            <w:r w:rsidRPr="00DD6CFB">
              <w:rPr>
                <w:sz w:val="16"/>
                <w:szCs w:val="16"/>
                <w:lang w:eastAsia="en-US"/>
              </w:rPr>
              <w:t>2414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0A7699" w14:textId="6072D1DB"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74B070" w14:textId="2FE99EC5"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A17F0C" w14:textId="72990B0C" w:rsidR="00DC63E6" w:rsidRPr="00DD6CFB" w:rsidRDefault="00DC63E6" w:rsidP="00DD6CFB">
            <w:pPr>
              <w:pStyle w:val="TAL"/>
              <w:rPr>
                <w:sz w:val="16"/>
                <w:szCs w:val="16"/>
                <w:lang w:eastAsia="en-US"/>
              </w:rPr>
            </w:pPr>
            <w:r w:rsidRPr="00DD6CFB">
              <w:rPr>
                <w:sz w:val="16"/>
                <w:szCs w:val="16"/>
                <w:lang w:eastAsia="en-US"/>
              </w:rPr>
              <w:t>Modification of SIB1 in common environment for idle/inactive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93B858"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0E77BF88"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70921B84"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3683FA"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71CC63" w14:textId="527F01C6" w:rsidR="00DC63E6" w:rsidRPr="00DD6CFB" w:rsidRDefault="00DC63E6" w:rsidP="00DD6CFB">
            <w:pPr>
              <w:pStyle w:val="TAL"/>
              <w:rPr>
                <w:sz w:val="16"/>
                <w:szCs w:val="16"/>
                <w:lang w:eastAsia="en-US"/>
              </w:rPr>
            </w:pPr>
            <w:r w:rsidRPr="00DD6CFB">
              <w:rPr>
                <w:sz w:val="16"/>
                <w:szCs w:val="16"/>
                <w:lang w:eastAsia="en-US"/>
              </w:rPr>
              <w:t>R5-223410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BABF24" w14:textId="307CA7BC" w:rsidR="00DC63E6" w:rsidRPr="00DD6CFB" w:rsidRDefault="00DC63E6" w:rsidP="00DD6CFB">
            <w:pPr>
              <w:pStyle w:val="TAL"/>
              <w:rPr>
                <w:sz w:val="16"/>
                <w:szCs w:val="16"/>
                <w:lang w:eastAsia="en-US"/>
              </w:rPr>
            </w:pPr>
            <w:r w:rsidRPr="00DD6CFB">
              <w:rPr>
                <w:sz w:val="16"/>
                <w:szCs w:val="16"/>
                <w:lang w:eastAsia="en-US"/>
              </w:rPr>
              <w:t>2340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43A55E" w14:textId="393BABAB"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2BC019" w14:textId="413586D4"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75345C" w14:textId="4C24BB4E" w:rsidR="00DC63E6" w:rsidRPr="00DD6CFB" w:rsidRDefault="00DC63E6" w:rsidP="00DD6CFB">
            <w:pPr>
              <w:pStyle w:val="TAL"/>
              <w:rPr>
                <w:sz w:val="16"/>
                <w:szCs w:val="16"/>
                <w:lang w:eastAsia="en-US"/>
              </w:rPr>
            </w:pPr>
            <w:r w:rsidRPr="00DD6CFB">
              <w:rPr>
                <w:sz w:val="16"/>
                <w:szCs w:val="16"/>
                <w:lang w:eastAsia="en-US"/>
              </w:rPr>
              <w:t>Addition of abbreviations for RedCap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666684"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52366EB5"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2FB7543"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CE4F4D"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CC50D25" w14:textId="6D73FAD1" w:rsidR="00DC63E6" w:rsidRPr="00DD6CFB" w:rsidRDefault="00DC63E6" w:rsidP="00DD6CFB">
            <w:pPr>
              <w:pStyle w:val="TAL"/>
              <w:rPr>
                <w:sz w:val="16"/>
                <w:szCs w:val="16"/>
                <w:lang w:eastAsia="en-US"/>
              </w:rPr>
            </w:pPr>
            <w:r w:rsidRPr="00DD6CFB">
              <w:rPr>
                <w:sz w:val="16"/>
                <w:szCs w:val="16"/>
                <w:lang w:eastAsia="en-US"/>
              </w:rPr>
              <w:t>R5-223413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962BEA" w14:textId="3D824656" w:rsidR="00DC63E6" w:rsidRPr="00DD6CFB" w:rsidRDefault="00DC63E6" w:rsidP="00DD6CFB">
            <w:pPr>
              <w:pStyle w:val="TAL"/>
              <w:rPr>
                <w:sz w:val="16"/>
                <w:szCs w:val="16"/>
                <w:lang w:eastAsia="en-US"/>
              </w:rPr>
            </w:pPr>
            <w:r w:rsidRPr="00DD6CFB">
              <w:rPr>
                <w:sz w:val="16"/>
                <w:szCs w:val="16"/>
                <w:lang w:eastAsia="en-US"/>
              </w:rPr>
              <w:t>2380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1FAA4B" w14:textId="49D12A7B"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D4C381" w14:textId="78579755"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5D17E8" w14:textId="015A1C4D" w:rsidR="00DC63E6" w:rsidRPr="00DD6CFB" w:rsidRDefault="00DC63E6" w:rsidP="00DD6CFB">
            <w:pPr>
              <w:pStyle w:val="TAL"/>
              <w:rPr>
                <w:sz w:val="16"/>
                <w:szCs w:val="16"/>
                <w:lang w:eastAsia="en-US"/>
              </w:rPr>
            </w:pPr>
            <w:r w:rsidRPr="00DD6CFB">
              <w:rPr>
                <w:sz w:val="16"/>
                <w:szCs w:val="16"/>
                <w:lang w:eastAsia="en-US"/>
              </w:rPr>
              <w:t>Updates to Test procedure 4.9.15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6B1CA3"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61583EAD"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0D41F943"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7043B35"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603F1D" w14:textId="156A27BA" w:rsidR="00DC63E6" w:rsidRPr="00DD6CFB" w:rsidRDefault="00DC63E6" w:rsidP="00DD6CFB">
            <w:pPr>
              <w:pStyle w:val="TAL"/>
              <w:rPr>
                <w:sz w:val="16"/>
                <w:szCs w:val="16"/>
                <w:lang w:eastAsia="en-US"/>
              </w:rPr>
            </w:pPr>
            <w:r w:rsidRPr="00DD6CFB">
              <w:rPr>
                <w:sz w:val="16"/>
                <w:szCs w:val="16"/>
                <w:lang w:eastAsia="en-US"/>
              </w:rPr>
              <w:t>R5-223414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6213B9" w14:textId="5355923C" w:rsidR="00DC63E6" w:rsidRPr="00DD6CFB" w:rsidRDefault="00DC63E6" w:rsidP="00DD6CFB">
            <w:pPr>
              <w:pStyle w:val="TAL"/>
              <w:rPr>
                <w:sz w:val="16"/>
                <w:szCs w:val="16"/>
                <w:lang w:eastAsia="en-US"/>
              </w:rPr>
            </w:pPr>
            <w:r w:rsidRPr="00DD6CFB">
              <w:rPr>
                <w:sz w:val="16"/>
                <w:szCs w:val="16"/>
                <w:lang w:eastAsia="en-US"/>
              </w:rPr>
              <w:t>2307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9B9864" w14:textId="14D7F977"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321BA7" w14:textId="3C8A12C3"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5BC204" w14:textId="08435CFC" w:rsidR="00DC63E6" w:rsidRPr="00DD6CFB" w:rsidRDefault="00DC63E6" w:rsidP="00DD6CFB">
            <w:pPr>
              <w:pStyle w:val="TAL"/>
              <w:rPr>
                <w:sz w:val="16"/>
                <w:szCs w:val="16"/>
                <w:lang w:eastAsia="en-US"/>
              </w:rPr>
            </w:pPr>
            <w:r w:rsidRPr="00DD6CFB">
              <w:rPr>
                <w:sz w:val="16"/>
                <w:szCs w:val="16"/>
                <w:lang w:eastAsia="en-US"/>
              </w:rPr>
              <w:t>Editorial updates to SIBs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2EE01B"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95B9E84"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1696F02"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D45262"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6924FC" w14:textId="2482D188" w:rsidR="00DC63E6" w:rsidRPr="00DD6CFB" w:rsidRDefault="00DC63E6" w:rsidP="00DD6CFB">
            <w:pPr>
              <w:pStyle w:val="TAL"/>
              <w:rPr>
                <w:sz w:val="16"/>
                <w:szCs w:val="16"/>
                <w:lang w:eastAsia="en-US"/>
              </w:rPr>
            </w:pPr>
            <w:r w:rsidRPr="00DD6CFB">
              <w:rPr>
                <w:sz w:val="16"/>
                <w:szCs w:val="16"/>
                <w:lang w:eastAsia="en-US"/>
              </w:rPr>
              <w:t>R5-223415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BCB7E7" w14:textId="17FE9617" w:rsidR="00DC63E6" w:rsidRPr="00DD6CFB" w:rsidRDefault="00DC63E6" w:rsidP="00DD6CFB">
            <w:pPr>
              <w:pStyle w:val="TAL"/>
              <w:rPr>
                <w:sz w:val="16"/>
                <w:szCs w:val="16"/>
                <w:lang w:eastAsia="en-US"/>
              </w:rPr>
            </w:pPr>
            <w:r w:rsidRPr="00DD6CFB">
              <w:rPr>
                <w:sz w:val="16"/>
                <w:szCs w:val="16"/>
                <w:lang w:eastAsia="en-US"/>
              </w:rPr>
              <w:t>2381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E80962" w14:textId="1CD09C44"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BCE718" w14:textId="0A07A11E"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FA4C2D" w14:textId="587CD097" w:rsidR="00DC63E6" w:rsidRPr="00DD6CFB" w:rsidRDefault="00DC63E6" w:rsidP="00DD6CFB">
            <w:pPr>
              <w:pStyle w:val="TAL"/>
              <w:rPr>
                <w:sz w:val="16"/>
                <w:szCs w:val="16"/>
                <w:lang w:eastAsia="en-US"/>
              </w:rPr>
            </w:pPr>
            <w:r w:rsidRPr="00DD6CFB">
              <w:rPr>
                <w:sz w:val="16"/>
                <w:szCs w:val="16"/>
                <w:lang w:eastAsia="en-US"/>
              </w:rPr>
              <w:t>Updates to Data-off condition for PDU SESSION ESTABLISHMENT REQUEST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4926A1"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7531E5B0"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5ADD185A"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FC0BD6"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5EF419" w14:textId="49AD0268" w:rsidR="00DC63E6" w:rsidRPr="00DD6CFB" w:rsidRDefault="00DC63E6" w:rsidP="00DD6CFB">
            <w:pPr>
              <w:pStyle w:val="TAL"/>
              <w:rPr>
                <w:sz w:val="16"/>
                <w:szCs w:val="16"/>
                <w:lang w:eastAsia="en-US"/>
              </w:rPr>
            </w:pPr>
            <w:r w:rsidRPr="00DD6CFB">
              <w:rPr>
                <w:sz w:val="16"/>
                <w:szCs w:val="16"/>
                <w:lang w:eastAsia="en-US"/>
              </w:rPr>
              <w:t>R5-223416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C73787" w14:textId="61BCA927" w:rsidR="00DC63E6" w:rsidRPr="00DD6CFB" w:rsidRDefault="00DC63E6" w:rsidP="00DD6CFB">
            <w:pPr>
              <w:pStyle w:val="TAL"/>
              <w:rPr>
                <w:sz w:val="16"/>
                <w:szCs w:val="16"/>
                <w:lang w:eastAsia="en-US"/>
              </w:rPr>
            </w:pPr>
            <w:r w:rsidRPr="00DD6CFB">
              <w:rPr>
                <w:sz w:val="16"/>
                <w:szCs w:val="16"/>
                <w:lang w:eastAsia="en-US"/>
              </w:rPr>
              <w:t>2299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AA04B7" w14:textId="1DB23249"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83D60C" w14:textId="583FCA53"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B73D9C" w14:textId="09DBAA2B" w:rsidR="00DC63E6" w:rsidRPr="00DD6CFB" w:rsidRDefault="00DC63E6" w:rsidP="00DD6CFB">
            <w:pPr>
              <w:pStyle w:val="TAL"/>
              <w:rPr>
                <w:sz w:val="16"/>
                <w:szCs w:val="16"/>
                <w:lang w:eastAsia="en-US"/>
              </w:rPr>
            </w:pPr>
            <w:r w:rsidRPr="00DD6CFB">
              <w:rPr>
                <w:sz w:val="16"/>
                <w:szCs w:val="16"/>
                <w:lang w:eastAsia="en-US"/>
              </w:rPr>
              <w:t>Resolving test frequency for n53 10 Mhz CBW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C36CCE"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20426632"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6457C63"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C1A7BA"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A4C422A" w14:textId="0D422BDF" w:rsidR="00DC63E6" w:rsidRPr="00DD6CFB" w:rsidRDefault="00DC63E6" w:rsidP="00DD6CFB">
            <w:pPr>
              <w:pStyle w:val="TAL"/>
              <w:rPr>
                <w:sz w:val="16"/>
                <w:szCs w:val="16"/>
                <w:lang w:eastAsia="en-US"/>
              </w:rPr>
            </w:pPr>
            <w:r w:rsidRPr="00DD6CFB">
              <w:rPr>
                <w:sz w:val="16"/>
                <w:szCs w:val="16"/>
                <w:lang w:eastAsia="en-US"/>
              </w:rPr>
              <w:t>R5-223417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933CEC" w14:textId="2241A7A6" w:rsidR="00DC63E6" w:rsidRPr="00DD6CFB" w:rsidRDefault="00DC63E6" w:rsidP="00DD6CFB">
            <w:pPr>
              <w:pStyle w:val="TAL"/>
              <w:rPr>
                <w:sz w:val="16"/>
                <w:szCs w:val="16"/>
                <w:lang w:eastAsia="en-US"/>
              </w:rPr>
            </w:pPr>
            <w:r w:rsidRPr="00DD6CFB">
              <w:rPr>
                <w:sz w:val="16"/>
                <w:szCs w:val="16"/>
                <w:lang w:eastAsia="en-US"/>
              </w:rPr>
              <w:t>2353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94F749" w14:textId="4BC94872"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DF8549" w14:textId="03ED1FA6"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090C3A" w14:textId="095DB1AC" w:rsidR="00DC63E6" w:rsidRPr="00DD6CFB" w:rsidRDefault="00DC63E6" w:rsidP="00DD6CFB">
            <w:pPr>
              <w:pStyle w:val="TAL"/>
              <w:rPr>
                <w:sz w:val="16"/>
                <w:szCs w:val="16"/>
                <w:lang w:eastAsia="en-US"/>
              </w:rPr>
            </w:pPr>
            <w:r w:rsidRPr="00DD6CFB">
              <w:rPr>
                <w:sz w:val="16"/>
                <w:szCs w:val="16"/>
                <w:lang w:eastAsia="en-US"/>
              </w:rPr>
              <w:t>Correction to Combinations of system information blocks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26C438"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7B41318E"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E575B71"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5BB845"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B90E14" w14:textId="3E99C68E" w:rsidR="00DC63E6" w:rsidRPr="00DD6CFB" w:rsidRDefault="00DC63E6" w:rsidP="00DD6CFB">
            <w:pPr>
              <w:pStyle w:val="TAL"/>
              <w:rPr>
                <w:sz w:val="16"/>
                <w:szCs w:val="16"/>
                <w:lang w:eastAsia="en-US"/>
              </w:rPr>
            </w:pPr>
            <w:r w:rsidRPr="00DD6CFB">
              <w:rPr>
                <w:sz w:val="16"/>
                <w:szCs w:val="16"/>
                <w:lang w:eastAsia="en-US"/>
              </w:rPr>
              <w:t>R5-223480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5DD507" w14:textId="3AE3DBCD" w:rsidR="00DC63E6" w:rsidRPr="00DD6CFB" w:rsidRDefault="00DC63E6" w:rsidP="00DD6CFB">
            <w:pPr>
              <w:pStyle w:val="TAL"/>
              <w:rPr>
                <w:sz w:val="16"/>
                <w:szCs w:val="16"/>
                <w:lang w:eastAsia="en-US"/>
              </w:rPr>
            </w:pPr>
            <w:r w:rsidRPr="00DD6CFB">
              <w:rPr>
                <w:sz w:val="16"/>
                <w:szCs w:val="16"/>
                <w:lang w:eastAsia="en-US"/>
              </w:rPr>
              <w:t>2402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C25D7C" w14:textId="52741FAA"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894620" w14:textId="4BEF8E94"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53F891" w14:textId="411FB6E8" w:rsidR="00DC63E6" w:rsidRPr="00DD6CFB" w:rsidRDefault="00DC63E6" w:rsidP="00DD6CFB">
            <w:pPr>
              <w:pStyle w:val="TAL"/>
              <w:rPr>
                <w:sz w:val="16"/>
                <w:szCs w:val="16"/>
                <w:lang w:eastAsia="en-US"/>
              </w:rPr>
            </w:pPr>
            <w:r w:rsidRPr="00DD6CFB">
              <w:rPr>
                <w:sz w:val="16"/>
                <w:szCs w:val="16"/>
                <w:lang w:eastAsia="en-US"/>
              </w:rPr>
              <w:t>Corrections on mandatory channel bandwidths after Rel-15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739C54"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64ACCF29"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0F171C49"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A4CE33"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1873E6A" w14:textId="2C63066F" w:rsidR="00DC63E6" w:rsidRPr="00DD6CFB" w:rsidRDefault="00DC63E6" w:rsidP="00DD6CFB">
            <w:pPr>
              <w:pStyle w:val="TAL"/>
              <w:rPr>
                <w:sz w:val="16"/>
                <w:szCs w:val="16"/>
                <w:lang w:eastAsia="en-US"/>
              </w:rPr>
            </w:pPr>
            <w:r w:rsidRPr="00DD6CFB">
              <w:rPr>
                <w:sz w:val="16"/>
                <w:szCs w:val="16"/>
                <w:lang w:eastAsia="en-US"/>
              </w:rPr>
              <w:t>R5-223602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7231B6" w14:textId="403DAB18" w:rsidR="00DC63E6" w:rsidRPr="00DD6CFB" w:rsidRDefault="00DC63E6" w:rsidP="00DD6CFB">
            <w:pPr>
              <w:pStyle w:val="TAL"/>
              <w:rPr>
                <w:sz w:val="16"/>
                <w:szCs w:val="16"/>
                <w:lang w:eastAsia="en-US"/>
              </w:rPr>
            </w:pPr>
            <w:r w:rsidRPr="00DD6CFB">
              <w:rPr>
                <w:sz w:val="16"/>
                <w:szCs w:val="16"/>
                <w:lang w:eastAsia="en-US"/>
              </w:rPr>
              <w:t>2415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E9FEB7" w14:textId="18D97DB4" w:rsidR="00DC63E6" w:rsidRPr="00DD6CFB" w:rsidRDefault="00DC63E6"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DD8608" w14:textId="6AB82EE4"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6B8254" w14:textId="5F0DA5DA" w:rsidR="00DC63E6" w:rsidRPr="00DD6CFB" w:rsidRDefault="00DC63E6" w:rsidP="00DD6CFB">
            <w:pPr>
              <w:pStyle w:val="TAL"/>
              <w:rPr>
                <w:sz w:val="16"/>
                <w:szCs w:val="16"/>
                <w:lang w:eastAsia="en-US"/>
              </w:rPr>
            </w:pPr>
            <w:r w:rsidRPr="00DD6CFB">
              <w:rPr>
                <w:sz w:val="16"/>
                <w:szCs w:val="16"/>
                <w:lang w:eastAsia="en-US"/>
              </w:rPr>
              <w:t>Correction to 4.3.1.4.1.3 on test frequencies for DC_1A-28A_n78C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738472"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34A8445"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54944CEE"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583C06"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038BCB" w14:textId="6DFAA9C9" w:rsidR="00DC63E6" w:rsidRPr="00DD6CFB" w:rsidRDefault="00DC63E6" w:rsidP="00DD6CFB">
            <w:pPr>
              <w:pStyle w:val="TAL"/>
              <w:rPr>
                <w:sz w:val="16"/>
                <w:szCs w:val="16"/>
                <w:lang w:eastAsia="en-US"/>
              </w:rPr>
            </w:pPr>
            <w:r w:rsidRPr="00DD6CFB">
              <w:rPr>
                <w:sz w:val="16"/>
                <w:szCs w:val="16"/>
                <w:lang w:eastAsia="en-US"/>
              </w:rPr>
              <w:t>R5-223649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16CDE0" w14:textId="36EBCC20" w:rsidR="00DC63E6" w:rsidRPr="00DD6CFB" w:rsidRDefault="00DC63E6" w:rsidP="00DD6CFB">
            <w:pPr>
              <w:pStyle w:val="TAL"/>
              <w:rPr>
                <w:sz w:val="16"/>
                <w:szCs w:val="16"/>
                <w:lang w:eastAsia="en-US"/>
              </w:rPr>
            </w:pPr>
            <w:r w:rsidRPr="00DD6CFB">
              <w:rPr>
                <w:sz w:val="16"/>
                <w:szCs w:val="16"/>
                <w:lang w:eastAsia="en-US"/>
              </w:rPr>
              <w:t>2398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E4F020" w14:textId="0F02C5AA"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DCEF17" w14:textId="7865BCA8"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CD1BAD" w14:textId="0BD18976" w:rsidR="00DC63E6" w:rsidRPr="00DD6CFB" w:rsidRDefault="00DC63E6" w:rsidP="00DD6CFB">
            <w:pPr>
              <w:pStyle w:val="TAL"/>
              <w:rPr>
                <w:sz w:val="16"/>
                <w:szCs w:val="16"/>
                <w:lang w:eastAsia="en-US"/>
              </w:rPr>
            </w:pPr>
            <w:r w:rsidRPr="00DD6CFB">
              <w:rPr>
                <w:sz w:val="16"/>
                <w:szCs w:val="16"/>
                <w:lang w:eastAsia="en-US"/>
              </w:rPr>
              <w:t>Introduction of test frequencies for 3 band EN-DC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AB78E9"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344E0943"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CC12E33"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1619EB"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ED1978" w14:textId="44507F94" w:rsidR="00DC63E6" w:rsidRPr="00DD6CFB" w:rsidRDefault="00DC63E6" w:rsidP="00DD6CFB">
            <w:pPr>
              <w:pStyle w:val="TAL"/>
              <w:rPr>
                <w:sz w:val="16"/>
                <w:szCs w:val="16"/>
                <w:lang w:eastAsia="en-US"/>
              </w:rPr>
            </w:pPr>
            <w:r w:rsidRPr="00DD6CFB">
              <w:rPr>
                <w:sz w:val="16"/>
                <w:szCs w:val="16"/>
                <w:lang w:eastAsia="en-US"/>
              </w:rPr>
              <w:t>R5-223650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F70D47" w14:textId="7203782F" w:rsidR="00DC63E6" w:rsidRPr="00DD6CFB" w:rsidRDefault="00DC63E6" w:rsidP="00DD6CFB">
            <w:pPr>
              <w:pStyle w:val="TAL"/>
              <w:rPr>
                <w:sz w:val="16"/>
                <w:szCs w:val="16"/>
                <w:lang w:eastAsia="en-US"/>
              </w:rPr>
            </w:pPr>
            <w:r w:rsidRPr="00DD6CFB">
              <w:rPr>
                <w:sz w:val="16"/>
                <w:szCs w:val="16"/>
                <w:lang w:eastAsia="en-US"/>
              </w:rPr>
              <w:t>2400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C519DC" w14:textId="0A26865C"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7DE82F" w14:textId="02FD1E77"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41360F" w14:textId="2AC050F7" w:rsidR="00DC63E6" w:rsidRPr="00DD6CFB" w:rsidRDefault="00DC63E6" w:rsidP="00DD6CFB">
            <w:pPr>
              <w:pStyle w:val="TAL"/>
              <w:rPr>
                <w:sz w:val="16"/>
                <w:szCs w:val="16"/>
                <w:lang w:eastAsia="en-US"/>
              </w:rPr>
            </w:pPr>
            <w:r w:rsidRPr="00DD6CFB">
              <w:rPr>
                <w:sz w:val="16"/>
                <w:szCs w:val="16"/>
                <w:lang w:eastAsia="en-US"/>
              </w:rPr>
              <w:t xml:space="preserve">Introduction of test frequencies for additional Rel-16 NR CA DC and EN-DC inter-band configurations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C38EE7"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DA57773"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30C624E9"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82C2C1"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F764438" w14:textId="5F3B1878" w:rsidR="00DC63E6" w:rsidRPr="00DD6CFB" w:rsidRDefault="00DC63E6" w:rsidP="00DD6CFB">
            <w:pPr>
              <w:pStyle w:val="TAL"/>
              <w:rPr>
                <w:sz w:val="16"/>
                <w:szCs w:val="16"/>
                <w:lang w:eastAsia="en-US"/>
              </w:rPr>
            </w:pPr>
            <w:r w:rsidRPr="00DD6CFB">
              <w:rPr>
                <w:sz w:val="16"/>
                <w:szCs w:val="16"/>
                <w:lang w:eastAsia="en-US"/>
              </w:rPr>
              <w:t>R5-223651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241DF0" w14:textId="438660B2" w:rsidR="00DC63E6" w:rsidRPr="00DD6CFB" w:rsidRDefault="00DC63E6" w:rsidP="00DD6CFB">
            <w:pPr>
              <w:pStyle w:val="TAL"/>
              <w:rPr>
                <w:sz w:val="16"/>
                <w:szCs w:val="16"/>
                <w:lang w:eastAsia="en-US"/>
              </w:rPr>
            </w:pPr>
            <w:r w:rsidRPr="00DD6CFB">
              <w:rPr>
                <w:sz w:val="16"/>
                <w:szCs w:val="16"/>
                <w:lang w:eastAsia="en-US"/>
              </w:rPr>
              <w:t>2407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9D7B4C" w14:textId="15385F9D"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8FD6DF" w14:textId="2EB8D770"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32EEB3" w14:textId="1F1CD737" w:rsidR="00DC63E6" w:rsidRPr="00DD6CFB" w:rsidRDefault="00DC63E6" w:rsidP="00DD6CFB">
            <w:pPr>
              <w:pStyle w:val="TAL"/>
              <w:rPr>
                <w:sz w:val="16"/>
                <w:szCs w:val="16"/>
                <w:lang w:eastAsia="en-US"/>
              </w:rPr>
            </w:pPr>
            <w:r w:rsidRPr="00DD6CFB">
              <w:rPr>
                <w:sz w:val="16"/>
                <w:szCs w:val="16"/>
                <w:lang w:eastAsia="en-US"/>
              </w:rPr>
              <w:t>Correction to 4.3.1.1.5.77 on test frequencies for NR intra-band non-contiguous CA configurations of CA_n77 with class 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FBF9A8"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76A51883"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5FE45350"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5D0A6A"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6562FD" w14:textId="7926AD46" w:rsidR="00DC63E6" w:rsidRPr="00DD6CFB" w:rsidRDefault="00DC63E6" w:rsidP="00DD6CFB">
            <w:pPr>
              <w:pStyle w:val="TAL"/>
              <w:rPr>
                <w:sz w:val="16"/>
                <w:szCs w:val="16"/>
                <w:lang w:eastAsia="en-US"/>
              </w:rPr>
            </w:pPr>
            <w:r w:rsidRPr="00DD6CFB">
              <w:rPr>
                <w:sz w:val="16"/>
                <w:szCs w:val="16"/>
                <w:lang w:eastAsia="en-US"/>
              </w:rPr>
              <w:t>R5-223652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9385FC" w14:textId="042DAF85" w:rsidR="00DC63E6" w:rsidRPr="00DD6CFB" w:rsidRDefault="00DC63E6" w:rsidP="00DD6CFB">
            <w:pPr>
              <w:pStyle w:val="TAL"/>
              <w:rPr>
                <w:sz w:val="16"/>
                <w:szCs w:val="16"/>
                <w:lang w:eastAsia="en-US"/>
              </w:rPr>
            </w:pPr>
            <w:r w:rsidRPr="00DD6CFB">
              <w:rPr>
                <w:sz w:val="16"/>
                <w:szCs w:val="16"/>
                <w:lang w:eastAsia="en-US"/>
              </w:rPr>
              <w:t>2408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87FAF9" w14:textId="67B32DE6"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B407E8" w14:textId="5FF4AD50"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A04D3D" w14:textId="31006DAB" w:rsidR="00DC63E6" w:rsidRPr="00DD6CFB" w:rsidRDefault="00DC63E6" w:rsidP="00DD6CFB">
            <w:pPr>
              <w:pStyle w:val="TAL"/>
              <w:rPr>
                <w:sz w:val="16"/>
                <w:szCs w:val="16"/>
                <w:lang w:eastAsia="en-US"/>
              </w:rPr>
            </w:pPr>
            <w:r w:rsidRPr="00DD6CFB">
              <w:rPr>
                <w:sz w:val="16"/>
                <w:szCs w:val="16"/>
                <w:lang w:eastAsia="en-US"/>
              </w:rPr>
              <w:t>Correction to 4.3.1.1.5.78 on test frequencies for NR intra-band non-contiguous CA configurations of CA_n78 with class 2A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BFDD99"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66FAD657"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36AA42F1"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D6DA03"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976835A" w14:textId="5BD25608" w:rsidR="00DC63E6" w:rsidRPr="00DD6CFB" w:rsidRDefault="00DC63E6" w:rsidP="00DD6CFB">
            <w:pPr>
              <w:pStyle w:val="TAL"/>
              <w:rPr>
                <w:sz w:val="16"/>
                <w:szCs w:val="16"/>
                <w:lang w:eastAsia="en-US"/>
              </w:rPr>
            </w:pPr>
            <w:r w:rsidRPr="00DD6CFB">
              <w:rPr>
                <w:sz w:val="16"/>
                <w:szCs w:val="16"/>
                <w:lang w:eastAsia="en-US"/>
              </w:rPr>
              <w:t>R5-223653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99DA80" w14:textId="48A9D152" w:rsidR="00DC63E6" w:rsidRPr="00DD6CFB" w:rsidRDefault="00DC63E6" w:rsidP="00DD6CFB">
            <w:pPr>
              <w:pStyle w:val="TAL"/>
              <w:rPr>
                <w:sz w:val="16"/>
                <w:szCs w:val="16"/>
                <w:lang w:eastAsia="en-US"/>
              </w:rPr>
            </w:pPr>
            <w:r w:rsidRPr="00DD6CFB">
              <w:rPr>
                <w:sz w:val="16"/>
                <w:szCs w:val="16"/>
                <w:lang w:eastAsia="en-US"/>
              </w:rPr>
              <w:t>2409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60534B" w14:textId="35D008E9"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682236" w14:textId="08F2AF7C"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F553C6" w14:textId="4BB2404F" w:rsidR="00DC63E6" w:rsidRPr="00DD6CFB" w:rsidRDefault="00DC63E6" w:rsidP="00DD6CFB">
            <w:pPr>
              <w:pStyle w:val="TAL"/>
              <w:rPr>
                <w:sz w:val="16"/>
                <w:szCs w:val="16"/>
                <w:lang w:eastAsia="en-US"/>
              </w:rPr>
            </w:pPr>
            <w:r w:rsidRPr="00DD6CFB">
              <w:rPr>
                <w:sz w:val="16"/>
                <w:szCs w:val="16"/>
                <w:lang w:eastAsia="en-US"/>
              </w:rPr>
              <w:t>Correction to 4.3.1.4.1.3 on test frequencies for inter-band EN-DC R16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9BAAF8"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41E57D3B"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3FFDB72D"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68FE96"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DFB6DAC" w14:textId="2F3B57A2" w:rsidR="00DC63E6" w:rsidRPr="00DD6CFB" w:rsidRDefault="00DC63E6" w:rsidP="00DD6CFB">
            <w:pPr>
              <w:pStyle w:val="TAL"/>
              <w:rPr>
                <w:sz w:val="16"/>
                <w:szCs w:val="16"/>
                <w:lang w:eastAsia="en-US"/>
              </w:rPr>
            </w:pPr>
            <w:r w:rsidRPr="00DD6CFB">
              <w:rPr>
                <w:sz w:val="16"/>
                <w:szCs w:val="16"/>
                <w:lang w:eastAsia="en-US"/>
              </w:rPr>
              <w:t>R5-223755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AB4DA1" w14:textId="6142DD8B" w:rsidR="00DC63E6" w:rsidRPr="00DD6CFB" w:rsidRDefault="00DC63E6" w:rsidP="00DD6CFB">
            <w:pPr>
              <w:pStyle w:val="TAL"/>
              <w:rPr>
                <w:sz w:val="16"/>
                <w:szCs w:val="16"/>
                <w:lang w:eastAsia="en-US"/>
              </w:rPr>
            </w:pPr>
            <w:r w:rsidRPr="00DD6CFB">
              <w:rPr>
                <w:sz w:val="16"/>
                <w:szCs w:val="16"/>
                <w:lang w:eastAsia="en-US"/>
              </w:rPr>
              <w:t>2301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CDF3EE" w14:textId="5D3A11DC"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3AE28" w14:textId="17CC0223"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0CECF5" w14:textId="66CC6006" w:rsidR="00DC63E6" w:rsidRPr="00DD6CFB" w:rsidRDefault="00DC63E6" w:rsidP="00DD6CFB">
            <w:pPr>
              <w:pStyle w:val="TAL"/>
              <w:rPr>
                <w:sz w:val="16"/>
                <w:szCs w:val="16"/>
                <w:lang w:eastAsia="en-US"/>
              </w:rPr>
            </w:pPr>
            <w:r w:rsidRPr="00DD6CFB">
              <w:rPr>
                <w:sz w:val="16"/>
                <w:szCs w:val="16"/>
                <w:lang w:eastAsia="en-US"/>
              </w:rPr>
              <w:t>Introduction of test frequencies for NR-DC 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EB1DDC"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6B1C0F84"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C020C7D"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A5D8E7"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7EBFF5" w14:textId="129DBCD1" w:rsidR="00DC63E6" w:rsidRPr="00DD6CFB" w:rsidRDefault="00DC63E6" w:rsidP="00DD6CFB">
            <w:pPr>
              <w:pStyle w:val="TAL"/>
              <w:rPr>
                <w:sz w:val="16"/>
                <w:szCs w:val="16"/>
                <w:lang w:eastAsia="en-US"/>
              </w:rPr>
            </w:pPr>
            <w:r w:rsidRPr="00DD6CFB">
              <w:rPr>
                <w:sz w:val="16"/>
                <w:szCs w:val="16"/>
                <w:lang w:eastAsia="en-US"/>
              </w:rPr>
              <w:t>R5-223784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96C9A9" w14:textId="087AAAB2" w:rsidR="00DC63E6" w:rsidRPr="00DD6CFB" w:rsidRDefault="00DC63E6" w:rsidP="00DD6CFB">
            <w:pPr>
              <w:pStyle w:val="TAL"/>
              <w:rPr>
                <w:sz w:val="16"/>
                <w:szCs w:val="16"/>
                <w:lang w:eastAsia="en-US"/>
              </w:rPr>
            </w:pPr>
            <w:r w:rsidRPr="00DD6CFB">
              <w:rPr>
                <w:sz w:val="16"/>
                <w:szCs w:val="16"/>
                <w:lang w:eastAsia="en-US"/>
              </w:rPr>
              <w:t>2371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C31FF4" w14:textId="64F3280F"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AD9906" w14:textId="5F54A688"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D45CAA" w14:textId="37F6F709" w:rsidR="00DC63E6" w:rsidRPr="00DD6CFB" w:rsidRDefault="00DC63E6" w:rsidP="00DD6CFB">
            <w:pPr>
              <w:pStyle w:val="TAL"/>
              <w:rPr>
                <w:sz w:val="16"/>
                <w:szCs w:val="16"/>
                <w:lang w:eastAsia="en-US"/>
              </w:rPr>
            </w:pPr>
            <w:r w:rsidRPr="00DD6CFB">
              <w:rPr>
                <w:sz w:val="16"/>
                <w:szCs w:val="16"/>
                <w:lang w:eastAsia="en-US"/>
              </w:rPr>
              <w:t>Addition of RedCap default test channel bandwidth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F3A560"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01B3469E"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2E8C2B46"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64DAB2"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26B656" w14:textId="48616508" w:rsidR="00DC63E6" w:rsidRPr="00DD6CFB" w:rsidRDefault="00DC63E6" w:rsidP="00DD6CFB">
            <w:pPr>
              <w:pStyle w:val="TAL"/>
              <w:rPr>
                <w:sz w:val="16"/>
                <w:szCs w:val="16"/>
                <w:lang w:eastAsia="en-US"/>
              </w:rPr>
            </w:pPr>
            <w:r w:rsidRPr="00DD6CFB">
              <w:rPr>
                <w:sz w:val="16"/>
                <w:szCs w:val="16"/>
                <w:lang w:eastAsia="en-US"/>
              </w:rPr>
              <w:t>R5-223792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DA24A" w14:textId="4D859C80" w:rsidR="00DC63E6" w:rsidRPr="00DD6CFB" w:rsidRDefault="00DC63E6" w:rsidP="00DD6CFB">
            <w:pPr>
              <w:pStyle w:val="TAL"/>
              <w:rPr>
                <w:sz w:val="16"/>
                <w:szCs w:val="16"/>
                <w:lang w:eastAsia="en-US"/>
              </w:rPr>
            </w:pPr>
            <w:r w:rsidRPr="00DD6CFB">
              <w:rPr>
                <w:sz w:val="16"/>
                <w:szCs w:val="16"/>
                <w:lang w:eastAsia="en-US"/>
              </w:rPr>
              <w:t>2322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B7A855" w14:textId="19D1C653"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C19F3E" w14:textId="1FB2203E"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06E99D" w14:textId="15CCDF5A" w:rsidR="00DC63E6" w:rsidRPr="00DD6CFB" w:rsidRDefault="00DC63E6" w:rsidP="00DD6CFB">
            <w:pPr>
              <w:pStyle w:val="TAL"/>
              <w:rPr>
                <w:sz w:val="16"/>
                <w:szCs w:val="16"/>
                <w:lang w:eastAsia="en-US"/>
              </w:rPr>
            </w:pPr>
            <w:r w:rsidRPr="00DD6CFB">
              <w:rPr>
                <w:sz w:val="16"/>
                <w:szCs w:val="16"/>
                <w:lang w:eastAsia="en-US"/>
              </w:rPr>
              <w:t>Correction to test frequency for n53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3CE893"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0010B788"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55A8CE93"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09B991"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820CA31" w14:textId="5B6DCC35" w:rsidR="00DC63E6" w:rsidRPr="00DD6CFB" w:rsidRDefault="00DC63E6" w:rsidP="00DD6CFB">
            <w:pPr>
              <w:pStyle w:val="TAL"/>
              <w:rPr>
                <w:sz w:val="16"/>
                <w:szCs w:val="16"/>
                <w:lang w:eastAsia="en-US"/>
              </w:rPr>
            </w:pPr>
            <w:r w:rsidRPr="00DD6CFB">
              <w:rPr>
                <w:sz w:val="16"/>
                <w:szCs w:val="16"/>
                <w:lang w:eastAsia="en-US"/>
              </w:rPr>
              <w:t>R5-223793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97D76" w14:textId="0F8BA5F2" w:rsidR="00DC63E6" w:rsidRPr="00DD6CFB" w:rsidRDefault="00DC63E6" w:rsidP="00DD6CFB">
            <w:pPr>
              <w:pStyle w:val="TAL"/>
              <w:rPr>
                <w:sz w:val="16"/>
                <w:szCs w:val="16"/>
                <w:lang w:eastAsia="en-US"/>
              </w:rPr>
            </w:pPr>
            <w:r w:rsidRPr="00DD6CFB">
              <w:rPr>
                <w:sz w:val="16"/>
                <w:szCs w:val="16"/>
                <w:lang w:eastAsia="en-US"/>
              </w:rPr>
              <w:t>2369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4EF287" w14:textId="7B69E9F6"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BB1D00" w14:textId="29417349"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5481C9" w14:textId="1703E759" w:rsidR="00DC63E6" w:rsidRPr="00DD6CFB" w:rsidRDefault="00DC63E6" w:rsidP="00DD6CFB">
            <w:pPr>
              <w:pStyle w:val="TAL"/>
              <w:rPr>
                <w:sz w:val="16"/>
                <w:szCs w:val="16"/>
                <w:lang w:eastAsia="en-US"/>
              </w:rPr>
            </w:pPr>
            <w:r w:rsidRPr="00DD6CFB">
              <w:rPr>
                <w:sz w:val="16"/>
                <w:szCs w:val="16"/>
                <w:lang w:eastAsia="en-US"/>
              </w:rPr>
              <w:t>Clarification of PCC and SCC configuration for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03CE5D"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1AD43342"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1C5D85B2"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DEB45D"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BA2BD3" w14:textId="1E3FE11A" w:rsidR="00DC63E6" w:rsidRPr="00DD6CFB" w:rsidRDefault="00DC63E6" w:rsidP="00DD6CFB">
            <w:pPr>
              <w:pStyle w:val="TAL"/>
              <w:rPr>
                <w:sz w:val="16"/>
                <w:szCs w:val="16"/>
                <w:lang w:eastAsia="en-US"/>
              </w:rPr>
            </w:pPr>
            <w:r w:rsidRPr="00DD6CFB">
              <w:rPr>
                <w:sz w:val="16"/>
                <w:szCs w:val="16"/>
                <w:lang w:eastAsia="en-US"/>
              </w:rPr>
              <w:t>R5-223795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3027E6" w14:textId="4EF0872B" w:rsidR="00DC63E6" w:rsidRPr="00DD6CFB" w:rsidRDefault="00DC63E6" w:rsidP="00DD6CFB">
            <w:pPr>
              <w:pStyle w:val="TAL"/>
              <w:rPr>
                <w:sz w:val="16"/>
                <w:szCs w:val="16"/>
                <w:lang w:eastAsia="en-US"/>
              </w:rPr>
            </w:pPr>
            <w:r w:rsidRPr="00DD6CFB">
              <w:rPr>
                <w:sz w:val="16"/>
                <w:szCs w:val="16"/>
                <w:lang w:eastAsia="en-US"/>
              </w:rPr>
              <w:t>2323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77921F" w14:textId="7C7E59AE"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2D9AEF" w14:textId="164358FB"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9D9D6A" w14:textId="1F0DE9CD" w:rsidR="00DC63E6" w:rsidRPr="00DD6CFB" w:rsidRDefault="00DC63E6" w:rsidP="00DD6CFB">
            <w:pPr>
              <w:pStyle w:val="TAL"/>
              <w:rPr>
                <w:sz w:val="16"/>
                <w:szCs w:val="16"/>
                <w:lang w:eastAsia="en-US"/>
              </w:rPr>
            </w:pPr>
            <w:r w:rsidRPr="00DD6CFB">
              <w:rPr>
                <w:sz w:val="16"/>
                <w:szCs w:val="16"/>
                <w:lang w:eastAsia="en-US"/>
              </w:rPr>
              <w:t>CR on Permitted Methodologies and Applicability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ACB623" w14:textId="77777777" w:rsidR="00DC63E6" w:rsidRPr="00DD6CFB" w:rsidRDefault="00DC63E6" w:rsidP="00DD6CFB">
            <w:pPr>
              <w:pStyle w:val="TAL"/>
              <w:rPr>
                <w:sz w:val="16"/>
                <w:szCs w:val="16"/>
                <w:lang w:eastAsia="en-US"/>
              </w:rPr>
            </w:pPr>
            <w:r w:rsidRPr="00DD6CFB">
              <w:rPr>
                <w:sz w:val="16"/>
                <w:szCs w:val="16"/>
                <w:lang w:eastAsia="en-US"/>
              </w:rPr>
              <w:t>17.5.0</w:t>
            </w:r>
          </w:p>
        </w:tc>
      </w:tr>
      <w:tr w:rsidR="00DC63E6" w:rsidRPr="0031204F" w14:paraId="7EF42317" w14:textId="77777777" w:rsidTr="00F17EF5">
        <w:tc>
          <w:tcPr>
            <w:tcW w:w="800" w:type="dxa"/>
            <w:tcBorders>
              <w:top w:val="single" w:sz="6" w:space="0" w:color="auto"/>
              <w:left w:val="single" w:sz="6" w:space="0" w:color="auto"/>
              <w:bottom w:val="single" w:sz="6" w:space="0" w:color="auto"/>
              <w:right w:val="single" w:sz="6" w:space="0" w:color="auto"/>
            </w:tcBorders>
            <w:shd w:val="solid" w:color="FFFFFF" w:fill="auto"/>
          </w:tcPr>
          <w:p w14:paraId="59BF3CF2" w14:textId="77777777" w:rsidR="00DC63E6" w:rsidRPr="00DD6CFB" w:rsidRDefault="00DC63E6" w:rsidP="00DD6CFB">
            <w:pPr>
              <w:pStyle w:val="TAL"/>
              <w:rPr>
                <w:sz w:val="16"/>
                <w:szCs w:val="16"/>
                <w:lang w:eastAsia="en-US"/>
              </w:rPr>
            </w:pPr>
            <w:r w:rsidRPr="00DD6CFB">
              <w:rPr>
                <w:sz w:val="16"/>
                <w:szCs w:val="16"/>
                <w:lang w:eastAsia="en-US"/>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92052E" w14:textId="77777777" w:rsidR="00DC63E6" w:rsidRPr="00DD6CFB" w:rsidRDefault="00DC63E6" w:rsidP="00DD6CFB">
            <w:pPr>
              <w:pStyle w:val="TAL"/>
              <w:rPr>
                <w:sz w:val="16"/>
                <w:szCs w:val="16"/>
                <w:lang w:eastAsia="en-US"/>
              </w:rPr>
            </w:pPr>
            <w:r w:rsidRPr="00DD6CFB">
              <w:rPr>
                <w:sz w:val="16"/>
                <w:szCs w:val="16"/>
                <w:lang w:eastAsia="en-US"/>
              </w:rPr>
              <w:t>RAN#96</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4DD7374" w14:textId="13AB5FBD" w:rsidR="00DC63E6" w:rsidRPr="00DD6CFB" w:rsidRDefault="00DC63E6" w:rsidP="00DD6CFB">
            <w:pPr>
              <w:pStyle w:val="TAL"/>
              <w:rPr>
                <w:sz w:val="16"/>
                <w:szCs w:val="16"/>
                <w:lang w:eastAsia="en-US"/>
              </w:rPr>
            </w:pPr>
            <w:r w:rsidRPr="00DD6CFB">
              <w:rPr>
                <w:sz w:val="16"/>
                <w:szCs w:val="16"/>
                <w:lang w:eastAsia="en-US"/>
              </w:rPr>
              <w:t>R5-223796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A2F665" w14:textId="30B956E6" w:rsidR="00DC63E6" w:rsidRPr="00DD6CFB" w:rsidRDefault="00DC63E6" w:rsidP="00DD6CFB">
            <w:pPr>
              <w:pStyle w:val="TAL"/>
              <w:rPr>
                <w:sz w:val="16"/>
                <w:szCs w:val="16"/>
                <w:lang w:eastAsia="en-US"/>
              </w:rPr>
            </w:pPr>
            <w:r w:rsidRPr="00DD6CFB">
              <w:rPr>
                <w:sz w:val="16"/>
                <w:szCs w:val="16"/>
                <w:lang w:eastAsia="en-US"/>
              </w:rPr>
              <w:t>2377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D33E95" w14:textId="5147747E" w:rsidR="00DC63E6" w:rsidRPr="00DD6CFB" w:rsidRDefault="00DC63E6"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4B552" w14:textId="3D4CF5CB" w:rsidR="00DC63E6" w:rsidRPr="00DD6CFB" w:rsidRDefault="00DC63E6"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7CC071" w14:textId="6E701668" w:rsidR="00DC63E6" w:rsidRPr="00DD6CFB" w:rsidRDefault="00DC63E6" w:rsidP="00DD6CFB">
            <w:pPr>
              <w:pStyle w:val="TAL"/>
              <w:rPr>
                <w:sz w:val="16"/>
                <w:szCs w:val="16"/>
                <w:lang w:eastAsia="en-US"/>
              </w:rPr>
            </w:pPr>
            <w:r w:rsidRPr="00DD6CFB">
              <w:rPr>
                <w:sz w:val="16"/>
                <w:szCs w:val="16"/>
                <w:lang w:eastAsia="en-US"/>
              </w:rPr>
              <w:t>Add new messages and procedure for test function to limit Pcell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64A0" w14:textId="77777777" w:rsidR="00DC63E6" w:rsidRPr="00DD6CFB" w:rsidRDefault="00DC63E6" w:rsidP="00DD6CFB">
            <w:pPr>
              <w:pStyle w:val="TAL"/>
              <w:rPr>
                <w:sz w:val="16"/>
                <w:szCs w:val="16"/>
                <w:lang w:eastAsia="en-US"/>
              </w:rPr>
            </w:pPr>
            <w:r w:rsidRPr="00DD6CFB">
              <w:rPr>
                <w:sz w:val="16"/>
                <w:szCs w:val="16"/>
                <w:lang w:eastAsia="en-US"/>
              </w:rPr>
              <w:t>17.5.0</w:t>
            </w:r>
          </w:p>
        </w:tc>
      </w:tr>
      <w:tr w:rsidR="00DD6CFB" w:rsidRPr="0031204F" w14:paraId="264BDDA4"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7F15B7F" w14:textId="146BF8CF" w:rsidR="00AD437B" w:rsidRPr="00DD6CFB" w:rsidRDefault="00AD437B" w:rsidP="00DD6CFB">
            <w:pPr>
              <w:pStyle w:val="TAL"/>
              <w:rPr>
                <w:sz w:val="16"/>
                <w:szCs w:val="16"/>
                <w:lang w:eastAsia="en-US"/>
              </w:rPr>
            </w:pPr>
            <w:r w:rsidRPr="00DD6CFB">
              <w:rPr>
                <w:sz w:val="16"/>
                <w:szCs w:val="16"/>
                <w:lang w:eastAsia="en-US"/>
              </w:rPr>
              <w:t>2022-0</w:t>
            </w:r>
            <w:r w:rsidR="00DD6CFB">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4FC78B" w14:textId="1A205A09" w:rsidR="00AD437B" w:rsidRPr="00DD6CFB" w:rsidRDefault="00AD437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CA6E003" w14:textId="6E3B686E" w:rsidR="00AD437B" w:rsidRPr="00DD6CFB" w:rsidRDefault="00AD437B" w:rsidP="00DD6CFB">
            <w:pPr>
              <w:pStyle w:val="TAL"/>
              <w:rPr>
                <w:sz w:val="16"/>
                <w:szCs w:val="16"/>
                <w:lang w:eastAsia="en-US"/>
              </w:rPr>
            </w:pPr>
            <w:r w:rsidRPr="00DD6CFB">
              <w:rPr>
                <w:sz w:val="16"/>
                <w:szCs w:val="16"/>
                <w:lang w:eastAsia="en-US"/>
              </w:rPr>
              <w:t>R5-223987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EC959F" w14:textId="34D06A53" w:rsidR="00AD437B" w:rsidRPr="00DD6CFB" w:rsidRDefault="00AD437B" w:rsidP="00DD6CFB">
            <w:pPr>
              <w:pStyle w:val="TAL"/>
              <w:rPr>
                <w:sz w:val="16"/>
                <w:szCs w:val="16"/>
                <w:lang w:eastAsia="en-US"/>
              </w:rPr>
            </w:pPr>
            <w:r w:rsidRPr="00DD6CFB">
              <w:rPr>
                <w:sz w:val="16"/>
                <w:szCs w:val="16"/>
                <w:lang w:eastAsia="en-US"/>
              </w:rPr>
              <w:t>2416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35005B" w14:textId="3A8BC95F" w:rsidR="00AD437B" w:rsidRPr="00DD6CFB" w:rsidRDefault="00AD437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5B65D2" w14:textId="1FB90579" w:rsidR="00AD437B" w:rsidRPr="00DD6CFB" w:rsidRDefault="00AD437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5DFD0F" w14:textId="4D0B2B81" w:rsidR="00AD437B" w:rsidRPr="00DD6CFB" w:rsidRDefault="00AD437B" w:rsidP="00DD6CFB">
            <w:pPr>
              <w:pStyle w:val="TAL"/>
              <w:rPr>
                <w:sz w:val="16"/>
                <w:szCs w:val="16"/>
                <w:lang w:eastAsia="en-US"/>
              </w:rPr>
            </w:pPr>
            <w:r w:rsidRPr="00DD6CFB">
              <w:rPr>
                <w:sz w:val="16"/>
                <w:szCs w:val="16"/>
                <w:lang w:eastAsia="en-US"/>
              </w:rPr>
              <w:t>Correction to test procedure 4.9.11 IMS Emergency call or eCall over IMS establishment in 5GC with IMS emergency registration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C20522" w14:textId="7D736A81" w:rsidR="00AD437B" w:rsidRPr="00DD6CFB" w:rsidRDefault="00AD437B" w:rsidP="00DD6CFB">
            <w:pPr>
              <w:pStyle w:val="TAL"/>
              <w:rPr>
                <w:sz w:val="16"/>
                <w:szCs w:val="16"/>
                <w:lang w:eastAsia="en-US"/>
              </w:rPr>
            </w:pPr>
            <w:r w:rsidRPr="00DD6CFB">
              <w:rPr>
                <w:sz w:val="16"/>
                <w:szCs w:val="16"/>
                <w:lang w:eastAsia="en-US"/>
              </w:rPr>
              <w:t>17.6.0</w:t>
            </w:r>
          </w:p>
        </w:tc>
      </w:tr>
      <w:tr w:rsidR="00DD6CFB" w:rsidRPr="0031204F" w14:paraId="200B2759"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A7076B7" w14:textId="6F31CE8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86F45E"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59823B" w14:textId="782227FD" w:rsidR="00DD6CFB" w:rsidRPr="00DD6CFB" w:rsidRDefault="00DD6CFB" w:rsidP="00DD6CFB">
            <w:pPr>
              <w:pStyle w:val="TAL"/>
              <w:rPr>
                <w:sz w:val="16"/>
                <w:szCs w:val="16"/>
                <w:lang w:eastAsia="en-US"/>
              </w:rPr>
            </w:pPr>
            <w:r w:rsidRPr="00DD6CFB">
              <w:rPr>
                <w:sz w:val="16"/>
                <w:szCs w:val="16"/>
                <w:lang w:eastAsia="en-US"/>
              </w:rPr>
              <w:t>R5-224033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E5E13C" w14:textId="1813C322" w:rsidR="00DD6CFB" w:rsidRPr="00DD6CFB" w:rsidRDefault="00DD6CFB" w:rsidP="00DD6CFB">
            <w:pPr>
              <w:pStyle w:val="TAL"/>
              <w:rPr>
                <w:sz w:val="16"/>
                <w:szCs w:val="16"/>
                <w:lang w:eastAsia="en-US"/>
              </w:rPr>
            </w:pPr>
            <w:r w:rsidRPr="00DD6CFB">
              <w:rPr>
                <w:sz w:val="16"/>
                <w:szCs w:val="16"/>
                <w:lang w:eastAsia="en-US"/>
              </w:rPr>
              <w:t>2417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FE7F6E" w14:textId="4931B077"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6B877D" w14:textId="124B9927"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3988CB" w14:textId="0FE81047" w:rsidR="00DD6CFB" w:rsidRPr="00DD6CFB" w:rsidRDefault="00DD6CFB" w:rsidP="00DD6CFB">
            <w:pPr>
              <w:pStyle w:val="TAL"/>
              <w:rPr>
                <w:sz w:val="16"/>
                <w:szCs w:val="16"/>
                <w:lang w:eastAsia="en-US"/>
              </w:rPr>
            </w:pPr>
            <w:r w:rsidRPr="00DD6CFB">
              <w:rPr>
                <w:sz w:val="16"/>
                <w:szCs w:val="16"/>
                <w:lang w:eastAsia="en-US"/>
              </w:rPr>
              <w:t>Introduction of test frequencies for NR-U band n46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41D167"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449104B"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6F14D62" w14:textId="2C8573E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329074"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DC8289" w14:textId="516501A1" w:rsidR="00DD6CFB" w:rsidRPr="00DD6CFB" w:rsidRDefault="00DD6CFB" w:rsidP="00DD6CFB">
            <w:pPr>
              <w:pStyle w:val="TAL"/>
              <w:rPr>
                <w:sz w:val="16"/>
                <w:szCs w:val="16"/>
                <w:lang w:eastAsia="en-US"/>
              </w:rPr>
            </w:pPr>
            <w:r w:rsidRPr="00DD6CFB">
              <w:rPr>
                <w:sz w:val="16"/>
                <w:szCs w:val="16"/>
                <w:lang w:eastAsia="en-US"/>
              </w:rPr>
              <w:t>R5-224034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88BE27" w14:textId="793F316D" w:rsidR="00DD6CFB" w:rsidRPr="00DD6CFB" w:rsidRDefault="00DD6CFB" w:rsidP="00DD6CFB">
            <w:pPr>
              <w:pStyle w:val="TAL"/>
              <w:rPr>
                <w:sz w:val="16"/>
                <w:szCs w:val="16"/>
                <w:lang w:eastAsia="en-US"/>
              </w:rPr>
            </w:pPr>
            <w:r w:rsidRPr="00DD6CFB">
              <w:rPr>
                <w:sz w:val="16"/>
                <w:szCs w:val="16"/>
                <w:lang w:eastAsia="en-US"/>
              </w:rPr>
              <w:t>2418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F3A5BA" w14:textId="08580EA6"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2995F5" w14:textId="3536A716"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6A931F" w14:textId="2DADCF24" w:rsidR="00DD6CFB" w:rsidRPr="00DD6CFB" w:rsidRDefault="00DD6CFB" w:rsidP="00DD6CFB">
            <w:pPr>
              <w:pStyle w:val="TAL"/>
              <w:rPr>
                <w:sz w:val="16"/>
                <w:szCs w:val="16"/>
                <w:lang w:eastAsia="en-US"/>
              </w:rPr>
            </w:pPr>
            <w:r w:rsidRPr="00DD6CFB">
              <w:rPr>
                <w:sz w:val="16"/>
                <w:szCs w:val="16"/>
                <w:lang w:eastAsia="en-US"/>
              </w:rPr>
              <w:t>Introduction of test frequencies for NR-U band n96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9AF229"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6AE44CB"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20301C3" w14:textId="5038F935"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675AA0"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0C7C39" w14:textId="2AFC6CE9" w:rsidR="00DD6CFB" w:rsidRPr="00DD6CFB" w:rsidRDefault="00DD6CFB" w:rsidP="00DD6CFB">
            <w:pPr>
              <w:pStyle w:val="TAL"/>
              <w:rPr>
                <w:sz w:val="16"/>
                <w:szCs w:val="16"/>
                <w:lang w:eastAsia="en-US"/>
              </w:rPr>
            </w:pPr>
            <w:r w:rsidRPr="00DD6CFB">
              <w:rPr>
                <w:sz w:val="16"/>
                <w:szCs w:val="16"/>
                <w:lang w:eastAsia="en-US"/>
              </w:rPr>
              <w:t>R5-224094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067738" w14:textId="0CB4B3FD" w:rsidR="00DD6CFB" w:rsidRPr="00DD6CFB" w:rsidRDefault="00DD6CFB" w:rsidP="00DD6CFB">
            <w:pPr>
              <w:pStyle w:val="TAL"/>
              <w:rPr>
                <w:sz w:val="16"/>
                <w:szCs w:val="16"/>
                <w:lang w:eastAsia="en-US"/>
              </w:rPr>
            </w:pPr>
            <w:r w:rsidRPr="00DD6CFB">
              <w:rPr>
                <w:sz w:val="16"/>
                <w:szCs w:val="16"/>
                <w:lang w:eastAsia="en-US"/>
              </w:rPr>
              <w:t>2429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185106" w14:textId="0B699ED8"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91712" w14:textId="6DFF8534"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26B062" w14:textId="43F09155" w:rsidR="00DD6CFB" w:rsidRPr="00DD6CFB" w:rsidRDefault="00DD6CFB" w:rsidP="00DD6CFB">
            <w:pPr>
              <w:pStyle w:val="TAL"/>
              <w:rPr>
                <w:sz w:val="16"/>
                <w:szCs w:val="16"/>
                <w:lang w:eastAsia="en-US"/>
              </w:rPr>
            </w:pPr>
            <w:r w:rsidRPr="00DD6CFB">
              <w:rPr>
                <w:sz w:val="16"/>
                <w:szCs w:val="16"/>
                <w:lang w:eastAsia="en-US"/>
              </w:rPr>
              <w:t>Update of MDT default RRC messages and 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4964D7"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F7212EC"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691CFD0" w14:textId="5AD50FF3"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DE3944"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247A7A3" w14:textId="30EADDF1" w:rsidR="00DD6CFB" w:rsidRPr="00DD6CFB" w:rsidRDefault="00DD6CFB" w:rsidP="00DD6CFB">
            <w:pPr>
              <w:pStyle w:val="TAL"/>
              <w:rPr>
                <w:sz w:val="16"/>
                <w:szCs w:val="16"/>
                <w:lang w:eastAsia="en-US"/>
              </w:rPr>
            </w:pPr>
            <w:r w:rsidRPr="00DD6CFB">
              <w:rPr>
                <w:sz w:val="16"/>
                <w:szCs w:val="16"/>
                <w:lang w:eastAsia="en-US"/>
              </w:rPr>
              <w:t>R5-224139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F7126C" w14:textId="7EA619B1" w:rsidR="00DD6CFB" w:rsidRPr="00DD6CFB" w:rsidRDefault="00DD6CFB" w:rsidP="00DD6CFB">
            <w:pPr>
              <w:pStyle w:val="TAL"/>
              <w:rPr>
                <w:sz w:val="16"/>
                <w:szCs w:val="16"/>
                <w:lang w:eastAsia="en-US"/>
              </w:rPr>
            </w:pPr>
            <w:r w:rsidRPr="00DD6CFB">
              <w:rPr>
                <w:sz w:val="16"/>
                <w:szCs w:val="16"/>
                <w:lang w:eastAsia="en-US"/>
              </w:rPr>
              <w:t>2434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8A9CF7" w14:textId="45349A9B"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B48080" w14:textId="0E1BF72A"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B2A75C" w14:textId="5FACD246" w:rsidR="00DD6CFB" w:rsidRPr="00DD6CFB" w:rsidRDefault="00DD6CFB" w:rsidP="00DD6CFB">
            <w:pPr>
              <w:pStyle w:val="TAL"/>
              <w:rPr>
                <w:sz w:val="16"/>
                <w:szCs w:val="16"/>
                <w:lang w:eastAsia="en-US"/>
              </w:rPr>
            </w:pPr>
            <w:r w:rsidRPr="00DD6CFB">
              <w:rPr>
                <w:sz w:val="16"/>
                <w:szCs w:val="16"/>
                <w:lang w:eastAsia="en-US"/>
              </w:rPr>
              <w:t>Add IE BeamFailureRecoveryServingCellConfig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CB4DBD"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EB08E45"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64C913F" w14:textId="1DE8C35A"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6CE97D"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74644D1" w14:textId="3D514257" w:rsidR="00DD6CFB" w:rsidRPr="00DD6CFB" w:rsidRDefault="00DD6CFB" w:rsidP="00DD6CFB">
            <w:pPr>
              <w:pStyle w:val="TAL"/>
              <w:rPr>
                <w:sz w:val="16"/>
                <w:szCs w:val="16"/>
                <w:lang w:eastAsia="en-US"/>
              </w:rPr>
            </w:pPr>
            <w:r w:rsidRPr="00DD6CFB">
              <w:rPr>
                <w:sz w:val="16"/>
                <w:szCs w:val="16"/>
                <w:lang w:eastAsia="en-US"/>
              </w:rPr>
              <w:t>R5-224140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CAC8B0" w14:textId="61E5CB57" w:rsidR="00DD6CFB" w:rsidRPr="00DD6CFB" w:rsidRDefault="00DD6CFB" w:rsidP="00DD6CFB">
            <w:pPr>
              <w:pStyle w:val="TAL"/>
              <w:rPr>
                <w:sz w:val="16"/>
                <w:szCs w:val="16"/>
                <w:lang w:eastAsia="en-US"/>
              </w:rPr>
            </w:pPr>
            <w:r w:rsidRPr="00DD6CFB">
              <w:rPr>
                <w:sz w:val="16"/>
                <w:szCs w:val="16"/>
                <w:lang w:eastAsia="en-US"/>
              </w:rPr>
              <w:t>2435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81DBB5" w14:textId="47B6B494"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D68B71" w14:textId="473A61CA"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B03BF9" w14:textId="5260EA3F" w:rsidR="00DD6CFB" w:rsidRPr="00DD6CFB" w:rsidRDefault="00DD6CFB" w:rsidP="00DD6CFB">
            <w:pPr>
              <w:pStyle w:val="TAL"/>
              <w:rPr>
                <w:sz w:val="16"/>
                <w:szCs w:val="16"/>
                <w:lang w:eastAsia="en-US"/>
              </w:rPr>
            </w:pPr>
            <w:r w:rsidRPr="00DD6CFB">
              <w:rPr>
                <w:sz w:val="16"/>
                <w:szCs w:val="16"/>
                <w:lang w:eastAsia="en-US"/>
              </w:rPr>
              <w:t>Add IE BetaOffsetsCrossPri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F9BC10"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BC74EC7"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64EF2D0" w14:textId="2AC4AE40"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C5F83F"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ED144D5" w14:textId="716ACAA3" w:rsidR="00DD6CFB" w:rsidRPr="00DD6CFB" w:rsidRDefault="00DD6CFB" w:rsidP="00DD6CFB">
            <w:pPr>
              <w:pStyle w:val="TAL"/>
              <w:rPr>
                <w:sz w:val="16"/>
                <w:szCs w:val="16"/>
                <w:lang w:eastAsia="en-US"/>
              </w:rPr>
            </w:pPr>
            <w:r w:rsidRPr="00DD6CFB">
              <w:rPr>
                <w:sz w:val="16"/>
                <w:szCs w:val="16"/>
                <w:lang w:eastAsia="en-US"/>
              </w:rPr>
              <w:t>R5-224149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4A5ED7" w14:textId="25C65BED" w:rsidR="00DD6CFB" w:rsidRPr="00DD6CFB" w:rsidRDefault="00DD6CFB" w:rsidP="00DD6CFB">
            <w:pPr>
              <w:pStyle w:val="TAL"/>
              <w:rPr>
                <w:sz w:val="16"/>
                <w:szCs w:val="16"/>
                <w:lang w:eastAsia="en-US"/>
              </w:rPr>
            </w:pPr>
            <w:r w:rsidRPr="00DD6CFB">
              <w:rPr>
                <w:sz w:val="16"/>
                <w:szCs w:val="16"/>
                <w:lang w:eastAsia="en-US"/>
              </w:rPr>
              <w:t>2436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25588B" w14:textId="45C148E5"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C27853" w14:textId="23166311"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8F1252" w14:textId="15646739" w:rsidR="00DD6CFB" w:rsidRPr="00DD6CFB" w:rsidRDefault="00DD6CFB" w:rsidP="00DD6CFB">
            <w:pPr>
              <w:pStyle w:val="TAL"/>
              <w:rPr>
                <w:sz w:val="16"/>
                <w:szCs w:val="16"/>
                <w:lang w:eastAsia="en-US"/>
              </w:rPr>
            </w:pPr>
            <w:r w:rsidRPr="00DD6CFB">
              <w:rPr>
                <w:sz w:val="16"/>
                <w:szCs w:val="16"/>
                <w:lang w:eastAsia="en-US"/>
              </w:rPr>
              <w:t>Introduction of test frequencies for Rel-16 inter-band DC_3A-7A-20A_n8A within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BEAB88"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DF8AF83"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8262859" w14:textId="5C9BCBAE"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AE6A224"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CE727AD" w14:textId="28ECB08C" w:rsidR="00DD6CFB" w:rsidRPr="00DD6CFB" w:rsidRDefault="00DD6CFB" w:rsidP="00DD6CFB">
            <w:pPr>
              <w:pStyle w:val="TAL"/>
              <w:rPr>
                <w:sz w:val="16"/>
                <w:szCs w:val="16"/>
                <w:lang w:eastAsia="en-US"/>
              </w:rPr>
            </w:pPr>
            <w:r w:rsidRPr="00DD6CFB">
              <w:rPr>
                <w:sz w:val="16"/>
                <w:szCs w:val="16"/>
                <w:lang w:eastAsia="en-US"/>
              </w:rPr>
              <w:t>R5-224166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EA0791" w14:textId="2CE34FE7" w:rsidR="00DD6CFB" w:rsidRPr="00DD6CFB" w:rsidRDefault="00DD6CFB" w:rsidP="00DD6CFB">
            <w:pPr>
              <w:pStyle w:val="TAL"/>
              <w:rPr>
                <w:sz w:val="16"/>
                <w:szCs w:val="16"/>
                <w:lang w:eastAsia="en-US"/>
              </w:rPr>
            </w:pPr>
            <w:r w:rsidRPr="00DD6CFB">
              <w:rPr>
                <w:sz w:val="16"/>
                <w:szCs w:val="16"/>
                <w:lang w:eastAsia="en-US"/>
              </w:rPr>
              <w:t>2437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3118D8" w14:textId="277D2AC2"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930822" w14:textId="07DE2627"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ABEF52" w14:textId="603526D8" w:rsidR="00DD6CFB" w:rsidRPr="00DD6CFB" w:rsidRDefault="00DD6CFB" w:rsidP="00DD6CFB">
            <w:pPr>
              <w:pStyle w:val="TAL"/>
              <w:rPr>
                <w:sz w:val="16"/>
                <w:szCs w:val="16"/>
                <w:lang w:eastAsia="en-US"/>
              </w:rPr>
            </w:pPr>
            <w:r w:rsidRPr="00DD6CFB">
              <w:rPr>
                <w:sz w:val="16"/>
                <w:szCs w:val="16"/>
                <w:lang w:eastAsia="en-US"/>
              </w:rPr>
              <w:t>Correction to Table 4.7.2-2 PDU Session Establishment Accept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08F700"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C0402E7"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8721FBD" w14:textId="71B187F3"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3865C2"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7A4A3FC" w14:textId="1B3DC2E7" w:rsidR="00DD6CFB" w:rsidRPr="00DD6CFB" w:rsidRDefault="00DD6CFB" w:rsidP="00DD6CFB">
            <w:pPr>
              <w:pStyle w:val="TAL"/>
              <w:rPr>
                <w:sz w:val="16"/>
                <w:szCs w:val="16"/>
                <w:lang w:eastAsia="en-US"/>
              </w:rPr>
            </w:pPr>
            <w:r w:rsidRPr="00DD6CFB">
              <w:rPr>
                <w:sz w:val="16"/>
                <w:szCs w:val="16"/>
                <w:lang w:eastAsia="en-US"/>
              </w:rPr>
              <w:t>R5-224179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33D296" w14:textId="706A5931" w:rsidR="00DD6CFB" w:rsidRPr="00DD6CFB" w:rsidRDefault="00DD6CFB" w:rsidP="00DD6CFB">
            <w:pPr>
              <w:pStyle w:val="TAL"/>
              <w:rPr>
                <w:sz w:val="16"/>
                <w:szCs w:val="16"/>
                <w:lang w:eastAsia="en-US"/>
              </w:rPr>
            </w:pPr>
            <w:r w:rsidRPr="00DD6CFB">
              <w:rPr>
                <w:sz w:val="16"/>
                <w:szCs w:val="16"/>
                <w:lang w:eastAsia="en-US"/>
              </w:rPr>
              <w:t>2438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22AEBD" w14:textId="3AECA164"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96783B" w14:textId="22F84515"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8F34AC" w14:textId="55536BB1" w:rsidR="00DD6CFB" w:rsidRPr="00DD6CFB" w:rsidRDefault="00DD6CFB" w:rsidP="00DD6CFB">
            <w:pPr>
              <w:pStyle w:val="TAL"/>
              <w:rPr>
                <w:sz w:val="16"/>
                <w:szCs w:val="16"/>
                <w:lang w:eastAsia="en-US"/>
              </w:rPr>
            </w:pPr>
            <w:r w:rsidRPr="00DD6CFB">
              <w:rPr>
                <w:sz w:val="16"/>
                <w:szCs w:val="16"/>
                <w:lang w:eastAsia="en-US"/>
              </w:rPr>
              <w:t>Test frequencies for NR DC configurations in FR1 for signalling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E457AA"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4CCE63C"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5B44734" w14:textId="5E0DF653"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1C85B0"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4164B8" w14:textId="2B6ADBCE" w:rsidR="00DD6CFB" w:rsidRPr="00DD6CFB" w:rsidRDefault="00DD6CFB" w:rsidP="00DD6CFB">
            <w:pPr>
              <w:pStyle w:val="TAL"/>
              <w:rPr>
                <w:sz w:val="16"/>
                <w:szCs w:val="16"/>
                <w:lang w:eastAsia="en-US"/>
              </w:rPr>
            </w:pPr>
            <w:r w:rsidRPr="00DD6CFB">
              <w:rPr>
                <w:sz w:val="16"/>
                <w:szCs w:val="16"/>
                <w:lang w:eastAsia="en-US"/>
              </w:rPr>
              <w:t>R5-224235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C187AA" w14:textId="297F029C" w:rsidR="00DD6CFB" w:rsidRPr="00DD6CFB" w:rsidRDefault="00DD6CFB" w:rsidP="00DD6CFB">
            <w:pPr>
              <w:pStyle w:val="TAL"/>
              <w:rPr>
                <w:sz w:val="16"/>
                <w:szCs w:val="16"/>
                <w:lang w:eastAsia="en-US"/>
              </w:rPr>
            </w:pPr>
            <w:r w:rsidRPr="00DD6CFB">
              <w:rPr>
                <w:sz w:val="16"/>
                <w:szCs w:val="16"/>
                <w:lang w:eastAsia="en-US"/>
              </w:rPr>
              <w:t>2443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7E4DAA" w14:textId="0893D532"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64DF2" w14:textId="2A668D52"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9918ED" w14:textId="3D37760E" w:rsidR="00DD6CFB" w:rsidRPr="00DD6CFB" w:rsidRDefault="00DD6CFB" w:rsidP="00DD6CFB">
            <w:pPr>
              <w:pStyle w:val="TAL"/>
              <w:rPr>
                <w:sz w:val="16"/>
                <w:szCs w:val="16"/>
                <w:lang w:eastAsia="en-US"/>
              </w:rPr>
            </w:pPr>
            <w:r w:rsidRPr="00DD6CFB">
              <w:rPr>
                <w:sz w:val="16"/>
                <w:szCs w:val="16"/>
                <w:lang w:eastAsia="en-US"/>
              </w:rPr>
              <w:t>Correction of the styles of the subclauses in 4.3.1.1 and 4.3.1.2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5E1809"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4DC1775"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3A98B3F" w14:textId="69840223"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4FEF0A"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79235E9" w14:textId="3D7F370B" w:rsidR="00DD6CFB" w:rsidRPr="00DD6CFB" w:rsidRDefault="00DD6CFB" w:rsidP="00DD6CFB">
            <w:pPr>
              <w:pStyle w:val="TAL"/>
              <w:rPr>
                <w:sz w:val="16"/>
                <w:szCs w:val="16"/>
                <w:lang w:eastAsia="en-US"/>
              </w:rPr>
            </w:pPr>
            <w:r w:rsidRPr="00DD6CFB">
              <w:rPr>
                <w:sz w:val="16"/>
                <w:szCs w:val="16"/>
                <w:lang w:eastAsia="en-US"/>
              </w:rPr>
              <w:t>R5-224276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2B1F56" w14:textId="3B48586F" w:rsidR="00DD6CFB" w:rsidRPr="00DD6CFB" w:rsidRDefault="00DD6CFB" w:rsidP="00DD6CFB">
            <w:pPr>
              <w:pStyle w:val="TAL"/>
              <w:rPr>
                <w:sz w:val="16"/>
                <w:szCs w:val="16"/>
                <w:lang w:eastAsia="en-US"/>
              </w:rPr>
            </w:pPr>
            <w:r w:rsidRPr="00DD6CFB">
              <w:rPr>
                <w:sz w:val="16"/>
                <w:szCs w:val="16"/>
                <w:lang w:eastAsia="en-US"/>
              </w:rPr>
              <w:t>2445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5DEB19" w14:textId="61756567"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111B83" w14:textId="6FBFFA67"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594D20" w14:textId="362DCF02" w:rsidR="00DD6CFB" w:rsidRPr="00DD6CFB" w:rsidRDefault="00DD6CFB" w:rsidP="00DD6CFB">
            <w:pPr>
              <w:pStyle w:val="TAL"/>
              <w:rPr>
                <w:sz w:val="16"/>
                <w:szCs w:val="16"/>
                <w:lang w:eastAsia="en-US"/>
              </w:rPr>
            </w:pPr>
            <w:r w:rsidRPr="00DD6CFB">
              <w:rPr>
                <w:sz w:val="16"/>
                <w:szCs w:val="16"/>
                <w:lang w:eastAsia="en-US"/>
              </w:rPr>
              <w:t>Add IE CandidateBeamRS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F0AAF9"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0D3889F"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A7CA6DD" w14:textId="6EDFA6AD"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1A516F"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BB317C5" w14:textId="546F663B" w:rsidR="00DD6CFB" w:rsidRPr="00DD6CFB" w:rsidRDefault="00DD6CFB" w:rsidP="00DD6CFB">
            <w:pPr>
              <w:pStyle w:val="TAL"/>
              <w:rPr>
                <w:sz w:val="16"/>
                <w:szCs w:val="16"/>
                <w:lang w:eastAsia="en-US"/>
              </w:rPr>
            </w:pPr>
            <w:r w:rsidRPr="00DD6CFB">
              <w:rPr>
                <w:sz w:val="16"/>
                <w:szCs w:val="16"/>
                <w:lang w:eastAsia="en-US"/>
              </w:rPr>
              <w:t>R5-224284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A3B190" w14:textId="32F64764" w:rsidR="00DD6CFB" w:rsidRPr="00DD6CFB" w:rsidRDefault="00DD6CFB" w:rsidP="00DD6CFB">
            <w:pPr>
              <w:pStyle w:val="TAL"/>
              <w:rPr>
                <w:sz w:val="16"/>
                <w:szCs w:val="16"/>
                <w:lang w:eastAsia="en-US"/>
              </w:rPr>
            </w:pPr>
            <w:r w:rsidRPr="00DD6CFB">
              <w:rPr>
                <w:sz w:val="16"/>
                <w:szCs w:val="16"/>
                <w:lang w:eastAsia="en-US"/>
              </w:rPr>
              <w:t>2446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DFC8B8" w14:textId="2D1D987A"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23E16E" w14:textId="636F4F4B"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8C27B6" w14:textId="2FD09BEB" w:rsidR="00DD6CFB" w:rsidRPr="00DD6CFB" w:rsidRDefault="00DD6CFB" w:rsidP="00DD6CFB">
            <w:pPr>
              <w:pStyle w:val="TAL"/>
              <w:rPr>
                <w:sz w:val="16"/>
                <w:szCs w:val="16"/>
                <w:lang w:eastAsia="en-US"/>
              </w:rPr>
            </w:pPr>
            <w:r w:rsidRPr="00DD6CFB">
              <w:rPr>
                <w:sz w:val="16"/>
                <w:szCs w:val="16"/>
                <w:lang w:eastAsia="en-US"/>
              </w:rPr>
              <w:t>Add IE CFR-ConfigMulticast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DC2711"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8B6B989"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E2D269C" w14:textId="40358556"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2F0944"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8319F7" w14:textId="50B1B8FA" w:rsidR="00DD6CFB" w:rsidRPr="00DD6CFB" w:rsidRDefault="00DD6CFB" w:rsidP="00DD6CFB">
            <w:pPr>
              <w:pStyle w:val="TAL"/>
              <w:rPr>
                <w:sz w:val="16"/>
                <w:szCs w:val="16"/>
                <w:lang w:eastAsia="en-US"/>
              </w:rPr>
            </w:pPr>
            <w:r w:rsidRPr="00DD6CFB">
              <w:rPr>
                <w:sz w:val="16"/>
                <w:szCs w:val="16"/>
                <w:lang w:eastAsia="en-US"/>
              </w:rPr>
              <w:t>R5-224290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8815A2" w14:textId="4041DB52" w:rsidR="00DD6CFB" w:rsidRPr="00DD6CFB" w:rsidRDefault="00DD6CFB" w:rsidP="00DD6CFB">
            <w:pPr>
              <w:pStyle w:val="TAL"/>
              <w:rPr>
                <w:sz w:val="16"/>
                <w:szCs w:val="16"/>
                <w:lang w:eastAsia="en-US"/>
              </w:rPr>
            </w:pPr>
            <w:r w:rsidRPr="00DD6CFB">
              <w:rPr>
                <w:sz w:val="16"/>
                <w:szCs w:val="16"/>
                <w:lang w:eastAsia="en-US"/>
              </w:rPr>
              <w:t>2447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B2E042" w14:textId="3987A1EB"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524036" w14:textId="235B9900"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61164" w14:textId="4D476BF3" w:rsidR="00DD6CFB" w:rsidRPr="00DD6CFB" w:rsidRDefault="00DD6CFB" w:rsidP="00DD6CFB">
            <w:pPr>
              <w:pStyle w:val="TAL"/>
              <w:rPr>
                <w:sz w:val="16"/>
                <w:szCs w:val="16"/>
                <w:lang w:eastAsia="en-US"/>
              </w:rPr>
            </w:pPr>
            <w:r w:rsidRPr="00DD6CFB">
              <w:rPr>
                <w:sz w:val="16"/>
                <w:szCs w:val="16"/>
                <w:lang w:eastAsia="en-US"/>
              </w:rPr>
              <w:t>Add IEs DL-PRS-ProcessingWindowPreConfig, DMRS-BundlingPUCCH-Config and DMRS-BundlingPUSCH-Config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85DE88"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3108224"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4F89B18" w14:textId="6C01C091"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62CC94"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94EE9C2" w14:textId="4D123CF7" w:rsidR="00DD6CFB" w:rsidRPr="00DD6CFB" w:rsidRDefault="00DD6CFB" w:rsidP="00DD6CFB">
            <w:pPr>
              <w:pStyle w:val="TAL"/>
              <w:rPr>
                <w:sz w:val="16"/>
                <w:szCs w:val="16"/>
                <w:lang w:eastAsia="en-US"/>
              </w:rPr>
            </w:pPr>
            <w:r w:rsidRPr="00DD6CFB">
              <w:rPr>
                <w:sz w:val="16"/>
                <w:szCs w:val="16"/>
                <w:lang w:eastAsia="en-US"/>
              </w:rPr>
              <w:t>R5-224380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6AA6D3" w14:textId="0C096CAB" w:rsidR="00DD6CFB" w:rsidRPr="00DD6CFB" w:rsidRDefault="00DD6CFB" w:rsidP="00DD6CFB">
            <w:pPr>
              <w:pStyle w:val="TAL"/>
              <w:rPr>
                <w:sz w:val="16"/>
                <w:szCs w:val="16"/>
                <w:lang w:eastAsia="en-US"/>
              </w:rPr>
            </w:pPr>
            <w:r w:rsidRPr="00DD6CFB">
              <w:rPr>
                <w:sz w:val="16"/>
                <w:szCs w:val="16"/>
                <w:lang w:eastAsia="en-US"/>
              </w:rPr>
              <w:t>2459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8EAB5D" w14:textId="609AA387"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511042" w14:textId="27804FDB"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E9AF61" w14:textId="06DF160F" w:rsidR="00DD6CFB" w:rsidRPr="00DD6CFB" w:rsidRDefault="00DD6CFB" w:rsidP="00DD6CFB">
            <w:pPr>
              <w:pStyle w:val="TAL"/>
              <w:rPr>
                <w:sz w:val="16"/>
                <w:szCs w:val="16"/>
                <w:lang w:eastAsia="en-US"/>
              </w:rPr>
            </w:pPr>
            <w:r w:rsidRPr="00DD6CFB">
              <w:rPr>
                <w:sz w:val="16"/>
                <w:szCs w:val="16"/>
                <w:lang w:eastAsia="en-US"/>
              </w:rPr>
              <w:t>Add IE FreqPriorityListNRSlicing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FA22A9"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C7A3903"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B5D6342" w14:textId="767F3BCC"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B5E66B"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5557210" w14:textId="4FB9AA05" w:rsidR="00DD6CFB" w:rsidRPr="00DD6CFB" w:rsidRDefault="00DD6CFB" w:rsidP="00DD6CFB">
            <w:pPr>
              <w:pStyle w:val="TAL"/>
              <w:rPr>
                <w:sz w:val="16"/>
                <w:szCs w:val="16"/>
                <w:lang w:eastAsia="en-US"/>
              </w:rPr>
            </w:pPr>
            <w:r w:rsidRPr="00DD6CFB">
              <w:rPr>
                <w:sz w:val="16"/>
                <w:szCs w:val="16"/>
                <w:lang w:eastAsia="en-US"/>
              </w:rPr>
              <w:t>R5-224458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058576" w14:textId="008447EC" w:rsidR="00DD6CFB" w:rsidRPr="00DD6CFB" w:rsidRDefault="00DD6CFB" w:rsidP="00DD6CFB">
            <w:pPr>
              <w:pStyle w:val="TAL"/>
              <w:rPr>
                <w:sz w:val="16"/>
                <w:szCs w:val="16"/>
                <w:lang w:eastAsia="en-US"/>
              </w:rPr>
            </w:pPr>
            <w:r w:rsidRPr="00DD6CFB">
              <w:rPr>
                <w:sz w:val="16"/>
                <w:szCs w:val="16"/>
                <w:lang w:eastAsia="en-US"/>
              </w:rPr>
              <w:t>2465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DDDBCF" w14:textId="6DC7E786"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4642CE" w14:textId="2909E1C4"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7DB1ED" w14:textId="2A0D447A" w:rsidR="00DD6CFB" w:rsidRPr="00DD6CFB" w:rsidRDefault="00DD6CFB" w:rsidP="00DD6CFB">
            <w:pPr>
              <w:pStyle w:val="TAL"/>
              <w:rPr>
                <w:sz w:val="16"/>
                <w:szCs w:val="16"/>
                <w:lang w:eastAsia="en-US"/>
              </w:rPr>
            </w:pPr>
            <w:r w:rsidRPr="00DD6CFB">
              <w:rPr>
                <w:sz w:val="16"/>
                <w:szCs w:val="16"/>
                <w:lang w:eastAsia="en-US"/>
              </w:rPr>
              <w:t>Alignment CSI-ResourcePeriodicityAndOffset to CSI-RS.3.2 TDD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1FB546"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26103220"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7EA0839" w14:textId="6B167989"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4A4E45"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5A9858E" w14:textId="20BC56F0" w:rsidR="00DD6CFB" w:rsidRPr="00DD6CFB" w:rsidRDefault="00DD6CFB" w:rsidP="00DD6CFB">
            <w:pPr>
              <w:pStyle w:val="TAL"/>
              <w:rPr>
                <w:sz w:val="16"/>
                <w:szCs w:val="16"/>
                <w:lang w:eastAsia="en-US"/>
              </w:rPr>
            </w:pPr>
            <w:r w:rsidRPr="00DD6CFB">
              <w:rPr>
                <w:sz w:val="16"/>
                <w:szCs w:val="16"/>
                <w:lang w:eastAsia="en-US"/>
              </w:rPr>
              <w:t>R5-224459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58648" w14:textId="7B26D25F" w:rsidR="00DD6CFB" w:rsidRPr="00DD6CFB" w:rsidRDefault="00DD6CFB" w:rsidP="00DD6CFB">
            <w:pPr>
              <w:pStyle w:val="TAL"/>
              <w:rPr>
                <w:sz w:val="16"/>
                <w:szCs w:val="16"/>
                <w:lang w:eastAsia="en-US"/>
              </w:rPr>
            </w:pPr>
            <w:r w:rsidRPr="00DD6CFB">
              <w:rPr>
                <w:sz w:val="16"/>
                <w:szCs w:val="16"/>
                <w:lang w:eastAsia="en-US"/>
              </w:rPr>
              <w:t>2466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AD4F00" w14:textId="1B61933B"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BC7A7C" w14:textId="0959F6B5"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B3A576" w14:textId="1F8E3A42" w:rsidR="00DD6CFB" w:rsidRPr="00DD6CFB" w:rsidRDefault="00DD6CFB" w:rsidP="00DD6CFB">
            <w:pPr>
              <w:pStyle w:val="TAL"/>
              <w:rPr>
                <w:sz w:val="16"/>
                <w:szCs w:val="16"/>
                <w:lang w:eastAsia="en-US"/>
              </w:rPr>
            </w:pPr>
            <w:r w:rsidRPr="00DD6CFB">
              <w:rPr>
                <w:sz w:val="16"/>
                <w:szCs w:val="16"/>
                <w:lang w:eastAsia="en-US"/>
              </w:rPr>
              <w:t>Correction derivation path Table 7.3.1-35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DF8577"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E2580D5"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65FADE5" w14:textId="5F33FE84"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9F13D7"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C8FD4B" w14:textId="745FF5D9" w:rsidR="00DD6CFB" w:rsidRPr="00DD6CFB" w:rsidRDefault="00DD6CFB" w:rsidP="00DD6CFB">
            <w:pPr>
              <w:pStyle w:val="TAL"/>
              <w:rPr>
                <w:sz w:val="16"/>
                <w:szCs w:val="16"/>
                <w:lang w:eastAsia="en-US"/>
              </w:rPr>
            </w:pPr>
            <w:r w:rsidRPr="00DD6CFB">
              <w:rPr>
                <w:sz w:val="16"/>
                <w:szCs w:val="16"/>
                <w:lang w:eastAsia="en-US"/>
              </w:rPr>
              <w:t>R5-224460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A9E616" w14:textId="5B5A410A" w:rsidR="00DD6CFB" w:rsidRPr="00DD6CFB" w:rsidRDefault="00DD6CFB" w:rsidP="00DD6CFB">
            <w:pPr>
              <w:pStyle w:val="TAL"/>
              <w:rPr>
                <w:sz w:val="16"/>
                <w:szCs w:val="16"/>
                <w:lang w:eastAsia="en-US"/>
              </w:rPr>
            </w:pPr>
            <w:r w:rsidRPr="00DD6CFB">
              <w:rPr>
                <w:sz w:val="16"/>
                <w:szCs w:val="16"/>
                <w:lang w:eastAsia="en-US"/>
              </w:rPr>
              <w:t>2467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ECAA8A" w14:textId="307DFAD2"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575417" w14:textId="6C0C0A20"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41B5AC" w14:textId="5E56A97A" w:rsidR="00DD6CFB" w:rsidRPr="00DD6CFB" w:rsidRDefault="00DD6CFB" w:rsidP="00DD6CFB">
            <w:pPr>
              <w:pStyle w:val="TAL"/>
              <w:rPr>
                <w:sz w:val="16"/>
                <w:szCs w:val="16"/>
                <w:lang w:eastAsia="en-US"/>
              </w:rPr>
            </w:pPr>
            <w:r w:rsidRPr="00DD6CFB">
              <w:rPr>
                <w:sz w:val="16"/>
                <w:szCs w:val="16"/>
                <w:lang w:eastAsia="en-US"/>
              </w:rPr>
              <w:t>Correction to 7.3.1-12G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E34D9D"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D50E124"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FCC74DE" w14:textId="74AE2C9C"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AC74D6"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00B3040" w14:textId="20677CAC" w:rsidR="00DD6CFB" w:rsidRPr="00DD6CFB" w:rsidRDefault="00DD6CFB" w:rsidP="00DD6CFB">
            <w:pPr>
              <w:pStyle w:val="TAL"/>
              <w:rPr>
                <w:sz w:val="16"/>
                <w:szCs w:val="16"/>
                <w:lang w:eastAsia="en-US"/>
              </w:rPr>
            </w:pPr>
            <w:r w:rsidRPr="00DD6CFB">
              <w:rPr>
                <w:sz w:val="16"/>
                <w:szCs w:val="16"/>
                <w:lang w:eastAsia="en-US"/>
              </w:rPr>
              <w:t>R5-224462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46E06A" w14:textId="24ED648A" w:rsidR="00DD6CFB" w:rsidRPr="00DD6CFB" w:rsidRDefault="00DD6CFB" w:rsidP="00DD6CFB">
            <w:pPr>
              <w:pStyle w:val="TAL"/>
              <w:rPr>
                <w:sz w:val="16"/>
                <w:szCs w:val="16"/>
                <w:lang w:eastAsia="en-US"/>
              </w:rPr>
            </w:pPr>
            <w:r w:rsidRPr="00DD6CFB">
              <w:rPr>
                <w:sz w:val="16"/>
                <w:szCs w:val="16"/>
                <w:lang w:eastAsia="en-US"/>
              </w:rPr>
              <w:t>2469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1C2232" w14:textId="4236BFCD"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5889EA" w14:textId="4968E1C1"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AFC739" w14:textId="3C1AD514" w:rsidR="00DD6CFB" w:rsidRPr="00DD6CFB" w:rsidRDefault="00DD6CFB" w:rsidP="00DD6CFB">
            <w:pPr>
              <w:pStyle w:val="TAL"/>
              <w:rPr>
                <w:sz w:val="16"/>
                <w:szCs w:val="16"/>
                <w:lang w:eastAsia="en-US"/>
              </w:rPr>
            </w:pPr>
            <w:r w:rsidRPr="00DD6CFB">
              <w:rPr>
                <w:sz w:val="16"/>
                <w:szCs w:val="16"/>
                <w:lang w:eastAsia="en-US"/>
              </w:rPr>
              <w:t>Definition of ZP-CSI-RS-ResourceSetId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7AC128"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6ECD367"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2D9F21A" w14:textId="6443B62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29A8FB"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F44A7B5" w14:textId="3D268942" w:rsidR="00DD6CFB" w:rsidRPr="00DD6CFB" w:rsidRDefault="00DD6CFB" w:rsidP="00DD6CFB">
            <w:pPr>
              <w:pStyle w:val="TAL"/>
              <w:rPr>
                <w:sz w:val="16"/>
                <w:szCs w:val="16"/>
                <w:lang w:eastAsia="en-US"/>
              </w:rPr>
            </w:pPr>
            <w:r w:rsidRPr="00DD6CFB">
              <w:rPr>
                <w:sz w:val="16"/>
                <w:szCs w:val="16"/>
                <w:lang w:eastAsia="en-US"/>
              </w:rPr>
              <w:t>R5-224638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E2B4C8" w14:textId="57A9917D" w:rsidR="00DD6CFB" w:rsidRPr="00DD6CFB" w:rsidRDefault="00DD6CFB" w:rsidP="00DD6CFB">
            <w:pPr>
              <w:pStyle w:val="TAL"/>
              <w:rPr>
                <w:sz w:val="16"/>
                <w:szCs w:val="16"/>
                <w:lang w:eastAsia="en-US"/>
              </w:rPr>
            </w:pPr>
            <w:r w:rsidRPr="00DD6CFB">
              <w:rPr>
                <w:sz w:val="16"/>
                <w:szCs w:val="16"/>
                <w:lang w:eastAsia="en-US"/>
              </w:rPr>
              <w:t>2478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3E10F4" w14:textId="1F3F433A"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1D589A" w14:textId="5902C13D"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DCDE70" w14:textId="358EAD27" w:rsidR="00DD6CFB" w:rsidRPr="00DD6CFB" w:rsidRDefault="00DD6CFB" w:rsidP="00DD6CFB">
            <w:pPr>
              <w:pStyle w:val="TAL"/>
              <w:rPr>
                <w:sz w:val="16"/>
                <w:szCs w:val="16"/>
                <w:lang w:eastAsia="en-US"/>
              </w:rPr>
            </w:pPr>
            <w:r w:rsidRPr="00DD6CFB">
              <w:rPr>
                <w:sz w:val="16"/>
                <w:szCs w:val="16"/>
                <w:lang w:eastAsia="en-US"/>
              </w:rPr>
              <w:t>Clarification to Antenna ports of DCI format 1_1 for RF TCs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4E6E5E"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0B24E7E"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6770CA8" w14:textId="42B2D0D3"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2D54A2"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14AF42" w14:textId="0A6C7A5A" w:rsidR="00DD6CFB" w:rsidRPr="00DD6CFB" w:rsidRDefault="00DD6CFB" w:rsidP="00DD6CFB">
            <w:pPr>
              <w:pStyle w:val="TAL"/>
              <w:rPr>
                <w:sz w:val="16"/>
                <w:szCs w:val="16"/>
                <w:lang w:eastAsia="en-US"/>
              </w:rPr>
            </w:pPr>
            <w:r w:rsidRPr="00DD6CFB">
              <w:rPr>
                <w:sz w:val="16"/>
                <w:szCs w:val="16"/>
                <w:lang w:eastAsia="en-US"/>
              </w:rPr>
              <w:t>R5-224639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9439BE" w14:textId="59BC31B4" w:rsidR="00DD6CFB" w:rsidRPr="00DD6CFB" w:rsidRDefault="00DD6CFB" w:rsidP="00DD6CFB">
            <w:pPr>
              <w:pStyle w:val="TAL"/>
              <w:rPr>
                <w:sz w:val="16"/>
                <w:szCs w:val="16"/>
                <w:lang w:eastAsia="en-US"/>
              </w:rPr>
            </w:pPr>
            <w:r w:rsidRPr="00DD6CFB">
              <w:rPr>
                <w:sz w:val="16"/>
                <w:szCs w:val="16"/>
                <w:lang w:eastAsia="en-US"/>
              </w:rPr>
              <w:t>2479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77DB6F" w14:textId="23CB997D"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29E7A7" w14:textId="54CC14BE"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A8B03A" w14:textId="2D5319C7" w:rsidR="00DD6CFB" w:rsidRPr="00DD6CFB" w:rsidRDefault="00DD6CFB" w:rsidP="00DD6CFB">
            <w:pPr>
              <w:pStyle w:val="TAL"/>
              <w:rPr>
                <w:sz w:val="16"/>
                <w:szCs w:val="16"/>
                <w:lang w:eastAsia="en-US"/>
              </w:rPr>
            </w:pPr>
            <w:r w:rsidRPr="00DD6CFB">
              <w:rPr>
                <w:sz w:val="16"/>
                <w:szCs w:val="16"/>
                <w:lang w:eastAsia="en-US"/>
              </w:rPr>
              <w:t>Correction to CSI-MeasConfig for RRM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7D5F01"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C6EB313"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379FE8C" w14:textId="24381087"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26F6A8"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3D174E7" w14:textId="7E9E8C35" w:rsidR="00DD6CFB" w:rsidRPr="00DD6CFB" w:rsidRDefault="00DD6CFB" w:rsidP="00DD6CFB">
            <w:pPr>
              <w:pStyle w:val="TAL"/>
              <w:rPr>
                <w:sz w:val="16"/>
                <w:szCs w:val="16"/>
                <w:lang w:eastAsia="en-US"/>
              </w:rPr>
            </w:pPr>
            <w:r w:rsidRPr="00DD6CFB">
              <w:rPr>
                <w:sz w:val="16"/>
                <w:szCs w:val="16"/>
                <w:lang w:eastAsia="en-US"/>
              </w:rPr>
              <w:t>R5-224658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7EB503" w14:textId="3444B00A" w:rsidR="00DD6CFB" w:rsidRPr="00DD6CFB" w:rsidRDefault="00DD6CFB" w:rsidP="00DD6CFB">
            <w:pPr>
              <w:pStyle w:val="TAL"/>
              <w:rPr>
                <w:sz w:val="16"/>
                <w:szCs w:val="16"/>
                <w:lang w:eastAsia="en-US"/>
              </w:rPr>
            </w:pPr>
            <w:r w:rsidRPr="00DD6CFB">
              <w:rPr>
                <w:sz w:val="16"/>
                <w:szCs w:val="16"/>
                <w:lang w:eastAsia="en-US"/>
              </w:rPr>
              <w:t>2482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F2E792" w14:textId="4A224281"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AA7758" w14:textId="1F5E24A9"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B16AB9" w14:textId="65B14851" w:rsidR="00DD6CFB" w:rsidRPr="00DD6CFB" w:rsidRDefault="00DD6CFB" w:rsidP="00DD6CFB">
            <w:pPr>
              <w:pStyle w:val="TAL"/>
              <w:rPr>
                <w:sz w:val="16"/>
                <w:szCs w:val="16"/>
                <w:lang w:eastAsia="en-US"/>
              </w:rPr>
            </w:pPr>
            <w:r w:rsidRPr="00DD6CFB">
              <w:rPr>
                <w:sz w:val="16"/>
                <w:szCs w:val="16"/>
                <w:lang w:eastAsia="en-US"/>
              </w:rPr>
              <w:t>Add IE GapPriority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58096E"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DD4D6E5"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DD8D251" w14:textId="201CC503"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09555A"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1C350F" w14:textId="2375D254" w:rsidR="00DD6CFB" w:rsidRPr="00DD6CFB" w:rsidRDefault="00DD6CFB" w:rsidP="00DD6CFB">
            <w:pPr>
              <w:pStyle w:val="TAL"/>
              <w:rPr>
                <w:sz w:val="16"/>
                <w:szCs w:val="16"/>
                <w:lang w:eastAsia="en-US"/>
              </w:rPr>
            </w:pPr>
            <w:r w:rsidRPr="00DD6CFB">
              <w:rPr>
                <w:sz w:val="16"/>
                <w:szCs w:val="16"/>
                <w:lang w:eastAsia="en-US"/>
              </w:rPr>
              <w:t>R5-224662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2C78B7" w14:textId="79B11A0B" w:rsidR="00DD6CFB" w:rsidRPr="00DD6CFB" w:rsidRDefault="00DD6CFB" w:rsidP="00DD6CFB">
            <w:pPr>
              <w:pStyle w:val="TAL"/>
              <w:rPr>
                <w:sz w:val="16"/>
                <w:szCs w:val="16"/>
                <w:lang w:eastAsia="en-US"/>
              </w:rPr>
            </w:pPr>
            <w:r w:rsidRPr="00DD6CFB">
              <w:rPr>
                <w:sz w:val="16"/>
                <w:szCs w:val="16"/>
                <w:lang w:eastAsia="en-US"/>
              </w:rPr>
              <w:t>2484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1FA620" w14:textId="1A41101C"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4E275" w14:textId="4D13BC3E"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E06B43" w14:textId="1B6E6F3D" w:rsidR="00DD6CFB" w:rsidRPr="00DD6CFB" w:rsidRDefault="00DD6CFB" w:rsidP="00DD6CFB">
            <w:pPr>
              <w:pStyle w:val="TAL"/>
              <w:rPr>
                <w:sz w:val="16"/>
                <w:szCs w:val="16"/>
                <w:lang w:eastAsia="en-US"/>
              </w:rPr>
            </w:pPr>
            <w:r w:rsidRPr="00DD6CFB">
              <w:rPr>
                <w:sz w:val="16"/>
                <w:szCs w:val="16"/>
                <w:lang w:eastAsia="en-US"/>
              </w:rPr>
              <w:t>Add IE HysteresisLocation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7FAB20"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3D5127E3"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944FB16" w14:textId="5501BFE7"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616A69"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23C1BE1" w14:textId="7A12AAC4" w:rsidR="00DD6CFB" w:rsidRPr="00DD6CFB" w:rsidRDefault="00DD6CFB" w:rsidP="00DD6CFB">
            <w:pPr>
              <w:pStyle w:val="TAL"/>
              <w:rPr>
                <w:sz w:val="16"/>
                <w:szCs w:val="16"/>
                <w:lang w:eastAsia="en-US"/>
              </w:rPr>
            </w:pPr>
            <w:r w:rsidRPr="00DD6CFB">
              <w:rPr>
                <w:sz w:val="16"/>
                <w:szCs w:val="16"/>
                <w:lang w:eastAsia="en-US"/>
              </w:rPr>
              <w:t>R5-224685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06697F" w14:textId="09296799" w:rsidR="00DD6CFB" w:rsidRPr="00DD6CFB" w:rsidRDefault="00DD6CFB" w:rsidP="00DD6CFB">
            <w:pPr>
              <w:pStyle w:val="TAL"/>
              <w:rPr>
                <w:sz w:val="16"/>
                <w:szCs w:val="16"/>
                <w:lang w:eastAsia="en-US"/>
              </w:rPr>
            </w:pPr>
            <w:r w:rsidRPr="00DD6CFB">
              <w:rPr>
                <w:sz w:val="16"/>
                <w:szCs w:val="16"/>
                <w:lang w:eastAsia="en-US"/>
              </w:rPr>
              <w:t>2485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09F00C" w14:textId="14782097"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4ADE11" w14:textId="5F8709AF"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36069E" w14:textId="15D11C6B" w:rsidR="00DD6CFB" w:rsidRPr="00DD6CFB" w:rsidRDefault="00DD6CFB" w:rsidP="00DD6CFB">
            <w:pPr>
              <w:pStyle w:val="TAL"/>
              <w:rPr>
                <w:sz w:val="16"/>
                <w:szCs w:val="16"/>
                <w:lang w:eastAsia="en-US"/>
              </w:rPr>
            </w:pPr>
            <w:r w:rsidRPr="00DD6CFB">
              <w:rPr>
                <w:sz w:val="16"/>
                <w:szCs w:val="16"/>
                <w:lang w:eastAsia="en-US"/>
              </w:rPr>
              <w:t>Correction to IMS MO Video call establishment test procedure in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A8D070"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BFA7D3E"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D740914" w14:textId="11BEA747"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8D2766"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D2D3385" w14:textId="392E21A2" w:rsidR="00DD6CFB" w:rsidRPr="00DD6CFB" w:rsidRDefault="00DD6CFB" w:rsidP="00DD6CFB">
            <w:pPr>
              <w:pStyle w:val="TAL"/>
              <w:rPr>
                <w:sz w:val="16"/>
                <w:szCs w:val="16"/>
                <w:lang w:eastAsia="en-US"/>
              </w:rPr>
            </w:pPr>
            <w:r w:rsidRPr="00DD6CFB">
              <w:rPr>
                <w:sz w:val="16"/>
                <w:szCs w:val="16"/>
                <w:lang w:eastAsia="en-US"/>
              </w:rPr>
              <w:t>R5-224686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1E4962" w14:textId="5A8B6DB1" w:rsidR="00DD6CFB" w:rsidRPr="00DD6CFB" w:rsidRDefault="00DD6CFB" w:rsidP="00DD6CFB">
            <w:pPr>
              <w:pStyle w:val="TAL"/>
              <w:rPr>
                <w:sz w:val="16"/>
                <w:szCs w:val="16"/>
                <w:lang w:eastAsia="en-US"/>
              </w:rPr>
            </w:pPr>
            <w:r w:rsidRPr="00DD6CFB">
              <w:rPr>
                <w:sz w:val="16"/>
                <w:szCs w:val="16"/>
                <w:lang w:eastAsia="en-US"/>
              </w:rPr>
              <w:t>2486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F22D2A" w14:textId="31FC0774"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BB61B3" w14:textId="2CB6B30D"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9FE7C5" w14:textId="234CC1F7" w:rsidR="00DD6CFB" w:rsidRPr="00DD6CFB" w:rsidRDefault="00DD6CFB" w:rsidP="00DD6CFB">
            <w:pPr>
              <w:pStyle w:val="TAL"/>
              <w:rPr>
                <w:sz w:val="16"/>
                <w:szCs w:val="16"/>
                <w:lang w:eastAsia="en-US"/>
              </w:rPr>
            </w:pPr>
            <w:r w:rsidRPr="00DD6CFB">
              <w:rPr>
                <w:sz w:val="16"/>
                <w:szCs w:val="16"/>
                <w:lang w:eastAsia="en-US"/>
              </w:rPr>
              <w:t>Correction to IMS MT Video call establishment test procedure in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8B3EF1"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ABBBF72"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3A37743" w14:textId="361E18B5"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23009B"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6DB2E26" w14:textId="39CD0437" w:rsidR="00DD6CFB" w:rsidRPr="00DD6CFB" w:rsidRDefault="00DD6CFB" w:rsidP="00DD6CFB">
            <w:pPr>
              <w:pStyle w:val="TAL"/>
              <w:rPr>
                <w:sz w:val="16"/>
                <w:szCs w:val="16"/>
                <w:lang w:eastAsia="en-US"/>
              </w:rPr>
            </w:pPr>
            <w:r w:rsidRPr="00DD6CFB">
              <w:rPr>
                <w:sz w:val="16"/>
                <w:szCs w:val="16"/>
                <w:lang w:eastAsia="en-US"/>
              </w:rPr>
              <w:t>R5-224689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863A99" w14:textId="77FFBF41" w:rsidR="00DD6CFB" w:rsidRPr="00DD6CFB" w:rsidRDefault="00DD6CFB" w:rsidP="00DD6CFB">
            <w:pPr>
              <w:pStyle w:val="TAL"/>
              <w:rPr>
                <w:sz w:val="16"/>
                <w:szCs w:val="16"/>
                <w:lang w:eastAsia="en-US"/>
              </w:rPr>
            </w:pPr>
            <w:r w:rsidRPr="00DD6CFB">
              <w:rPr>
                <w:sz w:val="16"/>
                <w:szCs w:val="16"/>
                <w:lang w:eastAsia="en-US"/>
              </w:rPr>
              <w:t>2489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82F4C4" w14:textId="29591009"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506B4" w14:textId="58C8E0A4"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0EF8D6" w14:textId="4258D586" w:rsidR="00DD6CFB" w:rsidRPr="00DD6CFB" w:rsidRDefault="00DD6CFB" w:rsidP="00DD6CFB">
            <w:pPr>
              <w:pStyle w:val="TAL"/>
              <w:rPr>
                <w:sz w:val="16"/>
                <w:szCs w:val="16"/>
                <w:lang w:eastAsia="en-US"/>
              </w:rPr>
            </w:pPr>
            <w:r w:rsidRPr="00DD6CFB">
              <w:rPr>
                <w:sz w:val="16"/>
                <w:szCs w:val="16"/>
                <w:lang w:eastAsia="en-US"/>
              </w:rPr>
              <w:t>Correction to IMS MT speech call establishment test procedure in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6D1497"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58CA429"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FAC430B" w14:textId="056800DA"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94D389"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E84271B" w14:textId="09278CF2" w:rsidR="00DD6CFB" w:rsidRPr="00DD6CFB" w:rsidRDefault="00DD6CFB" w:rsidP="00DD6CFB">
            <w:pPr>
              <w:pStyle w:val="TAL"/>
              <w:rPr>
                <w:sz w:val="16"/>
                <w:szCs w:val="16"/>
                <w:lang w:eastAsia="en-US"/>
              </w:rPr>
            </w:pPr>
            <w:r w:rsidRPr="00DD6CFB">
              <w:rPr>
                <w:sz w:val="16"/>
                <w:szCs w:val="16"/>
                <w:lang w:eastAsia="en-US"/>
              </w:rPr>
              <w:t>R5-224725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DD05DC" w14:textId="2D5ED656" w:rsidR="00DD6CFB" w:rsidRPr="00DD6CFB" w:rsidRDefault="00DD6CFB" w:rsidP="00DD6CFB">
            <w:pPr>
              <w:pStyle w:val="TAL"/>
              <w:rPr>
                <w:sz w:val="16"/>
                <w:szCs w:val="16"/>
                <w:lang w:eastAsia="en-US"/>
              </w:rPr>
            </w:pPr>
            <w:r w:rsidRPr="00DD6CFB">
              <w:rPr>
                <w:sz w:val="16"/>
                <w:szCs w:val="16"/>
                <w:lang w:eastAsia="en-US"/>
              </w:rPr>
              <w:t>2491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36949A" w14:textId="2A516428"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EF9CF4" w14:textId="0F7C0DE1"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6521A5" w14:textId="71267617" w:rsidR="00DD6CFB" w:rsidRPr="00DD6CFB" w:rsidRDefault="00DD6CFB" w:rsidP="00DD6CFB">
            <w:pPr>
              <w:pStyle w:val="TAL"/>
              <w:rPr>
                <w:sz w:val="16"/>
                <w:szCs w:val="16"/>
                <w:lang w:eastAsia="en-US"/>
              </w:rPr>
            </w:pPr>
            <w:r w:rsidRPr="00DD6CFB">
              <w:rPr>
                <w:sz w:val="16"/>
                <w:szCs w:val="16"/>
                <w:lang w:eastAsia="en-US"/>
              </w:rPr>
              <w:t>Update the SN-FieldLength of PDCP-Config and RLC-Config for RedCap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C88B17"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C2D7A46"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F827237" w14:textId="3C15AB7A"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649717"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005264C" w14:textId="4D56E705" w:rsidR="00DD6CFB" w:rsidRPr="00DD6CFB" w:rsidRDefault="00DD6CFB" w:rsidP="00DD6CFB">
            <w:pPr>
              <w:pStyle w:val="TAL"/>
              <w:rPr>
                <w:sz w:val="16"/>
                <w:szCs w:val="16"/>
                <w:lang w:eastAsia="en-US"/>
              </w:rPr>
            </w:pPr>
            <w:r w:rsidRPr="00DD6CFB">
              <w:rPr>
                <w:sz w:val="16"/>
                <w:szCs w:val="16"/>
                <w:lang w:eastAsia="en-US"/>
              </w:rPr>
              <w:t>R5-224740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9AFC64" w14:textId="252D1ED2" w:rsidR="00DD6CFB" w:rsidRPr="00DD6CFB" w:rsidRDefault="00DD6CFB" w:rsidP="00DD6CFB">
            <w:pPr>
              <w:pStyle w:val="TAL"/>
              <w:rPr>
                <w:sz w:val="16"/>
                <w:szCs w:val="16"/>
                <w:lang w:eastAsia="en-US"/>
              </w:rPr>
            </w:pPr>
            <w:r w:rsidRPr="00DD6CFB">
              <w:rPr>
                <w:sz w:val="16"/>
                <w:szCs w:val="16"/>
                <w:lang w:eastAsia="en-US"/>
              </w:rPr>
              <w:t>2495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D14672" w14:textId="4F042CF7"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884D25" w14:textId="6E3DCEED"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045418" w14:textId="24DA2C69" w:rsidR="00DD6CFB" w:rsidRPr="00DD6CFB" w:rsidRDefault="00DD6CFB" w:rsidP="00DD6CFB">
            <w:pPr>
              <w:pStyle w:val="TAL"/>
              <w:rPr>
                <w:sz w:val="16"/>
                <w:szCs w:val="16"/>
                <w:lang w:eastAsia="en-US"/>
              </w:rPr>
            </w:pPr>
            <w:r w:rsidRPr="00DD6CFB">
              <w:rPr>
                <w:sz w:val="16"/>
                <w:szCs w:val="16"/>
                <w:lang w:eastAsia="en-US"/>
              </w:rPr>
              <w:t>Add Default configuration for DCI format 4_1 scheduling MBS Multicast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1AD36A"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30F1DE47"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7B8B781" w14:textId="55FE4714"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64B52A"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686FC48" w14:textId="19E9931F" w:rsidR="00DD6CFB" w:rsidRPr="00DD6CFB" w:rsidRDefault="00DD6CFB" w:rsidP="00DD6CFB">
            <w:pPr>
              <w:pStyle w:val="TAL"/>
              <w:rPr>
                <w:sz w:val="16"/>
                <w:szCs w:val="16"/>
                <w:lang w:eastAsia="en-US"/>
              </w:rPr>
            </w:pPr>
            <w:r w:rsidRPr="00DD6CFB">
              <w:rPr>
                <w:sz w:val="16"/>
                <w:szCs w:val="16"/>
                <w:lang w:eastAsia="en-US"/>
              </w:rPr>
              <w:t>R5-224741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88F87A" w14:textId="54385A13" w:rsidR="00DD6CFB" w:rsidRPr="00DD6CFB" w:rsidRDefault="00DD6CFB" w:rsidP="00DD6CFB">
            <w:pPr>
              <w:pStyle w:val="TAL"/>
              <w:rPr>
                <w:sz w:val="16"/>
                <w:szCs w:val="16"/>
                <w:lang w:eastAsia="en-US"/>
              </w:rPr>
            </w:pPr>
            <w:r w:rsidRPr="00DD6CFB">
              <w:rPr>
                <w:sz w:val="16"/>
                <w:szCs w:val="16"/>
                <w:lang w:eastAsia="en-US"/>
              </w:rPr>
              <w:t>2496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B11B24" w14:textId="10E46E09"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6AFE1B" w14:textId="265E0EA9"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A33D56" w14:textId="02D84325" w:rsidR="00DD6CFB" w:rsidRPr="00DD6CFB" w:rsidRDefault="00DD6CFB" w:rsidP="00DD6CFB">
            <w:pPr>
              <w:pStyle w:val="TAL"/>
              <w:rPr>
                <w:sz w:val="16"/>
                <w:szCs w:val="16"/>
                <w:lang w:eastAsia="en-US"/>
              </w:rPr>
            </w:pPr>
            <w:r w:rsidRPr="00DD6CFB">
              <w:rPr>
                <w:sz w:val="16"/>
                <w:szCs w:val="16"/>
                <w:lang w:eastAsia="en-US"/>
              </w:rPr>
              <w:t>Add Default configuration for DCI format 4_2 scheduling MBS Multicast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74B287"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2E2E2FD2"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49E91FBC" w14:textId="013EFB50"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735640"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C09EC1" w14:textId="30BDB9BF" w:rsidR="00DD6CFB" w:rsidRPr="00DD6CFB" w:rsidRDefault="00DD6CFB" w:rsidP="00DD6CFB">
            <w:pPr>
              <w:pStyle w:val="TAL"/>
              <w:rPr>
                <w:sz w:val="16"/>
                <w:szCs w:val="16"/>
                <w:lang w:eastAsia="en-US"/>
              </w:rPr>
            </w:pPr>
            <w:r w:rsidRPr="00DD6CFB">
              <w:rPr>
                <w:sz w:val="16"/>
                <w:szCs w:val="16"/>
                <w:lang w:eastAsia="en-US"/>
              </w:rPr>
              <w:t>R5-224762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973339" w14:textId="01653680" w:rsidR="00DD6CFB" w:rsidRPr="00DD6CFB" w:rsidRDefault="00DD6CFB" w:rsidP="00DD6CFB">
            <w:pPr>
              <w:pStyle w:val="TAL"/>
              <w:rPr>
                <w:sz w:val="16"/>
                <w:szCs w:val="16"/>
                <w:lang w:eastAsia="en-US"/>
              </w:rPr>
            </w:pPr>
            <w:r w:rsidRPr="00DD6CFB">
              <w:rPr>
                <w:sz w:val="16"/>
                <w:szCs w:val="16"/>
                <w:lang w:eastAsia="en-US"/>
              </w:rPr>
              <w:t>2508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94D4C4" w14:textId="22E87C75"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B352D9" w14:textId="4BFB5192"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7E1B08" w14:textId="07C9AFBD" w:rsidR="00DD6CFB" w:rsidRPr="00DD6CFB" w:rsidRDefault="00DD6CFB" w:rsidP="00DD6CFB">
            <w:pPr>
              <w:pStyle w:val="TAL"/>
              <w:rPr>
                <w:sz w:val="16"/>
                <w:szCs w:val="16"/>
                <w:lang w:eastAsia="en-US"/>
              </w:rPr>
            </w:pPr>
            <w:r w:rsidRPr="00DD6CFB">
              <w:rPr>
                <w:sz w:val="16"/>
                <w:szCs w:val="16"/>
                <w:lang w:eastAsia="en-US"/>
              </w:rPr>
              <w:t xml:space="preserve">Add IE MeasGapId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DFF7B1"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D436877"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CED620E" w14:textId="5CDBB8B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D799F6"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3A5B44" w14:textId="798B91AD" w:rsidR="00DD6CFB" w:rsidRPr="00DD6CFB" w:rsidRDefault="00DD6CFB" w:rsidP="00DD6CFB">
            <w:pPr>
              <w:pStyle w:val="TAL"/>
              <w:rPr>
                <w:sz w:val="16"/>
                <w:szCs w:val="16"/>
                <w:lang w:eastAsia="en-US"/>
              </w:rPr>
            </w:pPr>
            <w:r w:rsidRPr="00DD6CFB">
              <w:rPr>
                <w:sz w:val="16"/>
                <w:szCs w:val="16"/>
                <w:lang w:eastAsia="en-US"/>
              </w:rPr>
              <w:t>R5-224763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CC24EE" w14:textId="037534CF" w:rsidR="00DD6CFB" w:rsidRPr="00DD6CFB" w:rsidRDefault="00DD6CFB" w:rsidP="00DD6CFB">
            <w:pPr>
              <w:pStyle w:val="TAL"/>
              <w:rPr>
                <w:sz w:val="16"/>
                <w:szCs w:val="16"/>
                <w:lang w:eastAsia="en-US"/>
              </w:rPr>
            </w:pPr>
            <w:r w:rsidRPr="00DD6CFB">
              <w:rPr>
                <w:sz w:val="16"/>
                <w:szCs w:val="16"/>
                <w:lang w:eastAsia="en-US"/>
              </w:rPr>
              <w:t>2509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B1A783" w14:textId="42778E10"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741965" w14:textId="7F91E3BC"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FEF223" w14:textId="26397091" w:rsidR="00DD6CFB" w:rsidRPr="00DD6CFB" w:rsidRDefault="00DD6CFB" w:rsidP="00DD6CFB">
            <w:pPr>
              <w:pStyle w:val="TAL"/>
              <w:rPr>
                <w:sz w:val="16"/>
                <w:szCs w:val="16"/>
                <w:lang w:eastAsia="en-US"/>
              </w:rPr>
            </w:pPr>
            <w:r w:rsidRPr="00DD6CFB">
              <w:rPr>
                <w:sz w:val="16"/>
                <w:szCs w:val="16"/>
                <w:lang w:eastAsia="en-US"/>
              </w:rPr>
              <w:t xml:space="preserve">Add IE MeasObjectRxTxDiff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9BF64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431E7AB"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E0B8E73" w14:textId="5FB2A553"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6496DD"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FC61E6" w14:textId="7A608A03" w:rsidR="00DD6CFB" w:rsidRPr="00DD6CFB" w:rsidRDefault="00DD6CFB" w:rsidP="00DD6CFB">
            <w:pPr>
              <w:pStyle w:val="TAL"/>
              <w:rPr>
                <w:sz w:val="16"/>
                <w:szCs w:val="16"/>
                <w:lang w:eastAsia="en-US"/>
              </w:rPr>
            </w:pPr>
            <w:r w:rsidRPr="00DD6CFB">
              <w:rPr>
                <w:sz w:val="16"/>
                <w:szCs w:val="16"/>
                <w:lang w:eastAsia="en-US"/>
              </w:rPr>
              <w:t>R5-224816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445E37" w14:textId="1ADAA107" w:rsidR="00DD6CFB" w:rsidRPr="00DD6CFB" w:rsidRDefault="00DD6CFB" w:rsidP="00DD6CFB">
            <w:pPr>
              <w:pStyle w:val="TAL"/>
              <w:rPr>
                <w:sz w:val="16"/>
                <w:szCs w:val="16"/>
                <w:lang w:eastAsia="en-US"/>
              </w:rPr>
            </w:pPr>
            <w:r w:rsidRPr="00DD6CFB">
              <w:rPr>
                <w:sz w:val="16"/>
                <w:szCs w:val="16"/>
                <w:lang w:eastAsia="en-US"/>
              </w:rPr>
              <w:t>2511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DF3D86" w14:textId="50605B97"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47F37B" w14:textId="1BA685BA"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547932" w14:textId="11AE01EF" w:rsidR="00DD6CFB" w:rsidRPr="00DD6CFB" w:rsidRDefault="00DD6CFB" w:rsidP="00DD6CFB">
            <w:pPr>
              <w:pStyle w:val="TAL"/>
              <w:rPr>
                <w:sz w:val="16"/>
                <w:szCs w:val="16"/>
                <w:lang w:eastAsia="en-US"/>
              </w:rPr>
            </w:pPr>
            <w:r w:rsidRPr="00DD6CFB">
              <w:rPr>
                <w:sz w:val="16"/>
                <w:szCs w:val="16"/>
                <w:lang w:eastAsia="en-US"/>
              </w:rPr>
              <w:t>Add IE MeasResultRxTxTimeDiff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BA3FE5"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3A43D28B"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9915CCC" w14:textId="5686715C"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A1B122"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E1559F0" w14:textId="649B9225" w:rsidR="00DD6CFB" w:rsidRPr="00DD6CFB" w:rsidRDefault="00DD6CFB" w:rsidP="00DD6CFB">
            <w:pPr>
              <w:pStyle w:val="TAL"/>
              <w:rPr>
                <w:sz w:val="16"/>
                <w:szCs w:val="16"/>
                <w:lang w:eastAsia="en-US"/>
              </w:rPr>
            </w:pPr>
            <w:r w:rsidRPr="00DD6CFB">
              <w:rPr>
                <w:sz w:val="16"/>
                <w:szCs w:val="16"/>
                <w:lang w:eastAsia="en-US"/>
              </w:rPr>
              <w:t>R5-224817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283E4E" w14:textId="5E64EA30" w:rsidR="00DD6CFB" w:rsidRPr="00DD6CFB" w:rsidRDefault="00DD6CFB" w:rsidP="00DD6CFB">
            <w:pPr>
              <w:pStyle w:val="TAL"/>
              <w:rPr>
                <w:sz w:val="16"/>
                <w:szCs w:val="16"/>
                <w:lang w:eastAsia="en-US"/>
              </w:rPr>
            </w:pPr>
            <w:r w:rsidRPr="00DD6CFB">
              <w:rPr>
                <w:sz w:val="16"/>
                <w:szCs w:val="16"/>
                <w:lang w:eastAsia="en-US"/>
              </w:rPr>
              <w:t>2512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EB0263" w14:textId="6079276D"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C777D2" w14:textId="22EA6155"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4C5D53" w14:textId="45D48258" w:rsidR="00DD6CFB" w:rsidRPr="00DD6CFB" w:rsidRDefault="00DD6CFB" w:rsidP="00DD6CFB">
            <w:pPr>
              <w:pStyle w:val="TAL"/>
              <w:rPr>
                <w:sz w:val="16"/>
                <w:szCs w:val="16"/>
                <w:lang w:eastAsia="en-US"/>
              </w:rPr>
            </w:pPr>
            <w:r w:rsidRPr="00DD6CFB">
              <w:rPr>
                <w:sz w:val="16"/>
                <w:szCs w:val="16"/>
                <w:lang w:eastAsia="en-US"/>
              </w:rPr>
              <w:t xml:space="preserve">Add IE MRB-Identity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A50F2C"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388D141C"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6F0E3E1" w14:textId="6706169D"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631038"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721A3F" w14:textId="3F42756D" w:rsidR="00DD6CFB" w:rsidRPr="00DD6CFB" w:rsidRDefault="00DD6CFB" w:rsidP="00DD6CFB">
            <w:pPr>
              <w:pStyle w:val="TAL"/>
              <w:rPr>
                <w:sz w:val="16"/>
                <w:szCs w:val="16"/>
                <w:lang w:eastAsia="en-US"/>
              </w:rPr>
            </w:pPr>
            <w:r w:rsidRPr="00DD6CFB">
              <w:rPr>
                <w:sz w:val="16"/>
                <w:szCs w:val="16"/>
                <w:lang w:eastAsia="en-US"/>
              </w:rPr>
              <w:t>R5-224818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65BDEC" w14:textId="14A4C077" w:rsidR="00DD6CFB" w:rsidRPr="00DD6CFB" w:rsidRDefault="00DD6CFB" w:rsidP="00DD6CFB">
            <w:pPr>
              <w:pStyle w:val="TAL"/>
              <w:rPr>
                <w:sz w:val="16"/>
                <w:szCs w:val="16"/>
                <w:lang w:eastAsia="en-US"/>
              </w:rPr>
            </w:pPr>
            <w:r w:rsidRPr="00DD6CFB">
              <w:rPr>
                <w:sz w:val="16"/>
                <w:szCs w:val="16"/>
                <w:lang w:eastAsia="en-US"/>
              </w:rPr>
              <w:t>2513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33FB2C" w14:textId="0F784CC1"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37AB50" w14:textId="15255272"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B3FE38" w14:textId="070D4AE6" w:rsidR="00DD6CFB" w:rsidRPr="00DD6CFB" w:rsidRDefault="00DD6CFB" w:rsidP="00DD6CFB">
            <w:pPr>
              <w:pStyle w:val="TAL"/>
              <w:rPr>
                <w:sz w:val="16"/>
                <w:szCs w:val="16"/>
                <w:lang w:eastAsia="en-US"/>
              </w:rPr>
            </w:pPr>
            <w:r w:rsidRPr="00DD6CFB">
              <w:rPr>
                <w:sz w:val="16"/>
                <w:szCs w:val="16"/>
                <w:lang w:eastAsia="en-US"/>
              </w:rPr>
              <w:t xml:space="preserve">Add IEs MUSIM-GapConfig, MUSIM-GapID and MUSIM-GapInfo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2C823D"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3C7557DC"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749479F" w14:textId="2E3F5449"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4D633E"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E5427A" w14:textId="739FA438" w:rsidR="00DD6CFB" w:rsidRPr="00DD6CFB" w:rsidRDefault="00DD6CFB" w:rsidP="00DD6CFB">
            <w:pPr>
              <w:pStyle w:val="TAL"/>
              <w:rPr>
                <w:sz w:val="16"/>
                <w:szCs w:val="16"/>
                <w:lang w:eastAsia="en-US"/>
              </w:rPr>
            </w:pPr>
            <w:r w:rsidRPr="00DD6CFB">
              <w:rPr>
                <w:sz w:val="16"/>
                <w:szCs w:val="16"/>
                <w:lang w:eastAsia="en-US"/>
              </w:rPr>
              <w:t>R5-224819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340D06" w14:textId="53D89A15" w:rsidR="00DD6CFB" w:rsidRPr="00DD6CFB" w:rsidRDefault="00DD6CFB" w:rsidP="00DD6CFB">
            <w:pPr>
              <w:pStyle w:val="TAL"/>
              <w:rPr>
                <w:sz w:val="16"/>
                <w:szCs w:val="16"/>
                <w:lang w:eastAsia="en-US"/>
              </w:rPr>
            </w:pPr>
            <w:r w:rsidRPr="00DD6CFB">
              <w:rPr>
                <w:sz w:val="16"/>
                <w:szCs w:val="16"/>
                <w:lang w:eastAsia="en-US"/>
              </w:rPr>
              <w:t>2514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E47CB2" w14:textId="379BFA16"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906027" w14:textId="75D5EB64"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C58772" w14:textId="0D9D7B4F" w:rsidR="00DD6CFB" w:rsidRPr="00DD6CFB" w:rsidRDefault="00DD6CFB" w:rsidP="00DD6CFB">
            <w:pPr>
              <w:pStyle w:val="TAL"/>
              <w:rPr>
                <w:sz w:val="16"/>
                <w:szCs w:val="16"/>
                <w:lang w:eastAsia="en-US"/>
              </w:rPr>
            </w:pPr>
            <w:r w:rsidRPr="00DD6CFB">
              <w:rPr>
                <w:sz w:val="16"/>
                <w:szCs w:val="16"/>
                <w:lang w:eastAsia="en-US"/>
              </w:rPr>
              <w:t>Add IEs NeedForGapNCSG-ConfigEUTRA, NeedForGapNCSG-ConfigNR, NeedForGapNCSG-InfoEUTRA and NeedForGapNCSG-InfoNR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E9DAA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8436A5C"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CB8790C" w14:textId="32A9A872"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08B14D"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86BF34" w14:textId="4E6BFF70" w:rsidR="00DD6CFB" w:rsidRPr="00DD6CFB" w:rsidRDefault="00DD6CFB" w:rsidP="00DD6CFB">
            <w:pPr>
              <w:pStyle w:val="TAL"/>
              <w:rPr>
                <w:sz w:val="16"/>
                <w:szCs w:val="16"/>
                <w:lang w:eastAsia="en-US"/>
              </w:rPr>
            </w:pPr>
            <w:r w:rsidRPr="00DD6CFB">
              <w:rPr>
                <w:sz w:val="16"/>
                <w:szCs w:val="16"/>
                <w:lang w:eastAsia="en-US"/>
              </w:rPr>
              <w:t>R5-224820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61D467" w14:textId="2AB44D85" w:rsidR="00DD6CFB" w:rsidRPr="00DD6CFB" w:rsidRDefault="00DD6CFB" w:rsidP="00DD6CFB">
            <w:pPr>
              <w:pStyle w:val="TAL"/>
              <w:rPr>
                <w:sz w:val="16"/>
                <w:szCs w:val="16"/>
                <w:lang w:eastAsia="en-US"/>
              </w:rPr>
            </w:pPr>
            <w:r w:rsidRPr="00DD6CFB">
              <w:rPr>
                <w:sz w:val="16"/>
                <w:szCs w:val="16"/>
                <w:lang w:eastAsia="en-US"/>
              </w:rPr>
              <w:t>2515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1E5B33" w14:textId="620EBA43"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D5699" w14:textId="6A0C7919"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0FDF5B" w14:textId="53EDC27D" w:rsidR="00DD6CFB" w:rsidRPr="00DD6CFB" w:rsidRDefault="00DD6CFB" w:rsidP="00DD6CFB">
            <w:pPr>
              <w:pStyle w:val="TAL"/>
              <w:rPr>
                <w:sz w:val="16"/>
                <w:szCs w:val="16"/>
                <w:lang w:eastAsia="en-US"/>
              </w:rPr>
            </w:pPr>
            <w:r w:rsidRPr="00DD6CFB">
              <w:rPr>
                <w:sz w:val="16"/>
                <w:szCs w:val="16"/>
                <w:lang w:eastAsia="en-US"/>
              </w:rPr>
              <w:t>Add IE NonCellDefiningSSB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F8939B"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B1E7596"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4D544F72" w14:textId="46798C9D"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678A45A"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D45E5AA" w14:textId="203358B6" w:rsidR="00DD6CFB" w:rsidRPr="00DD6CFB" w:rsidRDefault="00DD6CFB" w:rsidP="00DD6CFB">
            <w:pPr>
              <w:pStyle w:val="TAL"/>
              <w:rPr>
                <w:sz w:val="16"/>
                <w:szCs w:val="16"/>
                <w:lang w:eastAsia="en-US"/>
              </w:rPr>
            </w:pPr>
            <w:r w:rsidRPr="00DD6CFB">
              <w:rPr>
                <w:sz w:val="16"/>
                <w:szCs w:val="16"/>
                <w:lang w:eastAsia="en-US"/>
              </w:rPr>
              <w:t>R5-224821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8883DA" w14:textId="7B8EAF56" w:rsidR="00DD6CFB" w:rsidRPr="00DD6CFB" w:rsidRDefault="00DD6CFB" w:rsidP="00DD6CFB">
            <w:pPr>
              <w:pStyle w:val="TAL"/>
              <w:rPr>
                <w:sz w:val="16"/>
                <w:szCs w:val="16"/>
                <w:lang w:eastAsia="en-US"/>
              </w:rPr>
            </w:pPr>
            <w:r w:rsidRPr="00DD6CFB">
              <w:rPr>
                <w:sz w:val="16"/>
                <w:szCs w:val="16"/>
                <w:lang w:eastAsia="en-US"/>
              </w:rPr>
              <w:t>2516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36F48C" w14:textId="2BE96EBA"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507B18" w14:textId="3549B268"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8F3890" w14:textId="535B077D" w:rsidR="00DD6CFB" w:rsidRPr="00DD6CFB" w:rsidRDefault="00DD6CFB" w:rsidP="00DD6CFB">
            <w:pPr>
              <w:pStyle w:val="TAL"/>
              <w:rPr>
                <w:sz w:val="16"/>
                <w:szCs w:val="16"/>
                <w:lang w:eastAsia="en-US"/>
              </w:rPr>
            </w:pPr>
            <w:r w:rsidRPr="00DD6CFB">
              <w:rPr>
                <w:sz w:val="16"/>
                <w:szCs w:val="16"/>
                <w:lang w:eastAsia="en-US"/>
              </w:rPr>
              <w:t>Add IE NR-DL-PRS-PDC-Info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79B4EC"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518E153"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A91C9A4" w14:textId="62FD343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F183B9"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D5746AB" w14:textId="6CDEFC9B" w:rsidR="00DD6CFB" w:rsidRPr="00DD6CFB" w:rsidRDefault="00DD6CFB" w:rsidP="00DD6CFB">
            <w:pPr>
              <w:pStyle w:val="TAL"/>
              <w:rPr>
                <w:sz w:val="16"/>
                <w:szCs w:val="16"/>
                <w:lang w:eastAsia="en-US"/>
              </w:rPr>
            </w:pPr>
            <w:r w:rsidRPr="00DD6CFB">
              <w:rPr>
                <w:sz w:val="16"/>
                <w:szCs w:val="16"/>
                <w:lang w:eastAsia="en-US"/>
              </w:rPr>
              <w:t>R5-224822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3EEEB5" w14:textId="674E1BA4" w:rsidR="00DD6CFB" w:rsidRPr="00DD6CFB" w:rsidRDefault="00DD6CFB" w:rsidP="00DD6CFB">
            <w:pPr>
              <w:pStyle w:val="TAL"/>
              <w:rPr>
                <w:sz w:val="16"/>
                <w:szCs w:val="16"/>
                <w:lang w:eastAsia="en-US"/>
              </w:rPr>
            </w:pPr>
            <w:r w:rsidRPr="00DD6CFB">
              <w:rPr>
                <w:sz w:val="16"/>
                <w:szCs w:val="16"/>
                <w:lang w:eastAsia="en-US"/>
              </w:rPr>
              <w:t>2517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584E67" w14:textId="3A8756F1"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48530" w14:textId="751F38C2"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3625A8" w14:textId="056807E4" w:rsidR="00DD6CFB" w:rsidRPr="00DD6CFB" w:rsidRDefault="00DD6CFB" w:rsidP="00DD6CFB">
            <w:pPr>
              <w:pStyle w:val="TAL"/>
              <w:rPr>
                <w:sz w:val="16"/>
                <w:szCs w:val="16"/>
                <w:lang w:eastAsia="en-US"/>
              </w:rPr>
            </w:pPr>
            <w:r w:rsidRPr="00DD6CFB">
              <w:rPr>
                <w:sz w:val="16"/>
                <w:szCs w:val="16"/>
                <w:lang w:eastAsia="en-US"/>
              </w:rPr>
              <w:t>Add IEs NSAG-IdentityInfo and NTN-Config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4F5FBF"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568F6CD"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6891D2D" w14:textId="0ED4E3DE"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530E9AA"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80FFF0" w14:textId="418DB2E1" w:rsidR="00DD6CFB" w:rsidRPr="00DD6CFB" w:rsidRDefault="00DD6CFB" w:rsidP="00DD6CFB">
            <w:pPr>
              <w:pStyle w:val="TAL"/>
              <w:rPr>
                <w:sz w:val="16"/>
                <w:szCs w:val="16"/>
                <w:lang w:eastAsia="en-US"/>
              </w:rPr>
            </w:pPr>
            <w:r w:rsidRPr="00DD6CFB">
              <w:rPr>
                <w:sz w:val="16"/>
                <w:szCs w:val="16"/>
                <w:lang w:eastAsia="en-US"/>
              </w:rPr>
              <w:t>R5-224824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E78A94" w14:textId="49D1692E" w:rsidR="00DD6CFB" w:rsidRPr="00DD6CFB" w:rsidRDefault="00DD6CFB" w:rsidP="00DD6CFB">
            <w:pPr>
              <w:pStyle w:val="TAL"/>
              <w:rPr>
                <w:sz w:val="16"/>
                <w:szCs w:val="16"/>
                <w:lang w:eastAsia="en-US"/>
              </w:rPr>
            </w:pPr>
            <w:r w:rsidRPr="00DD6CFB">
              <w:rPr>
                <w:sz w:val="16"/>
                <w:szCs w:val="16"/>
                <w:lang w:eastAsia="en-US"/>
              </w:rPr>
              <w:t>2519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BC3B49" w14:textId="01BCE98C"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3B528A" w14:textId="47585F8C"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DA24B6" w14:textId="35A95E79" w:rsidR="00DD6CFB" w:rsidRPr="00DD6CFB" w:rsidRDefault="00DD6CFB" w:rsidP="00DD6CFB">
            <w:pPr>
              <w:pStyle w:val="TAL"/>
              <w:rPr>
                <w:sz w:val="16"/>
                <w:szCs w:val="16"/>
                <w:lang w:eastAsia="en-US"/>
              </w:rPr>
            </w:pPr>
            <w:r w:rsidRPr="00DD6CFB">
              <w:rPr>
                <w:sz w:val="16"/>
                <w:szCs w:val="16"/>
                <w:lang w:eastAsia="en-US"/>
              </w:rPr>
              <w:t xml:space="preserve">Add IEs RxTxTimeDiff, SCellActivationRS-Config and SCellActivationRS-ConfigId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BF5D3F"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33716FC"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6D10A29" w14:textId="7D125C1E"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7FB21E"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E0FFF7" w14:textId="74144338" w:rsidR="00DD6CFB" w:rsidRPr="00DD6CFB" w:rsidRDefault="00DD6CFB" w:rsidP="00DD6CFB">
            <w:pPr>
              <w:pStyle w:val="TAL"/>
              <w:rPr>
                <w:sz w:val="16"/>
                <w:szCs w:val="16"/>
                <w:lang w:eastAsia="en-US"/>
              </w:rPr>
            </w:pPr>
            <w:r w:rsidRPr="00DD6CFB">
              <w:rPr>
                <w:sz w:val="16"/>
                <w:szCs w:val="16"/>
                <w:lang w:eastAsia="en-US"/>
              </w:rPr>
              <w:t>R5-224825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8831F" w14:textId="245666D7" w:rsidR="00DD6CFB" w:rsidRPr="00DD6CFB" w:rsidRDefault="00DD6CFB" w:rsidP="00DD6CFB">
            <w:pPr>
              <w:pStyle w:val="TAL"/>
              <w:rPr>
                <w:sz w:val="16"/>
                <w:szCs w:val="16"/>
                <w:lang w:eastAsia="en-US"/>
              </w:rPr>
            </w:pPr>
            <w:r w:rsidRPr="00DD6CFB">
              <w:rPr>
                <w:sz w:val="16"/>
                <w:szCs w:val="16"/>
                <w:lang w:eastAsia="en-US"/>
              </w:rPr>
              <w:t>2520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5AEE51" w14:textId="21B3FC95"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7559CA" w14:textId="10ED95A2"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027558" w14:textId="5C79FE82" w:rsidR="00DD6CFB" w:rsidRPr="00DD6CFB" w:rsidRDefault="00DD6CFB" w:rsidP="00DD6CFB">
            <w:pPr>
              <w:pStyle w:val="TAL"/>
              <w:rPr>
                <w:sz w:val="16"/>
                <w:szCs w:val="16"/>
                <w:lang w:eastAsia="en-US"/>
              </w:rPr>
            </w:pPr>
            <w:r w:rsidRPr="00DD6CFB">
              <w:rPr>
                <w:sz w:val="16"/>
                <w:szCs w:val="16"/>
                <w:lang w:eastAsia="en-US"/>
              </w:rPr>
              <w:t>Add IE SemiStaticChannelAccessConfigUE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5C9E71"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20715533"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379BBC1" w14:textId="6FEF46EE"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24BEC6"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CB75560" w14:textId="4863A13F" w:rsidR="00DD6CFB" w:rsidRPr="00DD6CFB" w:rsidRDefault="00DD6CFB" w:rsidP="00DD6CFB">
            <w:pPr>
              <w:pStyle w:val="TAL"/>
              <w:rPr>
                <w:sz w:val="16"/>
                <w:szCs w:val="16"/>
                <w:lang w:eastAsia="en-US"/>
              </w:rPr>
            </w:pPr>
            <w:r w:rsidRPr="00DD6CFB">
              <w:rPr>
                <w:sz w:val="16"/>
                <w:szCs w:val="16"/>
                <w:lang w:eastAsia="en-US"/>
              </w:rPr>
              <w:t>R5-224859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52F421" w14:textId="05920F7E" w:rsidR="00DD6CFB" w:rsidRPr="00DD6CFB" w:rsidRDefault="00DD6CFB" w:rsidP="00DD6CFB">
            <w:pPr>
              <w:pStyle w:val="TAL"/>
              <w:rPr>
                <w:sz w:val="16"/>
                <w:szCs w:val="16"/>
                <w:lang w:eastAsia="en-US"/>
              </w:rPr>
            </w:pPr>
            <w:r w:rsidRPr="00DD6CFB">
              <w:rPr>
                <w:sz w:val="16"/>
                <w:szCs w:val="16"/>
                <w:lang w:eastAsia="en-US"/>
              </w:rPr>
              <w:t>2521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6C7D50" w14:textId="4F690B9F"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105268" w14:textId="0BEFAB1B"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652A6" w14:textId="72ABF679" w:rsidR="00DD6CFB" w:rsidRPr="00DD6CFB" w:rsidRDefault="00DD6CFB" w:rsidP="00DD6CFB">
            <w:pPr>
              <w:pStyle w:val="TAL"/>
              <w:rPr>
                <w:sz w:val="16"/>
                <w:szCs w:val="16"/>
                <w:lang w:eastAsia="en-US"/>
              </w:rPr>
            </w:pPr>
            <w:r w:rsidRPr="00DD6CFB">
              <w:rPr>
                <w:sz w:val="16"/>
                <w:szCs w:val="16"/>
                <w:lang w:eastAsia="en-US"/>
              </w:rPr>
              <w:t>Add IE TCI-Info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D6F3D"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AB2EBF6"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6DE376E" w14:textId="75B384EC"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014FC1"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B5D5BF4" w14:textId="312DC8ED" w:rsidR="00DD6CFB" w:rsidRPr="00DD6CFB" w:rsidRDefault="00DD6CFB" w:rsidP="00DD6CFB">
            <w:pPr>
              <w:pStyle w:val="TAL"/>
              <w:rPr>
                <w:sz w:val="16"/>
                <w:szCs w:val="16"/>
                <w:lang w:eastAsia="en-US"/>
              </w:rPr>
            </w:pPr>
            <w:r w:rsidRPr="00DD6CFB">
              <w:rPr>
                <w:sz w:val="16"/>
                <w:szCs w:val="16"/>
                <w:lang w:eastAsia="en-US"/>
              </w:rPr>
              <w:t>R5-224860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9D8C5D" w14:textId="0483E435" w:rsidR="00DD6CFB" w:rsidRPr="00DD6CFB" w:rsidRDefault="00DD6CFB" w:rsidP="00DD6CFB">
            <w:pPr>
              <w:pStyle w:val="TAL"/>
              <w:rPr>
                <w:sz w:val="16"/>
                <w:szCs w:val="16"/>
                <w:lang w:eastAsia="en-US"/>
              </w:rPr>
            </w:pPr>
            <w:r w:rsidRPr="00DD6CFB">
              <w:rPr>
                <w:sz w:val="16"/>
                <w:szCs w:val="16"/>
                <w:lang w:eastAsia="en-US"/>
              </w:rPr>
              <w:t>2522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1E94D8" w14:textId="52D67DF9"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40D9C3" w14:textId="09ABA68E"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EF0FFE" w14:textId="18A3BE2A" w:rsidR="00DD6CFB" w:rsidRPr="00DD6CFB" w:rsidRDefault="00DD6CFB" w:rsidP="00DD6CFB">
            <w:pPr>
              <w:pStyle w:val="TAL"/>
              <w:rPr>
                <w:sz w:val="16"/>
                <w:szCs w:val="16"/>
                <w:lang w:eastAsia="en-US"/>
              </w:rPr>
            </w:pPr>
            <w:r w:rsidRPr="00DD6CFB">
              <w:rPr>
                <w:sz w:val="16"/>
                <w:szCs w:val="16"/>
                <w:lang w:eastAsia="en-US"/>
              </w:rPr>
              <w:t>Add IE UE-TimersAndConstantsRemoteUE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45614E"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4423F47"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D133BAB" w14:textId="16E0628F"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E50044"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D47EEF9" w14:textId="4481FA2C" w:rsidR="00DD6CFB" w:rsidRPr="00DD6CFB" w:rsidRDefault="00DD6CFB" w:rsidP="00DD6CFB">
            <w:pPr>
              <w:pStyle w:val="TAL"/>
              <w:rPr>
                <w:sz w:val="16"/>
                <w:szCs w:val="16"/>
                <w:lang w:eastAsia="en-US"/>
              </w:rPr>
            </w:pPr>
            <w:r w:rsidRPr="00DD6CFB">
              <w:rPr>
                <w:sz w:val="16"/>
                <w:szCs w:val="16"/>
                <w:lang w:eastAsia="en-US"/>
              </w:rPr>
              <w:t>R5-224861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A777C3" w14:textId="19215B0C" w:rsidR="00DD6CFB" w:rsidRPr="00DD6CFB" w:rsidRDefault="00DD6CFB" w:rsidP="00DD6CFB">
            <w:pPr>
              <w:pStyle w:val="TAL"/>
              <w:rPr>
                <w:sz w:val="16"/>
                <w:szCs w:val="16"/>
                <w:lang w:eastAsia="en-US"/>
              </w:rPr>
            </w:pPr>
            <w:r w:rsidRPr="00DD6CFB">
              <w:rPr>
                <w:sz w:val="16"/>
                <w:szCs w:val="16"/>
                <w:lang w:eastAsia="en-US"/>
              </w:rPr>
              <w:t>2523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AA3B40" w14:textId="2FAE9D73"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FBDB2" w14:textId="58DB0032"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0D3F65" w14:textId="41430A57" w:rsidR="00DD6CFB" w:rsidRPr="00DD6CFB" w:rsidRDefault="00DD6CFB" w:rsidP="00DD6CFB">
            <w:pPr>
              <w:pStyle w:val="TAL"/>
              <w:rPr>
                <w:sz w:val="16"/>
                <w:szCs w:val="16"/>
                <w:lang w:eastAsia="en-US"/>
              </w:rPr>
            </w:pPr>
            <w:r w:rsidRPr="00DD6CFB">
              <w:rPr>
                <w:sz w:val="16"/>
                <w:szCs w:val="16"/>
                <w:lang w:eastAsia="en-US"/>
              </w:rPr>
              <w:t>Add IEs UL-ExcessDelayConfig and UE UL-GapFR2-Config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45B51E"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5198B0D"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C82588B" w14:textId="429FDC67"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8B867D"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6B359E1" w14:textId="49674E2A" w:rsidR="00DD6CFB" w:rsidRPr="00DD6CFB" w:rsidRDefault="00DD6CFB" w:rsidP="00DD6CFB">
            <w:pPr>
              <w:pStyle w:val="TAL"/>
              <w:rPr>
                <w:sz w:val="16"/>
                <w:szCs w:val="16"/>
                <w:lang w:eastAsia="en-US"/>
              </w:rPr>
            </w:pPr>
            <w:r w:rsidRPr="00DD6CFB">
              <w:rPr>
                <w:sz w:val="16"/>
                <w:szCs w:val="16"/>
                <w:lang w:eastAsia="en-US"/>
              </w:rPr>
              <w:t>R5-224862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8BD8F1" w14:textId="64A35993" w:rsidR="00DD6CFB" w:rsidRPr="00DD6CFB" w:rsidRDefault="00DD6CFB" w:rsidP="00DD6CFB">
            <w:pPr>
              <w:pStyle w:val="TAL"/>
              <w:rPr>
                <w:sz w:val="16"/>
                <w:szCs w:val="16"/>
                <w:lang w:eastAsia="en-US"/>
              </w:rPr>
            </w:pPr>
            <w:r w:rsidRPr="00DD6CFB">
              <w:rPr>
                <w:sz w:val="16"/>
                <w:szCs w:val="16"/>
                <w:lang w:eastAsia="en-US"/>
              </w:rPr>
              <w:t>2524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0E64FA" w14:textId="69B04D51"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4492F9" w14:textId="2B93125D"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C75797" w14:textId="7B39AF3B" w:rsidR="00DD6CFB" w:rsidRPr="00DD6CFB" w:rsidRDefault="00DD6CFB" w:rsidP="00DD6CFB">
            <w:pPr>
              <w:pStyle w:val="TAL"/>
              <w:rPr>
                <w:sz w:val="16"/>
                <w:szCs w:val="16"/>
                <w:lang w:eastAsia="en-US"/>
              </w:rPr>
            </w:pPr>
            <w:r w:rsidRPr="00DD6CFB">
              <w:rPr>
                <w:sz w:val="16"/>
                <w:szCs w:val="16"/>
                <w:lang w:eastAsia="en-US"/>
              </w:rPr>
              <w:t>Add IEs Uplink-PowerControl, Uu-RelayRLC-ChannelConfig and Uu-RelayRLC-ChannelID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77FC5F"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EACF2F9"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FF83096" w14:textId="21FA6171"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6CD38B"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FC484B" w14:textId="1B2E757B" w:rsidR="00DD6CFB" w:rsidRPr="00DD6CFB" w:rsidRDefault="00DD6CFB" w:rsidP="00DD6CFB">
            <w:pPr>
              <w:pStyle w:val="TAL"/>
              <w:rPr>
                <w:sz w:val="16"/>
                <w:szCs w:val="16"/>
                <w:lang w:eastAsia="en-US"/>
              </w:rPr>
            </w:pPr>
            <w:r w:rsidRPr="00DD6CFB">
              <w:rPr>
                <w:sz w:val="16"/>
                <w:szCs w:val="16"/>
                <w:lang w:eastAsia="en-US"/>
              </w:rPr>
              <w:t>R5-224863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6E6C6A" w14:textId="44344FE1" w:rsidR="00DD6CFB" w:rsidRPr="00DD6CFB" w:rsidRDefault="00DD6CFB" w:rsidP="00DD6CFB">
            <w:pPr>
              <w:pStyle w:val="TAL"/>
              <w:rPr>
                <w:sz w:val="16"/>
                <w:szCs w:val="16"/>
                <w:lang w:eastAsia="en-US"/>
              </w:rPr>
            </w:pPr>
            <w:r w:rsidRPr="00DD6CFB">
              <w:rPr>
                <w:sz w:val="16"/>
                <w:szCs w:val="16"/>
                <w:lang w:eastAsia="en-US"/>
              </w:rPr>
              <w:t>2525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42126C" w14:textId="25E93944"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C99314" w14:textId="7F46A6F6"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1C1194" w14:textId="18BAD2AF" w:rsidR="00DD6CFB" w:rsidRPr="00DD6CFB" w:rsidRDefault="00DD6CFB" w:rsidP="00DD6CFB">
            <w:pPr>
              <w:pStyle w:val="TAL"/>
              <w:rPr>
                <w:sz w:val="16"/>
                <w:szCs w:val="16"/>
                <w:lang w:eastAsia="en-US"/>
              </w:rPr>
            </w:pPr>
            <w:r w:rsidRPr="00DD6CFB">
              <w:rPr>
                <w:sz w:val="16"/>
                <w:szCs w:val="16"/>
                <w:lang w:eastAsia="en-US"/>
              </w:rPr>
              <w:t>Add IE AppLayerMeasParameters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B0DCA"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59ACF5E"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BF20635" w14:textId="43463725"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E51198"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E0D53F" w14:textId="605DA974" w:rsidR="00DD6CFB" w:rsidRPr="00DD6CFB" w:rsidRDefault="00DD6CFB" w:rsidP="00DD6CFB">
            <w:pPr>
              <w:pStyle w:val="TAL"/>
              <w:rPr>
                <w:sz w:val="16"/>
                <w:szCs w:val="16"/>
                <w:lang w:eastAsia="en-US"/>
              </w:rPr>
            </w:pPr>
            <w:r w:rsidRPr="00DD6CFB">
              <w:rPr>
                <w:sz w:val="16"/>
                <w:szCs w:val="16"/>
                <w:lang w:eastAsia="en-US"/>
              </w:rPr>
              <w:t>R5-224864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61DAB4" w14:textId="54803396" w:rsidR="00DD6CFB" w:rsidRPr="00DD6CFB" w:rsidRDefault="00DD6CFB" w:rsidP="00DD6CFB">
            <w:pPr>
              <w:pStyle w:val="TAL"/>
              <w:rPr>
                <w:sz w:val="16"/>
                <w:szCs w:val="16"/>
                <w:lang w:eastAsia="en-US"/>
              </w:rPr>
            </w:pPr>
            <w:r w:rsidRPr="00DD6CFB">
              <w:rPr>
                <w:sz w:val="16"/>
                <w:szCs w:val="16"/>
                <w:lang w:eastAsia="en-US"/>
              </w:rPr>
              <w:t>2526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101F4D" w14:textId="5547E406"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8DCD2E" w14:textId="42038E8D"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050919" w14:textId="479222F1" w:rsidR="00DD6CFB" w:rsidRPr="00DD6CFB" w:rsidRDefault="00DD6CFB" w:rsidP="00DD6CFB">
            <w:pPr>
              <w:pStyle w:val="TAL"/>
              <w:rPr>
                <w:sz w:val="16"/>
                <w:szCs w:val="16"/>
                <w:lang w:eastAsia="en-US"/>
              </w:rPr>
            </w:pPr>
            <w:r w:rsidRPr="00DD6CFB">
              <w:rPr>
                <w:sz w:val="16"/>
                <w:szCs w:val="16"/>
                <w:lang w:eastAsia="en-US"/>
              </w:rPr>
              <w:t>Add IE FR2-2-AccessParamsPerBand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3ABE14"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C64347E"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F123BA3" w14:textId="5B1397C3"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86CB08"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327E49F" w14:textId="043AA2B5" w:rsidR="00DD6CFB" w:rsidRPr="00DD6CFB" w:rsidRDefault="00DD6CFB" w:rsidP="00DD6CFB">
            <w:pPr>
              <w:pStyle w:val="TAL"/>
              <w:rPr>
                <w:sz w:val="16"/>
                <w:szCs w:val="16"/>
                <w:lang w:eastAsia="en-US"/>
              </w:rPr>
            </w:pPr>
            <w:r w:rsidRPr="00DD6CFB">
              <w:rPr>
                <w:sz w:val="16"/>
                <w:szCs w:val="16"/>
                <w:lang w:eastAsia="en-US"/>
              </w:rPr>
              <w:t>R5-224877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7A8532" w14:textId="1D807EEE" w:rsidR="00DD6CFB" w:rsidRPr="00DD6CFB" w:rsidRDefault="00DD6CFB" w:rsidP="00DD6CFB">
            <w:pPr>
              <w:pStyle w:val="TAL"/>
              <w:rPr>
                <w:sz w:val="16"/>
                <w:szCs w:val="16"/>
                <w:lang w:eastAsia="en-US"/>
              </w:rPr>
            </w:pPr>
            <w:r w:rsidRPr="00DD6CFB">
              <w:rPr>
                <w:sz w:val="16"/>
                <w:szCs w:val="16"/>
                <w:lang w:eastAsia="en-US"/>
              </w:rPr>
              <w:t>2528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54BC69" w14:textId="659243C7"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CCDBB0" w14:textId="373F28E6"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14DD15" w14:textId="35716377" w:rsidR="00DD6CFB" w:rsidRPr="00DD6CFB" w:rsidRDefault="00DD6CFB" w:rsidP="00DD6CFB">
            <w:pPr>
              <w:pStyle w:val="TAL"/>
              <w:rPr>
                <w:sz w:val="16"/>
                <w:szCs w:val="16"/>
                <w:lang w:eastAsia="en-US"/>
              </w:rPr>
            </w:pPr>
            <w:r w:rsidRPr="00DD6CFB">
              <w:rPr>
                <w:sz w:val="16"/>
                <w:szCs w:val="16"/>
                <w:lang w:eastAsia="en-US"/>
              </w:rPr>
              <w:t>Add IE NTN-Parameters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7248EC"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3EA8267"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B3E866F" w14:textId="5B1770F3"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B8472A"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08ECD08" w14:textId="5880ABE1" w:rsidR="00DD6CFB" w:rsidRPr="00DD6CFB" w:rsidRDefault="00DD6CFB" w:rsidP="00DD6CFB">
            <w:pPr>
              <w:pStyle w:val="TAL"/>
              <w:rPr>
                <w:sz w:val="16"/>
                <w:szCs w:val="16"/>
                <w:lang w:eastAsia="en-US"/>
              </w:rPr>
            </w:pPr>
            <w:r w:rsidRPr="00DD6CFB">
              <w:rPr>
                <w:sz w:val="16"/>
                <w:szCs w:val="16"/>
                <w:lang w:eastAsia="en-US"/>
              </w:rPr>
              <w:t>R5-224878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5C7D47" w14:textId="0D10BFD9" w:rsidR="00DD6CFB" w:rsidRPr="00DD6CFB" w:rsidRDefault="00DD6CFB" w:rsidP="00DD6CFB">
            <w:pPr>
              <w:pStyle w:val="TAL"/>
              <w:rPr>
                <w:sz w:val="16"/>
                <w:szCs w:val="16"/>
                <w:lang w:eastAsia="en-US"/>
              </w:rPr>
            </w:pPr>
            <w:r w:rsidRPr="00DD6CFB">
              <w:rPr>
                <w:sz w:val="16"/>
                <w:szCs w:val="16"/>
                <w:lang w:eastAsia="en-US"/>
              </w:rPr>
              <w:t>2529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3EF0AD" w14:textId="569C9576"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A3D531" w14:textId="501EC175"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36A96C" w14:textId="0910F776" w:rsidR="00DD6CFB" w:rsidRPr="00DD6CFB" w:rsidRDefault="00DD6CFB" w:rsidP="00DD6CFB">
            <w:pPr>
              <w:pStyle w:val="TAL"/>
              <w:rPr>
                <w:sz w:val="16"/>
                <w:szCs w:val="16"/>
                <w:lang w:eastAsia="en-US"/>
              </w:rPr>
            </w:pPr>
            <w:r w:rsidRPr="00DD6CFB">
              <w:rPr>
                <w:sz w:val="16"/>
                <w:szCs w:val="16"/>
                <w:lang w:eastAsia="en-US"/>
              </w:rPr>
              <w:t>Add IE PosSRS-RRC-Inactive-OutsideInitialUL-BWP-r17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0E47EF"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BDB58E0"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6997672" w14:textId="30902447"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61C2C4"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9799A63" w14:textId="5B4EC46F" w:rsidR="00DD6CFB" w:rsidRPr="00DD6CFB" w:rsidRDefault="00DD6CFB" w:rsidP="00DD6CFB">
            <w:pPr>
              <w:pStyle w:val="TAL"/>
              <w:rPr>
                <w:sz w:val="16"/>
                <w:szCs w:val="16"/>
                <w:lang w:eastAsia="en-US"/>
              </w:rPr>
            </w:pPr>
            <w:r w:rsidRPr="00DD6CFB">
              <w:rPr>
                <w:sz w:val="16"/>
                <w:szCs w:val="16"/>
                <w:lang w:eastAsia="en-US"/>
              </w:rPr>
              <w:t>R5-224880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24C937" w14:textId="46F08D6E" w:rsidR="00DD6CFB" w:rsidRPr="00DD6CFB" w:rsidRDefault="00DD6CFB" w:rsidP="00DD6CFB">
            <w:pPr>
              <w:pStyle w:val="TAL"/>
              <w:rPr>
                <w:sz w:val="16"/>
                <w:szCs w:val="16"/>
                <w:lang w:eastAsia="en-US"/>
              </w:rPr>
            </w:pPr>
            <w:r w:rsidRPr="00DD6CFB">
              <w:rPr>
                <w:sz w:val="16"/>
                <w:szCs w:val="16"/>
                <w:lang w:eastAsia="en-US"/>
              </w:rPr>
              <w:t>2531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48298F" w14:textId="156E8C55"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6F1FFA" w14:textId="4D0A4469"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2A892C" w14:textId="64EF4F8E" w:rsidR="00DD6CFB" w:rsidRPr="00DD6CFB" w:rsidRDefault="00DD6CFB" w:rsidP="00DD6CFB">
            <w:pPr>
              <w:pStyle w:val="TAL"/>
              <w:rPr>
                <w:sz w:val="16"/>
                <w:szCs w:val="16"/>
                <w:lang w:eastAsia="en-US"/>
              </w:rPr>
            </w:pPr>
            <w:r w:rsidRPr="00DD6CFB">
              <w:rPr>
                <w:sz w:val="16"/>
                <w:szCs w:val="16"/>
                <w:lang w:eastAsia="en-US"/>
              </w:rPr>
              <w:t>Add IE RedCapParameters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DD1E2D"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4C86D83"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8ED4983" w14:textId="53D6E9BC"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2A1303"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282DA2" w14:textId="77D2AD2A" w:rsidR="00DD6CFB" w:rsidRPr="00DD6CFB" w:rsidRDefault="00DD6CFB" w:rsidP="00DD6CFB">
            <w:pPr>
              <w:pStyle w:val="TAL"/>
              <w:rPr>
                <w:sz w:val="16"/>
                <w:szCs w:val="16"/>
                <w:lang w:eastAsia="en-US"/>
              </w:rPr>
            </w:pPr>
            <w:r w:rsidRPr="00DD6CFB">
              <w:rPr>
                <w:sz w:val="16"/>
                <w:szCs w:val="16"/>
                <w:lang w:eastAsia="en-US"/>
              </w:rPr>
              <w:t>R5-224881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6B8E00" w14:textId="1DEF5E71" w:rsidR="00DD6CFB" w:rsidRPr="00DD6CFB" w:rsidRDefault="00DD6CFB" w:rsidP="00DD6CFB">
            <w:pPr>
              <w:pStyle w:val="TAL"/>
              <w:rPr>
                <w:sz w:val="16"/>
                <w:szCs w:val="16"/>
                <w:lang w:eastAsia="en-US"/>
              </w:rPr>
            </w:pPr>
            <w:r w:rsidRPr="00DD6CFB">
              <w:rPr>
                <w:sz w:val="16"/>
                <w:szCs w:val="16"/>
                <w:lang w:eastAsia="en-US"/>
              </w:rPr>
              <w:t>2532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3349EE" w14:textId="0306D6EB"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A7DE38" w14:textId="386F9BE3"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04CB01" w14:textId="6608A69D" w:rsidR="00DD6CFB" w:rsidRPr="00DD6CFB" w:rsidRDefault="00DD6CFB" w:rsidP="00DD6CFB">
            <w:pPr>
              <w:pStyle w:val="TAL"/>
              <w:rPr>
                <w:sz w:val="16"/>
                <w:szCs w:val="16"/>
                <w:lang w:eastAsia="en-US"/>
              </w:rPr>
            </w:pPr>
            <w:r w:rsidRPr="00DD6CFB">
              <w:rPr>
                <w:sz w:val="16"/>
                <w:szCs w:val="16"/>
                <w:lang w:eastAsia="en-US"/>
              </w:rPr>
              <w:t>Add IE SRS-AllPosResourcesRRC-Inactive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ECDC34"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BBBA08A"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81E2463" w14:textId="6500EAFD"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66D617"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2FE7F3" w14:textId="684A121A" w:rsidR="00DD6CFB" w:rsidRPr="00DD6CFB" w:rsidRDefault="00DD6CFB" w:rsidP="00DD6CFB">
            <w:pPr>
              <w:pStyle w:val="TAL"/>
              <w:rPr>
                <w:sz w:val="16"/>
                <w:szCs w:val="16"/>
                <w:lang w:eastAsia="en-US"/>
              </w:rPr>
            </w:pPr>
            <w:r w:rsidRPr="00DD6CFB">
              <w:rPr>
                <w:sz w:val="16"/>
                <w:szCs w:val="16"/>
                <w:lang w:eastAsia="en-US"/>
              </w:rPr>
              <w:t>R5-224882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E24CF0" w14:textId="2CBC14E2" w:rsidR="00DD6CFB" w:rsidRPr="00DD6CFB" w:rsidRDefault="00DD6CFB" w:rsidP="00DD6CFB">
            <w:pPr>
              <w:pStyle w:val="TAL"/>
              <w:rPr>
                <w:sz w:val="16"/>
                <w:szCs w:val="16"/>
                <w:lang w:eastAsia="en-US"/>
              </w:rPr>
            </w:pPr>
            <w:r w:rsidRPr="00DD6CFB">
              <w:rPr>
                <w:sz w:val="16"/>
                <w:szCs w:val="16"/>
                <w:lang w:eastAsia="en-US"/>
              </w:rPr>
              <w:t>2533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AE7019" w14:textId="4679DC2C"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0F51EA" w14:textId="4C00550E"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C647E3" w14:textId="37AFD108" w:rsidR="00DD6CFB" w:rsidRPr="00DD6CFB" w:rsidRDefault="00DD6CFB" w:rsidP="00DD6CFB">
            <w:pPr>
              <w:pStyle w:val="TAL"/>
              <w:rPr>
                <w:sz w:val="16"/>
                <w:szCs w:val="16"/>
                <w:lang w:eastAsia="en-US"/>
              </w:rPr>
            </w:pPr>
            <w:r w:rsidRPr="00DD6CFB">
              <w:rPr>
                <w:sz w:val="16"/>
                <w:szCs w:val="16"/>
                <w:lang w:eastAsia="en-US"/>
              </w:rPr>
              <w:t>Add IE UE-RadioPagingInfo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C0AD0D"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5915AE0"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80ABFA7" w14:textId="17F4922E"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672456"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2E9D9B2" w14:textId="7CA5545F" w:rsidR="00DD6CFB" w:rsidRPr="00DD6CFB" w:rsidRDefault="00DD6CFB" w:rsidP="00DD6CFB">
            <w:pPr>
              <w:pStyle w:val="TAL"/>
              <w:rPr>
                <w:sz w:val="16"/>
                <w:szCs w:val="16"/>
                <w:lang w:eastAsia="en-US"/>
              </w:rPr>
            </w:pPr>
            <w:r w:rsidRPr="00DD6CFB">
              <w:rPr>
                <w:sz w:val="16"/>
                <w:szCs w:val="16"/>
                <w:lang w:eastAsia="en-US"/>
              </w:rPr>
              <w:t>R5-224883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517594" w14:textId="43CBE875" w:rsidR="00DD6CFB" w:rsidRPr="00DD6CFB" w:rsidRDefault="00DD6CFB" w:rsidP="00DD6CFB">
            <w:pPr>
              <w:pStyle w:val="TAL"/>
              <w:rPr>
                <w:sz w:val="16"/>
                <w:szCs w:val="16"/>
                <w:lang w:eastAsia="en-US"/>
              </w:rPr>
            </w:pPr>
            <w:r w:rsidRPr="00DD6CFB">
              <w:rPr>
                <w:sz w:val="16"/>
                <w:szCs w:val="16"/>
                <w:lang w:eastAsia="en-US"/>
              </w:rPr>
              <w:t>2534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188888" w14:textId="00A19957"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3A941D" w14:textId="528440FF"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50D3AF" w14:textId="7687128B" w:rsidR="00DD6CFB" w:rsidRPr="00DD6CFB" w:rsidRDefault="00DD6CFB" w:rsidP="00DD6CFB">
            <w:pPr>
              <w:pStyle w:val="TAL"/>
              <w:rPr>
                <w:sz w:val="16"/>
                <w:szCs w:val="16"/>
                <w:lang w:eastAsia="en-US"/>
              </w:rPr>
            </w:pPr>
            <w:r w:rsidRPr="00DD6CFB">
              <w:rPr>
                <w:sz w:val="16"/>
                <w:szCs w:val="16"/>
                <w:lang w:eastAsia="en-US"/>
              </w:rPr>
              <w:t>Add IE AppLayerMeasConfig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D5AE6D"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D642489"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457FD98" w14:textId="2989BAF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A88F3B"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38B8A33" w14:textId="6DA2B40C" w:rsidR="00DD6CFB" w:rsidRPr="00DD6CFB" w:rsidRDefault="00DD6CFB" w:rsidP="00DD6CFB">
            <w:pPr>
              <w:pStyle w:val="TAL"/>
              <w:rPr>
                <w:sz w:val="16"/>
                <w:szCs w:val="16"/>
                <w:lang w:eastAsia="en-US"/>
              </w:rPr>
            </w:pPr>
            <w:r w:rsidRPr="00DD6CFB">
              <w:rPr>
                <w:sz w:val="16"/>
                <w:szCs w:val="16"/>
                <w:lang w:eastAsia="en-US"/>
              </w:rPr>
              <w:t>R5-224909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41901B" w14:textId="36BE5ECA" w:rsidR="00DD6CFB" w:rsidRPr="00DD6CFB" w:rsidRDefault="00DD6CFB" w:rsidP="00DD6CFB">
            <w:pPr>
              <w:pStyle w:val="TAL"/>
              <w:rPr>
                <w:sz w:val="16"/>
                <w:szCs w:val="16"/>
                <w:lang w:eastAsia="en-US"/>
              </w:rPr>
            </w:pPr>
            <w:r w:rsidRPr="00DD6CFB">
              <w:rPr>
                <w:sz w:val="16"/>
                <w:szCs w:val="16"/>
                <w:lang w:eastAsia="en-US"/>
              </w:rPr>
              <w:t>2535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4243E2" w14:textId="40473CC1"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331A7C" w14:textId="07F29BFF"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8BB14E" w14:textId="31F04E65" w:rsidR="00DD6CFB" w:rsidRPr="00DD6CFB" w:rsidRDefault="00DD6CFB" w:rsidP="00DD6CFB">
            <w:pPr>
              <w:pStyle w:val="TAL"/>
              <w:rPr>
                <w:sz w:val="16"/>
                <w:szCs w:val="16"/>
                <w:lang w:eastAsia="en-US"/>
              </w:rPr>
            </w:pPr>
            <w:r w:rsidRPr="00DD6CFB">
              <w:rPr>
                <w:sz w:val="16"/>
                <w:szCs w:val="16"/>
                <w:lang w:eastAsia="en-US"/>
              </w:rPr>
              <w:t>Update IE DownlinkConfigCommonSIB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1DE842"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AD2F4B8"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5DA7FA6" w14:textId="78209C11"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A5FE205"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6E7DB6" w14:textId="15E23429" w:rsidR="00DD6CFB" w:rsidRPr="00DD6CFB" w:rsidRDefault="00DD6CFB" w:rsidP="00DD6CFB">
            <w:pPr>
              <w:pStyle w:val="TAL"/>
              <w:rPr>
                <w:sz w:val="16"/>
                <w:szCs w:val="16"/>
                <w:lang w:eastAsia="en-US"/>
              </w:rPr>
            </w:pPr>
            <w:r w:rsidRPr="00DD6CFB">
              <w:rPr>
                <w:sz w:val="16"/>
                <w:szCs w:val="16"/>
                <w:lang w:eastAsia="en-US"/>
              </w:rPr>
              <w:t>R5-224912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D962D1" w14:textId="01573DFD" w:rsidR="00DD6CFB" w:rsidRPr="00DD6CFB" w:rsidRDefault="00DD6CFB" w:rsidP="00DD6CFB">
            <w:pPr>
              <w:pStyle w:val="TAL"/>
              <w:rPr>
                <w:sz w:val="16"/>
                <w:szCs w:val="16"/>
                <w:lang w:eastAsia="en-US"/>
              </w:rPr>
            </w:pPr>
            <w:r w:rsidRPr="00DD6CFB">
              <w:rPr>
                <w:sz w:val="16"/>
                <w:szCs w:val="16"/>
                <w:lang w:eastAsia="en-US"/>
              </w:rPr>
              <w:t>2537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B0D281" w14:textId="0AF1B6CE"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886BF8" w14:textId="75FEB089"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A2B90C" w14:textId="6DFC914F" w:rsidR="00DD6CFB" w:rsidRPr="00DD6CFB" w:rsidRDefault="00DD6CFB" w:rsidP="00DD6CFB">
            <w:pPr>
              <w:pStyle w:val="TAL"/>
              <w:rPr>
                <w:sz w:val="16"/>
                <w:szCs w:val="16"/>
                <w:lang w:eastAsia="en-US"/>
              </w:rPr>
            </w:pPr>
            <w:r w:rsidRPr="00DD6CFB">
              <w:rPr>
                <w:sz w:val="16"/>
                <w:szCs w:val="16"/>
                <w:lang w:eastAsia="en-US"/>
              </w:rPr>
              <w:t>Update IE MeasObjectNR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A1E4CB"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23E7E905"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A0320CA" w14:textId="03DA5AD2"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50DDF72"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041C7C5" w14:textId="21F7CFDB" w:rsidR="00DD6CFB" w:rsidRPr="00DD6CFB" w:rsidRDefault="00DD6CFB" w:rsidP="00DD6CFB">
            <w:pPr>
              <w:pStyle w:val="TAL"/>
              <w:rPr>
                <w:sz w:val="16"/>
                <w:szCs w:val="16"/>
                <w:lang w:eastAsia="en-US"/>
              </w:rPr>
            </w:pPr>
            <w:r w:rsidRPr="00DD6CFB">
              <w:rPr>
                <w:sz w:val="16"/>
                <w:szCs w:val="16"/>
                <w:lang w:eastAsia="en-US"/>
              </w:rPr>
              <w:t>R5-224913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99A29E" w14:textId="46C769D9" w:rsidR="00DD6CFB" w:rsidRPr="00DD6CFB" w:rsidRDefault="00DD6CFB" w:rsidP="00DD6CFB">
            <w:pPr>
              <w:pStyle w:val="TAL"/>
              <w:rPr>
                <w:sz w:val="16"/>
                <w:szCs w:val="16"/>
                <w:lang w:eastAsia="en-US"/>
              </w:rPr>
            </w:pPr>
            <w:r w:rsidRPr="00DD6CFB">
              <w:rPr>
                <w:sz w:val="16"/>
                <w:szCs w:val="16"/>
                <w:lang w:eastAsia="en-US"/>
              </w:rPr>
              <w:t>2538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0036E7" w14:textId="6B34859E"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471BE6" w14:textId="58F6EBCB"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063A8C" w14:textId="1FD07AA8" w:rsidR="00DD6CFB" w:rsidRPr="00DD6CFB" w:rsidRDefault="00DD6CFB" w:rsidP="00DD6CFB">
            <w:pPr>
              <w:pStyle w:val="TAL"/>
              <w:rPr>
                <w:sz w:val="16"/>
                <w:szCs w:val="16"/>
                <w:lang w:eastAsia="en-US"/>
              </w:rPr>
            </w:pPr>
            <w:r w:rsidRPr="00DD6CFB">
              <w:rPr>
                <w:sz w:val="16"/>
                <w:szCs w:val="16"/>
                <w:lang w:eastAsia="en-US"/>
              </w:rPr>
              <w:t>Add IE MeasResultForRSSI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00C73A"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3D38DA3"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2E327CE" w14:textId="6AF308EE"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7ACC26"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4F69E21" w14:textId="3AEDB88F" w:rsidR="00DD6CFB" w:rsidRPr="00DD6CFB" w:rsidRDefault="00DD6CFB" w:rsidP="00DD6CFB">
            <w:pPr>
              <w:pStyle w:val="TAL"/>
              <w:rPr>
                <w:sz w:val="16"/>
                <w:szCs w:val="16"/>
                <w:lang w:eastAsia="en-US"/>
              </w:rPr>
            </w:pPr>
            <w:r w:rsidRPr="00DD6CFB">
              <w:rPr>
                <w:sz w:val="16"/>
                <w:szCs w:val="16"/>
                <w:lang w:eastAsia="en-US"/>
              </w:rPr>
              <w:t>R5-224914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1D2709" w14:textId="13C0AC15" w:rsidR="00DD6CFB" w:rsidRPr="00DD6CFB" w:rsidRDefault="00DD6CFB" w:rsidP="00DD6CFB">
            <w:pPr>
              <w:pStyle w:val="TAL"/>
              <w:rPr>
                <w:sz w:val="16"/>
                <w:szCs w:val="16"/>
                <w:lang w:eastAsia="en-US"/>
              </w:rPr>
            </w:pPr>
            <w:r w:rsidRPr="00DD6CFB">
              <w:rPr>
                <w:sz w:val="16"/>
                <w:szCs w:val="16"/>
                <w:lang w:eastAsia="en-US"/>
              </w:rPr>
              <w:t>2539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6F764F" w14:textId="6196533B"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AA013" w14:textId="5F03E1B6"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7BB79D" w14:textId="03ECBF7F" w:rsidR="00DD6CFB" w:rsidRPr="00DD6CFB" w:rsidRDefault="00DD6CFB" w:rsidP="00DD6CFB">
            <w:pPr>
              <w:pStyle w:val="TAL"/>
              <w:rPr>
                <w:sz w:val="16"/>
                <w:szCs w:val="16"/>
                <w:lang w:eastAsia="en-US"/>
              </w:rPr>
            </w:pPr>
            <w:r w:rsidRPr="00DD6CFB">
              <w:rPr>
                <w:sz w:val="16"/>
                <w:szCs w:val="16"/>
                <w:lang w:eastAsia="en-US"/>
              </w:rPr>
              <w:t>Update IE MeasResults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40038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DEE4FBA"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5ED5FE9" w14:textId="12509AF0"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85423C"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94AFAC6" w14:textId="4CCE2209" w:rsidR="00DD6CFB" w:rsidRPr="00DD6CFB" w:rsidRDefault="00DD6CFB" w:rsidP="00DD6CFB">
            <w:pPr>
              <w:pStyle w:val="TAL"/>
              <w:rPr>
                <w:sz w:val="16"/>
                <w:szCs w:val="16"/>
                <w:lang w:eastAsia="en-US"/>
              </w:rPr>
            </w:pPr>
            <w:r w:rsidRPr="00DD6CFB">
              <w:rPr>
                <w:sz w:val="16"/>
                <w:szCs w:val="16"/>
                <w:lang w:eastAsia="en-US"/>
              </w:rPr>
              <w:t>R5-224915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8344E4" w14:textId="32F6F6CF" w:rsidR="00DD6CFB" w:rsidRPr="00DD6CFB" w:rsidRDefault="00DD6CFB" w:rsidP="00DD6CFB">
            <w:pPr>
              <w:pStyle w:val="TAL"/>
              <w:rPr>
                <w:sz w:val="16"/>
                <w:szCs w:val="16"/>
                <w:lang w:eastAsia="en-US"/>
              </w:rPr>
            </w:pPr>
            <w:r w:rsidRPr="00DD6CFB">
              <w:rPr>
                <w:sz w:val="16"/>
                <w:szCs w:val="16"/>
                <w:lang w:eastAsia="en-US"/>
              </w:rPr>
              <w:t>2540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F692D3" w14:textId="4767280F"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6BAB19" w14:textId="5B789E84"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8FE76D" w14:textId="07B47CD8" w:rsidR="00DD6CFB" w:rsidRPr="00DD6CFB" w:rsidRDefault="00DD6CFB" w:rsidP="00DD6CFB">
            <w:pPr>
              <w:pStyle w:val="TAL"/>
              <w:rPr>
                <w:sz w:val="16"/>
                <w:szCs w:val="16"/>
                <w:lang w:eastAsia="en-US"/>
              </w:rPr>
            </w:pPr>
            <w:r w:rsidRPr="00DD6CFB">
              <w:rPr>
                <w:sz w:val="16"/>
                <w:szCs w:val="16"/>
                <w:lang w:eastAsia="en-US"/>
              </w:rPr>
              <w:t>Add IE MeasRSSI-ReportConfig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AE187E"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A6D689E"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A753DA8" w14:textId="01F62A4D"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CB1A84"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C5148A" w14:textId="1AFC962D" w:rsidR="00DD6CFB" w:rsidRPr="00DD6CFB" w:rsidRDefault="00DD6CFB" w:rsidP="00DD6CFB">
            <w:pPr>
              <w:pStyle w:val="TAL"/>
              <w:rPr>
                <w:sz w:val="16"/>
                <w:szCs w:val="16"/>
                <w:lang w:eastAsia="en-US"/>
              </w:rPr>
            </w:pPr>
            <w:r w:rsidRPr="00DD6CFB">
              <w:rPr>
                <w:sz w:val="16"/>
                <w:szCs w:val="16"/>
                <w:lang w:eastAsia="en-US"/>
              </w:rPr>
              <w:t>R5-224916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B1E321" w14:textId="3D660A57" w:rsidR="00DD6CFB" w:rsidRPr="00DD6CFB" w:rsidRDefault="00DD6CFB" w:rsidP="00DD6CFB">
            <w:pPr>
              <w:pStyle w:val="TAL"/>
              <w:rPr>
                <w:sz w:val="16"/>
                <w:szCs w:val="16"/>
                <w:lang w:eastAsia="en-US"/>
              </w:rPr>
            </w:pPr>
            <w:r w:rsidRPr="00DD6CFB">
              <w:rPr>
                <w:sz w:val="16"/>
                <w:szCs w:val="16"/>
                <w:lang w:eastAsia="en-US"/>
              </w:rPr>
              <w:t>2541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63192A" w14:textId="0EA78406"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5898" w14:textId="4B809A8B"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588E1F" w14:textId="7B717D6B" w:rsidR="00DD6CFB" w:rsidRPr="00DD6CFB" w:rsidRDefault="00DD6CFB" w:rsidP="00DD6CFB">
            <w:pPr>
              <w:pStyle w:val="TAL"/>
              <w:rPr>
                <w:sz w:val="16"/>
                <w:szCs w:val="16"/>
                <w:lang w:eastAsia="en-US"/>
              </w:rPr>
            </w:pPr>
            <w:r w:rsidRPr="00DD6CFB">
              <w:rPr>
                <w:sz w:val="16"/>
                <w:szCs w:val="16"/>
                <w:lang w:eastAsia="en-US"/>
              </w:rPr>
              <w:t>Update IE ReportConfigNR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50F902"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05A1BDE"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253334A" w14:textId="266071B1"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E38492"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61BFD0" w14:textId="671A0D31" w:rsidR="00DD6CFB" w:rsidRPr="00DD6CFB" w:rsidRDefault="00DD6CFB" w:rsidP="00DD6CFB">
            <w:pPr>
              <w:pStyle w:val="TAL"/>
              <w:rPr>
                <w:sz w:val="16"/>
                <w:szCs w:val="16"/>
                <w:lang w:eastAsia="en-US"/>
              </w:rPr>
            </w:pPr>
            <w:r w:rsidRPr="00DD6CFB">
              <w:rPr>
                <w:sz w:val="16"/>
                <w:szCs w:val="16"/>
                <w:lang w:eastAsia="en-US"/>
              </w:rPr>
              <w:t>R5-224917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86242" w14:textId="1FB5A176" w:rsidR="00DD6CFB" w:rsidRPr="00DD6CFB" w:rsidRDefault="00DD6CFB" w:rsidP="00DD6CFB">
            <w:pPr>
              <w:pStyle w:val="TAL"/>
              <w:rPr>
                <w:sz w:val="16"/>
                <w:szCs w:val="16"/>
                <w:lang w:eastAsia="en-US"/>
              </w:rPr>
            </w:pPr>
            <w:r w:rsidRPr="00DD6CFB">
              <w:rPr>
                <w:sz w:val="16"/>
                <w:szCs w:val="16"/>
                <w:lang w:eastAsia="en-US"/>
              </w:rPr>
              <w:t>2542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AE53B1" w14:textId="15FFF2FA"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CDA5B5" w14:textId="171922C3"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5B0D0F" w14:textId="3C75B34D" w:rsidR="00DD6CFB" w:rsidRPr="00DD6CFB" w:rsidRDefault="00DD6CFB" w:rsidP="00DD6CFB">
            <w:pPr>
              <w:pStyle w:val="TAL"/>
              <w:rPr>
                <w:sz w:val="16"/>
                <w:szCs w:val="16"/>
                <w:lang w:eastAsia="en-US"/>
              </w:rPr>
            </w:pPr>
            <w:r w:rsidRPr="00DD6CFB">
              <w:rPr>
                <w:sz w:val="16"/>
                <w:szCs w:val="16"/>
                <w:lang w:eastAsia="en-US"/>
              </w:rPr>
              <w:t>Add IE RMTC 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10DF7A"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0DF9E1D"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BEBF79A" w14:textId="7025850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86B4A0"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CC2441" w14:textId="6D7910A0" w:rsidR="00DD6CFB" w:rsidRPr="00DD6CFB" w:rsidRDefault="00DD6CFB" w:rsidP="00DD6CFB">
            <w:pPr>
              <w:pStyle w:val="TAL"/>
              <w:rPr>
                <w:sz w:val="16"/>
                <w:szCs w:val="16"/>
                <w:lang w:eastAsia="en-US"/>
              </w:rPr>
            </w:pPr>
            <w:r w:rsidRPr="00DD6CFB">
              <w:rPr>
                <w:sz w:val="16"/>
                <w:szCs w:val="16"/>
                <w:lang w:eastAsia="en-US"/>
              </w:rPr>
              <w:t>R5-224992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97D26A" w14:textId="3A574052" w:rsidR="00DD6CFB" w:rsidRPr="00DD6CFB" w:rsidRDefault="00DD6CFB" w:rsidP="00DD6CFB">
            <w:pPr>
              <w:pStyle w:val="TAL"/>
              <w:rPr>
                <w:sz w:val="16"/>
                <w:szCs w:val="16"/>
                <w:lang w:eastAsia="en-US"/>
              </w:rPr>
            </w:pPr>
            <w:r w:rsidRPr="00DD6CFB">
              <w:rPr>
                <w:sz w:val="16"/>
                <w:szCs w:val="16"/>
                <w:lang w:eastAsia="en-US"/>
              </w:rPr>
              <w:t>2545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700FA3" w14:textId="404B6D72"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4C5F9" w14:textId="28B27838"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FB8832" w14:textId="7D4493FB" w:rsidR="00DD6CFB" w:rsidRPr="00DD6CFB" w:rsidRDefault="00DD6CFB" w:rsidP="00DD6CFB">
            <w:pPr>
              <w:pStyle w:val="TAL"/>
              <w:rPr>
                <w:sz w:val="16"/>
                <w:szCs w:val="16"/>
                <w:lang w:eastAsia="en-US"/>
              </w:rPr>
            </w:pPr>
            <w:r w:rsidRPr="00DD6CFB">
              <w:rPr>
                <w:sz w:val="16"/>
                <w:szCs w:val="16"/>
                <w:lang w:eastAsia="en-US"/>
              </w:rPr>
              <w:t>Add IE DedicatedInfoF1c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A4BC7C"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0B6671D"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DC199CB" w14:textId="021C69D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360A18"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F2DEC3F" w14:textId="587FC5AE" w:rsidR="00DD6CFB" w:rsidRPr="00DD6CFB" w:rsidRDefault="00DD6CFB" w:rsidP="00DD6CFB">
            <w:pPr>
              <w:pStyle w:val="TAL"/>
              <w:rPr>
                <w:sz w:val="16"/>
                <w:szCs w:val="16"/>
                <w:lang w:eastAsia="en-US"/>
              </w:rPr>
            </w:pPr>
            <w:r w:rsidRPr="00DD6CFB">
              <w:rPr>
                <w:sz w:val="16"/>
                <w:szCs w:val="16"/>
                <w:lang w:eastAsia="en-US"/>
              </w:rPr>
              <w:t>R5-225007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CD0932" w14:textId="61BAD2F6" w:rsidR="00DD6CFB" w:rsidRPr="00DD6CFB" w:rsidRDefault="00DD6CFB" w:rsidP="00DD6CFB">
            <w:pPr>
              <w:pStyle w:val="TAL"/>
              <w:rPr>
                <w:sz w:val="16"/>
                <w:szCs w:val="16"/>
                <w:lang w:eastAsia="en-US"/>
              </w:rPr>
            </w:pPr>
            <w:r w:rsidRPr="00DD6CFB">
              <w:rPr>
                <w:sz w:val="16"/>
                <w:szCs w:val="16"/>
                <w:lang w:eastAsia="en-US"/>
              </w:rPr>
              <w:t>2546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E6BAF9" w14:textId="573C004E"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9FCD4E" w14:textId="33E4A17B"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9403ED" w14:textId="261D134E" w:rsidR="00DD6CFB" w:rsidRPr="00DD6CFB" w:rsidRDefault="00DD6CFB" w:rsidP="00DD6CFB">
            <w:pPr>
              <w:pStyle w:val="TAL"/>
              <w:rPr>
                <w:sz w:val="16"/>
                <w:szCs w:val="16"/>
                <w:lang w:eastAsia="en-US"/>
              </w:rPr>
            </w:pPr>
            <w:r w:rsidRPr="00DD6CFB">
              <w:rPr>
                <w:sz w:val="16"/>
                <w:szCs w:val="16"/>
                <w:lang w:eastAsia="en-US"/>
              </w:rPr>
              <w:t>Add IE MeasConfigAppLayerId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6765BA"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2EDA8888"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09E9582" w14:textId="21D02BC6"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DA6B20"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4C8EBB" w14:textId="38CF9248" w:rsidR="00DD6CFB" w:rsidRPr="00DD6CFB" w:rsidRDefault="00DD6CFB" w:rsidP="00DD6CFB">
            <w:pPr>
              <w:pStyle w:val="TAL"/>
              <w:rPr>
                <w:sz w:val="16"/>
                <w:szCs w:val="16"/>
                <w:lang w:eastAsia="en-US"/>
              </w:rPr>
            </w:pPr>
            <w:r w:rsidRPr="00DD6CFB">
              <w:rPr>
                <w:sz w:val="16"/>
                <w:szCs w:val="16"/>
                <w:lang w:eastAsia="en-US"/>
              </w:rPr>
              <w:t>R5-225092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0C6930" w14:textId="6513A9CC" w:rsidR="00DD6CFB" w:rsidRPr="00DD6CFB" w:rsidRDefault="00DD6CFB" w:rsidP="00DD6CFB">
            <w:pPr>
              <w:pStyle w:val="TAL"/>
              <w:rPr>
                <w:sz w:val="16"/>
                <w:szCs w:val="16"/>
                <w:lang w:eastAsia="en-US"/>
              </w:rPr>
            </w:pPr>
            <w:r w:rsidRPr="00DD6CFB">
              <w:rPr>
                <w:sz w:val="16"/>
                <w:szCs w:val="16"/>
                <w:lang w:eastAsia="en-US"/>
              </w:rPr>
              <w:t>2550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2C1454" w14:textId="3E65E734"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14B5B5" w14:textId="6663858A"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8B9668" w14:textId="264C546E" w:rsidR="00DD6CFB" w:rsidRPr="00DD6CFB" w:rsidRDefault="00DD6CFB" w:rsidP="00DD6CFB">
            <w:pPr>
              <w:pStyle w:val="TAL"/>
              <w:rPr>
                <w:sz w:val="16"/>
                <w:szCs w:val="16"/>
                <w:lang w:eastAsia="en-US"/>
              </w:rPr>
            </w:pPr>
            <w:r w:rsidRPr="00DD6CFB">
              <w:rPr>
                <w:sz w:val="16"/>
                <w:szCs w:val="16"/>
                <w:lang w:eastAsia="en-US"/>
              </w:rPr>
              <w:t>Adding new connection diagram for SUL with UL 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15C95C"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3AE504F"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0B48AC9" w14:textId="18AE40B6"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3CF3C8"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2612F0A" w14:textId="0E2BA77B" w:rsidR="00DD6CFB" w:rsidRPr="00DD6CFB" w:rsidRDefault="00DD6CFB" w:rsidP="00DD6CFB">
            <w:pPr>
              <w:pStyle w:val="TAL"/>
              <w:rPr>
                <w:sz w:val="16"/>
                <w:szCs w:val="16"/>
                <w:lang w:eastAsia="en-US"/>
              </w:rPr>
            </w:pPr>
            <w:r w:rsidRPr="00DD6CFB">
              <w:rPr>
                <w:sz w:val="16"/>
                <w:szCs w:val="16"/>
                <w:lang w:eastAsia="en-US"/>
              </w:rPr>
              <w:t>R5-225177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5659BD" w14:textId="1306DC32" w:rsidR="00DD6CFB" w:rsidRPr="00DD6CFB" w:rsidRDefault="00DD6CFB" w:rsidP="00DD6CFB">
            <w:pPr>
              <w:pStyle w:val="TAL"/>
              <w:rPr>
                <w:sz w:val="16"/>
                <w:szCs w:val="16"/>
                <w:lang w:eastAsia="en-US"/>
              </w:rPr>
            </w:pPr>
            <w:r w:rsidRPr="00DD6CFB">
              <w:rPr>
                <w:sz w:val="16"/>
                <w:szCs w:val="16"/>
                <w:lang w:eastAsia="en-US"/>
              </w:rPr>
              <w:t>2553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BD8FF5" w14:textId="093A3492"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48A436" w14:textId="18FF86AE"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D08F58" w14:textId="641EE4C7" w:rsidR="00DD6CFB" w:rsidRPr="00DD6CFB" w:rsidRDefault="00DD6CFB" w:rsidP="00DD6CFB">
            <w:pPr>
              <w:pStyle w:val="TAL"/>
              <w:rPr>
                <w:sz w:val="16"/>
                <w:szCs w:val="16"/>
                <w:lang w:eastAsia="en-US"/>
              </w:rPr>
            </w:pPr>
            <w:r w:rsidRPr="00DD6CFB">
              <w:rPr>
                <w:sz w:val="16"/>
                <w:szCs w:val="16"/>
                <w:lang w:eastAsia="en-US"/>
              </w:rPr>
              <w:t>Introduction of new default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181A1B"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3AC76A24"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14B99A6" w14:textId="2CA6D9CA"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5262EC"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A9EDF8" w14:textId="3BC4CC8F" w:rsidR="00DD6CFB" w:rsidRPr="00DD6CFB" w:rsidRDefault="00DD6CFB" w:rsidP="00DD6CFB">
            <w:pPr>
              <w:pStyle w:val="TAL"/>
              <w:rPr>
                <w:sz w:val="16"/>
                <w:szCs w:val="16"/>
                <w:lang w:eastAsia="en-US"/>
              </w:rPr>
            </w:pPr>
            <w:r w:rsidRPr="00DD6CFB">
              <w:rPr>
                <w:sz w:val="16"/>
                <w:szCs w:val="16"/>
                <w:lang w:eastAsia="en-US"/>
              </w:rPr>
              <w:t>R5-225178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B3510" w14:textId="1DDE792F" w:rsidR="00DD6CFB" w:rsidRPr="00DD6CFB" w:rsidRDefault="00DD6CFB" w:rsidP="00DD6CFB">
            <w:pPr>
              <w:pStyle w:val="TAL"/>
              <w:rPr>
                <w:sz w:val="16"/>
                <w:szCs w:val="16"/>
                <w:lang w:eastAsia="en-US"/>
              </w:rPr>
            </w:pPr>
            <w:r w:rsidRPr="00DD6CFB">
              <w:rPr>
                <w:sz w:val="16"/>
                <w:szCs w:val="16"/>
                <w:lang w:eastAsia="en-US"/>
              </w:rPr>
              <w:t>2554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CF64DA" w14:textId="7ADBCDD9"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5CE851" w14:textId="5D74EC80"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496590" w14:textId="571C7999" w:rsidR="00DD6CFB" w:rsidRPr="00DD6CFB" w:rsidRDefault="00DD6CFB" w:rsidP="00DD6CFB">
            <w:pPr>
              <w:pStyle w:val="TAL"/>
              <w:rPr>
                <w:sz w:val="16"/>
                <w:szCs w:val="16"/>
                <w:lang w:eastAsia="en-US"/>
              </w:rPr>
            </w:pPr>
            <w:r w:rsidRPr="00DD6CFB">
              <w:rPr>
                <w:sz w:val="16"/>
                <w:szCs w:val="16"/>
                <w:lang w:eastAsia="en-US"/>
              </w:rPr>
              <w:t>Introduction of new default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9FBA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53149EC"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F3FBD53" w14:textId="03D708A9"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4ECF41"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971A9A2" w14:textId="07E8709B" w:rsidR="00DD6CFB" w:rsidRPr="00DD6CFB" w:rsidRDefault="00DD6CFB" w:rsidP="00DD6CFB">
            <w:pPr>
              <w:pStyle w:val="TAL"/>
              <w:rPr>
                <w:sz w:val="16"/>
                <w:szCs w:val="16"/>
                <w:lang w:eastAsia="en-US"/>
              </w:rPr>
            </w:pPr>
            <w:r w:rsidRPr="00DD6CFB">
              <w:rPr>
                <w:sz w:val="16"/>
                <w:szCs w:val="16"/>
                <w:lang w:eastAsia="en-US"/>
              </w:rPr>
              <w:t>R5-225180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858E75" w14:textId="69A1CF47" w:rsidR="00DD6CFB" w:rsidRPr="00DD6CFB" w:rsidRDefault="00DD6CFB" w:rsidP="00DD6CFB">
            <w:pPr>
              <w:pStyle w:val="TAL"/>
              <w:rPr>
                <w:sz w:val="16"/>
                <w:szCs w:val="16"/>
                <w:lang w:eastAsia="en-US"/>
              </w:rPr>
            </w:pPr>
            <w:r w:rsidRPr="00DD6CFB">
              <w:rPr>
                <w:sz w:val="16"/>
                <w:szCs w:val="16"/>
                <w:lang w:eastAsia="en-US"/>
              </w:rPr>
              <w:t>2556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B6F9D8" w14:textId="7F99BC64"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9B970F" w14:textId="47DD5438"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FEC7C7" w14:textId="7A531603" w:rsidR="00DD6CFB" w:rsidRPr="00DD6CFB" w:rsidRDefault="00DD6CFB" w:rsidP="00DD6CFB">
            <w:pPr>
              <w:pStyle w:val="TAL"/>
              <w:rPr>
                <w:sz w:val="16"/>
                <w:szCs w:val="16"/>
                <w:lang w:eastAsia="en-US"/>
              </w:rPr>
            </w:pPr>
            <w:r w:rsidRPr="00DD6CFB">
              <w:rPr>
                <w:sz w:val="16"/>
                <w:szCs w:val="16"/>
                <w:lang w:eastAsia="en-US"/>
              </w:rPr>
              <w:t>Updates to default 5GSM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431960"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0227212"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EEDB89B" w14:textId="58D67BBC"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CFCBEE"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ECF3716" w14:textId="7B3497F0" w:rsidR="00DD6CFB" w:rsidRPr="00DD6CFB" w:rsidRDefault="00DD6CFB" w:rsidP="00DD6CFB">
            <w:pPr>
              <w:pStyle w:val="TAL"/>
              <w:rPr>
                <w:sz w:val="16"/>
                <w:szCs w:val="16"/>
                <w:lang w:eastAsia="en-US"/>
              </w:rPr>
            </w:pPr>
            <w:r w:rsidRPr="00DD6CFB">
              <w:rPr>
                <w:sz w:val="16"/>
                <w:szCs w:val="16"/>
                <w:lang w:eastAsia="en-US"/>
              </w:rPr>
              <w:t>R5-225188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8127B9" w14:textId="10F4C6FB" w:rsidR="00DD6CFB" w:rsidRPr="00DD6CFB" w:rsidRDefault="00DD6CFB" w:rsidP="00DD6CFB">
            <w:pPr>
              <w:pStyle w:val="TAL"/>
              <w:rPr>
                <w:sz w:val="16"/>
                <w:szCs w:val="16"/>
                <w:lang w:eastAsia="en-US"/>
              </w:rPr>
            </w:pPr>
            <w:r w:rsidRPr="00DD6CFB">
              <w:rPr>
                <w:sz w:val="16"/>
                <w:szCs w:val="16"/>
                <w:lang w:eastAsia="en-US"/>
              </w:rPr>
              <w:t>2557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DDD127" w14:textId="19824E79"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ADA334" w14:textId="37092FC8"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5ADA27" w14:textId="3A649D8C" w:rsidR="00DD6CFB" w:rsidRPr="00DD6CFB" w:rsidRDefault="00DD6CFB" w:rsidP="00DD6CFB">
            <w:pPr>
              <w:pStyle w:val="TAL"/>
              <w:rPr>
                <w:sz w:val="16"/>
                <w:szCs w:val="16"/>
                <w:lang w:eastAsia="en-US"/>
              </w:rPr>
            </w:pPr>
            <w:r w:rsidRPr="00DD6CFB">
              <w:rPr>
                <w:sz w:val="16"/>
                <w:szCs w:val="16"/>
                <w:lang w:eastAsia="en-US"/>
              </w:rPr>
              <w:t>CR to Correct Permitted Methodologies and Applicability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70095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9BBCC29"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0F03DBE" w14:textId="70FE2FC2"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7D9C88"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EAE6A6" w14:textId="2BB5C3C8" w:rsidR="00DD6CFB" w:rsidRPr="00DD6CFB" w:rsidRDefault="00DD6CFB" w:rsidP="00DD6CFB">
            <w:pPr>
              <w:pStyle w:val="TAL"/>
              <w:rPr>
                <w:sz w:val="16"/>
                <w:szCs w:val="16"/>
                <w:lang w:eastAsia="en-US"/>
              </w:rPr>
            </w:pPr>
            <w:r w:rsidRPr="00DD6CFB">
              <w:rPr>
                <w:sz w:val="16"/>
                <w:szCs w:val="16"/>
                <w:lang w:eastAsia="en-US"/>
              </w:rPr>
              <w:t>R5-225212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9F2E98" w14:textId="767ACB7E" w:rsidR="00DD6CFB" w:rsidRPr="00DD6CFB" w:rsidRDefault="00DD6CFB" w:rsidP="00DD6CFB">
            <w:pPr>
              <w:pStyle w:val="TAL"/>
              <w:rPr>
                <w:sz w:val="16"/>
                <w:szCs w:val="16"/>
                <w:lang w:eastAsia="en-US"/>
              </w:rPr>
            </w:pPr>
            <w:r w:rsidRPr="00DD6CFB">
              <w:rPr>
                <w:sz w:val="16"/>
                <w:szCs w:val="16"/>
                <w:lang w:eastAsia="en-US"/>
              </w:rPr>
              <w:t>2558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CB5136" w14:textId="5FDD97AF"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77636" w14:textId="5310F89A"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7EB72F" w14:textId="3CB5B186" w:rsidR="00DD6CFB" w:rsidRPr="00DD6CFB" w:rsidRDefault="00DD6CFB" w:rsidP="00DD6CFB">
            <w:pPr>
              <w:pStyle w:val="TAL"/>
              <w:rPr>
                <w:sz w:val="16"/>
                <w:szCs w:val="16"/>
                <w:lang w:eastAsia="en-US"/>
              </w:rPr>
            </w:pPr>
            <w:r w:rsidRPr="00DD6CFB">
              <w:rPr>
                <w:sz w:val="16"/>
                <w:szCs w:val="16"/>
                <w:lang w:eastAsia="en-US"/>
              </w:rPr>
              <w:t xml:space="preserve">Update nrofRB for 200 MHz ChBw 120 kHz SCS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46371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3E4A730"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47EE9DE" w14:textId="29B79214"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DEAE83"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0D9884B" w14:textId="77249137" w:rsidR="00DD6CFB" w:rsidRPr="00DD6CFB" w:rsidRDefault="00DD6CFB" w:rsidP="00DD6CFB">
            <w:pPr>
              <w:pStyle w:val="TAL"/>
              <w:rPr>
                <w:sz w:val="16"/>
                <w:szCs w:val="16"/>
                <w:lang w:eastAsia="en-US"/>
              </w:rPr>
            </w:pPr>
            <w:r w:rsidRPr="00DD6CFB">
              <w:rPr>
                <w:sz w:val="16"/>
                <w:szCs w:val="16"/>
                <w:lang w:eastAsia="en-US"/>
              </w:rPr>
              <w:t>R5-225215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4E81A3" w14:textId="4D1E1897" w:rsidR="00DD6CFB" w:rsidRPr="00DD6CFB" w:rsidRDefault="00DD6CFB" w:rsidP="00DD6CFB">
            <w:pPr>
              <w:pStyle w:val="TAL"/>
              <w:rPr>
                <w:sz w:val="16"/>
                <w:szCs w:val="16"/>
                <w:lang w:eastAsia="en-US"/>
              </w:rPr>
            </w:pPr>
            <w:r w:rsidRPr="00DD6CFB">
              <w:rPr>
                <w:sz w:val="16"/>
                <w:szCs w:val="16"/>
                <w:lang w:eastAsia="en-US"/>
              </w:rPr>
              <w:t>2559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CFFC45" w14:textId="16A2413C" w:rsidR="00DD6CFB" w:rsidRPr="00DD6CFB" w:rsidRDefault="00DD6CFB" w:rsidP="00DD6CFB">
            <w:pPr>
              <w:pStyle w:val="TAL"/>
              <w:rPr>
                <w:sz w:val="16"/>
                <w:szCs w:val="16"/>
                <w:lang w:eastAsia="en-US"/>
              </w:rPr>
            </w:pPr>
            <w:r w:rsidRPr="00DD6CFB">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0DA36F" w14:textId="69AD4F3F"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438DEC" w14:textId="35479FEE" w:rsidR="00DD6CFB" w:rsidRPr="00DD6CFB" w:rsidRDefault="00DD6CFB" w:rsidP="00DD6CFB">
            <w:pPr>
              <w:pStyle w:val="TAL"/>
              <w:rPr>
                <w:sz w:val="16"/>
                <w:szCs w:val="16"/>
                <w:lang w:eastAsia="en-US"/>
              </w:rPr>
            </w:pPr>
            <w:r w:rsidRPr="00DD6CFB">
              <w:rPr>
                <w:sz w:val="16"/>
                <w:szCs w:val="16"/>
                <w:lang w:eastAsia="en-US"/>
              </w:rPr>
              <w:t>Update number of HARQ processes for RRM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A88435"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76A17BC"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5EED6A5" w14:textId="7FA6B7F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AD5B99"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9FC664" w14:textId="50E3E8B6" w:rsidR="00DD6CFB" w:rsidRPr="00DD6CFB" w:rsidRDefault="00DD6CFB" w:rsidP="00DD6CFB">
            <w:pPr>
              <w:pStyle w:val="TAL"/>
              <w:rPr>
                <w:sz w:val="16"/>
                <w:szCs w:val="16"/>
                <w:lang w:eastAsia="en-US"/>
              </w:rPr>
            </w:pPr>
            <w:r w:rsidRPr="00DD6CFB">
              <w:rPr>
                <w:sz w:val="16"/>
                <w:szCs w:val="16"/>
                <w:lang w:eastAsia="en-US"/>
              </w:rPr>
              <w:t>R5-225271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8A9A96" w14:textId="38C6036C" w:rsidR="00DD6CFB" w:rsidRPr="00DD6CFB" w:rsidRDefault="00DD6CFB" w:rsidP="00DD6CFB">
            <w:pPr>
              <w:pStyle w:val="TAL"/>
              <w:rPr>
                <w:sz w:val="16"/>
                <w:szCs w:val="16"/>
                <w:lang w:eastAsia="en-US"/>
              </w:rPr>
            </w:pPr>
            <w:r w:rsidRPr="00DD6CFB">
              <w:rPr>
                <w:sz w:val="16"/>
                <w:szCs w:val="16"/>
                <w:lang w:eastAsia="en-US"/>
              </w:rPr>
              <w:t>2555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591F12" w14:textId="1F7E106A"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09C051" w14:textId="4248859A"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23C7E7" w14:textId="064842A4" w:rsidR="00DD6CFB" w:rsidRPr="00DD6CFB" w:rsidRDefault="00DD6CFB" w:rsidP="00DD6CFB">
            <w:pPr>
              <w:pStyle w:val="TAL"/>
              <w:rPr>
                <w:sz w:val="16"/>
                <w:szCs w:val="16"/>
                <w:lang w:eastAsia="en-US"/>
              </w:rPr>
            </w:pPr>
            <w:r w:rsidRPr="00DD6CFB">
              <w:rPr>
                <w:sz w:val="16"/>
                <w:szCs w:val="16"/>
                <w:lang w:eastAsia="en-US"/>
              </w:rPr>
              <w:t>Updates to default 5GMM messages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B8D90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6CBC671"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C1D8AB9" w14:textId="45EA64BB"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5FA5C3"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466F969" w14:textId="5263602A" w:rsidR="00DD6CFB" w:rsidRPr="00DD6CFB" w:rsidRDefault="00DD6CFB" w:rsidP="00DD6CFB">
            <w:pPr>
              <w:pStyle w:val="TAL"/>
              <w:rPr>
                <w:sz w:val="16"/>
                <w:szCs w:val="16"/>
                <w:lang w:eastAsia="en-US"/>
              </w:rPr>
            </w:pPr>
            <w:r w:rsidRPr="00DD6CFB">
              <w:rPr>
                <w:sz w:val="16"/>
                <w:szCs w:val="16"/>
                <w:lang w:eastAsia="en-US"/>
              </w:rPr>
              <w:t>R5-225280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7B2D9A" w14:textId="733A4FA4" w:rsidR="00DD6CFB" w:rsidRPr="00DD6CFB" w:rsidRDefault="00DD6CFB" w:rsidP="00DD6CFB">
            <w:pPr>
              <w:pStyle w:val="TAL"/>
              <w:rPr>
                <w:sz w:val="16"/>
                <w:szCs w:val="16"/>
                <w:lang w:eastAsia="en-US"/>
              </w:rPr>
            </w:pPr>
            <w:r w:rsidRPr="00DD6CFB">
              <w:rPr>
                <w:sz w:val="16"/>
                <w:szCs w:val="16"/>
                <w:lang w:eastAsia="en-US"/>
              </w:rPr>
              <w:t>2494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913B8B" w14:textId="1F0E3998"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A63218" w14:textId="7FC44F29"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DC7A18" w14:textId="03A27E65" w:rsidR="00DD6CFB" w:rsidRPr="00DD6CFB" w:rsidRDefault="00DD6CFB" w:rsidP="00DD6CFB">
            <w:pPr>
              <w:pStyle w:val="TAL"/>
              <w:rPr>
                <w:sz w:val="16"/>
                <w:szCs w:val="16"/>
                <w:lang w:eastAsia="en-US"/>
              </w:rPr>
            </w:pPr>
            <w:r w:rsidRPr="00DD6CFB">
              <w:rPr>
                <w:sz w:val="16"/>
                <w:szCs w:val="16"/>
                <w:lang w:eastAsia="en-US"/>
              </w:rPr>
              <w:t>Add Default configuration for DCI format 4_0 scheduling MBS Broadcast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44A71D"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C223F5B"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288E520" w14:textId="174D60DB"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CAAAB4"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203B06E" w14:textId="496D0120" w:rsidR="00DD6CFB" w:rsidRPr="00DD6CFB" w:rsidRDefault="00DD6CFB" w:rsidP="00DD6CFB">
            <w:pPr>
              <w:pStyle w:val="TAL"/>
              <w:rPr>
                <w:sz w:val="16"/>
                <w:szCs w:val="16"/>
                <w:lang w:eastAsia="en-US"/>
              </w:rPr>
            </w:pPr>
            <w:r w:rsidRPr="00DD6CFB">
              <w:rPr>
                <w:sz w:val="16"/>
                <w:szCs w:val="16"/>
                <w:lang w:eastAsia="en-US"/>
              </w:rPr>
              <w:t>R5-225290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4522B" w14:textId="291DDB05" w:rsidR="00DD6CFB" w:rsidRPr="00DD6CFB" w:rsidRDefault="00DD6CFB" w:rsidP="00DD6CFB">
            <w:pPr>
              <w:pStyle w:val="TAL"/>
              <w:rPr>
                <w:sz w:val="16"/>
                <w:szCs w:val="16"/>
                <w:lang w:eastAsia="en-US"/>
              </w:rPr>
            </w:pPr>
            <w:r w:rsidRPr="00DD6CFB">
              <w:rPr>
                <w:sz w:val="16"/>
                <w:szCs w:val="16"/>
                <w:lang w:eastAsia="en-US"/>
              </w:rPr>
              <w:t>2471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20E5CE" w14:textId="796823DB"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1CF3CB" w14:textId="2B348EFB"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C1720F" w14:textId="68559D63" w:rsidR="00DD6CFB" w:rsidRPr="00DD6CFB" w:rsidRDefault="00DD6CFB" w:rsidP="00DD6CFB">
            <w:pPr>
              <w:pStyle w:val="TAL"/>
              <w:rPr>
                <w:sz w:val="16"/>
                <w:szCs w:val="16"/>
                <w:lang w:eastAsia="en-US"/>
              </w:rPr>
            </w:pPr>
            <w:r w:rsidRPr="00DD6CFB">
              <w:rPr>
                <w:sz w:val="16"/>
                <w:szCs w:val="16"/>
                <w:lang w:eastAsia="en-US"/>
              </w:rPr>
              <w:t>Correction of NR SL message contents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4195F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F8A02D7"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8E542C0" w14:textId="473B0459"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3E9E89"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354BEFF" w14:textId="75D1089B" w:rsidR="00DD6CFB" w:rsidRPr="00DD6CFB" w:rsidRDefault="00DD6CFB" w:rsidP="00DD6CFB">
            <w:pPr>
              <w:pStyle w:val="TAL"/>
              <w:rPr>
                <w:sz w:val="16"/>
                <w:szCs w:val="16"/>
                <w:lang w:eastAsia="en-US"/>
              </w:rPr>
            </w:pPr>
            <w:r w:rsidRPr="00DD6CFB">
              <w:rPr>
                <w:sz w:val="16"/>
                <w:szCs w:val="16"/>
                <w:lang w:eastAsia="en-US"/>
              </w:rPr>
              <w:t>R5-225291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2FEC37" w14:textId="1A5E07EE" w:rsidR="00DD6CFB" w:rsidRPr="00DD6CFB" w:rsidRDefault="00DD6CFB" w:rsidP="00DD6CFB">
            <w:pPr>
              <w:pStyle w:val="TAL"/>
              <w:rPr>
                <w:sz w:val="16"/>
                <w:szCs w:val="16"/>
                <w:lang w:eastAsia="en-US"/>
              </w:rPr>
            </w:pPr>
            <w:r w:rsidRPr="00DD6CFB">
              <w:rPr>
                <w:sz w:val="16"/>
                <w:szCs w:val="16"/>
                <w:lang w:eastAsia="en-US"/>
              </w:rPr>
              <w:t>2472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85E0EE" w14:textId="2462F9A6"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131154" w14:textId="04101406"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8CC1EB" w14:textId="5757BA56" w:rsidR="00DD6CFB" w:rsidRPr="00DD6CFB" w:rsidRDefault="00DD6CFB" w:rsidP="00DD6CFB">
            <w:pPr>
              <w:pStyle w:val="TAL"/>
              <w:rPr>
                <w:sz w:val="16"/>
                <w:szCs w:val="16"/>
                <w:lang w:eastAsia="en-US"/>
              </w:rPr>
            </w:pPr>
            <w:r w:rsidRPr="00DD6CFB">
              <w:rPr>
                <w:sz w:val="16"/>
                <w:szCs w:val="16"/>
                <w:lang w:eastAsia="en-US"/>
              </w:rPr>
              <w:t>Correction of test procedure 4.9.31 - Connectivity check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F83EB2"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0C84E8A"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C9BB338" w14:textId="51D5DF9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373F44"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E82D7F7" w14:textId="6F44164C" w:rsidR="00DD6CFB" w:rsidRPr="00DD6CFB" w:rsidRDefault="00DD6CFB" w:rsidP="00DD6CFB">
            <w:pPr>
              <w:pStyle w:val="TAL"/>
              <w:rPr>
                <w:sz w:val="16"/>
                <w:szCs w:val="16"/>
                <w:lang w:eastAsia="en-US"/>
              </w:rPr>
            </w:pPr>
            <w:r w:rsidRPr="00DD6CFB">
              <w:rPr>
                <w:sz w:val="16"/>
                <w:szCs w:val="16"/>
                <w:lang w:eastAsia="en-US"/>
              </w:rPr>
              <w:t>R5-225299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A3E469" w14:textId="77DCDEED" w:rsidR="00DD6CFB" w:rsidRPr="00DD6CFB" w:rsidRDefault="00DD6CFB" w:rsidP="00DD6CFB">
            <w:pPr>
              <w:pStyle w:val="TAL"/>
              <w:rPr>
                <w:sz w:val="16"/>
                <w:szCs w:val="16"/>
                <w:lang w:eastAsia="en-US"/>
              </w:rPr>
            </w:pPr>
            <w:r w:rsidRPr="00DD6CFB">
              <w:rPr>
                <w:sz w:val="16"/>
                <w:szCs w:val="16"/>
                <w:lang w:eastAsia="en-US"/>
              </w:rPr>
              <w:t>2448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7E8D7F" w14:textId="6F612581"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073CFF" w14:textId="7CE8A5FE"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BBBFC7" w14:textId="6756A002" w:rsidR="00DD6CFB" w:rsidRPr="00DD6CFB" w:rsidRDefault="00DD6CFB" w:rsidP="00DD6CFB">
            <w:pPr>
              <w:pStyle w:val="TAL"/>
              <w:rPr>
                <w:sz w:val="16"/>
                <w:szCs w:val="16"/>
                <w:lang w:eastAsia="en-US"/>
              </w:rPr>
            </w:pPr>
            <w:r w:rsidRPr="00DD6CFB">
              <w:rPr>
                <w:sz w:val="16"/>
                <w:szCs w:val="16"/>
                <w:lang w:eastAsia="en-US"/>
              </w:rPr>
              <w:t>Updates to Table 4.6.3-16: CellAccessRelatedInfo for NPN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B91786"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E3B6345"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F79DC53" w14:textId="4BE81D6B"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062DF9"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51E90C9" w14:textId="22184258" w:rsidR="00DD6CFB" w:rsidRPr="00DD6CFB" w:rsidRDefault="00DD6CFB" w:rsidP="00DD6CFB">
            <w:pPr>
              <w:pStyle w:val="TAL"/>
              <w:rPr>
                <w:sz w:val="16"/>
                <w:szCs w:val="16"/>
                <w:lang w:eastAsia="en-US"/>
              </w:rPr>
            </w:pPr>
            <w:r w:rsidRPr="00DD6CFB">
              <w:rPr>
                <w:sz w:val="16"/>
                <w:szCs w:val="16"/>
                <w:lang w:eastAsia="en-US"/>
              </w:rPr>
              <w:t>R5-225300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3514" w14:textId="04350347" w:rsidR="00DD6CFB" w:rsidRPr="00DD6CFB" w:rsidRDefault="00DD6CFB" w:rsidP="00DD6CFB">
            <w:pPr>
              <w:pStyle w:val="TAL"/>
              <w:rPr>
                <w:sz w:val="16"/>
                <w:szCs w:val="16"/>
                <w:lang w:eastAsia="en-US"/>
              </w:rPr>
            </w:pPr>
            <w:r w:rsidRPr="00DD6CFB">
              <w:rPr>
                <w:sz w:val="16"/>
                <w:szCs w:val="16"/>
                <w:lang w:eastAsia="en-US"/>
              </w:rPr>
              <w:t>2456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F213BC" w14:textId="00CB73F8"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EBFA7A" w14:textId="182C94EA"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F4D272" w14:textId="5EA4A150" w:rsidR="00DD6CFB" w:rsidRPr="00DD6CFB" w:rsidRDefault="00DD6CFB" w:rsidP="00DD6CFB">
            <w:pPr>
              <w:pStyle w:val="TAL"/>
              <w:rPr>
                <w:sz w:val="16"/>
                <w:szCs w:val="16"/>
                <w:lang w:eastAsia="en-US"/>
              </w:rPr>
            </w:pPr>
            <w:r w:rsidRPr="00DD6CFB">
              <w:rPr>
                <w:sz w:val="16"/>
                <w:szCs w:val="16"/>
                <w:lang w:eastAsia="en-US"/>
              </w:rPr>
              <w:t>Addition of Test Environment for legacy test cases applicable to SNPN Only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3A14C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198DA3D"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75C189F" w14:textId="57E85624"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295B56"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A1C856" w14:textId="17B5F0A1" w:rsidR="00DD6CFB" w:rsidRPr="00DD6CFB" w:rsidRDefault="00DD6CFB" w:rsidP="00DD6CFB">
            <w:pPr>
              <w:pStyle w:val="TAL"/>
              <w:rPr>
                <w:sz w:val="16"/>
                <w:szCs w:val="16"/>
                <w:lang w:eastAsia="en-US"/>
              </w:rPr>
            </w:pPr>
            <w:r w:rsidRPr="00DD6CFB">
              <w:rPr>
                <w:sz w:val="16"/>
                <w:szCs w:val="16"/>
                <w:lang w:eastAsia="en-US"/>
              </w:rPr>
              <w:t>R5-225310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8F59C4" w14:textId="015981BF" w:rsidR="00DD6CFB" w:rsidRPr="00DD6CFB" w:rsidRDefault="00DD6CFB" w:rsidP="00DD6CFB">
            <w:pPr>
              <w:pStyle w:val="TAL"/>
              <w:rPr>
                <w:sz w:val="16"/>
                <w:szCs w:val="16"/>
                <w:lang w:eastAsia="en-US"/>
              </w:rPr>
            </w:pPr>
            <w:r w:rsidRPr="00DD6CFB">
              <w:rPr>
                <w:sz w:val="16"/>
                <w:szCs w:val="16"/>
                <w:lang w:eastAsia="en-US"/>
              </w:rPr>
              <w:t>2544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739BD5" w14:textId="61D325DC"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2DF5F3" w14:textId="7C604438"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412E43" w14:textId="1FA21952" w:rsidR="00DD6CFB" w:rsidRPr="00DD6CFB" w:rsidRDefault="00DD6CFB" w:rsidP="00DD6CFB">
            <w:pPr>
              <w:pStyle w:val="TAL"/>
              <w:rPr>
                <w:sz w:val="16"/>
                <w:szCs w:val="16"/>
                <w:lang w:eastAsia="en-US"/>
              </w:rPr>
            </w:pPr>
            <w:r w:rsidRPr="00DD6CFB">
              <w:rPr>
                <w:sz w:val="16"/>
                <w:szCs w:val="16"/>
                <w:lang w:eastAsia="en-US"/>
              </w:rPr>
              <w:t xml:space="preserve">Update of protocol applicability for DC_19A_n77(2A), DC_19A_n78(2A), DC_21A_n77(2A) and DC_21A_n78(2A)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8A90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2464D061"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FF943A2" w14:textId="5F86172B"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A45FDC"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FE7C1A" w14:textId="39DD0EFB" w:rsidR="00DD6CFB" w:rsidRPr="00DD6CFB" w:rsidRDefault="00DD6CFB" w:rsidP="00DD6CFB">
            <w:pPr>
              <w:pStyle w:val="TAL"/>
              <w:rPr>
                <w:sz w:val="16"/>
                <w:szCs w:val="16"/>
                <w:lang w:eastAsia="en-US"/>
              </w:rPr>
            </w:pPr>
            <w:r w:rsidRPr="00DD6CFB">
              <w:rPr>
                <w:sz w:val="16"/>
                <w:szCs w:val="16"/>
                <w:lang w:eastAsia="en-US"/>
              </w:rPr>
              <w:t>R5-225311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EBAA9E" w14:textId="14261D7F" w:rsidR="00DD6CFB" w:rsidRPr="00DD6CFB" w:rsidRDefault="00DD6CFB" w:rsidP="00DD6CFB">
            <w:pPr>
              <w:pStyle w:val="TAL"/>
              <w:rPr>
                <w:sz w:val="16"/>
                <w:szCs w:val="16"/>
                <w:lang w:eastAsia="en-US"/>
              </w:rPr>
            </w:pPr>
            <w:r w:rsidRPr="00DD6CFB">
              <w:rPr>
                <w:sz w:val="16"/>
                <w:szCs w:val="16"/>
                <w:lang w:eastAsia="en-US"/>
              </w:rPr>
              <w:t>2462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FD3994" w14:textId="15463C13"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96B5DC" w14:textId="427B5B73"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CBA39E" w14:textId="52230FFF" w:rsidR="00DD6CFB" w:rsidRPr="00DD6CFB" w:rsidRDefault="00DD6CFB" w:rsidP="00DD6CFB">
            <w:pPr>
              <w:pStyle w:val="TAL"/>
              <w:rPr>
                <w:sz w:val="16"/>
                <w:szCs w:val="16"/>
                <w:lang w:eastAsia="en-US"/>
              </w:rPr>
            </w:pPr>
            <w:r w:rsidRPr="00DD6CFB">
              <w:rPr>
                <w:sz w:val="16"/>
                <w:szCs w:val="16"/>
                <w:lang w:eastAsia="en-US"/>
              </w:rPr>
              <w:t>Correction of the scheduling information for combination NR-15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50D769"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43E5B1F"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4A9AEF08" w14:textId="7785A307"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4D0DEEC"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4C04D57B" w14:textId="70947964" w:rsidR="00DD6CFB" w:rsidRPr="00DD6CFB" w:rsidRDefault="00DD6CFB" w:rsidP="00DD6CFB">
            <w:pPr>
              <w:pStyle w:val="TAL"/>
              <w:rPr>
                <w:sz w:val="16"/>
                <w:szCs w:val="16"/>
                <w:lang w:eastAsia="en-US"/>
              </w:rPr>
            </w:pPr>
            <w:r w:rsidRPr="00DD6CFB">
              <w:rPr>
                <w:sz w:val="16"/>
                <w:szCs w:val="16"/>
                <w:lang w:eastAsia="en-US"/>
              </w:rPr>
              <w:t>R5-225312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7EB00A" w14:textId="11702D9C" w:rsidR="00DD6CFB" w:rsidRPr="00DD6CFB" w:rsidRDefault="00DD6CFB" w:rsidP="00DD6CFB">
            <w:pPr>
              <w:pStyle w:val="TAL"/>
              <w:rPr>
                <w:sz w:val="16"/>
                <w:szCs w:val="16"/>
                <w:lang w:eastAsia="en-US"/>
              </w:rPr>
            </w:pPr>
            <w:r w:rsidRPr="00DD6CFB">
              <w:rPr>
                <w:sz w:val="16"/>
                <w:szCs w:val="16"/>
                <w:lang w:eastAsia="en-US"/>
              </w:rPr>
              <w:t>2463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34601A" w14:textId="1792838E"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5791A6" w14:textId="6ACD95CE"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7B5CBB" w14:textId="219FF141" w:rsidR="00DD6CFB" w:rsidRPr="00DD6CFB" w:rsidRDefault="00DD6CFB" w:rsidP="00DD6CFB">
            <w:pPr>
              <w:pStyle w:val="TAL"/>
              <w:rPr>
                <w:sz w:val="16"/>
                <w:szCs w:val="16"/>
                <w:lang w:eastAsia="en-US"/>
              </w:rPr>
            </w:pPr>
            <w:r w:rsidRPr="00DD6CFB">
              <w:rPr>
                <w:sz w:val="16"/>
                <w:szCs w:val="16"/>
                <w:lang w:eastAsia="en-US"/>
              </w:rPr>
              <w:t>Addition of message contents for DedicatedSIBRequest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A13A17"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B33F256"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473A9B23" w14:textId="20058E1A"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5E769E"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8F94A43" w14:textId="0B01D2BD" w:rsidR="00DD6CFB" w:rsidRPr="00DD6CFB" w:rsidRDefault="00DD6CFB" w:rsidP="00DD6CFB">
            <w:pPr>
              <w:pStyle w:val="TAL"/>
              <w:rPr>
                <w:sz w:val="16"/>
                <w:szCs w:val="16"/>
                <w:lang w:eastAsia="en-US"/>
              </w:rPr>
            </w:pPr>
            <w:r w:rsidRPr="00DD6CFB">
              <w:rPr>
                <w:sz w:val="16"/>
                <w:szCs w:val="16"/>
                <w:lang w:eastAsia="en-US"/>
              </w:rPr>
              <w:t>R5-225316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A2D565" w14:textId="6BF8FB04" w:rsidR="00DD6CFB" w:rsidRPr="00DD6CFB" w:rsidRDefault="00DD6CFB" w:rsidP="00DD6CFB">
            <w:pPr>
              <w:pStyle w:val="TAL"/>
              <w:rPr>
                <w:sz w:val="16"/>
                <w:szCs w:val="16"/>
                <w:lang w:eastAsia="en-US"/>
              </w:rPr>
            </w:pPr>
            <w:r w:rsidRPr="00DD6CFB">
              <w:rPr>
                <w:sz w:val="16"/>
                <w:szCs w:val="16"/>
                <w:lang w:eastAsia="en-US"/>
              </w:rPr>
              <w:t>2425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E12A48" w14:textId="49C2B9F8"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FD48A" w14:textId="4E654020"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297771" w14:textId="12A97C95" w:rsidR="00DD6CFB" w:rsidRPr="00DD6CFB" w:rsidRDefault="00DD6CFB" w:rsidP="00DD6CFB">
            <w:pPr>
              <w:pStyle w:val="TAL"/>
              <w:rPr>
                <w:sz w:val="16"/>
                <w:szCs w:val="16"/>
                <w:lang w:eastAsia="en-US"/>
              </w:rPr>
            </w:pPr>
            <w:r w:rsidRPr="00DD6CFB">
              <w:rPr>
                <w:sz w:val="16"/>
                <w:szCs w:val="16"/>
                <w:lang w:eastAsia="en-US"/>
              </w:rPr>
              <w:t>Update default message contents of RACH-ConfigDedicated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D80491"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0B510D1"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2E4A7E8" w14:textId="1BB9CEB4"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0A40E1"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67CA28" w14:textId="5FFE553B" w:rsidR="00DD6CFB" w:rsidRPr="00DD6CFB" w:rsidRDefault="00DD6CFB" w:rsidP="00DD6CFB">
            <w:pPr>
              <w:pStyle w:val="TAL"/>
              <w:rPr>
                <w:sz w:val="16"/>
                <w:szCs w:val="16"/>
                <w:lang w:eastAsia="en-US"/>
              </w:rPr>
            </w:pPr>
            <w:r w:rsidRPr="00DD6CFB">
              <w:rPr>
                <w:sz w:val="16"/>
                <w:szCs w:val="16"/>
                <w:lang w:eastAsia="en-US"/>
              </w:rPr>
              <w:t>R5-225321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C3593D" w14:textId="1D59EE15" w:rsidR="00DD6CFB" w:rsidRPr="00DD6CFB" w:rsidRDefault="00DD6CFB" w:rsidP="00DD6CFB">
            <w:pPr>
              <w:pStyle w:val="TAL"/>
              <w:rPr>
                <w:sz w:val="16"/>
                <w:szCs w:val="16"/>
                <w:lang w:eastAsia="en-US"/>
              </w:rPr>
            </w:pPr>
            <w:r w:rsidRPr="00DD6CFB">
              <w:rPr>
                <w:sz w:val="16"/>
                <w:szCs w:val="16"/>
                <w:lang w:eastAsia="en-US"/>
              </w:rPr>
              <w:t>2536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436AE7" w14:textId="1E0F6908"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8EF92" w14:textId="503D23BC"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BB6ABD" w14:textId="7477BF22" w:rsidR="00DD6CFB" w:rsidRPr="00DD6CFB" w:rsidRDefault="00DD6CFB" w:rsidP="00DD6CFB">
            <w:pPr>
              <w:pStyle w:val="TAL"/>
              <w:rPr>
                <w:sz w:val="16"/>
                <w:szCs w:val="16"/>
                <w:lang w:eastAsia="en-US"/>
              </w:rPr>
            </w:pPr>
            <w:r w:rsidRPr="00DD6CFB">
              <w:rPr>
                <w:sz w:val="16"/>
                <w:szCs w:val="16"/>
                <w:lang w:eastAsia="en-US"/>
              </w:rPr>
              <w:t>Update IE LBT FailureRecoveryConfig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FA9F10"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5A00E00"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D52D9E6" w14:textId="03400BFC"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7E1A55"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6C502A6" w14:textId="3B189798" w:rsidR="00DD6CFB" w:rsidRPr="00DD6CFB" w:rsidRDefault="00DD6CFB" w:rsidP="00DD6CFB">
            <w:pPr>
              <w:pStyle w:val="TAL"/>
              <w:rPr>
                <w:sz w:val="16"/>
                <w:szCs w:val="16"/>
                <w:lang w:eastAsia="en-US"/>
              </w:rPr>
            </w:pPr>
            <w:r w:rsidRPr="00DD6CFB">
              <w:rPr>
                <w:sz w:val="16"/>
                <w:szCs w:val="16"/>
                <w:lang w:eastAsia="en-US"/>
              </w:rPr>
              <w:t>R5-225325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0376FE" w14:textId="5490B63E" w:rsidR="00DD6CFB" w:rsidRPr="00DD6CFB" w:rsidRDefault="00DD6CFB" w:rsidP="00DD6CFB">
            <w:pPr>
              <w:pStyle w:val="TAL"/>
              <w:rPr>
                <w:sz w:val="16"/>
                <w:szCs w:val="16"/>
                <w:lang w:eastAsia="en-US"/>
              </w:rPr>
            </w:pPr>
            <w:r w:rsidRPr="00DD6CFB">
              <w:rPr>
                <w:sz w:val="16"/>
                <w:szCs w:val="16"/>
                <w:lang w:eastAsia="en-US"/>
              </w:rPr>
              <w:t>2497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F8BC34" w14:textId="4EAC4549"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58C6C6" w14:textId="41EAD66A"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CE5008" w14:textId="7BCB42A4" w:rsidR="00DD6CFB" w:rsidRPr="00DD6CFB" w:rsidRDefault="00DD6CFB" w:rsidP="00DD6CFB">
            <w:pPr>
              <w:pStyle w:val="TAL"/>
              <w:rPr>
                <w:sz w:val="16"/>
                <w:szCs w:val="16"/>
                <w:lang w:eastAsia="en-US"/>
              </w:rPr>
            </w:pPr>
            <w:r w:rsidRPr="00DD6CFB">
              <w:rPr>
                <w:sz w:val="16"/>
                <w:szCs w:val="16"/>
                <w:lang w:eastAsia="en-US"/>
              </w:rPr>
              <w:t>Add test procedures for MBS Multicast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E112EF"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4ED8FC9"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845F229" w14:textId="035242EB"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E68043C"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77736A7" w14:textId="397C6FEC" w:rsidR="00DD6CFB" w:rsidRPr="00DD6CFB" w:rsidRDefault="00DD6CFB" w:rsidP="00DD6CFB">
            <w:pPr>
              <w:pStyle w:val="TAL"/>
              <w:rPr>
                <w:sz w:val="16"/>
                <w:szCs w:val="16"/>
                <w:lang w:eastAsia="en-US"/>
              </w:rPr>
            </w:pPr>
            <w:r w:rsidRPr="00DD6CFB">
              <w:rPr>
                <w:sz w:val="16"/>
                <w:szCs w:val="16"/>
                <w:lang w:eastAsia="en-US"/>
              </w:rPr>
              <w:t>R5-225326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78A219" w14:textId="693072A1" w:rsidR="00DD6CFB" w:rsidRPr="00DD6CFB" w:rsidRDefault="00DD6CFB" w:rsidP="00DD6CFB">
            <w:pPr>
              <w:pStyle w:val="TAL"/>
              <w:rPr>
                <w:sz w:val="16"/>
                <w:szCs w:val="16"/>
                <w:lang w:eastAsia="en-US"/>
              </w:rPr>
            </w:pPr>
            <w:r w:rsidRPr="00DD6CFB">
              <w:rPr>
                <w:sz w:val="16"/>
                <w:szCs w:val="16"/>
                <w:lang w:eastAsia="en-US"/>
              </w:rPr>
              <w:t>2502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EF7578" w14:textId="02AA6754"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7A5502" w14:textId="5E4AB703"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1C1474" w14:textId="08C0C857" w:rsidR="00DD6CFB" w:rsidRPr="00DD6CFB" w:rsidRDefault="00DD6CFB" w:rsidP="00DD6CFB">
            <w:pPr>
              <w:pStyle w:val="TAL"/>
              <w:rPr>
                <w:sz w:val="16"/>
                <w:szCs w:val="16"/>
                <w:lang w:eastAsia="en-US"/>
              </w:rPr>
            </w:pPr>
            <w:r w:rsidRPr="00DD6CFB">
              <w:rPr>
                <w:sz w:val="16"/>
                <w:szCs w:val="16"/>
                <w:lang w:eastAsia="en-US"/>
              </w:rPr>
              <w:t>Add SIB20 for MBS Broadcast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49812D"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2A8199E3"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8B1F632" w14:textId="2F250D8A"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3ED6C0"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BC13D86" w14:textId="75DE7212" w:rsidR="00DD6CFB" w:rsidRPr="00DD6CFB" w:rsidRDefault="00DD6CFB" w:rsidP="00DD6CFB">
            <w:pPr>
              <w:pStyle w:val="TAL"/>
              <w:rPr>
                <w:sz w:val="16"/>
                <w:szCs w:val="16"/>
                <w:lang w:eastAsia="en-US"/>
              </w:rPr>
            </w:pPr>
            <w:r w:rsidRPr="00DD6CFB">
              <w:rPr>
                <w:sz w:val="16"/>
                <w:szCs w:val="16"/>
                <w:lang w:eastAsia="en-US"/>
              </w:rPr>
              <w:t>R5-225327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61F2E1" w14:textId="735BE274" w:rsidR="00DD6CFB" w:rsidRPr="00DD6CFB" w:rsidRDefault="00DD6CFB" w:rsidP="00DD6CFB">
            <w:pPr>
              <w:pStyle w:val="TAL"/>
              <w:rPr>
                <w:sz w:val="16"/>
                <w:szCs w:val="16"/>
                <w:lang w:eastAsia="en-US"/>
              </w:rPr>
            </w:pPr>
            <w:r w:rsidRPr="00DD6CFB">
              <w:rPr>
                <w:sz w:val="16"/>
                <w:szCs w:val="16"/>
                <w:lang w:eastAsia="en-US"/>
              </w:rPr>
              <w:t>2503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AF7A3A" w14:textId="270B705B"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0F0C4" w14:textId="7CE22267"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51660C" w14:textId="304BCA80" w:rsidR="00DD6CFB" w:rsidRPr="00DD6CFB" w:rsidRDefault="00DD6CFB" w:rsidP="00DD6CFB">
            <w:pPr>
              <w:pStyle w:val="TAL"/>
              <w:rPr>
                <w:sz w:val="16"/>
                <w:szCs w:val="16"/>
                <w:lang w:eastAsia="en-US"/>
              </w:rPr>
            </w:pPr>
            <w:r w:rsidRPr="00DD6CFB">
              <w:rPr>
                <w:sz w:val="16"/>
                <w:szCs w:val="16"/>
                <w:lang w:eastAsia="en-US"/>
              </w:rPr>
              <w:t>Add SIB21 for MBS Broadcast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C4A1D6"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23DE540D"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48F958C7" w14:textId="7F5F8594"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CFB6CB"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A43DD2" w14:textId="71CB055C" w:rsidR="00DD6CFB" w:rsidRPr="00DD6CFB" w:rsidRDefault="00DD6CFB" w:rsidP="00DD6CFB">
            <w:pPr>
              <w:pStyle w:val="TAL"/>
              <w:rPr>
                <w:sz w:val="16"/>
                <w:szCs w:val="16"/>
                <w:lang w:eastAsia="en-US"/>
              </w:rPr>
            </w:pPr>
            <w:r w:rsidRPr="00DD6CFB">
              <w:rPr>
                <w:sz w:val="16"/>
                <w:szCs w:val="16"/>
                <w:lang w:eastAsia="en-US"/>
              </w:rPr>
              <w:t>R5-225328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E48458" w14:textId="0A4ED756" w:rsidR="00DD6CFB" w:rsidRPr="00DD6CFB" w:rsidRDefault="00DD6CFB" w:rsidP="00DD6CFB">
            <w:pPr>
              <w:pStyle w:val="TAL"/>
              <w:rPr>
                <w:sz w:val="16"/>
                <w:szCs w:val="16"/>
                <w:lang w:eastAsia="en-US"/>
              </w:rPr>
            </w:pPr>
            <w:r w:rsidRPr="00DD6CFB">
              <w:rPr>
                <w:sz w:val="16"/>
                <w:szCs w:val="16"/>
                <w:lang w:eastAsia="en-US"/>
              </w:rPr>
              <w:t>2504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B602C1" w14:textId="0DA7B2EC"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947756" w14:textId="7587AF72"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B2F42F" w14:textId="4B7F4990" w:rsidR="00DD6CFB" w:rsidRPr="00DD6CFB" w:rsidRDefault="00DD6CFB" w:rsidP="00DD6CFB">
            <w:pPr>
              <w:pStyle w:val="TAL"/>
              <w:rPr>
                <w:sz w:val="16"/>
                <w:szCs w:val="16"/>
                <w:lang w:eastAsia="en-US"/>
              </w:rPr>
            </w:pPr>
            <w:r w:rsidRPr="00DD6CFB">
              <w:rPr>
                <w:sz w:val="16"/>
                <w:szCs w:val="16"/>
                <w:lang w:eastAsia="en-US"/>
              </w:rPr>
              <w:t>Add MBSBroadcastConfiguration for MBS Broadcast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4E9607"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9734FEC"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8A1D21B" w14:textId="6FB2BA77"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061BB7"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C622760" w14:textId="14999F1F" w:rsidR="00DD6CFB" w:rsidRPr="00DD6CFB" w:rsidRDefault="00DD6CFB" w:rsidP="00DD6CFB">
            <w:pPr>
              <w:pStyle w:val="TAL"/>
              <w:rPr>
                <w:sz w:val="16"/>
                <w:szCs w:val="16"/>
                <w:lang w:eastAsia="en-US"/>
              </w:rPr>
            </w:pPr>
            <w:r w:rsidRPr="00DD6CFB">
              <w:rPr>
                <w:sz w:val="16"/>
                <w:szCs w:val="16"/>
                <w:lang w:eastAsia="en-US"/>
              </w:rPr>
              <w:t>R5-225329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8D7D4B" w14:textId="71628C97" w:rsidR="00DD6CFB" w:rsidRPr="00DD6CFB" w:rsidRDefault="00DD6CFB" w:rsidP="00DD6CFB">
            <w:pPr>
              <w:pStyle w:val="TAL"/>
              <w:rPr>
                <w:sz w:val="16"/>
                <w:szCs w:val="16"/>
                <w:lang w:eastAsia="en-US"/>
              </w:rPr>
            </w:pPr>
            <w:r w:rsidRPr="00DD6CFB">
              <w:rPr>
                <w:sz w:val="16"/>
                <w:szCs w:val="16"/>
                <w:lang w:eastAsia="en-US"/>
              </w:rPr>
              <w:t>2505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0C83FB" w14:textId="6CB87783"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3016F0" w14:textId="7BCDC3C3"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ECDE76" w14:textId="4ADA8409" w:rsidR="00DD6CFB" w:rsidRPr="00DD6CFB" w:rsidRDefault="00DD6CFB" w:rsidP="00DD6CFB">
            <w:pPr>
              <w:pStyle w:val="TAL"/>
              <w:rPr>
                <w:sz w:val="16"/>
                <w:szCs w:val="16"/>
                <w:lang w:eastAsia="en-US"/>
              </w:rPr>
            </w:pPr>
            <w:r w:rsidRPr="00DD6CFB">
              <w:rPr>
                <w:sz w:val="16"/>
                <w:szCs w:val="16"/>
                <w:lang w:eastAsia="en-US"/>
              </w:rPr>
              <w:t>Add MBSInterestIndication for MBS Broadcast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1F3694"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289690F4"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FB84883" w14:textId="72BD9FDD"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C2726D"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DAC9936" w14:textId="647A361C" w:rsidR="00DD6CFB" w:rsidRPr="00DD6CFB" w:rsidRDefault="00DD6CFB" w:rsidP="00DD6CFB">
            <w:pPr>
              <w:pStyle w:val="TAL"/>
              <w:rPr>
                <w:sz w:val="16"/>
                <w:szCs w:val="16"/>
                <w:lang w:eastAsia="en-US"/>
              </w:rPr>
            </w:pPr>
            <w:r w:rsidRPr="00DD6CFB">
              <w:rPr>
                <w:sz w:val="16"/>
                <w:szCs w:val="16"/>
                <w:lang w:eastAsia="en-US"/>
              </w:rPr>
              <w:t>R5-225330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7E8FBF" w14:textId="1FDC14B1" w:rsidR="00DD6CFB" w:rsidRPr="00DD6CFB" w:rsidRDefault="00DD6CFB" w:rsidP="00DD6CFB">
            <w:pPr>
              <w:pStyle w:val="TAL"/>
              <w:rPr>
                <w:sz w:val="16"/>
                <w:szCs w:val="16"/>
                <w:lang w:eastAsia="en-US"/>
              </w:rPr>
            </w:pPr>
            <w:r w:rsidRPr="00DD6CFB">
              <w:rPr>
                <w:sz w:val="16"/>
                <w:szCs w:val="16"/>
                <w:lang w:eastAsia="en-US"/>
              </w:rPr>
              <w:t>2506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5D7824" w14:textId="59127FB9"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6CA2E" w14:textId="35BAC99A"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171D07" w14:textId="21DC574F" w:rsidR="00DD6CFB" w:rsidRPr="00DD6CFB" w:rsidRDefault="00DD6CFB" w:rsidP="00DD6CFB">
            <w:pPr>
              <w:pStyle w:val="TAL"/>
              <w:rPr>
                <w:sz w:val="16"/>
                <w:szCs w:val="16"/>
                <w:lang w:eastAsia="en-US"/>
              </w:rPr>
            </w:pPr>
            <w:r w:rsidRPr="00DD6CFB">
              <w:rPr>
                <w:sz w:val="16"/>
                <w:szCs w:val="16"/>
                <w:lang w:eastAsia="en-US"/>
              </w:rPr>
              <w:t>Add MBS information elements for MBS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C178F9"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48C5904"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3434CD4" w14:textId="06E48967"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E71279"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16BC5AF1" w14:textId="3F7AC5CF" w:rsidR="00DD6CFB" w:rsidRPr="00DD6CFB" w:rsidRDefault="00DD6CFB" w:rsidP="00DD6CFB">
            <w:pPr>
              <w:pStyle w:val="TAL"/>
              <w:rPr>
                <w:sz w:val="16"/>
                <w:szCs w:val="16"/>
                <w:lang w:eastAsia="en-US"/>
              </w:rPr>
            </w:pPr>
            <w:r w:rsidRPr="00DD6CFB">
              <w:rPr>
                <w:sz w:val="16"/>
                <w:szCs w:val="16"/>
                <w:lang w:eastAsia="en-US"/>
              </w:rPr>
              <w:t>R5-225333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F97EC1" w14:textId="59D4FA47" w:rsidR="00DD6CFB" w:rsidRPr="00DD6CFB" w:rsidRDefault="00DD6CFB" w:rsidP="00DD6CFB">
            <w:pPr>
              <w:pStyle w:val="TAL"/>
              <w:rPr>
                <w:sz w:val="16"/>
                <w:szCs w:val="16"/>
                <w:lang w:eastAsia="en-US"/>
              </w:rPr>
            </w:pPr>
            <w:r w:rsidRPr="00DD6CFB">
              <w:rPr>
                <w:sz w:val="16"/>
                <w:szCs w:val="16"/>
                <w:lang w:eastAsia="en-US"/>
              </w:rPr>
              <w:t>2475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809C96" w14:textId="5A924DC2"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04049B" w14:textId="39BDEEC2"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31672D" w14:textId="4538E40D" w:rsidR="00DD6CFB" w:rsidRPr="00DD6CFB" w:rsidRDefault="00DD6CFB" w:rsidP="00DD6CFB">
            <w:pPr>
              <w:pStyle w:val="TAL"/>
              <w:rPr>
                <w:sz w:val="16"/>
                <w:szCs w:val="16"/>
                <w:lang w:eastAsia="en-US"/>
              </w:rPr>
            </w:pPr>
            <w:r w:rsidRPr="00DD6CFB">
              <w:rPr>
                <w:sz w:val="16"/>
                <w:szCs w:val="16"/>
                <w:lang w:eastAsia="en-US"/>
              </w:rPr>
              <w:t>Update of MDT message and information element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502461"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7D10D86"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FB07ADE" w14:textId="7C6C7DD3"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0666924"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DC89C2" w14:textId="640376C8" w:rsidR="00DD6CFB" w:rsidRPr="00DD6CFB" w:rsidRDefault="00DD6CFB" w:rsidP="00DD6CFB">
            <w:pPr>
              <w:pStyle w:val="TAL"/>
              <w:rPr>
                <w:sz w:val="16"/>
                <w:szCs w:val="16"/>
                <w:lang w:eastAsia="en-US"/>
              </w:rPr>
            </w:pPr>
            <w:r w:rsidRPr="00DD6CFB">
              <w:rPr>
                <w:sz w:val="16"/>
                <w:szCs w:val="16"/>
                <w:lang w:eastAsia="en-US"/>
              </w:rPr>
              <w:t>R5-225342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9D9EBB" w14:textId="467D55CD" w:rsidR="00DD6CFB" w:rsidRPr="00DD6CFB" w:rsidRDefault="00DD6CFB" w:rsidP="00DD6CFB">
            <w:pPr>
              <w:pStyle w:val="TAL"/>
              <w:rPr>
                <w:sz w:val="16"/>
                <w:szCs w:val="16"/>
                <w:lang w:eastAsia="en-US"/>
              </w:rPr>
            </w:pPr>
            <w:r w:rsidRPr="00DD6CFB">
              <w:rPr>
                <w:sz w:val="16"/>
                <w:szCs w:val="16"/>
                <w:lang w:eastAsia="en-US"/>
              </w:rPr>
              <w:t>2492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DF622B" w14:textId="515184B2"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C5FD97" w14:textId="3F5C77BB"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9E47E6" w14:textId="175C4AE7" w:rsidR="00DD6CFB" w:rsidRPr="00DD6CFB" w:rsidRDefault="00DD6CFB" w:rsidP="00DD6CFB">
            <w:pPr>
              <w:pStyle w:val="TAL"/>
              <w:rPr>
                <w:sz w:val="16"/>
                <w:szCs w:val="16"/>
                <w:lang w:eastAsia="en-US"/>
              </w:rPr>
            </w:pPr>
            <w:r w:rsidRPr="00DD6CFB">
              <w:rPr>
                <w:sz w:val="16"/>
                <w:szCs w:val="16"/>
                <w:lang w:eastAsia="en-US"/>
              </w:rPr>
              <w:t>Addition of RedCap default test channel bandwidth for signaling MFBI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90551"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CAF7C4C"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84602D9" w14:textId="2465844B"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E8331F"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6FE0281" w14:textId="73F0B5AA" w:rsidR="00DD6CFB" w:rsidRPr="00DD6CFB" w:rsidRDefault="00DD6CFB" w:rsidP="00DD6CFB">
            <w:pPr>
              <w:pStyle w:val="TAL"/>
              <w:rPr>
                <w:sz w:val="16"/>
                <w:szCs w:val="16"/>
                <w:lang w:eastAsia="en-US"/>
              </w:rPr>
            </w:pPr>
            <w:r w:rsidRPr="00DD6CFB">
              <w:rPr>
                <w:sz w:val="16"/>
                <w:szCs w:val="16"/>
                <w:lang w:eastAsia="en-US"/>
              </w:rPr>
              <w:t>R5-225343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B2EB53" w14:textId="596A1D52" w:rsidR="00DD6CFB" w:rsidRPr="00DD6CFB" w:rsidRDefault="00DD6CFB" w:rsidP="00DD6CFB">
            <w:pPr>
              <w:pStyle w:val="TAL"/>
              <w:rPr>
                <w:sz w:val="16"/>
                <w:szCs w:val="16"/>
                <w:lang w:eastAsia="en-US"/>
              </w:rPr>
            </w:pPr>
            <w:r w:rsidRPr="00DD6CFB">
              <w:rPr>
                <w:sz w:val="16"/>
                <w:szCs w:val="16"/>
                <w:lang w:eastAsia="en-US"/>
              </w:rPr>
              <w:t>2493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FAAE8A" w14:textId="56F3AB34"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06A061" w14:textId="5CFBD09E"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435E36" w14:textId="31D1F6B5" w:rsidR="00DD6CFB" w:rsidRPr="00DD6CFB" w:rsidRDefault="00DD6CFB" w:rsidP="00DD6CFB">
            <w:pPr>
              <w:pStyle w:val="TAL"/>
              <w:rPr>
                <w:sz w:val="16"/>
                <w:szCs w:val="16"/>
                <w:lang w:eastAsia="en-US"/>
              </w:rPr>
            </w:pPr>
            <w:r w:rsidRPr="00DD6CFB">
              <w:rPr>
                <w:sz w:val="16"/>
                <w:szCs w:val="16"/>
                <w:lang w:eastAsia="en-US"/>
              </w:rPr>
              <w:t>Addition of RedCap default test channel bandwidth for signaling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822791"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57C708D"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4B8473C" w14:textId="051EA24D"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91747B"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32E688D" w14:textId="747620E2" w:rsidR="00DD6CFB" w:rsidRPr="00DD6CFB" w:rsidRDefault="00DD6CFB" w:rsidP="00DD6CFB">
            <w:pPr>
              <w:pStyle w:val="TAL"/>
              <w:rPr>
                <w:sz w:val="16"/>
                <w:szCs w:val="16"/>
                <w:lang w:eastAsia="en-US"/>
              </w:rPr>
            </w:pPr>
            <w:r w:rsidRPr="00DD6CFB">
              <w:rPr>
                <w:sz w:val="16"/>
                <w:szCs w:val="16"/>
                <w:lang w:eastAsia="en-US"/>
              </w:rPr>
              <w:t>R5-225352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6DC936" w14:textId="437F185D" w:rsidR="00DD6CFB" w:rsidRPr="00DD6CFB" w:rsidRDefault="00DD6CFB" w:rsidP="00DD6CFB">
            <w:pPr>
              <w:pStyle w:val="TAL"/>
              <w:rPr>
                <w:sz w:val="16"/>
                <w:szCs w:val="16"/>
                <w:lang w:eastAsia="en-US"/>
              </w:rPr>
            </w:pPr>
            <w:r w:rsidRPr="00DD6CFB">
              <w:rPr>
                <w:sz w:val="16"/>
                <w:szCs w:val="16"/>
                <w:lang w:eastAsia="en-US"/>
              </w:rPr>
              <w:t>2449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CCC3E1" w14:textId="7DD66EE3"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836F79" w14:textId="26690921"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583B8A" w14:textId="12C96BE0" w:rsidR="00DD6CFB" w:rsidRPr="00DD6CFB" w:rsidRDefault="00DD6CFB" w:rsidP="00DD6CFB">
            <w:pPr>
              <w:pStyle w:val="TAL"/>
              <w:rPr>
                <w:sz w:val="16"/>
                <w:szCs w:val="16"/>
                <w:lang w:eastAsia="en-US"/>
              </w:rPr>
            </w:pPr>
            <w:r w:rsidRPr="00DD6CFB">
              <w:rPr>
                <w:sz w:val="16"/>
                <w:szCs w:val="16"/>
                <w:lang w:eastAsia="en-US"/>
              </w:rPr>
              <w:t>Update of Table 4.6.1-30 to add message contents values for SDT in UEAssistanceInformation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F0FB05"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E243066"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EFDA178" w14:textId="0E0E7807"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288169"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3F98D10" w14:textId="72D86E1E" w:rsidR="00DD6CFB" w:rsidRPr="00DD6CFB" w:rsidRDefault="00DD6CFB" w:rsidP="00DD6CFB">
            <w:pPr>
              <w:pStyle w:val="TAL"/>
              <w:rPr>
                <w:sz w:val="16"/>
                <w:szCs w:val="16"/>
                <w:lang w:eastAsia="en-US"/>
              </w:rPr>
            </w:pPr>
            <w:r w:rsidRPr="00DD6CFB">
              <w:rPr>
                <w:sz w:val="16"/>
                <w:szCs w:val="16"/>
                <w:lang w:eastAsia="en-US"/>
              </w:rPr>
              <w:t>R5-225353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A55237" w14:textId="26900AD6" w:rsidR="00DD6CFB" w:rsidRPr="00DD6CFB" w:rsidRDefault="00DD6CFB" w:rsidP="00DD6CFB">
            <w:pPr>
              <w:pStyle w:val="TAL"/>
              <w:rPr>
                <w:sz w:val="16"/>
                <w:szCs w:val="16"/>
                <w:lang w:eastAsia="en-US"/>
              </w:rPr>
            </w:pPr>
            <w:r w:rsidRPr="00DD6CFB">
              <w:rPr>
                <w:sz w:val="16"/>
                <w:szCs w:val="16"/>
                <w:lang w:eastAsia="en-US"/>
              </w:rPr>
              <w:t>2450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4FD2AF" w14:textId="7EFC7108"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26115" w14:textId="35893013"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6356D7" w14:textId="241B1E24" w:rsidR="00DD6CFB" w:rsidRPr="00DD6CFB" w:rsidRDefault="00DD6CFB" w:rsidP="00DD6CFB">
            <w:pPr>
              <w:pStyle w:val="TAL"/>
              <w:rPr>
                <w:sz w:val="16"/>
                <w:szCs w:val="16"/>
                <w:lang w:eastAsia="en-US"/>
              </w:rPr>
            </w:pPr>
            <w:r w:rsidRPr="00DD6CFB">
              <w:rPr>
                <w:sz w:val="16"/>
                <w:szCs w:val="16"/>
                <w:lang w:eastAsia="en-US"/>
              </w:rPr>
              <w:t>Update of Table 4.6.1-28 to add message contents values for SDT in SIB1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76BD1"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F1E14CD"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977DB36" w14:textId="3B7D699A"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2166C2"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6FE688" w14:textId="74056404" w:rsidR="00DD6CFB" w:rsidRPr="00DD6CFB" w:rsidRDefault="00DD6CFB" w:rsidP="00DD6CFB">
            <w:pPr>
              <w:pStyle w:val="TAL"/>
              <w:rPr>
                <w:sz w:val="16"/>
                <w:szCs w:val="16"/>
                <w:lang w:eastAsia="en-US"/>
              </w:rPr>
            </w:pPr>
            <w:r w:rsidRPr="00DD6CFB">
              <w:rPr>
                <w:sz w:val="16"/>
                <w:szCs w:val="16"/>
                <w:lang w:eastAsia="en-US"/>
              </w:rPr>
              <w:t>R5-225354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EBE93D" w14:textId="6B061F98" w:rsidR="00DD6CFB" w:rsidRPr="00DD6CFB" w:rsidRDefault="00DD6CFB" w:rsidP="00DD6CFB">
            <w:pPr>
              <w:pStyle w:val="TAL"/>
              <w:rPr>
                <w:sz w:val="16"/>
                <w:szCs w:val="16"/>
                <w:lang w:eastAsia="en-US"/>
              </w:rPr>
            </w:pPr>
            <w:r w:rsidRPr="00DD6CFB">
              <w:rPr>
                <w:sz w:val="16"/>
                <w:szCs w:val="16"/>
                <w:lang w:eastAsia="en-US"/>
              </w:rPr>
              <w:t>2451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5FB056" w14:textId="64F6EA20"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CB1A8" w14:textId="6F80BAA5"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382869" w14:textId="661EE0EC" w:rsidR="00DD6CFB" w:rsidRPr="00DD6CFB" w:rsidRDefault="00DD6CFB" w:rsidP="00DD6CFB">
            <w:pPr>
              <w:pStyle w:val="TAL"/>
              <w:rPr>
                <w:sz w:val="16"/>
                <w:szCs w:val="16"/>
                <w:lang w:eastAsia="en-US"/>
              </w:rPr>
            </w:pPr>
            <w:r w:rsidRPr="00DD6CFB">
              <w:rPr>
                <w:sz w:val="16"/>
                <w:szCs w:val="16"/>
                <w:lang w:eastAsia="en-US"/>
              </w:rPr>
              <w:t>Update of Table 4.6.1-16 to add message contents values for SDT in RRCRelease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732EB2"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26FECF1E"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CB4615A" w14:textId="6DE14C05"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078EBE"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FFBC8B8" w14:textId="0DDAD5AF" w:rsidR="00DD6CFB" w:rsidRPr="00DD6CFB" w:rsidRDefault="00DD6CFB" w:rsidP="00DD6CFB">
            <w:pPr>
              <w:pStyle w:val="TAL"/>
              <w:rPr>
                <w:sz w:val="16"/>
                <w:szCs w:val="16"/>
                <w:lang w:eastAsia="en-US"/>
              </w:rPr>
            </w:pPr>
            <w:r w:rsidRPr="00DD6CFB">
              <w:rPr>
                <w:sz w:val="16"/>
                <w:szCs w:val="16"/>
                <w:lang w:eastAsia="en-US"/>
              </w:rPr>
              <w:t>R5-225355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00F70" w14:textId="388530CC" w:rsidR="00DD6CFB" w:rsidRPr="00DD6CFB" w:rsidRDefault="00DD6CFB" w:rsidP="00DD6CFB">
            <w:pPr>
              <w:pStyle w:val="TAL"/>
              <w:rPr>
                <w:sz w:val="16"/>
                <w:szCs w:val="16"/>
                <w:lang w:eastAsia="en-US"/>
              </w:rPr>
            </w:pPr>
            <w:r w:rsidRPr="00DD6CFB">
              <w:rPr>
                <w:sz w:val="16"/>
                <w:szCs w:val="16"/>
                <w:lang w:eastAsia="en-US"/>
              </w:rPr>
              <w:t>2453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6D184D" w14:textId="68ADC877"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4A08EE" w14:textId="6DF06C92"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456CD3" w14:textId="3EA5261B" w:rsidR="00DD6CFB" w:rsidRPr="00DD6CFB" w:rsidRDefault="00DD6CFB" w:rsidP="00DD6CFB">
            <w:pPr>
              <w:pStyle w:val="TAL"/>
              <w:rPr>
                <w:sz w:val="16"/>
                <w:szCs w:val="16"/>
                <w:lang w:eastAsia="en-US"/>
              </w:rPr>
            </w:pPr>
            <w:r w:rsidRPr="00DD6CFB">
              <w:rPr>
                <w:sz w:val="16"/>
                <w:szCs w:val="16"/>
                <w:lang w:eastAsia="en-US"/>
              </w:rPr>
              <w:t>Update of Table 4.6.3-96 to add message contents values for SDT in PDCCH-ConfigCommon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6CB6BD"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3C170F88"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10B1B287" w14:textId="4500A66E"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C1A9826"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34B98A2" w14:textId="1F44412A" w:rsidR="00DD6CFB" w:rsidRPr="00DD6CFB" w:rsidRDefault="00DD6CFB" w:rsidP="00DD6CFB">
            <w:pPr>
              <w:pStyle w:val="TAL"/>
              <w:rPr>
                <w:sz w:val="16"/>
                <w:szCs w:val="16"/>
                <w:lang w:eastAsia="en-US"/>
              </w:rPr>
            </w:pPr>
            <w:r w:rsidRPr="00DD6CFB">
              <w:rPr>
                <w:sz w:val="16"/>
                <w:szCs w:val="16"/>
                <w:lang w:eastAsia="en-US"/>
              </w:rPr>
              <w:t>R5-225356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2B6CD9" w14:textId="3B821A18" w:rsidR="00DD6CFB" w:rsidRPr="00DD6CFB" w:rsidRDefault="00DD6CFB" w:rsidP="00DD6CFB">
            <w:pPr>
              <w:pStyle w:val="TAL"/>
              <w:rPr>
                <w:sz w:val="16"/>
                <w:szCs w:val="16"/>
                <w:lang w:eastAsia="en-US"/>
              </w:rPr>
            </w:pPr>
            <w:r w:rsidRPr="00DD6CFB">
              <w:rPr>
                <w:sz w:val="16"/>
                <w:szCs w:val="16"/>
                <w:lang w:eastAsia="en-US"/>
              </w:rPr>
              <w:t>2473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FB8D2F" w14:textId="092FEAB5"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64216F" w14:textId="0E4BC905"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63859B" w14:textId="6B38DF5E" w:rsidR="00DD6CFB" w:rsidRPr="00DD6CFB" w:rsidRDefault="00DD6CFB" w:rsidP="00DD6CFB">
            <w:pPr>
              <w:pStyle w:val="TAL"/>
              <w:rPr>
                <w:sz w:val="16"/>
                <w:szCs w:val="16"/>
                <w:lang w:eastAsia="en-US"/>
              </w:rPr>
            </w:pPr>
            <w:r w:rsidRPr="00DD6CFB">
              <w:rPr>
                <w:sz w:val="16"/>
                <w:szCs w:val="16"/>
                <w:lang w:eastAsia="en-US"/>
              </w:rPr>
              <w:t>Addition of SIB16 for slice based cell reselection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093C76"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3A84DC3D"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2E16B15" w14:textId="522E3962"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D5C73E"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0495B5B" w14:textId="1884B0A4" w:rsidR="00DD6CFB" w:rsidRPr="00DD6CFB" w:rsidRDefault="00DD6CFB" w:rsidP="00DD6CFB">
            <w:pPr>
              <w:pStyle w:val="TAL"/>
              <w:rPr>
                <w:sz w:val="16"/>
                <w:szCs w:val="16"/>
                <w:lang w:eastAsia="en-US"/>
              </w:rPr>
            </w:pPr>
            <w:r w:rsidRPr="00DD6CFB">
              <w:rPr>
                <w:sz w:val="16"/>
                <w:szCs w:val="16"/>
                <w:lang w:eastAsia="en-US"/>
              </w:rPr>
              <w:t>R5-225357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4296FD" w14:textId="0C6B7F30" w:rsidR="00DD6CFB" w:rsidRPr="00DD6CFB" w:rsidRDefault="00DD6CFB" w:rsidP="00DD6CFB">
            <w:pPr>
              <w:pStyle w:val="TAL"/>
              <w:rPr>
                <w:sz w:val="16"/>
                <w:szCs w:val="16"/>
                <w:lang w:eastAsia="en-US"/>
              </w:rPr>
            </w:pPr>
            <w:r w:rsidRPr="00DD6CFB">
              <w:rPr>
                <w:sz w:val="16"/>
                <w:szCs w:val="16"/>
                <w:lang w:eastAsia="en-US"/>
              </w:rPr>
              <w:t>2474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A7352A" w14:textId="12FB1B06"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AF4A27" w14:textId="46486CB4"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BC6EFE" w14:textId="04E17612" w:rsidR="00DD6CFB" w:rsidRPr="00DD6CFB" w:rsidRDefault="00DD6CFB" w:rsidP="00DD6CFB">
            <w:pPr>
              <w:pStyle w:val="TAL"/>
              <w:rPr>
                <w:sz w:val="16"/>
                <w:szCs w:val="16"/>
                <w:lang w:eastAsia="en-US"/>
              </w:rPr>
            </w:pPr>
            <w:r w:rsidRPr="00DD6CFB">
              <w:rPr>
                <w:sz w:val="16"/>
                <w:szCs w:val="16"/>
                <w:lang w:eastAsia="en-US"/>
              </w:rPr>
              <w:t>Updates to message contents for slice specific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FAE24A"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DA4404B"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4BE0EB79" w14:textId="3AF362C5"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B65A33"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4AF16D2" w14:textId="357948E3" w:rsidR="00DD6CFB" w:rsidRPr="00DD6CFB" w:rsidRDefault="00DD6CFB" w:rsidP="00DD6CFB">
            <w:pPr>
              <w:pStyle w:val="TAL"/>
              <w:rPr>
                <w:sz w:val="16"/>
                <w:szCs w:val="16"/>
                <w:lang w:eastAsia="en-US"/>
              </w:rPr>
            </w:pPr>
            <w:r w:rsidRPr="00DD6CFB">
              <w:rPr>
                <w:sz w:val="16"/>
                <w:szCs w:val="16"/>
                <w:lang w:eastAsia="en-US"/>
              </w:rPr>
              <w:t>R5-225358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0B23EC" w14:textId="637EFFB8" w:rsidR="00DD6CFB" w:rsidRPr="00DD6CFB" w:rsidRDefault="00DD6CFB" w:rsidP="00DD6CFB">
            <w:pPr>
              <w:pStyle w:val="TAL"/>
              <w:rPr>
                <w:sz w:val="16"/>
                <w:szCs w:val="16"/>
                <w:lang w:eastAsia="en-US"/>
              </w:rPr>
            </w:pPr>
            <w:r w:rsidRPr="00DD6CFB">
              <w:rPr>
                <w:sz w:val="16"/>
                <w:szCs w:val="16"/>
                <w:lang w:eastAsia="en-US"/>
              </w:rPr>
              <w:t>2464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6DDFF6" w14:textId="1A2516E1"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35C84B" w14:textId="1BEB71D5"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51BC9D" w14:textId="09DC36ED" w:rsidR="00DD6CFB" w:rsidRPr="00DD6CFB" w:rsidRDefault="00DD6CFB" w:rsidP="00DD6CFB">
            <w:pPr>
              <w:pStyle w:val="TAL"/>
              <w:rPr>
                <w:sz w:val="16"/>
                <w:szCs w:val="16"/>
                <w:lang w:eastAsia="en-US"/>
              </w:rPr>
            </w:pPr>
            <w:r w:rsidRPr="00DD6CFB">
              <w:rPr>
                <w:sz w:val="16"/>
                <w:szCs w:val="16"/>
                <w:lang w:eastAsia="en-US"/>
              </w:rPr>
              <w:t>Add UplinkDataCompression into PDCP-Config for NR UDC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BDA4EF"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8B11005"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D5AD058" w14:textId="5AC4D42D"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FF7667B"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236477" w14:textId="08EE06FB" w:rsidR="00DD6CFB" w:rsidRPr="00DD6CFB" w:rsidRDefault="00DD6CFB" w:rsidP="00DD6CFB">
            <w:pPr>
              <w:pStyle w:val="TAL"/>
              <w:rPr>
                <w:sz w:val="16"/>
                <w:szCs w:val="16"/>
                <w:lang w:eastAsia="en-US"/>
              </w:rPr>
            </w:pPr>
            <w:r w:rsidRPr="00DD6CFB">
              <w:rPr>
                <w:sz w:val="16"/>
                <w:szCs w:val="16"/>
                <w:lang w:eastAsia="en-US"/>
              </w:rPr>
              <w:t>R5-225362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D1CC5F" w14:textId="327AC5C8" w:rsidR="00DD6CFB" w:rsidRPr="00DD6CFB" w:rsidRDefault="00DD6CFB" w:rsidP="00DD6CFB">
            <w:pPr>
              <w:pStyle w:val="TAL"/>
              <w:rPr>
                <w:sz w:val="16"/>
                <w:szCs w:val="16"/>
                <w:lang w:eastAsia="en-US"/>
              </w:rPr>
            </w:pPr>
            <w:r w:rsidRPr="00DD6CFB">
              <w:rPr>
                <w:sz w:val="16"/>
                <w:szCs w:val="16"/>
                <w:lang w:eastAsia="en-US"/>
              </w:rPr>
              <w:t>2483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9A399F" w14:textId="2B02557C"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A15749" w14:textId="139648FF"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9E7325" w14:textId="3E2B0A5F" w:rsidR="00DD6CFB" w:rsidRPr="00DD6CFB" w:rsidRDefault="00DD6CFB" w:rsidP="00DD6CFB">
            <w:pPr>
              <w:pStyle w:val="TAL"/>
              <w:rPr>
                <w:sz w:val="16"/>
                <w:szCs w:val="16"/>
                <w:lang w:eastAsia="en-US"/>
              </w:rPr>
            </w:pPr>
            <w:r w:rsidRPr="00DD6CFB">
              <w:rPr>
                <w:sz w:val="16"/>
                <w:szCs w:val="16"/>
                <w:lang w:eastAsia="en-US"/>
              </w:rPr>
              <w:t>Updates to test procedures 4.9.12A and 4.9.12B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B4344C"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7082238"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D22BBB6" w14:textId="1B77679C"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87DEB5"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F7771F6" w14:textId="2E8E8ED8" w:rsidR="00DD6CFB" w:rsidRPr="00DD6CFB" w:rsidRDefault="00DD6CFB" w:rsidP="00DD6CFB">
            <w:pPr>
              <w:pStyle w:val="TAL"/>
              <w:rPr>
                <w:sz w:val="16"/>
                <w:szCs w:val="16"/>
                <w:lang w:eastAsia="en-US"/>
              </w:rPr>
            </w:pPr>
            <w:r w:rsidRPr="00DD6CFB">
              <w:rPr>
                <w:sz w:val="16"/>
                <w:szCs w:val="16"/>
                <w:lang w:eastAsia="en-US"/>
              </w:rPr>
              <w:t>R5-225363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5BCAA7" w14:textId="077B150A" w:rsidR="00DD6CFB" w:rsidRPr="00DD6CFB" w:rsidRDefault="00DD6CFB" w:rsidP="00DD6CFB">
            <w:pPr>
              <w:pStyle w:val="TAL"/>
              <w:rPr>
                <w:sz w:val="16"/>
                <w:szCs w:val="16"/>
                <w:lang w:eastAsia="en-US"/>
              </w:rPr>
            </w:pPr>
            <w:r w:rsidRPr="00DD6CFB">
              <w:rPr>
                <w:sz w:val="16"/>
                <w:szCs w:val="16"/>
                <w:lang w:eastAsia="en-US"/>
              </w:rPr>
              <w:t>2458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7A2BCE" w14:textId="17E2CF2B"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EF4E15" w14:textId="73325060"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936A12" w14:textId="02A4C5ED" w:rsidR="00DD6CFB" w:rsidRPr="00DD6CFB" w:rsidRDefault="00DD6CFB" w:rsidP="00DD6CFB">
            <w:pPr>
              <w:pStyle w:val="TAL"/>
              <w:rPr>
                <w:sz w:val="16"/>
                <w:szCs w:val="16"/>
                <w:lang w:eastAsia="en-US"/>
              </w:rPr>
            </w:pPr>
            <w:r w:rsidRPr="00DD6CFB">
              <w:rPr>
                <w:sz w:val="16"/>
                <w:szCs w:val="16"/>
                <w:lang w:eastAsia="en-US"/>
              </w:rPr>
              <w:t>Add IEs DRX-ConfigSL, EphemerisInfo, FeatureCombination and FeatureCombinationPreambles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592AD9"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4E35F337"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945826F" w14:textId="674BF44C"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A9A262"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8C75D12" w14:textId="2E0ACF22" w:rsidR="00DD6CFB" w:rsidRPr="00DD6CFB" w:rsidRDefault="00DD6CFB" w:rsidP="00DD6CFB">
            <w:pPr>
              <w:pStyle w:val="TAL"/>
              <w:rPr>
                <w:sz w:val="16"/>
                <w:szCs w:val="16"/>
                <w:lang w:eastAsia="en-US"/>
              </w:rPr>
            </w:pPr>
            <w:r w:rsidRPr="00DD6CFB">
              <w:rPr>
                <w:sz w:val="16"/>
                <w:szCs w:val="16"/>
                <w:lang w:eastAsia="en-US"/>
              </w:rPr>
              <w:t>R5-225364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4A62B7" w14:textId="6C427612" w:rsidR="00DD6CFB" w:rsidRPr="00DD6CFB" w:rsidRDefault="00DD6CFB" w:rsidP="00DD6CFB">
            <w:pPr>
              <w:pStyle w:val="TAL"/>
              <w:rPr>
                <w:sz w:val="16"/>
                <w:szCs w:val="16"/>
                <w:lang w:eastAsia="en-US"/>
              </w:rPr>
            </w:pPr>
            <w:r w:rsidRPr="00DD6CFB">
              <w:rPr>
                <w:sz w:val="16"/>
                <w:szCs w:val="16"/>
                <w:lang w:eastAsia="en-US"/>
              </w:rPr>
              <w:t>2530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B9E4E5" w14:textId="4CB892D7"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8ED392" w14:textId="5FE61726"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577296" w14:textId="58C5B3E2" w:rsidR="00DD6CFB" w:rsidRPr="00DD6CFB" w:rsidRDefault="00DD6CFB" w:rsidP="00DD6CFB">
            <w:pPr>
              <w:pStyle w:val="TAL"/>
              <w:rPr>
                <w:sz w:val="16"/>
                <w:szCs w:val="16"/>
                <w:lang w:eastAsia="en-US"/>
              </w:rPr>
            </w:pPr>
            <w:r w:rsidRPr="00DD6CFB">
              <w:rPr>
                <w:sz w:val="16"/>
                <w:szCs w:val="16"/>
                <w:lang w:eastAsia="en-US"/>
              </w:rPr>
              <w:t>Editorial update IE RAT-Type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D3C99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23CD5224"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5F49AA15" w14:textId="4786F604"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0EC391"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97166A5" w14:textId="6FB91CF2" w:rsidR="00DD6CFB" w:rsidRPr="00DD6CFB" w:rsidRDefault="00DD6CFB" w:rsidP="00DD6CFB">
            <w:pPr>
              <w:pStyle w:val="TAL"/>
              <w:rPr>
                <w:sz w:val="16"/>
                <w:szCs w:val="16"/>
                <w:lang w:eastAsia="en-US"/>
              </w:rPr>
            </w:pPr>
            <w:r w:rsidRPr="00DD6CFB">
              <w:rPr>
                <w:sz w:val="16"/>
                <w:szCs w:val="16"/>
                <w:lang w:eastAsia="en-US"/>
              </w:rPr>
              <w:t>R5-225365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7BA107" w14:textId="1912ECDE" w:rsidR="00DD6CFB" w:rsidRPr="00DD6CFB" w:rsidRDefault="00DD6CFB" w:rsidP="00DD6CFB">
            <w:pPr>
              <w:pStyle w:val="TAL"/>
              <w:rPr>
                <w:sz w:val="16"/>
                <w:szCs w:val="16"/>
                <w:lang w:eastAsia="en-US"/>
              </w:rPr>
            </w:pPr>
            <w:r w:rsidRPr="00DD6CFB">
              <w:rPr>
                <w:sz w:val="16"/>
                <w:szCs w:val="16"/>
                <w:lang w:eastAsia="en-US"/>
              </w:rPr>
              <w:t>2549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DD88A0" w14:textId="0615AEE2"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CF1800" w14:textId="08E2CA5A"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D8827B" w14:textId="23540F71" w:rsidR="00DD6CFB" w:rsidRPr="00DD6CFB" w:rsidRDefault="00DD6CFB" w:rsidP="00DD6CFB">
            <w:pPr>
              <w:pStyle w:val="TAL"/>
              <w:rPr>
                <w:sz w:val="16"/>
                <w:szCs w:val="16"/>
                <w:lang w:eastAsia="en-US"/>
              </w:rPr>
            </w:pPr>
            <w:r w:rsidRPr="00DD6CFB">
              <w:rPr>
                <w:sz w:val="16"/>
                <w:szCs w:val="16"/>
                <w:lang w:eastAsia="en-US"/>
              </w:rPr>
              <w:t>Updating the values for IE P-Max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12714A"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ECF517A"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770D33C" w14:textId="44B8FAE2"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646996"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3D33493A" w14:textId="2B9868B3" w:rsidR="00DD6CFB" w:rsidRPr="00DD6CFB" w:rsidRDefault="00DD6CFB" w:rsidP="00DD6CFB">
            <w:pPr>
              <w:pStyle w:val="TAL"/>
              <w:rPr>
                <w:sz w:val="16"/>
                <w:szCs w:val="16"/>
                <w:lang w:eastAsia="en-US"/>
              </w:rPr>
            </w:pPr>
            <w:r w:rsidRPr="00DD6CFB">
              <w:rPr>
                <w:sz w:val="16"/>
                <w:szCs w:val="16"/>
                <w:lang w:eastAsia="en-US"/>
              </w:rPr>
              <w:t>R5-225366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8D1693" w14:textId="7F79A5A6" w:rsidR="00DD6CFB" w:rsidRPr="00DD6CFB" w:rsidRDefault="00DD6CFB" w:rsidP="00DD6CFB">
            <w:pPr>
              <w:pStyle w:val="TAL"/>
              <w:rPr>
                <w:sz w:val="16"/>
                <w:szCs w:val="16"/>
                <w:lang w:eastAsia="en-US"/>
              </w:rPr>
            </w:pPr>
            <w:r w:rsidRPr="00DD6CFB">
              <w:rPr>
                <w:sz w:val="16"/>
                <w:szCs w:val="16"/>
                <w:lang w:eastAsia="en-US"/>
              </w:rPr>
              <w:t>2428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A803CF" w14:textId="78D4D207"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A6E028" w14:textId="178A5925"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F25511" w14:textId="595F7E11" w:rsidR="00DD6CFB" w:rsidRPr="00DD6CFB" w:rsidRDefault="00DD6CFB" w:rsidP="00DD6CFB">
            <w:pPr>
              <w:pStyle w:val="TAL"/>
              <w:rPr>
                <w:sz w:val="16"/>
                <w:szCs w:val="16"/>
                <w:lang w:eastAsia="en-US"/>
              </w:rPr>
            </w:pPr>
            <w:r w:rsidRPr="00DD6CFB">
              <w:rPr>
                <w:sz w:val="16"/>
                <w:szCs w:val="16"/>
                <w:lang w:eastAsia="en-US"/>
              </w:rPr>
              <w:t>Updates on UE Power Limit Messages: Option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B654CD"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F4DACD2"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EFB3EC5" w14:textId="76DF6BAF"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3CDE0"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21E010F" w14:textId="10F56D60" w:rsidR="00DD6CFB" w:rsidRPr="00DD6CFB" w:rsidRDefault="00DD6CFB" w:rsidP="00DD6CFB">
            <w:pPr>
              <w:pStyle w:val="TAL"/>
              <w:rPr>
                <w:sz w:val="16"/>
                <w:szCs w:val="16"/>
                <w:lang w:eastAsia="en-US"/>
              </w:rPr>
            </w:pPr>
            <w:r w:rsidRPr="00DD6CFB">
              <w:rPr>
                <w:sz w:val="16"/>
                <w:szCs w:val="16"/>
                <w:lang w:eastAsia="en-US"/>
              </w:rPr>
              <w:t>R5-225367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1B91DD" w14:textId="318AAAFF" w:rsidR="00DD6CFB" w:rsidRPr="00DD6CFB" w:rsidRDefault="00DD6CFB" w:rsidP="00DD6CFB">
            <w:pPr>
              <w:pStyle w:val="TAL"/>
              <w:rPr>
                <w:sz w:val="16"/>
                <w:szCs w:val="16"/>
                <w:lang w:eastAsia="en-US"/>
              </w:rPr>
            </w:pPr>
            <w:r w:rsidRPr="00DD6CFB">
              <w:rPr>
                <w:sz w:val="16"/>
                <w:szCs w:val="16"/>
                <w:lang w:eastAsia="en-US"/>
              </w:rPr>
              <w:t>2548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B796F7" w14:textId="2FCEC836"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2746BD" w14:textId="2AE395B6"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D1A5AB" w14:textId="66BDE7A4" w:rsidR="00DD6CFB" w:rsidRPr="00DD6CFB" w:rsidRDefault="00DD6CFB" w:rsidP="00DD6CFB">
            <w:pPr>
              <w:pStyle w:val="TAL"/>
              <w:rPr>
                <w:sz w:val="16"/>
                <w:szCs w:val="16"/>
                <w:lang w:eastAsia="en-US"/>
              </w:rPr>
            </w:pPr>
            <w:r w:rsidRPr="00DD6CFB">
              <w:rPr>
                <w:sz w:val="16"/>
                <w:szCs w:val="16"/>
                <w:lang w:eastAsia="en-US"/>
              </w:rPr>
              <w:t>Introducing FR2 signal test frequencies for intra-band contiguous 3CA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CD3EE8"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2BAED2D"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CE3EE4F" w14:textId="66B4E2C3"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3A4B2D"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A62EE90" w14:textId="3271C741" w:rsidR="00DD6CFB" w:rsidRPr="00DD6CFB" w:rsidRDefault="00DD6CFB" w:rsidP="00DD6CFB">
            <w:pPr>
              <w:pStyle w:val="TAL"/>
              <w:rPr>
                <w:sz w:val="16"/>
                <w:szCs w:val="16"/>
                <w:lang w:eastAsia="en-US"/>
              </w:rPr>
            </w:pPr>
            <w:r w:rsidRPr="00DD6CFB">
              <w:rPr>
                <w:sz w:val="16"/>
                <w:szCs w:val="16"/>
                <w:lang w:eastAsia="en-US"/>
              </w:rPr>
              <w:t>R5-225681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66F5D6" w14:textId="77F335A4" w:rsidR="00DD6CFB" w:rsidRPr="00DD6CFB" w:rsidRDefault="00DD6CFB" w:rsidP="00DD6CFB">
            <w:pPr>
              <w:pStyle w:val="TAL"/>
              <w:rPr>
                <w:sz w:val="16"/>
                <w:szCs w:val="16"/>
                <w:lang w:eastAsia="en-US"/>
              </w:rPr>
            </w:pPr>
            <w:r w:rsidRPr="00DD6CFB">
              <w:rPr>
                <w:sz w:val="16"/>
                <w:szCs w:val="16"/>
                <w:lang w:eastAsia="en-US"/>
              </w:rPr>
              <w:t>2441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F1DF65" w14:textId="485DBC34"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13F891" w14:textId="4F09F8D2"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33821B" w14:textId="3FEFF6DE" w:rsidR="00DD6CFB" w:rsidRPr="00DD6CFB" w:rsidRDefault="00DD6CFB" w:rsidP="00DD6CFB">
            <w:pPr>
              <w:pStyle w:val="TAL"/>
              <w:rPr>
                <w:sz w:val="16"/>
                <w:szCs w:val="16"/>
                <w:lang w:eastAsia="en-US"/>
              </w:rPr>
            </w:pPr>
            <w:r w:rsidRPr="00DD6CFB">
              <w:rPr>
                <w:sz w:val="16"/>
                <w:szCs w:val="16"/>
                <w:lang w:eastAsia="en-US"/>
              </w:rPr>
              <w:t>Correction of test channel bandwidth for R16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131ED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BF5C503"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E7BDFDB" w14:textId="09562EB5"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47D3CA"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B94B057" w14:textId="51F5D81D" w:rsidR="00DD6CFB" w:rsidRPr="00DD6CFB" w:rsidRDefault="00DD6CFB" w:rsidP="00DD6CFB">
            <w:pPr>
              <w:pStyle w:val="TAL"/>
              <w:rPr>
                <w:sz w:val="16"/>
                <w:szCs w:val="16"/>
                <w:lang w:eastAsia="en-US"/>
              </w:rPr>
            </w:pPr>
            <w:r w:rsidRPr="00DD6CFB">
              <w:rPr>
                <w:sz w:val="16"/>
                <w:szCs w:val="16"/>
                <w:lang w:eastAsia="en-US"/>
              </w:rPr>
              <w:t>R5-225682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3DF024" w14:textId="4C9B79A3" w:rsidR="00DD6CFB" w:rsidRPr="00DD6CFB" w:rsidRDefault="00DD6CFB" w:rsidP="00DD6CFB">
            <w:pPr>
              <w:pStyle w:val="TAL"/>
              <w:rPr>
                <w:sz w:val="16"/>
                <w:szCs w:val="16"/>
                <w:lang w:eastAsia="en-US"/>
              </w:rPr>
            </w:pPr>
            <w:r w:rsidRPr="00DD6CFB">
              <w:rPr>
                <w:sz w:val="16"/>
                <w:szCs w:val="16"/>
                <w:lang w:eastAsia="en-US"/>
              </w:rPr>
              <w:t>2442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327C8E" w14:textId="03964AE5"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E12795" w14:textId="37C3DD27"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B84A5B" w14:textId="395A9915" w:rsidR="00DD6CFB" w:rsidRPr="00DD6CFB" w:rsidRDefault="00DD6CFB" w:rsidP="00DD6CFB">
            <w:pPr>
              <w:pStyle w:val="TAL"/>
              <w:rPr>
                <w:sz w:val="16"/>
                <w:szCs w:val="16"/>
                <w:lang w:eastAsia="en-US"/>
              </w:rPr>
            </w:pPr>
            <w:r w:rsidRPr="00DD6CFB">
              <w:rPr>
                <w:sz w:val="16"/>
                <w:szCs w:val="16"/>
                <w:lang w:eastAsia="en-US"/>
              </w:rPr>
              <w:t>Correction of test channel bandwidth for n79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096CFB"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B5CC08F"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6C9280D9" w14:textId="2A4599AC"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65F5F9"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19A3617" w14:textId="5F709FA8" w:rsidR="00DD6CFB" w:rsidRPr="00DD6CFB" w:rsidRDefault="00DD6CFB" w:rsidP="00DD6CFB">
            <w:pPr>
              <w:pStyle w:val="TAL"/>
              <w:rPr>
                <w:sz w:val="16"/>
                <w:szCs w:val="16"/>
                <w:lang w:eastAsia="en-US"/>
              </w:rPr>
            </w:pPr>
            <w:r w:rsidRPr="00DD6CFB">
              <w:rPr>
                <w:sz w:val="16"/>
                <w:szCs w:val="16"/>
                <w:lang w:eastAsia="en-US"/>
              </w:rPr>
              <w:t>R5-225684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19C1A9" w14:textId="7007F037" w:rsidR="00DD6CFB" w:rsidRPr="00DD6CFB" w:rsidRDefault="00DD6CFB" w:rsidP="00DD6CFB">
            <w:pPr>
              <w:pStyle w:val="TAL"/>
              <w:rPr>
                <w:sz w:val="16"/>
                <w:szCs w:val="16"/>
                <w:lang w:eastAsia="en-US"/>
              </w:rPr>
            </w:pPr>
            <w:r w:rsidRPr="00DD6CFB">
              <w:rPr>
                <w:sz w:val="16"/>
                <w:szCs w:val="16"/>
                <w:lang w:eastAsia="en-US"/>
              </w:rPr>
              <w:t>2440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2737CD" w14:textId="7B976005"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949149" w14:textId="794B8B56"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9660E2" w14:textId="61D411C8" w:rsidR="00DD6CFB" w:rsidRPr="00DD6CFB" w:rsidRDefault="00DD6CFB" w:rsidP="00DD6CFB">
            <w:pPr>
              <w:pStyle w:val="TAL"/>
              <w:rPr>
                <w:sz w:val="16"/>
                <w:szCs w:val="16"/>
                <w:lang w:eastAsia="en-US"/>
              </w:rPr>
            </w:pPr>
            <w:r w:rsidRPr="00DD6CFB">
              <w:rPr>
                <w:sz w:val="16"/>
                <w:szCs w:val="16"/>
                <w:lang w:eastAsia="en-US"/>
              </w:rPr>
              <w:t>Correction of test channel bandwidth for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0F7CE5"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1EE0A3B"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9C37F12" w14:textId="6D9281CA"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BEE9E43"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C3A26F7" w14:textId="7EA9E909" w:rsidR="00DD6CFB" w:rsidRPr="00DD6CFB" w:rsidRDefault="00DD6CFB" w:rsidP="00DD6CFB">
            <w:pPr>
              <w:pStyle w:val="TAL"/>
              <w:rPr>
                <w:sz w:val="16"/>
                <w:szCs w:val="16"/>
                <w:lang w:eastAsia="en-US"/>
              </w:rPr>
            </w:pPr>
            <w:r w:rsidRPr="00DD6CFB">
              <w:rPr>
                <w:sz w:val="16"/>
                <w:szCs w:val="16"/>
                <w:lang w:eastAsia="en-US"/>
              </w:rPr>
              <w:t>R5-225686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5952A" w14:textId="622D5541" w:rsidR="00DD6CFB" w:rsidRPr="00DD6CFB" w:rsidRDefault="00DD6CFB" w:rsidP="00DD6CFB">
            <w:pPr>
              <w:pStyle w:val="TAL"/>
              <w:rPr>
                <w:sz w:val="16"/>
                <w:szCs w:val="16"/>
                <w:lang w:eastAsia="en-US"/>
              </w:rPr>
            </w:pPr>
            <w:r w:rsidRPr="00DD6CFB">
              <w:rPr>
                <w:sz w:val="16"/>
                <w:szCs w:val="16"/>
                <w:lang w:eastAsia="en-US"/>
              </w:rPr>
              <w:t>2439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685861" w14:textId="002C97ED"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135F32" w14:textId="49CD157F"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37F8D3" w14:textId="664FA121" w:rsidR="00DD6CFB" w:rsidRPr="00DD6CFB" w:rsidRDefault="00DD6CFB" w:rsidP="00DD6CFB">
            <w:pPr>
              <w:pStyle w:val="TAL"/>
              <w:rPr>
                <w:sz w:val="16"/>
                <w:szCs w:val="16"/>
                <w:lang w:eastAsia="en-US"/>
              </w:rPr>
            </w:pPr>
            <w:r w:rsidRPr="00DD6CFB">
              <w:rPr>
                <w:sz w:val="16"/>
                <w:szCs w:val="16"/>
                <w:lang w:eastAsia="en-US"/>
              </w:rPr>
              <w:t>Update UE capability information elements for PC1.5 duty cycle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5193A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56D804CA"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C1B6537" w14:textId="515B9FEB"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06A695"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4314D11" w14:textId="575E0BE2" w:rsidR="00DD6CFB" w:rsidRPr="00DD6CFB" w:rsidRDefault="00DD6CFB" w:rsidP="00DD6CFB">
            <w:pPr>
              <w:pStyle w:val="TAL"/>
              <w:rPr>
                <w:sz w:val="16"/>
                <w:szCs w:val="16"/>
                <w:lang w:eastAsia="en-US"/>
              </w:rPr>
            </w:pPr>
            <w:r w:rsidRPr="00DD6CFB">
              <w:rPr>
                <w:sz w:val="16"/>
                <w:szCs w:val="16"/>
                <w:lang w:eastAsia="en-US"/>
              </w:rPr>
              <w:t>R5-225730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663BBA" w14:textId="5BBE7E08" w:rsidR="00DD6CFB" w:rsidRPr="00DD6CFB" w:rsidRDefault="00DD6CFB" w:rsidP="00DD6CFB">
            <w:pPr>
              <w:pStyle w:val="TAL"/>
              <w:rPr>
                <w:sz w:val="16"/>
                <w:szCs w:val="16"/>
                <w:lang w:eastAsia="en-US"/>
              </w:rPr>
            </w:pPr>
            <w:r w:rsidRPr="00DD6CFB">
              <w:rPr>
                <w:sz w:val="16"/>
                <w:szCs w:val="16"/>
                <w:lang w:eastAsia="en-US"/>
              </w:rPr>
              <w:t>2476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0E0B09" w14:textId="35F5D96A"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CA4882" w14:textId="33A28F8D"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4CA754" w14:textId="57E77C79" w:rsidR="00DD6CFB" w:rsidRPr="00DD6CFB" w:rsidRDefault="00DD6CFB" w:rsidP="00DD6CFB">
            <w:pPr>
              <w:pStyle w:val="TAL"/>
              <w:rPr>
                <w:sz w:val="16"/>
                <w:szCs w:val="16"/>
                <w:lang w:eastAsia="en-US"/>
              </w:rPr>
            </w:pPr>
            <w:r w:rsidRPr="00DD6CFB">
              <w:rPr>
                <w:sz w:val="16"/>
                <w:szCs w:val="16"/>
                <w:lang w:eastAsia="en-US"/>
              </w:rPr>
              <w:t>Addition of test frequencies for DC_21A_n28A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BBFDFB"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17D48CD"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33CB112F" w14:textId="44D9C7FD"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5F0CE5"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297E7859" w14:textId="4DFAC2A1" w:rsidR="00DD6CFB" w:rsidRPr="00DD6CFB" w:rsidRDefault="00DD6CFB" w:rsidP="00DD6CFB">
            <w:pPr>
              <w:pStyle w:val="TAL"/>
              <w:rPr>
                <w:sz w:val="16"/>
                <w:szCs w:val="16"/>
                <w:lang w:eastAsia="en-US"/>
              </w:rPr>
            </w:pPr>
            <w:r w:rsidRPr="00DD6CFB">
              <w:rPr>
                <w:sz w:val="16"/>
                <w:szCs w:val="16"/>
                <w:lang w:eastAsia="en-US"/>
              </w:rPr>
              <w:t>R5-225731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DBA8EC" w14:textId="7E69D81B" w:rsidR="00DD6CFB" w:rsidRPr="00DD6CFB" w:rsidRDefault="00DD6CFB" w:rsidP="00DD6CFB">
            <w:pPr>
              <w:pStyle w:val="TAL"/>
              <w:rPr>
                <w:sz w:val="16"/>
                <w:szCs w:val="16"/>
                <w:lang w:eastAsia="en-US"/>
              </w:rPr>
            </w:pPr>
            <w:r w:rsidRPr="00DD6CFB">
              <w:rPr>
                <w:sz w:val="16"/>
                <w:szCs w:val="16"/>
                <w:lang w:eastAsia="en-US"/>
              </w:rPr>
              <w:t>2527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EC6796" w14:textId="3D947361"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4EB717" w14:textId="031B158D"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D2BFC6" w14:textId="7DE9AF8E" w:rsidR="00DD6CFB" w:rsidRPr="00DD6CFB" w:rsidRDefault="00DD6CFB" w:rsidP="00DD6CFB">
            <w:pPr>
              <w:pStyle w:val="TAL"/>
              <w:rPr>
                <w:sz w:val="16"/>
                <w:szCs w:val="16"/>
                <w:lang w:eastAsia="en-US"/>
              </w:rPr>
            </w:pPr>
            <w:r w:rsidRPr="00DD6CFB">
              <w:rPr>
                <w:sz w:val="16"/>
                <w:szCs w:val="16"/>
                <w:lang w:eastAsia="en-US"/>
              </w:rPr>
              <w:t>Addition of configurations for many 4CA NR combinations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1407A5"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78F39B61"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27A00B61" w14:textId="531068F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1E143E2"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9F5FF0D" w14:textId="2809790D" w:rsidR="00DD6CFB" w:rsidRPr="00DD6CFB" w:rsidRDefault="00DD6CFB" w:rsidP="00DD6CFB">
            <w:pPr>
              <w:pStyle w:val="TAL"/>
              <w:rPr>
                <w:sz w:val="16"/>
                <w:szCs w:val="16"/>
                <w:lang w:eastAsia="en-US"/>
              </w:rPr>
            </w:pPr>
            <w:r w:rsidRPr="00DD6CFB">
              <w:rPr>
                <w:sz w:val="16"/>
                <w:szCs w:val="16"/>
                <w:lang w:eastAsia="en-US"/>
              </w:rPr>
              <w:t>R5-225766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46A0A3" w14:textId="4116765F" w:rsidR="00DD6CFB" w:rsidRPr="00DD6CFB" w:rsidRDefault="00DD6CFB" w:rsidP="00DD6CFB">
            <w:pPr>
              <w:pStyle w:val="TAL"/>
              <w:rPr>
                <w:sz w:val="16"/>
                <w:szCs w:val="16"/>
                <w:lang w:eastAsia="en-US"/>
              </w:rPr>
            </w:pPr>
            <w:r w:rsidRPr="00DD6CFB">
              <w:rPr>
                <w:sz w:val="16"/>
                <w:szCs w:val="16"/>
                <w:lang w:eastAsia="en-US"/>
              </w:rPr>
              <w:t>2543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8D846D" w14:textId="15C8048A"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1E2323" w14:textId="3562ED70"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36D1E2" w14:textId="7EB9E170" w:rsidR="00DD6CFB" w:rsidRPr="00DD6CFB" w:rsidRDefault="00DD6CFB" w:rsidP="00DD6CFB">
            <w:pPr>
              <w:pStyle w:val="TAL"/>
              <w:rPr>
                <w:sz w:val="16"/>
                <w:szCs w:val="16"/>
                <w:lang w:eastAsia="en-US"/>
              </w:rPr>
            </w:pPr>
            <w:r w:rsidRPr="00DD6CFB">
              <w:rPr>
                <w:sz w:val="16"/>
                <w:szCs w:val="16"/>
                <w:lang w:eastAsia="en-US"/>
              </w:rPr>
              <w:t>Corrections on Mid test channel bandwidth for band n66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1E683F"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078D208F"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49ADFE0C" w14:textId="54B9AA08"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F7DF50"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A3EC871" w14:textId="0E75A40B" w:rsidR="00DD6CFB" w:rsidRPr="00DD6CFB" w:rsidRDefault="00DD6CFB" w:rsidP="00DD6CFB">
            <w:pPr>
              <w:pStyle w:val="TAL"/>
              <w:rPr>
                <w:sz w:val="16"/>
                <w:szCs w:val="16"/>
                <w:lang w:eastAsia="en-US"/>
              </w:rPr>
            </w:pPr>
            <w:r w:rsidRPr="00DD6CFB">
              <w:rPr>
                <w:sz w:val="16"/>
                <w:szCs w:val="16"/>
                <w:lang w:eastAsia="en-US"/>
              </w:rPr>
              <w:t>R5-225780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9C82BA" w14:textId="2F3BAA38" w:rsidR="00DD6CFB" w:rsidRPr="00DD6CFB" w:rsidRDefault="00DD6CFB" w:rsidP="00DD6CFB">
            <w:pPr>
              <w:pStyle w:val="TAL"/>
              <w:rPr>
                <w:sz w:val="16"/>
                <w:szCs w:val="16"/>
                <w:lang w:eastAsia="en-US"/>
              </w:rPr>
            </w:pPr>
            <w:r w:rsidRPr="00DD6CFB">
              <w:rPr>
                <w:sz w:val="16"/>
                <w:szCs w:val="16"/>
                <w:lang w:eastAsia="en-US"/>
              </w:rPr>
              <w:t>2468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4FCDB8" w14:textId="1EFDF997"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93F5DD" w14:textId="105CE821"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4C204F" w14:textId="7CD8D576" w:rsidR="00DD6CFB" w:rsidRPr="00DD6CFB" w:rsidRDefault="00DD6CFB" w:rsidP="00DD6CFB">
            <w:pPr>
              <w:pStyle w:val="TAL"/>
              <w:rPr>
                <w:sz w:val="16"/>
                <w:szCs w:val="16"/>
                <w:lang w:eastAsia="en-US"/>
              </w:rPr>
            </w:pPr>
            <w:r w:rsidRPr="00DD6CFB">
              <w:rPr>
                <w:sz w:val="16"/>
                <w:szCs w:val="16"/>
                <w:lang w:eastAsia="en-US"/>
              </w:rPr>
              <w:t>Correction quantity config for inter-RAT to UTRA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806ECF"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673BBE6A"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7421A6EC" w14:textId="73C741E2"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A0D9A1A"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6DDC6B8" w14:textId="5222F5F0" w:rsidR="00DD6CFB" w:rsidRPr="00DD6CFB" w:rsidRDefault="00DD6CFB" w:rsidP="00DD6CFB">
            <w:pPr>
              <w:pStyle w:val="TAL"/>
              <w:rPr>
                <w:sz w:val="16"/>
                <w:szCs w:val="16"/>
                <w:lang w:eastAsia="en-US"/>
              </w:rPr>
            </w:pPr>
            <w:r w:rsidRPr="00DD6CFB">
              <w:rPr>
                <w:sz w:val="16"/>
                <w:szCs w:val="16"/>
                <w:lang w:eastAsia="en-US"/>
              </w:rPr>
              <w:t>R5-225781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1D2A35" w14:textId="5741FE66" w:rsidR="00DD6CFB" w:rsidRPr="00DD6CFB" w:rsidRDefault="00DD6CFB" w:rsidP="00DD6CFB">
            <w:pPr>
              <w:pStyle w:val="TAL"/>
              <w:rPr>
                <w:sz w:val="16"/>
                <w:szCs w:val="16"/>
                <w:lang w:eastAsia="en-US"/>
              </w:rPr>
            </w:pPr>
            <w:r w:rsidRPr="00DD6CFB">
              <w:rPr>
                <w:sz w:val="16"/>
                <w:szCs w:val="16"/>
                <w:lang w:eastAsia="en-US"/>
              </w:rPr>
              <w:t>2477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E8F0EB" w14:textId="19C962AD"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6F5404" w14:textId="5DDB5599"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F705D3" w14:textId="0B3362E8" w:rsidR="00DD6CFB" w:rsidRPr="00DD6CFB" w:rsidRDefault="00DD6CFB" w:rsidP="00DD6CFB">
            <w:pPr>
              <w:pStyle w:val="TAL"/>
              <w:rPr>
                <w:sz w:val="16"/>
                <w:szCs w:val="16"/>
                <w:lang w:eastAsia="en-US"/>
              </w:rPr>
            </w:pPr>
            <w:r w:rsidRPr="00DD6CFB">
              <w:rPr>
                <w:sz w:val="16"/>
                <w:szCs w:val="16"/>
                <w:lang w:eastAsia="en-US"/>
              </w:rPr>
              <w:t>Correction to connection diagram for DL CA Demodulation and CSI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A770D3" w14:textId="77777777" w:rsidR="00DD6CFB" w:rsidRPr="00DD6CFB" w:rsidRDefault="00DD6CFB" w:rsidP="00DD6CFB">
            <w:pPr>
              <w:pStyle w:val="TAL"/>
              <w:rPr>
                <w:sz w:val="16"/>
                <w:szCs w:val="16"/>
                <w:lang w:eastAsia="en-US"/>
              </w:rPr>
            </w:pPr>
            <w:r w:rsidRPr="00DD6CFB">
              <w:rPr>
                <w:sz w:val="16"/>
                <w:szCs w:val="16"/>
                <w:lang w:eastAsia="en-US"/>
              </w:rPr>
              <w:t>17.6.0</w:t>
            </w:r>
          </w:p>
        </w:tc>
      </w:tr>
      <w:tr w:rsidR="00DD6CFB" w:rsidRPr="0031204F" w14:paraId="1CEB9156" w14:textId="77777777" w:rsidTr="00DD6CFB">
        <w:tc>
          <w:tcPr>
            <w:tcW w:w="800" w:type="dxa"/>
            <w:tcBorders>
              <w:top w:val="single" w:sz="6" w:space="0" w:color="auto"/>
              <w:left w:val="single" w:sz="6" w:space="0" w:color="auto"/>
              <w:bottom w:val="single" w:sz="6" w:space="0" w:color="auto"/>
              <w:right w:val="single" w:sz="6" w:space="0" w:color="auto"/>
            </w:tcBorders>
            <w:shd w:val="solid" w:color="FFFFFF" w:fill="auto"/>
          </w:tcPr>
          <w:p w14:paraId="04D86F7B" w14:textId="6FC1C541" w:rsidR="00DD6CFB" w:rsidRPr="00DD6CFB" w:rsidRDefault="00DD6CFB" w:rsidP="00DD6CFB">
            <w:pPr>
              <w:pStyle w:val="TAL"/>
              <w:rPr>
                <w:sz w:val="16"/>
                <w:szCs w:val="16"/>
                <w:lang w:eastAsia="en-US"/>
              </w:rPr>
            </w:pPr>
            <w:r w:rsidRPr="00DD6CFB">
              <w:rPr>
                <w:sz w:val="16"/>
                <w:szCs w:val="16"/>
                <w:lang w:eastAsia="en-US"/>
              </w:rPr>
              <w:t>2022-0</w:t>
            </w:r>
            <w:r>
              <w:rPr>
                <w:sz w:val="16"/>
                <w:szCs w:val="16"/>
                <w:lang w:eastAsia="en-US"/>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397561" w14:textId="77777777" w:rsidR="00DD6CFB" w:rsidRPr="00DD6CFB" w:rsidRDefault="00DD6CFB" w:rsidP="00DD6CFB">
            <w:pPr>
              <w:pStyle w:val="TAL"/>
              <w:rPr>
                <w:sz w:val="16"/>
                <w:szCs w:val="16"/>
                <w:lang w:eastAsia="en-US"/>
              </w:rPr>
            </w:pPr>
            <w:r w:rsidRPr="00DD6CFB">
              <w:rPr>
                <w:sz w:val="16"/>
                <w:szCs w:val="16"/>
                <w:lang w:eastAsia="en-US"/>
              </w:rPr>
              <w:t>RAN#97</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7D59172D" w14:textId="2241DE04" w:rsidR="00DD6CFB" w:rsidRPr="00DD6CFB" w:rsidRDefault="00DD6CFB" w:rsidP="00DD6CFB">
            <w:pPr>
              <w:pStyle w:val="TAL"/>
              <w:rPr>
                <w:sz w:val="16"/>
                <w:szCs w:val="16"/>
                <w:lang w:eastAsia="en-US"/>
              </w:rPr>
            </w:pPr>
            <w:r w:rsidRPr="00DD6CFB">
              <w:rPr>
                <w:sz w:val="16"/>
                <w:szCs w:val="16"/>
                <w:lang w:eastAsia="en-US"/>
              </w:rPr>
              <w:t>R5-225782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DB0CD0" w14:textId="426FA4C0" w:rsidR="00DD6CFB" w:rsidRPr="00DD6CFB" w:rsidRDefault="00DD6CFB" w:rsidP="00DD6CFB">
            <w:pPr>
              <w:pStyle w:val="TAL"/>
              <w:rPr>
                <w:sz w:val="16"/>
                <w:szCs w:val="16"/>
                <w:lang w:eastAsia="en-US"/>
              </w:rPr>
            </w:pPr>
            <w:r w:rsidRPr="00DD6CFB">
              <w:rPr>
                <w:sz w:val="16"/>
                <w:szCs w:val="16"/>
                <w:lang w:eastAsia="en-US"/>
              </w:rPr>
              <w:t>2481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875DF5" w14:textId="50102F3E" w:rsidR="00DD6CFB" w:rsidRPr="00DD6CFB" w:rsidRDefault="00DD6CFB" w:rsidP="00DD6CFB">
            <w:pPr>
              <w:pStyle w:val="TAL"/>
              <w:rPr>
                <w:sz w:val="16"/>
                <w:szCs w:val="16"/>
                <w:lang w:eastAsia="en-US"/>
              </w:rPr>
            </w:pPr>
            <w:r w:rsidRPr="00DD6CFB">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C440A" w14:textId="17F14108" w:rsidR="00DD6CFB" w:rsidRPr="00DD6CFB" w:rsidRDefault="00DD6CFB" w:rsidP="00DD6CFB">
            <w:pPr>
              <w:pStyle w:val="TAL"/>
              <w:rPr>
                <w:sz w:val="16"/>
                <w:szCs w:val="16"/>
                <w:lang w:eastAsia="en-US"/>
              </w:rPr>
            </w:pPr>
            <w:r w:rsidRPr="00DD6CFB">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3B0AC6" w14:textId="5EE6BB1B" w:rsidR="00DD6CFB" w:rsidRPr="00DD6CFB" w:rsidRDefault="00DD6CFB" w:rsidP="00DD6CFB">
            <w:pPr>
              <w:pStyle w:val="TAL"/>
              <w:rPr>
                <w:sz w:val="16"/>
                <w:szCs w:val="16"/>
                <w:lang w:eastAsia="en-US"/>
              </w:rPr>
            </w:pPr>
            <w:r w:rsidRPr="00DD6CFB">
              <w:rPr>
                <w:sz w:val="16"/>
                <w:szCs w:val="16"/>
                <w:lang w:eastAsia="en-US"/>
              </w:rPr>
              <w:t>Correction to RRC message for uplink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193149" w14:textId="77777777" w:rsidR="00DD6CFB" w:rsidRPr="00DD6CFB" w:rsidRDefault="00DD6CFB" w:rsidP="00DD6CFB">
            <w:pPr>
              <w:pStyle w:val="TAL"/>
              <w:rPr>
                <w:sz w:val="16"/>
                <w:szCs w:val="16"/>
                <w:lang w:eastAsia="en-US"/>
              </w:rPr>
            </w:pPr>
            <w:r w:rsidRPr="00DD6CFB">
              <w:rPr>
                <w:sz w:val="16"/>
                <w:szCs w:val="16"/>
                <w:lang w:eastAsia="en-US"/>
              </w:rPr>
              <w:t>17.6.0</w:t>
            </w:r>
          </w:p>
        </w:tc>
      </w:tr>
    </w:tbl>
    <w:p w14:paraId="2DF10FF9" w14:textId="77777777" w:rsidR="00E00DA6" w:rsidRPr="00F17EF5" w:rsidRDefault="00E00DA6" w:rsidP="00DD6CFB"/>
    <w:sectPr w:rsidR="00E00DA6" w:rsidRPr="00F17EF5" w:rsidSect="00DD6CFB">
      <w:headerReference w:type="default" r:id="rId204"/>
      <w:footerReference w:type="default" r:id="rId205"/>
      <w:pgSz w:w="11906" w:h="16838"/>
      <w:pgMar w:top="1418" w:right="1134" w:bottom="1134" w:left="1134" w:header="709" w:footer="709" w:gutter="0"/>
      <w:pgNumType w:start="127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490BF" w14:textId="77777777" w:rsidR="00D25505" w:rsidRDefault="00D25505" w:rsidP="00DD6CFB">
      <w:r>
        <w:separator/>
      </w:r>
    </w:p>
  </w:endnote>
  <w:endnote w:type="continuationSeparator" w:id="0">
    <w:p w14:paraId="528A46A3" w14:textId="77777777" w:rsidR="00D25505" w:rsidRDefault="00D25505" w:rsidP="00DD6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Osaka">
    <w:altName w:val="Yu Gothic"/>
    <w:panose1 w:val="00000000000000000000"/>
    <w:charset w:val="80"/>
    <w:family w:val="auto"/>
    <w:notTrueType/>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G Times (WN)">
    <w:altName w:val="Arial"/>
    <w:panose1 w:val="00000000000000000000"/>
    <w:charset w:val="00"/>
    <w:family w:val="roman"/>
    <w:notTrueType/>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Bookman Old Style">
    <w:panose1 w:val="02050604050505020204"/>
    <w:charset w:val="00"/>
    <w:family w:val="roman"/>
    <w:pitch w:val="variable"/>
    <w:sig w:usb0="00000287" w:usb1="00000000" w:usb2="00000000" w:usb3="00000000" w:csb0="0000009F" w:csb1="00000000"/>
  </w:font>
  <w:font w:name="Gulim">
    <w:altName w:val="굴림"/>
    <w:panose1 w:val="020B0600000101010101"/>
    <w:charset w:val="81"/>
    <w:family w:val="swiss"/>
    <w:pitch w:val="variable"/>
    <w:sig w:usb0="B00002AF" w:usb1="69D77CFB" w:usb2="00000030" w:usb3="00000000" w:csb0="0008009F" w:csb1="00000000"/>
  </w:font>
  <w:font w:name="v4.2.0">
    <w:altName w:val="Times New Roman"/>
    <w:charset w:val="00"/>
    <w:family w:val="auto"/>
    <w:pitch w:val="default"/>
  </w:font>
  <w:font w:name="IMHNGF+BookmanOldStyle">
    <w:altName w:val="Bookman Old Style"/>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Bookman">
    <w:altName w:val="Cambria"/>
    <w:panose1 w:val="00000000000000000000"/>
    <w:charset w:val="00"/>
    <w:family w:val="roman"/>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MingLiU">
    <w:altName w:val="細明體"/>
    <w:panose1 w:val="02010609000101010101"/>
    <w:charset w:val="88"/>
    <w:family w:val="modern"/>
    <w:pitch w:val="fixed"/>
    <w:sig w:usb0="A00002FF" w:usb1="28CFFCFA" w:usb2="00000016" w:usb3="00000000" w:csb0="00100001" w:csb1="00000000"/>
  </w:font>
  <w:font w:name="Geneva">
    <w:altName w:val="Arial"/>
    <w:panose1 w:val="00000000000000000000"/>
    <w:charset w:val="00"/>
    <w:family w:val="swiss"/>
    <w:notTrueType/>
    <w:pitch w:val="variable"/>
    <w:sig w:usb0="00000003" w:usb1="00000000" w:usb2="00000000" w:usb3="00000000" w:csb0="00000001" w:csb1="00000000"/>
  </w:font>
  <w:font w:name="????">
    <w:altName w:val="Arial Unicode MS"/>
    <w:panose1 w:val="00000000000000000000"/>
    <w:charset w:val="88"/>
    <w:family w:val="auto"/>
    <w:notTrueType/>
    <w:pitch w:val="variable"/>
    <w:sig w:usb0="00000001" w:usb1="08080000" w:usb2="00000010" w:usb3="00000000" w:csb0="00100000" w:csb1="00000000"/>
  </w:font>
  <w:font w:name="Courier">
    <w:panose1 w:val="02070409020205020404"/>
    <w:charset w:val="00"/>
    <w:family w:val="modern"/>
    <w:notTrueType/>
    <w:pitch w:val="fixed"/>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 w:name="v5.0.0">
    <w:altName w:val="Times New Roman"/>
    <w:panose1 w:val="00000000000000000000"/>
    <w:charset w:val="00"/>
    <w:family w:val="roman"/>
    <w:notTrueType/>
    <w:pitch w:val="default"/>
  </w:font>
  <w:font w:name="??">
    <w:altName w:val="Yu Gothic"/>
    <w:charset w:val="80"/>
    <w:family w:val="roman"/>
    <w:pitch w:val="default"/>
    <w:sig w:usb0="00000000" w:usb1="0000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34AB3" w14:textId="29104777" w:rsidR="00BB0820" w:rsidRDefault="0076207E" w:rsidP="00BB0820">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6A3A0" w14:textId="77777777" w:rsidR="00D25505" w:rsidRDefault="00D25505" w:rsidP="00DD6CFB">
      <w:r>
        <w:separator/>
      </w:r>
    </w:p>
  </w:footnote>
  <w:footnote w:type="continuationSeparator" w:id="0">
    <w:p w14:paraId="6F572070" w14:textId="77777777" w:rsidR="00D25505" w:rsidRDefault="00D25505" w:rsidP="00DD6C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4E49E" w14:textId="77777777" w:rsidR="00DD6CFB" w:rsidRPr="00DD6CFB" w:rsidRDefault="00DD6CFB" w:rsidP="00DD6CFB">
    <w:pPr>
      <w:rPr>
        <w:lang w:eastAsia="en-GB"/>
      </w:rPr>
    </w:pPr>
    <w:bookmarkStart w:id="201" w:name="_Hlk95400814"/>
    <w:r w:rsidRPr="00DD6CFB">
      <w:rPr>
        <w:lang w:eastAsia="en-GB"/>
      </w:rPr>
      <w:t>Release 17</w:t>
    </w:r>
  </w:p>
  <w:p w14:paraId="72E51AE7" w14:textId="77777777" w:rsidR="00DD6CFB" w:rsidRPr="00DD6CFB" w:rsidRDefault="00DD6CFB" w:rsidP="00DD6CFB">
    <w:pPr>
      <w:rPr>
        <w:lang w:eastAsia="en-GB"/>
      </w:rPr>
    </w:pPr>
    <w:bookmarkStart w:id="202" w:name="_Hlk95400824"/>
    <w:bookmarkEnd w:id="201"/>
    <w:r w:rsidRPr="00DD6CFB">
      <w:rPr>
        <w:lang w:eastAsia="en-GB"/>
      </w:rPr>
      <w:t>3GPP TS 38.508-1 V17.6.0 (2022-09)</w:t>
    </w:r>
  </w:p>
  <w:bookmarkEnd w:id="202" w:displacedByCustomXml="next"/>
  <w:sdt>
    <w:sdtPr>
      <w:rPr>
        <w:noProof w:val="0"/>
      </w:rPr>
      <w:id w:val="-1011832269"/>
      <w:docPartObj>
        <w:docPartGallery w:val="Page Numbers (Top of Page)"/>
        <w:docPartUnique/>
      </w:docPartObj>
    </w:sdtPr>
    <w:sdtEndPr>
      <w:rPr>
        <w:noProof/>
      </w:rPr>
    </w:sdtEndPr>
    <w:sdtContent>
      <w:p w14:paraId="18479093" w14:textId="61038BB3" w:rsidR="00BB0820" w:rsidRDefault="00003CC7" w:rsidP="00003CC7">
        <w:pPr>
          <w:pStyle w:val="Header"/>
          <w:jc w:val="center"/>
        </w:pPr>
        <w:r>
          <w:rPr>
            <w:noProof w:val="0"/>
          </w:rPr>
          <w:fldChar w:fldCharType="begin"/>
        </w:r>
        <w:r>
          <w:instrText xml:space="preserve"> PAGE   \* MERGEFORMAT </w:instrText>
        </w:r>
        <w:r>
          <w:rPr>
            <w:noProof w:val="0"/>
          </w:rP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styleLink w:val="Style11"/>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F175213"/>
    <w:multiLevelType w:val="multilevel"/>
    <w:tmpl w:val="100C001D"/>
    <w:styleLink w:val="Style121"/>
    <w:lvl w:ilvl="0">
      <w:start w:val="1"/>
      <w:numFmt w:val="bullet"/>
      <w:lvlText w:val="■"/>
      <w:lvlJc w:val="left"/>
      <w:pPr>
        <w:ind w:left="360" w:hanging="360"/>
      </w:pPr>
      <w:rPr>
        <w:rFonts w:ascii="Arial Black" w:hAnsi="Arial Black" w:hint="default"/>
        <w:color w:val="FF9900"/>
      </w:rPr>
    </w:lvl>
    <w:lvl w:ilvl="1">
      <w:start w:val="1"/>
      <w:numFmt w:val="bullet"/>
      <w:lvlText w:val="■"/>
      <w:lvlJc w:val="left"/>
      <w:pPr>
        <w:ind w:left="720" w:hanging="360"/>
      </w:pPr>
      <w:rPr>
        <w:rFonts w:ascii="Arial Black" w:hAnsi="Arial Black" w:hint="default"/>
        <w:color w:val="FF9900"/>
        <w:sz w:val="16"/>
      </w:rPr>
    </w:lvl>
    <w:lvl w:ilvl="2">
      <w:start w:val="1"/>
      <w:numFmt w:val="bullet"/>
      <w:lvlText w:val="•"/>
      <w:lvlJc w:val="left"/>
      <w:pPr>
        <w:ind w:left="1080" w:hanging="360"/>
      </w:pPr>
      <w:rPr>
        <w:rFonts w:ascii="Arial Black" w:hAnsi="Arial Black" w:hint="default"/>
        <w:color w:val="000000"/>
      </w:rPr>
    </w:lvl>
    <w:lvl w:ilvl="3">
      <w:start w:val="1"/>
      <w:numFmt w:val="bullet"/>
      <w:lvlText w:val="▪"/>
      <w:lvlJc w:val="left"/>
      <w:pPr>
        <w:ind w:left="1440" w:hanging="360"/>
      </w:pPr>
      <w:rPr>
        <w:rFonts w:ascii="Arial Black" w:hAnsi="Arial Black" w:hint="default"/>
        <w:color w:val="000000"/>
      </w:rPr>
    </w:lvl>
    <w:lvl w:ilvl="4">
      <w:start w:val="1"/>
      <w:numFmt w:val="bullet"/>
      <w:lvlText w:val="-"/>
      <w:lvlJc w:val="left"/>
      <w:pPr>
        <w:ind w:left="1800" w:hanging="360"/>
      </w:pPr>
      <w:rPr>
        <w:rFonts w:ascii="Arial Black" w:hAnsi="Arial Black" w:hint="default"/>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638C5117"/>
    <w:multiLevelType w:val="multilevel"/>
    <w:tmpl w:val="100C001D"/>
    <w:styleLink w:val="Style13"/>
    <w:lvl w:ilvl="0">
      <w:start w:val="1"/>
      <w:numFmt w:val="bullet"/>
      <w:lvlText w:val="■"/>
      <w:lvlJc w:val="left"/>
      <w:pPr>
        <w:ind w:left="360" w:hanging="360"/>
      </w:pPr>
      <w:rPr>
        <w:rFonts w:ascii="Arial Black" w:hAnsi="Arial Black" w:hint="default"/>
        <w:color w:val="FF9900"/>
      </w:rPr>
    </w:lvl>
    <w:lvl w:ilvl="1">
      <w:start w:val="1"/>
      <w:numFmt w:val="bullet"/>
      <w:lvlText w:val="■"/>
      <w:lvlJc w:val="left"/>
      <w:pPr>
        <w:ind w:left="720" w:hanging="360"/>
      </w:pPr>
      <w:rPr>
        <w:rFonts w:ascii="Arial Black" w:hAnsi="Arial Black" w:hint="default"/>
        <w:color w:val="FF9900"/>
        <w:sz w:val="16"/>
      </w:rPr>
    </w:lvl>
    <w:lvl w:ilvl="2">
      <w:start w:val="1"/>
      <w:numFmt w:val="bullet"/>
      <w:lvlText w:val="•"/>
      <w:lvlJc w:val="left"/>
      <w:pPr>
        <w:ind w:left="1080" w:hanging="360"/>
      </w:pPr>
      <w:rPr>
        <w:rFonts w:ascii="Arial Black" w:hAnsi="Arial Black" w:hint="default"/>
        <w:color w:val="000000"/>
      </w:rPr>
    </w:lvl>
    <w:lvl w:ilvl="3">
      <w:start w:val="1"/>
      <w:numFmt w:val="bullet"/>
      <w:lvlText w:val="▪"/>
      <w:lvlJc w:val="left"/>
      <w:pPr>
        <w:ind w:left="1440" w:hanging="360"/>
      </w:pPr>
      <w:rPr>
        <w:rFonts w:ascii="Arial Black" w:hAnsi="Arial Black" w:hint="default"/>
        <w:color w:val="000000"/>
      </w:rPr>
    </w:lvl>
    <w:lvl w:ilvl="4">
      <w:start w:val="1"/>
      <w:numFmt w:val="bullet"/>
      <w:lvlText w:val="-"/>
      <w:lvlJc w:val="left"/>
      <w:pPr>
        <w:ind w:left="1800" w:hanging="360"/>
      </w:pPr>
      <w:rPr>
        <w:rFonts w:ascii="Arial Black" w:hAnsi="Arial Black" w:hint="default"/>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70BD643C"/>
    <w:multiLevelType w:val="hybridMultilevel"/>
    <w:tmpl w:val="699CF268"/>
    <w:styleLink w:val="SGS21"/>
    <w:lvl w:ilvl="0" w:tplc="20FE05F2">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C3F45AD"/>
    <w:multiLevelType w:val="hybridMultilevel"/>
    <w:tmpl w:val="DDE2DB12"/>
    <w:styleLink w:val="SGS1"/>
    <w:lvl w:ilvl="0" w:tplc="1B2A8A94">
      <w:start w:val="1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980579430">
    <w:abstractNumId w:val="2"/>
  </w:num>
  <w:num w:numId="2" w16cid:durableId="782381096">
    <w:abstractNumId w:val="1"/>
  </w:num>
  <w:num w:numId="3" w16cid:durableId="531310612">
    <w:abstractNumId w:val="3"/>
  </w:num>
  <w:num w:numId="4" w16cid:durableId="26568634">
    <w:abstractNumId w:val="0"/>
  </w:num>
  <w:num w:numId="5" w16cid:durableId="416250441">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1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006"/>
    <w:rsid w:val="00003CC7"/>
    <w:rsid w:val="000347F6"/>
    <w:rsid w:val="00095006"/>
    <w:rsid w:val="000A289D"/>
    <w:rsid w:val="000C2D27"/>
    <w:rsid w:val="000D5F41"/>
    <w:rsid w:val="001659EA"/>
    <w:rsid w:val="00190CE6"/>
    <w:rsid w:val="001B4884"/>
    <w:rsid w:val="001E6BD1"/>
    <w:rsid w:val="00224D90"/>
    <w:rsid w:val="0029563B"/>
    <w:rsid w:val="002F2E05"/>
    <w:rsid w:val="0031204F"/>
    <w:rsid w:val="003143B9"/>
    <w:rsid w:val="003C4AAF"/>
    <w:rsid w:val="003C7EC4"/>
    <w:rsid w:val="003E4BFE"/>
    <w:rsid w:val="00407C54"/>
    <w:rsid w:val="00452591"/>
    <w:rsid w:val="00464FD0"/>
    <w:rsid w:val="00486A52"/>
    <w:rsid w:val="004978C5"/>
    <w:rsid w:val="004B6878"/>
    <w:rsid w:val="004D5257"/>
    <w:rsid w:val="005A7F13"/>
    <w:rsid w:val="0061149C"/>
    <w:rsid w:val="00673AD8"/>
    <w:rsid w:val="006B0187"/>
    <w:rsid w:val="006D7376"/>
    <w:rsid w:val="00742BF4"/>
    <w:rsid w:val="0074735E"/>
    <w:rsid w:val="0076207E"/>
    <w:rsid w:val="00791D59"/>
    <w:rsid w:val="007A027B"/>
    <w:rsid w:val="007C45EB"/>
    <w:rsid w:val="007C58BE"/>
    <w:rsid w:val="007D4D58"/>
    <w:rsid w:val="007D5DFA"/>
    <w:rsid w:val="007E1605"/>
    <w:rsid w:val="007F13AB"/>
    <w:rsid w:val="00801042"/>
    <w:rsid w:val="008135C2"/>
    <w:rsid w:val="008874BE"/>
    <w:rsid w:val="008D02D4"/>
    <w:rsid w:val="008D43FC"/>
    <w:rsid w:val="008D69C1"/>
    <w:rsid w:val="00950F13"/>
    <w:rsid w:val="0096518B"/>
    <w:rsid w:val="00980B8A"/>
    <w:rsid w:val="009E24AA"/>
    <w:rsid w:val="00A1061C"/>
    <w:rsid w:val="00A1473D"/>
    <w:rsid w:val="00A95C5D"/>
    <w:rsid w:val="00AD437B"/>
    <w:rsid w:val="00AF3A5C"/>
    <w:rsid w:val="00B3154B"/>
    <w:rsid w:val="00B851A3"/>
    <w:rsid w:val="00BA7648"/>
    <w:rsid w:val="00BB0820"/>
    <w:rsid w:val="00BB1B52"/>
    <w:rsid w:val="00BB6597"/>
    <w:rsid w:val="00BF7DC6"/>
    <w:rsid w:val="00C02A33"/>
    <w:rsid w:val="00C74742"/>
    <w:rsid w:val="00D25505"/>
    <w:rsid w:val="00D4531E"/>
    <w:rsid w:val="00D51CA2"/>
    <w:rsid w:val="00D9302D"/>
    <w:rsid w:val="00DA6859"/>
    <w:rsid w:val="00DB2EFD"/>
    <w:rsid w:val="00DC63E6"/>
    <w:rsid w:val="00DD6CFB"/>
    <w:rsid w:val="00DF440E"/>
    <w:rsid w:val="00E00DA6"/>
    <w:rsid w:val="00E013F4"/>
    <w:rsid w:val="00E10B58"/>
    <w:rsid w:val="00E96921"/>
    <w:rsid w:val="00EB48AE"/>
    <w:rsid w:val="00ED7E8C"/>
    <w:rsid w:val="00F17EF5"/>
    <w:rsid w:val="00F54CEC"/>
    <w:rsid w:val="00F7371C"/>
    <w:rsid w:val="00F97C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50"/>
    <o:shapelayout v:ext="edit">
      <o:idmap v:ext="edit" data="2"/>
    </o:shapelayout>
  </w:shapeDefaults>
  <w:decimalSymbol w:val=","/>
  <w:listSeparator w:val=";"/>
  <w14:docId w14:val="27FC9445"/>
  <w15:chartTrackingRefBased/>
  <w15:docId w15:val="{906F56D1-3A4C-4ED8-8410-183015376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iPriority="0" w:unhideWhenUsed="1"/>
    <w:lsdException w:name="Table Classic 4" w:semiHidden="1" w:unhideWhenUsed="1"/>
    <w:lsdException w:name="Table Colorful 1" w:semiHidden="1" w:uiPriority="0"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iPriority="0"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1" w:qFormat="1"/>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29"/>
    <w:lsdException w:name="Light Shading Accent 2" w:uiPriority="3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29" w:qFormat="1"/>
    <w:lsdException w:name="Medium Grid 3 Accent 2" w:uiPriority="30" w:qFormat="1"/>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29"/>
    <w:lsdException w:name="Medium Shading 2 Accent 3" w:uiPriority="30"/>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DD6CFB"/>
    <w:rPr>
      <w:rFonts w:ascii="Times New Roman" w:eastAsia="Times New Roman" w:hAnsi="Times New Roman" w:cs="Times New Roman"/>
      <w:color w:val="000000"/>
      <w:sz w:val="20"/>
      <w:szCs w:val="20"/>
      <w:lang w:eastAsia="ja-JP"/>
    </w:rPr>
  </w:style>
  <w:style w:type="paragraph" w:styleId="Heading1">
    <w:name w:val="heading 1"/>
    <w:aliases w:val="NMP Heading 1,H1,h1,app heading 1,l1,Memo Heading 1,h11,h12,h13,h14,h15,h16,Huvudrubrik,heading 1,h17,h111,h121,h131,h141,h151,h161,h18,h112,h122,h132,h142,h152,h162,h19,h113,h123,h133,h143,h153,h163,Head 1 (Chapter heading),Titre§,1,1.0,Telia"/>
    <w:next w:val="Normal"/>
    <w:link w:val="Heading1Char"/>
    <w:qFormat/>
    <w:rsid w:val="00095006"/>
    <w:pPr>
      <w:keepNext/>
      <w:keepLines/>
      <w:pBdr>
        <w:top w:val="single" w:sz="12" w:space="3" w:color="auto"/>
      </w:pBdr>
      <w:overflowPunct w:val="0"/>
      <w:autoSpaceDE w:val="0"/>
      <w:autoSpaceDN w:val="0"/>
      <w:adjustRightInd w:val="0"/>
      <w:spacing w:before="240" w:after="180" w:line="240" w:lineRule="auto"/>
      <w:ind w:left="1134" w:hanging="1134"/>
      <w:textAlignment w:val="baseline"/>
      <w:outlineLvl w:val="0"/>
    </w:pPr>
    <w:rPr>
      <w:rFonts w:ascii="Arial" w:eastAsia="Times New Roman" w:hAnsi="Arial" w:cs="Times New Roman"/>
      <w:sz w:val="36"/>
      <w:szCs w:val="20"/>
      <w:lang w:eastAsia="ja-JP"/>
    </w:rPr>
  </w:style>
  <w:style w:type="paragraph" w:styleId="Heading2">
    <w:name w:val="heading 2"/>
    <w:aliases w:val="Head2A,2,H2,h2,DO NOT USE_h2,h21,UNDERRUBRIK 1-2,Head 2,l2,TitreProp,Header 2,ITT t2,PA Major Section,Livello 2,R2,H21,Heading 2 Hidden,Head1,2nd level,heading 2,I2,Section Title,Heading2,list2,H2-Heading 2,Header&#10;2,Header2,22,heading2,2&#10;2,h22"/>
    <w:basedOn w:val="Heading1"/>
    <w:next w:val="Normal"/>
    <w:link w:val="Heading2Char"/>
    <w:qFormat/>
    <w:rsid w:val="00095006"/>
    <w:pPr>
      <w:pBdr>
        <w:top w:val="none" w:sz="0" w:space="0" w:color="auto"/>
      </w:pBdr>
      <w:spacing w:before="180"/>
      <w:outlineLvl w:val="1"/>
    </w:pPr>
    <w:rPr>
      <w:sz w:val="32"/>
    </w:rPr>
  </w:style>
  <w:style w:type="paragraph" w:styleId="Heading3">
    <w:name w:val="heading 3"/>
    <w:aliases w:val="Underrubrik2,H3,0H,h3,no break,l3,3,list 3,Head 3,1.1.1,3rd level,Major Section Sub Section,PA Minor Section,Head3,Level 3 Head,31,32,33,311,321,34,312,322,35,313,323,36,314,324,37,315,325,38,316,326,39,317,327,310,318,328,331,3111,3211,341,CT"/>
    <w:basedOn w:val="Heading2"/>
    <w:next w:val="Normal"/>
    <w:link w:val="Heading3Char"/>
    <w:qFormat/>
    <w:rsid w:val="00095006"/>
    <w:pPr>
      <w:spacing w:before="120"/>
      <w:outlineLvl w:val="2"/>
    </w:pPr>
    <w:rPr>
      <w:sz w:val="28"/>
    </w:rPr>
  </w:style>
  <w:style w:type="paragraph" w:styleId="Heading4">
    <w:name w:val="heading 4"/>
    <w:aliases w:val="h4,H4,H41,h41,H42,h42,H43,h43,H411,h411,H421,h421,H44,h44,H412,h412,H422,h422,H431,h431,H45,h45,H413,h413,H423,h423,H432,h432,H46,h46,H47,h47,Memo Heading 4,4H,Memo Heading 5,Head4,4,heading 4,41,42,43,411,421,44,412,422,45,413,423,46,414,Memo"/>
    <w:basedOn w:val="Heading3"/>
    <w:next w:val="Normal"/>
    <w:link w:val="Heading4Char"/>
    <w:qFormat/>
    <w:rsid w:val="00095006"/>
    <w:pPr>
      <w:ind w:left="1418" w:hanging="1418"/>
      <w:outlineLvl w:val="3"/>
    </w:pPr>
    <w:rPr>
      <w:sz w:val="24"/>
    </w:rPr>
  </w:style>
  <w:style w:type="paragraph" w:styleId="Heading5">
    <w:name w:val="heading 5"/>
    <w:aliases w:val="h5,Heading5,Head5,H5,M5,mh2,Module heading 2,heading 8,Numbered Sub-list,Heading 81,5,标题 81,Heading 811,Level_2,标题 811,Heading 8111,Heading 81111"/>
    <w:basedOn w:val="Heading4"/>
    <w:next w:val="Normal"/>
    <w:link w:val="Heading5Char"/>
    <w:qFormat/>
    <w:rsid w:val="00095006"/>
    <w:pPr>
      <w:ind w:left="1701" w:hanging="1701"/>
      <w:outlineLvl w:val="4"/>
    </w:pPr>
    <w:rPr>
      <w:sz w:val="22"/>
    </w:rPr>
  </w:style>
  <w:style w:type="paragraph" w:styleId="Heading6">
    <w:name w:val="heading 6"/>
    <w:basedOn w:val="H6"/>
    <w:next w:val="Normal"/>
    <w:link w:val="Heading6Char"/>
    <w:qFormat/>
    <w:rsid w:val="00095006"/>
    <w:pPr>
      <w:outlineLvl w:val="5"/>
    </w:pPr>
  </w:style>
  <w:style w:type="paragraph" w:styleId="Heading7">
    <w:name w:val="heading 7"/>
    <w:aliases w:val="L7,Header 7"/>
    <w:basedOn w:val="H6"/>
    <w:next w:val="Normal"/>
    <w:link w:val="Heading7Char"/>
    <w:qFormat/>
    <w:rsid w:val="00095006"/>
    <w:pPr>
      <w:outlineLvl w:val="6"/>
    </w:pPr>
  </w:style>
  <w:style w:type="paragraph" w:styleId="Heading8">
    <w:name w:val="heading 8"/>
    <w:basedOn w:val="Heading1"/>
    <w:next w:val="Normal"/>
    <w:link w:val="Heading8Char"/>
    <w:uiPriority w:val="99"/>
    <w:qFormat/>
    <w:rsid w:val="00095006"/>
    <w:pPr>
      <w:ind w:left="0" w:firstLine="0"/>
      <w:outlineLvl w:val="7"/>
    </w:pPr>
  </w:style>
  <w:style w:type="paragraph" w:styleId="Heading9">
    <w:name w:val="heading 9"/>
    <w:basedOn w:val="Heading8"/>
    <w:next w:val="Normal"/>
    <w:link w:val="Heading9Char"/>
    <w:uiPriority w:val="99"/>
    <w:qFormat/>
    <w:rsid w:val="00095006"/>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
    <w:name w:val="B1"/>
    <w:basedOn w:val="List"/>
    <w:link w:val="B1Char"/>
    <w:rsid w:val="00095006"/>
  </w:style>
  <w:style w:type="character" w:customStyle="1" w:styleId="B1Char">
    <w:name w:val="B1 Char"/>
    <w:link w:val="B1"/>
    <w:qFormat/>
    <w:locked/>
    <w:rsid w:val="00980B8A"/>
    <w:rPr>
      <w:rFonts w:ascii="Times New Roman" w:eastAsia="Times New Roman" w:hAnsi="Times New Roman" w:cs="Times New Roman"/>
      <w:color w:val="000000"/>
      <w:sz w:val="20"/>
      <w:szCs w:val="20"/>
      <w:lang w:eastAsia="ja-JP"/>
    </w:rPr>
  </w:style>
  <w:style w:type="character" w:customStyle="1" w:styleId="Heading1Char">
    <w:name w:val="Heading 1 Char"/>
    <w:aliases w:val="NMP Heading 1 Char1,H1 Char1,h1 Char1,app heading 1 Char1,l1 Char1,Memo Heading 1 Char1,h11 Char1,h12 Char1,h13 Char1,h14 Char1,h15 Char1,h16 Char1,Huvudrubrik Char1,heading 1 Char1,h17 Char1,h111 Char1,h121 Char1,h131 Char1,h141 Char1"/>
    <w:basedOn w:val="DefaultParagraphFont"/>
    <w:link w:val="Heading1"/>
    <w:rsid w:val="00095006"/>
    <w:rPr>
      <w:rFonts w:ascii="Arial" w:eastAsia="Times New Roman" w:hAnsi="Arial" w:cs="Times New Roman"/>
      <w:sz w:val="36"/>
      <w:szCs w:val="20"/>
      <w:lang w:eastAsia="ja-JP"/>
    </w:rPr>
  </w:style>
  <w:style w:type="character" w:customStyle="1" w:styleId="Heading2Char">
    <w:name w:val="Heading 2 Char"/>
    <w:aliases w:val="Head2A Char,2 Char,H2 Char,h2 Char,DO NOT USE_h2 Char,h21 Char,UNDERRUBRIK 1-2 Char,Head 2 Char,l2 Char,TitreProp Char,Header 2 Char,ITT t2 Char,PA Major Section Char,Livello 2 Char,R2 Char,H21 Char,Heading 2 Hidden Char,Head1 Char"/>
    <w:basedOn w:val="DefaultParagraphFont"/>
    <w:link w:val="Heading2"/>
    <w:rsid w:val="00095006"/>
    <w:rPr>
      <w:rFonts w:ascii="Arial" w:eastAsia="Times New Roman" w:hAnsi="Arial" w:cs="Times New Roman"/>
      <w:sz w:val="32"/>
      <w:szCs w:val="20"/>
      <w:lang w:eastAsia="ja-JP"/>
    </w:rPr>
  </w:style>
  <w:style w:type="character" w:customStyle="1" w:styleId="Heading3Char">
    <w:name w:val="Heading 3 Char"/>
    <w:aliases w:val="Underrubrik2 Char3,H3 Char3,0H Char3,h3 Char3,no break Char3,l3 Char3,3 Char3,list 3 Char3,Head 3 Char3,1.1.1 Char3,3rd level Char3,Major Section Sub Section Char3,PA Minor Section Char3,Head3 Char3,Level 3 Head Char3,31 Char8,32 Char3"/>
    <w:basedOn w:val="DefaultParagraphFont"/>
    <w:link w:val="Heading3"/>
    <w:rsid w:val="00095006"/>
    <w:rPr>
      <w:rFonts w:ascii="Arial" w:eastAsia="Times New Roman" w:hAnsi="Arial" w:cs="Times New Roman"/>
      <w:sz w:val="28"/>
      <w:szCs w:val="20"/>
      <w:lang w:eastAsia="ja-JP"/>
    </w:rPr>
  </w:style>
  <w:style w:type="character" w:customStyle="1" w:styleId="Heading4Char">
    <w:name w:val="Heading 4 Char"/>
    <w:aliases w:val="h4 Char7,H4 Char7,H41 Char7,h41 Char7,H42 Char7,h42 Char7,H43 Char7,h43 Char7,H411 Char7,h411 Char7,H421 Char7,h421 Char7,H44 Char7,h44 Char7,H412 Char7,h412 Char7,H422 Char7,h422 Char7,H431 Char7,h431 Char7,H45 Char7,h45 Char7,H413 Char5"/>
    <w:basedOn w:val="DefaultParagraphFont"/>
    <w:link w:val="Heading4"/>
    <w:rsid w:val="00095006"/>
    <w:rPr>
      <w:rFonts w:ascii="Arial" w:eastAsia="Times New Roman" w:hAnsi="Arial" w:cs="Times New Roman"/>
      <w:sz w:val="24"/>
      <w:szCs w:val="20"/>
      <w:lang w:eastAsia="ja-JP"/>
    </w:rPr>
  </w:style>
  <w:style w:type="character" w:customStyle="1" w:styleId="Heading5Char">
    <w:name w:val="Heading 5 Char"/>
    <w:aliases w:val="h5 Char3,Heading5 Char3,Head5 Char3,H5 Char3,M5 Char3,mh2 Char3,Module heading 2 Char3,heading 8 Char3,Numbered Sub-list Char2,Heading 81 Char1,5 Char3,标题 81 Char1,Heading 811 Char1,Level_2 Char1,标题 811 Char,Heading 8111 Char"/>
    <w:basedOn w:val="DefaultParagraphFont"/>
    <w:link w:val="Heading5"/>
    <w:rsid w:val="00095006"/>
    <w:rPr>
      <w:rFonts w:ascii="Arial" w:eastAsia="Times New Roman" w:hAnsi="Arial" w:cs="Times New Roman"/>
      <w:szCs w:val="20"/>
      <w:lang w:eastAsia="ja-JP"/>
    </w:rPr>
  </w:style>
  <w:style w:type="character" w:customStyle="1" w:styleId="Heading6Char">
    <w:name w:val="Heading 6 Char"/>
    <w:basedOn w:val="DefaultParagraphFont"/>
    <w:link w:val="Heading6"/>
    <w:rsid w:val="00095006"/>
    <w:rPr>
      <w:rFonts w:ascii="Arial" w:eastAsia="Times New Roman" w:hAnsi="Arial" w:cs="Times New Roman"/>
      <w:sz w:val="20"/>
      <w:szCs w:val="20"/>
      <w:lang w:eastAsia="ja-JP"/>
    </w:rPr>
  </w:style>
  <w:style w:type="character" w:customStyle="1" w:styleId="Heading7Char">
    <w:name w:val="Heading 7 Char"/>
    <w:aliases w:val="L7 Char,Header 7 Char"/>
    <w:basedOn w:val="DefaultParagraphFont"/>
    <w:link w:val="Heading7"/>
    <w:rsid w:val="00095006"/>
    <w:rPr>
      <w:rFonts w:ascii="Arial" w:eastAsia="Times New Roman" w:hAnsi="Arial" w:cs="Times New Roman"/>
      <w:sz w:val="20"/>
      <w:szCs w:val="20"/>
      <w:lang w:eastAsia="ja-JP"/>
    </w:rPr>
  </w:style>
  <w:style w:type="character" w:customStyle="1" w:styleId="Heading8Char">
    <w:name w:val="Heading 8 Char"/>
    <w:basedOn w:val="DefaultParagraphFont"/>
    <w:link w:val="Heading8"/>
    <w:uiPriority w:val="99"/>
    <w:rsid w:val="00095006"/>
    <w:rPr>
      <w:rFonts w:ascii="Arial" w:eastAsia="Times New Roman" w:hAnsi="Arial" w:cs="Times New Roman"/>
      <w:sz w:val="36"/>
      <w:szCs w:val="20"/>
      <w:lang w:eastAsia="ja-JP"/>
    </w:rPr>
  </w:style>
  <w:style w:type="character" w:customStyle="1" w:styleId="Heading9Char">
    <w:name w:val="Heading 9 Char"/>
    <w:basedOn w:val="DefaultParagraphFont"/>
    <w:link w:val="Heading9"/>
    <w:uiPriority w:val="99"/>
    <w:rsid w:val="00095006"/>
    <w:rPr>
      <w:rFonts w:ascii="Arial" w:eastAsia="Times New Roman" w:hAnsi="Arial" w:cs="Times New Roman"/>
      <w:sz w:val="36"/>
      <w:szCs w:val="20"/>
      <w:lang w:eastAsia="ja-JP"/>
    </w:rPr>
  </w:style>
  <w:style w:type="paragraph" w:styleId="TOC8">
    <w:name w:val="toc 8"/>
    <w:basedOn w:val="TOC1"/>
    <w:uiPriority w:val="99"/>
    <w:semiHidden/>
    <w:rsid w:val="00095006"/>
    <w:pPr>
      <w:spacing w:before="180"/>
      <w:ind w:left="2693" w:hanging="2693"/>
    </w:pPr>
    <w:rPr>
      <w:b/>
    </w:rPr>
  </w:style>
  <w:style w:type="paragraph" w:styleId="TOC1">
    <w:name w:val="toc 1"/>
    <w:uiPriority w:val="99"/>
    <w:semiHidden/>
    <w:rsid w:val="00095006"/>
    <w:pPr>
      <w:keepNext/>
      <w:keepLines/>
      <w:widowControl w:val="0"/>
      <w:tabs>
        <w:tab w:val="right" w:leader="dot" w:pos="9639"/>
      </w:tabs>
      <w:overflowPunct w:val="0"/>
      <w:autoSpaceDE w:val="0"/>
      <w:autoSpaceDN w:val="0"/>
      <w:adjustRightInd w:val="0"/>
      <w:spacing w:before="120" w:after="0" w:line="240" w:lineRule="auto"/>
      <w:ind w:left="567" w:right="425" w:hanging="567"/>
      <w:textAlignment w:val="baseline"/>
    </w:pPr>
    <w:rPr>
      <w:rFonts w:ascii="Times New Roman" w:eastAsia="Times New Roman" w:hAnsi="Times New Roman" w:cs="Times New Roman"/>
      <w:noProof/>
      <w:szCs w:val="20"/>
      <w:lang w:eastAsia="ja-JP"/>
    </w:rPr>
  </w:style>
  <w:style w:type="paragraph" w:customStyle="1" w:styleId="ZT">
    <w:name w:val="ZT"/>
    <w:uiPriority w:val="99"/>
    <w:rsid w:val="00095006"/>
    <w:pPr>
      <w:framePr w:wrap="notBeside" w:hAnchor="margin" w:yAlign="center"/>
      <w:widowControl w:val="0"/>
      <w:overflowPunct w:val="0"/>
      <w:autoSpaceDE w:val="0"/>
      <w:autoSpaceDN w:val="0"/>
      <w:adjustRightInd w:val="0"/>
      <w:spacing w:after="0" w:line="240" w:lineRule="atLeast"/>
      <w:jc w:val="right"/>
      <w:textAlignment w:val="baseline"/>
    </w:pPr>
    <w:rPr>
      <w:rFonts w:ascii="Arial" w:eastAsia="Times New Roman" w:hAnsi="Arial" w:cs="Times New Roman"/>
      <w:b/>
      <w:sz w:val="34"/>
      <w:szCs w:val="20"/>
      <w:lang w:eastAsia="ja-JP"/>
    </w:rPr>
  </w:style>
  <w:style w:type="paragraph" w:styleId="TOC5">
    <w:name w:val="toc 5"/>
    <w:basedOn w:val="TOC4"/>
    <w:uiPriority w:val="99"/>
    <w:semiHidden/>
    <w:rsid w:val="00095006"/>
    <w:pPr>
      <w:ind w:left="1701" w:hanging="1701"/>
    </w:pPr>
  </w:style>
  <w:style w:type="paragraph" w:styleId="TOC4">
    <w:name w:val="toc 4"/>
    <w:basedOn w:val="TOC3"/>
    <w:uiPriority w:val="99"/>
    <w:semiHidden/>
    <w:rsid w:val="00095006"/>
    <w:pPr>
      <w:ind w:left="1418" w:hanging="1418"/>
    </w:pPr>
  </w:style>
  <w:style w:type="paragraph" w:styleId="TOC3">
    <w:name w:val="toc 3"/>
    <w:basedOn w:val="TOC2"/>
    <w:uiPriority w:val="99"/>
    <w:semiHidden/>
    <w:rsid w:val="00095006"/>
    <w:pPr>
      <w:ind w:left="1134" w:hanging="1134"/>
    </w:pPr>
  </w:style>
  <w:style w:type="paragraph" w:styleId="TOC2">
    <w:name w:val="toc 2"/>
    <w:basedOn w:val="TOC1"/>
    <w:uiPriority w:val="99"/>
    <w:semiHidden/>
    <w:rsid w:val="00095006"/>
    <w:pPr>
      <w:keepNext w:val="0"/>
      <w:spacing w:before="0"/>
      <w:ind w:left="851" w:hanging="851"/>
    </w:pPr>
    <w:rPr>
      <w:sz w:val="20"/>
    </w:rPr>
  </w:style>
  <w:style w:type="paragraph" w:styleId="Index2">
    <w:name w:val="index 2"/>
    <w:basedOn w:val="Index1"/>
    <w:uiPriority w:val="99"/>
    <w:semiHidden/>
    <w:rsid w:val="00095006"/>
    <w:pPr>
      <w:ind w:left="284"/>
    </w:pPr>
  </w:style>
  <w:style w:type="paragraph" w:styleId="Index1">
    <w:name w:val="index 1"/>
    <w:basedOn w:val="Normal"/>
    <w:uiPriority w:val="99"/>
    <w:semiHidden/>
    <w:rsid w:val="00095006"/>
    <w:pPr>
      <w:keepLines/>
      <w:spacing w:after="0"/>
    </w:pPr>
  </w:style>
  <w:style w:type="paragraph" w:customStyle="1" w:styleId="ZH">
    <w:name w:val="ZH"/>
    <w:uiPriority w:val="99"/>
    <w:rsid w:val="00095006"/>
    <w:pPr>
      <w:framePr w:wrap="notBeside" w:vAnchor="page" w:hAnchor="margin" w:xAlign="center" w:y="6805"/>
      <w:widowControl w:val="0"/>
      <w:overflowPunct w:val="0"/>
      <w:autoSpaceDE w:val="0"/>
      <w:autoSpaceDN w:val="0"/>
      <w:adjustRightInd w:val="0"/>
      <w:spacing w:after="0" w:line="240" w:lineRule="auto"/>
      <w:textAlignment w:val="baseline"/>
    </w:pPr>
    <w:rPr>
      <w:rFonts w:ascii="Arial" w:eastAsia="Times New Roman" w:hAnsi="Arial" w:cs="Times New Roman"/>
      <w:noProof/>
      <w:sz w:val="20"/>
      <w:szCs w:val="20"/>
      <w:lang w:eastAsia="ja-JP"/>
    </w:rPr>
  </w:style>
  <w:style w:type="paragraph" w:customStyle="1" w:styleId="TT">
    <w:name w:val="TT"/>
    <w:basedOn w:val="Heading1"/>
    <w:next w:val="Normal"/>
    <w:uiPriority w:val="99"/>
    <w:rsid w:val="00095006"/>
    <w:pPr>
      <w:outlineLvl w:val="9"/>
    </w:pPr>
  </w:style>
  <w:style w:type="paragraph" w:styleId="ListNumber2">
    <w:name w:val="List Number 2"/>
    <w:basedOn w:val="ListNumber"/>
    <w:uiPriority w:val="99"/>
    <w:rsid w:val="00095006"/>
    <w:pPr>
      <w:ind w:left="851"/>
    </w:pPr>
  </w:style>
  <w:style w:type="paragraph" w:styleId="Header">
    <w:name w:val="header"/>
    <w:aliases w:val="header odd,header odd1,header odd2,header odd3,header odd4,header odd5,header odd6,header,header1,header2,header3,header odd11,header odd21,header odd7,header4,header odd8,header odd9,header5,header odd12,header11,header21,header odd22,header31,h"/>
    <w:link w:val="HeaderChar"/>
    <w:uiPriority w:val="99"/>
    <w:rsid w:val="00095006"/>
    <w:pPr>
      <w:widowControl w:val="0"/>
      <w:overflowPunct w:val="0"/>
      <w:autoSpaceDE w:val="0"/>
      <w:autoSpaceDN w:val="0"/>
      <w:adjustRightInd w:val="0"/>
      <w:spacing w:after="0" w:line="240" w:lineRule="auto"/>
      <w:textAlignment w:val="baseline"/>
    </w:pPr>
    <w:rPr>
      <w:rFonts w:ascii="Arial" w:eastAsia="Times New Roman" w:hAnsi="Arial" w:cs="Times New Roman"/>
      <w:b/>
      <w:noProof/>
      <w:sz w:val="18"/>
      <w:szCs w:val="20"/>
      <w:lang w:eastAsia="ja-JP"/>
    </w:rPr>
  </w:style>
  <w:style w:type="character" w:customStyle="1" w:styleId="HeaderChar">
    <w:name w:val="Header Char"/>
    <w:aliases w:val="header odd Char,header odd1 Char,header odd2 Char,header odd3 Char,header odd4 Char,header odd5 Char,header odd6 Char,header Char,header1 Char,header2 Char,header3 Char,header odd11 Char,header odd21 Char,header odd7 Char,header4 Char,h Char"/>
    <w:basedOn w:val="DefaultParagraphFont"/>
    <w:link w:val="Header"/>
    <w:uiPriority w:val="99"/>
    <w:rsid w:val="00095006"/>
    <w:rPr>
      <w:rFonts w:ascii="Arial" w:eastAsia="Times New Roman" w:hAnsi="Arial" w:cs="Times New Roman"/>
      <w:b/>
      <w:noProof/>
      <w:sz w:val="18"/>
      <w:szCs w:val="20"/>
      <w:lang w:eastAsia="ja-JP"/>
    </w:rPr>
  </w:style>
  <w:style w:type="character" w:styleId="FootnoteReference">
    <w:name w:val="footnote reference"/>
    <w:aliases w:val="Appel note de bas de p,Nota,Footnote symbol,Footnote"/>
    <w:semiHidden/>
    <w:rsid w:val="00095006"/>
    <w:rPr>
      <w:b/>
      <w:position w:val="6"/>
      <w:sz w:val="16"/>
    </w:rPr>
  </w:style>
  <w:style w:type="paragraph" w:styleId="FootnoteText">
    <w:name w:val="footnote text"/>
    <w:aliases w:val="footnote text1,footnote text2,footnote text3,footnote text4,footnote text5,footnote text6,footnote text7,footnote text11,footnote text21,footnote text31,footnote text41,footnote text51,footnote text61,footnote text8,ALTS FOOTNOTE"/>
    <w:basedOn w:val="Normal"/>
    <w:link w:val="FootnoteTextChar"/>
    <w:semiHidden/>
    <w:rsid w:val="00095006"/>
    <w:pPr>
      <w:keepLines/>
      <w:spacing w:after="0"/>
      <w:ind w:left="454" w:hanging="454"/>
    </w:pPr>
    <w:rPr>
      <w:sz w:val="16"/>
    </w:rPr>
  </w:style>
  <w:style w:type="character" w:customStyle="1" w:styleId="FootnoteTextChar">
    <w:name w:val="Footnote Text Char"/>
    <w:aliases w:val="footnote text1 Char1,footnote text2 Char1,footnote text3 Char1,footnote text4 Char1,footnote text5 Char1,footnote text6 Char1,footnote text7 Char1,footnote text11 Char1,footnote text21 Char1,footnote text31 Char1,footnote text41 Char1"/>
    <w:basedOn w:val="DefaultParagraphFont"/>
    <w:link w:val="FootnoteText"/>
    <w:semiHidden/>
    <w:rsid w:val="00095006"/>
    <w:rPr>
      <w:rFonts w:ascii="Times New Roman" w:eastAsia="Times New Roman" w:hAnsi="Times New Roman" w:cs="Times New Roman"/>
      <w:color w:val="000000"/>
      <w:sz w:val="16"/>
      <w:szCs w:val="20"/>
      <w:lang w:eastAsia="ja-JP"/>
    </w:rPr>
  </w:style>
  <w:style w:type="paragraph" w:customStyle="1" w:styleId="TAH">
    <w:name w:val="TAH"/>
    <w:basedOn w:val="TAC"/>
    <w:link w:val="TAHCar"/>
    <w:rsid w:val="00095006"/>
    <w:rPr>
      <w:b/>
    </w:rPr>
  </w:style>
  <w:style w:type="paragraph" w:customStyle="1" w:styleId="TAC">
    <w:name w:val="TAC"/>
    <w:basedOn w:val="TAL"/>
    <w:link w:val="TACCar"/>
    <w:rsid w:val="00095006"/>
    <w:pPr>
      <w:jc w:val="center"/>
    </w:pPr>
  </w:style>
  <w:style w:type="paragraph" w:customStyle="1" w:styleId="TF">
    <w:name w:val="TF"/>
    <w:aliases w:val="left"/>
    <w:basedOn w:val="TH"/>
    <w:link w:val="TFChar"/>
    <w:rsid w:val="00095006"/>
    <w:pPr>
      <w:keepNext w:val="0"/>
      <w:spacing w:before="0" w:after="240"/>
    </w:pPr>
  </w:style>
  <w:style w:type="paragraph" w:customStyle="1" w:styleId="NO">
    <w:name w:val="NO"/>
    <w:basedOn w:val="Normal"/>
    <w:link w:val="NOChar"/>
    <w:rsid w:val="00095006"/>
    <w:pPr>
      <w:keepLines/>
      <w:ind w:left="1135" w:hanging="851"/>
    </w:pPr>
  </w:style>
  <w:style w:type="paragraph" w:styleId="TOC9">
    <w:name w:val="toc 9"/>
    <w:basedOn w:val="TOC8"/>
    <w:uiPriority w:val="99"/>
    <w:semiHidden/>
    <w:rsid w:val="00095006"/>
    <w:pPr>
      <w:ind w:left="1418" w:hanging="1418"/>
    </w:pPr>
  </w:style>
  <w:style w:type="paragraph" w:customStyle="1" w:styleId="EX">
    <w:name w:val="EX"/>
    <w:basedOn w:val="Normal"/>
    <w:link w:val="EXCar"/>
    <w:rsid w:val="00095006"/>
    <w:pPr>
      <w:keepLines/>
      <w:ind w:left="1702" w:hanging="1418"/>
    </w:pPr>
  </w:style>
  <w:style w:type="paragraph" w:customStyle="1" w:styleId="FP">
    <w:name w:val="FP"/>
    <w:basedOn w:val="Normal"/>
    <w:uiPriority w:val="99"/>
    <w:rsid w:val="00095006"/>
    <w:pPr>
      <w:spacing w:after="0"/>
    </w:pPr>
  </w:style>
  <w:style w:type="paragraph" w:customStyle="1" w:styleId="LD">
    <w:name w:val="LD"/>
    <w:uiPriority w:val="99"/>
    <w:rsid w:val="00095006"/>
    <w:pPr>
      <w:keepNext/>
      <w:keepLines/>
      <w:overflowPunct w:val="0"/>
      <w:autoSpaceDE w:val="0"/>
      <w:autoSpaceDN w:val="0"/>
      <w:adjustRightInd w:val="0"/>
      <w:spacing w:after="0" w:line="180" w:lineRule="exact"/>
      <w:textAlignment w:val="baseline"/>
    </w:pPr>
    <w:rPr>
      <w:rFonts w:ascii="Courier New" w:eastAsia="Times New Roman" w:hAnsi="Courier New" w:cs="Times New Roman"/>
      <w:noProof/>
      <w:sz w:val="20"/>
      <w:szCs w:val="20"/>
      <w:lang w:eastAsia="ja-JP"/>
    </w:rPr>
  </w:style>
  <w:style w:type="paragraph" w:customStyle="1" w:styleId="NW">
    <w:name w:val="NW"/>
    <w:basedOn w:val="NO"/>
    <w:uiPriority w:val="99"/>
    <w:rsid w:val="00095006"/>
    <w:pPr>
      <w:spacing w:after="0"/>
    </w:pPr>
  </w:style>
  <w:style w:type="paragraph" w:customStyle="1" w:styleId="EW">
    <w:name w:val="EW"/>
    <w:basedOn w:val="EX"/>
    <w:uiPriority w:val="99"/>
    <w:rsid w:val="00095006"/>
    <w:pPr>
      <w:spacing w:after="0"/>
    </w:pPr>
  </w:style>
  <w:style w:type="paragraph" w:styleId="TOC6">
    <w:name w:val="toc 6"/>
    <w:basedOn w:val="TOC5"/>
    <w:next w:val="Normal"/>
    <w:uiPriority w:val="99"/>
    <w:semiHidden/>
    <w:rsid w:val="00095006"/>
    <w:pPr>
      <w:ind w:left="1985" w:hanging="1985"/>
    </w:pPr>
  </w:style>
  <w:style w:type="paragraph" w:styleId="TOC7">
    <w:name w:val="toc 7"/>
    <w:basedOn w:val="TOC6"/>
    <w:next w:val="Normal"/>
    <w:uiPriority w:val="99"/>
    <w:semiHidden/>
    <w:rsid w:val="00095006"/>
    <w:pPr>
      <w:ind w:left="2268" w:hanging="2268"/>
    </w:pPr>
  </w:style>
  <w:style w:type="paragraph" w:styleId="ListBullet2">
    <w:name w:val="List Bullet 2"/>
    <w:aliases w:val="lb2"/>
    <w:basedOn w:val="ListBullet"/>
    <w:link w:val="ListBullet2Char"/>
    <w:rsid w:val="00095006"/>
    <w:pPr>
      <w:ind w:left="851"/>
    </w:pPr>
  </w:style>
  <w:style w:type="paragraph" w:styleId="ListBullet3">
    <w:name w:val="List Bullet 3"/>
    <w:basedOn w:val="ListBullet2"/>
    <w:link w:val="ListBullet3Char"/>
    <w:rsid w:val="00095006"/>
    <w:pPr>
      <w:ind w:left="1135"/>
    </w:pPr>
  </w:style>
  <w:style w:type="paragraph" w:styleId="ListNumber">
    <w:name w:val="List Number"/>
    <w:basedOn w:val="List"/>
    <w:uiPriority w:val="99"/>
    <w:rsid w:val="00095006"/>
  </w:style>
  <w:style w:type="paragraph" w:customStyle="1" w:styleId="EQ">
    <w:name w:val="EQ"/>
    <w:basedOn w:val="Normal"/>
    <w:next w:val="Normal"/>
    <w:link w:val="EQChar"/>
    <w:rsid w:val="00095006"/>
    <w:pPr>
      <w:keepLines/>
      <w:tabs>
        <w:tab w:val="center" w:pos="4536"/>
        <w:tab w:val="right" w:pos="9072"/>
      </w:tabs>
    </w:pPr>
    <w:rPr>
      <w:noProof/>
    </w:rPr>
  </w:style>
  <w:style w:type="paragraph" w:customStyle="1" w:styleId="TH">
    <w:name w:val="TH"/>
    <w:basedOn w:val="Normal"/>
    <w:link w:val="THChar"/>
    <w:qFormat/>
    <w:rsid w:val="00095006"/>
    <w:pPr>
      <w:keepNext/>
      <w:keepLines/>
      <w:spacing w:before="60"/>
      <w:jc w:val="center"/>
    </w:pPr>
    <w:rPr>
      <w:rFonts w:ascii="Arial" w:hAnsi="Arial"/>
      <w:b/>
    </w:rPr>
  </w:style>
  <w:style w:type="paragraph" w:customStyle="1" w:styleId="NF">
    <w:name w:val="NF"/>
    <w:basedOn w:val="NO"/>
    <w:rsid w:val="00095006"/>
    <w:pPr>
      <w:keepNext/>
      <w:spacing w:after="0"/>
    </w:pPr>
    <w:rPr>
      <w:rFonts w:ascii="Arial" w:hAnsi="Arial"/>
      <w:sz w:val="18"/>
    </w:rPr>
  </w:style>
  <w:style w:type="paragraph" w:customStyle="1" w:styleId="PL">
    <w:name w:val="PL"/>
    <w:link w:val="PLChar"/>
    <w:rsid w:val="00095006"/>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after="0" w:line="240" w:lineRule="auto"/>
      <w:textAlignment w:val="baseline"/>
    </w:pPr>
    <w:rPr>
      <w:rFonts w:ascii="Courier New" w:eastAsia="Times New Roman" w:hAnsi="Courier New" w:cs="Times New Roman"/>
      <w:noProof/>
      <w:sz w:val="16"/>
      <w:szCs w:val="20"/>
      <w:lang w:eastAsia="ja-JP"/>
    </w:rPr>
  </w:style>
  <w:style w:type="paragraph" w:customStyle="1" w:styleId="TAR">
    <w:name w:val="TAR"/>
    <w:basedOn w:val="TAL"/>
    <w:rsid w:val="00095006"/>
    <w:pPr>
      <w:jc w:val="right"/>
    </w:pPr>
  </w:style>
  <w:style w:type="paragraph" w:customStyle="1" w:styleId="H6">
    <w:name w:val="H6"/>
    <w:basedOn w:val="Heading5"/>
    <w:next w:val="Normal"/>
    <w:link w:val="H6Char"/>
    <w:rsid w:val="00095006"/>
    <w:pPr>
      <w:ind w:left="1985" w:hanging="1985"/>
      <w:outlineLvl w:val="9"/>
    </w:pPr>
    <w:rPr>
      <w:sz w:val="20"/>
    </w:rPr>
  </w:style>
  <w:style w:type="paragraph" w:customStyle="1" w:styleId="TAN">
    <w:name w:val="TAN"/>
    <w:basedOn w:val="TAL"/>
    <w:link w:val="TANChar"/>
    <w:rsid w:val="00095006"/>
    <w:pPr>
      <w:ind w:left="851" w:hanging="851"/>
    </w:pPr>
  </w:style>
  <w:style w:type="paragraph" w:customStyle="1" w:styleId="TAL">
    <w:name w:val="TAL"/>
    <w:basedOn w:val="Normal"/>
    <w:link w:val="TALChar"/>
    <w:rsid w:val="00095006"/>
    <w:pPr>
      <w:keepNext/>
      <w:keepLines/>
      <w:spacing w:after="0"/>
    </w:pPr>
    <w:rPr>
      <w:rFonts w:ascii="Arial" w:hAnsi="Arial"/>
      <w:sz w:val="18"/>
    </w:rPr>
  </w:style>
  <w:style w:type="paragraph" w:customStyle="1" w:styleId="ZA">
    <w:name w:val="ZA"/>
    <w:uiPriority w:val="99"/>
    <w:rsid w:val="00095006"/>
    <w:pPr>
      <w:framePr w:w="10206" w:h="794" w:hRule="exact" w:wrap="notBeside" w:vAnchor="page" w:hAnchor="margin" w:y="1135"/>
      <w:widowControl w:val="0"/>
      <w:pBdr>
        <w:bottom w:val="single" w:sz="12" w:space="1" w:color="auto"/>
      </w:pBdr>
      <w:overflowPunct w:val="0"/>
      <w:autoSpaceDE w:val="0"/>
      <w:autoSpaceDN w:val="0"/>
      <w:adjustRightInd w:val="0"/>
      <w:spacing w:after="0" w:line="240" w:lineRule="auto"/>
      <w:jc w:val="right"/>
      <w:textAlignment w:val="baseline"/>
    </w:pPr>
    <w:rPr>
      <w:rFonts w:ascii="Arial" w:eastAsia="Times New Roman" w:hAnsi="Arial" w:cs="Times New Roman"/>
      <w:noProof/>
      <w:sz w:val="40"/>
      <w:szCs w:val="20"/>
      <w:lang w:eastAsia="ja-JP"/>
    </w:rPr>
  </w:style>
  <w:style w:type="paragraph" w:customStyle="1" w:styleId="ZB">
    <w:name w:val="ZB"/>
    <w:uiPriority w:val="99"/>
    <w:rsid w:val="00095006"/>
    <w:pPr>
      <w:framePr w:w="10206" w:h="284" w:hRule="exact" w:wrap="notBeside" w:vAnchor="page" w:hAnchor="margin" w:y="1986"/>
      <w:widowControl w:val="0"/>
      <w:overflowPunct w:val="0"/>
      <w:autoSpaceDE w:val="0"/>
      <w:autoSpaceDN w:val="0"/>
      <w:adjustRightInd w:val="0"/>
      <w:spacing w:after="0" w:line="240" w:lineRule="auto"/>
      <w:ind w:right="28"/>
      <w:jc w:val="right"/>
      <w:textAlignment w:val="baseline"/>
    </w:pPr>
    <w:rPr>
      <w:rFonts w:ascii="Arial" w:eastAsia="Times New Roman" w:hAnsi="Arial" w:cs="Times New Roman"/>
      <w:i/>
      <w:noProof/>
      <w:sz w:val="20"/>
      <w:szCs w:val="20"/>
      <w:lang w:eastAsia="ja-JP"/>
    </w:rPr>
  </w:style>
  <w:style w:type="paragraph" w:customStyle="1" w:styleId="ZD">
    <w:name w:val="ZD"/>
    <w:uiPriority w:val="99"/>
    <w:rsid w:val="00095006"/>
    <w:pPr>
      <w:framePr w:wrap="notBeside" w:vAnchor="page" w:hAnchor="margin" w:y="15764"/>
      <w:widowControl w:val="0"/>
      <w:overflowPunct w:val="0"/>
      <w:autoSpaceDE w:val="0"/>
      <w:autoSpaceDN w:val="0"/>
      <w:adjustRightInd w:val="0"/>
      <w:spacing w:after="0" w:line="240" w:lineRule="auto"/>
      <w:textAlignment w:val="baseline"/>
    </w:pPr>
    <w:rPr>
      <w:rFonts w:ascii="Arial" w:eastAsia="Times New Roman" w:hAnsi="Arial" w:cs="Times New Roman"/>
      <w:noProof/>
      <w:sz w:val="32"/>
      <w:szCs w:val="20"/>
      <w:lang w:eastAsia="ja-JP"/>
    </w:rPr>
  </w:style>
  <w:style w:type="paragraph" w:customStyle="1" w:styleId="ZU">
    <w:name w:val="ZU"/>
    <w:uiPriority w:val="99"/>
    <w:rsid w:val="00095006"/>
    <w:pPr>
      <w:framePr w:w="10206" w:wrap="notBeside" w:vAnchor="page" w:hAnchor="margin" w:y="6238"/>
      <w:widowControl w:val="0"/>
      <w:pBdr>
        <w:top w:val="single" w:sz="12" w:space="1" w:color="auto"/>
      </w:pBdr>
      <w:overflowPunct w:val="0"/>
      <w:autoSpaceDE w:val="0"/>
      <w:autoSpaceDN w:val="0"/>
      <w:adjustRightInd w:val="0"/>
      <w:spacing w:after="0" w:line="240" w:lineRule="auto"/>
      <w:jc w:val="right"/>
      <w:textAlignment w:val="baseline"/>
    </w:pPr>
    <w:rPr>
      <w:rFonts w:ascii="Arial" w:eastAsia="Times New Roman" w:hAnsi="Arial" w:cs="Times New Roman"/>
      <w:noProof/>
      <w:sz w:val="20"/>
      <w:szCs w:val="20"/>
      <w:lang w:eastAsia="ja-JP"/>
    </w:rPr>
  </w:style>
  <w:style w:type="paragraph" w:customStyle="1" w:styleId="ZV">
    <w:name w:val="ZV"/>
    <w:basedOn w:val="ZU"/>
    <w:uiPriority w:val="99"/>
    <w:rsid w:val="00095006"/>
    <w:pPr>
      <w:framePr w:wrap="notBeside" w:y="16161"/>
    </w:pPr>
  </w:style>
  <w:style w:type="character" w:customStyle="1" w:styleId="ZGSM">
    <w:name w:val="ZGSM"/>
    <w:rsid w:val="00095006"/>
  </w:style>
  <w:style w:type="paragraph" w:styleId="List2">
    <w:name w:val="List 2"/>
    <w:basedOn w:val="List"/>
    <w:link w:val="List2Char"/>
    <w:rsid w:val="00095006"/>
    <w:pPr>
      <w:ind w:left="851"/>
    </w:pPr>
  </w:style>
  <w:style w:type="paragraph" w:customStyle="1" w:styleId="ZG">
    <w:name w:val="ZG"/>
    <w:uiPriority w:val="99"/>
    <w:rsid w:val="00095006"/>
    <w:pPr>
      <w:framePr w:wrap="notBeside" w:vAnchor="page" w:hAnchor="margin" w:xAlign="right" w:y="6805"/>
      <w:widowControl w:val="0"/>
      <w:overflowPunct w:val="0"/>
      <w:autoSpaceDE w:val="0"/>
      <w:autoSpaceDN w:val="0"/>
      <w:adjustRightInd w:val="0"/>
      <w:spacing w:after="0" w:line="240" w:lineRule="auto"/>
      <w:jc w:val="right"/>
      <w:textAlignment w:val="baseline"/>
    </w:pPr>
    <w:rPr>
      <w:rFonts w:ascii="Arial" w:eastAsia="Times New Roman" w:hAnsi="Arial" w:cs="Times New Roman"/>
      <w:noProof/>
      <w:sz w:val="20"/>
      <w:szCs w:val="20"/>
      <w:lang w:eastAsia="ja-JP"/>
    </w:rPr>
  </w:style>
  <w:style w:type="paragraph" w:styleId="List3">
    <w:name w:val="List 3"/>
    <w:basedOn w:val="List2"/>
    <w:link w:val="List3Char"/>
    <w:rsid w:val="00095006"/>
    <w:pPr>
      <w:ind w:left="1135"/>
    </w:pPr>
  </w:style>
  <w:style w:type="paragraph" w:styleId="List4">
    <w:name w:val="List 4"/>
    <w:basedOn w:val="List3"/>
    <w:uiPriority w:val="99"/>
    <w:rsid w:val="00095006"/>
    <w:pPr>
      <w:ind w:left="1418"/>
    </w:pPr>
  </w:style>
  <w:style w:type="paragraph" w:styleId="List5">
    <w:name w:val="List 5"/>
    <w:basedOn w:val="List4"/>
    <w:uiPriority w:val="99"/>
    <w:rsid w:val="00095006"/>
    <w:pPr>
      <w:ind w:left="1702"/>
    </w:pPr>
  </w:style>
  <w:style w:type="paragraph" w:customStyle="1" w:styleId="EditorsNote">
    <w:name w:val="Editor's Note"/>
    <w:aliases w:val="EN,Editor's Noteormal"/>
    <w:basedOn w:val="NO"/>
    <w:link w:val="EditorsNoteChar"/>
    <w:rsid w:val="00095006"/>
    <w:rPr>
      <w:color w:val="FF0000"/>
    </w:rPr>
  </w:style>
  <w:style w:type="paragraph" w:styleId="List">
    <w:name w:val="List"/>
    <w:basedOn w:val="Normal"/>
    <w:link w:val="ListChar3"/>
    <w:rsid w:val="00095006"/>
    <w:pPr>
      <w:ind w:left="568" w:hanging="284"/>
    </w:pPr>
  </w:style>
  <w:style w:type="paragraph" w:styleId="ListBullet">
    <w:name w:val="List Bullet"/>
    <w:aliases w:val="UL"/>
    <w:basedOn w:val="List"/>
    <w:link w:val="ListBulletChar"/>
    <w:rsid w:val="00095006"/>
  </w:style>
  <w:style w:type="paragraph" w:styleId="ListBullet4">
    <w:name w:val="List Bullet 4"/>
    <w:basedOn w:val="ListBullet3"/>
    <w:uiPriority w:val="99"/>
    <w:rsid w:val="00095006"/>
    <w:pPr>
      <w:ind w:left="1418"/>
    </w:pPr>
  </w:style>
  <w:style w:type="paragraph" w:styleId="ListBullet5">
    <w:name w:val="List Bullet 5"/>
    <w:basedOn w:val="ListBullet4"/>
    <w:uiPriority w:val="99"/>
    <w:rsid w:val="00095006"/>
    <w:pPr>
      <w:ind w:left="1702"/>
    </w:pPr>
  </w:style>
  <w:style w:type="paragraph" w:customStyle="1" w:styleId="B2">
    <w:name w:val="B2"/>
    <w:basedOn w:val="List2"/>
    <w:link w:val="B2Char1"/>
    <w:rsid w:val="00095006"/>
  </w:style>
  <w:style w:type="paragraph" w:customStyle="1" w:styleId="B3">
    <w:name w:val="B3"/>
    <w:basedOn w:val="List3"/>
    <w:link w:val="B3Char"/>
    <w:rsid w:val="00095006"/>
  </w:style>
  <w:style w:type="paragraph" w:customStyle="1" w:styleId="B4">
    <w:name w:val="B4"/>
    <w:basedOn w:val="List4"/>
    <w:link w:val="B4Char"/>
    <w:rsid w:val="00095006"/>
  </w:style>
  <w:style w:type="paragraph" w:customStyle="1" w:styleId="B5">
    <w:name w:val="B5"/>
    <w:basedOn w:val="List5"/>
    <w:link w:val="B5Char"/>
    <w:rsid w:val="00095006"/>
  </w:style>
  <w:style w:type="paragraph" w:styleId="Footer">
    <w:name w:val="footer"/>
    <w:aliases w:val="footer odd,footer,fo,pie de página"/>
    <w:basedOn w:val="Header"/>
    <w:link w:val="FooterChar"/>
    <w:rsid w:val="00095006"/>
    <w:pPr>
      <w:jc w:val="center"/>
    </w:pPr>
    <w:rPr>
      <w:i/>
    </w:rPr>
  </w:style>
  <w:style w:type="character" w:customStyle="1" w:styleId="FooterChar">
    <w:name w:val="Footer Char"/>
    <w:aliases w:val="footer odd Char,footer Char,fo Char,pie de página Char"/>
    <w:basedOn w:val="DefaultParagraphFont"/>
    <w:link w:val="Footer"/>
    <w:rsid w:val="00095006"/>
    <w:rPr>
      <w:rFonts w:ascii="Arial" w:eastAsia="Times New Roman" w:hAnsi="Arial" w:cs="Times New Roman"/>
      <w:b/>
      <w:i/>
      <w:noProof/>
      <w:sz w:val="18"/>
      <w:szCs w:val="20"/>
      <w:lang w:eastAsia="ja-JP"/>
    </w:rPr>
  </w:style>
  <w:style w:type="paragraph" w:customStyle="1" w:styleId="ZTD">
    <w:name w:val="ZTD"/>
    <w:basedOn w:val="ZB"/>
    <w:uiPriority w:val="99"/>
    <w:rsid w:val="00095006"/>
    <w:pPr>
      <w:framePr w:hRule="auto" w:wrap="notBeside" w:y="852"/>
    </w:pPr>
    <w:rPr>
      <w:i w:val="0"/>
      <w:sz w:val="40"/>
    </w:rPr>
  </w:style>
  <w:style w:type="character" w:customStyle="1" w:styleId="THChar">
    <w:name w:val="TH Char"/>
    <w:link w:val="TH"/>
    <w:qFormat/>
    <w:rsid w:val="00095006"/>
    <w:rPr>
      <w:rFonts w:ascii="Arial" w:eastAsia="Times New Roman" w:hAnsi="Arial" w:cs="Times New Roman"/>
      <w:b/>
      <w:color w:val="000000"/>
      <w:sz w:val="20"/>
      <w:szCs w:val="20"/>
      <w:lang w:eastAsia="ja-JP"/>
    </w:rPr>
  </w:style>
  <w:style w:type="numbering" w:customStyle="1" w:styleId="SGS1">
    <w:name w:val="SGS1"/>
    <w:uiPriority w:val="99"/>
    <w:rsid w:val="00D4531E"/>
    <w:pPr>
      <w:numPr>
        <w:numId w:val="5"/>
      </w:numPr>
    </w:pPr>
  </w:style>
  <w:style w:type="numbering" w:customStyle="1" w:styleId="Style11">
    <w:name w:val="Style11"/>
    <w:uiPriority w:val="99"/>
    <w:rsid w:val="00D4531E"/>
    <w:pPr>
      <w:numPr>
        <w:numId w:val="4"/>
      </w:numPr>
    </w:pPr>
  </w:style>
  <w:style w:type="numbering" w:customStyle="1" w:styleId="Style121">
    <w:name w:val="Style121"/>
    <w:uiPriority w:val="99"/>
    <w:rsid w:val="00D4531E"/>
    <w:pPr>
      <w:numPr>
        <w:numId w:val="2"/>
      </w:numPr>
    </w:pPr>
  </w:style>
  <w:style w:type="numbering" w:customStyle="1" w:styleId="Style13">
    <w:name w:val="Style13"/>
    <w:uiPriority w:val="99"/>
    <w:rsid w:val="00D4531E"/>
    <w:pPr>
      <w:numPr>
        <w:numId w:val="1"/>
      </w:numPr>
    </w:pPr>
  </w:style>
  <w:style w:type="numbering" w:customStyle="1" w:styleId="SGS21">
    <w:name w:val="SGS21"/>
    <w:uiPriority w:val="99"/>
    <w:rsid w:val="00D4531E"/>
    <w:pPr>
      <w:numPr>
        <w:numId w:val="3"/>
      </w:numPr>
    </w:pPr>
  </w:style>
  <w:style w:type="character" w:styleId="Hyperlink">
    <w:name w:val="Hyperlink"/>
    <w:semiHidden/>
    <w:unhideWhenUsed/>
    <w:qFormat/>
    <w:rsid w:val="00A95C5D"/>
    <w:rPr>
      <w:color w:val="0000FF"/>
      <w:u w:val="single"/>
    </w:rPr>
  </w:style>
  <w:style w:type="character" w:styleId="FollowedHyperlink">
    <w:name w:val="FollowedHyperlink"/>
    <w:semiHidden/>
    <w:unhideWhenUsed/>
    <w:qFormat/>
    <w:rsid w:val="00A95C5D"/>
    <w:rPr>
      <w:color w:val="800080"/>
      <w:u w:val="single"/>
    </w:rPr>
  </w:style>
  <w:style w:type="character" w:styleId="HTMLCite">
    <w:name w:val="HTML Cite"/>
    <w:semiHidden/>
    <w:unhideWhenUsed/>
    <w:rsid w:val="00A95C5D"/>
    <w:rPr>
      <w:i w:val="0"/>
      <w:iCs w:val="0"/>
      <w:color w:val="008000"/>
    </w:rPr>
  </w:style>
  <w:style w:type="character" w:styleId="HTMLCode">
    <w:name w:val="HTML Code"/>
    <w:semiHidden/>
    <w:unhideWhenUsed/>
    <w:rsid w:val="00A95C5D"/>
    <w:rPr>
      <w:rFonts w:ascii="Arial Unicode MS" w:eastAsia="Arial Unicode MS" w:hAnsi="Arial Unicode MS" w:cs="Arial Unicode MS" w:hint="eastAsia"/>
      <w:sz w:val="20"/>
      <w:szCs w:val="20"/>
    </w:rPr>
  </w:style>
  <w:style w:type="character" w:customStyle="1" w:styleId="Heading1Char1">
    <w:name w:val="Heading 1 Char1"/>
    <w:aliases w:val="NMP Heading 1 Char,H1 Char,h1 Char,app heading 1 Char,l1 Char,Memo Heading 1 Char,h11 Char,h12 Char,h13 Char,h14 Char,h15 Char,h16 Char,Huvudrubrik Char,heading 1 Char,h17 Char,h111 Char,h121 Char,h131 Char,h141 Char,h151 Char,h161 Char"/>
    <w:rsid w:val="00A95C5D"/>
    <w:rPr>
      <w:rFonts w:ascii="Arial" w:hAnsi="Arial" w:cs="Arial" w:hint="default"/>
      <w:sz w:val="36"/>
      <w:lang w:val="en-GB"/>
    </w:rPr>
  </w:style>
  <w:style w:type="character" w:customStyle="1" w:styleId="Heading2Char1">
    <w:name w:val="Heading 2 Char1"/>
    <w:aliases w:val="Head2A Char1,2 Char1,H2 Char1,h2 Char1,DO NOT USE_h2 Char1,h21 Char1,UNDERRUBRIK 1-2 Char1,Head 2 Char1,l2 Char1,TitreProp Char1,Header 2 Char1,ITT t2 Char1,PA Major Section Char1,Livello 2 Char1,R2 Char1,H21 Char1,Heading 2 Hidden Char1"/>
    <w:semiHidden/>
    <w:rsid w:val="00A95C5D"/>
    <w:rPr>
      <w:rFonts w:ascii="Arial" w:hAnsi="Arial" w:cs="Arial" w:hint="default"/>
      <w:sz w:val="32"/>
      <w:lang w:val="en-GB" w:eastAsia="ja-JP" w:bidi="ar-SA"/>
    </w:rPr>
  </w:style>
  <w:style w:type="character" w:customStyle="1" w:styleId="Heading3Char1">
    <w:name w:val="Heading 3 Char1"/>
    <w:aliases w:val="Underrubrik2 Char,H3 Char,0H Char,h3 Char,no break Char,l3 Char,3 Char,list 3 Char,Head 3 Char,1.1.1 Char,3rd level Char,Major Section Sub Section Char,PA Minor Section Char,Head3 Char,Level 3 Head Char,31 Char,32 Char,33 Char,311 Char"/>
    <w:semiHidden/>
    <w:rsid w:val="00A95C5D"/>
    <w:rPr>
      <w:rFonts w:ascii="Arial" w:hAnsi="Arial" w:cs="Arial" w:hint="default"/>
      <w:sz w:val="28"/>
      <w:lang w:val="en-GB"/>
    </w:rPr>
  </w:style>
  <w:style w:type="character" w:customStyle="1" w:styleId="Heading4Char1">
    <w:name w:val="Heading 4 Char1"/>
    <w:aliases w:val="h4 Char,H4 Char,H41 Char,h41 Char,H42 Char,h42 Char,H43 Char,h43 Char,H411 Char,h411 Char,H421 Char,h421 Char,H44 Char,h44 Char,H412 Char,h412 Char,H422 Char,h422 Char,H431 Char,h431 Char,H45 Char,h45 Char,H413 Char,h413 Char,H423 Char"/>
    <w:semiHidden/>
    <w:rsid w:val="00A95C5D"/>
    <w:rPr>
      <w:rFonts w:ascii="Arial" w:hAnsi="Arial" w:cs="Arial" w:hint="default"/>
      <w:sz w:val="24"/>
      <w:lang w:val="en-GB" w:eastAsia="en-US" w:bidi="ar-SA"/>
    </w:rPr>
  </w:style>
  <w:style w:type="character" w:customStyle="1" w:styleId="Heading5Char1">
    <w:name w:val="Heading 5 Char1"/>
    <w:aliases w:val="h5 Char,Heading5 Char,Head5 Char,H5 Char,M5 Char,mh2 Char,Module heading 2 Char,heading 8 Char,Numbered Sub-list Char,Heading 81 Char,5 Char,标题 81 Char,Heading 811 Char,Level_2 Char,标题 811 Char1,Heading 8111 Char1,Heading 81111 Char"/>
    <w:semiHidden/>
    <w:rsid w:val="00A95C5D"/>
    <w:rPr>
      <w:rFonts w:ascii="Arial" w:hAnsi="Arial" w:cs="Arial" w:hint="default"/>
      <w:sz w:val="22"/>
      <w:lang w:val="en-GB" w:eastAsia="en-GB" w:bidi="ar-SA"/>
    </w:rPr>
  </w:style>
  <w:style w:type="paragraph" w:styleId="HTMLPreformatted">
    <w:name w:val="HTML Preformatted"/>
    <w:basedOn w:val="Normal"/>
    <w:link w:val="HTMLPreformattedChar"/>
    <w:semiHidden/>
    <w:unhideWhenUsed/>
    <w:rsid w:val="00A95C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MS Mincho" w:hAnsi="Courier New"/>
      <w:color w:val="auto"/>
      <w:lang w:eastAsia="x-none"/>
    </w:rPr>
  </w:style>
  <w:style w:type="character" w:customStyle="1" w:styleId="HTMLPreformattedChar">
    <w:name w:val="HTML Preformatted Char"/>
    <w:basedOn w:val="DefaultParagraphFont"/>
    <w:link w:val="HTMLPreformatted"/>
    <w:semiHidden/>
    <w:rsid w:val="00A95C5D"/>
    <w:rPr>
      <w:rFonts w:ascii="Courier New" w:eastAsia="MS Mincho" w:hAnsi="Courier New" w:cs="Times New Roman"/>
      <w:sz w:val="20"/>
      <w:szCs w:val="20"/>
      <w:lang w:eastAsia="x-none"/>
    </w:rPr>
  </w:style>
  <w:style w:type="character" w:styleId="HTMLTypewriter">
    <w:name w:val="HTML Typewriter"/>
    <w:semiHidden/>
    <w:unhideWhenUsed/>
    <w:rsid w:val="00A95C5D"/>
    <w:rPr>
      <w:rFonts w:ascii="Courier New" w:eastAsia="Times New Roman" w:hAnsi="Courier New" w:cs="Courier New" w:hint="default"/>
      <w:sz w:val="20"/>
      <w:szCs w:val="20"/>
    </w:rPr>
  </w:style>
  <w:style w:type="paragraph" w:customStyle="1" w:styleId="msonormal0">
    <w:name w:val="msonormal"/>
    <w:basedOn w:val="Normal"/>
    <w:uiPriority w:val="99"/>
    <w:rsid w:val="00A95C5D"/>
    <w:pPr>
      <w:spacing w:before="100" w:beforeAutospacing="1" w:after="100" w:afterAutospacing="1"/>
    </w:pPr>
    <w:rPr>
      <w:rFonts w:eastAsia="Arial Unicode MS"/>
      <w:color w:val="auto"/>
      <w:sz w:val="24"/>
      <w:szCs w:val="24"/>
    </w:rPr>
  </w:style>
  <w:style w:type="paragraph" w:styleId="NormalWeb">
    <w:name w:val="Normal (Web)"/>
    <w:basedOn w:val="Normal"/>
    <w:uiPriority w:val="99"/>
    <w:semiHidden/>
    <w:unhideWhenUsed/>
    <w:rsid w:val="00A95C5D"/>
    <w:pPr>
      <w:spacing w:before="100" w:beforeAutospacing="1" w:after="100" w:afterAutospacing="1"/>
    </w:pPr>
    <w:rPr>
      <w:rFonts w:eastAsia="Arial Unicode MS"/>
      <w:color w:val="auto"/>
      <w:sz w:val="24"/>
      <w:szCs w:val="24"/>
    </w:rPr>
  </w:style>
  <w:style w:type="paragraph" w:styleId="NormalIndent">
    <w:name w:val="Normal Indent"/>
    <w:aliases w:val="d"/>
    <w:basedOn w:val="Normal"/>
    <w:uiPriority w:val="99"/>
    <w:semiHidden/>
    <w:unhideWhenUsed/>
    <w:rsid w:val="00A95C5D"/>
    <w:pPr>
      <w:spacing w:after="0"/>
      <w:ind w:left="851"/>
    </w:pPr>
    <w:rPr>
      <w:rFonts w:eastAsia="MS Mincho"/>
      <w:color w:val="auto"/>
      <w:lang w:val="it-IT" w:eastAsia="en-GB"/>
    </w:rPr>
  </w:style>
  <w:style w:type="character" w:customStyle="1" w:styleId="FootnoteTextChar1">
    <w:name w:val="Footnote Text Char1"/>
    <w:aliases w:val="footnote text1 Char,footnote text2 Char,footnote text3 Char,footnote text4 Char,footnote text5 Char,footnote text6 Char,footnote text7 Char,footnote text11 Char,footnote text21 Char,footnote text31 Char,footnote text41 Char"/>
    <w:basedOn w:val="DefaultParagraphFont"/>
    <w:semiHidden/>
    <w:rsid w:val="00A95C5D"/>
    <w:rPr>
      <w:rFonts w:ascii="Times New Roman" w:eastAsia="Times New Roman" w:hAnsi="Times New Roman" w:cs="Times New Roman"/>
      <w:sz w:val="20"/>
      <w:szCs w:val="20"/>
      <w:lang w:eastAsia="en-GB"/>
    </w:rPr>
  </w:style>
  <w:style w:type="paragraph" w:styleId="CommentText">
    <w:name w:val="annotation text"/>
    <w:basedOn w:val="Normal"/>
    <w:link w:val="CommentTextChar"/>
    <w:uiPriority w:val="99"/>
    <w:semiHidden/>
    <w:unhideWhenUsed/>
    <w:qFormat/>
    <w:rsid w:val="00A95C5D"/>
    <w:rPr>
      <w:color w:val="auto"/>
      <w:lang w:eastAsia="x-none"/>
    </w:rPr>
  </w:style>
  <w:style w:type="character" w:customStyle="1" w:styleId="CommentTextChar">
    <w:name w:val="Comment Text Char"/>
    <w:basedOn w:val="DefaultParagraphFont"/>
    <w:link w:val="CommentText"/>
    <w:uiPriority w:val="99"/>
    <w:semiHidden/>
    <w:qFormat/>
    <w:rsid w:val="00A95C5D"/>
    <w:rPr>
      <w:rFonts w:ascii="Times New Roman" w:eastAsia="Times New Roman" w:hAnsi="Times New Roman" w:cs="Times New Roman"/>
      <w:sz w:val="20"/>
      <w:szCs w:val="20"/>
      <w:lang w:eastAsia="x-none"/>
    </w:rPr>
  </w:style>
  <w:style w:type="character" w:customStyle="1" w:styleId="HeaderChar1">
    <w:name w:val="Header Char1"/>
    <w:aliases w:val="header odd Char1,header odd1 Char1,header odd2 Char1,header odd3 Char1,header odd4 Char1,header odd5 Char1,header odd6 Char1,header Char1,header1 Char1,header2 Char1,header3 Char1,header odd11 Char1,header odd21 Char1,header odd7 Char1"/>
    <w:basedOn w:val="DefaultParagraphFont"/>
    <w:semiHidden/>
    <w:rsid w:val="00A95C5D"/>
    <w:rPr>
      <w:rFonts w:ascii="Times New Roman" w:eastAsia="Times New Roman" w:hAnsi="Times New Roman" w:cs="Times New Roman"/>
      <w:sz w:val="20"/>
      <w:szCs w:val="20"/>
      <w:lang w:eastAsia="en-GB"/>
    </w:rPr>
  </w:style>
  <w:style w:type="character" w:customStyle="1" w:styleId="FooterChar1">
    <w:name w:val="Footer Char1"/>
    <w:aliases w:val="footer odd Char1,footer Char1,fo Char1,pie de página Char1"/>
    <w:basedOn w:val="DefaultParagraphFont"/>
    <w:uiPriority w:val="99"/>
    <w:semiHidden/>
    <w:rsid w:val="00A95C5D"/>
    <w:rPr>
      <w:rFonts w:ascii="Times New Roman" w:eastAsia="Times New Roman" w:hAnsi="Times New Roman" w:cs="Times New Roman"/>
      <w:sz w:val="20"/>
      <w:szCs w:val="20"/>
      <w:lang w:eastAsia="en-GB"/>
    </w:rPr>
  </w:style>
  <w:style w:type="paragraph" w:styleId="IndexHeading">
    <w:name w:val="index heading"/>
    <w:basedOn w:val="Normal"/>
    <w:next w:val="Normal"/>
    <w:uiPriority w:val="99"/>
    <w:semiHidden/>
    <w:unhideWhenUsed/>
    <w:rsid w:val="00A95C5D"/>
    <w:pPr>
      <w:pBdr>
        <w:top w:val="single" w:sz="12" w:space="0" w:color="auto"/>
      </w:pBdr>
      <w:spacing w:before="360" w:after="240"/>
    </w:pPr>
    <w:rPr>
      <w:b/>
      <w:i/>
      <w:color w:val="auto"/>
      <w:sz w:val="26"/>
      <w:lang w:eastAsia="en-GB"/>
    </w:rPr>
  </w:style>
  <w:style w:type="character" w:customStyle="1" w:styleId="CaptionChar1">
    <w:name w:val="Caption Char1"/>
    <w:aliases w:val="cap Char1,cap Char Char,Caption Char Char,Caption Char1 Char Char,cap Char Char1 Char,Caption Char Char1 Char Char,cap Char2 Char Char,Ca Char,Caption Char C... Char,cap1 Char2,cap2 Char2,cap11 Char2,Légende-figure Char3,Beschrifubg Char"/>
    <w:link w:val="Caption"/>
    <w:semiHidden/>
    <w:locked/>
    <w:rsid w:val="00A95C5D"/>
    <w:rPr>
      <w:b/>
      <w:lang w:eastAsia="x-none"/>
    </w:rPr>
  </w:style>
  <w:style w:type="paragraph" w:styleId="Caption">
    <w:name w:val="caption"/>
    <w:aliases w:val="cap,cap Char,Caption Char,Caption Char1 Char,cap Char Char1,Caption Char Char1 Char,cap Char2 Char,Ca,Caption Char C...,cap1,cap2,cap11,Légende-figure,Légende-figure Char,Beschrifubg,Beschriftung Char,label,cap11 Char Char Char,captions,cap3"/>
    <w:basedOn w:val="Normal"/>
    <w:next w:val="Normal"/>
    <w:link w:val="CaptionChar1"/>
    <w:semiHidden/>
    <w:unhideWhenUsed/>
    <w:qFormat/>
    <w:rsid w:val="00A95C5D"/>
    <w:pPr>
      <w:spacing w:before="120" w:after="120"/>
    </w:pPr>
    <w:rPr>
      <w:rFonts w:asciiTheme="minorHAnsi" w:eastAsiaTheme="minorHAnsi" w:hAnsiTheme="minorHAnsi" w:cstheme="minorBidi"/>
      <w:b/>
      <w:color w:val="auto"/>
      <w:sz w:val="22"/>
      <w:szCs w:val="22"/>
      <w:lang w:eastAsia="x-none"/>
    </w:rPr>
  </w:style>
  <w:style w:type="paragraph" w:styleId="TableofFigures">
    <w:name w:val="table of figures"/>
    <w:basedOn w:val="Normal"/>
    <w:next w:val="Normal"/>
    <w:uiPriority w:val="99"/>
    <w:semiHidden/>
    <w:unhideWhenUsed/>
    <w:rsid w:val="00A95C5D"/>
    <w:pPr>
      <w:ind w:left="400" w:hanging="400"/>
      <w:jc w:val="center"/>
    </w:pPr>
    <w:rPr>
      <w:rFonts w:eastAsia="MS Mincho"/>
      <w:b/>
      <w:color w:val="auto"/>
      <w:lang w:eastAsia="en-GB"/>
    </w:rPr>
  </w:style>
  <w:style w:type="paragraph" w:styleId="EndnoteText">
    <w:name w:val="endnote text"/>
    <w:basedOn w:val="Normal"/>
    <w:link w:val="EndnoteTextChar"/>
    <w:uiPriority w:val="99"/>
    <w:semiHidden/>
    <w:unhideWhenUsed/>
    <w:rsid w:val="00A95C5D"/>
    <w:pPr>
      <w:snapToGrid w:val="0"/>
    </w:pPr>
    <w:rPr>
      <w:rFonts w:eastAsia="SimSun"/>
      <w:color w:val="auto"/>
      <w:lang w:eastAsia="x-none"/>
    </w:rPr>
  </w:style>
  <w:style w:type="character" w:customStyle="1" w:styleId="EndnoteTextChar">
    <w:name w:val="Endnote Text Char"/>
    <w:basedOn w:val="DefaultParagraphFont"/>
    <w:link w:val="EndnoteText"/>
    <w:uiPriority w:val="99"/>
    <w:semiHidden/>
    <w:rsid w:val="00A95C5D"/>
    <w:rPr>
      <w:rFonts w:ascii="Times New Roman" w:eastAsia="SimSun" w:hAnsi="Times New Roman" w:cs="Times New Roman"/>
      <w:sz w:val="20"/>
      <w:szCs w:val="20"/>
      <w:lang w:eastAsia="x-none"/>
    </w:rPr>
  </w:style>
  <w:style w:type="character" w:customStyle="1" w:styleId="ListChar3">
    <w:name w:val="List Char3"/>
    <w:link w:val="List"/>
    <w:locked/>
    <w:rsid w:val="00A95C5D"/>
    <w:rPr>
      <w:rFonts w:ascii="Times New Roman" w:eastAsia="Times New Roman" w:hAnsi="Times New Roman" w:cs="Times New Roman"/>
      <w:color w:val="000000"/>
      <w:sz w:val="20"/>
      <w:szCs w:val="20"/>
      <w:lang w:eastAsia="ja-JP"/>
    </w:rPr>
  </w:style>
  <w:style w:type="character" w:customStyle="1" w:styleId="ListBulletChar">
    <w:name w:val="List Bullet Char"/>
    <w:aliases w:val="UL Char"/>
    <w:link w:val="ListBullet"/>
    <w:locked/>
    <w:rsid w:val="00A95C5D"/>
    <w:rPr>
      <w:rFonts w:ascii="Times New Roman" w:eastAsia="Times New Roman" w:hAnsi="Times New Roman" w:cs="Times New Roman"/>
      <w:color w:val="000000"/>
      <w:sz w:val="20"/>
      <w:szCs w:val="20"/>
      <w:lang w:eastAsia="ja-JP"/>
    </w:rPr>
  </w:style>
  <w:style w:type="character" w:customStyle="1" w:styleId="List2Char">
    <w:name w:val="List 2 Char"/>
    <w:link w:val="List2"/>
    <w:locked/>
    <w:rsid w:val="00A95C5D"/>
    <w:rPr>
      <w:rFonts w:ascii="Times New Roman" w:eastAsia="Times New Roman" w:hAnsi="Times New Roman" w:cs="Times New Roman"/>
      <w:color w:val="000000"/>
      <w:sz w:val="20"/>
      <w:szCs w:val="20"/>
      <w:lang w:eastAsia="ja-JP"/>
    </w:rPr>
  </w:style>
  <w:style w:type="character" w:customStyle="1" w:styleId="List3Char">
    <w:name w:val="List 3 Char"/>
    <w:link w:val="List3"/>
    <w:locked/>
    <w:rsid w:val="00A95C5D"/>
    <w:rPr>
      <w:rFonts w:ascii="Times New Roman" w:eastAsia="Times New Roman" w:hAnsi="Times New Roman" w:cs="Times New Roman"/>
      <w:color w:val="000000"/>
      <w:sz w:val="20"/>
      <w:szCs w:val="20"/>
      <w:lang w:eastAsia="ja-JP"/>
    </w:rPr>
  </w:style>
  <w:style w:type="character" w:customStyle="1" w:styleId="ListBullet2Char">
    <w:name w:val="List Bullet 2 Char"/>
    <w:aliases w:val="lb2 Char"/>
    <w:link w:val="ListBullet2"/>
    <w:locked/>
    <w:rsid w:val="00A95C5D"/>
    <w:rPr>
      <w:rFonts w:ascii="Times New Roman" w:eastAsia="Times New Roman" w:hAnsi="Times New Roman" w:cs="Times New Roman"/>
      <w:color w:val="000000"/>
      <w:sz w:val="20"/>
      <w:szCs w:val="20"/>
      <w:lang w:eastAsia="ja-JP"/>
    </w:rPr>
  </w:style>
  <w:style w:type="character" w:customStyle="1" w:styleId="ListBullet3Char">
    <w:name w:val="List Bullet 3 Char"/>
    <w:link w:val="ListBullet3"/>
    <w:locked/>
    <w:rsid w:val="00A95C5D"/>
    <w:rPr>
      <w:rFonts w:ascii="Times New Roman" w:eastAsia="Times New Roman" w:hAnsi="Times New Roman" w:cs="Times New Roman"/>
      <w:color w:val="000000"/>
      <w:sz w:val="20"/>
      <w:szCs w:val="20"/>
      <w:lang w:eastAsia="ja-JP"/>
    </w:rPr>
  </w:style>
  <w:style w:type="paragraph" w:styleId="ListNumber3">
    <w:name w:val="List Number 3"/>
    <w:basedOn w:val="Normal"/>
    <w:uiPriority w:val="99"/>
    <w:semiHidden/>
    <w:unhideWhenUsed/>
    <w:rsid w:val="00A95C5D"/>
    <w:pPr>
      <w:tabs>
        <w:tab w:val="num" w:pos="926"/>
      </w:tabs>
      <w:ind w:left="926" w:hanging="360"/>
    </w:pPr>
    <w:rPr>
      <w:rFonts w:eastAsia="MS Mincho"/>
      <w:color w:val="auto"/>
      <w:lang w:eastAsia="en-GB"/>
    </w:rPr>
  </w:style>
  <w:style w:type="paragraph" w:styleId="ListNumber4">
    <w:name w:val="List Number 4"/>
    <w:basedOn w:val="Normal"/>
    <w:uiPriority w:val="99"/>
    <w:semiHidden/>
    <w:unhideWhenUsed/>
    <w:rsid w:val="00A95C5D"/>
    <w:pPr>
      <w:tabs>
        <w:tab w:val="num" w:pos="720"/>
        <w:tab w:val="num" w:pos="1209"/>
      </w:tabs>
      <w:ind w:left="1209" w:hanging="360"/>
    </w:pPr>
    <w:rPr>
      <w:rFonts w:eastAsia="MS Mincho"/>
      <w:color w:val="auto"/>
      <w:lang w:eastAsia="en-GB"/>
    </w:rPr>
  </w:style>
  <w:style w:type="paragraph" w:styleId="ListNumber5">
    <w:name w:val="List Number 5"/>
    <w:basedOn w:val="Normal"/>
    <w:uiPriority w:val="99"/>
    <w:semiHidden/>
    <w:unhideWhenUsed/>
    <w:rsid w:val="00A95C5D"/>
    <w:pPr>
      <w:tabs>
        <w:tab w:val="num" w:pos="1492"/>
        <w:tab w:val="num" w:pos="1800"/>
      </w:tabs>
      <w:ind w:left="1800" w:hanging="360"/>
    </w:pPr>
    <w:rPr>
      <w:rFonts w:eastAsia="MS Mincho"/>
      <w:color w:val="auto"/>
      <w:lang w:eastAsia="en-GB"/>
    </w:rPr>
  </w:style>
  <w:style w:type="character" w:customStyle="1" w:styleId="TitleChar">
    <w:name w:val="Title Char"/>
    <w:aliases w:val="Section Header Char"/>
    <w:basedOn w:val="DefaultParagraphFont"/>
    <w:link w:val="Title"/>
    <w:locked/>
    <w:rsid w:val="00A95C5D"/>
    <w:rPr>
      <w:rFonts w:ascii="Courier New" w:hAnsi="Courier New" w:cs="Courier New"/>
      <w:lang w:val="nb-NO" w:eastAsia="x-none"/>
    </w:rPr>
  </w:style>
  <w:style w:type="paragraph" w:styleId="Title">
    <w:name w:val="Title"/>
    <w:aliases w:val="Section Header"/>
    <w:basedOn w:val="Normal"/>
    <w:next w:val="Normal"/>
    <w:link w:val="TitleChar"/>
    <w:qFormat/>
    <w:rsid w:val="00A95C5D"/>
    <w:pPr>
      <w:spacing w:before="240" w:after="60"/>
      <w:outlineLvl w:val="0"/>
    </w:pPr>
    <w:rPr>
      <w:rFonts w:ascii="Courier New" w:eastAsiaTheme="minorHAnsi" w:hAnsi="Courier New" w:cs="Courier New"/>
      <w:color w:val="auto"/>
      <w:sz w:val="22"/>
      <w:szCs w:val="22"/>
      <w:lang w:val="nb-NO" w:eastAsia="x-none"/>
    </w:rPr>
  </w:style>
  <w:style w:type="character" w:customStyle="1" w:styleId="TitleChar1">
    <w:name w:val="Title Char1"/>
    <w:aliases w:val="Section Header Char1"/>
    <w:basedOn w:val="DefaultParagraphFont"/>
    <w:rsid w:val="00A95C5D"/>
    <w:rPr>
      <w:rFonts w:asciiTheme="majorHAnsi" w:eastAsiaTheme="majorEastAsia" w:hAnsiTheme="majorHAnsi" w:cstheme="majorBidi"/>
      <w:spacing w:val="-10"/>
      <w:kern w:val="28"/>
      <w:sz w:val="56"/>
      <w:szCs w:val="56"/>
      <w:lang w:eastAsia="ja-JP"/>
    </w:rPr>
  </w:style>
  <w:style w:type="character" w:customStyle="1" w:styleId="BodyTextChar">
    <w:name w:val="Body Text Char"/>
    <w:aliases w:val="bt Char,Corps de texte Car Char,Corps de texte Car1 Car Char,Corps de texte Car Car Car Char,Corps de texte Car1 Car Car Car Char,Corps de texte Car Car Car Car Car Char,Corps de texte Car1 Car Car Car Car Car Char,bt Car Char"/>
    <w:basedOn w:val="DefaultParagraphFont"/>
    <w:link w:val="BodyText"/>
    <w:semiHidden/>
    <w:locked/>
    <w:rsid w:val="00A95C5D"/>
  </w:style>
  <w:style w:type="paragraph" w:styleId="BodyText">
    <w:name w:val="Body Text"/>
    <w:aliases w:val="bt,Corps de texte Car,Corps de texte Car1 Car,Corps de texte Car Car Car,Corps de texte Car1 Car Car Car,Corps de texte Car Car Car Car Car,Corps de texte Car1 Car Car Car Car Car,Corps de texte Car Car Car Car Car Car Car,bt Car,body indent"/>
    <w:basedOn w:val="Normal"/>
    <w:link w:val="BodyTextChar"/>
    <w:semiHidden/>
    <w:unhideWhenUsed/>
    <w:rsid w:val="00A95C5D"/>
    <w:rPr>
      <w:rFonts w:asciiTheme="minorHAnsi" w:eastAsiaTheme="minorHAnsi" w:hAnsiTheme="minorHAnsi" w:cstheme="minorBidi"/>
      <w:color w:val="auto"/>
      <w:sz w:val="22"/>
      <w:szCs w:val="22"/>
      <w:lang w:eastAsia="en-US"/>
    </w:rPr>
  </w:style>
  <w:style w:type="character" w:customStyle="1" w:styleId="BodyTextChar1">
    <w:name w:val="Body Text Char1"/>
    <w:aliases w:val="bt Char1,Corps de texte Car Char1,Corps de texte Car1 Car Char1,Corps de texte Car Car Car Char1,Corps de texte Car1 Car Car Car Char1,Corps de texte Car Car Car Car Car Char1,Corps de texte Car1 Car Car Car Car Car Char1,bt Car Char1"/>
    <w:basedOn w:val="DefaultParagraphFont"/>
    <w:semiHidden/>
    <w:rsid w:val="00A95C5D"/>
    <w:rPr>
      <w:rFonts w:ascii="Times New Roman" w:eastAsia="Times New Roman" w:hAnsi="Times New Roman" w:cs="Times New Roman"/>
      <w:color w:val="000000"/>
      <w:sz w:val="20"/>
      <w:szCs w:val="20"/>
      <w:lang w:eastAsia="ja-JP"/>
    </w:rPr>
  </w:style>
  <w:style w:type="paragraph" w:styleId="BodyTextIndent">
    <w:name w:val="Body Text Indent"/>
    <w:basedOn w:val="Normal"/>
    <w:link w:val="BodyTextIndentChar"/>
    <w:uiPriority w:val="99"/>
    <w:semiHidden/>
    <w:unhideWhenUsed/>
    <w:rsid w:val="00A95C5D"/>
    <w:pPr>
      <w:widowControl w:val="0"/>
      <w:snapToGrid w:val="0"/>
      <w:ind w:left="210"/>
      <w:jc w:val="both"/>
    </w:pPr>
    <w:rPr>
      <w:color w:val="auto"/>
      <w:kern w:val="2"/>
      <w:sz w:val="21"/>
      <w:lang w:eastAsia="x-none"/>
    </w:rPr>
  </w:style>
  <w:style w:type="character" w:customStyle="1" w:styleId="BodyTextIndentChar">
    <w:name w:val="Body Text Indent Char"/>
    <w:basedOn w:val="DefaultParagraphFont"/>
    <w:link w:val="BodyTextIndent"/>
    <w:uiPriority w:val="99"/>
    <w:semiHidden/>
    <w:rsid w:val="00A95C5D"/>
    <w:rPr>
      <w:rFonts w:ascii="Times New Roman" w:eastAsia="Times New Roman" w:hAnsi="Times New Roman" w:cs="Times New Roman"/>
      <w:kern w:val="2"/>
      <w:sz w:val="21"/>
      <w:szCs w:val="20"/>
      <w:lang w:eastAsia="x-none"/>
    </w:rPr>
  </w:style>
  <w:style w:type="paragraph" w:styleId="Subtitle">
    <w:name w:val="Subtitle"/>
    <w:basedOn w:val="Normal"/>
    <w:next w:val="Normal"/>
    <w:link w:val="SubtitleChar"/>
    <w:uiPriority w:val="99"/>
    <w:qFormat/>
    <w:rsid w:val="00A95C5D"/>
    <w:pPr>
      <w:spacing w:after="60"/>
      <w:jc w:val="center"/>
      <w:outlineLvl w:val="1"/>
    </w:pPr>
    <w:rPr>
      <w:rFonts w:ascii="Cambria" w:eastAsia="PMingLiU" w:hAnsi="Cambria"/>
      <w:i/>
      <w:iCs/>
      <w:color w:val="auto"/>
      <w:sz w:val="24"/>
      <w:szCs w:val="24"/>
      <w:lang w:eastAsia="en-GB"/>
    </w:rPr>
  </w:style>
  <w:style w:type="character" w:customStyle="1" w:styleId="SubtitleChar">
    <w:name w:val="Subtitle Char"/>
    <w:basedOn w:val="DefaultParagraphFont"/>
    <w:link w:val="Subtitle"/>
    <w:uiPriority w:val="99"/>
    <w:rsid w:val="00A95C5D"/>
    <w:rPr>
      <w:rFonts w:ascii="Cambria" w:eastAsia="PMingLiU" w:hAnsi="Cambria" w:cs="Times New Roman"/>
      <w:i/>
      <w:iCs/>
      <w:sz w:val="24"/>
      <w:szCs w:val="24"/>
      <w:lang w:eastAsia="en-GB"/>
    </w:rPr>
  </w:style>
  <w:style w:type="paragraph" w:styleId="Date">
    <w:name w:val="Date"/>
    <w:basedOn w:val="Normal"/>
    <w:next w:val="Normal"/>
    <w:link w:val="DateChar"/>
    <w:uiPriority w:val="99"/>
    <w:semiHidden/>
    <w:unhideWhenUsed/>
    <w:rsid w:val="00A95C5D"/>
    <w:rPr>
      <w:color w:val="auto"/>
      <w:lang w:eastAsia="x-none"/>
    </w:rPr>
  </w:style>
  <w:style w:type="character" w:customStyle="1" w:styleId="DateChar">
    <w:name w:val="Date Char"/>
    <w:basedOn w:val="DefaultParagraphFont"/>
    <w:link w:val="Date"/>
    <w:uiPriority w:val="99"/>
    <w:semiHidden/>
    <w:rsid w:val="00A95C5D"/>
    <w:rPr>
      <w:rFonts w:ascii="Times New Roman" w:eastAsia="Times New Roman" w:hAnsi="Times New Roman" w:cs="Times New Roman"/>
      <w:sz w:val="20"/>
      <w:szCs w:val="20"/>
      <w:lang w:eastAsia="x-none"/>
    </w:rPr>
  </w:style>
  <w:style w:type="paragraph" w:styleId="NoteHeading">
    <w:name w:val="Note Heading"/>
    <w:basedOn w:val="Normal"/>
    <w:next w:val="Normal"/>
    <w:link w:val="NoteHeadingChar"/>
    <w:uiPriority w:val="99"/>
    <w:semiHidden/>
    <w:unhideWhenUsed/>
    <w:rsid w:val="00A95C5D"/>
    <w:rPr>
      <w:rFonts w:eastAsia="MS Mincho"/>
      <w:color w:val="auto"/>
      <w:lang w:eastAsia="x-none"/>
    </w:rPr>
  </w:style>
  <w:style w:type="character" w:customStyle="1" w:styleId="NoteHeadingChar">
    <w:name w:val="Note Heading Char"/>
    <w:basedOn w:val="DefaultParagraphFont"/>
    <w:link w:val="NoteHeading"/>
    <w:uiPriority w:val="99"/>
    <w:semiHidden/>
    <w:rsid w:val="00A95C5D"/>
    <w:rPr>
      <w:rFonts w:ascii="Times New Roman" w:eastAsia="MS Mincho" w:hAnsi="Times New Roman" w:cs="Times New Roman"/>
      <w:sz w:val="20"/>
      <w:szCs w:val="20"/>
      <w:lang w:eastAsia="x-none"/>
    </w:rPr>
  </w:style>
  <w:style w:type="paragraph" w:styleId="BodyText2">
    <w:name w:val="Body Text 2"/>
    <w:basedOn w:val="Normal"/>
    <w:link w:val="BodyText2Char"/>
    <w:uiPriority w:val="99"/>
    <w:semiHidden/>
    <w:unhideWhenUsed/>
    <w:rsid w:val="00A95C5D"/>
    <w:rPr>
      <w:i/>
      <w:color w:val="auto"/>
      <w:lang w:eastAsia="x-none"/>
    </w:rPr>
  </w:style>
  <w:style w:type="character" w:customStyle="1" w:styleId="BodyText2Char">
    <w:name w:val="Body Text 2 Char"/>
    <w:basedOn w:val="DefaultParagraphFont"/>
    <w:link w:val="BodyText2"/>
    <w:uiPriority w:val="99"/>
    <w:semiHidden/>
    <w:rsid w:val="00A95C5D"/>
    <w:rPr>
      <w:rFonts w:ascii="Times New Roman" w:eastAsia="Times New Roman" w:hAnsi="Times New Roman" w:cs="Times New Roman"/>
      <w:i/>
      <w:sz w:val="20"/>
      <w:szCs w:val="20"/>
      <w:lang w:eastAsia="x-none"/>
    </w:rPr>
  </w:style>
  <w:style w:type="paragraph" w:styleId="BodyText3">
    <w:name w:val="Body Text 3"/>
    <w:basedOn w:val="Normal"/>
    <w:link w:val="BodyText3Char"/>
    <w:uiPriority w:val="99"/>
    <w:semiHidden/>
    <w:unhideWhenUsed/>
    <w:rsid w:val="00A95C5D"/>
    <w:pPr>
      <w:keepNext/>
      <w:keepLines/>
    </w:pPr>
    <w:rPr>
      <w:rFonts w:eastAsia="Osaka"/>
      <w:lang w:eastAsia="x-none"/>
    </w:rPr>
  </w:style>
  <w:style w:type="character" w:customStyle="1" w:styleId="BodyText3Char">
    <w:name w:val="Body Text 3 Char"/>
    <w:basedOn w:val="DefaultParagraphFont"/>
    <w:link w:val="BodyText3"/>
    <w:uiPriority w:val="99"/>
    <w:semiHidden/>
    <w:rsid w:val="00A95C5D"/>
    <w:rPr>
      <w:rFonts w:ascii="Times New Roman" w:eastAsia="Osaka" w:hAnsi="Times New Roman" w:cs="Times New Roman"/>
      <w:color w:val="000000"/>
      <w:sz w:val="20"/>
      <w:szCs w:val="20"/>
      <w:lang w:eastAsia="x-none"/>
    </w:rPr>
  </w:style>
  <w:style w:type="paragraph" w:styleId="BodyTextIndent2">
    <w:name w:val="Body Text Indent 2"/>
    <w:basedOn w:val="Normal"/>
    <w:link w:val="BodyTextIndent2Char"/>
    <w:uiPriority w:val="99"/>
    <w:semiHidden/>
    <w:unhideWhenUsed/>
    <w:rsid w:val="00A95C5D"/>
    <w:pPr>
      <w:ind w:leftChars="100" w:left="400" w:hangingChars="100" w:hanging="200"/>
    </w:pPr>
    <w:rPr>
      <w:rFonts w:eastAsia="MS Mincho"/>
      <w:color w:val="auto"/>
      <w:lang w:eastAsia="en-GB"/>
    </w:rPr>
  </w:style>
  <w:style w:type="character" w:customStyle="1" w:styleId="BodyTextIndent2Char">
    <w:name w:val="Body Text Indent 2 Char"/>
    <w:basedOn w:val="DefaultParagraphFont"/>
    <w:link w:val="BodyTextIndent2"/>
    <w:uiPriority w:val="99"/>
    <w:semiHidden/>
    <w:rsid w:val="00A95C5D"/>
    <w:rPr>
      <w:rFonts w:ascii="Times New Roman" w:eastAsia="MS Mincho" w:hAnsi="Times New Roman" w:cs="Times New Roman"/>
      <w:sz w:val="20"/>
      <w:szCs w:val="20"/>
      <w:lang w:eastAsia="en-GB"/>
    </w:rPr>
  </w:style>
  <w:style w:type="paragraph" w:styleId="BodyTextIndent3">
    <w:name w:val="Body Text Indent 3"/>
    <w:basedOn w:val="Normal"/>
    <w:link w:val="BodyTextIndent3Char"/>
    <w:uiPriority w:val="99"/>
    <w:semiHidden/>
    <w:unhideWhenUsed/>
    <w:rsid w:val="00A95C5D"/>
    <w:pPr>
      <w:spacing w:after="0"/>
      <w:ind w:left="1080"/>
    </w:pPr>
    <w:rPr>
      <w:rFonts w:eastAsia="SimSun"/>
      <w:color w:val="auto"/>
      <w:lang w:val="x-none" w:eastAsia="en-GB"/>
    </w:rPr>
  </w:style>
  <w:style w:type="character" w:customStyle="1" w:styleId="BodyTextIndent3Char">
    <w:name w:val="Body Text Indent 3 Char"/>
    <w:basedOn w:val="DefaultParagraphFont"/>
    <w:link w:val="BodyTextIndent3"/>
    <w:uiPriority w:val="99"/>
    <w:semiHidden/>
    <w:rsid w:val="00A95C5D"/>
    <w:rPr>
      <w:rFonts w:ascii="Times New Roman" w:eastAsia="SimSun" w:hAnsi="Times New Roman" w:cs="Times New Roman"/>
      <w:sz w:val="20"/>
      <w:szCs w:val="20"/>
      <w:lang w:val="x-none" w:eastAsia="en-GB"/>
    </w:rPr>
  </w:style>
  <w:style w:type="paragraph" w:styleId="DocumentMap">
    <w:name w:val="Document Map"/>
    <w:basedOn w:val="Normal"/>
    <w:link w:val="DocumentMapChar"/>
    <w:uiPriority w:val="99"/>
    <w:semiHidden/>
    <w:unhideWhenUsed/>
    <w:rsid w:val="00A95C5D"/>
    <w:pPr>
      <w:shd w:val="clear" w:color="auto" w:fill="000080"/>
    </w:pPr>
    <w:rPr>
      <w:rFonts w:ascii="Tahoma" w:hAnsi="Tahoma"/>
      <w:color w:val="auto"/>
      <w:lang w:eastAsia="x-none"/>
    </w:rPr>
  </w:style>
  <w:style w:type="character" w:customStyle="1" w:styleId="DocumentMapChar">
    <w:name w:val="Document Map Char"/>
    <w:basedOn w:val="DefaultParagraphFont"/>
    <w:link w:val="DocumentMap"/>
    <w:uiPriority w:val="99"/>
    <w:semiHidden/>
    <w:rsid w:val="00A95C5D"/>
    <w:rPr>
      <w:rFonts w:ascii="Tahoma" w:eastAsia="Times New Roman" w:hAnsi="Tahoma" w:cs="Times New Roman"/>
      <w:sz w:val="20"/>
      <w:szCs w:val="20"/>
      <w:shd w:val="clear" w:color="auto" w:fill="000080"/>
      <w:lang w:eastAsia="x-none"/>
    </w:rPr>
  </w:style>
  <w:style w:type="paragraph" w:styleId="PlainText">
    <w:name w:val="Plain Text"/>
    <w:basedOn w:val="Normal"/>
    <w:link w:val="PlainTextChar"/>
    <w:uiPriority w:val="99"/>
    <w:semiHidden/>
    <w:unhideWhenUsed/>
    <w:rsid w:val="00A95C5D"/>
    <w:rPr>
      <w:rFonts w:ascii="Courier New" w:hAnsi="Courier New"/>
      <w:color w:val="auto"/>
      <w:lang w:val="nb-NO" w:eastAsia="en-GB"/>
    </w:rPr>
  </w:style>
  <w:style w:type="character" w:customStyle="1" w:styleId="PlainTextChar">
    <w:name w:val="Plain Text Char"/>
    <w:basedOn w:val="DefaultParagraphFont"/>
    <w:link w:val="PlainText"/>
    <w:uiPriority w:val="99"/>
    <w:semiHidden/>
    <w:rsid w:val="00A95C5D"/>
    <w:rPr>
      <w:rFonts w:ascii="Courier New" w:eastAsia="Times New Roman" w:hAnsi="Courier New" w:cs="Times New Roman"/>
      <w:sz w:val="20"/>
      <w:szCs w:val="20"/>
      <w:lang w:val="nb-NO" w:eastAsia="en-GB"/>
    </w:rPr>
  </w:style>
  <w:style w:type="paragraph" w:styleId="CommentSubject">
    <w:name w:val="annotation subject"/>
    <w:basedOn w:val="CommentText"/>
    <w:next w:val="CommentText"/>
    <w:link w:val="CommentSubjectChar"/>
    <w:uiPriority w:val="99"/>
    <w:semiHidden/>
    <w:unhideWhenUsed/>
    <w:rsid w:val="00A95C5D"/>
    <w:rPr>
      <w:b/>
      <w:bCs/>
    </w:rPr>
  </w:style>
  <w:style w:type="character" w:customStyle="1" w:styleId="CommentSubjectChar">
    <w:name w:val="Comment Subject Char"/>
    <w:basedOn w:val="CommentTextChar"/>
    <w:link w:val="CommentSubject"/>
    <w:uiPriority w:val="99"/>
    <w:semiHidden/>
    <w:rsid w:val="00A95C5D"/>
    <w:rPr>
      <w:rFonts w:ascii="Times New Roman" w:eastAsia="Times New Roman" w:hAnsi="Times New Roman" w:cs="Times New Roman"/>
      <w:b/>
      <w:bCs/>
      <w:sz w:val="20"/>
      <w:szCs w:val="20"/>
      <w:lang w:eastAsia="x-none"/>
    </w:rPr>
  </w:style>
  <w:style w:type="paragraph" w:styleId="BalloonText">
    <w:name w:val="Balloon Text"/>
    <w:basedOn w:val="Normal"/>
    <w:link w:val="BalloonTextChar"/>
    <w:uiPriority w:val="99"/>
    <w:semiHidden/>
    <w:unhideWhenUsed/>
    <w:rsid w:val="00A95C5D"/>
    <w:pPr>
      <w:spacing w:after="0"/>
    </w:pPr>
    <w:rPr>
      <w:rFonts w:ascii="Segoe UI" w:hAnsi="Segoe UI"/>
      <w:color w:val="auto"/>
      <w:sz w:val="18"/>
      <w:szCs w:val="18"/>
      <w:lang w:eastAsia="x-none"/>
    </w:rPr>
  </w:style>
  <w:style w:type="character" w:customStyle="1" w:styleId="BalloonTextChar">
    <w:name w:val="Balloon Text Char"/>
    <w:basedOn w:val="DefaultParagraphFont"/>
    <w:link w:val="BalloonText"/>
    <w:uiPriority w:val="99"/>
    <w:semiHidden/>
    <w:rsid w:val="00A95C5D"/>
    <w:rPr>
      <w:rFonts w:ascii="Segoe UI" w:eastAsia="Times New Roman" w:hAnsi="Segoe UI" w:cs="Times New Roman"/>
      <w:sz w:val="18"/>
      <w:szCs w:val="18"/>
      <w:lang w:eastAsia="x-none"/>
    </w:rPr>
  </w:style>
  <w:style w:type="character" w:customStyle="1" w:styleId="NoSpacingChar">
    <w:name w:val="No Spacing Char"/>
    <w:link w:val="NoSpacing"/>
    <w:uiPriority w:val="1"/>
    <w:locked/>
    <w:rsid w:val="00A95C5D"/>
    <w:rPr>
      <w:rFonts w:ascii="Arial" w:eastAsia="PMingLiU" w:hAnsi="Arial" w:cs="Arial"/>
      <w:lang w:eastAsia="x-none"/>
    </w:rPr>
  </w:style>
  <w:style w:type="paragraph" w:styleId="NoSpacing">
    <w:name w:val="No Spacing"/>
    <w:basedOn w:val="Normal"/>
    <w:link w:val="NoSpacingChar"/>
    <w:uiPriority w:val="1"/>
    <w:qFormat/>
    <w:rsid w:val="00A95C5D"/>
    <w:pPr>
      <w:spacing w:after="0"/>
      <w:jc w:val="both"/>
    </w:pPr>
    <w:rPr>
      <w:rFonts w:ascii="Arial" w:eastAsia="PMingLiU" w:hAnsi="Arial" w:cs="Arial"/>
      <w:color w:val="auto"/>
      <w:sz w:val="22"/>
      <w:szCs w:val="22"/>
      <w:lang w:eastAsia="x-none"/>
    </w:rPr>
  </w:style>
  <w:style w:type="paragraph" w:styleId="Revision">
    <w:name w:val="Revision"/>
    <w:uiPriority w:val="99"/>
    <w:semiHidden/>
    <w:rsid w:val="00A95C5D"/>
    <w:pPr>
      <w:autoSpaceDN w:val="0"/>
      <w:spacing w:after="0" w:line="240" w:lineRule="auto"/>
    </w:pPr>
    <w:rPr>
      <w:rFonts w:ascii="Times New Roman" w:eastAsia="Times New Roman" w:hAnsi="Times New Roman" w:cs="Times New Roman"/>
      <w:sz w:val="20"/>
      <w:szCs w:val="20"/>
    </w:rPr>
  </w:style>
  <w:style w:type="character" w:customStyle="1" w:styleId="ListParagraphChar">
    <w:name w:val="List Paragraph Char"/>
    <w:aliases w:val="- Bullets Char,목록 단락 Char,リスト段落 Char,?? ?? Char,????? Char,???? Char,Lista1 Char,?? ?목록 단락 Char Char,¥ê¥¹¥È¶ÎÂä Char Char"/>
    <w:link w:val="ListParagraph"/>
    <w:uiPriority w:val="34"/>
    <w:qFormat/>
    <w:locked/>
    <w:rsid w:val="00A95C5D"/>
    <w:rPr>
      <w:rFonts w:ascii="Calibri" w:eastAsia="Calibri" w:hAnsi="Calibri" w:cs="Calibri"/>
      <w:lang w:val="en-US"/>
    </w:rPr>
  </w:style>
  <w:style w:type="paragraph" w:styleId="ListParagraph">
    <w:name w:val="List Paragraph"/>
    <w:aliases w:val="- Bullets,목록 단락,リスト段落,?? ??,?????,????,Lista1,?? ?목록 단락 Char,¥ê¥¹¥È¶ÎÂä Char"/>
    <w:basedOn w:val="Normal"/>
    <w:link w:val="ListParagraphChar"/>
    <w:uiPriority w:val="34"/>
    <w:qFormat/>
    <w:rsid w:val="00A95C5D"/>
    <w:pPr>
      <w:spacing w:after="0"/>
      <w:ind w:left="720"/>
    </w:pPr>
    <w:rPr>
      <w:rFonts w:ascii="Calibri" w:eastAsia="Calibri" w:hAnsi="Calibri" w:cs="Calibri"/>
      <w:color w:val="auto"/>
      <w:sz w:val="22"/>
      <w:szCs w:val="22"/>
      <w:lang w:val="en-US" w:eastAsia="en-US"/>
    </w:rPr>
  </w:style>
  <w:style w:type="paragraph" w:styleId="Quote">
    <w:name w:val="Quote"/>
    <w:basedOn w:val="Normal"/>
    <w:next w:val="Normal"/>
    <w:link w:val="QuoteChar"/>
    <w:uiPriority w:val="29"/>
    <w:qFormat/>
    <w:rsid w:val="00A95C5D"/>
    <w:pPr>
      <w:jc w:val="both"/>
    </w:pPr>
    <w:rPr>
      <w:rFonts w:ascii="Arial" w:eastAsia="PMingLiU" w:hAnsi="Arial"/>
      <w:i/>
      <w:iCs/>
      <w:lang w:eastAsia="en-GB"/>
    </w:rPr>
  </w:style>
  <w:style w:type="character" w:customStyle="1" w:styleId="QuoteChar">
    <w:name w:val="Quote Char"/>
    <w:basedOn w:val="DefaultParagraphFont"/>
    <w:link w:val="Quote"/>
    <w:uiPriority w:val="29"/>
    <w:rsid w:val="00A95C5D"/>
    <w:rPr>
      <w:rFonts w:ascii="Arial" w:eastAsia="PMingLiU" w:hAnsi="Arial" w:cs="Times New Roman"/>
      <w:i/>
      <w:iCs/>
      <w:color w:val="000000"/>
      <w:sz w:val="20"/>
      <w:szCs w:val="20"/>
      <w:lang w:eastAsia="en-GB"/>
    </w:rPr>
  </w:style>
  <w:style w:type="paragraph" w:styleId="IntenseQuote">
    <w:name w:val="Intense Quote"/>
    <w:basedOn w:val="Normal"/>
    <w:next w:val="Normal"/>
    <w:link w:val="IntenseQuoteChar"/>
    <w:uiPriority w:val="30"/>
    <w:qFormat/>
    <w:rsid w:val="00A95C5D"/>
    <w:pPr>
      <w:pBdr>
        <w:bottom w:val="single" w:sz="4" w:space="4" w:color="4F81BD"/>
      </w:pBdr>
      <w:spacing w:before="200" w:after="280"/>
      <w:ind w:left="936" w:right="936"/>
      <w:jc w:val="both"/>
    </w:pPr>
    <w:rPr>
      <w:rFonts w:ascii="Arial" w:eastAsia="PMingLiU" w:hAnsi="Arial"/>
      <w:b/>
      <w:bCs/>
      <w:i/>
      <w:iCs/>
      <w:color w:val="4F81BD"/>
      <w:lang w:eastAsia="en-GB"/>
    </w:rPr>
  </w:style>
  <w:style w:type="character" w:customStyle="1" w:styleId="IntenseQuoteChar">
    <w:name w:val="Intense Quote Char"/>
    <w:basedOn w:val="DefaultParagraphFont"/>
    <w:link w:val="IntenseQuote"/>
    <w:uiPriority w:val="30"/>
    <w:rsid w:val="00A95C5D"/>
    <w:rPr>
      <w:rFonts w:ascii="Arial" w:eastAsia="PMingLiU" w:hAnsi="Arial" w:cs="Times New Roman"/>
      <w:b/>
      <w:bCs/>
      <w:i/>
      <w:iCs/>
      <w:color w:val="4F81BD"/>
      <w:sz w:val="20"/>
      <w:szCs w:val="20"/>
      <w:lang w:eastAsia="en-GB"/>
    </w:rPr>
  </w:style>
  <w:style w:type="paragraph" w:styleId="TOCHeading">
    <w:name w:val="TOC Heading"/>
    <w:basedOn w:val="Heading1"/>
    <w:next w:val="Normal"/>
    <w:uiPriority w:val="39"/>
    <w:semiHidden/>
    <w:unhideWhenUsed/>
    <w:qFormat/>
    <w:rsid w:val="00A95C5D"/>
    <w:pPr>
      <w:keepLines w:val="0"/>
      <w:pBdr>
        <w:top w:val="none" w:sz="0" w:space="0" w:color="auto"/>
      </w:pBdr>
      <w:overflowPunct/>
      <w:autoSpaceDE/>
      <w:adjustRightInd/>
      <w:spacing w:before="180" w:line="720" w:lineRule="auto"/>
      <w:ind w:left="0" w:firstLine="0"/>
      <w:jc w:val="both"/>
      <w:textAlignment w:val="auto"/>
      <w:outlineLvl w:val="9"/>
    </w:pPr>
    <w:rPr>
      <w:rFonts w:ascii="Cambria" w:eastAsia="PMingLiU" w:hAnsi="Cambria"/>
      <w:b/>
      <w:bCs/>
      <w:kern w:val="52"/>
      <w:sz w:val="52"/>
      <w:szCs w:val="52"/>
      <w:lang w:eastAsia="en-GB"/>
    </w:rPr>
  </w:style>
  <w:style w:type="character" w:customStyle="1" w:styleId="H6Char">
    <w:name w:val="H6 Char"/>
    <w:link w:val="H6"/>
    <w:locked/>
    <w:rsid w:val="00A95C5D"/>
    <w:rPr>
      <w:rFonts w:ascii="Arial" w:eastAsia="Times New Roman" w:hAnsi="Arial" w:cs="Times New Roman"/>
      <w:sz w:val="20"/>
      <w:szCs w:val="20"/>
      <w:lang w:eastAsia="ja-JP"/>
    </w:rPr>
  </w:style>
  <w:style w:type="character" w:customStyle="1" w:styleId="EQChar">
    <w:name w:val="EQ Char"/>
    <w:link w:val="EQ"/>
    <w:qFormat/>
    <w:locked/>
    <w:rsid w:val="00A95C5D"/>
    <w:rPr>
      <w:rFonts w:ascii="Times New Roman" w:eastAsia="Times New Roman" w:hAnsi="Times New Roman" w:cs="Times New Roman"/>
      <w:noProof/>
      <w:color w:val="000000"/>
      <w:sz w:val="20"/>
      <w:szCs w:val="20"/>
      <w:lang w:eastAsia="ja-JP"/>
    </w:rPr>
  </w:style>
  <w:style w:type="character" w:customStyle="1" w:styleId="NOChar">
    <w:name w:val="NO Char"/>
    <w:link w:val="NO"/>
    <w:qFormat/>
    <w:locked/>
    <w:rsid w:val="00A95C5D"/>
    <w:rPr>
      <w:rFonts w:ascii="Times New Roman" w:eastAsia="Times New Roman" w:hAnsi="Times New Roman" w:cs="Times New Roman"/>
      <w:color w:val="000000"/>
      <w:sz w:val="20"/>
      <w:szCs w:val="20"/>
      <w:lang w:eastAsia="ja-JP"/>
    </w:rPr>
  </w:style>
  <w:style w:type="character" w:customStyle="1" w:styleId="PLChar">
    <w:name w:val="PL Char"/>
    <w:link w:val="PL"/>
    <w:qFormat/>
    <w:locked/>
    <w:rsid w:val="00A95C5D"/>
    <w:rPr>
      <w:rFonts w:ascii="Courier New" w:eastAsia="Times New Roman" w:hAnsi="Courier New" w:cs="Times New Roman"/>
      <w:noProof/>
      <w:sz w:val="16"/>
      <w:szCs w:val="20"/>
      <w:lang w:eastAsia="ja-JP"/>
    </w:rPr>
  </w:style>
  <w:style w:type="character" w:customStyle="1" w:styleId="TALChar">
    <w:name w:val="TAL Char"/>
    <w:link w:val="TAL"/>
    <w:qFormat/>
    <w:locked/>
    <w:rsid w:val="00A95C5D"/>
    <w:rPr>
      <w:rFonts w:ascii="Arial" w:eastAsia="Times New Roman" w:hAnsi="Arial" w:cs="Times New Roman"/>
      <w:color w:val="000000"/>
      <w:sz w:val="18"/>
      <w:szCs w:val="20"/>
      <w:lang w:eastAsia="ja-JP"/>
    </w:rPr>
  </w:style>
  <w:style w:type="character" w:customStyle="1" w:styleId="TACCar">
    <w:name w:val="TAC Car"/>
    <w:link w:val="TAC"/>
    <w:qFormat/>
    <w:locked/>
    <w:rsid w:val="00A95C5D"/>
    <w:rPr>
      <w:rFonts w:ascii="Arial" w:eastAsia="Times New Roman" w:hAnsi="Arial" w:cs="Times New Roman"/>
      <w:color w:val="000000"/>
      <w:sz w:val="18"/>
      <w:szCs w:val="20"/>
      <w:lang w:eastAsia="ja-JP"/>
    </w:rPr>
  </w:style>
  <w:style w:type="character" w:customStyle="1" w:styleId="EXCar">
    <w:name w:val="EX Car"/>
    <w:link w:val="EX"/>
    <w:locked/>
    <w:rsid w:val="00A95C5D"/>
    <w:rPr>
      <w:rFonts w:ascii="Times New Roman" w:eastAsia="Times New Roman" w:hAnsi="Times New Roman" w:cs="Times New Roman"/>
      <w:color w:val="000000"/>
      <w:sz w:val="20"/>
      <w:szCs w:val="20"/>
      <w:lang w:eastAsia="ja-JP"/>
    </w:rPr>
  </w:style>
  <w:style w:type="character" w:customStyle="1" w:styleId="B1Char1">
    <w:name w:val="B1 Char1"/>
    <w:qFormat/>
    <w:locked/>
    <w:rsid w:val="00A95C5D"/>
  </w:style>
  <w:style w:type="character" w:customStyle="1" w:styleId="EditorsNoteChar">
    <w:name w:val="Editor's Note Char"/>
    <w:link w:val="EditorsNote"/>
    <w:qFormat/>
    <w:locked/>
    <w:rsid w:val="00A95C5D"/>
    <w:rPr>
      <w:rFonts w:ascii="Times New Roman" w:eastAsia="Times New Roman" w:hAnsi="Times New Roman" w:cs="Times New Roman"/>
      <w:color w:val="FF0000"/>
      <w:sz w:val="20"/>
      <w:szCs w:val="20"/>
      <w:lang w:eastAsia="ja-JP"/>
    </w:rPr>
  </w:style>
  <w:style w:type="character" w:customStyle="1" w:styleId="TANChar">
    <w:name w:val="TAN Char"/>
    <w:link w:val="TAN"/>
    <w:qFormat/>
    <w:locked/>
    <w:rsid w:val="00A95C5D"/>
    <w:rPr>
      <w:rFonts w:ascii="Arial" w:eastAsia="Times New Roman" w:hAnsi="Arial" w:cs="Times New Roman"/>
      <w:color w:val="000000"/>
      <w:sz w:val="18"/>
      <w:szCs w:val="20"/>
      <w:lang w:eastAsia="ja-JP"/>
    </w:rPr>
  </w:style>
  <w:style w:type="character" w:customStyle="1" w:styleId="TFChar">
    <w:name w:val="TF Char"/>
    <w:link w:val="TF"/>
    <w:qFormat/>
    <w:locked/>
    <w:rsid w:val="00A95C5D"/>
    <w:rPr>
      <w:rFonts w:ascii="Arial" w:eastAsia="Times New Roman" w:hAnsi="Arial" w:cs="Times New Roman"/>
      <w:b/>
      <w:color w:val="000000"/>
      <w:sz w:val="20"/>
      <w:szCs w:val="20"/>
      <w:lang w:eastAsia="ja-JP"/>
    </w:rPr>
  </w:style>
  <w:style w:type="character" w:customStyle="1" w:styleId="B2Char1">
    <w:name w:val="B2 Char1"/>
    <w:link w:val="B2"/>
    <w:locked/>
    <w:rsid w:val="00A95C5D"/>
    <w:rPr>
      <w:rFonts w:ascii="Times New Roman" w:eastAsia="Times New Roman" w:hAnsi="Times New Roman" w:cs="Times New Roman"/>
      <w:color w:val="000000"/>
      <w:sz w:val="20"/>
      <w:szCs w:val="20"/>
      <w:lang w:eastAsia="ja-JP"/>
    </w:rPr>
  </w:style>
  <w:style w:type="character" w:customStyle="1" w:styleId="B3Char">
    <w:name w:val="B3 Char"/>
    <w:link w:val="B3"/>
    <w:locked/>
    <w:rsid w:val="00A95C5D"/>
    <w:rPr>
      <w:rFonts w:ascii="Times New Roman" w:eastAsia="Times New Roman" w:hAnsi="Times New Roman" w:cs="Times New Roman"/>
      <w:color w:val="000000"/>
      <w:sz w:val="20"/>
      <w:szCs w:val="20"/>
      <w:lang w:eastAsia="ja-JP"/>
    </w:rPr>
  </w:style>
  <w:style w:type="character" w:customStyle="1" w:styleId="B4Char">
    <w:name w:val="B4 Char"/>
    <w:link w:val="B4"/>
    <w:qFormat/>
    <w:locked/>
    <w:rsid w:val="00A95C5D"/>
    <w:rPr>
      <w:rFonts w:ascii="Times New Roman" w:eastAsia="Times New Roman" w:hAnsi="Times New Roman" w:cs="Times New Roman"/>
      <w:color w:val="000000"/>
      <w:sz w:val="20"/>
      <w:szCs w:val="20"/>
      <w:lang w:eastAsia="ja-JP"/>
    </w:rPr>
  </w:style>
  <w:style w:type="character" w:customStyle="1" w:styleId="B5Char">
    <w:name w:val="B5 Char"/>
    <w:link w:val="B5"/>
    <w:qFormat/>
    <w:locked/>
    <w:rsid w:val="00A95C5D"/>
    <w:rPr>
      <w:rFonts w:ascii="Times New Roman" w:eastAsia="Times New Roman" w:hAnsi="Times New Roman" w:cs="Times New Roman"/>
      <w:color w:val="000000"/>
      <w:sz w:val="20"/>
      <w:szCs w:val="20"/>
      <w:lang w:eastAsia="ja-JP"/>
    </w:rPr>
  </w:style>
  <w:style w:type="paragraph" w:customStyle="1" w:styleId="TAJ">
    <w:name w:val="TAJ"/>
    <w:basedOn w:val="TH"/>
    <w:uiPriority w:val="99"/>
    <w:rsid w:val="00A95C5D"/>
    <w:rPr>
      <w:rFonts w:eastAsiaTheme="minorHAnsi" w:cs="Arial"/>
      <w:color w:val="auto"/>
      <w:sz w:val="22"/>
      <w:szCs w:val="22"/>
      <w:lang w:eastAsia="en-US"/>
    </w:rPr>
  </w:style>
  <w:style w:type="character" w:customStyle="1" w:styleId="GuidanceChar">
    <w:name w:val="Guidance Char"/>
    <w:link w:val="Guidance"/>
    <w:locked/>
    <w:rsid w:val="00A95C5D"/>
    <w:rPr>
      <w:i/>
      <w:color w:val="0000FF"/>
      <w:lang w:eastAsia="x-none"/>
    </w:rPr>
  </w:style>
  <w:style w:type="paragraph" w:customStyle="1" w:styleId="Guidance">
    <w:name w:val="Guidance"/>
    <w:basedOn w:val="Normal"/>
    <w:link w:val="GuidanceChar"/>
    <w:rsid w:val="00A95C5D"/>
    <w:rPr>
      <w:rFonts w:asciiTheme="minorHAnsi" w:eastAsiaTheme="minorHAnsi" w:hAnsiTheme="minorHAnsi" w:cstheme="minorBidi"/>
      <w:i/>
      <w:color w:val="0000FF"/>
      <w:sz w:val="22"/>
      <w:szCs w:val="22"/>
      <w:lang w:eastAsia="x-none"/>
    </w:rPr>
  </w:style>
  <w:style w:type="character" w:customStyle="1" w:styleId="CRCoverPageChar">
    <w:name w:val="CR Cover Page Char"/>
    <w:link w:val="CRCoverPage"/>
    <w:locked/>
    <w:rsid w:val="00A95C5D"/>
    <w:rPr>
      <w:rFonts w:ascii="Arial" w:hAnsi="Arial" w:cs="Arial"/>
    </w:rPr>
  </w:style>
  <w:style w:type="paragraph" w:customStyle="1" w:styleId="CRCoverPage">
    <w:name w:val="CR Cover Page"/>
    <w:link w:val="CRCoverPageChar"/>
    <w:qFormat/>
    <w:rsid w:val="00A95C5D"/>
    <w:pPr>
      <w:autoSpaceDN w:val="0"/>
      <w:spacing w:after="120" w:line="240" w:lineRule="auto"/>
    </w:pPr>
    <w:rPr>
      <w:rFonts w:ascii="Arial" w:hAnsi="Arial" w:cs="Arial"/>
    </w:rPr>
  </w:style>
  <w:style w:type="paragraph" w:customStyle="1" w:styleId="tdoc-header">
    <w:name w:val="tdoc-header"/>
    <w:uiPriority w:val="99"/>
    <w:rsid w:val="00A95C5D"/>
    <w:pPr>
      <w:autoSpaceDN w:val="0"/>
      <w:spacing w:after="0" w:line="240" w:lineRule="auto"/>
    </w:pPr>
    <w:rPr>
      <w:rFonts w:ascii="Arial" w:eastAsia="Times New Roman" w:hAnsi="Arial" w:cs="Times New Roman"/>
      <w:noProof/>
      <w:sz w:val="24"/>
      <w:szCs w:val="20"/>
    </w:rPr>
  </w:style>
  <w:style w:type="character" w:customStyle="1" w:styleId="TALCharCharChar">
    <w:name w:val="TAL Char Char Char"/>
    <w:link w:val="TALCharChar"/>
    <w:locked/>
    <w:rsid w:val="00A95C5D"/>
    <w:rPr>
      <w:rFonts w:ascii="Arial" w:eastAsia="MS Mincho" w:hAnsi="Arial" w:cs="Arial"/>
      <w:sz w:val="18"/>
      <w:lang w:eastAsia="ja-JP"/>
    </w:rPr>
  </w:style>
  <w:style w:type="paragraph" w:customStyle="1" w:styleId="TALCharChar">
    <w:name w:val="TAL Char Char"/>
    <w:basedOn w:val="Normal"/>
    <w:link w:val="TALCharCharChar"/>
    <w:rsid w:val="00A95C5D"/>
    <w:pPr>
      <w:keepNext/>
      <w:keepLines/>
      <w:spacing w:after="0"/>
    </w:pPr>
    <w:rPr>
      <w:rFonts w:ascii="Arial" w:eastAsia="MS Mincho" w:hAnsi="Arial" w:cs="Arial"/>
      <w:color w:val="auto"/>
      <w:sz w:val="18"/>
      <w:szCs w:val="22"/>
    </w:rPr>
  </w:style>
  <w:style w:type="paragraph" w:customStyle="1" w:styleId="Note">
    <w:name w:val="Note"/>
    <w:basedOn w:val="Normal"/>
    <w:uiPriority w:val="99"/>
    <w:rsid w:val="00A95C5D"/>
    <w:pPr>
      <w:ind w:left="568" w:hanging="284"/>
    </w:pPr>
    <w:rPr>
      <w:rFonts w:eastAsia="MS Mincho"/>
      <w:color w:val="auto"/>
      <w:lang w:eastAsia="en-GB"/>
    </w:rPr>
  </w:style>
  <w:style w:type="paragraph" w:customStyle="1" w:styleId="TOC91">
    <w:name w:val="TOC 91"/>
    <w:basedOn w:val="TOC8"/>
    <w:uiPriority w:val="99"/>
    <w:rsid w:val="00A95C5D"/>
    <w:pPr>
      <w:ind w:left="1418" w:hanging="1418"/>
      <w:textAlignment w:val="auto"/>
    </w:pPr>
    <w:rPr>
      <w:rFonts w:eastAsia="MS Mincho"/>
      <w:lang w:val="en-US" w:eastAsia="en-GB"/>
    </w:rPr>
  </w:style>
  <w:style w:type="paragraph" w:customStyle="1" w:styleId="HE">
    <w:name w:val="HE"/>
    <w:basedOn w:val="Normal"/>
    <w:uiPriority w:val="99"/>
    <w:rsid w:val="00A95C5D"/>
    <w:pPr>
      <w:spacing w:after="0"/>
    </w:pPr>
    <w:rPr>
      <w:rFonts w:eastAsia="MS Mincho"/>
      <w:b/>
      <w:color w:val="auto"/>
      <w:lang w:eastAsia="en-GB"/>
    </w:rPr>
  </w:style>
  <w:style w:type="paragraph" w:customStyle="1" w:styleId="HO">
    <w:name w:val="HO"/>
    <w:basedOn w:val="Normal"/>
    <w:uiPriority w:val="99"/>
    <w:rsid w:val="00A95C5D"/>
    <w:pPr>
      <w:spacing w:after="0"/>
      <w:jc w:val="right"/>
    </w:pPr>
    <w:rPr>
      <w:rFonts w:eastAsia="MS Mincho"/>
      <w:b/>
      <w:color w:val="auto"/>
      <w:lang w:eastAsia="en-GB"/>
    </w:rPr>
  </w:style>
  <w:style w:type="paragraph" w:customStyle="1" w:styleId="WP">
    <w:name w:val="WP"/>
    <w:basedOn w:val="Normal"/>
    <w:uiPriority w:val="99"/>
    <w:rsid w:val="00A95C5D"/>
    <w:pPr>
      <w:spacing w:after="0"/>
      <w:jc w:val="both"/>
    </w:pPr>
    <w:rPr>
      <w:rFonts w:eastAsia="MS Mincho"/>
      <w:color w:val="auto"/>
      <w:lang w:eastAsia="en-GB"/>
    </w:rPr>
  </w:style>
  <w:style w:type="paragraph" w:customStyle="1" w:styleId="ZK">
    <w:name w:val="ZK"/>
    <w:uiPriority w:val="99"/>
    <w:rsid w:val="00A95C5D"/>
    <w:pPr>
      <w:autoSpaceDN w:val="0"/>
      <w:spacing w:after="240" w:line="240" w:lineRule="atLeast"/>
      <w:ind w:left="1191" w:right="113" w:hanging="1191"/>
    </w:pPr>
    <w:rPr>
      <w:rFonts w:ascii="Times New Roman" w:eastAsia="MS Mincho" w:hAnsi="Times New Roman" w:cs="Times New Roman"/>
      <w:sz w:val="20"/>
      <w:szCs w:val="20"/>
    </w:rPr>
  </w:style>
  <w:style w:type="paragraph" w:customStyle="1" w:styleId="ZC">
    <w:name w:val="ZC"/>
    <w:uiPriority w:val="99"/>
    <w:rsid w:val="00A95C5D"/>
    <w:pPr>
      <w:autoSpaceDN w:val="0"/>
      <w:spacing w:after="0" w:line="360" w:lineRule="atLeast"/>
      <w:jc w:val="center"/>
    </w:pPr>
    <w:rPr>
      <w:rFonts w:ascii="Times New Roman" w:eastAsia="MS Mincho" w:hAnsi="Times New Roman" w:cs="Times New Roman"/>
      <w:sz w:val="20"/>
      <w:szCs w:val="20"/>
    </w:rPr>
  </w:style>
  <w:style w:type="paragraph" w:customStyle="1" w:styleId="Heading2Head2A2">
    <w:name w:val="Heading 2.Head2A.2"/>
    <w:basedOn w:val="Heading1"/>
    <w:next w:val="Normal"/>
    <w:uiPriority w:val="99"/>
    <w:rsid w:val="00A95C5D"/>
    <w:pPr>
      <w:pBdr>
        <w:top w:val="none" w:sz="0" w:space="0" w:color="auto"/>
      </w:pBdr>
      <w:spacing w:before="180"/>
      <w:textAlignment w:val="auto"/>
      <w:outlineLvl w:val="1"/>
    </w:pPr>
    <w:rPr>
      <w:rFonts w:eastAsia="SimSun"/>
      <w:sz w:val="32"/>
      <w:lang w:eastAsia="es-ES"/>
    </w:rPr>
  </w:style>
  <w:style w:type="paragraph" w:customStyle="1" w:styleId="Reference">
    <w:name w:val="Reference"/>
    <w:basedOn w:val="Normal"/>
    <w:uiPriority w:val="99"/>
    <w:rsid w:val="00A95C5D"/>
    <w:pPr>
      <w:spacing w:after="0"/>
      <w:ind w:left="567" w:hanging="283"/>
    </w:pPr>
    <w:rPr>
      <w:rFonts w:eastAsia="MS Mincho"/>
      <w:color w:val="auto"/>
      <w:lang w:eastAsia="en-GB"/>
    </w:rPr>
  </w:style>
  <w:style w:type="paragraph" w:customStyle="1" w:styleId="Separation">
    <w:name w:val="Separation"/>
    <w:basedOn w:val="Heading1"/>
    <w:next w:val="Normal"/>
    <w:uiPriority w:val="99"/>
    <w:rsid w:val="00A95C5D"/>
    <w:pPr>
      <w:pBdr>
        <w:top w:val="none" w:sz="0" w:space="0" w:color="auto"/>
      </w:pBdr>
      <w:textAlignment w:val="auto"/>
    </w:pPr>
    <w:rPr>
      <w:b/>
      <w:color w:val="0000FF"/>
      <w:lang w:eastAsia="en-GB"/>
    </w:rPr>
  </w:style>
  <w:style w:type="paragraph" w:customStyle="1" w:styleId="CarCar5">
    <w:name w:val="Car Car5"/>
    <w:uiPriority w:val="99"/>
    <w:semiHidden/>
    <w:rsid w:val="00A95C5D"/>
    <w:pPr>
      <w:keepNext/>
      <w:autoSpaceDE w:val="0"/>
      <w:autoSpaceDN w:val="0"/>
      <w:adjustRightInd w:val="0"/>
      <w:spacing w:before="60" w:after="60" w:line="240" w:lineRule="auto"/>
      <w:ind w:left="567" w:hanging="283"/>
      <w:jc w:val="both"/>
    </w:pPr>
    <w:rPr>
      <w:rFonts w:ascii="Arial" w:eastAsia="SimSun" w:hAnsi="Arial" w:cs="Arial"/>
      <w:color w:val="0000FF"/>
      <w:kern w:val="2"/>
      <w:sz w:val="20"/>
      <w:szCs w:val="20"/>
      <w:lang w:val="en-US" w:eastAsia="zh-CN"/>
    </w:rPr>
  </w:style>
  <w:style w:type="paragraph" w:customStyle="1" w:styleId="FL">
    <w:name w:val="FL"/>
    <w:basedOn w:val="Normal"/>
    <w:uiPriority w:val="99"/>
    <w:rsid w:val="00A95C5D"/>
    <w:pPr>
      <w:keepNext/>
      <w:keepLines/>
      <w:spacing w:before="60"/>
      <w:jc w:val="center"/>
    </w:pPr>
    <w:rPr>
      <w:rFonts w:ascii="Arial" w:hAnsi="Arial"/>
      <w:b/>
      <w:color w:val="auto"/>
      <w:lang w:eastAsia="en-GB"/>
    </w:rPr>
  </w:style>
  <w:style w:type="paragraph" w:customStyle="1" w:styleId="ZchnZchn">
    <w:name w:val="Zchn Zchn"/>
    <w:uiPriority w:val="99"/>
    <w:semiHidden/>
    <w:rsid w:val="00A95C5D"/>
    <w:pPr>
      <w:keepNext/>
      <w:autoSpaceDE w:val="0"/>
      <w:autoSpaceDN w:val="0"/>
      <w:adjustRightInd w:val="0"/>
      <w:spacing w:before="60" w:after="60" w:line="240" w:lineRule="auto"/>
      <w:ind w:left="360" w:hanging="360"/>
      <w:jc w:val="both"/>
    </w:pPr>
    <w:rPr>
      <w:rFonts w:ascii="Arial" w:eastAsia="SimSun" w:hAnsi="Arial" w:cs="Arial"/>
      <w:color w:val="0000FF"/>
      <w:kern w:val="2"/>
      <w:sz w:val="20"/>
      <w:szCs w:val="20"/>
      <w:lang w:val="en-US" w:eastAsia="zh-CN"/>
    </w:rPr>
  </w:style>
  <w:style w:type="paragraph" w:customStyle="1" w:styleId="Revision1">
    <w:name w:val="Revision1"/>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a">
    <w:name w:val="无间隔"/>
    <w:uiPriority w:val="99"/>
    <w:qFormat/>
    <w:rsid w:val="00A95C5D"/>
    <w:pPr>
      <w:autoSpaceDN w:val="0"/>
      <w:spacing w:after="0" w:line="240" w:lineRule="auto"/>
    </w:pPr>
    <w:rPr>
      <w:rFonts w:ascii="Times New Roman" w:eastAsia="SimSun" w:hAnsi="Times New Roman" w:cs="Times New Roman"/>
      <w:sz w:val="20"/>
      <w:szCs w:val="20"/>
    </w:rPr>
  </w:style>
  <w:style w:type="paragraph" w:customStyle="1" w:styleId="Arial">
    <w:name w:val="Arial"/>
    <w:basedOn w:val="Normal"/>
    <w:uiPriority w:val="99"/>
    <w:rsid w:val="00A95C5D"/>
    <w:pPr>
      <w:tabs>
        <w:tab w:val="right" w:pos="9639"/>
      </w:tabs>
    </w:pPr>
    <w:rPr>
      <w:rFonts w:eastAsia="Batang"/>
      <w:b/>
      <w:bCs/>
      <w:color w:val="auto"/>
      <w:lang w:val="fr-FR" w:eastAsia="en-GB"/>
    </w:rPr>
  </w:style>
  <w:style w:type="paragraph" w:customStyle="1" w:styleId="a0">
    <w:name w:val="修订"/>
    <w:uiPriority w:val="99"/>
    <w:semiHidden/>
    <w:rsid w:val="00A95C5D"/>
    <w:pPr>
      <w:autoSpaceDN w:val="0"/>
      <w:spacing w:after="0" w:line="240" w:lineRule="auto"/>
    </w:pPr>
    <w:rPr>
      <w:rFonts w:ascii="Times New Roman" w:eastAsia="Batang" w:hAnsi="Times New Roman" w:cs="Times New Roman"/>
      <w:sz w:val="20"/>
      <w:szCs w:val="20"/>
    </w:rPr>
  </w:style>
  <w:style w:type="character" w:customStyle="1" w:styleId="StyleTACChar">
    <w:name w:val="Style TAC + Char"/>
    <w:link w:val="StyleTAC"/>
    <w:locked/>
    <w:rsid w:val="00A95C5D"/>
    <w:rPr>
      <w:rFonts w:ascii="Arial" w:eastAsia="SimSun" w:hAnsi="Arial" w:cs="Arial"/>
      <w:kern w:val="2"/>
      <w:sz w:val="18"/>
      <w:lang w:eastAsia="ko-KR"/>
    </w:rPr>
  </w:style>
  <w:style w:type="paragraph" w:customStyle="1" w:styleId="StyleTAC">
    <w:name w:val="Style TAC +"/>
    <w:basedOn w:val="TAC"/>
    <w:next w:val="TAC"/>
    <w:link w:val="StyleTACChar"/>
    <w:autoRedefine/>
    <w:rsid w:val="00A95C5D"/>
    <w:rPr>
      <w:rFonts w:eastAsia="SimSun" w:cs="Arial"/>
      <w:color w:val="auto"/>
      <w:kern w:val="2"/>
      <w:szCs w:val="22"/>
      <w:lang w:eastAsia="ko-KR"/>
    </w:rPr>
  </w:style>
  <w:style w:type="paragraph" w:customStyle="1" w:styleId="4">
    <w:name w:val="(文字) (文字)4"/>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
    <w:name w:val="修订1"/>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CarCar">
    <w:name w:val="Car Car"/>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character" w:customStyle="1" w:styleId="B6Char">
    <w:name w:val="B6 Char"/>
    <w:link w:val="B6"/>
    <w:qFormat/>
    <w:locked/>
    <w:rsid w:val="00A95C5D"/>
    <w:rPr>
      <w:rFonts w:ascii="SimSun" w:eastAsia="SimSun" w:hAnsi="SimSun"/>
    </w:rPr>
  </w:style>
  <w:style w:type="paragraph" w:customStyle="1" w:styleId="B6">
    <w:name w:val="B6"/>
    <w:basedOn w:val="B5"/>
    <w:link w:val="B6Char"/>
    <w:qFormat/>
    <w:rsid w:val="00A95C5D"/>
    <w:pPr>
      <w:ind w:left="1985"/>
    </w:pPr>
    <w:rPr>
      <w:rFonts w:ascii="SimSun" w:eastAsia="SimSun" w:hAnsi="SimSun" w:cstheme="minorBidi"/>
      <w:color w:val="auto"/>
      <w:sz w:val="22"/>
      <w:szCs w:val="22"/>
      <w:lang w:eastAsia="en-US"/>
    </w:rPr>
  </w:style>
  <w:style w:type="paragraph" w:customStyle="1" w:styleId="B10">
    <w:name w:val="B1+"/>
    <w:basedOn w:val="B1"/>
    <w:uiPriority w:val="99"/>
    <w:rsid w:val="00A95C5D"/>
    <w:pPr>
      <w:tabs>
        <w:tab w:val="num" w:pos="737"/>
      </w:tabs>
      <w:ind w:left="737" w:hanging="453"/>
    </w:pPr>
    <w:rPr>
      <w:rFonts w:asciiTheme="minorHAnsi" w:eastAsia="SimSun" w:hAnsiTheme="minorHAnsi" w:cstheme="minorBidi"/>
      <w:color w:val="auto"/>
      <w:sz w:val="22"/>
      <w:szCs w:val="22"/>
      <w:lang w:eastAsia="en-US"/>
    </w:rPr>
  </w:style>
  <w:style w:type="paragraph" w:customStyle="1" w:styleId="B20">
    <w:name w:val="B2+"/>
    <w:basedOn w:val="B2"/>
    <w:uiPriority w:val="99"/>
    <w:rsid w:val="00A95C5D"/>
    <w:pPr>
      <w:tabs>
        <w:tab w:val="num" w:pos="1191"/>
      </w:tabs>
      <w:ind w:left="1191" w:hanging="454"/>
    </w:pPr>
    <w:rPr>
      <w:rFonts w:asciiTheme="minorHAnsi" w:eastAsia="SimSun" w:hAnsiTheme="minorHAnsi" w:cstheme="minorBidi"/>
      <w:color w:val="auto"/>
      <w:sz w:val="22"/>
      <w:szCs w:val="22"/>
      <w:lang w:eastAsia="en-US"/>
    </w:rPr>
  </w:style>
  <w:style w:type="paragraph" w:customStyle="1" w:styleId="B30">
    <w:name w:val="B3+"/>
    <w:basedOn w:val="B3"/>
    <w:uiPriority w:val="99"/>
    <w:rsid w:val="00A95C5D"/>
    <w:pPr>
      <w:tabs>
        <w:tab w:val="left" w:pos="1134"/>
        <w:tab w:val="num" w:pos="1644"/>
      </w:tabs>
      <w:ind w:left="1644" w:hanging="453"/>
    </w:pPr>
    <w:rPr>
      <w:rFonts w:asciiTheme="minorHAnsi" w:eastAsia="SimSun" w:hAnsiTheme="minorHAnsi" w:cstheme="minorBidi"/>
      <w:color w:val="auto"/>
      <w:sz w:val="22"/>
      <w:szCs w:val="22"/>
      <w:lang w:eastAsia="en-US"/>
    </w:rPr>
  </w:style>
  <w:style w:type="paragraph" w:customStyle="1" w:styleId="Char">
    <w:name w:val="Char"/>
    <w:uiPriority w:val="99"/>
    <w:rsid w:val="00A95C5D"/>
    <w:pPr>
      <w:keepNext/>
      <w:autoSpaceDE w:val="0"/>
      <w:autoSpaceDN w:val="0"/>
      <w:adjustRightInd w:val="0"/>
      <w:spacing w:before="60" w:after="60" w:line="240" w:lineRule="auto"/>
      <w:ind w:left="567" w:hanging="283"/>
      <w:jc w:val="both"/>
    </w:pPr>
    <w:rPr>
      <w:rFonts w:ascii="Arial" w:eastAsia="SimSun" w:hAnsi="Arial" w:cs="Arial"/>
      <w:color w:val="0000FF"/>
      <w:kern w:val="2"/>
      <w:sz w:val="20"/>
      <w:szCs w:val="20"/>
      <w:lang w:val="en-US" w:eastAsia="zh-CN"/>
    </w:rPr>
  </w:style>
  <w:style w:type="paragraph" w:customStyle="1" w:styleId="Copyright">
    <w:name w:val="Copyright"/>
    <w:basedOn w:val="Normal"/>
    <w:uiPriority w:val="99"/>
    <w:rsid w:val="00A95C5D"/>
    <w:pPr>
      <w:spacing w:after="0"/>
      <w:jc w:val="center"/>
    </w:pPr>
    <w:rPr>
      <w:rFonts w:ascii="Arial" w:eastAsia="MS Mincho" w:hAnsi="Arial"/>
      <w:b/>
      <w:color w:val="auto"/>
      <w:sz w:val="16"/>
    </w:rPr>
  </w:style>
  <w:style w:type="paragraph" w:customStyle="1" w:styleId="CharCharCharCharCharChar">
    <w:name w:val="Char Char Char Char Char Char"/>
    <w:uiPriority w:val="99"/>
    <w:semiHidden/>
    <w:rsid w:val="00A95C5D"/>
    <w:pPr>
      <w:keepNext/>
      <w:autoSpaceDE w:val="0"/>
      <w:autoSpaceDN w:val="0"/>
      <w:adjustRightInd w:val="0"/>
      <w:spacing w:before="60" w:after="60" w:line="240" w:lineRule="auto"/>
      <w:ind w:left="567" w:hanging="283"/>
      <w:jc w:val="both"/>
    </w:pPr>
    <w:rPr>
      <w:rFonts w:ascii="Arial" w:eastAsia="SimSun" w:hAnsi="Arial" w:cs="Arial"/>
      <w:color w:val="0000FF"/>
      <w:kern w:val="2"/>
      <w:sz w:val="20"/>
      <w:szCs w:val="20"/>
      <w:lang w:val="en-US" w:eastAsia="zh-CN"/>
    </w:rPr>
  </w:style>
  <w:style w:type="paragraph" w:customStyle="1" w:styleId="CharCharCharChar1">
    <w:name w:val="Char Char Char Char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a1">
    <w:name w:val="変更箇所"/>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CarCar1CharCharCarCar">
    <w:name w:val="Car Car1 Char Char Car Car"/>
    <w:uiPriority w:val="99"/>
    <w:semiHidden/>
    <w:rsid w:val="00A95C5D"/>
    <w:pPr>
      <w:keepNext/>
      <w:autoSpaceDE w:val="0"/>
      <w:autoSpaceDN w:val="0"/>
      <w:adjustRightInd w:val="0"/>
      <w:spacing w:before="60" w:after="60" w:line="240" w:lineRule="auto"/>
      <w:ind w:left="567" w:hanging="283"/>
      <w:jc w:val="both"/>
    </w:pPr>
    <w:rPr>
      <w:rFonts w:ascii="Arial" w:eastAsia="SimSun" w:hAnsi="Arial" w:cs="Arial"/>
      <w:color w:val="0000FF"/>
      <w:kern w:val="2"/>
      <w:sz w:val="20"/>
      <w:szCs w:val="20"/>
      <w:lang w:val="en-US" w:eastAsia="zh-CN"/>
    </w:rPr>
  </w:style>
  <w:style w:type="paragraph" w:customStyle="1" w:styleId="CharCharCharCharCharCharCharCharCharCharCharCharCharChar1CharCharCharCharCharCharCharCharCharCharCharChar">
    <w:name w:val="Char Char Char Char Char Char Char Char Char Char Char Char Char Char1 Char Char Char Char Char Char Char Char Char Char Char Char"/>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character" w:customStyle="1" w:styleId="B1LatinItaliqueCar">
    <w:name w:val="B1 + (Latin) Italique Car"/>
    <w:link w:val="B1LatinItalique"/>
    <w:locked/>
    <w:rsid w:val="00A95C5D"/>
    <w:rPr>
      <w:rFonts w:ascii="SimSun" w:eastAsia="SimSun" w:hAnsi="SimSun"/>
      <w:i/>
      <w:iCs/>
    </w:rPr>
  </w:style>
  <w:style w:type="paragraph" w:customStyle="1" w:styleId="B1LatinItalique">
    <w:name w:val="B1 + (Latin) Italique"/>
    <w:basedOn w:val="B1"/>
    <w:link w:val="B1LatinItaliqueCar"/>
    <w:rsid w:val="00A95C5D"/>
    <w:rPr>
      <w:rFonts w:ascii="SimSun" w:eastAsia="SimSun" w:hAnsi="SimSun" w:cstheme="minorBidi"/>
      <w:i/>
      <w:iCs/>
      <w:color w:val="auto"/>
      <w:sz w:val="22"/>
      <w:szCs w:val="22"/>
      <w:lang w:eastAsia="en-US"/>
    </w:rPr>
  </w:style>
  <w:style w:type="paragraph" w:customStyle="1" w:styleId="FooterCentred">
    <w:name w:val="FooterCentred"/>
    <w:basedOn w:val="Footer"/>
    <w:uiPriority w:val="99"/>
    <w:rsid w:val="00A95C5D"/>
    <w:pPr>
      <w:tabs>
        <w:tab w:val="center" w:pos="4678"/>
        <w:tab w:val="right" w:pos="9356"/>
      </w:tabs>
      <w:jc w:val="both"/>
      <w:textAlignment w:val="auto"/>
    </w:pPr>
    <w:rPr>
      <w:rFonts w:ascii="Times New Roman" w:eastAsia="MS Mincho" w:hAnsi="Times New Roman" w:cs="Arial"/>
      <w:b w:val="0"/>
      <w:i w:val="0"/>
      <w:noProof w:val="0"/>
      <w:sz w:val="20"/>
      <w:szCs w:val="22"/>
    </w:rPr>
  </w:style>
  <w:style w:type="paragraph" w:customStyle="1" w:styleId="NumberedList">
    <w:name w:val="Numbered List"/>
    <w:basedOn w:val="Normal"/>
    <w:uiPriority w:val="99"/>
    <w:rsid w:val="00A95C5D"/>
    <w:pPr>
      <w:tabs>
        <w:tab w:val="left" w:pos="360"/>
      </w:tabs>
      <w:ind w:left="360" w:hanging="360"/>
    </w:pPr>
    <w:rPr>
      <w:rFonts w:eastAsia="SimSun"/>
      <w:color w:val="auto"/>
      <w:lang w:eastAsia="en-GB"/>
    </w:rPr>
  </w:style>
  <w:style w:type="paragraph" w:customStyle="1" w:styleId="RecCCITT">
    <w:name w:val="Rec_CCITT_#"/>
    <w:basedOn w:val="Normal"/>
    <w:uiPriority w:val="99"/>
    <w:rsid w:val="00A95C5D"/>
    <w:pPr>
      <w:keepNext/>
      <w:keepLines/>
    </w:pPr>
    <w:rPr>
      <w:rFonts w:eastAsia="MS Mincho"/>
      <w:b/>
      <w:color w:val="auto"/>
    </w:rPr>
  </w:style>
  <w:style w:type="paragraph" w:customStyle="1" w:styleId="a2">
    <w:name w:val="수정"/>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10">
    <w:name w:val="无间隔1"/>
    <w:uiPriority w:val="99"/>
    <w:qFormat/>
    <w:rsid w:val="00A95C5D"/>
    <w:pPr>
      <w:autoSpaceDN w:val="0"/>
      <w:spacing w:after="0" w:line="240" w:lineRule="auto"/>
    </w:pPr>
    <w:rPr>
      <w:rFonts w:ascii="Times New Roman" w:eastAsia="SimSun" w:hAnsi="Times New Roman" w:cs="Times New Roman"/>
      <w:sz w:val="20"/>
      <w:szCs w:val="20"/>
    </w:rPr>
  </w:style>
  <w:style w:type="paragraph" w:customStyle="1" w:styleId="2">
    <w:name w:val="无间隔2"/>
    <w:uiPriority w:val="99"/>
    <w:qFormat/>
    <w:rsid w:val="00A95C5D"/>
    <w:pPr>
      <w:autoSpaceDN w:val="0"/>
      <w:spacing w:after="0" w:line="240" w:lineRule="auto"/>
    </w:pPr>
    <w:rPr>
      <w:rFonts w:ascii="Times New Roman" w:eastAsia="SimSun" w:hAnsi="Times New Roman" w:cs="Times New Roman"/>
      <w:sz w:val="20"/>
      <w:szCs w:val="20"/>
    </w:rPr>
  </w:style>
  <w:style w:type="paragraph" w:customStyle="1" w:styleId="20">
    <w:name w:val="修订2"/>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TableText">
    <w:name w:val="TableText"/>
    <w:basedOn w:val="BodyTextIndent"/>
    <w:uiPriority w:val="99"/>
    <w:rsid w:val="00A95C5D"/>
  </w:style>
  <w:style w:type="paragraph" w:customStyle="1" w:styleId="CharCharCharCharChar">
    <w:name w:val="Char Char Char Char Char"/>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CharChar">
    <w:name w:val="Char Char Char"/>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Char">
    <w:name w:val="(文字) (文字)1 Char (文字) (文字)"/>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Char1CharChar">
    <w:name w:val="Char Char1 Char Char"/>
    <w:uiPriority w:val="99"/>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CharChar1">
    <w:name w:val="(文字) (文字)1 Char (文字) (文字) Char (文字) (文字)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CharChar">
    <w:name w:val="(文字) (文字)1 Char (文字) (文字) Char"/>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CharChar1CharCharCharChar">
    <w:name w:val="(文字) (文字)1 Char (文字) (文字) Char (文字) (文字)1 Char (文字) (文字) Char Char Char"/>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Char2CharChar">
    <w:name w:val="Char Char2 Char Char"/>
    <w:basedOn w:val="Normal"/>
    <w:uiPriority w:val="99"/>
    <w:rsid w:val="00A95C5D"/>
    <w:pPr>
      <w:tabs>
        <w:tab w:val="left" w:pos="540"/>
        <w:tab w:val="left" w:pos="1260"/>
        <w:tab w:val="left" w:pos="1800"/>
      </w:tabs>
      <w:spacing w:before="240" w:line="240" w:lineRule="exact"/>
    </w:pPr>
    <w:rPr>
      <w:rFonts w:ascii="Verdana" w:eastAsia="Batang" w:hAnsi="Verdana"/>
      <w:color w:val="auto"/>
      <w:sz w:val="24"/>
      <w:lang w:val="en-US" w:eastAsia="en-GB"/>
    </w:rPr>
  </w:style>
  <w:style w:type="paragraph" w:customStyle="1" w:styleId="a3">
    <w:name w:val="(文字) (文字)"/>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ZchnZchn1">
    <w:name w:val="Zchn Zchn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21">
    <w:name w:val="(文字) (文字)2"/>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3">
    <w:name w:val="(文字) (文字)3"/>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ZchnZchn2">
    <w:name w:val="Zchn Zchn2"/>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1">
    <w:name w:val="(文字) (文字)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AutoCorrect">
    <w:name w:val="AutoCorrect"/>
    <w:uiPriority w:val="99"/>
    <w:rsid w:val="00A95C5D"/>
    <w:pPr>
      <w:autoSpaceDN w:val="0"/>
      <w:spacing w:after="0" w:line="240" w:lineRule="auto"/>
    </w:pPr>
    <w:rPr>
      <w:rFonts w:ascii="Times New Roman" w:eastAsia="Times New Roman" w:hAnsi="Times New Roman" w:cs="Times New Roman"/>
      <w:sz w:val="24"/>
      <w:szCs w:val="24"/>
      <w:lang w:eastAsia="ko-KR"/>
    </w:rPr>
  </w:style>
  <w:style w:type="paragraph" w:customStyle="1" w:styleId="-PAGE-">
    <w:name w:val="- PAGE -"/>
    <w:uiPriority w:val="99"/>
    <w:rsid w:val="00A95C5D"/>
    <w:pPr>
      <w:autoSpaceDN w:val="0"/>
      <w:spacing w:after="0" w:line="240" w:lineRule="auto"/>
    </w:pPr>
    <w:rPr>
      <w:rFonts w:ascii="Times New Roman" w:eastAsia="Times New Roman" w:hAnsi="Times New Roman" w:cs="Times New Roman"/>
      <w:sz w:val="24"/>
      <w:szCs w:val="24"/>
      <w:lang w:eastAsia="ko-KR"/>
    </w:rPr>
  </w:style>
  <w:style w:type="paragraph" w:customStyle="1" w:styleId="PageXofY">
    <w:name w:val="Page X of Y"/>
    <w:uiPriority w:val="99"/>
    <w:rsid w:val="00A95C5D"/>
    <w:pPr>
      <w:autoSpaceDN w:val="0"/>
      <w:spacing w:after="0" w:line="240" w:lineRule="auto"/>
    </w:pPr>
    <w:rPr>
      <w:rFonts w:ascii="Times New Roman" w:eastAsia="Times New Roman" w:hAnsi="Times New Roman" w:cs="Times New Roman"/>
      <w:sz w:val="24"/>
      <w:szCs w:val="24"/>
      <w:lang w:eastAsia="ko-KR"/>
    </w:rPr>
  </w:style>
  <w:style w:type="paragraph" w:customStyle="1" w:styleId="Createdby">
    <w:name w:val="Created by"/>
    <w:uiPriority w:val="99"/>
    <w:rsid w:val="00A95C5D"/>
    <w:pPr>
      <w:autoSpaceDN w:val="0"/>
      <w:spacing w:after="0" w:line="240" w:lineRule="auto"/>
    </w:pPr>
    <w:rPr>
      <w:rFonts w:ascii="Times New Roman" w:eastAsia="Times New Roman" w:hAnsi="Times New Roman" w:cs="Times New Roman"/>
      <w:sz w:val="24"/>
      <w:szCs w:val="24"/>
      <w:lang w:eastAsia="ko-KR"/>
    </w:rPr>
  </w:style>
  <w:style w:type="paragraph" w:customStyle="1" w:styleId="Createdon">
    <w:name w:val="Created on"/>
    <w:uiPriority w:val="99"/>
    <w:rsid w:val="00A95C5D"/>
    <w:pPr>
      <w:autoSpaceDN w:val="0"/>
      <w:spacing w:after="0" w:line="240" w:lineRule="auto"/>
    </w:pPr>
    <w:rPr>
      <w:rFonts w:ascii="Times New Roman" w:eastAsia="Times New Roman" w:hAnsi="Times New Roman" w:cs="Times New Roman"/>
      <w:sz w:val="24"/>
      <w:szCs w:val="24"/>
      <w:lang w:eastAsia="ko-KR"/>
    </w:rPr>
  </w:style>
  <w:style w:type="paragraph" w:customStyle="1" w:styleId="Lastprinted">
    <w:name w:val="Last printed"/>
    <w:uiPriority w:val="99"/>
    <w:rsid w:val="00A95C5D"/>
    <w:pPr>
      <w:autoSpaceDN w:val="0"/>
      <w:spacing w:after="0" w:line="240" w:lineRule="auto"/>
    </w:pPr>
    <w:rPr>
      <w:rFonts w:ascii="Times New Roman" w:eastAsia="Times New Roman" w:hAnsi="Times New Roman" w:cs="Times New Roman"/>
      <w:sz w:val="24"/>
      <w:szCs w:val="24"/>
      <w:lang w:eastAsia="ko-KR"/>
    </w:rPr>
  </w:style>
  <w:style w:type="paragraph" w:customStyle="1" w:styleId="Lastsavedby">
    <w:name w:val="Last saved by"/>
    <w:uiPriority w:val="99"/>
    <w:rsid w:val="00A95C5D"/>
    <w:pPr>
      <w:autoSpaceDN w:val="0"/>
      <w:spacing w:after="0" w:line="240" w:lineRule="auto"/>
    </w:pPr>
    <w:rPr>
      <w:rFonts w:ascii="Times New Roman" w:eastAsia="Times New Roman" w:hAnsi="Times New Roman" w:cs="Times New Roman"/>
      <w:sz w:val="24"/>
      <w:szCs w:val="24"/>
      <w:lang w:eastAsia="ko-KR"/>
    </w:rPr>
  </w:style>
  <w:style w:type="paragraph" w:customStyle="1" w:styleId="Filename">
    <w:name w:val="Filename"/>
    <w:uiPriority w:val="99"/>
    <w:rsid w:val="00A95C5D"/>
    <w:pPr>
      <w:autoSpaceDN w:val="0"/>
      <w:spacing w:after="0" w:line="240" w:lineRule="auto"/>
    </w:pPr>
    <w:rPr>
      <w:rFonts w:ascii="Times New Roman" w:eastAsia="Times New Roman" w:hAnsi="Times New Roman" w:cs="Times New Roman"/>
      <w:sz w:val="24"/>
      <w:szCs w:val="24"/>
      <w:lang w:eastAsia="ko-KR"/>
    </w:rPr>
  </w:style>
  <w:style w:type="paragraph" w:customStyle="1" w:styleId="Filenameandpath">
    <w:name w:val="Filename and path"/>
    <w:uiPriority w:val="99"/>
    <w:rsid w:val="00A95C5D"/>
    <w:pPr>
      <w:autoSpaceDN w:val="0"/>
      <w:spacing w:after="0" w:line="240" w:lineRule="auto"/>
    </w:pPr>
    <w:rPr>
      <w:rFonts w:ascii="Times New Roman" w:eastAsia="Times New Roman" w:hAnsi="Times New Roman" w:cs="Times New Roman"/>
      <w:sz w:val="24"/>
      <w:szCs w:val="24"/>
      <w:lang w:eastAsia="ko-KR"/>
    </w:rPr>
  </w:style>
  <w:style w:type="paragraph" w:customStyle="1" w:styleId="AuthorPageDate">
    <w:name w:val="Author  Page #  Date"/>
    <w:uiPriority w:val="99"/>
    <w:rsid w:val="00A95C5D"/>
    <w:pPr>
      <w:autoSpaceDN w:val="0"/>
      <w:spacing w:after="0" w:line="240" w:lineRule="auto"/>
    </w:pPr>
    <w:rPr>
      <w:rFonts w:ascii="Times New Roman" w:eastAsia="Times New Roman" w:hAnsi="Times New Roman" w:cs="Times New Roman"/>
      <w:sz w:val="24"/>
      <w:szCs w:val="24"/>
      <w:lang w:eastAsia="ko-KR"/>
    </w:rPr>
  </w:style>
  <w:style w:type="paragraph" w:customStyle="1" w:styleId="ConfidentialPageDate">
    <w:name w:val="Confidential  Page #  Date"/>
    <w:uiPriority w:val="99"/>
    <w:rsid w:val="00A95C5D"/>
    <w:pPr>
      <w:autoSpaceDN w:val="0"/>
      <w:spacing w:after="0" w:line="240" w:lineRule="auto"/>
    </w:pPr>
    <w:rPr>
      <w:rFonts w:ascii="Times New Roman" w:eastAsia="Times New Roman" w:hAnsi="Times New Roman" w:cs="Times New Roman"/>
      <w:sz w:val="24"/>
      <w:szCs w:val="24"/>
      <w:lang w:eastAsia="ko-KR"/>
    </w:rPr>
  </w:style>
  <w:style w:type="paragraph" w:customStyle="1" w:styleId="INDENT1">
    <w:name w:val="INDENT1"/>
    <w:basedOn w:val="Normal"/>
    <w:uiPriority w:val="99"/>
    <w:rsid w:val="00A95C5D"/>
    <w:pPr>
      <w:ind w:left="851"/>
    </w:pPr>
    <w:rPr>
      <w:color w:val="auto"/>
    </w:rPr>
  </w:style>
  <w:style w:type="paragraph" w:customStyle="1" w:styleId="INDENT2">
    <w:name w:val="INDENT2"/>
    <w:basedOn w:val="Normal"/>
    <w:uiPriority w:val="99"/>
    <w:rsid w:val="00A95C5D"/>
    <w:pPr>
      <w:ind w:left="1135" w:hanging="284"/>
    </w:pPr>
    <w:rPr>
      <w:color w:val="auto"/>
    </w:rPr>
  </w:style>
  <w:style w:type="paragraph" w:customStyle="1" w:styleId="INDENT3">
    <w:name w:val="INDENT3"/>
    <w:basedOn w:val="Normal"/>
    <w:uiPriority w:val="99"/>
    <w:rsid w:val="00A95C5D"/>
    <w:pPr>
      <w:ind w:left="1701" w:hanging="567"/>
    </w:pPr>
    <w:rPr>
      <w:color w:val="auto"/>
    </w:rPr>
  </w:style>
  <w:style w:type="paragraph" w:customStyle="1" w:styleId="FigureTitle">
    <w:name w:val="Figure_Title"/>
    <w:basedOn w:val="Normal"/>
    <w:next w:val="Normal"/>
    <w:uiPriority w:val="99"/>
    <w:rsid w:val="00A95C5D"/>
    <w:pPr>
      <w:keepLines/>
      <w:tabs>
        <w:tab w:val="left" w:pos="794"/>
        <w:tab w:val="left" w:pos="1191"/>
        <w:tab w:val="left" w:pos="1588"/>
        <w:tab w:val="left" w:pos="1985"/>
      </w:tabs>
      <w:spacing w:before="120" w:after="480"/>
      <w:jc w:val="center"/>
    </w:pPr>
    <w:rPr>
      <w:b/>
      <w:color w:val="auto"/>
      <w:sz w:val="24"/>
    </w:rPr>
  </w:style>
  <w:style w:type="paragraph" w:customStyle="1" w:styleId="enumlev2">
    <w:name w:val="enumlev2"/>
    <w:basedOn w:val="Normal"/>
    <w:uiPriority w:val="99"/>
    <w:rsid w:val="00A95C5D"/>
    <w:pPr>
      <w:tabs>
        <w:tab w:val="left" w:pos="794"/>
        <w:tab w:val="left" w:pos="1191"/>
        <w:tab w:val="left" w:pos="1588"/>
        <w:tab w:val="left" w:pos="1985"/>
      </w:tabs>
      <w:spacing w:before="86"/>
      <w:ind w:left="1588" w:hanging="397"/>
      <w:jc w:val="both"/>
    </w:pPr>
    <w:rPr>
      <w:color w:val="auto"/>
      <w:lang w:val="en-US"/>
    </w:rPr>
  </w:style>
  <w:style w:type="paragraph" w:customStyle="1" w:styleId="CouvRecTitle">
    <w:name w:val="Couv Rec Title"/>
    <w:basedOn w:val="Normal"/>
    <w:uiPriority w:val="99"/>
    <w:rsid w:val="00A95C5D"/>
    <w:pPr>
      <w:keepNext/>
      <w:keepLines/>
      <w:spacing w:before="240"/>
      <w:ind w:left="1418"/>
    </w:pPr>
    <w:rPr>
      <w:rFonts w:ascii="Arial" w:hAnsi="Arial"/>
      <w:b/>
      <w:color w:val="auto"/>
      <w:sz w:val="36"/>
      <w:lang w:val="en-US"/>
    </w:rPr>
  </w:style>
  <w:style w:type="paragraph" w:customStyle="1" w:styleId="Figure">
    <w:name w:val="Figure"/>
    <w:basedOn w:val="Normal"/>
    <w:uiPriority w:val="99"/>
    <w:rsid w:val="00A95C5D"/>
    <w:pPr>
      <w:tabs>
        <w:tab w:val="num" w:pos="1440"/>
      </w:tabs>
      <w:spacing w:before="180" w:after="240" w:line="280" w:lineRule="atLeast"/>
      <w:ind w:left="720" w:hanging="360"/>
      <w:jc w:val="center"/>
    </w:pPr>
    <w:rPr>
      <w:rFonts w:ascii="Arial" w:hAnsi="Arial"/>
      <w:b/>
      <w:color w:val="auto"/>
      <w:lang w:val="en-US"/>
    </w:rPr>
  </w:style>
  <w:style w:type="character" w:customStyle="1" w:styleId="MTDisplayEquationZchn">
    <w:name w:val="MTDisplayEquation Zchn"/>
    <w:link w:val="MTDisplayEquation"/>
    <w:locked/>
    <w:rsid w:val="00A95C5D"/>
    <w:rPr>
      <w:lang w:eastAsia="ja-JP"/>
    </w:rPr>
  </w:style>
  <w:style w:type="paragraph" w:customStyle="1" w:styleId="MTDisplayEquation">
    <w:name w:val="MTDisplayEquation"/>
    <w:basedOn w:val="Normal"/>
    <w:link w:val="MTDisplayEquationZchn"/>
    <w:rsid w:val="00A95C5D"/>
    <w:pPr>
      <w:tabs>
        <w:tab w:val="center" w:pos="4820"/>
        <w:tab w:val="right" w:pos="9640"/>
      </w:tabs>
    </w:pPr>
    <w:rPr>
      <w:rFonts w:asciiTheme="minorHAnsi" w:eastAsiaTheme="minorHAnsi" w:hAnsiTheme="minorHAnsi" w:cstheme="minorBidi"/>
      <w:color w:val="auto"/>
      <w:sz w:val="22"/>
      <w:szCs w:val="22"/>
    </w:rPr>
  </w:style>
  <w:style w:type="paragraph" w:customStyle="1" w:styleId="Data">
    <w:name w:val="Data"/>
    <w:basedOn w:val="Normal"/>
    <w:uiPriority w:val="99"/>
    <w:rsid w:val="00A95C5D"/>
    <w:pPr>
      <w:tabs>
        <w:tab w:val="left" w:pos="1418"/>
      </w:tabs>
      <w:spacing w:after="120"/>
    </w:pPr>
    <w:rPr>
      <w:rFonts w:ascii="Arial" w:eastAsia="MS Mincho" w:hAnsi="Arial"/>
      <w:color w:val="auto"/>
      <w:sz w:val="24"/>
      <w:lang w:val="fr-FR" w:eastAsia="en-GB"/>
    </w:rPr>
  </w:style>
  <w:style w:type="paragraph" w:customStyle="1" w:styleId="p20">
    <w:name w:val="p20"/>
    <w:basedOn w:val="Normal"/>
    <w:uiPriority w:val="99"/>
    <w:rsid w:val="00A95C5D"/>
    <w:pPr>
      <w:snapToGrid w:val="0"/>
      <w:spacing w:after="0"/>
    </w:pPr>
    <w:rPr>
      <w:rFonts w:ascii="Arial" w:eastAsia="SimSun" w:hAnsi="Arial" w:cs="Arial"/>
      <w:color w:val="auto"/>
      <w:sz w:val="18"/>
      <w:szCs w:val="18"/>
      <w:lang w:val="en-US" w:eastAsia="zh-CN"/>
    </w:rPr>
  </w:style>
  <w:style w:type="paragraph" w:customStyle="1" w:styleId="ATC">
    <w:name w:val="ATC"/>
    <w:basedOn w:val="Normal"/>
    <w:uiPriority w:val="99"/>
    <w:rsid w:val="00A95C5D"/>
    <w:rPr>
      <w:color w:val="auto"/>
    </w:rPr>
  </w:style>
  <w:style w:type="paragraph" w:customStyle="1" w:styleId="TaOC">
    <w:name w:val="TaOC"/>
    <w:basedOn w:val="TAC"/>
    <w:uiPriority w:val="99"/>
    <w:rsid w:val="00A95C5D"/>
    <w:rPr>
      <w:rFonts w:eastAsiaTheme="minorHAnsi" w:cs="Arial"/>
      <w:color w:val="auto"/>
      <w:szCs w:val="18"/>
    </w:rPr>
  </w:style>
  <w:style w:type="paragraph" w:customStyle="1" w:styleId="1CharChar1Char">
    <w:name w:val="(文字) (文字)1 Char (文字) (文字) Char (文字) (文字)1 Char (文字) (文字)"/>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xl40">
    <w:name w:val="xl40"/>
    <w:basedOn w:val="Normal"/>
    <w:uiPriority w:val="99"/>
    <w:rsid w:val="00A95C5D"/>
    <w:pPr>
      <w:shd w:val="clear" w:color="auto" w:fill="FFFF00"/>
      <w:spacing w:before="100" w:beforeAutospacing="1" w:after="100" w:afterAutospacing="1"/>
      <w:jc w:val="center"/>
    </w:pPr>
    <w:rPr>
      <w:rFonts w:ascii="Arial" w:hAnsi="Arial" w:cs="Arial"/>
      <w:b/>
      <w:bCs/>
      <w:sz w:val="16"/>
      <w:szCs w:val="16"/>
      <w:lang w:eastAsia="en-GB"/>
    </w:rPr>
  </w:style>
  <w:style w:type="paragraph" w:customStyle="1" w:styleId="Bullet">
    <w:name w:val="Bullet"/>
    <w:basedOn w:val="Normal"/>
    <w:uiPriority w:val="99"/>
    <w:rsid w:val="00A95C5D"/>
    <w:pPr>
      <w:tabs>
        <w:tab w:val="num" w:pos="928"/>
      </w:tabs>
      <w:ind w:left="928" w:hanging="360"/>
    </w:pPr>
    <w:rPr>
      <w:rFonts w:eastAsia="Batang"/>
      <w:color w:val="auto"/>
      <w:lang w:eastAsia="en-GB"/>
    </w:rPr>
  </w:style>
  <w:style w:type="paragraph" w:customStyle="1" w:styleId="StyleHeading6Left0cmHanging349cmAfter9pt">
    <w:name w:val="Style Heading 6 + Left:  0 cm Hanging:  3.49 cm After:  9 pt"/>
    <w:basedOn w:val="Heading6"/>
    <w:uiPriority w:val="99"/>
    <w:rsid w:val="00A95C5D"/>
    <w:pPr>
      <w:keepNext w:val="0"/>
      <w:keepLines w:val="0"/>
      <w:overflowPunct/>
      <w:autoSpaceDE/>
      <w:adjustRightInd/>
      <w:spacing w:before="240"/>
      <w:ind w:left="1980" w:hanging="1980"/>
      <w:textAlignment w:val="auto"/>
    </w:pPr>
    <w:rPr>
      <w:rFonts w:eastAsia="MS Mincho"/>
      <w:bCs/>
      <w:lang w:eastAsia="x-none"/>
    </w:rPr>
  </w:style>
  <w:style w:type="paragraph" w:customStyle="1" w:styleId="StyleHeading6After9pt">
    <w:name w:val="Style Heading 6 + After:  9 pt"/>
    <w:basedOn w:val="Heading6"/>
    <w:uiPriority w:val="99"/>
    <w:rsid w:val="00A95C5D"/>
    <w:pPr>
      <w:keepNext w:val="0"/>
      <w:keepLines w:val="0"/>
      <w:overflowPunct/>
      <w:autoSpaceDE/>
      <w:adjustRightInd/>
      <w:spacing w:before="240"/>
      <w:ind w:left="0" w:firstLine="0"/>
      <w:textAlignment w:val="auto"/>
    </w:pPr>
    <w:rPr>
      <w:rFonts w:eastAsia="MS Mincho"/>
      <w:bCs/>
      <w:lang w:eastAsia="x-none"/>
    </w:rPr>
  </w:style>
  <w:style w:type="paragraph" w:customStyle="1" w:styleId="a4">
    <w:name w:val="吹き出し"/>
    <w:basedOn w:val="Normal"/>
    <w:uiPriority w:val="99"/>
    <w:rsid w:val="00A95C5D"/>
    <w:rPr>
      <w:rFonts w:ascii="Tahoma" w:eastAsia="MS Mincho" w:hAnsi="Tahoma" w:cs="Tahoma"/>
      <w:color w:val="auto"/>
      <w:sz w:val="16"/>
      <w:szCs w:val="16"/>
      <w:lang w:eastAsia="en-GB"/>
    </w:rPr>
  </w:style>
  <w:style w:type="paragraph" w:customStyle="1" w:styleId="JK-text-simpledoc">
    <w:name w:val="JK - text - simple doc"/>
    <w:basedOn w:val="BodyText"/>
    <w:autoRedefine/>
    <w:uiPriority w:val="99"/>
    <w:rsid w:val="00A95C5D"/>
  </w:style>
  <w:style w:type="paragraph" w:customStyle="1" w:styleId="b11">
    <w:name w:val="b1"/>
    <w:basedOn w:val="Normal"/>
    <w:uiPriority w:val="99"/>
    <w:rsid w:val="00A95C5D"/>
    <w:pPr>
      <w:spacing w:before="100" w:beforeAutospacing="1" w:after="100" w:afterAutospacing="1"/>
    </w:pPr>
    <w:rPr>
      <w:color w:val="auto"/>
      <w:sz w:val="24"/>
      <w:szCs w:val="24"/>
      <w:lang w:val="en-US" w:eastAsia="en-GB"/>
    </w:rPr>
  </w:style>
  <w:style w:type="paragraph" w:customStyle="1" w:styleId="12">
    <w:name w:val="吹き出し1"/>
    <w:basedOn w:val="Normal"/>
    <w:uiPriority w:val="99"/>
    <w:rsid w:val="00A95C5D"/>
    <w:rPr>
      <w:rFonts w:ascii="Tahoma" w:eastAsia="MS Mincho" w:hAnsi="Tahoma" w:cs="Tahoma"/>
      <w:color w:val="auto"/>
      <w:sz w:val="16"/>
      <w:szCs w:val="16"/>
      <w:lang w:eastAsia="en-GB"/>
    </w:rPr>
  </w:style>
  <w:style w:type="paragraph" w:customStyle="1" w:styleId="22">
    <w:name w:val="吹き出し2"/>
    <w:basedOn w:val="Normal"/>
    <w:uiPriority w:val="99"/>
    <w:semiHidden/>
    <w:rsid w:val="00A95C5D"/>
    <w:rPr>
      <w:rFonts w:ascii="Tahoma" w:eastAsia="MS Mincho" w:hAnsi="Tahoma" w:cs="Tahoma"/>
      <w:color w:val="auto"/>
      <w:sz w:val="16"/>
      <w:szCs w:val="16"/>
      <w:lang w:eastAsia="en-GB"/>
    </w:rPr>
  </w:style>
  <w:style w:type="paragraph" w:customStyle="1" w:styleId="tabletext0">
    <w:name w:val="table text"/>
    <w:basedOn w:val="Normal"/>
    <w:next w:val="Normal"/>
    <w:uiPriority w:val="99"/>
    <w:rsid w:val="00A95C5D"/>
    <w:rPr>
      <w:rFonts w:eastAsia="MS Mincho"/>
      <w:i/>
      <w:color w:val="auto"/>
      <w:lang w:eastAsia="en-GB"/>
    </w:rPr>
  </w:style>
  <w:style w:type="paragraph" w:customStyle="1" w:styleId="Caption1">
    <w:name w:val="Caption1"/>
    <w:basedOn w:val="Normal"/>
    <w:next w:val="Normal"/>
    <w:uiPriority w:val="99"/>
    <w:rsid w:val="00A95C5D"/>
    <w:pPr>
      <w:spacing w:before="120" w:after="120"/>
    </w:pPr>
    <w:rPr>
      <w:rFonts w:eastAsia="MS Mincho"/>
      <w:b/>
      <w:color w:val="auto"/>
      <w:lang w:eastAsia="en-GB"/>
    </w:rPr>
  </w:style>
  <w:style w:type="paragraph" w:customStyle="1" w:styleId="CRfront">
    <w:name w:val="CR_front"/>
    <w:basedOn w:val="Normal"/>
    <w:uiPriority w:val="99"/>
    <w:rsid w:val="00A95C5D"/>
    <w:rPr>
      <w:rFonts w:eastAsia="MS Mincho"/>
      <w:color w:val="auto"/>
      <w:lang w:eastAsia="en-GB"/>
    </w:rPr>
  </w:style>
  <w:style w:type="paragraph" w:customStyle="1" w:styleId="Para1">
    <w:name w:val="Para1"/>
    <w:basedOn w:val="Normal"/>
    <w:uiPriority w:val="99"/>
    <w:rsid w:val="00A95C5D"/>
    <w:pPr>
      <w:spacing w:before="120" w:after="120"/>
    </w:pPr>
    <w:rPr>
      <w:rFonts w:eastAsia="MS Mincho"/>
      <w:color w:val="auto"/>
      <w:lang w:val="en-US" w:eastAsia="en-GB"/>
    </w:rPr>
  </w:style>
  <w:style w:type="paragraph" w:customStyle="1" w:styleId="Teststep">
    <w:name w:val="Test step"/>
    <w:basedOn w:val="Normal"/>
    <w:uiPriority w:val="99"/>
    <w:rsid w:val="00A95C5D"/>
    <w:pPr>
      <w:tabs>
        <w:tab w:val="left" w:pos="720"/>
      </w:tabs>
      <w:spacing w:after="0"/>
      <w:ind w:left="720" w:hanging="720"/>
    </w:pPr>
    <w:rPr>
      <w:rFonts w:eastAsia="MS Mincho"/>
      <w:color w:val="auto"/>
      <w:lang w:eastAsia="en-GB"/>
    </w:rPr>
  </w:style>
  <w:style w:type="paragraph" w:customStyle="1" w:styleId="TableTitle">
    <w:name w:val="TableTitle"/>
    <w:basedOn w:val="BodyText2"/>
    <w:next w:val="BodyText2"/>
    <w:uiPriority w:val="99"/>
    <w:rsid w:val="00A95C5D"/>
    <w:pPr>
      <w:keepNext/>
      <w:keepLines/>
      <w:spacing w:after="60"/>
      <w:ind w:left="210"/>
      <w:jc w:val="center"/>
    </w:pPr>
    <w:rPr>
      <w:rFonts w:eastAsia="MS Mincho"/>
      <w:b/>
      <w:i w:val="0"/>
      <w:lang w:eastAsia="en-GB"/>
    </w:rPr>
  </w:style>
  <w:style w:type="paragraph" w:customStyle="1" w:styleId="TableofFigures1">
    <w:name w:val="Table of Figures1"/>
    <w:basedOn w:val="Normal"/>
    <w:next w:val="Normal"/>
    <w:uiPriority w:val="99"/>
    <w:rsid w:val="00A95C5D"/>
    <w:pPr>
      <w:ind w:left="400" w:hanging="400"/>
      <w:jc w:val="center"/>
    </w:pPr>
    <w:rPr>
      <w:rFonts w:eastAsia="MS Mincho"/>
      <w:b/>
      <w:color w:val="auto"/>
      <w:lang w:eastAsia="en-GB"/>
    </w:rPr>
  </w:style>
  <w:style w:type="paragraph" w:customStyle="1" w:styleId="table">
    <w:name w:val="table"/>
    <w:basedOn w:val="Normal"/>
    <w:next w:val="Normal"/>
    <w:uiPriority w:val="99"/>
    <w:rsid w:val="00A95C5D"/>
    <w:pPr>
      <w:spacing w:after="0"/>
      <w:jc w:val="center"/>
    </w:pPr>
    <w:rPr>
      <w:rFonts w:eastAsia="MS Mincho"/>
      <w:color w:val="auto"/>
      <w:lang w:val="en-US" w:eastAsia="en-GB"/>
    </w:rPr>
  </w:style>
  <w:style w:type="paragraph" w:customStyle="1" w:styleId="t2">
    <w:name w:val="t2"/>
    <w:basedOn w:val="Normal"/>
    <w:uiPriority w:val="99"/>
    <w:rsid w:val="00A95C5D"/>
    <w:pPr>
      <w:spacing w:after="0"/>
    </w:pPr>
    <w:rPr>
      <w:rFonts w:eastAsia="MS Mincho"/>
      <w:color w:val="auto"/>
      <w:lang w:eastAsia="en-GB"/>
    </w:rPr>
  </w:style>
  <w:style w:type="paragraph" w:customStyle="1" w:styleId="CommentNokia">
    <w:name w:val="Comment Nokia"/>
    <w:basedOn w:val="Normal"/>
    <w:uiPriority w:val="99"/>
    <w:rsid w:val="00A95C5D"/>
    <w:pPr>
      <w:tabs>
        <w:tab w:val="left" w:pos="360"/>
      </w:tabs>
      <w:ind w:left="360" w:hanging="360"/>
    </w:pPr>
    <w:rPr>
      <w:rFonts w:eastAsia="MS Mincho"/>
      <w:color w:val="auto"/>
      <w:sz w:val="22"/>
      <w:lang w:val="en-US" w:eastAsia="en-GB"/>
    </w:rPr>
  </w:style>
  <w:style w:type="paragraph" w:customStyle="1" w:styleId="Tdoctable">
    <w:name w:val="Tdoc_table"/>
    <w:uiPriority w:val="99"/>
    <w:rsid w:val="00A95C5D"/>
    <w:pPr>
      <w:autoSpaceDN w:val="0"/>
      <w:spacing w:after="0" w:line="240" w:lineRule="auto"/>
      <w:ind w:left="244" w:hanging="244"/>
    </w:pPr>
    <w:rPr>
      <w:rFonts w:ascii="Arial" w:eastAsia="SimSun" w:hAnsi="Arial" w:cs="Times New Roman"/>
      <w:noProof/>
      <w:color w:val="000000"/>
      <w:sz w:val="20"/>
      <w:szCs w:val="20"/>
    </w:rPr>
  </w:style>
  <w:style w:type="paragraph" w:customStyle="1" w:styleId="TitleText">
    <w:name w:val="Title Text"/>
    <w:basedOn w:val="Normal"/>
    <w:next w:val="Normal"/>
    <w:uiPriority w:val="99"/>
    <w:rsid w:val="00A95C5D"/>
    <w:pPr>
      <w:spacing w:after="220"/>
    </w:pPr>
    <w:rPr>
      <w:rFonts w:eastAsia="MS Mincho"/>
      <w:b/>
      <w:color w:val="auto"/>
      <w:lang w:val="en-US" w:eastAsia="en-GB"/>
    </w:rPr>
  </w:style>
  <w:style w:type="paragraph" w:customStyle="1" w:styleId="berschrift2Head2A2">
    <w:name w:val="Überschrift 2.Head2A.2"/>
    <w:basedOn w:val="Heading1"/>
    <w:next w:val="Normal"/>
    <w:uiPriority w:val="99"/>
    <w:rsid w:val="00A95C5D"/>
    <w:pPr>
      <w:pBdr>
        <w:top w:val="none" w:sz="0" w:space="0" w:color="auto"/>
      </w:pBdr>
      <w:overflowPunct/>
      <w:autoSpaceDE/>
      <w:adjustRightInd/>
      <w:spacing w:before="180"/>
      <w:textAlignment w:val="auto"/>
      <w:outlineLvl w:val="1"/>
    </w:pPr>
    <w:rPr>
      <w:rFonts w:eastAsia="MS Mincho"/>
      <w:sz w:val="32"/>
      <w:szCs w:val="36"/>
      <w:lang w:eastAsia="de-DE"/>
    </w:rPr>
  </w:style>
  <w:style w:type="paragraph" w:customStyle="1" w:styleId="berschrift3h3H3Underrubrik2">
    <w:name w:val="Überschrift 3.h3.H3.Underrubrik2"/>
    <w:basedOn w:val="Heading2"/>
    <w:next w:val="Normal"/>
    <w:uiPriority w:val="99"/>
    <w:rsid w:val="00A95C5D"/>
    <w:pPr>
      <w:overflowPunct/>
      <w:autoSpaceDE/>
      <w:adjustRightInd/>
      <w:spacing w:before="120"/>
      <w:textAlignment w:val="auto"/>
      <w:outlineLvl w:val="2"/>
    </w:pPr>
    <w:rPr>
      <w:rFonts w:eastAsia="MS Mincho"/>
      <w:sz w:val="28"/>
      <w:szCs w:val="32"/>
      <w:lang w:eastAsia="de-DE"/>
    </w:rPr>
  </w:style>
  <w:style w:type="paragraph" w:customStyle="1" w:styleId="Bullets">
    <w:name w:val="Bullets"/>
    <w:basedOn w:val="BodyText"/>
    <w:uiPriority w:val="99"/>
    <w:rsid w:val="00A95C5D"/>
  </w:style>
  <w:style w:type="character" w:customStyle="1" w:styleId="11BodyTextChar">
    <w:name w:val="11 BodyText Char"/>
    <w:link w:val="11BodyText"/>
    <w:locked/>
    <w:rsid w:val="00A95C5D"/>
    <w:rPr>
      <w:rFonts w:ascii="Arial" w:eastAsia="SimSun" w:hAnsi="Arial" w:cs="Arial"/>
      <w:lang w:val="x-none"/>
    </w:rPr>
  </w:style>
  <w:style w:type="paragraph" w:customStyle="1" w:styleId="11BodyText">
    <w:name w:val="11 BodyText"/>
    <w:basedOn w:val="Normal"/>
    <w:link w:val="11BodyTextChar"/>
    <w:rsid w:val="00A95C5D"/>
    <w:pPr>
      <w:spacing w:after="220"/>
      <w:ind w:left="1298"/>
    </w:pPr>
    <w:rPr>
      <w:rFonts w:ascii="Arial" w:eastAsia="SimSun" w:hAnsi="Arial" w:cs="Arial"/>
      <w:color w:val="auto"/>
      <w:sz w:val="22"/>
      <w:szCs w:val="22"/>
      <w:lang w:val="x-none" w:eastAsia="en-US"/>
    </w:rPr>
  </w:style>
  <w:style w:type="paragraph" w:customStyle="1" w:styleId="1030302">
    <w:name w:val="样式 样式 标题 1 + 两端对齐 段前: 0.3 行 段后: 0.3 行 行距: 单倍行距 + 段前: 0.2 行 段后: ..."/>
    <w:basedOn w:val="Normal"/>
    <w:autoRedefine/>
    <w:uiPriority w:val="99"/>
    <w:rsid w:val="00A95C5D"/>
    <w:pPr>
      <w:keepNext/>
      <w:tabs>
        <w:tab w:val="num" w:pos="0"/>
      </w:tabs>
      <w:spacing w:beforeLines="20" w:afterLines="10" w:after="0"/>
      <w:ind w:right="284"/>
      <w:jc w:val="both"/>
      <w:outlineLvl w:val="0"/>
    </w:pPr>
    <w:rPr>
      <w:rFonts w:ascii="Arial" w:eastAsia="SimSun" w:hAnsi="Arial" w:cs="SimSun"/>
      <w:b/>
      <w:bCs/>
      <w:color w:val="auto"/>
      <w:sz w:val="28"/>
      <w:lang w:val="en-US" w:eastAsia="zh-CN"/>
    </w:rPr>
  </w:style>
  <w:style w:type="paragraph" w:customStyle="1" w:styleId="NormalArial">
    <w:name w:val="Normal + Arial"/>
    <w:aliases w:val="9 pt,Right,Right:  0,24 cm,After:  0 pt,Normal + Times New Roman"/>
    <w:basedOn w:val="Normal"/>
    <w:uiPriority w:val="99"/>
    <w:rsid w:val="00A95C5D"/>
    <w:pPr>
      <w:keepNext/>
      <w:keepLines/>
      <w:spacing w:after="0"/>
      <w:ind w:right="134"/>
      <w:jc w:val="right"/>
    </w:pPr>
    <w:rPr>
      <w:rFonts w:ascii="Arial" w:hAnsi="Arial" w:cs="Arial"/>
      <w:color w:val="auto"/>
      <w:sz w:val="18"/>
      <w:szCs w:val="18"/>
      <w:lang w:val="en-US" w:eastAsia="en-GB"/>
    </w:rPr>
  </w:style>
  <w:style w:type="paragraph" w:customStyle="1" w:styleId="Objetducommentaire">
    <w:name w:val="Objet du commentaire"/>
    <w:basedOn w:val="CommentText"/>
    <w:next w:val="CommentText"/>
    <w:uiPriority w:val="99"/>
    <w:semiHidden/>
    <w:rsid w:val="00A95C5D"/>
    <w:rPr>
      <w:rFonts w:eastAsia="PMingLiU"/>
      <w:b/>
      <w:bCs/>
    </w:rPr>
  </w:style>
  <w:style w:type="paragraph" w:customStyle="1" w:styleId="Textedebulles">
    <w:name w:val="Texte de bulles"/>
    <w:basedOn w:val="Normal"/>
    <w:uiPriority w:val="99"/>
    <w:semiHidden/>
    <w:rsid w:val="00A95C5D"/>
    <w:rPr>
      <w:rFonts w:ascii="Tahoma" w:eastAsia="PMingLiU" w:hAnsi="Tahoma" w:cs="Tahoma"/>
      <w:color w:val="auto"/>
      <w:sz w:val="16"/>
      <w:szCs w:val="16"/>
      <w:lang w:eastAsia="en-GB"/>
    </w:rPr>
  </w:style>
  <w:style w:type="paragraph" w:customStyle="1" w:styleId="Arial0">
    <w:name w:val="正文 + Arial"/>
    <w:aliases w:val="8 磅,加粗,段后: 0 磅"/>
    <w:basedOn w:val="TAL"/>
    <w:uiPriority w:val="99"/>
    <w:rsid w:val="00A95C5D"/>
    <w:rPr>
      <w:rFonts w:eastAsia="SimSun" w:cs="Arial"/>
      <w:color w:val="auto"/>
      <w:sz w:val="16"/>
      <w:szCs w:val="16"/>
      <w:lang w:eastAsia="x-none"/>
    </w:rPr>
  </w:style>
  <w:style w:type="paragraph" w:customStyle="1" w:styleId="xl22">
    <w:name w:val="xl22"/>
    <w:basedOn w:val="Normal"/>
    <w:uiPriority w:val="99"/>
    <w:rsid w:val="00A95C5D"/>
    <w:pPr>
      <w:pBdr>
        <w:bottom w:val="single" w:sz="4" w:space="0" w:color="auto"/>
        <w:right w:val="single" w:sz="4" w:space="0" w:color="auto"/>
      </w:pBdr>
      <w:spacing w:before="100" w:beforeAutospacing="1" w:after="100" w:afterAutospacing="1"/>
    </w:pPr>
    <w:rPr>
      <w:rFonts w:ascii="Arial" w:eastAsia="PMingLiU" w:hAnsi="Arial" w:cs="Arial"/>
      <w:color w:val="auto"/>
      <w:sz w:val="16"/>
      <w:szCs w:val="16"/>
      <w:lang w:eastAsia="ko-KR"/>
    </w:rPr>
  </w:style>
  <w:style w:type="paragraph" w:customStyle="1" w:styleId="xl23">
    <w:name w:val="xl23"/>
    <w:basedOn w:val="Normal"/>
    <w:uiPriority w:val="99"/>
    <w:rsid w:val="00A95C5D"/>
    <w:pPr>
      <w:pBdr>
        <w:top w:val="single" w:sz="4" w:space="0" w:color="auto"/>
        <w:left w:val="single" w:sz="4" w:space="0" w:color="auto"/>
        <w:right w:val="single" w:sz="4" w:space="0" w:color="auto"/>
      </w:pBdr>
      <w:spacing w:before="100" w:beforeAutospacing="1" w:after="100" w:afterAutospacing="1"/>
      <w:jc w:val="center"/>
    </w:pPr>
    <w:rPr>
      <w:rFonts w:ascii="Arial" w:eastAsia="PMingLiU" w:hAnsi="Arial" w:cs="Arial"/>
      <w:color w:val="auto"/>
      <w:sz w:val="16"/>
      <w:szCs w:val="16"/>
      <w:lang w:eastAsia="ko-KR"/>
    </w:rPr>
  </w:style>
  <w:style w:type="paragraph" w:customStyle="1" w:styleId="xl24">
    <w:name w:val="xl24"/>
    <w:basedOn w:val="Normal"/>
    <w:uiPriority w:val="99"/>
    <w:rsid w:val="00A95C5D"/>
    <w:pPr>
      <w:pBdr>
        <w:left w:val="single" w:sz="4" w:space="0" w:color="auto"/>
        <w:right w:val="single" w:sz="4" w:space="0" w:color="auto"/>
      </w:pBdr>
      <w:spacing w:before="100" w:beforeAutospacing="1" w:after="100" w:afterAutospacing="1"/>
      <w:jc w:val="center"/>
    </w:pPr>
    <w:rPr>
      <w:rFonts w:ascii="Arial" w:eastAsia="PMingLiU" w:hAnsi="Arial" w:cs="Arial"/>
      <w:color w:val="auto"/>
      <w:sz w:val="16"/>
      <w:szCs w:val="16"/>
      <w:lang w:eastAsia="ko-KR"/>
    </w:rPr>
  </w:style>
  <w:style w:type="paragraph" w:customStyle="1" w:styleId="xl25">
    <w:name w:val="xl25"/>
    <w:basedOn w:val="Normal"/>
    <w:uiPriority w:val="99"/>
    <w:rsid w:val="00A95C5D"/>
    <w:pPr>
      <w:pBdr>
        <w:left w:val="single" w:sz="4" w:space="0" w:color="auto"/>
        <w:bottom w:val="single" w:sz="4" w:space="0" w:color="auto"/>
        <w:right w:val="single" w:sz="4" w:space="0" w:color="auto"/>
      </w:pBdr>
      <w:spacing w:before="100" w:beforeAutospacing="1" w:after="100" w:afterAutospacing="1"/>
      <w:jc w:val="center"/>
    </w:pPr>
    <w:rPr>
      <w:rFonts w:ascii="Arial" w:eastAsia="PMingLiU" w:hAnsi="Arial" w:cs="Arial"/>
      <w:color w:val="auto"/>
      <w:sz w:val="16"/>
      <w:szCs w:val="16"/>
      <w:lang w:eastAsia="ko-KR"/>
    </w:rPr>
  </w:style>
  <w:style w:type="paragraph" w:customStyle="1" w:styleId="xl26">
    <w:name w:val="xl26"/>
    <w:basedOn w:val="Normal"/>
    <w:uiPriority w:val="99"/>
    <w:rsid w:val="00A95C5D"/>
    <w:pPr>
      <w:pBdr>
        <w:top w:val="single" w:sz="4" w:space="0" w:color="auto"/>
        <w:left w:val="single" w:sz="4" w:space="0" w:color="auto"/>
        <w:right w:val="single" w:sz="4" w:space="0" w:color="auto"/>
      </w:pBdr>
      <w:spacing w:before="100" w:beforeAutospacing="1" w:after="100" w:afterAutospacing="1"/>
    </w:pPr>
    <w:rPr>
      <w:rFonts w:ascii="Arial" w:eastAsia="PMingLiU" w:hAnsi="Arial" w:cs="Arial"/>
      <w:color w:val="auto"/>
      <w:sz w:val="16"/>
      <w:szCs w:val="16"/>
      <w:lang w:eastAsia="ko-KR"/>
    </w:rPr>
  </w:style>
  <w:style w:type="paragraph" w:customStyle="1" w:styleId="xl27">
    <w:name w:val="xl27"/>
    <w:basedOn w:val="Normal"/>
    <w:uiPriority w:val="99"/>
    <w:rsid w:val="00A95C5D"/>
    <w:pPr>
      <w:pBdr>
        <w:left w:val="single" w:sz="4" w:space="0" w:color="auto"/>
        <w:right w:val="single" w:sz="4" w:space="0" w:color="auto"/>
      </w:pBdr>
      <w:spacing w:before="100" w:beforeAutospacing="1" w:after="100" w:afterAutospacing="1"/>
    </w:pPr>
    <w:rPr>
      <w:rFonts w:ascii="Arial" w:eastAsia="PMingLiU" w:hAnsi="Arial" w:cs="Arial"/>
      <w:color w:val="auto"/>
      <w:sz w:val="16"/>
      <w:szCs w:val="16"/>
      <w:lang w:eastAsia="ko-KR"/>
    </w:rPr>
  </w:style>
  <w:style w:type="paragraph" w:customStyle="1" w:styleId="xl28">
    <w:name w:val="xl28"/>
    <w:basedOn w:val="Normal"/>
    <w:uiPriority w:val="99"/>
    <w:rsid w:val="00A95C5D"/>
    <w:pPr>
      <w:pBdr>
        <w:left w:val="single" w:sz="4" w:space="0" w:color="auto"/>
        <w:bottom w:val="single" w:sz="4" w:space="0" w:color="auto"/>
        <w:right w:val="single" w:sz="4" w:space="0" w:color="auto"/>
      </w:pBdr>
      <w:spacing w:before="100" w:beforeAutospacing="1" w:after="100" w:afterAutospacing="1"/>
    </w:pPr>
    <w:rPr>
      <w:rFonts w:ascii="Arial" w:eastAsia="PMingLiU" w:hAnsi="Arial" w:cs="Arial"/>
      <w:color w:val="auto"/>
      <w:sz w:val="16"/>
      <w:szCs w:val="16"/>
      <w:lang w:eastAsia="ko-KR"/>
    </w:rPr>
  </w:style>
  <w:style w:type="paragraph" w:customStyle="1" w:styleId="xl29">
    <w:name w:val="xl29"/>
    <w:basedOn w:val="Normal"/>
    <w:uiPriority w:val="99"/>
    <w:rsid w:val="00A95C5D"/>
    <w:pPr>
      <w:pBdr>
        <w:top w:val="single" w:sz="4" w:space="0" w:color="auto"/>
        <w:left w:val="single" w:sz="4" w:space="0" w:color="auto"/>
        <w:right w:val="single" w:sz="4" w:space="0" w:color="auto"/>
      </w:pBdr>
      <w:spacing w:before="100" w:beforeAutospacing="1" w:after="100" w:afterAutospacing="1"/>
    </w:pPr>
    <w:rPr>
      <w:rFonts w:ascii="Arial" w:eastAsia="PMingLiU" w:hAnsi="Arial" w:cs="Arial"/>
      <w:color w:val="auto"/>
      <w:sz w:val="18"/>
      <w:szCs w:val="18"/>
      <w:lang w:eastAsia="ko-KR"/>
    </w:rPr>
  </w:style>
  <w:style w:type="paragraph" w:customStyle="1" w:styleId="xl30">
    <w:name w:val="xl30"/>
    <w:basedOn w:val="Normal"/>
    <w:uiPriority w:val="99"/>
    <w:rsid w:val="00A95C5D"/>
    <w:pPr>
      <w:pBdr>
        <w:left w:val="single" w:sz="4" w:space="0" w:color="auto"/>
        <w:right w:val="single" w:sz="4" w:space="0" w:color="auto"/>
      </w:pBdr>
      <w:spacing w:before="100" w:beforeAutospacing="1" w:after="100" w:afterAutospacing="1"/>
    </w:pPr>
    <w:rPr>
      <w:rFonts w:ascii="Arial" w:eastAsia="PMingLiU" w:hAnsi="Arial" w:cs="Arial"/>
      <w:color w:val="auto"/>
      <w:sz w:val="18"/>
      <w:szCs w:val="18"/>
      <w:lang w:eastAsia="ko-KR"/>
    </w:rPr>
  </w:style>
  <w:style w:type="paragraph" w:customStyle="1" w:styleId="xl31">
    <w:name w:val="xl31"/>
    <w:basedOn w:val="Normal"/>
    <w:uiPriority w:val="99"/>
    <w:rsid w:val="00A95C5D"/>
    <w:pPr>
      <w:pBdr>
        <w:left w:val="single" w:sz="4" w:space="0" w:color="auto"/>
        <w:bottom w:val="single" w:sz="4" w:space="0" w:color="auto"/>
        <w:right w:val="single" w:sz="4" w:space="0" w:color="auto"/>
      </w:pBdr>
      <w:spacing w:before="100" w:beforeAutospacing="1" w:after="100" w:afterAutospacing="1"/>
    </w:pPr>
    <w:rPr>
      <w:rFonts w:ascii="Arial" w:eastAsia="PMingLiU" w:hAnsi="Arial" w:cs="Arial"/>
      <w:color w:val="auto"/>
      <w:sz w:val="18"/>
      <w:szCs w:val="18"/>
      <w:lang w:eastAsia="ko-KR"/>
    </w:rPr>
  </w:style>
  <w:style w:type="paragraph" w:customStyle="1" w:styleId="xl32">
    <w:name w:val="xl32"/>
    <w:basedOn w:val="Normal"/>
    <w:uiPriority w:val="99"/>
    <w:rsid w:val="00A95C5D"/>
    <w:pPr>
      <w:pBdr>
        <w:left w:val="single" w:sz="4" w:space="0" w:color="auto"/>
        <w:bottom w:val="single" w:sz="4" w:space="0" w:color="auto"/>
        <w:right w:val="single" w:sz="4" w:space="0" w:color="auto"/>
      </w:pBdr>
      <w:spacing w:before="100" w:beforeAutospacing="1" w:after="100" w:afterAutospacing="1"/>
    </w:pPr>
    <w:rPr>
      <w:rFonts w:ascii="Arial" w:eastAsia="PMingLiU" w:hAnsi="Arial" w:cs="Arial"/>
      <w:color w:val="auto"/>
      <w:sz w:val="16"/>
      <w:szCs w:val="16"/>
      <w:lang w:eastAsia="ko-KR"/>
    </w:rPr>
  </w:style>
  <w:style w:type="character" w:customStyle="1" w:styleId="DATextZchn">
    <w:name w:val="DA_Text Zchn"/>
    <w:link w:val="DAText"/>
    <w:locked/>
    <w:rsid w:val="00A95C5D"/>
    <w:rPr>
      <w:rFonts w:ascii="CG Times (WN)" w:eastAsia="Malgun Gothic" w:hAnsi="CG Times (WN)"/>
      <w:szCs w:val="24"/>
      <w:lang w:val="de-DE" w:eastAsia="de-DE"/>
    </w:rPr>
  </w:style>
  <w:style w:type="paragraph" w:customStyle="1" w:styleId="DAText">
    <w:name w:val="DA_Text"/>
    <w:basedOn w:val="Normal"/>
    <w:link w:val="DATextZchn"/>
    <w:rsid w:val="00A95C5D"/>
    <w:pPr>
      <w:spacing w:after="0"/>
      <w:jc w:val="both"/>
    </w:pPr>
    <w:rPr>
      <w:rFonts w:ascii="CG Times (WN)" w:eastAsia="Malgun Gothic" w:hAnsi="CG Times (WN)" w:cstheme="minorBidi"/>
      <w:color w:val="auto"/>
      <w:sz w:val="22"/>
      <w:szCs w:val="24"/>
      <w:lang w:val="de-DE" w:eastAsia="de-DE"/>
    </w:rPr>
  </w:style>
  <w:style w:type="character" w:customStyle="1" w:styleId="HeadingChar">
    <w:name w:val="Heading Char"/>
    <w:link w:val="Heading"/>
    <w:locked/>
    <w:rsid w:val="00A95C5D"/>
    <w:rPr>
      <w:rFonts w:ascii="Arial" w:eastAsia="SimSun" w:hAnsi="Arial" w:cs="Arial"/>
      <w:b/>
      <w:lang w:val="en-US"/>
    </w:rPr>
  </w:style>
  <w:style w:type="paragraph" w:customStyle="1" w:styleId="Heading">
    <w:name w:val="Heading"/>
    <w:next w:val="BodyText"/>
    <w:link w:val="HeadingChar"/>
    <w:rsid w:val="00A95C5D"/>
    <w:pPr>
      <w:autoSpaceDN w:val="0"/>
      <w:spacing w:before="360" w:after="0" w:line="240" w:lineRule="auto"/>
      <w:ind w:left="2552"/>
    </w:pPr>
    <w:rPr>
      <w:rFonts w:ascii="Arial" w:eastAsia="SimSun" w:hAnsi="Arial" w:cs="Arial"/>
      <w:b/>
      <w:lang w:val="en-US"/>
    </w:rPr>
  </w:style>
  <w:style w:type="character" w:customStyle="1" w:styleId="NormalLatinItaliqueCar">
    <w:name w:val="Normal + (Latin) Italique Car"/>
    <w:link w:val="NormalLatinItalique"/>
    <w:locked/>
    <w:rsid w:val="00A95C5D"/>
    <w:rPr>
      <w:rFonts w:ascii="CG Times (WN)" w:eastAsia="SimSun" w:hAnsi="CG Times (WN)"/>
      <w:lang w:eastAsia="x-none"/>
    </w:rPr>
  </w:style>
  <w:style w:type="paragraph" w:customStyle="1" w:styleId="NormalLatinItalique">
    <w:name w:val="Normal + (Latin) Italique"/>
    <w:basedOn w:val="Normal"/>
    <w:link w:val="NormalLatinItaliqueCar"/>
    <w:rsid w:val="00A95C5D"/>
    <w:rPr>
      <w:rFonts w:ascii="CG Times (WN)" w:eastAsia="SimSun" w:hAnsi="CG Times (WN)" w:cstheme="minorBidi"/>
      <w:color w:val="auto"/>
      <w:sz w:val="22"/>
      <w:szCs w:val="22"/>
      <w:lang w:eastAsia="x-none"/>
    </w:rPr>
  </w:style>
  <w:style w:type="paragraph" w:customStyle="1" w:styleId="BL">
    <w:name w:val="BL"/>
    <w:basedOn w:val="Normal"/>
    <w:uiPriority w:val="99"/>
    <w:rsid w:val="00A95C5D"/>
    <w:pPr>
      <w:tabs>
        <w:tab w:val="left" w:pos="851"/>
      </w:tabs>
      <w:ind w:left="644" w:hanging="360"/>
    </w:pPr>
    <w:rPr>
      <w:rFonts w:eastAsia="Malgun Gothic"/>
      <w:color w:val="auto"/>
      <w:lang w:eastAsia="en-GB"/>
    </w:rPr>
  </w:style>
  <w:style w:type="paragraph" w:customStyle="1" w:styleId="BN">
    <w:name w:val="BN"/>
    <w:basedOn w:val="Normal"/>
    <w:uiPriority w:val="99"/>
    <w:rsid w:val="00A95C5D"/>
    <w:pPr>
      <w:ind w:left="644" w:hanging="360"/>
    </w:pPr>
    <w:rPr>
      <w:rFonts w:eastAsia="Malgun Gothic"/>
      <w:color w:val="auto"/>
      <w:lang w:eastAsia="en-GB"/>
    </w:rPr>
  </w:style>
  <w:style w:type="paragraph" w:customStyle="1" w:styleId="Normal1">
    <w:name w:val="Normal 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tal0">
    <w:name w:val="tal"/>
    <w:basedOn w:val="Normal"/>
    <w:uiPriority w:val="99"/>
    <w:rsid w:val="00A95C5D"/>
    <w:pPr>
      <w:spacing w:before="100" w:beforeAutospacing="1" w:after="100" w:afterAutospacing="1"/>
    </w:pPr>
    <w:rPr>
      <w:rFonts w:ascii="SimSun" w:eastAsia="SimSun" w:hAnsi="SimSun" w:cs="SimSun"/>
      <w:color w:val="auto"/>
      <w:sz w:val="24"/>
      <w:szCs w:val="24"/>
      <w:lang w:val="en-US" w:eastAsia="zh-CN"/>
    </w:rPr>
  </w:style>
  <w:style w:type="paragraph" w:customStyle="1" w:styleId="13">
    <w:name w:val="変更箇所1"/>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NB2">
    <w:name w:val="NB2"/>
    <w:basedOn w:val="ZG"/>
    <w:uiPriority w:val="99"/>
    <w:rsid w:val="00A95C5D"/>
    <w:pPr>
      <w:framePr w:wrap="notBeside"/>
      <w:overflowPunct/>
      <w:autoSpaceDE/>
      <w:adjustRightInd/>
      <w:textAlignment w:val="auto"/>
    </w:pPr>
    <w:rPr>
      <w:rFonts w:eastAsia="SimSun"/>
      <w:lang w:eastAsia="en-GB"/>
    </w:rPr>
  </w:style>
  <w:style w:type="paragraph" w:customStyle="1" w:styleId="tableentry">
    <w:name w:val="table entry"/>
    <w:basedOn w:val="Normal"/>
    <w:uiPriority w:val="99"/>
    <w:rsid w:val="00A95C5D"/>
    <w:pPr>
      <w:keepNext/>
      <w:spacing w:before="60" w:after="60"/>
    </w:pPr>
    <w:rPr>
      <w:rFonts w:ascii="Bookman Old Style" w:eastAsia="SimSun" w:hAnsi="Bookman Old Style"/>
      <w:color w:val="auto"/>
      <w:lang w:val="en-US" w:eastAsia="en-GB"/>
    </w:rPr>
  </w:style>
  <w:style w:type="paragraph" w:customStyle="1" w:styleId="font5">
    <w:name w:val="font5"/>
    <w:basedOn w:val="Normal"/>
    <w:uiPriority w:val="99"/>
    <w:rsid w:val="00A95C5D"/>
    <w:pPr>
      <w:spacing w:before="100" w:beforeAutospacing="1" w:after="100" w:afterAutospacing="1"/>
    </w:pPr>
    <w:rPr>
      <w:rFonts w:ascii="Arial" w:eastAsia="Gulim" w:hAnsi="Arial" w:cs="Arial"/>
      <w:b/>
      <w:bCs/>
      <w:sz w:val="18"/>
      <w:szCs w:val="18"/>
      <w:lang w:val="en-US" w:eastAsia="ko-KR"/>
    </w:rPr>
  </w:style>
  <w:style w:type="paragraph" w:customStyle="1" w:styleId="font6">
    <w:name w:val="font6"/>
    <w:basedOn w:val="Normal"/>
    <w:uiPriority w:val="99"/>
    <w:rsid w:val="00A95C5D"/>
    <w:pPr>
      <w:spacing w:before="100" w:beforeAutospacing="1" w:after="100" w:afterAutospacing="1"/>
    </w:pPr>
    <w:rPr>
      <w:rFonts w:ascii="Arial" w:eastAsia="Gulim" w:hAnsi="Arial" w:cs="Arial"/>
      <w:sz w:val="18"/>
      <w:szCs w:val="18"/>
      <w:lang w:val="en-US" w:eastAsia="ko-KR"/>
    </w:rPr>
  </w:style>
  <w:style w:type="paragraph" w:customStyle="1" w:styleId="font7">
    <w:name w:val="font7"/>
    <w:basedOn w:val="Normal"/>
    <w:uiPriority w:val="99"/>
    <w:rsid w:val="00A95C5D"/>
    <w:pPr>
      <w:spacing w:before="100" w:beforeAutospacing="1" w:after="100" w:afterAutospacing="1"/>
    </w:pPr>
    <w:rPr>
      <w:rFonts w:ascii="Arial" w:eastAsia="Gulim" w:hAnsi="Arial" w:cs="Arial"/>
      <w:sz w:val="16"/>
      <w:szCs w:val="16"/>
      <w:lang w:val="en-US" w:eastAsia="ko-KR"/>
    </w:rPr>
  </w:style>
  <w:style w:type="paragraph" w:customStyle="1" w:styleId="font8">
    <w:name w:val="font8"/>
    <w:basedOn w:val="Normal"/>
    <w:uiPriority w:val="99"/>
    <w:rsid w:val="00A95C5D"/>
    <w:pPr>
      <w:spacing w:before="100" w:beforeAutospacing="1" w:after="100" w:afterAutospacing="1"/>
    </w:pPr>
    <w:rPr>
      <w:rFonts w:ascii="Malgun Gothic" w:eastAsia="Malgun Gothic" w:hAnsi="Malgun Gothic" w:cs="Gulim"/>
      <w:color w:val="auto"/>
      <w:sz w:val="16"/>
      <w:szCs w:val="16"/>
      <w:lang w:val="en-US" w:eastAsia="ko-KR"/>
    </w:rPr>
  </w:style>
  <w:style w:type="paragraph" w:customStyle="1" w:styleId="xl65">
    <w:name w:val="xl65"/>
    <w:basedOn w:val="Normal"/>
    <w:uiPriority w:val="99"/>
    <w:rsid w:val="00A95C5D"/>
    <w:pPr>
      <w:pBdr>
        <w:right w:val="single" w:sz="8" w:space="0" w:color="auto"/>
      </w:pBdr>
      <w:spacing w:before="100" w:beforeAutospacing="1" w:after="100" w:afterAutospacing="1"/>
      <w:jc w:val="center"/>
    </w:pPr>
    <w:rPr>
      <w:rFonts w:ascii="Arial" w:eastAsia="Gulim" w:hAnsi="Arial" w:cs="Arial"/>
      <w:color w:val="0000FF"/>
      <w:sz w:val="16"/>
      <w:szCs w:val="16"/>
      <w:lang w:val="en-US" w:eastAsia="ko-KR"/>
    </w:rPr>
  </w:style>
  <w:style w:type="paragraph" w:customStyle="1" w:styleId="xl66">
    <w:name w:val="xl66"/>
    <w:basedOn w:val="Normal"/>
    <w:uiPriority w:val="99"/>
    <w:rsid w:val="00A95C5D"/>
    <w:pPr>
      <w:pBdr>
        <w:right w:val="single" w:sz="8" w:space="0" w:color="auto"/>
      </w:pBdr>
      <w:spacing w:before="100" w:beforeAutospacing="1" w:after="100" w:afterAutospacing="1"/>
    </w:pPr>
    <w:rPr>
      <w:rFonts w:ascii="Arial" w:eastAsia="Gulim" w:hAnsi="Arial" w:cs="Arial"/>
      <w:color w:val="auto"/>
      <w:sz w:val="16"/>
      <w:szCs w:val="16"/>
      <w:lang w:val="en-US" w:eastAsia="ko-KR"/>
    </w:rPr>
  </w:style>
  <w:style w:type="paragraph" w:customStyle="1" w:styleId="xl67">
    <w:name w:val="xl67"/>
    <w:basedOn w:val="Normal"/>
    <w:uiPriority w:val="99"/>
    <w:rsid w:val="00A95C5D"/>
    <w:pPr>
      <w:pBdr>
        <w:bottom w:val="single" w:sz="8" w:space="0" w:color="auto"/>
        <w:right w:val="single" w:sz="8" w:space="0" w:color="auto"/>
      </w:pBdr>
      <w:spacing w:before="100" w:beforeAutospacing="1" w:after="100" w:afterAutospacing="1"/>
    </w:pPr>
    <w:rPr>
      <w:rFonts w:ascii="Arial" w:eastAsia="Gulim" w:hAnsi="Arial" w:cs="Arial"/>
      <w:color w:val="auto"/>
      <w:sz w:val="16"/>
      <w:szCs w:val="16"/>
      <w:lang w:val="en-US" w:eastAsia="ko-KR"/>
    </w:rPr>
  </w:style>
  <w:style w:type="paragraph" w:customStyle="1" w:styleId="xl68">
    <w:name w:val="xl68"/>
    <w:basedOn w:val="Normal"/>
    <w:uiPriority w:val="99"/>
    <w:rsid w:val="00A95C5D"/>
    <w:pPr>
      <w:pBdr>
        <w:left w:val="single" w:sz="8" w:space="0" w:color="auto"/>
        <w:bottom w:val="single" w:sz="8" w:space="0" w:color="auto"/>
      </w:pBdr>
      <w:spacing w:before="100" w:beforeAutospacing="1" w:after="100" w:afterAutospacing="1"/>
    </w:pPr>
    <w:rPr>
      <w:rFonts w:ascii="Arial" w:eastAsia="Gulim" w:hAnsi="Arial" w:cs="Arial"/>
      <w:color w:val="auto"/>
      <w:sz w:val="16"/>
      <w:szCs w:val="16"/>
      <w:lang w:val="en-US" w:eastAsia="ko-KR"/>
    </w:rPr>
  </w:style>
  <w:style w:type="paragraph" w:customStyle="1" w:styleId="xl69">
    <w:name w:val="xl69"/>
    <w:basedOn w:val="Normal"/>
    <w:uiPriority w:val="99"/>
    <w:rsid w:val="00A95C5D"/>
    <w:pPr>
      <w:pBdr>
        <w:bottom w:val="single" w:sz="8" w:space="0" w:color="auto"/>
      </w:pBdr>
      <w:spacing w:before="100" w:beforeAutospacing="1" w:after="100" w:afterAutospacing="1"/>
    </w:pPr>
    <w:rPr>
      <w:rFonts w:ascii="Arial" w:eastAsia="Gulim" w:hAnsi="Arial" w:cs="Arial"/>
      <w:color w:val="auto"/>
      <w:sz w:val="16"/>
      <w:szCs w:val="16"/>
      <w:lang w:val="en-US" w:eastAsia="ko-KR"/>
    </w:rPr>
  </w:style>
  <w:style w:type="paragraph" w:customStyle="1" w:styleId="xl70">
    <w:name w:val="xl70"/>
    <w:basedOn w:val="Normal"/>
    <w:uiPriority w:val="99"/>
    <w:rsid w:val="00A95C5D"/>
    <w:pPr>
      <w:pBdr>
        <w:bottom w:val="single" w:sz="8" w:space="0" w:color="auto"/>
        <w:right w:val="single" w:sz="8" w:space="0" w:color="auto"/>
      </w:pBdr>
      <w:spacing w:before="100" w:beforeAutospacing="1" w:after="100" w:afterAutospacing="1"/>
      <w:jc w:val="center"/>
    </w:pPr>
    <w:rPr>
      <w:rFonts w:ascii="Arial" w:eastAsia="Gulim" w:hAnsi="Arial" w:cs="Arial"/>
      <w:color w:val="0000FF"/>
      <w:sz w:val="16"/>
      <w:szCs w:val="16"/>
      <w:lang w:val="en-US" w:eastAsia="ko-KR"/>
    </w:rPr>
  </w:style>
  <w:style w:type="paragraph" w:customStyle="1" w:styleId="xl71">
    <w:name w:val="xl71"/>
    <w:basedOn w:val="Normal"/>
    <w:uiPriority w:val="99"/>
    <w:rsid w:val="00A95C5D"/>
    <w:pPr>
      <w:pBdr>
        <w:right w:val="single" w:sz="8" w:space="0" w:color="auto"/>
      </w:pBdr>
      <w:spacing w:before="100" w:beforeAutospacing="1" w:after="100" w:afterAutospacing="1"/>
    </w:pPr>
    <w:rPr>
      <w:rFonts w:ascii="Arial" w:eastAsia="Gulim" w:hAnsi="Arial" w:cs="Arial"/>
      <w:color w:val="auto"/>
      <w:sz w:val="18"/>
      <w:szCs w:val="18"/>
      <w:lang w:val="en-US" w:eastAsia="ko-KR"/>
    </w:rPr>
  </w:style>
  <w:style w:type="paragraph" w:customStyle="1" w:styleId="xl72">
    <w:name w:val="xl72"/>
    <w:basedOn w:val="Normal"/>
    <w:uiPriority w:val="99"/>
    <w:rsid w:val="00A95C5D"/>
    <w:pPr>
      <w:pBdr>
        <w:top w:val="single" w:sz="8" w:space="0" w:color="auto"/>
        <w:left w:val="single" w:sz="8" w:space="0" w:color="auto"/>
      </w:pBdr>
      <w:spacing w:before="100" w:beforeAutospacing="1" w:after="100" w:afterAutospacing="1"/>
    </w:pPr>
    <w:rPr>
      <w:rFonts w:ascii="Arial" w:eastAsia="Gulim" w:hAnsi="Arial" w:cs="Arial"/>
      <w:color w:val="auto"/>
      <w:sz w:val="16"/>
      <w:szCs w:val="16"/>
      <w:lang w:val="en-US" w:eastAsia="ko-KR"/>
    </w:rPr>
  </w:style>
  <w:style w:type="paragraph" w:customStyle="1" w:styleId="xl73">
    <w:name w:val="xl73"/>
    <w:basedOn w:val="Normal"/>
    <w:uiPriority w:val="99"/>
    <w:rsid w:val="00A95C5D"/>
    <w:pPr>
      <w:pBdr>
        <w:left w:val="single" w:sz="8" w:space="0" w:color="auto"/>
        <w:right w:val="single" w:sz="8" w:space="0" w:color="auto"/>
      </w:pBdr>
      <w:spacing w:before="100" w:beforeAutospacing="1" w:after="100" w:afterAutospacing="1"/>
    </w:pPr>
    <w:rPr>
      <w:rFonts w:ascii="Arial" w:eastAsia="Gulim" w:hAnsi="Arial" w:cs="Arial"/>
      <w:color w:val="auto"/>
      <w:sz w:val="16"/>
      <w:szCs w:val="16"/>
      <w:lang w:val="en-US" w:eastAsia="ko-KR"/>
    </w:rPr>
  </w:style>
  <w:style w:type="paragraph" w:customStyle="1" w:styleId="xl74">
    <w:name w:val="xl74"/>
    <w:basedOn w:val="Normal"/>
    <w:uiPriority w:val="99"/>
    <w:rsid w:val="00A95C5D"/>
    <w:pPr>
      <w:pBdr>
        <w:left w:val="single" w:sz="8" w:space="0" w:color="auto"/>
        <w:bottom w:val="single" w:sz="8" w:space="0" w:color="auto"/>
        <w:right w:val="single" w:sz="8" w:space="0" w:color="auto"/>
      </w:pBdr>
      <w:spacing w:before="100" w:beforeAutospacing="1" w:after="100" w:afterAutospacing="1"/>
    </w:pPr>
    <w:rPr>
      <w:rFonts w:ascii="Arial" w:eastAsia="Gulim" w:hAnsi="Arial" w:cs="Arial"/>
      <w:color w:val="auto"/>
      <w:sz w:val="16"/>
      <w:szCs w:val="16"/>
      <w:lang w:val="en-US" w:eastAsia="ko-KR"/>
    </w:rPr>
  </w:style>
  <w:style w:type="paragraph" w:customStyle="1" w:styleId="xl75">
    <w:name w:val="xl75"/>
    <w:basedOn w:val="Normal"/>
    <w:uiPriority w:val="99"/>
    <w:rsid w:val="00A95C5D"/>
    <w:pPr>
      <w:pBdr>
        <w:top w:val="single" w:sz="8" w:space="0" w:color="auto"/>
        <w:left w:val="single" w:sz="8" w:space="0" w:color="auto"/>
        <w:bottom w:val="single" w:sz="8" w:space="0" w:color="auto"/>
      </w:pBdr>
      <w:shd w:val="pct12" w:color="000000" w:fill="E5E5E5"/>
      <w:spacing w:before="100" w:beforeAutospacing="1" w:after="100" w:afterAutospacing="1"/>
    </w:pPr>
    <w:rPr>
      <w:rFonts w:ascii="Arial" w:eastAsia="Gulim" w:hAnsi="Arial" w:cs="Arial"/>
      <w:b/>
      <w:bCs/>
      <w:color w:val="auto"/>
      <w:sz w:val="16"/>
      <w:szCs w:val="16"/>
      <w:lang w:val="en-US" w:eastAsia="ko-KR"/>
    </w:rPr>
  </w:style>
  <w:style w:type="paragraph" w:customStyle="1" w:styleId="xl76">
    <w:name w:val="xl76"/>
    <w:basedOn w:val="Normal"/>
    <w:uiPriority w:val="99"/>
    <w:rsid w:val="00A95C5D"/>
    <w:pPr>
      <w:pBdr>
        <w:top w:val="single" w:sz="8" w:space="0" w:color="auto"/>
        <w:bottom w:val="single" w:sz="8" w:space="0" w:color="auto"/>
      </w:pBdr>
      <w:shd w:val="pct12" w:color="000000" w:fill="E5E5E5"/>
      <w:spacing w:before="100" w:beforeAutospacing="1" w:after="100" w:afterAutospacing="1"/>
    </w:pPr>
    <w:rPr>
      <w:rFonts w:ascii="Arial" w:eastAsia="Gulim" w:hAnsi="Arial" w:cs="Arial"/>
      <w:b/>
      <w:bCs/>
      <w:color w:val="auto"/>
      <w:sz w:val="16"/>
      <w:szCs w:val="16"/>
      <w:lang w:val="en-US" w:eastAsia="ko-KR"/>
    </w:rPr>
  </w:style>
  <w:style w:type="paragraph" w:customStyle="1" w:styleId="xl77">
    <w:name w:val="xl77"/>
    <w:basedOn w:val="Normal"/>
    <w:uiPriority w:val="99"/>
    <w:rsid w:val="00A95C5D"/>
    <w:pPr>
      <w:pBdr>
        <w:top w:val="single" w:sz="8" w:space="0" w:color="auto"/>
        <w:bottom w:val="single" w:sz="8" w:space="0" w:color="auto"/>
        <w:right w:val="single" w:sz="8" w:space="0" w:color="auto"/>
      </w:pBdr>
      <w:shd w:val="pct12" w:color="000000" w:fill="E5E5E5"/>
      <w:spacing w:before="100" w:beforeAutospacing="1" w:after="100" w:afterAutospacing="1"/>
    </w:pPr>
    <w:rPr>
      <w:rFonts w:ascii="Arial" w:eastAsia="Gulim" w:hAnsi="Arial" w:cs="Arial"/>
      <w:b/>
      <w:bCs/>
      <w:color w:val="auto"/>
      <w:sz w:val="16"/>
      <w:szCs w:val="16"/>
      <w:lang w:val="en-US" w:eastAsia="ko-KR"/>
    </w:rPr>
  </w:style>
  <w:style w:type="paragraph" w:customStyle="1" w:styleId="xl78">
    <w:name w:val="xl78"/>
    <w:basedOn w:val="Normal"/>
    <w:uiPriority w:val="99"/>
    <w:rsid w:val="00A95C5D"/>
    <w:pPr>
      <w:pBdr>
        <w:top w:val="single" w:sz="8" w:space="0" w:color="auto"/>
        <w:left w:val="single" w:sz="8" w:space="0" w:color="auto"/>
      </w:pBdr>
      <w:spacing w:before="100" w:beforeAutospacing="1" w:after="100" w:afterAutospacing="1"/>
    </w:pPr>
    <w:rPr>
      <w:rFonts w:ascii="Arial" w:eastAsia="Gulim" w:hAnsi="Arial" w:cs="Arial"/>
      <w:color w:val="0000FF"/>
      <w:sz w:val="16"/>
      <w:szCs w:val="16"/>
      <w:lang w:val="en-US" w:eastAsia="ko-KR"/>
    </w:rPr>
  </w:style>
  <w:style w:type="paragraph" w:customStyle="1" w:styleId="xl79">
    <w:name w:val="xl79"/>
    <w:basedOn w:val="Normal"/>
    <w:uiPriority w:val="99"/>
    <w:rsid w:val="00A95C5D"/>
    <w:pPr>
      <w:pBdr>
        <w:left w:val="single" w:sz="8" w:space="0" w:color="auto"/>
        <w:bottom w:val="single" w:sz="8" w:space="0" w:color="auto"/>
      </w:pBdr>
      <w:spacing w:before="100" w:beforeAutospacing="1" w:after="100" w:afterAutospacing="1"/>
    </w:pPr>
    <w:rPr>
      <w:rFonts w:ascii="Arial" w:eastAsia="Gulim" w:hAnsi="Arial" w:cs="Arial"/>
      <w:color w:val="0000FF"/>
      <w:sz w:val="16"/>
      <w:szCs w:val="16"/>
      <w:lang w:val="en-US" w:eastAsia="ko-KR"/>
    </w:rPr>
  </w:style>
  <w:style w:type="paragraph" w:customStyle="1" w:styleId="xl80">
    <w:name w:val="xl80"/>
    <w:basedOn w:val="Normal"/>
    <w:uiPriority w:val="99"/>
    <w:rsid w:val="00A95C5D"/>
    <w:pPr>
      <w:pBdr>
        <w:top w:val="single" w:sz="8" w:space="0" w:color="auto"/>
        <w:bottom w:val="single" w:sz="8" w:space="0" w:color="auto"/>
        <w:right w:val="single" w:sz="8" w:space="0" w:color="auto"/>
      </w:pBdr>
      <w:spacing w:before="100" w:beforeAutospacing="1" w:after="100" w:afterAutospacing="1"/>
      <w:jc w:val="center"/>
    </w:pPr>
    <w:rPr>
      <w:rFonts w:ascii="Arial" w:eastAsia="Gulim" w:hAnsi="Arial" w:cs="Arial"/>
      <w:b/>
      <w:bCs/>
      <w:color w:val="auto"/>
      <w:sz w:val="16"/>
      <w:szCs w:val="16"/>
      <w:lang w:val="en-US" w:eastAsia="ko-KR"/>
    </w:rPr>
  </w:style>
  <w:style w:type="paragraph" w:customStyle="1" w:styleId="xl81">
    <w:name w:val="xl81"/>
    <w:basedOn w:val="Normal"/>
    <w:uiPriority w:val="99"/>
    <w:rsid w:val="00A95C5D"/>
    <w:pPr>
      <w:pBdr>
        <w:bottom w:val="single" w:sz="8" w:space="0" w:color="auto"/>
        <w:right w:val="single" w:sz="8" w:space="0" w:color="auto"/>
      </w:pBdr>
      <w:spacing w:before="100" w:beforeAutospacing="1" w:after="100" w:afterAutospacing="1"/>
      <w:jc w:val="center"/>
    </w:pPr>
    <w:rPr>
      <w:rFonts w:ascii="Arial" w:eastAsia="Gulim" w:hAnsi="Arial" w:cs="Arial"/>
      <w:b/>
      <w:bCs/>
      <w:color w:val="auto"/>
      <w:sz w:val="16"/>
      <w:szCs w:val="16"/>
      <w:lang w:val="en-US" w:eastAsia="ko-KR"/>
    </w:rPr>
  </w:style>
  <w:style w:type="paragraph" w:customStyle="1" w:styleId="xl82">
    <w:name w:val="xl82"/>
    <w:basedOn w:val="Normal"/>
    <w:uiPriority w:val="99"/>
    <w:rsid w:val="00A95C5D"/>
    <w:pPr>
      <w:pBdr>
        <w:bottom w:val="single" w:sz="8" w:space="0" w:color="auto"/>
        <w:right w:val="single" w:sz="8" w:space="0" w:color="auto"/>
      </w:pBdr>
      <w:spacing w:before="100" w:beforeAutospacing="1" w:after="100" w:afterAutospacing="1"/>
      <w:jc w:val="both"/>
    </w:pPr>
    <w:rPr>
      <w:rFonts w:ascii="Gulim" w:eastAsia="Gulim" w:cs="Gulim"/>
      <w:color w:val="auto"/>
      <w:lang w:val="en-US" w:eastAsia="ko-KR"/>
    </w:rPr>
  </w:style>
  <w:style w:type="paragraph" w:customStyle="1" w:styleId="xl83">
    <w:name w:val="xl83"/>
    <w:basedOn w:val="Normal"/>
    <w:uiPriority w:val="99"/>
    <w:rsid w:val="00A95C5D"/>
    <w:pPr>
      <w:pBdr>
        <w:bottom w:val="single" w:sz="8" w:space="0" w:color="auto"/>
        <w:right w:val="single" w:sz="8" w:space="0" w:color="auto"/>
      </w:pBdr>
      <w:spacing w:before="100" w:beforeAutospacing="1" w:after="100" w:afterAutospacing="1"/>
      <w:jc w:val="both"/>
    </w:pPr>
    <w:rPr>
      <w:rFonts w:ascii="Gulim" w:eastAsia="Gulim" w:cs="Gulim"/>
      <w:b/>
      <w:bCs/>
      <w:color w:val="auto"/>
      <w:lang w:val="en-US" w:eastAsia="ko-KR"/>
    </w:rPr>
  </w:style>
  <w:style w:type="paragraph" w:customStyle="1" w:styleId="xl84">
    <w:name w:val="xl84"/>
    <w:basedOn w:val="Normal"/>
    <w:uiPriority w:val="99"/>
    <w:rsid w:val="00A95C5D"/>
    <w:pPr>
      <w:pBdr>
        <w:left w:val="single" w:sz="8" w:space="0" w:color="auto"/>
        <w:right w:val="single" w:sz="8" w:space="0" w:color="auto"/>
      </w:pBdr>
      <w:spacing w:before="100" w:beforeAutospacing="1" w:after="100" w:afterAutospacing="1"/>
    </w:pPr>
    <w:rPr>
      <w:rFonts w:ascii="Arial" w:eastAsia="Gulim" w:hAnsi="Arial" w:cs="Arial"/>
      <w:color w:val="auto"/>
      <w:sz w:val="18"/>
      <w:szCs w:val="18"/>
      <w:lang w:val="en-US" w:eastAsia="ko-KR"/>
    </w:rPr>
  </w:style>
  <w:style w:type="paragraph" w:customStyle="1" w:styleId="xl85">
    <w:name w:val="xl85"/>
    <w:basedOn w:val="Normal"/>
    <w:uiPriority w:val="99"/>
    <w:rsid w:val="00A95C5D"/>
    <w:pPr>
      <w:pBdr>
        <w:left w:val="single" w:sz="8" w:space="0" w:color="auto"/>
        <w:bottom w:val="single" w:sz="8" w:space="0" w:color="auto"/>
        <w:right w:val="single" w:sz="8" w:space="0" w:color="auto"/>
      </w:pBdr>
      <w:spacing w:before="100" w:beforeAutospacing="1" w:after="100" w:afterAutospacing="1"/>
    </w:pPr>
    <w:rPr>
      <w:rFonts w:ascii="Gulim" w:eastAsia="Gulim" w:cs="Gulim"/>
      <w:color w:val="auto"/>
      <w:sz w:val="16"/>
      <w:szCs w:val="16"/>
      <w:lang w:val="en-US" w:eastAsia="ko-KR"/>
    </w:rPr>
  </w:style>
  <w:style w:type="paragraph" w:customStyle="1" w:styleId="xl86">
    <w:name w:val="xl86"/>
    <w:basedOn w:val="Normal"/>
    <w:uiPriority w:val="99"/>
    <w:rsid w:val="00A95C5D"/>
    <w:pPr>
      <w:pBdr>
        <w:bottom w:val="single" w:sz="8" w:space="0" w:color="auto"/>
        <w:right w:val="single" w:sz="8" w:space="0" w:color="auto"/>
      </w:pBdr>
      <w:spacing w:before="100" w:beforeAutospacing="1" w:after="100" w:afterAutospacing="1"/>
    </w:pPr>
    <w:rPr>
      <w:rFonts w:ascii="Gulim" w:eastAsia="Gulim" w:cs="Gulim"/>
      <w:color w:val="auto"/>
      <w:sz w:val="16"/>
      <w:szCs w:val="16"/>
      <w:lang w:val="en-US" w:eastAsia="ko-KR"/>
    </w:rPr>
  </w:style>
  <w:style w:type="paragraph" w:customStyle="1" w:styleId="xl87">
    <w:name w:val="xl87"/>
    <w:basedOn w:val="Normal"/>
    <w:uiPriority w:val="99"/>
    <w:rsid w:val="00A95C5D"/>
    <w:pPr>
      <w:pBdr>
        <w:left w:val="single" w:sz="8" w:space="0" w:color="auto"/>
        <w:bottom w:val="single" w:sz="8" w:space="0" w:color="auto"/>
        <w:right w:val="single" w:sz="8" w:space="0" w:color="auto"/>
      </w:pBdr>
      <w:spacing w:before="100" w:beforeAutospacing="1" w:after="100" w:afterAutospacing="1"/>
      <w:jc w:val="both"/>
    </w:pPr>
    <w:rPr>
      <w:rFonts w:ascii="Gulim" w:eastAsia="Gulim" w:cs="Gulim"/>
      <w:color w:val="auto"/>
      <w:lang w:val="en-US" w:eastAsia="ko-KR"/>
    </w:rPr>
  </w:style>
  <w:style w:type="paragraph" w:customStyle="1" w:styleId="xl88">
    <w:name w:val="xl88"/>
    <w:basedOn w:val="Normal"/>
    <w:uiPriority w:val="99"/>
    <w:rsid w:val="00A95C5D"/>
    <w:pPr>
      <w:pBdr>
        <w:left w:val="single" w:sz="8" w:space="0" w:color="auto"/>
        <w:bottom w:val="single" w:sz="8" w:space="0" w:color="auto"/>
        <w:right w:val="single" w:sz="8" w:space="0" w:color="auto"/>
      </w:pBdr>
      <w:spacing w:before="100" w:beforeAutospacing="1" w:after="100" w:afterAutospacing="1"/>
    </w:pPr>
    <w:rPr>
      <w:rFonts w:ascii="Gulim" w:eastAsia="Gulim" w:cs="Gulim"/>
      <w:color w:val="auto"/>
      <w:sz w:val="18"/>
      <w:szCs w:val="18"/>
      <w:lang w:val="en-US" w:eastAsia="ko-KR"/>
    </w:rPr>
  </w:style>
  <w:style w:type="paragraph" w:customStyle="1" w:styleId="xl89">
    <w:name w:val="xl89"/>
    <w:basedOn w:val="Normal"/>
    <w:uiPriority w:val="99"/>
    <w:rsid w:val="00A95C5D"/>
    <w:pPr>
      <w:pBdr>
        <w:right w:val="single" w:sz="8" w:space="0" w:color="auto"/>
      </w:pBdr>
      <w:spacing w:before="100" w:beforeAutospacing="1" w:after="100" w:afterAutospacing="1"/>
      <w:jc w:val="both"/>
    </w:pPr>
    <w:rPr>
      <w:rFonts w:ascii="Arial" w:eastAsia="Gulim" w:hAnsi="Arial" w:cs="Arial"/>
      <w:color w:val="auto"/>
      <w:sz w:val="16"/>
      <w:szCs w:val="16"/>
      <w:lang w:val="en-US" w:eastAsia="ko-KR"/>
    </w:rPr>
  </w:style>
  <w:style w:type="paragraph" w:customStyle="1" w:styleId="xl90">
    <w:name w:val="xl90"/>
    <w:basedOn w:val="Normal"/>
    <w:uiPriority w:val="99"/>
    <w:rsid w:val="00A95C5D"/>
    <w:pPr>
      <w:pBdr>
        <w:bottom w:val="single" w:sz="8" w:space="0" w:color="auto"/>
        <w:right w:val="single" w:sz="8" w:space="0" w:color="auto"/>
      </w:pBdr>
      <w:spacing w:before="100" w:beforeAutospacing="1" w:after="100" w:afterAutospacing="1"/>
    </w:pPr>
    <w:rPr>
      <w:rFonts w:ascii="Gulim" w:eastAsia="Gulim" w:cs="Gulim"/>
      <w:color w:val="auto"/>
      <w:sz w:val="24"/>
      <w:szCs w:val="24"/>
      <w:lang w:val="en-US" w:eastAsia="ko-KR"/>
    </w:rPr>
  </w:style>
  <w:style w:type="paragraph" w:customStyle="1" w:styleId="xl91">
    <w:name w:val="xl91"/>
    <w:basedOn w:val="Normal"/>
    <w:uiPriority w:val="99"/>
    <w:rsid w:val="00A95C5D"/>
    <w:pPr>
      <w:pBdr>
        <w:left w:val="single" w:sz="8" w:space="0" w:color="auto"/>
        <w:right w:val="single" w:sz="8" w:space="0" w:color="auto"/>
      </w:pBdr>
      <w:spacing w:before="100" w:beforeAutospacing="1" w:after="100" w:afterAutospacing="1"/>
    </w:pPr>
    <w:rPr>
      <w:rFonts w:ascii="Arial" w:eastAsia="Gulim" w:hAnsi="Arial" w:cs="Arial"/>
      <w:color w:val="auto"/>
      <w:sz w:val="16"/>
      <w:szCs w:val="16"/>
      <w:lang w:val="en-US" w:eastAsia="ko-KR"/>
    </w:rPr>
  </w:style>
  <w:style w:type="paragraph" w:customStyle="1" w:styleId="xl92">
    <w:name w:val="xl92"/>
    <w:basedOn w:val="Normal"/>
    <w:uiPriority w:val="99"/>
    <w:rsid w:val="00A95C5D"/>
    <w:pPr>
      <w:pBdr>
        <w:top w:val="single" w:sz="4" w:space="0" w:color="auto"/>
        <w:left w:val="single" w:sz="4" w:space="0" w:color="auto"/>
        <w:bottom w:val="single" w:sz="4" w:space="0" w:color="auto"/>
        <w:right w:val="single" w:sz="4" w:space="0" w:color="auto"/>
      </w:pBdr>
      <w:shd w:val="pct12" w:color="000000" w:fill="E5E5E5"/>
      <w:spacing w:before="100" w:beforeAutospacing="1" w:after="100" w:afterAutospacing="1"/>
    </w:pPr>
    <w:rPr>
      <w:rFonts w:ascii="Arial" w:eastAsia="Gulim" w:hAnsi="Arial" w:cs="Arial"/>
      <w:b/>
      <w:bCs/>
      <w:color w:val="auto"/>
      <w:sz w:val="16"/>
      <w:szCs w:val="16"/>
      <w:lang w:val="en-US" w:eastAsia="ko-KR"/>
    </w:rPr>
  </w:style>
  <w:style w:type="paragraph" w:customStyle="1" w:styleId="xl93">
    <w:name w:val="xl93"/>
    <w:basedOn w:val="Normal"/>
    <w:uiPriority w:val="99"/>
    <w:rsid w:val="00A95C5D"/>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Gulim" w:hAnsi="Arial" w:cs="Arial"/>
      <w:color w:val="auto"/>
      <w:sz w:val="16"/>
      <w:szCs w:val="16"/>
      <w:lang w:val="en-US" w:eastAsia="ko-KR"/>
    </w:rPr>
  </w:style>
  <w:style w:type="paragraph" w:customStyle="1" w:styleId="xl94">
    <w:name w:val="xl94"/>
    <w:basedOn w:val="Normal"/>
    <w:uiPriority w:val="99"/>
    <w:rsid w:val="00A95C5D"/>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Gulim" w:hAnsi="Arial" w:cs="Arial"/>
      <w:color w:val="0000FF"/>
      <w:sz w:val="16"/>
      <w:szCs w:val="16"/>
      <w:lang w:val="en-US" w:eastAsia="ko-KR"/>
    </w:rPr>
  </w:style>
  <w:style w:type="paragraph" w:customStyle="1" w:styleId="xl95">
    <w:name w:val="xl95"/>
    <w:basedOn w:val="Normal"/>
    <w:uiPriority w:val="99"/>
    <w:rsid w:val="00A95C5D"/>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Gulim" w:hAnsi="Arial" w:cs="Arial"/>
      <w:color w:val="auto"/>
      <w:sz w:val="16"/>
      <w:szCs w:val="16"/>
      <w:lang w:val="en-US" w:eastAsia="ko-KR"/>
    </w:rPr>
  </w:style>
  <w:style w:type="paragraph" w:customStyle="1" w:styleId="xl96">
    <w:name w:val="xl96"/>
    <w:basedOn w:val="Normal"/>
    <w:uiPriority w:val="99"/>
    <w:rsid w:val="00A95C5D"/>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Gulim" w:hAnsi="Arial" w:cs="Arial"/>
      <w:color w:val="0000FF"/>
      <w:sz w:val="16"/>
      <w:szCs w:val="16"/>
      <w:lang w:val="en-US" w:eastAsia="ko-KR"/>
    </w:rPr>
  </w:style>
  <w:style w:type="paragraph" w:customStyle="1" w:styleId="xl97">
    <w:name w:val="xl97"/>
    <w:basedOn w:val="Normal"/>
    <w:uiPriority w:val="99"/>
    <w:rsid w:val="00A95C5D"/>
    <w:pPr>
      <w:pBdr>
        <w:top w:val="single" w:sz="4" w:space="0" w:color="auto"/>
        <w:left w:val="single" w:sz="4" w:space="0" w:color="auto"/>
        <w:bottom w:val="single" w:sz="4" w:space="0" w:color="auto"/>
        <w:right w:val="single" w:sz="4" w:space="0" w:color="auto"/>
      </w:pBdr>
      <w:shd w:val="clear" w:color="auto" w:fill="D9D9D9"/>
      <w:spacing w:before="100" w:beforeAutospacing="1" w:after="100" w:afterAutospacing="1"/>
    </w:pPr>
    <w:rPr>
      <w:rFonts w:ascii="Arial" w:eastAsia="Gulim" w:hAnsi="Arial" w:cs="Arial"/>
      <w:b/>
      <w:bCs/>
      <w:color w:val="auto"/>
      <w:sz w:val="16"/>
      <w:szCs w:val="16"/>
      <w:lang w:val="en-US" w:eastAsia="ko-KR"/>
    </w:rPr>
  </w:style>
  <w:style w:type="paragraph" w:customStyle="1" w:styleId="xl98">
    <w:name w:val="xl98"/>
    <w:basedOn w:val="Normal"/>
    <w:uiPriority w:val="99"/>
    <w:rsid w:val="00A95C5D"/>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Gulim" w:hAnsi="Arial" w:cs="Arial"/>
      <w:color w:val="auto"/>
      <w:sz w:val="16"/>
      <w:szCs w:val="16"/>
      <w:lang w:val="en-US" w:eastAsia="ko-KR"/>
    </w:rPr>
  </w:style>
  <w:style w:type="paragraph" w:customStyle="1" w:styleId="xl99">
    <w:name w:val="xl99"/>
    <w:basedOn w:val="Normal"/>
    <w:uiPriority w:val="99"/>
    <w:rsid w:val="00A95C5D"/>
    <w:pPr>
      <w:pBdr>
        <w:top w:val="single" w:sz="8" w:space="0" w:color="auto"/>
        <w:left w:val="single" w:sz="8" w:space="0" w:color="auto"/>
        <w:bottom w:val="single" w:sz="8" w:space="0" w:color="auto"/>
      </w:pBdr>
      <w:spacing w:before="100" w:beforeAutospacing="1" w:after="100" w:afterAutospacing="1"/>
      <w:jc w:val="center"/>
    </w:pPr>
    <w:rPr>
      <w:rFonts w:ascii="Arial" w:eastAsia="Gulim" w:hAnsi="Arial" w:cs="Arial"/>
      <w:b/>
      <w:bCs/>
      <w:color w:val="auto"/>
      <w:sz w:val="16"/>
      <w:szCs w:val="16"/>
      <w:lang w:val="en-US" w:eastAsia="ko-KR"/>
    </w:rPr>
  </w:style>
  <w:style w:type="paragraph" w:customStyle="1" w:styleId="xl100">
    <w:name w:val="xl100"/>
    <w:basedOn w:val="Normal"/>
    <w:uiPriority w:val="99"/>
    <w:rsid w:val="00A95C5D"/>
    <w:pPr>
      <w:pBdr>
        <w:top w:val="single" w:sz="8" w:space="0" w:color="auto"/>
        <w:left w:val="single" w:sz="8" w:space="0" w:color="auto"/>
        <w:right w:val="single" w:sz="8" w:space="0" w:color="auto"/>
      </w:pBdr>
      <w:spacing w:before="100" w:beforeAutospacing="1" w:after="100" w:afterAutospacing="1"/>
      <w:jc w:val="center"/>
    </w:pPr>
    <w:rPr>
      <w:rFonts w:ascii="Arial" w:eastAsia="Gulim" w:hAnsi="Arial" w:cs="Arial"/>
      <w:b/>
      <w:bCs/>
      <w:color w:val="auto"/>
      <w:sz w:val="18"/>
      <w:szCs w:val="18"/>
      <w:lang w:val="en-US" w:eastAsia="ko-KR"/>
    </w:rPr>
  </w:style>
  <w:style w:type="paragraph" w:customStyle="1" w:styleId="xl101">
    <w:name w:val="xl101"/>
    <w:basedOn w:val="Normal"/>
    <w:uiPriority w:val="99"/>
    <w:rsid w:val="00A95C5D"/>
    <w:pPr>
      <w:pBdr>
        <w:left w:val="single" w:sz="8" w:space="0" w:color="auto"/>
        <w:bottom w:val="single" w:sz="8" w:space="0" w:color="auto"/>
        <w:right w:val="single" w:sz="8" w:space="0" w:color="auto"/>
      </w:pBdr>
      <w:spacing w:before="100" w:beforeAutospacing="1" w:after="100" w:afterAutospacing="1"/>
      <w:jc w:val="center"/>
    </w:pPr>
    <w:rPr>
      <w:rFonts w:ascii="Arial" w:eastAsia="Gulim" w:hAnsi="Arial" w:cs="Arial"/>
      <w:b/>
      <w:bCs/>
      <w:color w:val="auto"/>
      <w:sz w:val="18"/>
      <w:szCs w:val="18"/>
      <w:lang w:val="en-US" w:eastAsia="ko-KR"/>
    </w:rPr>
  </w:style>
  <w:style w:type="paragraph" w:customStyle="1" w:styleId="xl102">
    <w:name w:val="xl102"/>
    <w:basedOn w:val="Normal"/>
    <w:uiPriority w:val="99"/>
    <w:rsid w:val="00A95C5D"/>
    <w:pPr>
      <w:pBdr>
        <w:top w:val="single" w:sz="8" w:space="0" w:color="auto"/>
        <w:left w:val="single" w:sz="8" w:space="0" w:color="auto"/>
        <w:right w:val="single" w:sz="8" w:space="0" w:color="auto"/>
      </w:pBdr>
      <w:spacing w:before="100" w:beforeAutospacing="1" w:after="100" w:afterAutospacing="1"/>
      <w:jc w:val="center"/>
    </w:pPr>
    <w:rPr>
      <w:rFonts w:ascii="Arial" w:eastAsia="Gulim" w:hAnsi="Arial" w:cs="Arial"/>
      <w:b/>
      <w:bCs/>
      <w:color w:val="auto"/>
      <w:sz w:val="16"/>
      <w:szCs w:val="16"/>
      <w:lang w:val="en-US" w:eastAsia="ko-KR"/>
    </w:rPr>
  </w:style>
  <w:style w:type="paragraph" w:customStyle="1" w:styleId="xl103">
    <w:name w:val="xl103"/>
    <w:basedOn w:val="Normal"/>
    <w:uiPriority w:val="99"/>
    <w:rsid w:val="00A95C5D"/>
    <w:pPr>
      <w:pBdr>
        <w:left w:val="single" w:sz="8" w:space="0" w:color="auto"/>
        <w:bottom w:val="single" w:sz="8" w:space="0" w:color="auto"/>
        <w:right w:val="single" w:sz="8" w:space="0" w:color="auto"/>
      </w:pBdr>
      <w:spacing w:before="100" w:beforeAutospacing="1" w:after="100" w:afterAutospacing="1"/>
      <w:jc w:val="center"/>
    </w:pPr>
    <w:rPr>
      <w:rFonts w:ascii="Arial" w:eastAsia="Gulim" w:hAnsi="Arial" w:cs="Arial"/>
      <w:b/>
      <w:bCs/>
      <w:color w:val="auto"/>
      <w:sz w:val="16"/>
      <w:szCs w:val="16"/>
      <w:lang w:val="en-US" w:eastAsia="ko-KR"/>
    </w:rPr>
  </w:style>
  <w:style w:type="paragraph" w:customStyle="1" w:styleId="xl104">
    <w:name w:val="xl104"/>
    <w:basedOn w:val="Normal"/>
    <w:uiPriority w:val="99"/>
    <w:rsid w:val="00A95C5D"/>
    <w:pPr>
      <w:pBdr>
        <w:top w:val="single" w:sz="8" w:space="0" w:color="auto"/>
        <w:left w:val="single" w:sz="8" w:space="0" w:color="auto"/>
        <w:bottom w:val="single" w:sz="8" w:space="0" w:color="auto"/>
      </w:pBdr>
      <w:spacing w:before="100" w:beforeAutospacing="1" w:after="100" w:afterAutospacing="1"/>
    </w:pPr>
    <w:rPr>
      <w:rFonts w:ascii="Arial" w:eastAsia="Gulim" w:hAnsi="Arial" w:cs="Arial"/>
      <w:b/>
      <w:bCs/>
      <w:color w:val="auto"/>
      <w:sz w:val="16"/>
      <w:szCs w:val="16"/>
      <w:lang w:val="en-US" w:eastAsia="ko-KR"/>
    </w:rPr>
  </w:style>
  <w:style w:type="paragraph" w:customStyle="1" w:styleId="xl105">
    <w:name w:val="xl105"/>
    <w:basedOn w:val="Normal"/>
    <w:uiPriority w:val="99"/>
    <w:rsid w:val="00A95C5D"/>
    <w:pPr>
      <w:pBdr>
        <w:top w:val="single" w:sz="8" w:space="0" w:color="auto"/>
        <w:bottom w:val="single" w:sz="8" w:space="0" w:color="auto"/>
      </w:pBdr>
      <w:spacing w:before="100" w:beforeAutospacing="1" w:after="100" w:afterAutospacing="1"/>
    </w:pPr>
    <w:rPr>
      <w:rFonts w:ascii="Arial" w:eastAsia="Gulim" w:hAnsi="Arial" w:cs="Arial"/>
      <w:b/>
      <w:bCs/>
      <w:color w:val="auto"/>
      <w:sz w:val="16"/>
      <w:szCs w:val="16"/>
      <w:lang w:val="en-US" w:eastAsia="ko-KR"/>
    </w:rPr>
  </w:style>
  <w:style w:type="paragraph" w:customStyle="1" w:styleId="xl106">
    <w:name w:val="xl106"/>
    <w:basedOn w:val="Normal"/>
    <w:uiPriority w:val="99"/>
    <w:rsid w:val="00A95C5D"/>
    <w:pPr>
      <w:pBdr>
        <w:top w:val="single" w:sz="8" w:space="0" w:color="auto"/>
        <w:bottom w:val="single" w:sz="8" w:space="0" w:color="auto"/>
        <w:right w:val="single" w:sz="8" w:space="0" w:color="auto"/>
      </w:pBdr>
      <w:spacing w:before="100" w:beforeAutospacing="1" w:after="100" w:afterAutospacing="1"/>
    </w:pPr>
    <w:rPr>
      <w:rFonts w:ascii="Arial" w:eastAsia="Gulim" w:hAnsi="Arial" w:cs="Arial"/>
      <w:b/>
      <w:bCs/>
      <w:color w:val="auto"/>
      <w:sz w:val="16"/>
      <w:szCs w:val="16"/>
      <w:lang w:val="en-US" w:eastAsia="ko-KR"/>
    </w:rPr>
  </w:style>
  <w:style w:type="paragraph" w:customStyle="1" w:styleId="30">
    <w:name w:val="吹き出し3"/>
    <w:basedOn w:val="Normal"/>
    <w:uiPriority w:val="99"/>
    <w:semiHidden/>
    <w:rsid w:val="00A95C5D"/>
    <w:rPr>
      <w:rFonts w:ascii="Tahoma" w:eastAsia="MS Mincho" w:hAnsi="Tahoma" w:cs="Tahoma"/>
      <w:color w:val="auto"/>
      <w:sz w:val="16"/>
      <w:szCs w:val="16"/>
    </w:rPr>
  </w:style>
  <w:style w:type="paragraph" w:customStyle="1" w:styleId="TableContent-Bulleted">
    <w:name w:val="Table Content - Bulleted"/>
    <w:basedOn w:val="Normal"/>
    <w:uiPriority w:val="99"/>
    <w:rsid w:val="00A95C5D"/>
    <w:pPr>
      <w:tabs>
        <w:tab w:val="num" w:pos="460"/>
      </w:tabs>
      <w:ind w:left="412" w:hanging="312"/>
    </w:pPr>
    <w:rPr>
      <w:color w:val="auto"/>
      <w:lang w:eastAsia="en-GB"/>
    </w:rPr>
  </w:style>
  <w:style w:type="paragraph" w:customStyle="1" w:styleId="Tadc">
    <w:name w:val="Tadc"/>
    <w:basedOn w:val="Normal"/>
    <w:uiPriority w:val="99"/>
    <w:rsid w:val="00A95C5D"/>
    <w:rPr>
      <w:rFonts w:eastAsia="SimSun" w:cs="v4.2.0"/>
      <w:color w:val="auto"/>
      <w:lang w:eastAsia="en-GB"/>
    </w:rPr>
  </w:style>
  <w:style w:type="paragraph" w:customStyle="1" w:styleId="Atl">
    <w:name w:val="Atl"/>
    <w:basedOn w:val="Normal"/>
    <w:uiPriority w:val="99"/>
    <w:rsid w:val="00A95C5D"/>
    <w:rPr>
      <w:rFonts w:eastAsia="SimSun" w:cs="v4.2.0"/>
      <w:color w:val="auto"/>
      <w:lang w:eastAsia="en-GB"/>
    </w:rPr>
  </w:style>
  <w:style w:type="paragraph" w:customStyle="1" w:styleId="Es">
    <w:name w:val="Es"/>
    <w:basedOn w:val="B1"/>
    <w:uiPriority w:val="99"/>
    <w:rsid w:val="00A95C5D"/>
    <w:rPr>
      <w:rFonts w:asciiTheme="minorHAnsi" w:eastAsia="SimSun" w:hAnsiTheme="minorHAnsi" w:cs="v4.2.0"/>
      <w:color w:val="auto"/>
      <w:sz w:val="22"/>
      <w:szCs w:val="22"/>
      <w:lang w:eastAsia="en-US"/>
    </w:rPr>
  </w:style>
  <w:style w:type="paragraph" w:customStyle="1" w:styleId="TTH">
    <w:name w:val="TTH"/>
    <w:basedOn w:val="Normal"/>
    <w:uiPriority w:val="99"/>
    <w:rsid w:val="00A95C5D"/>
    <w:pPr>
      <w:jc w:val="center"/>
    </w:pPr>
    <w:rPr>
      <w:rFonts w:ascii="Arial" w:eastAsia="SimSun" w:hAnsi="Arial" w:cs="Arial"/>
      <w:b/>
      <w:color w:val="auto"/>
    </w:rPr>
  </w:style>
  <w:style w:type="paragraph" w:customStyle="1" w:styleId="standard">
    <w:name w:val="standard"/>
    <w:uiPriority w:val="99"/>
    <w:rsid w:val="00A95C5D"/>
    <w:pPr>
      <w:tabs>
        <w:tab w:val="left" w:pos="426"/>
        <w:tab w:val="num" w:pos="1191"/>
      </w:tabs>
      <w:autoSpaceDN w:val="0"/>
      <w:spacing w:after="0" w:line="240" w:lineRule="auto"/>
    </w:pPr>
    <w:rPr>
      <w:rFonts w:ascii="Times New Roman" w:eastAsia="SimSun" w:hAnsi="Times New Roman" w:cs="Times New Roman"/>
      <w:sz w:val="20"/>
      <w:szCs w:val="20"/>
      <w:lang w:eastAsia="zh-CN"/>
    </w:rPr>
  </w:style>
  <w:style w:type="paragraph" w:customStyle="1" w:styleId="Headernonumber">
    <w:name w:val="Header_nonumber"/>
    <w:basedOn w:val="Heading1"/>
    <w:uiPriority w:val="99"/>
    <w:rsid w:val="00A95C5D"/>
    <w:pPr>
      <w:tabs>
        <w:tab w:val="left" w:pos="432"/>
        <w:tab w:val="num" w:pos="737"/>
      </w:tabs>
      <w:overflowPunct/>
      <w:autoSpaceDE/>
      <w:adjustRightInd/>
      <w:ind w:left="0" w:firstLine="0"/>
      <w:textAlignment w:val="auto"/>
      <w:outlineLvl w:val="9"/>
    </w:pPr>
    <w:rPr>
      <w:rFonts w:eastAsia="SimSun"/>
      <w:lang w:eastAsia="zh-CN"/>
    </w:rPr>
  </w:style>
  <w:style w:type="paragraph" w:customStyle="1" w:styleId="210">
    <w:name w:val="21"/>
    <w:basedOn w:val="Normal"/>
    <w:uiPriority w:val="99"/>
    <w:rsid w:val="00A95C5D"/>
    <w:pPr>
      <w:snapToGrid w:val="0"/>
      <w:spacing w:before="100" w:beforeAutospacing="1" w:after="100" w:afterAutospacing="1"/>
    </w:pPr>
    <w:rPr>
      <w:rFonts w:ascii="Arial" w:eastAsia="SimSun" w:hAnsi="Arial" w:cs="Arial"/>
      <w:color w:val="auto"/>
      <w:sz w:val="18"/>
      <w:szCs w:val="18"/>
      <w:lang w:val="en-US" w:eastAsia="zh-CN"/>
    </w:rPr>
  </w:style>
  <w:style w:type="character" w:customStyle="1" w:styleId="TableDescriptionChar">
    <w:name w:val="Table Description Char"/>
    <w:link w:val="TableDescription"/>
    <w:locked/>
    <w:rsid w:val="00A95C5D"/>
    <w:rPr>
      <w:rFonts w:ascii="SimSun" w:eastAsia="SimSun" w:hAnsi="SimSun"/>
      <w:spacing w:val="-4"/>
      <w:kern w:val="2"/>
      <w:sz w:val="21"/>
      <w:szCs w:val="21"/>
      <w:lang w:val="x-none" w:eastAsia="zh-CN"/>
    </w:rPr>
  </w:style>
  <w:style w:type="paragraph" w:customStyle="1" w:styleId="TableDescription">
    <w:name w:val="Table Description"/>
    <w:basedOn w:val="Normal"/>
    <w:next w:val="Normal"/>
    <w:link w:val="TableDescriptionChar"/>
    <w:rsid w:val="00A95C5D"/>
    <w:pPr>
      <w:keepNext/>
      <w:topLinePunct/>
      <w:snapToGrid w:val="0"/>
      <w:spacing w:before="320" w:after="80" w:line="240" w:lineRule="atLeast"/>
      <w:outlineLvl w:val="7"/>
    </w:pPr>
    <w:rPr>
      <w:rFonts w:ascii="SimSun" w:eastAsia="SimSun" w:hAnsi="SimSun" w:cstheme="minorBidi"/>
      <w:color w:val="auto"/>
      <w:spacing w:val="-4"/>
      <w:kern w:val="2"/>
      <w:sz w:val="21"/>
      <w:szCs w:val="21"/>
      <w:lang w:val="x-none" w:eastAsia="zh-CN"/>
    </w:rPr>
  </w:style>
  <w:style w:type="paragraph" w:customStyle="1" w:styleId="Heading3Specs">
    <w:name w:val="Heading 3 Specs"/>
    <w:basedOn w:val="Heading3"/>
    <w:uiPriority w:val="99"/>
    <w:qFormat/>
    <w:rsid w:val="00A95C5D"/>
    <w:pPr>
      <w:spacing w:before="200" w:after="0"/>
      <w:ind w:left="0" w:firstLine="0"/>
      <w:textAlignment w:val="auto"/>
    </w:pPr>
    <w:rPr>
      <w:rFonts w:cs="Arial"/>
      <w:bCs/>
      <w:lang w:eastAsia="en-GB"/>
    </w:rPr>
  </w:style>
  <w:style w:type="paragraph" w:customStyle="1" w:styleId="Heading4specs">
    <w:name w:val="Heading4 specs"/>
    <w:basedOn w:val="Heading3Specs"/>
    <w:uiPriority w:val="99"/>
    <w:qFormat/>
    <w:rsid w:val="00A95C5D"/>
    <w:rPr>
      <w:sz w:val="24"/>
    </w:rPr>
  </w:style>
  <w:style w:type="paragraph" w:customStyle="1" w:styleId="Default">
    <w:name w:val="Default"/>
    <w:uiPriority w:val="99"/>
    <w:rsid w:val="00A95C5D"/>
    <w:pPr>
      <w:widowControl w:val="0"/>
      <w:autoSpaceDE w:val="0"/>
      <w:autoSpaceDN w:val="0"/>
      <w:adjustRightInd w:val="0"/>
      <w:spacing w:after="0" w:line="240" w:lineRule="auto"/>
    </w:pPr>
    <w:rPr>
      <w:rFonts w:ascii="Arial" w:eastAsia="Malgun Gothic" w:hAnsi="Arial" w:cs="Arial"/>
      <w:color w:val="000000"/>
      <w:sz w:val="24"/>
      <w:szCs w:val="24"/>
      <w:lang w:val="en-US" w:eastAsia="ja-JP"/>
    </w:rPr>
  </w:style>
  <w:style w:type="paragraph" w:customStyle="1" w:styleId="MO">
    <w:name w:val="MO"/>
    <w:basedOn w:val="Normal"/>
    <w:uiPriority w:val="99"/>
    <w:qFormat/>
    <w:rsid w:val="00A95C5D"/>
    <w:rPr>
      <w:rFonts w:eastAsia="SimSun"/>
      <w:color w:val="auto"/>
    </w:rPr>
  </w:style>
  <w:style w:type="paragraph" w:customStyle="1" w:styleId="14">
    <w:name w:val="수정1"/>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IBN">
    <w:name w:val="IBN"/>
    <w:basedOn w:val="Normal"/>
    <w:uiPriority w:val="99"/>
    <w:rsid w:val="00A95C5D"/>
    <w:pPr>
      <w:tabs>
        <w:tab w:val="left" w:pos="567"/>
      </w:tabs>
    </w:pPr>
    <w:rPr>
      <w:rFonts w:eastAsia="SimSun"/>
      <w:color w:val="auto"/>
      <w:lang w:eastAsia="en-GB"/>
    </w:rPr>
  </w:style>
  <w:style w:type="character" w:customStyle="1" w:styleId="1e9ptCar">
    <w:name w:val="1e) 9 pt Car"/>
    <w:link w:val="1e9pt"/>
    <w:locked/>
    <w:rsid w:val="00A95C5D"/>
    <w:rPr>
      <w:rFonts w:ascii="SimSun" w:eastAsia="SimSun" w:hAnsi="SimSun"/>
      <w:noProof/>
      <w:szCs w:val="18"/>
    </w:rPr>
  </w:style>
  <w:style w:type="paragraph" w:customStyle="1" w:styleId="1e9pt">
    <w:name w:val="1e) 9 pt"/>
    <w:basedOn w:val="B1"/>
    <w:link w:val="1e9ptCar"/>
    <w:rsid w:val="00A95C5D"/>
    <w:rPr>
      <w:rFonts w:ascii="SimSun" w:eastAsia="SimSun" w:hAnsi="SimSun" w:cstheme="minorBidi"/>
      <w:noProof/>
      <w:color w:val="auto"/>
      <w:sz w:val="22"/>
      <w:szCs w:val="18"/>
      <w:lang w:eastAsia="en-US"/>
    </w:rPr>
  </w:style>
  <w:style w:type="paragraph" w:customStyle="1" w:styleId="Npr">
    <w:name w:val="Npr"/>
    <w:basedOn w:val="Normal"/>
    <w:uiPriority w:val="99"/>
    <w:rsid w:val="00A95C5D"/>
    <w:pPr>
      <w:ind w:firstLine="284"/>
    </w:pPr>
    <w:rPr>
      <w:rFonts w:eastAsia="MS Mincho"/>
      <w:color w:val="auto"/>
    </w:rPr>
  </w:style>
  <w:style w:type="paragraph" w:customStyle="1" w:styleId="StyleFPArialLatin9ptCentrGauche5cmDroite5">
    <w:name w:val="Style FP + Arial (Latin) 9 pt Centré Gauche :  5 cm Droite :  5..."/>
    <w:basedOn w:val="FP"/>
    <w:uiPriority w:val="99"/>
    <w:rsid w:val="00A95C5D"/>
    <w:pPr>
      <w:spacing w:after="20"/>
      <w:ind w:left="2835" w:right="2835"/>
      <w:jc w:val="center"/>
    </w:pPr>
    <w:rPr>
      <w:rFonts w:ascii="Arial" w:eastAsia="SimSun" w:hAnsi="Arial" w:cs="Arial"/>
      <w:color w:val="auto"/>
      <w:sz w:val="18"/>
      <w:lang w:eastAsia="en-GB"/>
    </w:rPr>
  </w:style>
  <w:style w:type="paragraph" w:customStyle="1" w:styleId="B3H6">
    <w:name w:val="B3H6"/>
    <w:basedOn w:val="B3"/>
    <w:uiPriority w:val="99"/>
    <w:rsid w:val="00A95C5D"/>
    <w:rPr>
      <w:rFonts w:asciiTheme="minorHAnsi" w:eastAsia="SimSun" w:hAnsiTheme="minorHAnsi" w:cstheme="minorBidi"/>
      <w:color w:val="auto"/>
      <w:sz w:val="22"/>
      <w:szCs w:val="22"/>
      <w:lang w:eastAsia="x-none"/>
    </w:rPr>
  </w:style>
  <w:style w:type="paragraph" w:customStyle="1" w:styleId="berschrift1H1">
    <w:name w:val="Überschrift 1.H1"/>
    <w:basedOn w:val="Normal"/>
    <w:next w:val="Normal"/>
    <w:uiPriority w:val="99"/>
    <w:rsid w:val="00A95C5D"/>
    <w:pPr>
      <w:keepNext/>
      <w:keepLines/>
      <w:pBdr>
        <w:top w:val="single" w:sz="12" w:space="3" w:color="auto"/>
      </w:pBdr>
      <w:tabs>
        <w:tab w:val="num" w:pos="735"/>
      </w:tabs>
      <w:spacing w:before="240"/>
      <w:ind w:left="735" w:hanging="735"/>
      <w:outlineLvl w:val="0"/>
    </w:pPr>
    <w:rPr>
      <w:rFonts w:ascii="Arial" w:eastAsia="SimSun" w:hAnsi="Arial"/>
      <w:color w:val="auto"/>
      <w:sz w:val="36"/>
      <w:lang w:eastAsia="de-DE"/>
    </w:rPr>
  </w:style>
  <w:style w:type="paragraph" w:customStyle="1" w:styleId="text">
    <w:name w:val="text"/>
    <w:basedOn w:val="Normal"/>
    <w:uiPriority w:val="99"/>
    <w:rsid w:val="00A95C5D"/>
    <w:pPr>
      <w:widowControl w:val="0"/>
      <w:spacing w:after="240"/>
      <w:jc w:val="both"/>
    </w:pPr>
    <w:rPr>
      <w:rFonts w:eastAsia="SimSun"/>
      <w:color w:val="auto"/>
      <w:sz w:val="24"/>
      <w:lang w:val="en-AU"/>
    </w:rPr>
  </w:style>
  <w:style w:type="paragraph" w:customStyle="1" w:styleId="textintend2">
    <w:name w:val="text intend 2"/>
    <w:basedOn w:val="text"/>
    <w:uiPriority w:val="99"/>
    <w:rsid w:val="00A95C5D"/>
    <w:pPr>
      <w:widowControl/>
      <w:tabs>
        <w:tab w:val="num" w:pos="1418"/>
      </w:tabs>
      <w:spacing w:after="120"/>
      <w:ind w:left="1418" w:hanging="426"/>
    </w:pPr>
    <w:rPr>
      <w:rFonts w:eastAsia="MS Mincho"/>
      <w:lang w:val="en-US"/>
    </w:rPr>
  </w:style>
  <w:style w:type="paragraph" w:customStyle="1" w:styleId="textintend3">
    <w:name w:val="text intend 3"/>
    <w:basedOn w:val="text"/>
    <w:uiPriority w:val="99"/>
    <w:rsid w:val="00A95C5D"/>
    <w:pPr>
      <w:widowControl/>
      <w:tabs>
        <w:tab w:val="num" w:pos="1843"/>
      </w:tabs>
      <w:spacing w:after="120"/>
      <w:ind w:left="1843" w:hanging="425"/>
    </w:pPr>
    <w:rPr>
      <w:rFonts w:eastAsia="MS Mincho"/>
      <w:lang w:val="en-US"/>
    </w:rPr>
  </w:style>
  <w:style w:type="paragraph" w:customStyle="1" w:styleId="normalpuce">
    <w:name w:val="normal puce"/>
    <w:basedOn w:val="Normal"/>
    <w:uiPriority w:val="99"/>
    <w:rsid w:val="00A95C5D"/>
    <w:pPr>
      <w:widowControl w:val="0"/>
      <w:tabs>
        <w:tab w:val="num" w:pos="360"/>
      </w:tabs>
      <w:spacing w:before="60" w:after="60"/>
      <w:ind w:left="360" w:hanging="360"/>
      <w:jc w:val="both"/>
    </w:pPr>
    <w:rPr>
      <w:rFonts w:eastAsia="MS Mincho"/>
      <w:color w:val="auto"/>
    </w:rPr>
  </w:style>
  <w:style w:type="paragraph" w:customStyle="1" w:styleId="TdocHeading1">
    <w:name w:val="Tdoc_Heading_1"/>
    <w:basedOn w:val="Heading1"/>
    <w:next w:val="Normal"/>
    <w:autoRedefine/>
    <w:uiPriority w:val="99"/>
    <w:rsid w:val="00A95C5D"/>
    <w:pPr>
      <w:keepLines w:val="0"/>
      <w:pBdr>
        <w:top w:val="none" w:sz="0" w:space="0" w:color="auto"/>
      </w:pBdr>
      <w:tabs>
        <w:tab w:val="num" w:pos="360"/>
      </w:tabs>
      <w:spacing w:after="0"/>
      <w:ind w:left="360" w:hanging="360"/>
      <w:textAlignment w:val="auto"/>
    </w:pPr>
    <w:rPr>
      <w:rFonts w:eastAsia="SimSun"/>
      <w:b/>
      <w:noProof/>
      <w:kern w:val="28"/>
      <w:sz w:val="24"/>
      <w:lang w:val="en-US"/>
    </w:rPr>
  </w:style>
  <w:style w:type="paragraph" w:customStyle="1" w:styleId="CharCharCharChar">
    <w:name w:val="Char Char Char Char"/>
    <w:uiPriority w:val="99"/>
    <w:rsid w:val="00A95C5D"/>
    <w:pPr>
      <w:keepNext/>
      <w:tabs>
        <w:tab w:val="num" w:pos="432"/>
      </w:tabs>
      <w:autoSpaceDE w:val="0"/>
      <w:autoSpaceDN w:val="0"/>
      <w:adjustRightInd w:val="0"/>
      <w:spacing w:before="60" w:after="60" w:line="240" w:lineRule="auto"/>
      <w:ind w:left="432" w:hanging="432"/>
      <w:jc w:val="both"/>
    </w:pPr>
    <w:rPr>
      <w:rFonts w:ascii="Arial" w:eastAsia="SimSun" w:hAnsi="Arial" w:cs="Arial"/>
      <w:color w:val="0000FF"/>
      <w:kern w:val="2"/>
      <w:sz w:val="21"/>
      <w:szCs w:val="24"/>
      <w:lang w:val="en-US" w:eastAsia="zh-CN"/>
    </w:rPr>
  </w:style>
  <w:style w:type="paragraph" w:customStyle="1" w:styleId="H60">
    <w:name w:val="样式 H6"/>
    <w:basedOn w:val="H6"/>
    <w:uiPriority w:val="99"/>
    <w:rsid w:val="00A95C5D"/>
    <w:pPr>
      <w:overflowPunct/>
      <w:autoSpaceDE/>
      <w:adjustRightInd/>
      <w:textAlignment w:val="auto"/>
    </w:pPr>
    <w:rPr>
      <w:rFonts w:eastAsia="SimSun" w:cs="Arial"/>
      <w:sz w:val="22"/>
      <w:szCs w:val="22"/>
      <w:lang w:eastAsia="zh-TW"/>
    </w:rPr>
  </w:style>
  <w:style w:type="paragraph" w:customStyle="1" w:styleId="TH0">
    <w:name w:val="样式 TH"/>
    <w:basedOn w:val="TH"/>
    <w:uiPriority w:val="99"/>
    <w:rsid w:val="00A95C5D"/>
    <w:rPr>
      <w:rFonts w:eastAsia="SimSun" w:cs="Arial"/>
      <w:bCs/>
      <w:color w:val="auto"/>
      <w:sz w:val="22"/>
      <w:szCs w:val="22"/>
      <w:lang w:eastAsia="en-US"/>
    </w:rPr>
  </w:style>
  <w:style w:type="paragraph" w:customStyle="1" w:styleId="TableEntry0">
    <w:name w:val="Table Entry"/>
    <w:basedOn w:val="Normal"/>
    <w:next w:val="Normal"/>
    <w:uiPriority w:val="99"/>
    <w:rsid w:val="00A95C5D"/>
    <w:pPr>
      <w:spacing w:after="0"/>
    </w:pPr>
    <w:rPr>
      <w:rFonts w:ascii="IMHNGF+BookmanOldStyle" w:eastAsia="SimSun" w:hAnsi="IMHNGF+BookmanOldStyle"/>
      <w:color w:val="auto"/>
      <w:sz w:val="24"/>
      <w:szCs w:val="24"/>
      <w:lang w:val="en-US"/>
    </w:rPr>
  </w:style>
  <w:style w:type="paragraph" w:customStyle="1" w:styleId="tac0">
    <w:name w:val="tac0"/>
    <w:basedOn w:val="Normal"/>
    <w:uiPriority w:val="99"/>
    <w:rsid w:val="00A95C5D"/>
    <w:pPr>
      <w:keepNext/>
      <w:spacing w:after="0"/>
      <w:jc w:val="center"/>
    </w:pPr>
    <w:rPr>
      <w:rFonts w:ascii="Arial" w:eastAsia="SimSun" w:hAnsi="Arial" w:cs="Arial"/>
      <w:color w:val="auto"/>
      <w:sz w:val="18"/>
      <w:szCs w:val="18"/>
      <w:lang w:val="en-US" w:eastAsia="zh-CN"/>
    </w:rPr>
  </w:style>
  <w:style w:type="paragraph" w:customStyle="1" w:styleId="tal00">
    <w:name w:val="tal0"/>
    <w:basedOn w:val="Normal"/>
    <w:uiPriority w:val="99"/>
    <w:rsid w:val="00A95C5D"/>
    <w:pPr>
      <w:keepNext/>
      <w:spacing w:after="0"/>
    </w:pPr>
    <w:rPr>
      <w:rFonts w:ascii="Arial" w:eastAsia="SimSun" w:hAnsi="Arial" w:cs="Arial"/>
      <w:color w:val="auto"/>
      <w:sz w:val="18"/>
      <w:szCs w:val="18"/>
      <w:lang w:val="en-US" w:eastAsia="zh-CN"/>
    </w:rPr>
  </w:style>
  <w:style w:type="paragraph" w:customStyle="1" w:styleId="91">
    <w:name w:val="目录 91"/>
    <w:basedOn w:val="TOC8"/>
    <w:uiPriority w:val="99"/>
    <w:rsid w:val="00A95C5D"/>
    <w:pPr>
      <w:keepNext w:val="0"/>
      <w:ind w:left="1418" w:hanging="1418"/>
      <w:textAlignment w:val="auto"/>
    </w:pPr>
    <w:rPr>
      <w:rFonts w:eastAsia="MS Mincho"/>
    </w:rPr>
  </w:style>
  <w:style w:type="paragraph" w:customStyle="1" w:styleId="msolistparagraph0">
    <w:name w:val="msolistparagraph"/>
    <w:basedOn w:val="Normal"/>
    <w:uiPriority w:val="99"/>
    <w:rsid w:val="00A95C5D"/>
    <w:pPr>
      <w:spacing w:after="0"/>
      <w:ind w:leftChars="400" w:left="400"/>
    </w:pPr>
    <w:rPr>
      <w:rFonts w:eastAsia="SimSun"/>
      <w:color w:val="auto"/>
      <w:sz w:val="24"/>
      <w:szCs w:val="24"/>
      <w:lang w:val="en-US"/>
    </w:rPr>
  </w:style>
  <w:style w:type="paragraph" w:customStyle="1" w:styleId="no0">
    <w:name w:val="no"/>
    <w:basedOn w:val="Normal"/>
    <w:uiPriority w:val="99"/>
    <w:rsid w:val="00A95C5D"/>
    <w:pPr>
      <w:ind w:left="1135" w:hanging="851"/>
    </w:pPr>
    <w:rPr>
      <w:rFonts w:eastAsia="SimSun"/>
      <w:color w:val="auto"/>
      <w:lang w:val="en-US"/>
    </w:rPr>
  </w:style>
  <w:style w:type="paragraph" w:customStyle="1" w:styleId="talcharchar0">
    <w:name w:val="talcharchar"/>
    <w:basedOn w:val="Normal"/>
    <w:uiPriority w:val="99"/>
    <w:rsid w:val="00A95C5D"/>
    <w:pPr>
      <w:spacing w:before="100" w:beforeAutospacing="1" w:after="100" w:afterAutospacing="1"/>
    </w:pPr>
    <w:rPr>
      <w:rFonts w:eastAsia="Calibri"/>
      <w:color w:val="auto"/>
      <w:sz w:val="24"/>
      <w:szCs w:val="24"/>
      <w:lang w:eastAsia="en-GB"/>
    </w:rPr>
  </w:style>
  <w:style w:type="character" w:customStyle="1" w:styleId="PLBoldChar">
    <w:name w:val="PL Bold Char"/>
    <w:link w:val="PLBold"/>
    <w:locked/>
    <w:rsid w:val="00A95C5D"/>
    <w:rPr>
      <w:rFonts w:ascii="Courier New" w:eastAsia="MS Gothic" w:hAnsi="Courier New" w:cs="Courier New"/>
      <w:b/>
      <w:bCs/>
      <w:noProof/>
      <w:sz w:val="16"/>
      <w:lang w:eastAsia="ja-JP"/>
    </w:rPr>
  </w:style>
  <w:style w:type="paragraph" w:customStyle="1" w:styleId="PLBold">
    <w:name w:val="PL Bold"/>
    <w:basedOn w:val="PL"/>
    <w:link w:val="PLBoldChar"/>
    <w:rsid w:val="00A95C5D"/>
    <w:pPr>
      <w:textAlignment w:val="auto"/>
    </w:pPr>
    <w:rPr>
      <w:rFonts w:eastAsia="MS Gothic" w:cs="Courier New"/>
      <w:b/>
      <w:bCs/>
      <w:szCs w:val="22"/>
    </w:rPr>
  </w:style>
  <w:style w:type="character" w:customStyle="1" w:styleId="PLBoldChar0">
    <w:name w:val="PL + Bold Char"/>
    <w:link w:val="PLBold0"/>
    <w:locked/>
    <w:rsid w:val="00A95C5D"/>
    <w:rPr>
      <w:rFonts w:ascii="Courier New" w:eastAsia="SimSun" w:hAnsi="Courier New" w:cs="Courier New"/>
      <w:noProof/>
      <w:sz w:val="16"/>
      <w:lang w:eastAsia="ja-JP"/>
    </w:rPr>
  </w:style>
  <w:style w:type="paragraph" w:customStyle="1" w:styleId="PLBold0">
    <w:name w:val="PL + Bold"/>
    <w:basedOn w:val="PL"/>
    <w:link w:val="PLBoldChar0"/>
    <w:rsid w:val="00A95C5D"/>
    <w:pPr>
      <w:textAlignment w:val="auto"/>
    </w:pPr>
    <w:rPr>
      <w:rFonts w:eastAsia="SimSun" w:cs="Courier New"/>
      <w:szCs w:val="22"/>
    </w:rPr>
  </w:style>
  <w:style w:type="paragraph" w:customStyle="1" w:styleId="Char1">
    <w:name w:val="Char1"/>
    <w:uiPriority w:val="99"/>
    <w:semiHidden/>
    <w:rsid w:val="00A95C5D"/>
    <w:pPr>
      <w:keepNext/>
      <w:autoSpaceDE w:val="0"/>
      <w:autoSpaceDN w:val="0"/>
      <w:adjustRightInd w:val="0"/>
      <w:spacing w:before="60" w:after="60" w:line="240" w:lineRule="auto"/>
      <w:ind w:left="567" w:hanging="283"/>
      <w:jc w:val="both"/>
    </w:pPr>
    <w:rPr>
      <w:rFonts w:ascii="Arial" w:eastAsia="SimSun" w:hAnsi="Arial" w:cs="Arial"/>
      <w:color w:val="0000FF"/>
      <w:kern w:val="2"/>
      <w:sz w:val="20"/>
      <w:szCs w:val="20"/>
      <w:lang w:val="en-US" w:eastAsia="zh-CN"/>
    </w:rPr>
  </w:style>
  <w:style w:type="paragraph" w:customStyle="1" w:styleId="CarCar2">
    <w:name w:val="Car Car2"/>
    <w:uiPriority w:val="99"/>
    <w:semiHidden/>
    <w:rsid w:val="00A95C5D"/>
    <w:pPr>
      <w:keepNext/>
      <w:tabs>
        <w:tab w:val="num" w:pos="928"/>
      </w:tabs>
      <w:autoSpaceDE w:val="0"/>
      <w:autoSpaceDN w:val="0"/>
      <w:adjustRightInd w:val="0"/>
      <w:spacing w:before="60" w:after="60" w:line="240" w:lineRule="auto"/>
      <w:ind w:left="928" w:hanging="360"/>
      <w:jc w:val="both"/>
    </w:pPr>
    <w:rPr>
      <w:rFonts w:ascii="Arial" w:eastAsia="SimSun" w:hAnsi="Arial" w:cs="Arial"/>
      <w:color w:val="0000FF"/>
      <w:kern w:val="2"/>
      <w:sz w:val="20"/>
      <w:szCs w:val="20"/>
      <w:lang w:val="en-US" w:eastAsia="zh-CN"/>
    </w:rPr>
  </w:style>
  <w:style w:type="paragraph" w:customStyle="1" w:styleId="30mm">
    <w:name w:val="段落フォント + 左 :  30 mm"/>
    <w:aliases w:val="ぶら下げインデント :  2.81 字"/>
    <w:basedOn w:val="B2"/>
    <w:uiPriority w:val="99"/>
    <w:rsid w:val="00A95C5D"/>
    <w:pPr>
      <w:ind w:left="1984" w:hanging="281"/>
    </w:pPr>
    <w:rPr>
      <w:rFonts w:asciiTheme="minorHAnsi" w:eastAsia="SimSun" w:hAnsiTheme="minorHAnsi" w:cstheme="minorBidi"/>
      <w:color w:val="auto"/>
      <w:sz w:val="22"/>
      <w:szCs w:val="22"/>
      <w:lang w:eastAsia="en-US"/>
    </w:rPr>
  </w:style>
  <w:style w:type="paragraph" w:customStyle="1" w:styleId="LD1">
    <w:name w:val="LD 1"/>
    <w:basedOn w:val="Normal"/>
    <w:uiPriority w:val="99"/>
    <w:rsid w:val="00A95C5D"/>
    <w:pPr>
      <w:keepNext/>
      <w:keepLines/>
      <w:spacing w:before="60" w:after="60"/>
      <w:jc w:val="center"/>
    </w:pPr>
    <w:rPr>
      <w:rFonts w:ascii="Courier New" w:eastAsia="SimSun" w:hAnsi="Courier New"/>
      <w:color w:val="auto"/>
      <w:lang w:eastAsia="en-GB"/>
    </w:rPr>
  </w:style>
  <w:style w:type="paragraph" w:customStyle="1" w:styleId="a5">
    <w:name w:val="標準番号"/>
    <w:basedOn w:val="Normal"/>
    <w:uiPriority w:val="99"/>
    <w:rsid w:val="00A95C5D"/>
    <w:pPr>
      <w:widowControl w:val="0"/>
      <w:tabs>
        <w:tab w:val="num" w:pos="420"/>
      </w:tabs>
      <w:spacing w:after="0" w:line="240" w:lineRule="atLeast"/>
      <w:ind w:left="420" w:hanging="420"/>
      <w:jc w:val="both"/>
    </w:pPr>
    <w:rPr>
      <w:rFonts w:ascii="Arial" w:eastAsia="MS PGothic" w:hAnsi="Arial"/>
      <w:color w:val="auto"/>
      <w:kern w:val="2"/>
      <w:sz w:val="24"/>
      <w:lang w:val="en-US" w:eastAsia="en-GB"/>
    </w:rPr>
  </w:style>
  <w:style w:type="paragraph" w:customStyle="1" w:styleId="Arial1">
    <w:name w:val="標準 + Arial"/>
    <w:aliases w:val="左 :  1.8 mm,段落後 :  0 pt"/>
    <w:basedOn w:val="Normal"/>
    <w:uiPriority w:val="99"/>
    <w:rsid w:val="00A95C5D"/>
    <w:rPr>
      <w:rFonts w:ascii="Arial" w:eastAsia="MS Mincho" w:hAnsi="Arial"/>
      <w:noProof/>
      <w:color w:val="auto"/>
      <w:lang w:eastAsia="en-GB"/>
    </w:rPr>
  </w:style>
  <w:style w:type="paragraph" w:customStyle="1" w:styleId="H600">
    <w:name w:val="H6 + 左侧:  0 厘米"/>
    <w:aliases w:val="首行缩进:  0 厘H6米"/>
    <w:basedOn w:val="H6"/>
    <w:uiPriority w:val="99"/>
    <w:rsid w:val="00A95C5D"/>
    <w:pPr>
      <w:overflowPunct/>
      <w:autoSpaceDE/>
      <w:adjustRightInd/>
      <w:ind w:left="0" w:firstLine="0"/>
      <w:textAlignment w:val="auto"/>
    </w:pPr>
    <w:rPr>
      <w:rFonts w:eastAsia="SimSun" w:cs="Arial"/>
      <w:sz w:val="22"/>
      <w:szCs w:val="22"/>
      <w:lang w:eastAsia="zh-CN"/>
    </w:rPr>
  </w:style>
  <w:style w:type="paragraph" w:customStyle="1" w:styleId="23">
    <w:name w:val="列出段落2"/>
    <w:basedOn w:val="Normal"/>
    <w:uiPriority w:val="99"/>
    <w:qFormat/>
    <w:rsid w:val="00A95C5D"/>
    <w:pPr>
      <w:ind w:firstLineChars="200" w:firstLine="420"/>
    </w:pPr>
    <w:rPr>
      <w:rFonts w:eastAsia="SimSun"/>
      <w:color w:val="auto"/>
      <w:lang w:eastAsia="en-GB"/>
    </w:rPr>
  </w:style>
  <w:style w:type="paragraph" w:customStyle="1" w:styleId="15">
    <w:name w:val="列出段落1"/>
    <w:basedOn w:val="Normal"/>
    <w:uiPriority w:val="99"/>
    <w:qFormat/>
    <w:rsid w:val="00A95C5D"/>
    <w:pPr>
      <w:ind w:firstLineChars="200" w:firstLine="420"/>
    </w:pPr>
    <w:rPr>
      <w:rFonts w:eastAsia="SimSun"/>
      <w:color w:val="auto"/>
      <w:lang w:eastAsia="en-GB"/>
    </w:rPr>
  </w:style>
  <w:style w:type="paragraph" w:customStyle="1" w:styleId="b31">
    <w:name w:val="b3"/>
    <w:basedOn w:val="Normal"/>
    <w:uiPriority w:val="99"/>
    <w:rsid w:val="00A95C5D"/>
    <w:pPr>
      <w:ind w:left="1135" w:hanging="284"/>
    </w:pPr>
    <w:rPr>
      <w:rFonts w:ascii="Calibri" w:eastAsia="MS PGothic" w:hAnsi="Calibri" w:cs="Calibri"/>
      <w:color w:val="auto"/>
      <w:sz w:val="22"/>
      <w:szCs w:val="22"/>
      <w:lang w:eastAsia="en-GB"/>
    </w:rPr>
  </w:style>
  <w:style w:type="paragraph" w:customStyle="1" w:styleId="b40">
    <w:name w:val="b4"/>
    <w:basedOn w:val="Normal"/>
    <w:uiPriority w:val="99"/>
    <w:rsid w:val="00A95C5D"/>
    <w:pPr>
      <w:ind w:left="1418" w:hanging="284"/>
    </w:pPr>
    <w:rPr>
      <w:rFonts w:ascii="Calibri" w:eastAsia="MS PGothic" w:hAnsi="Calibri" w:cs="Calibri"/>
      <w:color w:val="auto"/>
      <w:sz w:val="22"/>
      <w:szCs w:val="22"/>
      <w:lang w:eastAsia="en-GB"/>
    </w:rPr>
  </w:style>
  <w:style w:type="paragraph" w:customStyle="1" w:styleId="b21">
    <w:name w:val="b2"/>
    <w:basedOn w:val="Normal"/>
    <w:uiPriority w:val="99"/>
    <w:rsid w:val="00A95C5D"/>
    <w:pPr>
      <w:ind w:left="851" w:hanging="284"/>
    </w:pPr>
    <w:rPr>
      <w:rFonts w:eastAsia="MS PGothic"/>
      <w:color w:val="auto"/>
      <w:lang w:eastAsia="en-GB"/>
    </w:rPr>
  </w:style>
  <w:style w:type="paragraph" w:customStyle="1" w:styleId="a6">
    <w:name w:val="見出し"/>
    <w:basedOn w:val="Normal"/>
    <w:next w:val="BodyText"/>
    <w:uiPriority w:val="99"/>
    <w:rsid w:val="00A95C5D"/>
    <w:pPr>
      <w:keepNext/>
      <w:suppressAutoHyphens/>
      <w:spacing w:before="240" w:after="120"/>
    </w:pPr>
    <w:rPr>
      <w:rFonts w:ascii="Arial" w:eastAsia="MS PGothic" w:hAnsi="Arial" w:cs="Mangal"/>
      <w:color w:val="auto"/>
      <w:sz w:val="28"/>
      <w:szCs w:val="28"/>
      <w:lang w:eastAsia="ar-SA"/>
    </w:rPr>
  </w:style>
  <w:style w:type="paragraph" w:customStyle="1" w:styleId="a7">
    <w:name w:val="図表番号"/>
    <w:basedOn w:val="Normal"/>
    <w:uiPriority w:val="99"/>
    <w:rsid w:val="00A95C5D"/>
    <w:pPr>
      <w:suppressLineNumbers/>
      <w:suppressAutoHyphens/>
      <w:spacing w:before="120" w:after="120"/>
    </w:pPr>
    <w:rPr>
      <w:rFonts w:eastAsia="MS Mincho" w:cs="Mangal"/>
      <w:i/>
      <w:iCs/>
      <w:color w:val="auto"/>
      <w:sz w:val="24"/>
      <w:szCs w:val="24"/>
      <w:lang w:eastAsia="ar-SA"/>
    </w:rPr>
  </w:style>
  <w:style w:type="paragraph" w:customStyle="1" w:styleId="a8">
    <w:name w:val="索引"/>
    <w:basedOn w:val="Normal"/>
    <w:uiPriority w:val="99"/>
    <w:rsid w:val="00A95C5D"/>
    <w:pPr>
      <w:suppressLineNumbers/>
      <w:suppressAutoHyphens/>
    </w:pPr>
    <w:rPr>
      <w:rFonts w:eastAsia="MS Mincho" w:cs="Mangal"/>
      <w:color w:val="auto"/>
      <w:lang w:eastAsia="ar-SA"/>
    </w:rPr>
  </w:style>
  <w:style w:type="paragraph" w:customStyle="1" w:styleId="a9">
    <w:name w:val="段落番号"/>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4">
    <w:name w:val="段落番号 2"/>
    <w:basedOn w:val="a9"/>
    <w:uiPriority w:val="99"/>
    <w:rsid w:val="00A95C5D"/>
    <w:pPr>
      <w:ind w:left="851" w:hanging="284"/>
    </w:pPr>
  </w:style>
  <w:style w:type="paragraph" w:customStyle="1" w:styleId="aa">
    <w:name w:val="箇条書き"/>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5">
    <w:name w:val="箇条書き 2"/>
    <w:basedOn w:val="aa"/>
    <w:uiPriority w:val="99"/>
    <w:rsid w:val="00A95C5D"/>
    <w:pPr>
      <w:tabs>
        <w:tab w:val="clear" w:pos="644"/>
        <w:tab w:val="num" w:pos="1494"/>
      </w:tabs>
      <w:ind w:left="851" w:hanging="284"/>
    </w:pPr>
  </w:style>
  <w:style w:type="paragraph" w:customStyle="1" w:styleId="31">
    <w:name w:val="箇条書き 3"/>
    <w:basedOn w:val="25"/>
    <w:uiPriority w:val="99"/>
    <w:rsid w:val="00A95C5D"/>
    <w:pPr>
      <w:ind w:left="1135"/>
    </w:pPr>
  </w:style>
  <w:style w:type="paragraph" w:customStyle="1" w:styleId="26">
    <w:name w:val="一覧 2"/>
    <w:basedOn w:val="List"/>
    <w:uiPriority w:val="99"/>
    <w:rsid w:val="00A95C5D"/>
    <w:pPr>
      <w:suppressAutoHyphens/>
      <w:ind w:left="851"/>
    </w:pPr>
    <w:rPr>
      <w:rFonts w:asciiTheme="minorHAnsi" w:eastAsia="MS Mincho" w:hAnsiTheme="minorHAnsi" w:cs="CG Times (WN)"/>
      <w:color w:val="auto"/>
      <w:sz w:val="22"/>
      <w:szCs w:val="22"/>
      <w:lang w:eastAsia="ar-SA"/>
    </w:rPr>
  </w:style>
  <w:style w:type="paragraph" w:customStyle="1" w:styleId="32">
    <w:name w:val="一覧 3"/>
    <w:basedOn w:val="26"/>
    <w:uiPriority w:val="99"/>
    <w:rsid w:val="00A95C5D"/>
    <w:pPr>
      <w:ind w:left="1135"/>
    </w:pPr>
  </w:style>
  <w:style w:type="paragraph" w:customStyle="1" w:styleId="40">
    <w:name w:val="一覧 4"/>
    <w:basedOn w:val="32"/>
    <w:uiPriority w:val="99"/>
    <w:rsid w:val="00A95C5D"/>
    <w:pPr>
      <w:ind w:left="1418"/>
    </w:pPr>
  </w:style>
  <w:style w:type="paragraph" w:customStyle="1" w:styleId="5">
    <w:name w:val="一覧 5"/>
    <w:basedOn w:val="40"/>
    <w:uiPriority w:val="99"/>
    <w:rsid w:val="00A95C5D"/>
    <w:pPr>
      <w:ind w:left="1702"/>
    </w:pPr>
  </w:style>
  <w:style w:type="paragraph" w:customStyle="1" w:styleId="41">
    <w:name w:val="箇条書き 4"/>
    <w:basedOn w:val="31"/>
    <w:uiPriority w:val="99"/>
    <w:rsid w:val="00A95C5D"/>
    <w:pPr>
      <w:ind w:left="1418"/>
    </w:pPr>
  </w:style>
  <w:style w:type="paragraph" w:customStyle="1" w:styleId="50">
    <w:name w:val="箇条書き 5"/>
    <w:basedOn w:val="41"/>
    <w:uiPriority w:val="99"/>
    <w:rsid w:val="00A95C5D"/>
    <w:pPr>
      <w:ind w:left="1702"/>
    </w:pPr>
  </w:style>
  <w:style w:type="paragraph" w:customStyle="1" w:styleId="ab">
    <w:name w:val="コメント文字列"/>
    <w:basedOn w:val="Normal"/>
    <w:uiPriority w:val="99"/>
    <w:rsid w:val="00A95C5D"/>
    <w:pPr>
      <w:suppressAutoHyphens/>
    </w:pPr>
    <w:rPr>
      <w:rFonts w:eastAsia="MS Mincho" w:cs="CG Times (WN)"/>
      <w:color w:val="auto"/>
      <w:lang w:eastAsia="ar-SA"/>
    </w:rPr>
  </w:style>
  <w:style w:type="paragraph" w:customStyle="1" w:styleId="ac">
    <w:name w:val="コメント内容"/>
    <w:basedOn w:val="ab"/>
    <w:next w:val="ab"/>
    <w:uiPriority w:val="99"/>
    <w:rsid w:val="00A95C5D"/>
    <w:rPr>
      <w:b/>
      <w:bCs/>
    </w:rPr>
  </w:style>
  <w:style w:type="paragraph" w:customStyle="1" w:styleId="ad">
    <w:name w:val="見出しマップ"/>
    <w:basedOn w:val="Normal"/>
    <w:uiPriority w:val="99"/>
    <w:rsid w:val="00A95C5D"/>
    <w:pPr>
      <w:shd w:val="clear" w:color="auto" w:fill="000080"/>
      <w:suppressAutoHyphens/>
    </w:pPr>
    <w:rPr>
      <w:rFonts w:ascii="Tahoma" w:eastAsia="MS Mincho" w:hAnsi="Tahoma" w:cs="Tahoma"/>
      <w:color w:val="auto"/>
      <w:lang w:eastAsia="ar-SA"/>
    </w:rPr>
  </w:style>
  <w:style w:type="paragraph" w:customStyle="1" w:styleId="WW-">
    <w:name w:val="WW-図表番号"/>
    <w:basedOn w:val="Normal"/>
    <w:next w:val="Normal"/>
    <w:uiPriority w:val="99"/>
    <w:rsid w:val="00A95C5D"/>
    <w:pPr>
      <w:suppressAutoHyphens/>
      <w:spacing w:before="120" w:after="120"/>
    </w:pPr>
    <w:rPr>
      <w:rFonts w:eastAsia="MS Mincho" w:cs="CG Times (WN)"/>
      <w:b/>
      <w:color w:val="auto"/>
      <w:lang w:eastAsia="ar-SA"/>
    </w:rPr>
  </w:style>
  <w:style w:type="paragraph" w:customStyle="1" w:styleId="ae">
    <w:name w:val="書式なし"/>
    <w:basedOn w:val="Normal"/>
    <w:uiPriority w:val="99"/>
    <w:rsid w:val="00A95C5D"/>
    <w:pPr>
      <w:suppressAutoHyphens/>
    </w:pPr>
    <w:rPr>
      <w:rFonts w:ascii="Courier New" w:eastAsia="MS Mincho" w:hAnsi="Courier New" w:cs="CG Times (WN)"/>
      <w:color w:val="auto"/>
      <w:lang w:val="nb-NO" w:eastAsia="ar-SA"/>
    </w:rPr>
  </w:style>
  <w:style w:type="paragraph" w:customStyle="1" w:styleId="220">
    <w:name w:val="本文 22"/>
    <w:basedOn w:val="Normal"/>
    <w:uiPriority w:val="99"/>
    <w:rsid w:val="00A95C5D"/>
    <w:pPr>
      <w:suppressAutoHyphens/>
      <w:spacing w:after="120"/>
    </w:pPr>
    <w:rPr>
      <w:rFonts w:eastAsia="MS Mincho" w:cs="CG Times (WN)"/>
      <w:color w:val="auto"/>
      <w:lang w:eastAsia="ar-SA"/>
    </w:rPr>
  </w:style>
  <w:style w:type="paragraph" w:customStyle="1" w:styleId="320">
    <w:name w:val="本文 32"/>
    <w:basedOn w:val="Normal"/>
    <w:uiPriority w:val="99"/>
    <w:rsid w:val="00A95C5D"/>
    <w:pPr>
      <w:suppressAutoHyphens/>
      <w:spacing w:after="120"/>
    </w:pPr>
    <w:rPr>
      <w:rFonts w:eastAsia="MS Mincho" w:cs="CG Times (WN)"/>
      <w:color w:val="auto"/>
      <w:lang w:eastAsia="ar-SA"/>
    </w:rPr>
  </w:style>
  <w:style w:type="paragraph" w:customStyle="1" w:styleId="Web">
    <w:name w:val="標準 (Web)"/>
    <w:basedOn w:val="Normal"/>
    <w:uiPriority w:val="99"/>
    <w:rsid w:val="00A95C5D"/>
    <w:pPr>
      <w:suppressAutoHyphens/>
      <w:spacing w:before="100" w:after="100"/>
    </w:pPr>
    <w:rPr>
      <w:rFonts w:eastAsia="Arial Unicode MS" w:cs="CG Times (WN)"/>
      <w:color w:val="auto"/>
      <w:sz w:val="24"/>
      <w:szCs w:val="24"/>
      <w:lang w:eastAsia="en-GB"/>
    </w:rPr>
  </w:style>
  <w:style w:type="paragraph" w:customStyle="1" w:styleId="27">
    <w:name w:val="本文インデント 2"/>
    <w:basedOn w:val="Normal"/>
    <w:uiPriority w:val="99"/>
    <w:rsid w:val="00A95C5D"/>
    <w:pPr>
      <w:suppressAutoHyphens/>
      <w:ind w:left="567"/>
    </w:pPr>
    <w:rPr>
      <w:rFonts w:ascii="Arial" w:eastAsia="MS Mincho" w:hAnsi="Arial" w:cs="Arial"/>
      <w:color w:val="auto"/>
      <w:lang w:eastAsia="ar-SA"/>
    </w:rPr>
  </w:style>
  <w:style w:type="paragraph" w:customStyle="1" w:styleId="af">
    <w:name w:val="標準インデント"/>
    <w:basedOn w:val="Normal"/>
    <w:uiPriority w:val="99"/>
    <w:rsid w:val="00A95C5D"/>
    <w:pPr>
      <w:suppressAutoHyphens/>
      <w:ind w:left="708"/>
    </w:pPr>
    <w:rPr>
      <w:rFonts w:eastAsia="MS Mincho" w:cs="CG Times (WN)"/>
      <w:color w:val="auto"/>
      <w:lang w:eastAsia="ar-SA"/>
    </w:rPr>
  </w:style>
  <w:style w:type="paragraph" w:customStyle="1" w:styleId="af0">
    <w:name w:val="記"/>
    <w:basedOn w:val="Normal"/>
    <w:next w:val="Normal"/>
    <w:uiPriority w:val="99"/>
    <w:rsid w:val="00A95C5D"/>
    <w:pPr>
      <w:suppressAutoHyphens/>
    </w:pPr>
    <w:rPr>
      <w:rFonts w:eastAsia="MS Mincho" w:cs="CG Times (WN)"/>
      <w:color w:val="auto"/>
      <w:lang w:eastAsia="ar-SA"/>
    </w:rPr>
  </w:style>
  <w:style w:type="paragraph" w:customStyle="1" w:styleId="HTML">
    <w:name w:val="HTML 書式付き"/>
    <w:basedOn w:val="Normal"/>
    <w:uiPriority w:val="99"/>
    <w:rsid w:val="00A95C5D"/>
    <w:pPr>
      <w:suppressAutoHyphens/>
    </w:pPr>
    <w:rPr>
      <w:rFonts w:ascii="Courier New" w:eastAsia="MS Mincho" w:hAnsi="Courier New" w:cs="Courier New"/>
      <w:color w:val="auto"/>
      <w:lang w:eastAsia="ar-SA"/>
    </w:rPr>
  </w:style>
  <w:style w:type="paragraph" w:customStyle="1" w:styleId="af1">
    <w:name w:val="表の内容"/>
    <w:basedOn w:val="Normal"/>
    <w:uiPriority w:val="99"/>
    <w:rsid w:val="00A95C5D"/>
    <w:pPr>
      <w:suppressLineNumbers/>
      <w:suppressAutoHyphens/>
    </w:pPr>
    <w:rPr>
      <w:rFonts w:eastAsia="MS Mincho" w:cs="CG Times (WN)"/>
      <w:color w:val="auto"/>
      <w:lang w:eastAsia="ar-SA"/>
    </w:rPr>
  </w:style>
  <w:style w:type="paragraph" w:customStyle="1" w:styleId="af2">
    <w:name w:val="表の見出し"/>
    <w:basedOn w:val="af1"/>
    <w:uiPriority w:val="99"/>
    <w:rsid w:val="00A95C5D"/>
    <w:pPr>
      <w:jc w:val="center"/>
    </w:pPr>
    <w:rPr>
      <w:b/>
      <w:bCs/>
    </w:rPr>
  </w:style>
  <w:style w:type="paragraph" w:customStyle="1" w:styleId="ListBullet1">
    <w:name w:val="List Bullet1"/>
    <w:basedOn w:val="Normal"/>
    <w:uiPriority w:val="99"/>
    <w:rsid w:val="00A95C5D"/>
    <w:pPr>
      <w:tabs>
        <w:tab w:val="num" w:pos="644"/>
      </w:tabs>
      <w:suppressAutoHyphens/>
      <w:ind w:left="568" w:hanging="284"/>
    </w:pPr>
    <w:rPr>
      <w:rFonts w:eastAsia="MS Mincho"/>
      <w:color w:val="auto"/>
      <w:lang w:eastAsia="ar-SA"/>
    </w:rPr>
  </w:style>
  <w:style w:type="paragraph" w:customStyle="1" w:styleId="ListBullet21">
    <w:name w:val="List Bullet 21"/>
    <w:basedOn w:val="ListBullet1"/>
    <w:uiPriority w:val="99"/>
    <w:rsid w:val="00A95C5D"/>
    <w:pPr>
      <w:tabs>
        <w:tab w:val="clear" w:pos="644"/>
        <w:tab w:val="num" w:pos="1494"/>
      </w:tabs>
      <w:ind w:left="851"/>
    </w:pPr>
  </w:style>
  <w:style w:type="paragraph" w:customStyle="1" w:styleId="ListBullet31">
    <w:name w:val="List Bullet 31"/>
    <w:basedOn w:val="ListBullet21"/>
    <w:uiPriority w:val="99"/>
    <w:rsid w:val="00A95C5D"/>
    <w:pPr>
      <w:ind w:left="1135"/>
    </w:pPr>
  </w:style>
  <w:style w:type="paragraph" w:customStyle="1" w:styleId="ListBullet41">
    <w:name w:val="List Bullet 41"/>
    <w:basedOn w:val="ListBullet31"/>
    <w:uiPriority w:val="99"/>
    <w:rsid w:val="00A95C5D"/>
    <w:pPr>
      <w:ind w:left="1418"/>
    </w:pPr>
  </w:style>
  <w:style w:type="paragraph" w:customStyle="1" w:styleId="ListBullet51">
    <w:name w:val="List Bullet 51"/>
    <w:basedOn w:val="ListBullet41"/>
    <w:uiPriority w:val="99"/>
    <w:rsid w:val="00A95C5D"/>
    <w:pPr>
      <w:ind w:left="1702"/>
    </w:pPr>
  </w:style>
  <w:style w:type="paragraph" w:customStyle="1" w:styleId="DocumentMap1">
    <w:name w:val="Document Map1"/>
    <w:basedOn w:val="Normal"/>
    <w:uiPriority w:val="99"/>
    <w:rsid w:val="00A95C5D"/>
    <w:pPr>
      <w:shd w:val="clear" w:color="auto" w:fill="000080"/>
      <w:suppressAutoHyphens/>
    </w:pPr>
    <w:rPr>
      <w:rFonts w:ascii="Tahoma" w:eastAsia="MS Mincho" w:hAnsi="Tahoma"/>
      <w:color w:val="auto"/>
      <w:lang w:eastAsia="ar-SA"/>
    </w:rPr>
  </w:style>
  <w:style w:type="paragraph" w:customStyle="1" w:styleId="PlainText1">
    <w:name w:val="Plain Text1"/>
    <w:basedOn w:val="Normal"/>
    <w:uiPriority w:val="99"/>
    <w:rsid w:val="00A95C5D"/>
    <w:pPr>
      <w:suppressAutoHyphens/>
    </w:pPr>
    <w:rPr>
      <w:rFonts w:ascii="Courier New" w:eastAsia="MS Mincho" w:hAnsi="Courier New"/>
      <w:color w:val="auto"/>
      <w:lang w:val="nb-NO" w:eastAsia="ar-SA"/>
    </w:rPr>
  </w:style>
  <w:style w:type="paragraph" w:customStyle="1" w:styleId="CommentText1">
    <w:name w:val="Comment Text1"/>
    <w:basedOn w:val="Normal"/>
    <w:uiPriority w:val="99"/>
    <w:rsid w:val="00A95C5D"/>
    <w:pPr>
      <w:suppressAutoHyphens/>
    </w:pPr>
    <w:rPr>
      <w:rFonts w:eastAsia="MS Mincho"/>
      <w:color w:val="auto"/>
      <w:lang w:eastAsia="ar-SA"/>
    </w:rPr>
  </w:style>
  <w:style w:type="paragraph" w:customStyle="1" w:styleId="List31">
    <w:name w:val="List 31"/>
    <w:basedOn w:val="Normal"/>
    <w:uiPriority w:val="99"/>
    <w:rsid w:val="00A95C5D"/>
    <w:pPr>
      <w:suppressAutoHyphens/>
      <w:ind w:left="849" w:hanging="283"/>
    </w:pPr>
    <w:rPr>
      <w:rFonts w:eastAsia="MS Mincho"/>
      <w:color w:val="auto"/>
      <w:lang w:eastAsia="ar-SA"/>
    </w:rPr>
  </w:style>
  <w:style w:type="paragraph" w:customStyle="1" w:styleId="List41">
    <w:name w:val="List 41"/>
    <w:basedOn w:val="List31"/>
    <w:uiPriority w:val="99"/>
    <w:rsid w:val="00A95C5D"/>
    <w:pPr>
      <w:ind w:left="1418" w:hanging="284"/>
    </w:pPr>
  </w:style>
  <w:style w:type="paragraph" w:customStyle="1" w:styleId="ListNumber1">
    <w:name w:val="List Number1"/>
    <w:basedOn w:val="List"/>
    <w:uiPriority w:val="99"/>
    <w:rsid w:val="00A95C5D"/>
    <w:pPr>
      <w:tabs>
        <w:tab w:val="num" w:pos="644"/>
      </w:tabs>
      <w:suppressAutoHyphens/>
      <w:ind w:left="644" w:hanging="360"/>
    </w:pPr>
    <w:rPr>
      <w:rFonts w:asciiTheme="minorHAnsi" w:eastAsia="MS Mincho" w:hAnsiTheme="minorHAnsi" w:cstheme="minorBidi"/>
      <w:color w:val="auto"/>
      <w:sz w:val="22"/>
      <w:szCs w:val="22"/>
      <w:lang w:eastAsia="ar-SA"/>
    </w:rPr>
  </w:style>
  <w:style w:type="paragraph" w:customStyle="1" w:styleId="ListNumber21">
    <w:name w:val="List Number 21"/>
    <w:basedOn w:val="ListNumber1"/>
    <w:uiPriority w:val="99"/>
    <w:rsid w:val="00A95C5D"/>
    <w:pPr>
      <w:ind w:left="851" w:hanging="284"/>
    </w:pPr>
  </w:style>
  <w:style w:type="paragraph" w:customStyle="1" w:styleId="List21">
    <w:name w:val="List 21"/>
    <w:basedOn w:val="List"/>
    <w:uiPriority w:val="99"/>
    <w:rsid w:val="00A95C5D"/>
    <w:pPr>
      <w:suppressAutoHyphens/>
      <w:ind w:left="851"/>
    </w:pPr>
    <w:rPr>
      <w:rFonts w:asciiTheme="minorHAnsi" w:eastAsia="MS Mincho" w:hAnsiTheme="minorHAnsi" w:cstheme="minorBidi"/>
      <w:color w:val="auto"/>
      <w:sz w:val="22"/>
      <w:szCs w:val="22"/>
      <w:lang w:eastAsia="ar-SA"/>
    </w:rPr>
  </w:style>
  <w:style w:type="paragraph" w:customStyle="1" w:styleId="List51">
    <w:name w:val="List 51"/>
    <w:basedOn w:val="List41"/>
    <w:uiPriority w:val="99"/>
    <w:rsid w:val="00A95C5D"/>
    <w:pPr>
      <w:ind w:left="1702"/>
    </w:pPr>
  </w:style>
  <w:style w:type="paragraph" w:customStyle="1" w:styleId="BodyText21">
    <w:name w:val="Body Text 21"/>
    <w:basedOn w:val="Normal"/>
    <w:uiPriority w:val="99"/>
    <w:rsid w:val="00A95C5D"/>
    <w:pPr>
      <w:suppressAutoHyphens/>
      <w:spacing w:after="120"/>
    </w:pPr>
    <w:rPr>
      <w:rFonts w:eastAsia="MS Mincho"/>
      <w:color w:val="auto"/>
      <w:lang w:eastAsia="ar-SA"/>
    </w:rPr>
  </w:style>
  <w:style w:type="paragraph" w:customStyle="1" w:styleId="BodyText31">
    <w:name w:val="Body Text 31"/>
    <w:basedOn w:val="Normal"/>
    <w:uiPriority w:val="99"/>
    <w:rsid w:val="00A95C5D"/>
    <w:pPr>
      <w:suppressAutoHyphens/>
      <w:spacing w:after="120"/>
    </w:pPr>
    <w:rPr>
      <w:rFonts w:eastAsia="MS Mincho"/>
      <w:color w:val="auto"/>
      <w:lang w:eastAsia="ar-SA"/>
    </w:rPr>
  </w:style>
  <w:style w:type="paragraph" w:customStyle="1" w:styleId="BodyTextIndent21">
    <w:name w:val="Body Text Indent 21"/>
    <w:basedOn w:val="Normal"/>
    <w:uiPriority w:val="99"/>
    <w:rsid w:val="00A95C5D"/>
    <w:pPr>
      <w:suppressAutoHyphens/>
      <w:ind w:left="567"/>
    </w:pPr>
    <w:rPr>
      <w:rFonts w:ascii="Arial" w:eastAsia="MS Mincho" w:hAnsi="Arial" w:cs="Arial"/>
      <w:color w:val="auto"/>
      <w:lang w:eastAsia="ar-SA"/>
    </w:rPr>
  </w:style>
  <w:style w:type="paragraph" w:customStyle="1" w:styleId="NormalIndent1">
    <w:name w:val="Normal Indent1"/>
    <w:basedOn w:val="Normal"/>
    <w:uiPriority w:val="99"/>
    <w:rsid w:val="00A95C5D"/>
    <w:pPr>
      <w:suppressAutoHyphens/>
      <w:ind w:left="708"/>
    </w:pPr>
    <w:rPr>
      <w:rFonts w:eastAsia="MS Mincho"/>
      <w:color w:val="auto"/>
      <w:lang w:eastAsia="ar-SA"/>
    </w:rPr>
  </w:style>
  <w:style w:type="paragraph" w:customStyle="1" w:styleId="NoteHeading1">
    <w:name w:val="Note Heading1"/>
    <w:basedOn w:val="Normal"/>
    <w:next w:val="Normal"/>
    <w:uiPriority w:val="99"/>
    <w:rsid w:val="00A95C5D"/>
    <w:pPr>
      <w:suppressAutoHyphens/>
    </w:pPr>
    <w:rPr>
      <w:rFonts w:eastAsia="MS Mincho"/>
      <w:color w:val="auto"/>
      <w:lang w:eastAsia="ar-SA"/>
    </w:rPr>
  </w:style>
  <w:style w:type="paragraph" w:customStyle="1" w:styleId="af3">
    <w:name w:val="枠の内容"/>
    <w:basedOn w:val="BodyText"/>
    <w:uiPriority w:val="99"/>
    <w:rsid w:val="00A95C5D"/>
  </w:style>
  <w:style w:type="paragraph" w:customStyle="1" w:styleId="numberedlist0">
    <w:name w:val="numbered list"/>
    <w:basedOn w:val="ListBullet"/>
    <w:uiPriority w:val="99"/>
    <w:rsid w:val="00A95C5D"/>
    <w:pPr>
      <w:tabs>
        <w:tab w:val="num" w:pos="360"/>
        <w:tab w:val="left" w:pos="1247"/>
        <w:tab w:val="left" w:pos="3856"/>
        <w:tab w:val="left" w:pos="5216"/>
        <w:tab w:val="left" w:pos="6464"/>
        <w:tab w:val="left" w:pos="7768"/>
        <w:tab w:val="left" w:pos="9072"/>
        <w:tab w:val="left" w:pos="10206"/>
      </w:tabs>
      <w:spacing w:after="120"/>
      <w:ind w:left="360" w:hanging="360"/>
    </w:pPr>
    <w:rPr>
      <w:rFonts w:asciiTheme="minorHAnsi" w:eastAsia="SimSun" w:hAnsiTheme="minorHAnsi" w:cstheme="minorBidi"/>
      <w:color w:val="auto"/>
      <w:sz w:val="22"/>
      <w:szCs w:val="22"/>
      <w:lang w:eastAsia="en-US"/>
    </w:rPr>
  </w:style>
  <w:style w:type="paragraph" w:customStyle="1" w:styleId="TabList">
    <w:name w:val="TabList"/>
    <w:basedOn w:val="Normal"/>
    <w:uiPriority w:val="99"/>
    <w:rsid w:val="00A95C5D"/>
    <w:pPr>
      <w:tabs>
        <w:tab w:val="left" w:pos="1134"/>
      </w:tabs>
      <w:spacing w:after="0"/>
    </w:pPr>
    <w:rPr>
      <w:rFonts w:eastAsia="MS Mincho"/>
      <w:color w:val="auto"/>
      <w:lang w:eastAsia="en-GB"/>
    </w:rPr>
  </w:style>
  <w:style w:type="paragraph" w:customStyle="1" w:styleId="Meetingcaption">
    <w:name w:val="Meeting caption"/>
    <w:basedOn w:val="Normal"/>
    <w:uiPriority w:val="99"/>
    <w:rsid w:val="00A95C5D"/>
    <w:pPr>
      <w:framePr w:w="4120" w:hSpace="141" w:wrap="auto" w:vAnchor="text" w:hAnchor="text" w:y="3"/>
      <w:pBdr>
        <w:top w:val="single" w:sz="6" w:space="1" w:color="auto"/>
        <w:left w:val="single" w:sz="6" w:space="1" w:color="auto"/>
        <w:bottom w:val="single" w:sz="6" w:space="1" w:color="auto"/>
        <w:right w:val="single" w:sz="6" w:space="1" w:color="auto"/>
      </w:pBdr>
      <w:snapToGrid w:val="0"/>
      <w:spacing w:after="120"/>
    </w:pPr>
    <w:rPr>
      <w:rFonts w:eastAsia="SimSun"/>
      <w:color w:val="auto"/>
      <w:sz w:val="22"/>
      <w:lang w:val="fr-FR" w:eastAsia="en-GB"/>
    </w:rPr>
  </w:style>
  <w:style w:type="paragraph" w:customStyle="1" w:styleId="para">
    <w:name w:val="para"/>
    <w:basedOn w:val="Normal"/>
    <w:uiPriority w:val="99"/>
    <w:rsid w:val="00A95C5D"/>
    <w:pPr>
      <w:spacing w:after="240"/>
      <w:jc w:val="both"/>
    </w:pPr>
    <w:rPr>
      <w:rFonts w:ascii="Helvetica" w:eastAsia="SimSun" w:hAnsi="Helvetica"/>
      <w:color w:val="auto"/>
      <w:lang w:eastAsia="en-GB"/>
    </w:rPr>
  </w:style>
  <w:style w:type="paragraph" w:customStyle="1" w:styleId="Cell">
    <w:name w:val="Cell"/>
    <w:basedOn w:val="Normal"/>
    <w:uiPriority w:val="99"/>
    <w:rsid w:val="00A95C5D"/>
    <w:pPr>
      <w:spacing w:after="0" w:line="240" w:lineRule="exact"/>
      <w:jc w:val="center"/>
    </w:pPr>
    <w:rPr>
      <w:rFonts w:eastAsia="SimSun"/>
      <w:color w:val="auto"/>
      <w:sz w:val="16"/>
      <w:lang w:val="en-US" w:eastAsia="en-GB"/>
    </w:rPr>
  </w:style>
  <w:style w:type="paragraph" w:customStyle="1" w:styleId="h61">
    <w:name w:val="h6"/>
    <w:basedOn w:val="Normal"/>
    <w:uiPriority w:val="99"/>
    <w:rsid w:val="00A95C5D"/>
    <w:pPr>
      <w:spacing w:before="100" w:beforeAutospacing="1" w:after="100" w:afterAutospacing="1"/>
    </w:pPr>
    <w:rPr>
      <w:rFonts w:eastAsia="SimSun"/>
      <w:color w:val="auto"/>
      <w:sz w:val="24"/>
      <w:szCs w:val="24"/>
      <w:lang w:val="en-US" w:eastAsia="en-GB"/>
    </w:rPr>
  </w:style>
  <w:style w:type="paragraph" w:customStyle="1" w:styleId="tah0">
    <w:name w:val="tah"/>
    <w:basedOn w:val="Normal"/>
    <w:uiPriority w:val="99"/>
    <w:rsid w:val="00A95C5D"/>
    <w:pPr>
      <w:keepNext/>
      <w:spacing w:after="0"/>
      <w:jc w:val="center"/>
    </w:pPr>
    <w:rPr>
      <w:rFonts w:ascii="Arial" w:eastAsia="Batang" w:hAnsi="Arial" w:cs="Arial"/>
      <w:b/>
      <w:bCs/>
      <w:color w:val="auto"/>
      <w:sz w:val="18"/>
      <w:szCs w:val="18"/>
      <w:lang w:val="en-US" w:eastAsia="en-GB"/>
    </w:rPr>
  </w:style>
  <w:style w:type="paragraph" w:customStyle="1" w:styleId="CharCharCharCharCharCharCharCharCharCharCharChar">
    <w:name w:val="Char Char Char Char Char Char Char Char Char Char Char Char"/>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NormalAfter3pt">
    <w:name w:val="Normal + After:  3 pt"/>
    <w:basedOn w:val="Normal"/>
    <w:uiPriority w:val="99"/>
    <w:rsid w:val="00A95C5D"/>
    <w:pPr>
      <w:tabs>
        <w:tab w:val="num" w:pos="2560"/>
      </w:tabs>
      <w:ind w:left="2560" w:hanging="357"/>
    </w:pPr>
    <w:rPr>
      <w:rFonts w:eastAsia="SimSun"/>
      <w:color w:val="auto"/>
      <w:lang w:val="en-AU" w:eastAsia="ko-KR"/>
    </w:rPr>
  </w:style>
  <w:style w:type="paragraph" w:customStyle="1" w:styleId="Revision2">
    <w:name w:val="Revision2"/>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ListParagraph1">
    <w:name w:val="List Paragraph1"/>
    <w:basedOn w:val="Normal"/>
    <w:uiPriority w:val="99"/>
    <w:qFormat/>
    <w:rsid w:val="00A95C5D"/>
    <w:pPr>
      <w:ind w:left="720"/>
      <w:contextualSpacing/>
    </w:pPr>
    <w:rPr>
      <w:rFonts w:eastAsia="SimSun"/>
      <w:color w:val="auto"/>
      <w:lang w:eastAsia="en-GB"/>
    </w:rPr>
  </w:style>
  <w:style w:type="paragraph" w:customStyle="1" w:styleId="16">
    <w:name w:val="図表番号1"/>
    <w:basedOn w:val="Normal"/>
    <w:uiPriority w:val="99"/>
    <w:rsid w:val="00A95C5D"/>
    <w:pPr>
      <w:suppressLineNumbers/>
      <w:suppressAutoHyphens/>
      <w:spacing w:before="120" w:after="120"/>
    </w:pPr>
    <w:rPr>
      <w:rFonts w:eastAsia="MS Mincho" w:cs="Mangal"/>
      <w:i/>
      <w:iCs/>
      <w:color w:val="auto"/>
      <w:sz w:val="24"/>
      <w:szCs w:val="24"/>
      <w:lang w:eastAsia="ar-SA"/>
    </w:rPr>
  </w:style>
  <w:style w:type="paragraph" w:customStyle="1" w:styleId="17">
    <w:name w:val="段落番号1"/>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11">
    <w:name w:val="段落番号 21"/>
    <w:basedOn w:val="17"/>
    <w:uiPriority w:val="99"/>
    <w:rsid w:val="00A95C5D"/>
    <w:pPr>
      <w:ind w:left="851" w:hanging="284"/>
    </w:pPr>
  </w:style>
  <w:style w:type="paragraph" w:customStyle="1" w:styleId="18">
    <w:name w:val="箇条書き1"/>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12">
    <w:name w:val="箇条書き 21"/>
    <w:basedOn w:val="18"/>
    <w:uiPriority w:val="99"/>
    <w:rsid w:val="00A95C5D"/>
    <w:pPr>
      <w:tabs>
        <w:tab w:val="clear" w:pos="644"/>
        <w:tab w:val="num" w:pos="1494"/>
      </w:tabs>
      <w:ind w:left="851" w:hanging="284"/>
    </w:pPr>
  </w:style>
  <w:style w:type="paragraph" w:customStyle="1" w:styleId="310">
    <w:name w:val="箇条書き 31"/>
    <w:basedOn w:val="212"/>
    <w:uiPriority w:val="99"/>
    <w:rsid w:val="00A95C5D"/>
    <w:pPr>
      <w:ind w:left="1135"/>
    </w:pPr>
  </w:style>
  <w:style w:type="paragraph" w:customStyle="1" w:styleId="213">
    <w:name w:val="一覧 21"/>
    <w:basedOn w:val="List"/>
    <w:uiPriority w:val="99"/>
    <w:rsid w:val="00A95C5D"/>
    <w:pPr>
      <w:suppressAutoHyphens/>
      <w:ind w:left="851"/>
    </w:pPr>
    <w:rPr>
      <w:rFonts w:asciiTheme="minorHAnsi" w:eastAsia="MS Mincho" w:hAnsiTheme="minorHAnsi" w:cs="CG Times (WN)"/>
      <w:color w:val="auto"/>
      <w:sz w:val="22"/>
      <w:szCs w:val="22"/>
      <w:lang w:eastAsia="ar-SA"/>
    </w:rPr>
  </w:style>
  <w:style w:type="paragraph" w:customStyle="1" w:styleId="311">
    <w:name w:val="一覧 31"/>
    <w:basedOn w:val="213"/>
    <w:uiPriority w:val="99"/>
    <w:rsid w:val="00A95C5D"/>
    <w:pPr>
      <w:ind w:left="1135"/>
    </w:pPr>
  </w:style>
  <w:style w:type="paragraph" w:customStyle="1" w:styleId="410">
    <w:name w:val="一覧 41"/>
    <w:basedOn w:val="311"/>
    <w:uiPriority w:val="99"/>
    <w:rsid w:val="00A95C5D"/>
    <w:pPr>
      <w:ind w:left="1418"/>
    </w:pPr>
  </w:style>
  <w:style w:type="paragraph" w:customStyle="1" w:styleId="51">
    <w:name w:val="一覧 51"/>
    <w:basedOn w:val="410"/>
    <w:uiPriority w:val="99"/>
    <w:rsid w:val="00A95C5D"/>
    <w:pPr>
      <w:ind w:left="1702"/>
    </w:pPr>
  </w:style>
  <w:style w:type="paragraph" w:customStyle="1" w:styleId="411">
    <w:name w:val="箇条書き 41"/>
    <w:basedOn w:val="310"/>
    <w:uiPriority w:val="99"/>
    <w:rsid w:val="00A95C5D"/>
  </w:style>
  <w:style w:type="paragraph" w:customStyle="1" w:styleId="510">
    <w:name w:val="箇条書き 51"/>
    <w:basedOn w:val="411"/>
    <w:uiPriority w:val="99"/>
    <w:rsid w:val="00A95C5D"/>
    <w:pPr>
      <w:ind w:left="1702"/>
    </w:pPr>
  </w:style>
  <w:style w:type="paragraph" w:customStyle="1" w:styleId="19">
    <w:name w:val="コメント文字列1"/>
    <w:basedOn w:val="Normal"/>
    <w:uiPriority w:val="99"/>
    <w:rsid w:val="00A95C5D"/>
    <w:pPr>
      <w:suppressAutoHyphens/>
    </w:pPr>
    <w:rPr>
      <w:rFonts w:eastAsia="MS Mincho" w:cs="CG Times (WN)"/>
      <w:color w:val="auto"/>
      <w:lang w:eastAsia="ar-SA"/>
    </w:rPr>
  </w:style>
  <w:style w:type="paragraph" w:customStyle="1" w:styleId="1a">
    <w:name w:val="コメント内容1"/>
    <w:basedOn w:val="19"/>
    <w:next w:val="19"/>
    <w:uiPriority w:val="99"/>
    <w:rsid w:val="00A95C5D"/>
    <w:rPr>
      <w:b/>
      <w:bCs/>
    </w:rPr>
  </w:style>
  <w:style w:type="paragraph" w:customStyle="1" w:styleId="1b">
    <w:name w:val="見出しマップ1"/>
    <w:basedOn w:val="Normal"/>
    <w:uiPriority w:val="99"/>
    <w:rsid w:val="00A95C5D"/>
    <w:pPr>
      <w:shd w:val="clear" w:color="auto" w:fill="000080"/>
      <w:suppressAutoHyphens/>
    </w:pPr>
    <w:rPr>
      <w:rFonts w:ascii="Tahoma" w:eastAsia="MS Mincho" w:hAnsi="Tahoma" w:cs="Tahoma"/>
      <w:color w:val="auto"/>
      <w:lang w:eastAsia="ar-SA"/>
    </w:rPr>
  </w:style>
  <w:style w:type="paragraph" w:customStyle="1" w:styleId="1c">
    <w:name w:val="書式なし1"/>
    <w:basedOn w:val="Normal"/>
    <w:uiPriority w:val="99"/>
    <w:rsid w:val="00A95C5D"/>
    <w:pPr>
      <w:suppressAutoHyphens/>
    </w:pPr>
    <w:rPr>
      <w:rFonts w:ascii="Courier New" w:eastAsia="MS Mincho" w:hAnsi="Courier New" w:cs="CG Times (WN)"/>
      <w:color w:val="auto"/>
      <w:lang w:val="nb-NO" w:eastAsia="ar-SA"/>
    </w:rPr>
  </w:style>
  <w:style w:type="paragraph" w:customStyle="1" w:styleId="214">
    <w:name w:val="本文 21"/>
    <w:basedOn w:val="Normal"/>
    <w:uiPriority w:val="99"/>
    <w:rsid w:val="00A95C5D"/>
    <w:pPr>
      <w:suppressAutoHyphens/>
      <w:spacing w:after="120"/>
    </w:pPr>
    <w:rPr>
      <w:rFonts w:eastAsia="MS Mincho" w:cs="CG Times (WN)"/>
      <w:color w:val="auto"/>
      <w:lang w:eastAsia="ar-SA"/>
    </w:rPr>
  </w:style>
  <w:style w:type="paragraph" w:customStyle="1" w:styleId="312">
    <w:name w:val="本文 31"/>
    <w:basedOn w:val="Normal"/>
    <w:uiPriority w:val="99"/>
    <w:rsid w:val="00A95C5D"/>
    <w:pPr>
      <w:suppressAutoHyphens/>
      <w:spacing w:after="120"/>
    </w:pPr>
    <w:rPr>
      <w:rFonts w:eastAsia="MS Mincho" w:cs="CG Times (WN)"/>
      <w:color w:val="auto"/>
      <w:lang w:eastAsia="ar-SA"/>
    </w:rPr>
  </w:style>
  <w:style w:type="paragraph" w:customStyle="1" w:styleId="Web1">
    <w:name w:val="標準 (Web)1"/>
    <w:basedOn w:val="Normal"/>
    <w:uiPriority w:val="99"/>
    <w:rsid w:val="00A95C5D"/>
    <w:pPr>
      <w:suppressAutoHyphens/>
      <w:spacing w:before="100" w:after="100"/>
    </w:pPr>
    <w:rPr>
      <w:rFonts w:eastAsia="Arial Unicode MS" w:cs="CG Times (WN)"/>
      <w:color w:val="auto"/>
      <w:sz w:val="24"/>
      <w:szCs w:val="24"/>
      <w:lang w:eastAsia="en-GB"/>
    </w:rPr>
  </w:style>
  <w:style w:type="paragraph" w:customStyle="1" w:styleId="215">
    <w:name w:val="本文インデント 21"/>
    <w:basedOn w:val="Normal"/>
    <w:uiPriority w:val="99"/>
    <w:rsid w:val="00A95C5D"/>
    <w:pPr>
      <w:suppressAutoHyphens/>
      <w:ind w:left="567"/>
    </w:pPr>
    <w:rPr>
      <w:rFonts w:ascii="Arial" w:eastAsia="MS Mincho" w:hAnsi="Arial" w:cs="Arial"/>
      <w:color w:val="auto"/>
      <w:lang w:eastAsia="ar-SA"/>
    </w:rPr>
  </w:style>
  <w:style w:type="paragraph" w:customStyle="1" w:styleId="1d">
    <w:name w:val="標準インデント1"/>
    <w:basedOn w:val="Normal"/>
    <w:uiPriority w:val="99"/>
    <w:rsid w:val="00A95C5D"/>
    <w:pPr>
      <w:suppressAutoHyphens/>
      <w:ind w:left="708"/>
    </w:pPr>
    <w:rPr>
      <w:rFonts w:eastAsia="MS Mincho" w:cs="CG Times (WN)"/>
      <w:color w:val="auto"/>
      <w:lang w:eastAsia="ar-SA"/>
    </w:rPr>
  </w:style>
  <w:style w:type="paragraph" w:customStyle="1" w:styleId="1e">
    <w:name w:val="記1"/>
    <w:basedOn w:val="Normal"/>
    <w:next w:val="Normal"/>
    <w:uiPriority w:val="99"/>
    <w:rsid w:val="00A95C5D"/>
    <w:pPr>
      <w:suppressAutoHyphens/>
    </w:pPr>
    <w:rPr>
      <w:rFonts w:eastAsia="MS Mincho" w:cs="CG Times (WN)"/>
      <w:color w:val="auto"/>
      <w:lang w:eastAsia="ar-SA"/>
    </w:rPr>
  </w:style>
  <w:style w:type="paragraph" w:customStyle="1" w:styleId="HTML1">
    <w:name w:val="HTML 書式付き1"/>
    <w:basedOn w:val="Normal"/>
    <w:uiPriority w:val="99"/>
    <w:rsid w:val="00A95C5D"/>
    <w:pPr>
      <w:suppressAutoHyphens/>
    </w:pPr>
    <w:rPr>
      <w:rFonts w:ascii="Courier New" w:eastAsia="MS Mincho" w:hAnsi="Courier New" w:cs="Courier New"/>
      <w:color w:val="auto"/>
      <w:lang w:eastAsia="ar-SA"/>
    </w:rPr>
  </w:style>
  <w:style w:type="paragraph" w:customStyle="1" w:styleId="1f">
    <w:name w:val="题注1"/>
    <w:basedOn w:val="Normal"/>
    <w:next w:val="Normal"/>
    <w:uiPriority w:val="99"/>
    <w:rsid w:val="00A95C5D"/>
    <w:pPr>
      <w:spacing w:before="120" w:after="120"/>
    </w:pPr>
    <w:rPr>
      <w:rFonts w:eastAsia="MS Mincho"/>
      <w:b/>
      <w:color w:val="auto"/>
      <w:lang w:eastAsia="en-GB"/>
    </w:rPr>
  </w:style>
  <w:style w:type="paragraph" w:customStyle="1" w:styleId="1f0">
    <w:name w:val="图表目录1"/>
    <w:basedOn w:val="Normal"/>
    <w:next w:val="Normal"/>
    <w:uiPriority w:val="99"/>
    <w:rsid w:val="00A95C5D"/>
    <w:pPr>
      <w:ind w:left="400" w:hanging="400"/>
      <w:jc w:val="center"/>
    </w:pPr>
    <w:rPr>
      <w:rFonts w:eastAsia="MS Mincho"/>
      <w:b/>
      <w:color w:val="auto"/>
      <w:lang w:eastAsia="en-GB"/>
    </w:rPr>
  </w:style>
  <w:style w:type="paragraph" w:customStyle="1" w:styleId="CharChar3CharCharCharCharCharChar">
    <w:name w:val="Char Char3 Char Char Char Char Char Char"/>
    <w:uiPriority w:val="99"/>
    <w:semiHidden/>
    <w:rsid w:val="00A95C5D"/>
    <w:pPr>
      <w:keepNext/>
      <w:autoSpaceDE w:val="0"/>
      <w:autoSpaceDN w:val="0"/>
      <w:adjustRightInd w:val="0"/>
      <w:spacing w:before="60" w:after="60" w:line="240" w:lineRule="auto"/>
      <w:ind w:left="567" w:hanging="283"/>
      <w:jc w:val="both"/>
    </w:pPr>
    <w:rPr>
      <w:rFonts w:ascii="Arial" w:eastAsia="SimSun" w:hAnsi="Arial" w:cs="Arial"/>
      <w:color w:val="0000FF"/>
      <w:kern w:val="2"/>
      <w:sz w:val="20"/>
      <w:szCs w:val="20"/>
      <w:lang w:val="en-US" w:eastAsia="zh-CN"/>
    </w:rPr>
  </w:style>
  <w:style w:type="paragraph" w:customStyle="1" w:styleId="42">
    <w:name w:val="吹き出し4"/>
    <w:basedOn w:val="Normal"/>
    <w:uiPriority w:val="99"/>
    <w:rsid w:val="00A95C5D"/>
    <w:rPr>
      <w:rFonts w:ascii="Tahoma" w:eastAsia="MS Mincho" w:hAnsi="Tahoma" w:cs="Tahoma"/>
      <w:color w:val="auto"/>
      <w:sz w:val="16"/>
      <w:szCs w:val="16"/>
      <w:lang w:eastAsia="en-GB"/>
    </w:rPr>
  </w:style>
  <w:style w:type="paragraph" w:customStyle="1" w:styleId="28">
    <w:name w:val="変更箇所2"/>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29">
    <w:name w:val="図表番号2"/>
    <w:basedOn w:val="Normal"/>
    <w:uiPriority w:val="99"/>
    <w:rsid w:val="00A95C5D"/>
    <w:pPr>
      <w:suppressLineNumbers/>
      <w:suppressAutoHyphens/>
      <w:spacing w:before="120" w:after="120"/>
    </w:pPr>
    <w:rPr>
      <w:rFonts w:eastAsia="MS Mincho" w:cs="Mangal"/>
      <w:i/>
      <w:iCs/>
      <w:color w:val="auto"/>
      <w:sz w:val="24"/>
      <w:szCs w:val="24"/>
      <w:lang w:eastAsia="ar-SA"/>
    </w:rPr>
  </w:style>
  <w:style w:type="paragraph" w:customStyle="1" w:styleId="2a">
    <w:name w:val="段落番号2"/>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21">
    <w:name w:val="段落番号 22"/>
    <w:basedOn w:val="2a"/>
    <w:uiPriority w:val="99"/>
    <w:rsid w:val="00A95C5D"/>
    <w:pPr>
      <w:ind w:left="851" w:hanging="284"/>
    </w:pPr>
  </w:style>
  <w:style w:type="paragraph" w:customStyle="1" w:styleId="2b">
    <w:name w:val="箇条書き2"/>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22">
    <w:name w:val="箇条書き 22"/>
    <w:basedOn w:val="2b"/>
    <w:uiPriority w:val="99"/>
    <w:rsid w:val="00A95C5D"/>
    <w:pPr>
      <w:tabs>
        <w:tab w:val="clear" w:pos="644"/>
        <w:tab w:val="num" w:pos="1494"/>
      </w:tabs>
      <w:ind w:left="851" w:hanging="284"/>
    </w:pPr>
  </w:style>
  <w:style w:type="paragraph" w:customStyle="1" w:styleId="321">
    <w:name w:val="箇条書き 32"/>
    <w:basedOn w:val="222"/>
    <w:uiPriority w:val="99"/>
    <w:rsid w:val="00A95C5D"/>
    <w:pPr>
      <w:ind w:left="1135"/>
    </w:pPr>
  </w:style>
  <w:style w:type="paragraph" w:customStyle="1" w:styleId="223">
    <w:name w:val="一覧 22"/>
    <w:basedOn w:val="List"/>
    <w:uiPriority w:val="99"/>
    <w:rsid w:val="00A95C5D"/>
    <w:pPr>
      <w:suppressAutoHyphens/>
      <w:ind w:left="851"/>
    </w:pPr>
    <w:rPr>
      <w:rFonts w:asciiTheme="minorHAnsi" w:eastAsia="MS Mincho" w:hAnsiTheme="minorHAnsi" w:cs="CG Times (WN)"/>
      <w:color w:val="auto"/>
      <w:sz w:val="22"/>
      <w:szCs w:val="22"/>
      <w:lang w:eastAsia="ar-SA"/>
    </w:rPr>
  </w:style>
  <w:style w:type="paragraph" w:customStyle="1" w:styleId="322">
    <w:name w:val="一覧 32"/>
    <w:basedOn w:val="223"/>
    <w:uiPriority w:val="99"/>
    <w:rsid w:val="00A95C5D"/>
    <w:pPr>
      <w:ind w:left="1135"/>
    </w:pPr>
  </w:style>
  <w:style w:type="paragraph" w:customStyle="1" w:styleId="420">
    <w:name w:val="一覧 42"/>
    <w:basedOn w:val="322"/>
    <w:uiPriority w:val="99"/>
    <w:rsid w:val="00A95C5D"/>
    <w:pPr>
      <w:ind w:left="1418"/>
    </w:pPr>
  </w:style>
  <w:style w:type="paragraph" w:customStyle="1" w:styleId="52">
    <w:name w:val="一覧 52"/>
    <w:basedOn w:val="420"/>
    <w:uiPriority w:val="99"/>
    <w:rsid w:val="00A95C5D"/>
    <w:pPr>
      <w:ind w:left="1702"/>
    </w:pPr>
  </w:style>
  <w:style w:type="paragraph" w:customStyle="1" w:styleId="421">
    <w:name w:val="箇条書き 42"/>
    <w:basedOn w:val="321"/>
    <w:uiPriority w:val="99"/>
    <w:rsid w:val="00A95C5D"/>
    <w:pPr>
      <w:ind w:left="1418"/>
    </w:pPr>
  </w:style>
  <w:style w:type="paragraph" w:customStyle="1" w:styleId="520">
    <w:name w:val="箇条書き 52"/>
    <w:basedOn w:val="421"/>
    <w:uiPriority w:val="99"/>
    <w:rsid w:val="00A95C5D"/>
    <w:pPr>
      <w:ind w:left="1702"/>
    </w:pPr>
  </w:style>
  <w:style w:type="paragraph" w:customStyle="1" w:styleId="2c">
    <w:name w:val="コメント文字列2"/>
    <w:basedOn w:val="Normal"/>
    <w:uiPriority w:val="99"/>
    <w:rsid w:val="00A95C5D"/>
    <w:pPr>
      <w:suppressAutoHyphens/>
    </w:pPr>
    <w:rPr>
      <w:rFonts w:eastAsia="MS Mincho" w:cs="CG Times (WN)"/>
      <w:color w:val="auto"/>
      <w:lang w:eastAsia="ar-SA"/>
    </w:rPr>
  </w:style>
  <w:style w:type="paragraph" w:customStyle="1" w:styleId="2d">
    <w:name w:val="コメント内容2"/>
    <w:basedOn w:val="2c"/>
    <w:next w:val="2c"/>
    <w:uiPriority w:val="99"/>
    <w:rsid w:val="00A95C5D"/>
    <w:rPr>
      <w:b/>
      <w:bCs/>
    </w:rPr>
  </w:style>
  <w:style w:type="paragraph" w:customStyle="1" w:styleId="2e">
    <w:name w:val="見出しマップ2"/>
    <w:basedOn w:val="Normal"/>
    <w:uiPriority w:val="99"/>
    <w:rsid w:val="00A95C5D"/>
    <w:pPr>
      <w:shd w:val="clear" w:color="auto" w:fill="000080"/>
      <w:suppressAutoHyphens/>
    </w:pPr>
    <w:rPr>
      <w:rFonts w:ascii="Tahoma" w:eastAsia="MS Mincho" w:hAnsi="Tahoma" w:cs="Tahoma"/>
      <w:color w:val="auto"/>
      <w:lang w:eastAsia="ar-SA"/>
    </w:rPr>
  </w:style>
  <w:style w:type="paragraph" w:customStyle="1" w:styleId="2f">
    <w:name w:val="書式なし2"/>
    <w:basedOn w:val="Normal"/>
    <w:uiPriority w:val="99"/>
    <w:rsid w:val="00A95C5D"/>
    <w:pPr>
      <w:suppressAutoHyphens/>
    </w:pPr>
    <w:rPr>
      <w:rFonts w:ascii="Courier New" w:eastAsia="MS Mincho" w:hAnsi="Courier New" w:cs="CG Times (WN)"/>
      <w:color w:val="auto"/>
      <w:lang w:val="nb-NO" w:eastAsia="ar-SA"/>
    </w:rPr>
  </w:style>
  <w:style w:type="paragraph" w:customStyle="1" w:styleId="Web2">
    <w:name w:val="標準 (Web)2"/>
    <w:basedOn w:val="Normal"/>
    <w:uiPriority w:val="99"/>
    <w:rsid w:val="00A95C5D"/>
    <w:pPr>
      <w:suppressAutoHyphens/>
      <w:spacing w:before="100" w:after="100"/>
    </w:pPr>
    <w:rPr>
      <w:rFonts w:eastAsia="Arial Unicode MS" w:cs="CG Times (WN)"/>
      <w:color w:val="auto"/>
      <w:sz w:val="24"/>
      <w:szCs w:val="24"/>
      <w:lang w:eastAsia="en-GB"/>
    </w:rPr>
  </w:style>
  <w:style w:type="paragraph" w:customStyle="1" w:styleId="224">
    <w:name w:val="本文インデント 22"/>
    <w:basedOn w:val="Normal"/>
    <w:uiPriority w:val="99"/>
    <w:rsid w:val="00A95C5D"/>
    <w:pPr>
      <w:suppressAutoHyphens/>
      <w:ind w:left="567"/>
    </w:pPr>
    <w:rPr>
      <w:rFonts w:ascii="Arial" w:eastAsia="MS Mincho" w:hAnsi="Arial" w:cs="Arial"/>
      <w:color w:val="auto"/>
      <w:lang w:eastAsia="ar-SA"/>
    </w:rPr>
  </w:style>
  <w:style w:type="paragraph" w:customStyle="1" w:styleId="2f0">
    <w:name w:val="標準インデント2"/>
    <w:basedOn w:val="Normal"/>
    <w:uiPriority w:val="99"/>
    <w:rsid w:val="00A95C5D"/>
    <w:pPr>
      <w:suppressAutoHyphens/>
      <w:ind w:left="708"/>
    </w:pPr>
    <w:rPr>
      <w:rFonts w:eastAsia="MS Mincho" w:cs="CG Times (WN)"/>
      <w:color w:val="auto"/>
      <w:lang w:eastAsia="ar-SA"/>
    </w:rPr>
  </w:style>
  <w:style w:type="paragraph" w:customStyle="1" w:styleId="2f1">
    <w:name w:val="記2"/>
    <w:basedOn w:val="Normal"/>
    <w:next w:val="Normal"/>
    <w:uiPriority w:val="99"/>
    <w:rsid w:val="00A95C5D"/>
    <w:pPr>
      <w:suppressAutoHyphens/>
    </w:pPr>
    <w:rPr>
      <w:rFonts w:eastAsia="MS Mincho" w:cs="CG Times (WN)"/>
      <w:color w:val="auto"/>
      <w:lang w:eastAsia="ar-SA"/>
    </w:rPr>
  </w:style>
  <w:style w:type="paragraph" w:customStyle="1" w:styleId="HTML2">
    <w:name w:val="HTML 書式付き2"/>
    <w:basedOn w:val="Normal"/>
    <w:uiPriority w:val="99"/>
    <w:rsid w:val="00A95C5D"/>
    <w:pPr>
      <w:suppressAutoHyphens/>
    </w:pPr>
    <w:rPr>
      <w:rFonts w:ascii="Courier New" w:eastAsia="MS Mincho" w:hAnsi="Courier New" w:cs="Courier New"/>
      <w:color w:val="auto"/>
      <w:lang w:eastAsia="ar-SA"/>
    </w:rPr>
  </w:style>
  <w:style w:type="paragraph" w:customStyle="1" w:styleId="33">
    <w:name w:val="修订3"/>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34">
    <w:name w:val="无间隔3"/>
    <w:uiPriority w:val="99"/>
    <w:qFormat/>
    <w:rsid w:val="00A95C5D"/>
    <w:pPr>
      <w:autoSpaceDN w:val="0"/>
      <w:spacing w:after="0" w:line="240" w:lineRule="auto"/>
    </w:pPr>
    <w:rPr>
      <w:rFonts w:ascii="Times New Roman" w:eastAsia="SimSun" w:hAnsi="Times New Roman" w:cs="Times New Roman"/>
      <w:sz w:val="20"/>
      <w:szCs w:val="20"/>
    </w:rPr>
  </w:style>
  <w:style w:type="paragraph" w:customStyle="1" w:styleId="editorsnote0">
    <w:name w:val="editorsnote"/>
    <w:basedOn w:val="Normal"/>
    <w:uiPriority w:val="99"/>
    <w:rsid w:val="00A95C5D"/>
    <w:pPr>
      <w:spacing w:after="0"/>
    </w:pPr>
    <w:rPr>
      <w:rFonts w:ascii="MS PGothic" w:eastAsia="MS PGothic" w:hAnsi="MS PGothic" w:cs="MS PGothic"/>
      <w:color w:val="auto"/>
      <w:sz w:val="24"/>
      <w:szCs w:val="24"/>
      <w:lang w:val="en-US"/>
    </w:rPr>
  </w:style>
  <w:style w:type="character" w:customStyle="1" w:styleId="List1Char">
    <w:name w:val="List 1 Char"/>
    <w:link w:val="List1"/>
    <w:uiPriority w:val="99"/>
    <w:locked/>
    <w:rsid w:val="00A95C5D"/>
    <w:rPr>
      <w:rFonts w:eastAsia="PMingLiU"/>
      <w:lang w:eastAsia="x-none" w:bidi="en-US"/>
    </w:rPr>
  </w:style>
  <w:style w:type="paragraph" w:customStyle="1" w:styleId="List1">
    <w:name w:val="List 1"/>
    <w:basedOn w:val="Normal"/>
    <w:link w:val="List1Char"/>
    <w:uiPriority w:val="99"/>
    <w:qFormat/>
    <w:rsid w:val="00A95C5D"/>
    <w:pPr>
      <w:spacing w:before="60"/>
      <w:ind w:left="720" w:hanging="360"/>
    </w:pPr>
    <w:rPr>
      <w:rFonts w:asciiTheme="minorHAnsi" w:eastAsia="PMingLiU" w:hAnsiTheme="minorHAnsi" w:cstheme="minorBidi"/>
      <w:color w:val="auto"/>
      <w:sz w:val="22"/>
      <w:szCs w:val="22"/>
      <w:lang w:eastAsia="x-none" w:bidi="en-US"/>
    </w:rPr>
  </w:style>
  <w:style w:type="paragraph" w:customStyle="1" w:styleId="Highlight">
    <w:name w:val="Highlight"/>
    <w:basedOn w:val="Normal"/>
    <w:uiPriority w:val="99"/>
    <w:qFormat/>
    <w:rsid w:val="00A95C5D"/>
    <w:rPr>
      <w:color w:val="E36C0A"/>
      <w:lang w:eastAsia="en-GB"/>
    </w:rPr>
  </w:style>
  <w:style w:type="paragraph" w:customStyle="1" w:styleId="Numbered1">
    <w:name w:val="Numbered 1"/>
    <w:basedOn w:val="Normal"/>
    <w:uiPriority w:val="99"/>
    <w:rsid w:val="00A95C5D"/>
    <w:pPr>
      <w:spacing w:before="60"/>
      <w:ind w:left="1080" w:hanging="360"/>
    </w:pPr>
    <w:rPr>
      <w:color w:val="auto"/>
      <w:lang w:eastAsia="en-GB"/>
    </w:rPr>
  </w:style>
  <w:style w:type="paragraph" w:customStyle="1" w:styleId="List20">
    <w:name w:val="List2"/>
    <w:basedOn w:val="List1"/>
    <w:uiPriority w:val="99"/>
    <w:qFormat/>
    <w:rsid w:val="00A95C5D"/>
    <w:pPr>
      <w:spacing w:before="0"/>
      <w:ind w:left="0" w:firstLine="0"/>
    </w:pPr>
    <w:rPr>
      <w:szCs w:val="24"/>
      <w:lang w:val="fr-FR" w:eastAsia="fr-FR" w:bidi="ar-SA"/>
    </w:rPr>
  </w:style>
  <w:style w:type="paragraph" w:customStyle="1" w:styleId="StyleHeading5Firstline0cm">
    <w:name w:val="Style Heading 5 + First line:  0 cm"/>
    <w:basedOn w:val="Heading5"/>
    <w:uiPriority w:val="99"/>
    <w:qFormat/>
    <w:rsid w:val="00A95C5D"/>
    <w:pPr>
      <w:keepLines w:val="0"/>
      <w:overflowPunct/>
      <w:autoSpaceDE/>
      <w:adjustRightInd/>
      <w:spacing w:before="0" w:line="720" w:lineRule="auto"/>
      <w:ind w:left="0" w:firstLine="0"/>
      <w:jc w:val="both"/>
      <w:textAlignment w:val="auto"/>
    </w:pPr>
    <w:rPr>
      <w:rFonts w:ascii="Cambria" w:eastAsia="PMingLiU" w:hAnsi="Cambria"/>
      <w:b/>
      <w:bCs/>
      <w:color w:val="363636"/>
      <w:sz w:val="36"/>
      <w:szCs w:val="24"/>
      <w:u w:val="single"/>
      <w:lang w:eastAsia="x-none"/>
    </w:rPr>
  </w:style>
  <w:style w:type="character" w:customStyle="1" w:styleId="GlossaryChar">
    <w:name w:val="Glossary Char"/>
    <w:link w:val="Glossary"/>
    <w:uiPriority w:val="99"/>
    <w:locked/>
    <w:rsid w:val="00A95C5D"/>
    <w:rPr>
      <w:sz w:val="16"/>
      <w:szCs w:val="16"/>
    </w:rPr>
  </w:style>
  <w:style w:type="paragraph" w:customStyle="1" w:styleId="Glossary">
    <w:name w:val="Glossary"/>
    <w:basedOn w:val="Normal"/>
    <w:link w:val="GlossaryChar"/>
    <w:uiPriority w:val="99"/>
    <w:qFormat/>
    <w:rsid w:val="00A95C5D"/>
    <w:pPr>
      <w:spacing w:before="40"/>
    </w:pPr>
    <w:rPr>
      <w:rFonts w:asciiTheme="minorHAnsi" w:eastAsiaTheme="minorHAnsi" w:hAnsiTheme="minorHAnsi" w:cstheme="minorBidi"/>
      <w:color w:val="auto"/>
      <w:sz w:val="16"/>
      <w:szCs w:val="16"/>
      <w:lang w:eastAsia="en-US"/>
    </w:rPr>
  </w:style>
  <w:style w:type="paragraph" w:customStyle="1" w:styleId="2f2">
    <w:name w:val="本文 2"/>
    <w:basedOn w:val="Normal"/>
    <w:uiPriority w:val="99"/>
    <w:rsid w:val="00A95C5D"/>
    <w:pPr>
      <w:suppressAutoHyphens/>
      <w:spacing w:after="120"/>
    </w:pPr>
    <w:rPr>
      <w:rFonts w:eastAsia="MS Mincho" w:cs="CG Times (WN)"/>
      <w:color w:val="auto"/>
      <w:lang w:eastAsia="ar-SA"/>
    </w:rPr>
  </w:style>
  <w:style w:type="paragraph" w:customStyle="1" w:styleId="35">
    <w:name w:val="本文 3"/>
    <w:basedOn w:val="Normal"/>
    <w:uiPriority w:val="99"/>
    <w:rsid w:val="00A95C5D"/>
    <w:pPr>
      <w:suppressAutoHyphens/>
      <w:spacing w:after="120"/>
    </w:pPr>
    <w:rPr>
      <w:rFonts w:eastAsia="MS Mincho" w:cs="CG Times (WN)"/>
      <w:color w:val="auto"/>
      <w:lang w:eastAsia="ar-SA"/>
    </w:rPr>
  </w:style>
  <w:style w:type="paragraph" w:customStyle="1" w:styleId="53">
    <w:name w:val="吹き出し5"/>
    <w:basedOn w:val="Normal"/>
    <w:uiPriority w:val="99"/>
    <w:rsid w:val="00A95C5D"/>
    <w:rPr>
      <w:rFonts w:ascii="Tahoma" w:eastAsia="MS Mincho" w:hAnsi="Tahoma" w:cs="Tahoma"/>
      <w:color w:val="auto"/>
      <w:sz w:val="16"/>
      <w:szCs w:val="16"/>
      <w:lang w:eastAsia="en-GB"/>
    </w:rPr>
  </w:style>
  <w:style w:type="paragraph" w:customStyle="1" w:styleId="36">
    <w:name w:val="変更箇所3"/>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37">
    <w:name w:val="図表番号3"/>
    <w:basedOn w:val="Normal"/>
    <w:uiPriority w:val="99"/>
    <w:rsid w:val="00A95C5D"/>
    <w:pPr>
      <w:suppressLineNumbers/>
      <w:suppressAutoHyphens/>
      <w:spacing w:before="120" w:after="120"/>
    </w:pPr>
    <w:rPr>
      <w:rFonts w:eastAsia="MS Mincho" w:cs="Mangal"/>
      <w:i/>
      <w:iCs/>
      <w:color w:val="auto"/>
      <w:sz w:val="24"/>
      <w:szCs w:val="24"/>
      <w:lang w:eastAsia="ar-SA"/>
    </w:rPr>
  </w:style>
  <w:style w:type="paragraph" w:customStyle="1" w:styleId="38">
    <w:name w:val="段落番号3"/>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30">
    <w:name w:val="段落番号 23"/>
    <w:basedOn w:val="38"/>
    <w:uiPriority w:val="99"/>
    <w:rsid w:val="00A95C5D"/>
    <w:pPr>
      <w:ind w:left="851" w:hanging="284"/>
    </w:pPr>
  </w:style>
  <w:style w:type="paragraph" w:customStyle="1" w:styleId="39">
    <w:name w:val="箇条書き3"/>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31">
    <w:name w:val="箇条書き 23"/>
    <w:basedOn w:val="39"/>
    <w:uiPriority w:val="99"/>
    <w:rsid w:val="00A95C5D"/>
    <w:pPr>
      <w:tabs>
        <w:tab w:val="clear" w:pos="644"/>
        <w:tab w:val="num" w:pos="1494"/>
      </w:tabs>
      <w:ind w:left="851" w:hanging="284"/>
    </w:pPr>
  </w:style>
  <w:style w:type="paragraph" w:customStyle="1" w:styleId="330">
    <w:name w:val="箇条書き 33"/>
    <w:basedOn w:val="231"/>
    <w:uiPriority w:val="99"/>
    <w:rsid w:val="00A95C5D"/>
    <w:pPr>
      <w:ind w:left="1135"/>
    </w:pPr>
  </w:style>
  <w:style w:type="paragraph" w:customStyle="1" w:styleId="232">
    <w:name w:val="一覧 23"/>
    <w:basedOn w:val="List"/>
    <w:uiPriority w:val="99"/>
    <w:rsid w:val="00A95C5D"/>
    <w:pPr>
      <w:suppressAutoHyphens/>
      <w:ind w:left="851"/>
    </w:pPr>
    <w:rPr>
      <w:rFonts w:asciiTheme="minorHAnsi" w:eastAsia="MS Mincho" w:hAnsiTheme="minorHAnsi" w:cs="CG Times (WN)"/>
      <w:color w:val="auto"/>
      <w:sz w:val="22"/>
      <w:szCs w:val="22"/>
      <w:lang w:eastAsia="ar-SA"/>
    </w:rPr>
  </w:style>
  <w:style w:type="paragraph" w:customStyle="1" w:styleId="331">
    <w:name w:val="一覧 33"/>
    <w:basedOn w:val="232"/>
    <w:uiPriority w:val="99"/>
    <w:rsid w:val="00A95C5D"/>
    <w:pPr>
      <w:ind w:left="1135"/>
    </w:pPr>
  </w:style>
  <w:style w:type="paragraph" w:customStyle="1" w:styleId="43">
    <w:name w:val="一覧 43"/>
    <w:basedOn w:val="331"/>
    <w:uiPriority w:val="99"/>
    <w:rsid w:val="00A95C5D"/>
    <w:pPr>
      <w:ind w:left="1418"/>
    </w:pPr>
  </w:style>
  <w:style w:type="paragraph" w:customStyle="1" w:styleId="530">
    <w:name w:val="一覧 53"/>
    <w:basedOn w:val="43"/>
    <w:uiPriority w:val="99"/>
    <w:rsid w:val="00A95C5D"/>
    <w:pPr>
      <w:ind w:left="1702"/>
    </w:pPr>
  </w:style>
  <w:style w:type="paragraph" w:customStyle="1" w:styleId="430">
    <w:name w:val="箇条書き 43"/>
    <w:basedOn w:val="330"/>
    <w:uiPriority w:val="99"/>
    <w:rsid w:val="00A95C5D"/>
    <w:pPr>
      <w:ind w:left="1418"/>
    </w:pPr>
  </w:style>
  <w:style w:type="paragraph" w:customStyle="1" w:styleId="531">
    <w:name w:val="箇条書き 53"/>
    <w:basedOn w:val="430"/>
    <w:uiPriority w:val="99"/>
    <w:rsid w:val="00A95C5D"/>
    <w:pPr>
      <w:ind w:left="1702"/>
    </w:pPr>
  </w:style>
  <w:style w:type="paragraph" w:customStyle="1" w:styleId="3a">
    <w:name w:val="コメント文字列3"/>
    <w:basedOn w:val="Normal"/>
    <w:uiPriority w:val="99"/>
    <w:rsid w:val="00A95C5D"/>
    <w:pPr>
      <w:suppressAutoHyphens/>
    </w:pPr>
    <w:rPr>
      <w:rFonts w:eastAsia="MS Mincho" w:cs="CG Times (WN)"/>
      <w:color w:val="auto"/>
      <w:lang w:eastAsia="ar-SA"/>
    </w:rPr>
  </w:style>
  <w:style w:type="paragraph" w:customStyle="1" w:styleId="3b">
    <w:name w:val="コメント内容3"/>
    <w:basedOn w:val="3a"/>
    <w:next w:val="3a"/>
    <w:uiPriority w:val="99"/>
    <w:rsid w:val="00A95C5D"/>
    <w:rPr>
      <w:b/>
      <w:bCs/>
    </w:rPr>
  </w:style>
  <w:style w:type="paragraph" w:customStyle="1" w:styleId="3c">
    <w:name w:val="見出しマップ3"/>
    <w:basedOn w:val="Normal"/>
    <w:uiPriority w:val="99"/>
    <w:rsid w:val="00A95C5D"/>
    <w:pPr>
      <w:shd w:val="clear" w:color="auto" w:fill="000080"/>
      <w:suppressAutoHyphens/>
    </w:pPr>
    <w:rPr>
      <w:rFonts w:ascii="Tahoma" w:eastAsia="MS Mincho" w:hAnsi="Tahoma" w:cs="Tahoma"/>
      <w:color w:val="auto"/>
      <w:lang w:eastAsia="ar-SA"/>
    </w:rPr>
  </w:style>
  <w:style w:type="paragraph" w:customStyle="1" w:styleId="3d">
    <w:name w:val="書式なし3"/>
    <w:basedOn w:val="Normal"/>
    <w:uiPriority w:val="99"/>
    <w:rsid w:val="00A95C5D"/>
    <w:pPr>
      <w:suppressAutoHyphens/>
    </w:pPr>
    <w:rPr>
      <w:rFonts w:ascii="Courier New" w:eastAsia="MS Mincho" w:hAnsi="Courier New" w:cs="CG Times (WN)"/>
      <w:color w:val="auto"/>
      <w:lang w:val="nb-NO" w:eastAsia="ar-SA"/>
    </w:rPr>
  </w:style>
  <w:style w:type="paragraph" w:customStyle="1" w:styleId="Web3">
    <w:name w:val="標準 (Web)3"/>
    <w:basedOn w:val="Normal"/>
    <w:uiPriority w:val="99"/>
    <w:rsid w:val="00A95C5D"/>
    <w:pPr>
      <w:suppressAutoHyphens/>
      <w:spacing w:before="100" w:after="100"/>
    </w:pPr>
    <w:rPr>
      <w:rFonts w:eastAsia="Arial Unicode MS" w:cs="CG Times (WN)"/>
      <w:color w:val="auto"/>
      <w:sz w:val="24"/>
      <w:szCs w:val="24"/>
      <w:lang w:eastAsia="en-GB"/>
    </w:rPr>
  </w:style>
  <w:style w:type="paragraph" w:customStyle="1" w:styleId="233">
    <w:name w:val="本文インデント 23"/>
    <w:basedOn w:val="Normal"/>
    <w:uiPriority w:val="99"/>
    <w:rsid w:val="00A95C5D"/>
    <w:pPr>
      <w:suppressAutoHyphens/>
      <w:ind w:left="567"/>
    </w:pPr>
    <w:rPr>
      <w:rFonts w:ascii="Arial" w:eastAsia="MS Mincho" w:hAnsi="Arial" w:cs="Arial"/>
      <w:color w:val="auto"/>
      <w:lang w:eastAsia="ar-SA"/>
    </w:rPr>
  </w:style>
  <w:style w:type="paragraph" w:customStyle="1" w:styleId="3e">
    <w:name w:val="標準インデント3"/>
    <w:basedOn w:val="Normal"/>
    <w:uiPriority w:val="99"/>
    <w:rsid w:val="00A95C5D"/>
    <w:pPr>
      <w:suppressAutoHyphens/>
      <w:ind w:left="708"/>
    </w:pPr>
    <w:rPr>
      <w:rFonts w:eastAsia="MS Mincho" w:cs="CG Times (WN)"/>
      <w:color w:val="auto"/>
      <w:lang w:eastAsia="ar-SA"/>
    </w:rPr>
  </w:style>
  <w:style w:type="paragraph" w:customStyle="1" w:styleId="3f">
    <w:name w:val="記3"/>
    <w:basedOn w:val="Normal"/>
    <w:next w:val="Normal"/>
    <w:uiPriority w:val="99"/>
    <w:rsid w:val="00A95C5D"/>
    <w:pPr>
      <w:suppressAutoHyphens/>
    </w:pPr>
    <w:rPr>
      <w:rFonts w:eastAsia="MS Mincho" w:cs="CG Times (WN)"/>
      <w:color w:val="auto"/>
      <w:lang w:eastAsia="ar-SA"/>
    </w:rPr>
  </w:style>
  <w:style w:type="paragraph" w:customStyle="1" w:styleId="HTML3">
    <w:name w:val="HTML 書式付き3"/>
    <w:basedOn w:val="Normal"/>
    <w:uiPriority w:val="99"/>
    <w:rsid w:val="00A95C5D"/>
    <w:pPr>
      <w:suppressAutoHyphens/>
    </w:pPr>
    <w:rPr>
      <w:rFonts w:ascii="Courier New" w:eastAsia="MS Mincho" w:hAnsi="Courier New" w:cs="Courier New"/>
      <w:color w:val="auto"/>
      <w:lang w:eastAsia="ar-SA"/>
    </w:rPr>
  </w:style>
  <w:style w:type="character" w:customStyle="1" w:styleId="B7Char">
    <w:name w:val="B7 Char"/>
    <w:link w:val="B7"/>
    <w:locked/>
    <w:rsid w:val="00A95C5D"/>
    <w:rPr>
      <w:rFonts w:ascii="SimSun" w:eastAsia="SimSun" w:hAnsi="SimSun"/>
      <w:lang w:eastAsia="x-none"/>
    </w:rPr>
  </w:style>
  <w:style w:type="paragraph" w:customStyle="1" w:styleId="B7">
    <w:name w:val="B7"/>
    <w:basedOn w:val="B6"/>
    <w:link w:val="B7Char"/>
    <w:qFormat/>
    <w:rsid w:val="00A95C5D"/>
    <w:pPr>
      <w:ind w:left="2269"/>
    </w:pPr>
    <w:rPr>
      <w:lang w:eastAsia="x-none"/>
    </w:rPr>
  </w:style>
  <w:style w:type="character" w:customStyle="1" w:styleId="MediumGrid2Char">
    <w:name w:val="Medium Grid 2 Char"/>
    <w:link w:val="MediumGrid21"/>
    <w:uiPriority w:val="1"/>
    <w:locked/>
    <w:rsid w:val="00A95C5D"/>
    <w:rPr>
      <w:rFonts w:ascii="Arial" w:eastAsia="PMingLiU" w:hAnsi="Arial" w:cs="Arial"/>
      <w:lang w:eastAsia="x-none"/>
    </w:rPr>
  </w:style>
  <w:style w:type="paragraph" w:customStyle="1" w:styleId="MediumGrid21">
    <w:name w:val="Medium Grid 21"/>
    <w:basedOn w:val="Normal"/>
    <w:link w:val="MediumGrid2Char"/>
    <w:uiPriority w:val="1"/>
    <w:qFormat/>
    <w:rsid w:val="00A95C5D"/>
    <w:pPr>
      <w:spacing w:after="0"/>
      <w:jc w:val="both"/>
    </w:pPr>
    <w:rPr>
      <w:rFonts w:ascii="Arial" w:eastAsia="PMingLiU" w:hAnsi="Arial" w:cs="Arial"/>
      <w:color w:val="auto"/>
      <w:sz w:val="22"/>
      <w:szCs w:val="22"/>
      <w:lang w:eastAsia="x-none"/>
    </w:rPr>
  </w:style>
  <w:style w:type="paragraph" w:customStyle="1" w:styleId="GridTable31">
    <w:name w:val="Grid Table 31"/>
    <w:basedOn w:val="Heading1"/>
    <w:next w:val="Normal"/>
    <w:uiPriority w:val="39"/>
    <w:qFormat/>
    <w:rsid w:val="00A95C5D"/>
    <w:pPr>
      <w:keepLines w:val="0"/>
      <w:pBdr>
        <w:top w:val="none" w:sz="0" w:space="0" w:color="auto"/>
      </w:pBdr>
      <w:overflowPunct/>
      <w:autoSpaceDE/>
      <w:adjustRightInd/>
      <w:spacing w:before="180" w:line="720" w:lineRule="auto"/>
      <w:ind w:left="0" w:firstLine="0"/>
      <w:jc w:val="both"/>
      <w:textAlignment w:val="auto"/>
      <w:outlineLvl w:val="9"/>
    </w:pPr>
    <w:rPr>
      <w:rFonts w:ascii="Cambria" w:eastAsia="PMingLiU" w:hAnsi="Cambria"/>
      <w:b/>
      <w:bCs/>
      <w:kern w:val="52"/>
      <w:sz w:val="52"/>
      <w:szCs w:val="52"/>
      <w:lang w:eastAsia="en-GB"/>
    </w:rPr>
  </w:style>
  <w:style w:type="paragraph" w:customStyle="1" w:styleId="2f3">
    <w:name w:val="수정2"/>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44">
    <w:name w:val="修订4"/>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45">
    <w:name w:val="无间隔4"/>
    <w:uiPriority w:val="99"/>
    <w:qFormat/>
    <w:rsid w:val="00A95C5D"/>
    <w:pPr>
      <w:autoSpaceDN w:val="0"/>
      <w:spacing w:after="0" w:line="240" w:lineRule="auto"/>
    </w:pPr>
    <w:rPr>
      <w:rFonts w:ascii="Times New Roman" w:eastAsia="SimSun" w:hAnsi="Times New Roman" w:cs="Times New Roman"/>
      <w:sz w:val="20"/>
      <w:szCs w:val="20"/>
    </w:rPr>
  </w:style>
  <w:style w:type="paragraph" w:customStyle="1" w:styleId="TTan">
    <w:name w:val="TTan"/>
    <w:basedOn w:val="FP"/>
    <w:uiPriority w:val="99"/>
    <w:qFormat/>
    <w:rsid w:val="00A95C5D"/>
    <w:rPr>
      <w:rFonts w:ascii="Arial" w:hAnsi="Arial"/>
      <w:color w:val="auto"/>
      <w:sz w:val="18"/>
      <w:lang w:eastAsia="en-GB"/>
    </w:rPr>
  </w:style>
  <w:style w:type="paragraph" w:customStyle="1" w:styleId="tac1">
    <w:name w:val="tac"/>
    <w:basedOn w:val="Normal"/>
    <w:uiPriority w:val="99"/>
    <w:rsid w:val="00A95C5D"/>
    <w:pPr>
      <w:spacing w:before="100" w:beforeAutospacing="1" w:after="100" w:afterAutospacing="1"/>
    </w:pPr>
    <w:rPr>
      <w:rFonts w:ascii="SimSun" w:eastAsia="SimSun" w:hAnsi="SimSun" w:cs="SimSun"/>
      <w:color w:val="auto"/>
      <w:sz w:val="24"/>
      <w:szCs w:val="24"/>
      <w:lang w:val="en-US" w:eastAsia="zh-CN"/>
    </w:rPr>
  </w:style>
  <w:style w:type="paragraph" w:customStyle="1" w:styleId="tan0">
    <w:name w:val="tan"/>
    <w:basedOn w:val="Normal"/>
    <w:uiPriority w:val="99"/>
    <w:rsid w:val="00A95C5D"/>
    <w:pPr>
      <w:spacing w:before="100" w:beforeAutospacing="1" w:after="100" w:afterAutospacing="1"/>
    </w:pPr>
    <w:rPr>
      <w:rFonts w:ascii="SimSun" w:eastAsia="SimSun" w:hAnsi="SimSun" w:cs="SimSun"/>
      <w:color w:val="auto"/>
      <w:sz w:val="24"/>
      <w:szCs w:val="24"/>
      <w:lang w:val="en-US" w:eastAsia="zh-CN"/>
    </w:rPr>
  </w:style>
  <w:style w:type="paragraph" w:customStyle="1" w:styleId="54">
    <w:name w:val="修订5"/>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910">
    <w:name w:val="目錄 91"/>
    <w:basedOn w:val="TOC8"/>
    <w:uiPriority w:val="99"/>
    <w:rsid w:val="00A95C5D"/>
    <w:pPr>
      <w:ind w:left="1418" w:hanging="1418"/>
      <w:textAlignment w:val="auto"/>
    </w:pPr>
    <w:rPr>
      <w:rFonts w:eastAsia="MS Mincho"/>
      <w:lang w:eastAsia="en-GB"/>
    </w:rPr>
  </w:style>
  <w:style w:type="paragraph" w:customStyle="1" w:styleId="1f1">
    <w:name w:val="標號1"/>
    <w:basedOn w:val="Normal"/>
    <w:next w:val="Normal"/>
    <w:uiPriority w:val="99"/>
    <w:rsid w:val="00A95C5D"/>
    <w:pPr>
      <w:spacing w:before="120" w:after="120"/>
    </w:pPr>
    <w:rPr>
      <w:rFonts w:eastAsia="MS Mincho"/>
      <w:b/>
      <w:color w:val="auto"/>
      <w:lang w:eastAsia="en-GB"/>
    </w:rPr>
  </w:style>
  <w:style w:type="paragraph" w:customStyle="1" w:styleId="1f2">
    <w:name w:val="圖表目錄1"/>
    <w:basedOn w:val="Normal"/>
    <w:next w:val="Normal"/>
    <w:uiPriority w:val="99"/>
    <w:rsid w:val="00A95C5D"/>
    <w:pPr>
      <w:ind w:left="400" w:hanging="400"/>
      <w:jc w:val="center"/>
    </w:pPr>
    <w:rPr>
      <w:rFonts w:eastAsia="MS Mincho"/>
      <w:b/>
      <w:color w:val="auto"/>
      <w:lang w:eastAsia="en-GB"/>
    </w:rPr>
  </w:style>
  <w:style w:type="paragraph" w:customStyle="1" w:styleId="Verzeichnis91">
    <w:name w:val="Verzeichnis 91"/>
    <w:basedOn w:val="TOC8"/>
    <w:uiPriority w:val="99"/>
    <w:rsid w:val="00A95C5D"/>
    <w:pPr>
      <w:ind w:left="1418" w:hanging="1418"/>
      <w:textAlignment w:val="auto"/>
    </w:pPr>
    <w:rPr>
      <w:rFonts w:eastAsia="MS Mincho"/>
    </w:rPr>
  </w:style>
  <w:style w:type="paragraph" w:customStyle="1" w:styleId="Beschriftung1">
    <w:name w:val="Beschriftung1"/>
    <w:basedOn w:val="Normal"/>
    <w:next w:val="Normal"/>
    <w:uiPriority w:val="99"/>
    <w:rsid w:val="00A95C5D"/>
    <w:pPr>
      <w:spacing w:before="120" w:after="120"/>
    </w:pPr>
    <w:rPr>
      <w:rFonts w:eastAsia="MS Mincho"/>
      <w:b/>
      <w:color w:val="auto"/>
    </w:rPr>
  </w:style>
  <w:style w:type="paragraph" w:customStyle="1" w:styleId="Abbildungsverzeichnis1">
    <w:name w:val="Abbildungsverzeichnis1"/>
    <w:basedOn w:val="Normal"/>
    <w:next w:val="Normal"/>
    <w:uiPriority w:val="99"/>
    <w:rsid w:val="00A95C5D"/>
    <w:pPr>
      <w:ind w:left="400" w:hanging="400"/>
      <w:jc w:val="center"/>
    </w:pPr>
    <w:rPr>
      <w:rFonts w:eastAsia="MS Mincho"/>
      <w:b/>
      <w:color w:val="auto"/>
    </w:rPr>
  </w:style>
  <w:style w:type="paragraph" w:customStyle="1" w:styleId="55">
    <w:name w:val="无间隔5"/>
    <w:uiPriority w:val="99"/>
    <w:qFormat/>
    <w:rsid w:val="00A95C5D"/>
    <w:pPr>
      <w:autoSpaceDN w:val="0"/>
      <w:spacing w:after="0" w:line="240" w:lineRule="auto"/>
    </w:pPr>
    <w:rPr>
      <w:rFonts w:ascii="Times New Roman" w:eastAsia="SimSun" w:hAnsi="Times New Roman" w:cs="Times New Roman"/>
      <w:sz w:val="20"/>
      <w:szCs w:val="20"/>
    </w:rPr>
  </w:style>
  <w:style w:type="paragraph" w:customStyle="1" w:styleId="TB1">
    <w:name w:val="TB1"/>
    <w:basedOn w:val="Normal"/>
    <w:uiPriority w:val="99"/>
    <w:qFormat/>
    <w:rsid w:val="00A95C5D"/>
    <w:pPr>
      <w:keepNext/>
      <w:keepLines/>
      <w:tabs>
        <w:tab w:val="left" w:pos="720"/>
      </w:tabs>
      <w:spacing w:after="0"/>
      <w:ind w:left="737" w:hanging="380"/>
    </w:pPr>
    <w:rPr>
      <w:rFonts w:ascii="Arial" w:hAnsi="Arial"/>
      <w:color w:val="auto"/>
      <w:sz w:val="18"/>
      <w:lang w:eastAsia="en-GB"/>
    </w:rPr>
  </w:style>
  <w:style w:type="paragraph" w:customStyle="1" w:styleId="TB2">
    <w:name w:val="TB2"/>
    <w:basedOn w:val="Normal"/>
    <w:uiPriority w:val="99"/>
    <w:qFormat/>
    <w:rsid w:val="00A95C5D"/>
    <w:pPr>
      <w:keepNext/>
      <w:keepLines/>
      <w:tabs>
        <w:tab w:val="left" w:pos="1109"/>
      </w:tabs>
      <w:spacing w:after="0"/>
      <w:ind w:left="1100" w:hanging="380"/>
    </w:pPr>
    <w:rPr>
      <w:rFonts w:ascii="Arial" w:hAnsi="Arial"/>
      <w:color w:val="auto"/>
      <w:sz w:val="18"/>
      <w:lang w:eastAsia="en-GB"/>
    </w:rPr>
  </w:style>
  <w:style w:type="paragraph" w:customStyle="1" w:styleId="TAHCarNotBold">
    <w:name w:val="TAH Car + Not Bold"/>
    <w:basedOn w:val="Normal"/>
    <w:uiPriority w:val="99"/>
    <w:rsid w:val="00A95C5D"/>
    <w:pPr>
      <w:keepNext/>
      <w:keepLines/>
      <w:spacing w:after="0"/>
    </w:pPr>
    <w:rPr>
      <w:rFonts w:ascii="Arial" w:hAnsi="Arial"/>
      <w:color w:val="auto"/>
      <w:sz w:val="18"/>
      <w:lang w:eastAsia="en-GB"/>
    </w:rPr>
  </w:style>
  <w:style w:type="character" w:customStyle="1" w:styleId="B8Char">
    <w:name w:val="B8 Char"/>
    <w:link w:val="B8"/>
    <w:locked/>
    <w:rsid w:val="00A95C5D"/>
    <w:rPr>
      <w:rFonts w:ascii="MS Mincho" w:eastAsia="MS Mincho" w:hAnsi="MS Mincho"/>
      <w:lang w:eastAsia="ja-JP"/>
    </w:rPr>
  </w:style>
  <w:style w:type="paragraph" w:customStyle="1" w:styleId="B8">
    <w:name w:val="B8"/>
    <w:basedOn w:val="B7"/>
    <w:link w:val="B8Char"/>
    <w:qFormat/>
    <w:rsid w:val="00A95C5D"/>
    <w:pPr>
      <w:ind w:left="2552"/>
    </w:pPr>
    <w:rPr>
      <w:rFonts w:ascii="MS Mincho" w:eastAsia="MS Mincho" w:hAnsi="MS Mincho"/>
      <w:lang w:eastAsia="ja-JP"/>
    </w:rPr>
  </w:style>
  <w:style w:type="paragraph" w:customStyle="1" w:styleId="BalloonText1">
    <w:name w:val="Balloon Text1"/>
    <w:basedOn w:val="Normal"/>
    <w:uiPriority w:val="99"/>
    <w:rsid w:val="00A95C5D"/>
    <w:rPr>
      <w:rFonts w:ascii="Tahoma" w:eastAsia="Calibri" w:hAnsi="Tahoma" w:cs="Tahoma"/>
      <w:color w:val="auto"/>
      <w:sz w:val="16"/>
      <w:szCs w:val="16"/>
      <w:lang w:val="en-US" w:eastAsia="en-US"/>
    </w:rPr>
  </w:style>
  <w:style w:type="paragraph" w:customStyle="1" w:styleId="CommentSubject1">
    <w:name w:val="Comment Subject1"/>
    <w:basedOn w:val="Normal"/>
    <w:uiPriority w:val="99"/>
    <w:rsid w:val="00A95C5D"/>
    <w:rPr>
      <w:rFonts w:eastAsia="Calibri"/>
      <w:b/>
      <w:bCs/>
      <w:color w:val="auto"/>
      <w:lang w:val="en-US" w:eastAsia="en-US"/>
    </w:rPr>
  </w:style>
  <w:style w:type="paragraph" w:customStyle="1" w:styleId="87">
    <w:name w:val="87"/>
    <w:basedOn w:val="Normal"/>
    <w:uiPriority w:val="99"/>
    <w:rsid w:val="00A95C5D"/>
    <w:pPr>
      <w:ind w:left="2269" w:hanging="284"/>
    </w:pPr>
    <w:rPr>
      <w:color w:val="auto"/>
    </w:rPr>
  </w:style>
  <w:style w:type="paragraph" w:customStyle="1" w:styleId="TAHLeft">
    <w:name w:val="TAH + Left"/>
    <w:basedOn w:val="TAL"/>
    <w:uiPriority w:val="99"/>
    <w:rsid w:val="00A95C5D"/>
    <w:rPr>
      <w:rFonts w:eastAsiaTheme="minorHAnsi" w:cs="Arial"/>
      <w:color w:val="auto"/>
      <w:szCs w:val="22"/>
      <w:lang w:eastAsia="en-US"/>
    </w:rPr>
  </w:style>
  <w:style w:type="paragraph" w:customStyle="1" w:styleId="Caption2">
    <w:name w:val="Caption2"/>
    <w:basedOn w:val="Normal"/>
    <w:next w:val="Normal"/>
    <w:uiPriority w:val="99"/>
    <w:rsid w:val="00A95C5D"/>
    <w:pPr>
      <w:spacing w:before="120" w:after="120"/>
    </w:pPr>
    <w:rPr>
      <w:rFonts w:eastAsia="MS Mincho"/>
      <w:b/>
      <w:color w:val="auto"/>
      <w:lang w:eastAsia="en-GB"/>
    </w:rPr>
  </w:style>
  <w:style w:type="paragraph" w:customStyle="1" w:styleId="TableofFigures2">
    <w:name w:val="Table of Figures2"/>
    <w:basedOn w:val="Normal"/>
    <w:next w:val="Normal"/>
    <w:uiPriority w:val="99"/>
    <w:rsid w:val="00A95C5D"/>
    <w:pPr>
      <w:ind w:left="400" w:hanging="400"/>
      <w:jc w:val="center"/>
    </w:pPr>
    <w:rPr>
      <w:rFonts w:eastAsia="MS Mincho"/>
      <w:b/>
      <w:color w:val="auto"/>
      <w:lang w:eastAsia="en-GB"/>
    </w:rPr>
  </w:style>
  <w:style w:type="paragraph" w:customStyle="1" w:styleId="xl63">
    <w:name w:val="xl63"/>
    <w:basedOn w:val="Normal"/>
    <w:uiPriority w:val="99"/>
    <w:rsid w:val="00A95C5D"/>
    <w:pPr>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ascii="Arial" w:hAnsi="Arial" w:cs="Arial"/>
      <w:color w:val="auto"/>
      <w:sz w:val="18"/>
      <w:szCs w:val="18"/>
      <w:lang w:val="de-DE" w:eastAsia="de-DE"/>
    </w:rPr>
  </w:style>
  <w:style w:type="paragraph" w:customStyle="1" w:styleId="xl64">
    <w:name w:val="xl64"/>
    <w:basedOn w:val="Normal"/>
    <w:uiPriority w:val="99"/>
    <w:rsid w:val="00A95C5D"/>
    <w:pPr>
      <w:pBdr>
        <w:top w:val="single" w:sz="8" w:space="0" w:color="auto"/>
        <w:bottom w:val="single" w:sz="8" w:space="0" w:color="auto"/>
        <w:right w:val="single" w:sz="8" w:space="0" w:color="auto"/>
      </w:pBdr>
      <w:spacing w:before="100" w:beforeAutospacing="1" w:after="100" w:afterAutospacing="1"/>
      <w:jc w:val="center"/>
    </w:pPr>
    <w:rPr>
      <w:rFonts w:ascii="Arial" w:hAnsi="Arial" w:cs="Arial"/>
      <w:color w:val="auto"/>
      <w:sz w:val="18"/>
      <w:szCs w:val="18"/>
      <w:lang w:val="de-DE" w:eastAsia="de-DE"/>
    </w:rPr>
  </w:style>
  <w:style w:type="paragraph" w:customStyle="1" w:styleId="xl107">
    <w:name w:val="xl107"/>
    <w:basedOn w:val="Normal"/>
    <w:uiPriority w:val="99"/>
    <w:rsid w:val="00A95C5D"/>
    <w:pPr>
      <w:pBdr>
        <w:bottom w:val="single" w:sz="8" w:space="0" w:color="auto"/>
        <w:right w:val="single" w:sz="8" w:space="0" w:color="auto"/>
      </w:pBdr>
      <w:spacing w:before="100" w:beforeAutospacing="1" w:after="100" w:afterAutospacing="1"/>
      <w:jc w:val="center"/>
    </w:pPr>
    <w:rPr>
      <w:rFonts w:ascii="Arial" w:hAnsi="Arial" w:cs="Arial"/>
      <w:sz w:val="16"/>
      <w:szCs w:val="16"/>
      <w:lang w:val="de-DE" w:eastAsia="de-DE"/>
    </w:rPr>
  </w:style>
  <w:style w:type="paragraph" w:customStyle="1" w:styleId="xl108">
    <w:name w:val="xl108"/>
    <w:basedOn w:val="Normal"/>
    <w:uiPriority w:val="99"/>
    <w:rsid w:val="00A95C5D"/>
    <w:pPr>
      <w:pBdr>
        <w:bottom w:val="single" w:sz="8" w:space="0" w:color="auto"/>
        <w:right w:val="single" w:sz="8" w:space="0" w:color="auto"/>
      </w:pBdr>
      <w:spacing w:before="100" w:beforeAutospacing="1" w:after="100" w:afterAutospacing="1"/>
      <w:jc w:val="center"/>
    </w:pPr>
    <w:rPr>
      <w:rFonts w:ascii="Arial" w:hAnsi="Arial" w:cs="Arial"/>
      <w:sz w:val="16"/>
      <w:szCs w:val="16"/>
      <w:lang w:val="de-DE" w:eastAsia="de-DE"/>
    </w:rPr>
  </w:style>
  <w:style w:type="paragraph" w:customStyle="1" w:styleId="xl109">
    <w:name w:val="xl109"/>
    <w:basedOn w:val="Normal"/>
    <w:uiPriority w:val="99"/>
    <w:rsid w:val="00A95C5D"/>
    <w:pPr>
      <w:pBdr>
        <w:bottom w:val="single" w:sz="8" w:space="0" w:color="auto"/>
        <w:right w:val="single" w:sz="8" w:space="0" w:color="auto"/>
      </w:pBdr>
      <w:spacing w:before="100" w:beforeAutospacing="1" w:after="100" w:afterAutospacing="1"/>
      <w:jc w:val="center"/>
    </w:pPr>
    <w:rPr>
      <w:rFonts w:ascii="Arial" w:hAnsi="Arial" w:cs="Arial"/>
      <w:sz w:val="16"/>
      <w:szCs w:val="16"/>
      <w:lang w:val="de-DE" w:eastAsia="de-DE"/>
    </w:rPr>
  </w:style>
  <w:style w:type="paragraph" w:customStyle="1" w:styleId="6">
    <w:name w:val="修订6"/>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TDC91">
    <w:name w:val="TDC 91"/>
    <w:basedOn w:val="TOC8"/>
    <w:uiPriority w:val="99"/>
    <w:rsid w:val="00A95C5D"/>
    <w:pPr>
      <w:keepNext w:val="0"/>
      <w:ind w:left="1418" w:hanging="1418"/>
      <w:textAlignment w:val="auto"/>
    </w:pPr>
    <w:rPr>
      <w:rFonts w:eastAsia="MS Mincho"/>
    </w:rPr>
  </w:style>
  <w:style w:type="paragraph" w:customStyle="1" w:styleId="Epgrafe1">
    <w:name w:val="Epígrafe1"/>
    <w:basedOn w:val="Normal"/>
    <w:next w:val="Normal"/>
    <w:uiPriority w:val="99"/>
    <w:rsid w:val="00A95C5D"/>
    <w:pPr>
      <w:spacing w:before="120" w:after="120"/>
    </w:pPr>
    <w:rPr>
      <w:rFonts w:eastAsia="MS Mincho"/>
      <w:b/>
      <w:color w:val="auto"/>
    </w:rPr>
  </w:style>
  <w:style w:type="paragraph" w:customStyle="1" w:styleId="Tabladeilustraciones1">
    <w:name w:val="Tabla de ilustraciones1"/>
    <w:basedOn w:val="Normal"/>
    <w:next w:val="Normal"/>
    <w:uiPriority w:val="99"/>
    <w:rsid w:val="00A95C5D"/>
    <w:pPr>
      <w:ind w:left="400" w:hanging="400"/>
      <w:jc w:val="center"/>
    </w:pPr>
    <w:rPr>
      <w:rFonts w:eastAsia="MS Mincho"/>
      <w:b/>
      <w:color w:val="auto"/>
    </w:rPr>
  </w:style>
  <w:style w:type="paragraph" w:customStyle="1" w:styleId="3f0">
    <w:name w:val="列出段落3"/>
    <w:basedOn w:val="Normal"/>
    <w:uiPriority w:val="99"/>
    <w:qFormat/>
    <w:rsid w:val="00A95C5D"/>
    <w:pPr>
      <w:ind w:firstLineChars="200" w:firstLine="420"/>
    </w:pPr>
    <w:rPr>
      <w:rFonts w:eastAsia="SimSun"/>
      <w:color w:val="auto"/>
      <w:lang w:eastAsia="en-GB"/>
    </w:rPr>
  </w:style>
  <w:style w:type="character" w:customStyle="1" w:styleId="B-BodyChar">
    <w:name w:val="B-Body Char"/>
    <w:link w:val="B-Body"/>
    <w:locked/>
    <w:rsid w:val="00A95C5D"/>
  </w:style>
  <w:style w:type="paragraph" w:customStyle="1" w:styleId="B-Body">
    <w:name w:val="B-Body"/>
    <w:link w:val="B-BodyChar"/>
    <w:qFormat/>
    <w:rsid w:val="00A95C5D"/>
    <w:pPr>
      <w:tabs>
        <w:tab w:val="left" w:pos="2160"/>
      </w:tabs>
      <w:autoSpaceDN w:val="0"/>
      <w:spacing w:before="120" w:after="40" w:line="240" w:lineRule="auto"/>
      <w:ind w:left="720"/>
    </w:pPr>
  </w:style>
  <w:style w:type="paragraph" w:customStyle="1" w:styleId="46">
    <w:name w:val="列出段落4"/>
    <w:basedOn w:val="Normal"/>
    <w:uiPriority w:val="99"/>
    <w:qFormat/>
    <w:rsid w:val="00A95C5D"/>
    <w:pPr>
      <w:ind w:firstLineChars="200" w:firstLine="420"/>
    </w:pPr>
    <w:rPr>
      <w:rFonts w:eastAsia="SimSun"/>
      <w:color w:val="auto"/>
      <w:lang w:eastAsia="en-GB"/>
    </w:rPr>
  </w:style>
  <w:style w:type="character" w:customStyle="1" w:styleId="TFZchn">
    <w:name w:val="TF Zchn"/>
    <w:link w:val="TF1"/>
    <w:locked/>
    <w:rsid w:val="00A95C5D"/>
    <w:rPr>
      <w:rFonts w:ascii="Arial" w:eastAsia="MS Mincho" w:hAnsi="Arial" w:cs="Arial"/>
      <w:b/>
      <w:bCs/>
    </w:rPr>
  </w:style>
  <w:style w:type="paragraph" w:customStyle="1" w:styleId="TF1">
    <w:name w:val="TF1"/>
    <w:link w:val="TFZchn"/>
    <w:rsid w:val="00A95C5D"/>
    <w:pPr>
      <w:keepLines/>
      <w:autoSpaceDN w:val="0"/>
      <w:spacing w:after="240" w:line="240" w:lineRule="auto"/>
      <w:jc w:val="center"/>
    </w:pPr>
    <w:rPr>
      <w:rFonts w:ascii="Arial" w:eastAsia="MS Mincho" w:hAnsi="Arial" w:cs="Arial"/>
      <w:b/>
      <w:bCs/>
    </w:rPr>
  </w:style>
  <w:style w:type="paragraph" w:customStyle="1" w:styleId="Commentnokia0">
    <w:name w:val="Comment nokia"/>
    <w:basedOn w:val="Heading4"/>
    <w:uiPriority w:val="99"/>
    <w:rsid w:val="00A95C5D"/>
    <w:pPr>
      <w:textAlignment w:val="auto"/>
    </w:pPr>
    <w:rPr>
      <w:b/>
      <w:sz w:val="28"/>
      <w:lang w:eastAsia="x-none"/>
    </w:rPr>
  </w:style>
  <w:style w:type="paragraph" w:customStyle="1" w:styleId="56">
    <w:name w:val="列出段落5"/>
    <w:basedOn w:val="Normal"/>
    <w:uiPriority w:val="99"/>
    <w:qFormat/>
    <w:rsid w:val="00A95C5D"/>
    <w:pPr>
      <w:ind w:firstLineChars="200" w:firstLine="420"/>
    </w:pPr>
    <w:rPr>
      <w:rFonts w:eastAsia="SimSun"/>
      <w:color w:val="auto"/>
      <w:lang w:eastAsia="en-GB"/>
    </w:rPr>
  </w:style>
  <w:style w:type="paragraph" w:customStyle="1" w:styleId="wxs">
    <w:name w:val="wxs_正文"/>
    <w:basedOn w:val="Normal"/>
    <w:uiPriority w:val="99"/>
    <w:qFormat/>
    <w:rsid w:val="00A95C5D"/>
    <w:pPr>
      <w:spacing w:beforeLines="50" w:afterLines="50" w:after="0"/>
      <w:ind w:firstLineChars="200" w:firstLine="200"/>
    </w:pPr>
    <w:rPr>
      <w:rFonts w:eastAsia="SimSun"/>
      <w:color w:val="auto"/>
      <w:szCs w:val="21"/>
      <w:lang w:eastAsia="en-GB"/>
    </w:rPr>
  </w:style>
  <w:style w:type="paragraph" w:customStyle="1" w:styleId="wxs1">
    <w:name w:val="wxs_1级标题"/>
    <w:basedOn w:val="Heading1"/>
    <w:next w:val="wxs"/>
    <w:uiPriority w:val="99"/>
    <w:qFormat/>
    <w:rsid w:val="00A95C5D"/>
    <w:pPr>
      <w:keepNext w:val="0"/>
      <w:keepLines w:val="0"/>
      <w:pBdr>
        <w:top w:val="none" w:sz="0" w:space="0" w:color="auto"/>
      </w:pBdr>
      <w:tabs>
        <w:tab w:val="num" w:pos="720"/>
      </w:tabs>
      <w:spacing w:before="156" w:after="156" w:line="480" w:lineRule="auto"/>
      <w:ind w:left="720" w:hanging="360"/>
      <w:textAlignment w:val="auto"/>
    </w:pPr>
    <w:rPr>
      <w:rFonts w:ascii="Times New Roman" w:eastAsia="SimSun" w:hAnsi="Times New Roman"/>
      <w:b/>
      <w:bCs/>
      <w:kern w:val="44"/>
      <w:szCs w:val="44"/>
      <w:lang w:eastAsia="en-US"/>
    </w:rPr>
  </w:style>
  <w:style w:type="character" w:customStyle="1" w:styleId="wxs2Char">
    <w:name w:val="wxs_2级标题 Char"/>
    <w:link w:val="wxs2"/>
    <w:locked/>
    <w:rsid w:val="00A95C5D"/>
    <w:rPr>
      <w:rFonts w:ascii="SimSun" w:eastAsia="SimSun" w:hAnsi="SimSun"/>
      <w:b/>
      <w:bCs/>
      <w:kern w:val="44"/>
      <w:sz w:val="30"/>
      <w:szCs w:val="32"/>
    </w:rPr>
  </w:style>
  <w:style w:type="paragraph" w:customStyle="1" w:styleId="wxs2">
    <w:name w:val="wxs_2级标题"/>
    <w:basedOn w:val="Heading2"/>
    <w:next w:val="wxs"/>
    <w:link w:val="wxs2Char"/>
    <w:qFormat/>
    <w:rsid w:val="00A95C5D"/>
    <w:pPr>
      <w:keepNext w:val="0"/>
      <w:keepLines w:val="0"/>
      <w:spacing w:before="260" w:after="260" w:line="480" w:lineRule="auto"/>
      <w:ind w:left="0" w:firstLine="0"/>
      <w:textAlignment w:val="auto"/>
    </w:pPr>
    <w:rPr>
      <w:rFonts w:ascii="SimSun" w:eastAsia="SimSun" w:hAnsi="SimSun" w:cstheme="minorBidi"/>
      <w:b/>
      <w:bCs/>
      <w:kern w:val="44"/>
      <w:sz w:val="30"/>
      <w:szCs w:val="32"/>
      <w:lang w:eastAsia="en-US"/>
    </w:rPr>
  </w:style>
  <w:style w:type="paragraph" w:customStyle="1" w:styleId="NOTE0">
    <w:name w:val="NOTE"/>
    <w:basedOn w:val="B3"/>
    <w:uiPriority w:val="99"/>
    <w:qFormat/>
    <w:rsid w:val="00A95C5D"/>
    <w:rPr>
      <w:rFonts w:asciiTheme="minorHAnsi" w:eastAsia="SimSun" w:hAnsiTheme="minorHAnsi" w:cstheme="minorBidi"/>
      <w:color w:val="auto"/>
      <w:sz w:val="22"/>
      <w:szCs w:val="22"/>
      <w:lang w:eastAsia="en-US"/>
    </w:rPr>
  </w:style>
  <w:style w:type="paragraph" w:customStyle="1" w:styleId="Bullet2">
    <w:name w:val="Bullet2"/>
    <w:basedOn w:val="Normal"/>
    <w:uiPriority w:val="99"/>
    <w:rsid w:val="00A95C5D"/>
    <w:pPr>
      <w:ind w:left="720" w:hanging="360"/>
    </w:pPr>
    <w:rPr>
      <w:rFonts w:ascii="Arial" w:eastAsia="SimSun" w:hAnsi="Arial"/>
      <w:color w:val="auto"/>
      <w:lang w:eastAsia="en-GB"/>
    </w:rPr>
  </w:style>
  <w:style w:type="paragraph" w:customStyle="1" w:styleId="text3bullet">
    <w:name w:val="text3 bullet"/>
    <w:basedOn w:val="Normal"/>
    <w:uiPriority w:val="99"/>
    <w:rsid w:val="00A95C5D"/>
    <w:pPr>
      <w:tabs>
        <w:tab w:val="num" w:pos="1492"/>
      </w:tabs>
      <w:ind w:left="1492" w:hanging="360"/>
    </w:pPr>
    <w:rPr>
      <w:rFonts w:ascii="Arial" w:eastAsia="SimSun" w:hAnsi="Arial"/>
      <w:color w:val="auto"/>
      <w:lang w:eastAsia="en-GB"/>
    </w:rPr>
  </w:style>
  <w:style w:type="paragraph" w:customStyle="1" w:styleId="UnnumberedSubheading">
    <w:name w:val="Unnumbered Subheading"/>
    <w:basedOn w:val="H6"/>
    <w:next w:val="PlainText"/>
    <w:uiPriority w:val="99"/>
    <w:rsid w:val="00A95C5D"/>
    <w:pPr>
      <w:overflowPunct/>
      <w:autoSpaceDE/>
      <w:adjustRightInd/>
      <w:spacing w:after="120"/>
      <w:ind w:left="0" w:firstLine="0"/>
      <w:textAlignment w:val="auto"/>
    </w:pPr>
    <w:rPr>
      <w:rFonts w:eastAsia="SimSun" w:cs="Arial"/>
      <w:b/>
      <w:sz w:val="22"/>
      <w:szCs w:val="22"/>
      <w:lang w:eastAsia="en-US"/>
    </w:rPr>
  </w:style>
  <w:style w:type="paragraph" w:customStyle="1" w:styleId="ReferenceLine">
    <w:name w:val="Reference Line"/>
    <w:basedOn w:val="BodyText"/>
    <w:uiPriority w:val="99"/>
    <w:rsid w:val="00A95C5D"/>
  </w:style>
  <w:style w:type="paragraph" w:customStyle="1" w:styleId="L3">
    <w:name w:val="L3"/>
    <w:uiPriority w:val="99"/>
    <w:rsid w:val="00A95C5D"/>
    <w:pPr>
      <w:tabs>
        <w:tab w:val="left" w:pos="3969"/>
        <w:tab w:val="right" w:pos="8505"/>
      </w:tabs>
      <w:autoSpaceDN w:val="0"/>
      <w:spacing w:after="0" w:line="240" w:lineRule="atLeast"/>
      <w:ind w:left="567"/>
    </w:pPr>
    <w:rPr>
      <w:rFonts w:ascii="Arial" w:eastAsia="MS Mincho" w:hAnsi="Arial" w:cs="Times New Roman"/>
      <w:sz w:val="20"/>
      <w:szCs w:val="20"/>
      <w:lang w:eastAsia="ja-JP"/>
    </w:rPr>
  </w:style>
  <w:style w:type="paragraph" w:customStyle="1" w:styleId="HTMLBody">
    <w:name w:val="HTML Body"/>
    <w:uiPriority w:val="99"/>
    <w:rsid w:val="00A95C5D"/>
    <w:pPr>
      <w:widowControl w:val="0"/>
      <w:autoSpaceDE w:val="0"/>
      <w:autoSpaceDN w:val="0"/>
      <w:adjustRightInd w:val="0"/>
      <w:spacing w:after="0" w:line="240" w:lineRule="auto"/>
    </w:pPr>
    <w:rPr>
      <w:rFonts w:ascii="MS PGothic" w:eastAsia="MS PGothic" w:hAnsi="Times New Roman" w:cs="Times New Roman"/>
      <w:sz w:val="20"/>
      <w:szCs w:val="20"/>
      <w:lang w:val="en-US" w:eastAsia="ja-JP"/>
    </w:rPr>
  </w:style>
  <w:style w:type="paragraph" w:customStyle="1" w:styleId="Xmessagecontent">
    <w:name w:val="X message content"/>
    <w:uiPriority w:val="99"/>
    <w:rsid w:val="00A95C5D"/>
    <w:pPr>
      <w:autoSpaceDN w:val="0"/>
      <w:spacing w:before="120" w:after="220" w:line="240" w:lineRule="auto"/>
    </w:pPr>
    <w:rPr>
      <w:rFonts w:ascii="Arial" w:eastAsia="MS Mincho" w:hAnsi="Arial" w:cs="Times New Roman"/>
      <w:noProof/>
      <w:sz w:val="20"/>
      <w:szCs w:val="20"/>
      <w:lang w:val="en-US"/>
    </w:rPr>
  </w:style>
  <w:style w:type="paragraph" w:customStyle="1" w:styleId="nroaml">
    <w:name w:val="nroaml"/>
    <w:basedOn w:val="H6"/>
    <w:uiPriority w:val="99"/>
    <w:rsid w:val="00A95C5D"/>
    <w:pPr>
      <w:snapToGrid w:val="0"/>
      <w:ind w:left="0" w:firstLine="0"/>
      <w:textAlignment w:val="auto"/>
    </w:pPr>
    <w:rPr>
      <w:rFonts w:eastAsia="SimSun" w:cs="Arial"/>
      <w:sz w:val="22"/>
      <w:szCs w:val="22"/>
      <w:lang w:eastAsia="en-US"/>
    </w:rPr>
  </w:style>
  <w:style w:type="paragraph" w:customStyle="1" w:styleId="00BodyText">
    <w:name w:val="00 BodyText"/>
    <w:basedOn w:val="Normal"/>
    <w:uiPriority w:val="99"/>
    <w:rsid w:val="00A95C5D"/>
    <w:pPr>
      <w:spacing w:after="220"/>
    </w:pPr>
    <w:rPr>
      <w:rFonts w:ascii="Arial" w:eastAsia="SimSun" w:hAnsi="Arial"/>
      <w:color w:val="auto"/>
      <w:sz w:val="22"/>
      <w:lang w:val="en-US" w:eastAsia="en-GB"/>
    </w:rPr>
  </w:style>
  <w:style w:type="paragraph" w:customStyle="1" w:styleId="ActionPoint">
    <w:name w:val="ActionPoint"/>
    <w:basedOn w:val="Normal"/>
    <w:uiPriority w:val="99"/>
    <w:rsid w:val="00A95C5D"/>
    <w:pPr>
      <w:pBdr>
        <w:top w:val="single" w:sz="4" w:space="1" w:color="C0C0C0"/>
        <w:bottom w:val="single" w:sz="4" w:space="1" w:color="C0C0C0"/>
      </w:pBdr>
      <w:spacing w:before="60" w:after="120"/>
    </w:pPr>
    <w:rPr>
      <w:rFonts w:eastAsia="SimSun"/>
      <w:i/>
      <w:color w:val="auto"/>
      <w:lang w:eastAsia="en-GB"/>
    </w:rPr>
  </w:style>
  <w:style w:type="paragraph" w:customStyle="1" w:styleId="berschrift1H1Huvudrubrikappheading1l1h1h11h12h13h14h15h16NMPHeading1h17h111h121h131h141h151h161h18h112h122h132h142h152h162h19h113h123h133h143h153h163">
    <w:name w:val="Überschrift 1.H1.Huvudrubrik.app heading 1.l1.h1.h11.h12.h13.h14.h15.h16.NMP Heading 1.h17.h111.h121.h131.h141.h151.h161.h18.h112.h122.h132.h142.h152.h162.h19.h113.h123.h133.h143.h153.h163"/>
    <w:next w:val="Normal"/>
    <w:uiPriority w:val="99"/>
    <w:rsid w:val="00A95C5D"/>
    <w:pPr>
      <w:keepNext/>
      <w:keepLines/>
      <w:pBdr>
        <w:top w:val="single" w:sz="12" w:space="3" w:color="auto"/>
      </w:pBdr>
      <w:tabs>
        <w:tab w:val="num" w:pos="432"/>
      </w:tabs>
      <w:autoSpaceDN w:val="0"/>
      <w:spacing w:before="240" w:after="180" w:line="240" w:lineRule="auto"/>
      <w:ind w:left="432" w:hanging="432"/>
      <w:outlineLvl w:val="0"/>
    </w:pPr>
    <w:rPr>
      <w:rFonts w:ascii="Arial" w:eastAsia="SimSun" w:hAnsi="Arial" w:cs="Times New Roman"/>
      <w:b/>
      <w:sz w:val="32"/>
      <w:szCs w:val="20"/>
      <w:lang w:eastAsia="de-DE"/>
    </w:rPr>
  </w:style>
  <w:style w:type="paragraph" w:customStyle="1" w:styleId="berschrift2Head2A2H2h2">
    <w:name w:val="Überschrift 2.Head2A.2.H2.h2"/>
    <w:basedOn w:val="berschrift1H1Huvudrubrikappheading1l1h1h11h12h13h14h15h16NMPHeading1h17h111h121h131h141h151h161h18h112h122h132h142h152h162h19h113h123h133h143h153h163"/>
    <w:next w:val="Normal"/>
    <w:uiPriority w:val="99"/>
    <w:rsid w:val="00A95C5D"/>
    <w:pPr>
      <w:pBdr>
        <w:top w:val="none" w:sz="0" w:space="0" w:color="auto"/>
      </w:pBdr>
      <w:tabs>
        <w:tab w:val="clear" w:pos="432"/>
        <w:tab w:val="num" w:pos="360"/>
      </w:tabs>
      <w:spacing w:before="480"/>
      <w:ind w:left="578" w:hanging="578"/>
      <w:outlineLvl w:val="1"/>
    </w:pPr>
    <w:rPr>
      <w:sz w:val="24"/>
    </w:rPr>
  </w:style>
  <w:style w:type="paragraph" w:customStyle="1" w:styleId="NormalAfter0pt">
    <w:name w:val="Normal + After:  0 pt"/>
    <w:basedOn w:val="Normal"/>
    <w:uiPriority w:val="99"/>
    <w:rsid w:val="00A95C5D"/>
    <w:pPr>
      <w:spacing w:after="0"/>
    </w:pPr>
    <w:rPr>
      <w:rFonts w:ascii="Arial" w:eastAsia="SimSun" w:hAnsi="Arial"/>
      <w:color w:val="auto"/>
      <w:lang w:eastAsia="en-GB"/>
    </w:rPr>
  </w:style>
  <w:style w:type="paragraph" w:customStyle="1" w:styleId="TdocList">
    <w:name w:val="Tdoc_List"/>
    <w:basedOn w:val="Normal"/>
    <w:uiPriority w:val="99"/>
    <w:rsid w:val="00A95C5D"/>
    <w:pPr>
      <w:tabs>
        <w:tab w:val="num" w:pos="432"/>
      </w:tabs>
      <w:spacing w:after="0"/>
      <w:ind w:left="432" w:hanging="360"/>
    </w:pPr>
    <w:rPr>
      <w:rFonts w:eastAsia="SimSun"/>
      <w:color w:val="auto"/>
      <w:lang w:val="en-US" w:eastAsia="en-GB"/>
    </w:rPr>
  </w:style>
  <w:style w:type="paragraph" w:customStyle="1" w:styleId="CharChar1CharCharCharCharCharCharCharCharCharCharCharCharCharCharCharChar">
    <w:name w:val="Char Char1 Char Char Char Char Char Char Char Char Char Char Char Char Char Char Char Char"/>
    <w:uiPriority w:val="99"/>
    <w:semiHidden/>
    <w:rsid w:val="00A95C5D"/>
    <w:pPr>
      <w:keepNext/>
      <w:tabs>
        <w:tab w:val="num" w:pos="360"/>
      </w:tabs>
      <w:autoSpaceDE w:val="0"/>
      <w:autoSpaceDN w:val="0"/>
      <w:adjustRightInd w:val="0"/>
      <w:spacing w:before="60" w:after="60" w:line="240" w:lineRule="auto"/>
      <w:ind w:left="360" w:hanging="360"/>
      <w:jc w:val="both"/>
    </w:pPr>
    <w:rPr>
      <w:rFonts w:ascii="Arial" w:eastAsia="SimSun" w:hAnsi="Arial" w:cs="Arial"/>
      <w:color w:val="0000FF"/>
      <w:kern w:val="2"/>
      <w:sz w:val="20"/>
      <w:szCs w:val="20"/>
      <w:lang w:val="en-US" w:eastAsia="zh-CN"/>
    </w:rPr>
  </w:style>
  <w:style w:type="paragraph" w:customStyle="1" w:styleId="CharChar1CharCharCharCharCharCharCharCharCharCharCharCharChar">
    <w:name w:val="Char Char1 Char Char Char Char Char Char Char Char Char Char Char Char Char"/>
    <w:uiPriority w:val="99"/>
    <w:semiHidden/>
    <w:rsid w:val="00A95C5D"/>
    <w:pPr>
      <w:keepNext/>
      <w:tabs>
        <w:tab w:val="num" w:pos="360"/>
      </w:tabs>
      <w:autoSpaceDE w:val="0"/>
      <w:autoSpaceDN w:val="0"/>
      <w:adjustRightInd w:val="0"/>
      <w:spacing w:before="60" w:after="60" w:line="240" w:lineRule="auto"/>
      <w:ind w:left="360" w:hanging="360"/>
      <w:jc w:val="both"/>
    </w:pPr>
    <w:rPr>
      <w:rFonts w:ascii="Arial" w:eastAsia="SimSun" w:hAnsi="Arial" w:cs="Arial"/>
      <w:color w:val="0000FF"/>
      <w:kern w:val="2"/>
      <w:sz w:val="20"/>
      <w:szCs w:val="20"/>
      <w:lang w:val="en-US" w:eastAsia="zh-CN"/>
    </w:rPr>
  </w:style>
  <w:style w:type="paragraph" w:customStyle="1" w:styleId="B9">
    <w:name w:val="B9"/>
    <w:basedOn w:val="B8"/>
    <w:uiPriority w:val="99"/>
    <w:qFormat/>
    <w:rsid w:val="00A95C5D"/>
    <w:pPr>
      <w:ind w:left="2836"/>
    </w:pPr>
    <w:rPr>
      <w:rFonts w:eastAsia="Times New Roman"/>
      <w:lang w:val="x-none"/>
    </w:rPr>
  </w:style>
  <w:style w:type="paragraph" w:customStyle="1" w:styleId="T">
    <w:name w:val="T"/>
    <w:basedOn w:val="TAC"/>
    <w:uiPriority w:val="99"/>
    <w:rsid w:val="00A95C5D"/>
    <w:rPr>
      <w:rFonts w:eastAsiaTheme="minorHAnsi" w:cs="Arial"/>
      <w:color w:val="auto"/>
      <w:szCs w:val="22"/>
      <w:lang w:eastAsia="x-none"/>
    </w:rPr>
  </w:style>
  <w:style w:type="paragraph" w:customStyle="1" w:styleId="8">
    <w:name w:val="修订8"/>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Pl0">
    <w:name w:val="Pl"/>
    <w:basedOn w:val="Normal"/>
    <w:uiPriority w:val="99"/>
    <w:rsid w:val="00A95C5D"/>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pPr>
    <w:rPr>
      <w:rFonts w:ascii="Courier New" w:eastAsia="MS Gothic" w:hAnsi="Courier New"/>
      <w:b/>
      <w:bCs/>
      <w:color w:val="auto"/>
      <w:sz w:val="16"/>
      <w:lang w:eastAsia="en-US"/>
    </w:rPr>
  </w:style>
  <w:style w:type="paragraph" w:customStyle="1" w:styleId="7">
    <w:name w:val="修订7"/>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wordsection1">
    <w:name w:val="wordsection1"/>
    <w:basedOn w:val="Normal"/>
    <w:uiPriority w:val="99"/>
    <w:rsid w:val="00A95C5D"/>
    <w:pPr>
      <w:spacing w:after="0"/>
    </w:pPr>
    <w:rPr>
      <w:rFonts w:ascii="Calibri" w:eastAsia="Calibri" w:hAnsi="Calibri" w:cs="Calibri"/>
      <w:color w:val="auto"/>
      <w:lang w:val="en-US"/>
    </w:rPr>
  </w:style>
  <w:style w:type="paragraph" w:customStyle="1" w:styleId="TOC92">
    <w:name w:val="TOC 92"/>
    <w:basedOn w:val="TOC8"/>
    <w:uiPriority w:val="99"/>
    <w:rsid w:val="00A95C5D"/>
    <w:pPr>
      <w:ind w:left="1418" w:hanging="1418"/>
      <w:textAlignment w:val="auto"/>
    </w:pPr>
    <w:rPr>
      <w:rFonts w:eastAsia="MS Mincho"/>
      <w:lang w:eastAsia="en-GB"/>
    </w:rPr>
  </w:style>
  <w:style w:type="paragraph" w:customStyle="1" w:styleId="Caption3">
    <w:name w:val="Caption3"/>
    <w:basedOn w:val="Normal"/>
    <w:next w:val="Normal"/>
    <w:uiPriority w:val="99"/>
    <w:rsid w:val="00A95C5D"/>
    <w:pPr>
      <w:spacing w:before="120" w:after="120"/>
    </w:pPr>
    <w:rPr>
      <w:rFonts w:eastAsia="MS Mincho"/>
      <w:b/>
      <w:color w:val="auto"/>
      <w:lang w:eastAsia="en-GB"/>
    </w:rPr>
  </w:style>
  <w:style w:type="paragraph" w:customStyle="1" w:styleId="100">
    <w:name w:val="修订10"/>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60">
    <w:name w:val="无间隔6"/>
    <w:uiPriority w:val="99"/>
    <w:qFormat/>
    <w:rsid w:val="00A95C5D"/>
    <w:pPr>
      <w:autoSpaceDN w:val="0"/>
      <w:spacing w:after="0" w:line="240" w:lineRule="auto"/>
    </w:pPr>
    <w:rPr>
      <w:rFonts w:ascii="Times New Roman" w:eastAsia="SimSun" w:hAnsi="Times New Roman" w:cs="Times New Roman"/>
      <w:sz w:val="20"/>
      <w:szCs w:val="20"/>
    </w:rPr>
  </w:style>
  <w:style w:type="paragraph" w:customStyle="1" w:styleId="9">
    <w:name w:val="修订9"/>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StyleFPArialLatin9ptCentrGauche5cmDroite50">
    <w:name w:val="Style FP + Arial (Latin) 9 pt Centré Gauche? :  5 cm Droite :  5.."/>
    <w:basedOn w:val="FP"/>
    <w:uiPriority w:val="99"/>
    <w:rsid w:val="00A95C5D"/>
    <w:pPr>
      <w:spacing w:after="20"/>
      <w:ind w:left="2835" w:right="2835"/>
      <w:jc w:val="center"/>
    </w:pPr>
    <w:rPr>
      <w:rFonts w:ascii="Arial" w:eastAsia="SimSun" w:hAnsi="Arial" w:cs="Arial"/>
      <w:color w:val="auto"/>
      <w:sz w:val="18"/>
      <w:lang w:eastAsia="en-GB"/>
    </w:rPr>
  </w:style>
  <w:style w:type="paragraph" w:customStyle="1" w:styleId="CharCharCharCharChar1">
    <w:name w:val="Char Char Char Char Char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Char32">
    <w:name w:val="Char Char32"/>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2">
    <w:name w:val="Char2"/>
    <w:uiPriority w:val="99"/>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CharChar1">
    <w:name w:val="Char Char Char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Char1CharChar1">
    <w:name w:val="Char Char1 Char Char1"/>
    <w:uiPriority w:val="99"/>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CharCharChar11">
    <w:name w:val="Char Char Char Char1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Char2CharChar1">
    <w:name w:val="Char Char2 Char Char1"/>
    <w:basedOn w:val="Normal"/>
    <w:uiPriority w:val="99"/>
    <w:rsid w:val="00A95C5D"/>
    <w:pPr>
      <w:tabs>
        <w:tab w:val="left" w:pos="540"/>
        <w:tab w:val="left" w:pos="1260"/>
        <w:tab w:val="left" w:pos="1800"/>
      </w:tabs>
      <w:spacing w:before="240" w:line="240" w:lineRule="exact"/>
    </w:pPr>
    <w:rPr>
      <w:rFonts w:ascii="Verdana" w:eastAsia="Batang" w:hAnsi="Verdana"/>
      <w:color w:val="auto"/>
      <w:sz w:val="24"/>
      <w:lang w:val="en-US" w:eastAsia="en-GB"/>
    </w:rPr>
  </w:style>
  <w:style w:type="paragraph" w:customStyle="1" w:styleId="CharCharCharCharCharChar1">
    <w:name w:val="Char Char Char Char Char Char1"/>
    <w:uiPriority w:val="99"/>
    <w:semiHidden/>
    <w:rsid w:val="00A95C5D"/>
    <w:pPr>
      <w:keepNext/>
      <w:autoSpaceDE w:val="0"/>
      <w:autoSpaceDN w:val="0"/>
      <w:adjustRightInd w:val="0"/>
      <w:spacing w:before="60" w:after="60" w:line="240" w:lineRule="auto"/>
      <w:ind w:left="567" w:hanging="283"/>
      <w:jc w:val="both"/>
    </w:pPr>
    <w:rPr>
      <w:rFonts w:ascii="Arial" w:eastAsia="SimSun" w:hAnsi="Arial" w:cs="Arial"/>
      <w:color w:val="0000FF"/>
      <w:kern w:val="2"/>
      <w:sz w:val="20"/>
      <w:szCs w:val="20"/>
      <w:lang w:val="en-US" w:eastAsia="zh-CN"/>
    </w:rPr>
  </w:style>
  <w:style w:type="paragraph" w:customStyle="1" w:styleId="ZchnZchn3">
    <w:name w:val="Zchn Zchn3"/>
    <w:uiPriority w:val="99"/>
    <w:semiHidden/>
    <w:rsid w:val="00A95C5D"/>
    <w:pPr>
      <w:keepNext/>
      <w:tabs>
        <w:tab w:val="num" w:pos="1097"/>
      </w:tabs>
      <w:autoSpaceDE w:val="0"/>
      <w:autoSpaceDN w:val="0"/>
      <w:adjustRightInd w:val="0"/>
      <w:spacing w:before="60" w:after="60" w:line="240" w:lineRule="auto"/>
      <w:ind w:left="1097" w:hanging="360"/>
      <w:jc w:val="both"/>
    </w:pPr>
    <w:rPr>
      <w:rFonts w:ascii="Arial" w:eastAsia="SimSun" w:hAnsi="Arial" w:cs="Arial"/>
      <w:color w:val="0000FF"/>
      <w:kern w:val="2"/>
      <w:sz w:val="20"/>
      <w:szCs w:val="20"/>
      <w:lang w:val="en-US" w:eastAsia="zh-CN"/>
    </w:rPr>
  </w:style>
  <w:style w:type="paragraph" w:customStyle="1" w:styleId="CarCar51">
    <w:name w:val="Car Car51"/>
    <w:uiPriority w:val="99"/>
    <w:semiHidden/>
    <w:rsid w:val="00A95C5D"/>
    <w:pPr>
      <w:keepNext/>
      <w:autoSpaceDE w:val="0"/>
      <w:autoSpaceDN w:val="0"/>
      <w:adjustRightInd w:val="0"/>
      <w:spacing w:before="60" w:after="60" w:line="240" w:lineRule="auto"/>
      <w:ind w:left="567" w:hanging="283"/>
      <w:jc w:val="both"/>
    </w:pPr>
    <w:rPr>
      <w:rFonts w:ascii="Arial" w:eastAsia="SimSun" w:hAnsi="Arial" w:cs="Arial"/>
      <w:color w:val="0000FF"/>
      <w:kern w:val="2"/>
      <w:sz w:val="20"/>
      <w:szCs w:val="20"/>
      <w:lang w:val="en-US" w:eastAsia="zh-CN"/>
    </w:rPr>
  </w:style>
  <w:style w:type="paragraph" w:customStyle="1" w:styleId="CarCar1">
    <w:name w:val="Car Car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arCar1CharCharCarCar1">
    <w:name w:val="Car Car1 Char Char Car Car1"/>
    <w:uiPriority w:val="99"/>
    <w:semiHidden/>
    <w:rsid w:val="00A95C5D"/>
    <w:pPr>
      <w:keepNext/>
      <w:autoSpaceDE w:val="0"/>
      <w:autoSpaceDN w:val="0"/>
      <w:adjustRightInd w:val="0"/>
      <w:spacing w:before="60" w:after="60" w:line="240" w:lineRule="auto"/>
      <w:ind w:left="567" w:hanging="283"/>
      <w:jc w:val="both"/>
    </w:pPr>
    <w:rPr>
      <w:rFonts w:ascii="Arial" w:eastAsia="SimSun" w:hAnsi="Arial" w:cs="Arial"/>
      <w:color w:val="0000FF"/>
      <w:kern w:val="2"/>
      <w:sz w:val="20"/>
      <w:szCs w:val="20"/>
      <w:lang w:val="en-US" w:eastAsia="zh-CN"/>
    </w:rPr>
  </w:style>
  <w:style w:type="paragraph" w:customStyle="1" w:styleId="CharCharCharCharCharCharCharCharCharCharCharCharCharChar1CharCharCharCharCharCharCharCharCharCharCharChar1">
    <w:name w:val="Char Char Char Char Char Char Char Char Char Char Char Char Char Char1 Char Char Char Char Char Char Char Char Char Char Char Char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11">
    <w:name w:val="Char11"/>
    <w:uiPriority w:val="99"/>
    <w:semiHidden/>
    <w:rsid w:val="00A95C5D"/>
    <w:pPr>
      <w:keepNext/>
      <w:tabs>
        <w:tab w:val="num" w:pos="928"/>
      </w:tabs>
      <w:autoSpaceDE w:val="0"/>
      <w:autoSpaceDN w:val="0"/>
      <w:adjustRightInd w:val="0"/>
      <w:spacing w:before="60" w:after="60" w:line="240" w:lineRule="auto"/>
      <w:ind w:left="928" w:hanging="360"/>
      <w:jc w:val="both"/>
    </w:pPr>
    <w:rPr>
      <w:rFonts w:ascii="Arial" w:eastAsia="SimSun" w:hAnsi="Arial" w:cs="Arial"/>
      <w:color w:val="0000FF"/>
      <w:kern w:val="2"/>
      <w:sz w:val="20"/>
      <w:szCs w:val="20"/>
      <w:lang w:val="en-US" w:eastAsia="zh-CN"/>
    </w:rPr>
  </w:style>
  <w:style w:type="paragraph" w:customStyle="1" w:styleId="CharCharCharChar2">
    <w:name w:val="Char Char Char Char2"/>
    <w:uiPriority w:val="99"/>
    <w:rsid w:val="00A95C5D"/>
    <w:pPr>
      <w:keepNext/>
      <w:tabs>
        <w:tab w:val="left" w:pos="-1134"/>
      </w:tabs>
      <w:autoSpaceDE w:val="0"/>
      <w:autoSpaceDN w:val="0"/>
      <w:adjustRightInd w:val="0"/>
      <w:spacing w:before="60" w:after="60" w:line="240" w:lineRule="auto"/>
      <w:jc w:val="both"/>
    </w:pPr>
    <w:rPr>
      <w:rFonts w:ascii="Times New Roman" w:eastAsia="SimSun" w:hAnsi="Times New Roman" w:cs="Times New Roman"/>
      <w:sz w:val="20"/>
      <w:szCs w:val="20"/>
      <w:lang w:val="en-US"/>
    </w:rPr>
  </w:style>
  <w:style w:type="paragraph" w:customStyle="1" w:styleId="CharCharCharCharCharCharCharCharCharCharCharChar1">
    <w:name w:val="Char Char Char Char Char Char Char Char Char Char Char Char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216">
    <w:name w:val="(文字) (文字)2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Char1">
    <w:name w:val="(文字) (文字)1 Char (文字) (文字)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CharChar11">
    <w:name w:val="(文字) (文字)1 Char (文字) (文字) Char (文字) (文字)1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CharChar10">
    <w:name w:val="(文字) (文字)1 Char (文字) (文字) Char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CharChar1CharCharCharChar1">
    <w:name w:val="(文字) (文字)1 Char (文字) (文字) Char (文字) (文字)1 Char (文字) (文字) Char Char Char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ZchnZchn11">
    <w:name w:val="Zchn Zchn1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ZchnZchn21">
    <w:name w:val="Zchn Zchn2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CharChar1Char1">
    <w:name w:val="(文字) (文字)1 Char (文字) (文字) Char (文字) (文字)1 Char (文字) (文字)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Char1CharCharCharCharCharCharCharCharCharCharCharCharCharCharCharChar1">
    <w:name w:val="Char Char1 Char Char Char Char Char Char Char Char Char Char Char Char Char Char Char Char1"/>
    <w:uiPriority w:val="99"/>
    <w:semiHidden/>
    <w:rsid w:val="00A95C5D"/>
    <w:pPr>
      <w:keepNext/>
      <w:tabs>
        <w:tab w:val="num" w:pos="360"/>
      </w:tabs>
      <w:autoSpaceDE w:val="0"/>
      <w:autoSpaceDN w:val="0"/>
      <w:adjustRightInd w:val="0"/>
      <w:spacing w:before="60" w:after="60" w:line="240" w:lineRule="auto"/>
      <w:ind w:left="360" w:hanging="360"/>
      <w:jc w:val="both"/>
    </w:pPr>
    <w:rPr>
      <w:rFonts w:ascii="Arial" w:eastAsia="SimSun" w:hAnsi="Arial" w:cs="Arial"/>
      <w:color w:val="0000FF"/>
      <w:kern w:val="2"/>
      <w:sz w:val="20"/>
      <w:szCs w:val="20"/>
      <w:lang w:val="en-US" w:eastAsia="zh-CN"/>
    </w:rPr>
  </w:style>
  <w:style w:type="paragraph" w:customStyle="1" w:styleId="CharChar1CharCharCharCharCharCharCharCharCharCharCharCharChar1">
    <w:name w:val="Char Char1 Char Char Char Char Char Char Char Char Char Char Char Char Char1"/>
    <w:uiPriority w:val="99"/>
    <w:semiHidden/>
    <w:rsid w:val="00A95C5D"/>
    <w:pPr>
      <w:keepNext/>
      <w:tabs>
        <w:tab w:val="num" w:pos="360"/>
      </w:tabs>
      <w:autoSpaceDE w:val="0"/>
      <w:autoSpaceDN w:val="0"/>
      <w:adjustRightInd w:val="0"/>
      <w:spacing w:before="60" w:after="60" w:line="240" w:lineRule="auto"/>
      <w:ind w:left="360" w:hanging="360"/>
      <w:jc w:val="both"/>
    </w:pPr>
    <w:rPr>
      <w:rFonts w:ascii="Arial" w:eastAsia="SimSun" w:hAnsi="Arial" w:cs="Arial"/>
      <w:color w:val="0000FF"/>
      <w:kern w:val="2"/>
      <w:sz w:val="20"/>
      <w:szCs w:val="20"/>
      <w:lang w:val="en-US" w:eastAsia="zh-CN"/>
    </w:rPr>
  </w:style>
  <w:style w:type="paragraph" w:customStyle="1" w:styleId="47">
    <w:name w:val="変更箇所4"/>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61">
    <w:name w:val="吹き出し6"/>
    <w:basedOn w:val="Normal"/>
    <w:uiPriority w:val="99"/>
    <w:rsid w:val="00A95C5D"/>
    <w:rPr>
      <w:rFonts w:ascii="Tahoma" w:eastAsia="MS Mincho" w:hAnsi="Tahoma" w:cs="Tahoma"/>
      <w:color w:val="auto"/>
      <w:sz w:val="16"/>
      <w:szCs w:val="16"/>
      <w:lang w:eastAsia="en-US"/>
    </w:rPr>
  </w:style>
  <w:style w:type="paragraph" w:customStyle="1" w:styleId="48">
    <w:name w:val="図表番号4"/>
    <w:basedOn w:val="Normal"/>
    <w:uiPriority w:val="99"/>
    <w:rsid w:val="00A95C5D"/>
    <w:pPr>
      <w:suppressLineNumbers/>
      <w:suppressAutoHyphens/>
      <w:spacing w:before="120" w:after="120"/>
    </w:pPr>
    <w:rPr>
      <w:rFonts w:eastAsia="MS Mincho" w:cs="Mangal"/>
      <w:i/>
      <w:iCs/>
      <w:color w:val="auto"/>
      <w:sz w:val="24"/>
      <w:szCs w:val="24"/>
      <w:lang w:eastAsia="ar-SA"/>
    </w:rPr>
  </w:style>
  <w:style w:type="paragraph" w:customStyle="1" w:styleId="49">
    <w:name w:val="段落番号4"/>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40">
    <w:name w:val="段落番号 24"/>
    <w:basedOn w:val="49"/>
    <w:uiPriority w:val="99"/>
    <w:rsid w:val="00A95C5D"/>
    <w:pPr>
      <w:ind w:left="851" w:hanging="284"/>
    </w:pPr>
  </w:style>
  <w:style w:type="paragraph" w:customStyle="1" w:styleId="4a">
    <w:name w:val="箇条書き4"/>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41">
    <w:name w:val="箇条書き 24"/>
    <w:basedOn w:val="4a"/>
    <w:uiPriority w:val="99"/>
    <w:rsid w:val="00A95C5D"/>
    <w:pPr>
      <w:tabs>
        <w:tab w:val="clear" w:pos="644"/>
        <w:tab w:val="num" w:pos="1494"/>
      </w:tabs>
      <w:ind w:left="851" w:hanging="284"/>
    </w:pPr>
  </w:style>
  <w:style w:type="paragraph" w:customStyle="1" w:styleId="340">
    <w:name w:val="箇条書き 34"/>
    <w:basedOn w:val="241"/>
    <w:uiPriority w:val="99"/>
    <w:rsid w:val="00A95C5D"/>
    <w:pPr>
      <w:ind w:left="1135"/>
    </w:pPr>
  </w:style>
  <w:style w:type="paragraph" w:customStyle="1" w:styleId="242">
    <w:name w:val="一覧 24"/>
    <w:basedOn w:val="List"/>
    <w:uiPriority w:val="99"/>
    <w:rsid w:val="00A95C5D"/>
    <w:pPr>
      <w:suppressAutoHyphens/>
      <w:ind w:left="851"/>
    </w:pPr>
    <w:rPr>
      <w:rFonts w:asciiTheme="minorHAnsi" w:eastAsia="MS Mincho" w:hAnsiTheme="minorHAnsi" w:cs="CG Times (WN)"/>
      <w:color w:val="auto"/>
      <w:sz w:val="22"/>
      <w:szCs w:val="22"/>
      <w:lang w:eastAsia="ar-SA"/>
    </w:rPr>
  </w:style>
  <w:style w:type="paragraph" w:customStyle="1" w:styleId="341">
    <w:name w:val="一覧 34"/>
    <w:basedOn w:val="242"/>
    <w:uiPriority w:val="99"/>
    <w:rsid w:val="00A95C5D"/>
    <w:pPr>
      <w:ind w:left="1135"/>
    </w:pPr>
  </w:style>
  <w:style w:type="paragraph" w:customStyle="1" w:styleId="440">
    <w:name w:val="一覧 44"/>
    <w:basedOn w:val="341"/>
    <w:uiPriority w:val="99"/>
    <w:rsid w:val="00A95C5D"/>
    <w:pPr>
      <w:ind w:left="1418"/>
    </w:pPr>
  </w:style>
  <w:style w:type="paragraph" w:customStyle="1" w:styleId="540">
    <w:name w:val="一覧 54"/>
    <w:basedOn w:val="440"/>
    <w:uiPriority w:val="99"/>
    <w:rsid w:val="00A95C5D"/>
    <w:pPr>
      <w:ind w:left="1702"/>
    </w:pPr>
  </w:style>
  <w:style w:type="paragraph" w:customStyle="1" w:styleId="441">
    <w:name w:val="箇条書き 44"/>
    <w:basedOn w:val="340"/>
    <w:uiPriority w:val="99"/>
    <w:rsid w:val="00A95C5D"/>
    <w:pPr>
      <w:ind w:left="1418"/>
    </w:pPr>
  </w:style>
  <w:style w:type="paragraph" w:customStyle="1" w:styleId="541">
    <w:name w:val="箇条書き 54"/>
    <w:basedOn w:val="441"/>
    <w:uiPriority w:val="99"/>
    <w:rsid w:val="00A95C5D"/>
    <w:pPr>
      <w:ind w:left="1702"/>
    </w:pPr>
  </w:style>
  <w:style w:type="paragraph" w:customStyle="1" w:styleId="4b">
    <w:name w:val="コメント文字列4"/>
    <w:basedOn w:val="Normal"/>
    <w:uiPriority w:val="99"/>
    <w:rsid w:val="00A95C5D"/>
    <w:pPr>
      <w:suppressAutoHyphens/>
    </w:pPr>
    <w:rPr>
      <w:rFonts w:eastAsia="MS Mincho" w:cs="CG Times (WN)"/>
      <w:color w:val="auto"/>
      <w:lang w:eastAsia="ar-SA"/>
    </w:rPr>
  </w:style>
  <w:style w:type="paragraph" w:customStyle="1" w:styleId="4c">
    <w:name w:val="コメント内容4"/>
    <w:basedOn w:val="4b"/>
    <w:next w:val="4b"/>
    <w:uiPriority w:val="99"/>
    <w:rsid w:val="00A95C5D"/>
    <w:rPr>
      <w:b/>
      <w:bCs/>
    </w:rPr>
  </w:style>
  <w:style w:type="paragraph" w:customStyle="1" w:styleId="4d">
    <w:name w:val="見出しマップ4"/>
    <w:basedOn w:val="Normal"/>
    <w:uiPriority w:val="99"/>
    <w:rsid w:val="00A95C5D"/>
    <w:pPr>
      <w:shd w:val="clear" w:color="auto" w:fill="000080"/>
      <w:suppressAutoHyphens/>
    </w:pPr>
    <w:rPr>
      <w:rFonts w:ascii="Tahoma" w:eastAsia="MS Mincho" w:hAnsi="Tahoma" w:cs="Tahoma"/>
      <w:color w:val="auto"/>
      <w:lang w:eastAsia="ar-SA"/>
    </w:rPr>
  </w:style>
  <w:style w:type="paragraph" w:customStyle="1" w:styleId="4e">
    <w:name w:val="書式なし4"/>
    <w:basedOn w:val="Normal"/>
    <w:uiPriority w:val="99"/>
    <w:rsid w:val="00A95C5D"/>
    <w:pPr>
      <w:suppressAutoHyphens/>
    </w:pPr>
    <w:rPr>
      <w:rFonts w:ascii="Courier New" w:eastAsia="MS Mincho" w:hAnsi="Courier New" w:cs="CG Times (WN)"/>
      <w:color w:val="auto"/>
      <w:lang w:val="nb-NO" w:eastAsia="ar-SA"/>
    </w:rPr>
  </w:style>
  <w:style w:type="paragraph" w:customStyle="1" w:styleId="Web4">
    <w:name w:val="標準 (Web)4"/>
    <w:basedOn w:val="Normal"/>
    <w:uiPriority w:val="99"/>
    <w:rsid w:val="00A95C5D"/>
    <w:pPr>
      <w:suppressAutoHyphens/>
      <w:spacing w:before="100" w:after="100"/>
    </w:pPr>
    <w:rPr>
      <w:rFonts w:eastAsia="Arial Unicode MS" w:cs="CG Times (WN)"/>
      <w:color w:val="auto"/>
      <w:sz w:val="24"/>
      <w:szCs w:val="24"/>
      <w:lang w:eastAsia="en-US"/>
    </w:rPr>
  </w:style>
  <w:style w:type="paragraph" w:customStyle="1" w:styleId="243">
    <w:name w:val="本文インデント 24"/>
    <w:basedOn w:val="Normal"/>
    <w:uiPriority w:val="99"/>
    <w:rsid w:val="00A95C5D"/>
    <w:pPr>
      <w:suppressAutoHyphens/>
      <w:ind w:left="567"/>
    </w:pPr>
    <w:rPr>
      <w:rFonts w:ascii="Arial" w:eastAsia="MS Mincho" w:hAnsi="Arial" w:cs="Arial"/>
      <w:color w:val="auto"/>
      <w:lang w:eastAsia="ar-SA"/>
    </w:rPr>
  </w:style>
  <w:style w:type="paragraph" w:customStyle="1" w:styleId="4f">
    <w:name w:val="標準インデント4"/>
    <w:basedOn w:val="Normal"/>
    <w:uiPriority w:val="99"/>
    <w:rsid w:val="00A95C5D"/>
    <w:pPr>
      <w:suppressAutoHyphens/>
      <w:ind w:left="708"/>
    </w:pPr>
    <w:rPr>
      <w:rFonts w:eastAsia="MS Mincho" w:cs="CG Times (WN)"/>
      <w:color w:val="auto"/>
      <w:lang w:eastAsia="ar-SA"/>
    </w:rPr>
  </w:style>
  <w:style w:type="paragraph" w:customStyle="1" w:styleId="4f0">
    <w:name w:val="記4"/>
    <w:basedOn w:val="Normal"/>
    <w:next w:val="Normal"/>
    <w:uiPriority w:val="99"/>
    <w:rsid w:val="00A95C5D"/>
    <w:pPr>
      <w:suppressAutoHyphens/>
    </w:pPr>
    <w:rPr>
      <w:rFonts w:eastAsia="MS Mincho" w:cs="CG Times (WN)"/>
      <w:color w:val="auto"/>
      <w:lang w:eastAsia="ar-SA"/>
    </w:rPr>
  </w:style>
  <w:style w:type="paragraph" w:customStyle="1" w:styleId="HTML4">
    <w:name w:val="HTML 書式付き4"/>
    <w:basedOn w:val="Normal"/>
    <w:uiPriority w:val="99"/>
    <w:rsid w:val="00A95C5D"/>
    <w:pPr>
      <w:suppressAutoHyphens/>
    </w:pPr>
    <w:rPr>
      <w:rFonts w:ascii="Courier New" w:eastAsia="MS Mincho" w:hAnsi="Courier New" w:cs="Courier New"/>
      <w:color w:val="auto"/>
      <w:lang w:eastAsia="ar-SA"/>
    </w:rPr>
  </w:style>
  <w:style w:type="paragraph" w:customStyle="1" w:styleId="234">
    <w:name w:val="本文 23"/>
    <w:basedOn w:val="Normal"/>
    <w:uiPriority w:val="99"/>
    <w:rsid w:val="00A95C5D"/>
    <w:pPr>
      <w:suppressAutoHyphens/>
      <w:spacing w:after="120"/>
    </w:pPr>
    <w:rPr>
      <w:rFonts w:eastAsia="MS Mincho" w:cs="CG Times (WN)"/>
      <w:color w:val="auto"/>
      <w:lang w:eastAsia="ar-SA"/>
    </w:rPr>
  </w:style>
  <w:style w:type="paragraph" w:customStyle="1" w:styleId="332">
    <w:name w:val="本文 33"/>
    <w:basedOn w:val="Normal"/>
    <w:uiPriority w:val="99"/>
    <w:rsid w:val="00A95C5D"/>
    <w:pPr>
      <w:suppressAutoHyphens/>
      <w:spacing w:after="120"/>
    </w:pPr>
    <w:rPr>
      <w:rFonts w:eastAsia="MS Mincho" w:cs="CG Times (WN)"/>
      <w:color w:val="auto"/>
      <w:lang w:eastAsia="ar-SA"/>
    </w:rPr>
  </w:style>
  <w:style w:type="paragraph" w:customStyle="1" w:styleId="-31">
    <w:name w:val="深色列表 - 着色 31"/>
    <w:uiPriority w:val="99"/>
    <w:semiHidden/>
    <w:rsid w:val="00A95C5D"/>
    <w:pPr>
      <w:autoSpaceDN w:val="0"/>
      <w:spacing w:after="0" w:line="240" w:lineRule="auto"/>
    </w:pPr>
    <w:rPr>
      <w:rFonts w:ascii="Times New Roman" w:eastAsia="MS Mincho" w:hAnsi="Times New Roman" w:cs="Times New Roman"/>
      <w:sz w:val="20"/>
      <w:szCs w:val="20"/>
    </w:rPr>
  </w:style>
  <w:style w:type="character" w:customStyle="1" w:styleId="Char0">
    <w:name w:val="样式 页眉 Char"/>
    <w:link w:val="af4"/>
    <w:locked/>
    <w:rsid w:val="00A95C5D"/>
    <w:rPr>
      <w:rFonts w:ascii="Arial" w:eastAsia="Arial" w:hAnsi="Arial" w:cs="Arial"/>
      <w:b/>
      <w:bCs/>
      <w:noProof/>
    </w:rPr>
  </w:style>
  <w:style w:type="paragraph" w:customStyle="1" w:styleId="af4">
    <w:name w:val="样式 页眉"/>
    <w:basedOn w:val="Header"/>
    <w:link w:val="Char0"/>
    <w:rsid w:val="00A95C5D"/>
    <w:pPr>
      <w:textAlignment w:val="auto"/>
    </w:pPr>
    <w:rPr>
      <w:rFonts w:eastAsia="Arial" w:cs="Arial"/>
      <w:bCs/>
      <w:sz w:val="22"/>
      <w:szCs w:val="22"/>
      <w:lang w:eastAsia="en-US"/>
    </w:rPr>
  </w:style>
  <w:style w:type="paragraph" w:customStyle="1" w:styleId="-310">
    <w:name w:val="彩色底纹 - 着色 31"/>
    <w:basedOn w:val="Normal"/>
    <w:uiPriority w:val="34"/>
    <w:qFormat/>
    <w:rsid w:val="00A95C5D"/>
    <w:pPr>
      <w:ind w:left="720"/>
      <w:contextualSpacing/>
    </w:pPr>
    <w:rPr>
      <w:rFonts w:eastAsia="SimSun"/>
      <w:color w:val="auto"/>
      <w:lang w:eastAsia="en-GB"/>
    </w:rPr>
  </w:style>
  <w:style w:type="paragraph" w:customStyle="1" w:styleId="80">
    <w:name w:val="吹き出し8"/>
    <w:basedOn w:val="Normal"/>
    <w:uiPriority w:val="99"/>
    <w:rsid w:val="00A95C5D"/>
    <w:rPr>
      <w:rFonts w:ascii="Tahoma" w:eastAsia="MS Mincho" w:hAnsi="Tahoma" w:cs="Tahoma"/>
      <w:color w:val="auto"/>
      <w:sz w:val="16"/>
      <w:szCs w:val="16"/>
      <w:lang w:eastAsia="en-GB"/>
    </w:rPr>
  </w:style>
  <w:style w:type="paragraph" w:customStyle="1" w:styleId="contribution">
    <w:name w:val="contribution"/>
    <w:basedOn w:val="Heading1"/>
    <w:uiPriority w:val="99"/>
    <w:semiHidden/>
    <w:rsid w:val="00A95C5D"/>
    <w:pPr>
      <w:tabs>
        <w:tab w:val="num" w:pos="45"/>
      </w:tabs>
      <w:ind w:left="405" w:hanging="405"/>
      <w:textAlignment w:val="auto"/>
    </w:pPr>
    <w:rPr>
      <w:rFonts w:eastAsia="Arial"/>
      <w:lang w:eastAsia="en-GB"/>
    </w:rPr>
  </w:style>
  <w:style w:type="paragraph" w:customStyle="1" w:styleId="MotorolaResponse1">
    <w:name w:val="Motorola Response1"/>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Char3">
    <w:name w:val="(文字) (文字) Char"/>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character" w:customStyle="1" w:styleId="enumlev1Char">
    <w:name w:val="enumlev1 Char"/>
    <w:link w:val="enumlev1"/>
    <w:semiHidden/>
    <w:locked/>
    <w:rsid w:val="00A95C5D"/>
    <w:rPr>
      <w:rFonts w:ascii="Batang" w:eastAsia="Batang" w:hAnsi="Batang"/>
      <w:sz w:val="24"/>
      <w:lang w:val="fr-FR"/>
    </w:rPr>
  </w:style>
  <w:style w:type="paragraph" w:customStyle="1" w:styleId="enumlev1">
    <w:name w:val="enumlev1"/>
    <w:basedOn w:val="Normal"/>
    <w:link w:val="enumlev1Char"/>
    <w:semiHidden/>
    <w:rsid w:val="00A95C5D"/>
    <w:pPr>
      <w:tabs>
        <w:tab w:val="left" w:pos="794"/>
        <w:tab w:val="left" w:pos="1191"/>
        <w:tab w:val="left" w:pos="1588"/>
        <w:tab w:val="left" w:pos="1985"/>
      </w:tabs>
      <w:spacing w:before="80" w:after="0"/>
      <w:ind w:left="794" w:hanging="794"/>
      <w:jc w:val="both"/>
    </w:pPr>
    <w:rPr>
      <w:rFonts w:ascii="Batang" w:eastAsia="Batang" w:hAnsi="Batang" w:cstheme="minorBidi"/>
      <w:color w:val="auto"/>
      <w:sz w:val="24"/>
      <w:szCs w:val="22"/>
      <w:lang w:val="fr-FR" w:eastAsia="en-US"/>
    </w:rPr>
  </w:style>
  <w:style w:type="paragraph" w:customStyle="1" w:styleId="FBCharCharCharChar1">
    <w:name w:val="FB Char Char Char Char1"/>
    <w:next w:val="Normal"/>
    <w:uiPriority w:val="99"/>
    <w:semiHidden/>
    <w:rsid w:val="00A95C5D"/>
    <w:pPr>
      <w:keepNext/>
      <w:tabs>
        <w:tab w:val="num" w:pos="720"/>
      </w:tabs>
      <w:autoSpaceDE w:val="0"/>
      <w:autoSpaceDN w:val="0"/>
      <w:adjustRightInd w:val="0"/>
      <w:spacing w:after="0" w:line="240" w:lineRule="auto"/>
      <w:ind w:left="720" w:hanging="360"/>
      <w:jc w:val="both"/>
    </w:pPr>
    <w:rPr>
      <w:rFonts w:ascii="Times New Roman" w:eastAsia="MS Mincho" w:hAnsi="Times New Roman" w:cs="Times New Roman"/>
      <w:kern w:val="2"/>
      <w:sz w:val="20"/>
      <w:szCs w:val="20"/>
      <w:lang w:eastAsia="zh-CN"/>
    </w:rPr>
  </w:style>
  <w:style w:type="paragraph" w:customStyle="1" w:styleId="FBCharCharCharChar1CharCharCharCharCharChar1CharCharCharCharCharCharCharCharCharChar">
    <w:name w:val="FB Char Char Char Char1 Char Char Char Char Char Char1 Char Char Char Char Char Char Char Char Char Char"/>
    <w:next w:val="Normal"/>
    <w:uiPriority w:val="99"/>
    <w:semiHidden/>
    <w:rsid w:val="00A95C5D"/>
    <w:pPr>
      <w:keepNext/>
      <w:tabs>
        <w:tab w:val="num" w:pos="720"/>
      </w:tabs>
      <w:autoSpaceDE w:val="0"/>
      <w:autoSpaceDN w:val="0"/>
      <w:adjustRightInd w:val="0"/>
      <w:spacing w:after="0" w:line="240" w:lineRule="auto"/>
      <w:ind w:left="720" w:hanging="360"/>
      <w:jc w:val="both"/>
    </w:pPr>
    <w:rPr>
      <w:rFonts w:ascii="Times New Roman" w:eastAsia="MS Mincho" w:hAnsi="Times New Roman" w:cs="Times New Roman"/>
      <w:kern w:val="2"/>
      <w:sz w:val="20"/>
      <w:szCs w:val="20"/>
      <w:lang w:eastAsia="zh-CN"/>
    </w:rPr>
  </w:style>
  <w:style w:type="paragraph" w:customStyle="1" w:styleId="FBCharCharCharChar1CharCharCharCharCharChar1CharCharCharCharCharChar">
    <w:name w:val="FB Char Char Char Char1 Char Char Char Char Char Char1 Char Char Char Char Char Char"/>
    <w:next w:val="Normal"/>
    <w:uiPriority w:val="99"/>
    <w:semiHidden/>
    <w:rsid w:val="00A95C5D"/>
    <w:pPr>
      <w:keepNext/>
      <w:tabs>
        <w:tab w:val="num" w:pos="720"/>
      </w:tabs>
      <w:autoSpaceDE w:val="0"/>
      <w:autoSpaceDN w:val="0"/>
      <w:adjustRightInd w:val="0"/>
      <w:spacing w:after="0" w:line="240" w:lineRule="auto"/>
      <w:ind w:left="720" w:hanging="360"/>
      <w:jc w:val="both"/>
    </w:pPr>
    <w:rPr>
      <w:rFonts w:ascii="Times New Roman" w:eastAsia="MS Mincho" w:hAnsi="Times New Roman" w:cs="Times New Roman"/>
      <w:kern w:val="2"/>
      <w:sz w:val="20"/>
      <w:szCs w:val="20"/>
      <w:lang w:eastAsia="zh-CN"/>
    </w:rPr>
  </w:style>
  <w:style w:type="character" w:customStyle="1" w:styleId="Heading4Char0">
    <w:name w:val="Heading4 Char"/>
    <w:link w:val="Heading40"/>
    <w:semiHidden/>
    <w:locked/>
    <w:rsid w:val="00A95C5D"/>
    <w:rPr>
      <w:rFonts w:ascii="Arial" w:eastAsia="Arial" w:hAnsi="Arial" w:cs="Arial"/>
      <w:sz w:val="28"/>
    </w:rPr>
  </w:style>
  <w:style w:type="paragraph" w:customStyle="1" w:styleId="Heading40">
    <w:name w:val="Heading4"/>
    <w:basedOn w:val="Heading3"/>
    <w:link w:val="Heading4Char0"/>
    <w:semiHidden/>
    <w:rsid w:val="00A95C5D"/>
    <w:pPr>
      <w:keepNext w:val="0"/>
      <w:keepLines w:val="0"/>
      <w:tabs>
        <w:tab w:val="num" w:pos="1100"/>
      </w:tabs>
      <w:spacing w:before="100" w:beforeAutospacing="1" w:afterLines="100" w:after="0"/>
      <w:ind w:left="930" w:hanging="510"/>
      <w:textAlignment w:val="auto"/>
    </w:pPr>
    <w:rPr>
      <w:rFonts w:eastAsia="Arial" w:cs="Arial"/>
      <w:szCs w:val="22"/>
      <w:lang w:eastAsia="en-US"/>
    </w:rPr>
  </w:style>
  <w:style w:type="paragraph" w:customStyle="1" w:styleId="af5">
    <w:name w:val="表格题注"/>
    <w:next w:val="Normal"/>
    <w:uiPriority w:val="99"/>
    <w:rsid w:val="00A95C5D"/>
    <w:pPr>
      <w:tabs>
        <w:tab w:val="num" w:pos="397"/>
      </w:tabs>
      <w:autoSpaceDN w:val="0"/>
      <w:spacing w:beforeLines="50" w:afterLines="50" w:after="0" w:line="240" w:lineRule="auto"/>
      <w:ind w:left="1248" w:hanging="624"/>
      <w:jc w:val="center"/>
    </w:pPr>
    <w:rPr>
      <w:rFonts w:ascii="Times New Roman" w:eastAsia="Times New Roman" w:hAnsi="Times New Roman" w:cs="Times New Roman"/>
      <w:b/>
      <w:sz w:val="20"/>
      <w:szCs w:val="20"/>
      <w:lang w:eastAsia="zh-CN"/>
    </w:rPr>
  </w:style>
  <w:style w:type="paragraph" w:customStyle="1" w:styleId="af6">
    <w:name w:val="插图题注"/>
    <w:next w:val="Normal"/>
    <w:uiPriority w:val="99"/>
    <w:rsid w:val="00A95C5D"/>
    <w:pPr>
      <w:tabs>
        <w:tab w:val="num" w:pos="397"/>
      </w:tabs>
      <w:autoSpaceDN w:val="0"/>
      <w:spacing w:after="0" w:line="240" w:lineRule="auto"/>
      <w:ind w:left="624" w:hanging="624"/>
      <w:jc w:val="center"/>
    </w:pPr>
    <w:rPr>
      <w:rFonts w:ascii="Times New Roman" w:eastAsia="Times New Roman" w:hAnsi="Times New Roman" w:cs="Times New Roman"/>
      <w:b/>
      <w:sz w:val="20"/>
      <w:szCs w:val="20"/>
      <w:lang w:eastAsia="zh-CN"/>
    </w:rPr>
  </w:style>
  <w:style w:type="paragraph" w:customStyle="1" w:styleId="List10">
    <w:name w:val="List1"/>
    <w:basedOn w:val="Normal"/>
    <w:uiPriority w:val="99"/>
    <w:rsid w:val="00A95C5D"/>
    <w:pPr>
      <w:spacing w:before="120" w:after="0" w:line="280" w:lineRule="atLeast"/>
      <w:ind w:left="360" w:hanging="360"/>
      <w:jc w:val="both"/>
    </w:pPr>
    <w:rPr>
      <w:rFonts w:ascii="Bookman" w:eastAsia="SimSun" w:hAnsi="Bookman"/>
      <w:color w:val="auto"/>
      <w:lang w:val="en-US" w:eastAsia="en-GB"/>
    </w:rPr>
  </w:style>
  <w:style w:type="character" w:customStyle="1" w:styleId="1Char0">
    <w:name w:val="样式1 Char"/>
    <w:link w:val="1f3"/>
    <w:uiPriority w:val="99"/>
    <w:locked/>
    <w:rsid w:val="00A95C5D"/>
    <w:rPr>
      <w:rFonts w:ascii="Arial" w:hAnsi="Arial"/>
      <w:sz w:val="18"/>
      <w:lang w:val="x-none"/>
    </w:rPr>
  </w:style>
  <w:style w:type="paragraph" w:customStyle="1" w:styleId="1f3">
    <w:name w:val="样式1"/>
    <w:basedOn w:val="TAN"/>
    <w:link w:val="1Char0"/>
    <w:uiPriority w:val="99"/>
    <w:qFormat/>
    <w:rsid w:val="00A95C5D"/>
    <w:pPr>
      <w:ind w:left="360" w:hanging="360"/>
    </w:pPr>
    <w:rPr>
      <w:rFonts w:eastAsiaTheme="minorHAnsi" w:cstheme="minorBidi"/>
      <w:color w:val="auto"/>
      <w:szCs w:val="22"/>
      <w:lang w:val="x-none" w:eastAsia="en-US"/>
    </w:rPr>
  </w:style>
  <w:style w:type="paragraph" w:customStyle="1" w:styleId="TdocText">
    <w:name w:val="Tdoc_Text"/>
    <w:basedOn w:val="Normal"/>
    <w:uiPriority w:val="99"/>
    <w:rsid w:val="00A95C5D"/>
    <w:pPr>
      <w:spacing w:before="120" w:after="0"/>
      <w:jc w:val="both"/>
    </w:pPr>
    <w:rPr>
      <w:rFonts w:eastAsia="SimSun"/>
      <w:color w:val="auto"/>
      <w:lang w:val="en-US" w:eastAsia="en-GB"/>
    </w:rPr>
  </w:style>
  <w:style w:type="paragraph" w:customStyle="1" w:styleId="centered">
    <w:name w:val="centered"/>
    <w:basedOn w:val="Normal"/>
    <w:uiPriority w:val="99"/>
    <w:rsid w:val="00A95C5D"/>
    <w:pPr>
      <w:widowControl w:val="0"/>
      <w:spacing w:before="120" w:after="0" w:line="280" w:lineRule="atLeast"/>
      <w:jc w:val="center"/>
    </w:pPr>
    <w:rPr>
      <w:rFonts w:ascii="Bookman" w:eastAsia="SimSun" w:hAnsi="Bookman"/>
      <w:color w:val="auto"/>
      <w:lang w:val="en-US" w:eastAsia="en-GB"/>
    </w:rPr>
  </w:style>
  <w:style w:type="paragraph" w:customStyle="1" w:styleId="References">
    <w:name w:val="References"/>
    <w:basedOn w:val="Normal"/>
    <w:uiPriority w:val="99"/>
    <w:rsid w:val="00A95C5D"/>
    <w:pPr>
      <w:tabs>
        <w:tab w:val="num" w:pos="432"/>
      </w:tabs>
      <w:spacing w:after="80"/>
      <w:ind w:left="432" w:hanging="432"/>
    </w:pPr>
    <w:rPr>
      <w:rFonts w:eastAsia="SimSun"/>
      <w:color w:val="auto"/>
      <w:sz w:val="18"/>
      <w:lang w:val="en-US" w:eastAsia="en-GB"/>
    </w:rPr>
  </w:style>
  <w:style w:type="paragraph" w:customStyle="1" w:styleId="LightGrid-Accent31">
    <w:name w:val="Light Grid - Accent 31"/>
    <w:basedOn w:val="Normal"/>
    <w:uiPriority w:val="99"/>
    <w:qFormat/>
    <w:rsid w:val="00A95C5D"/>
    <w:pPr>
      <w:ind w:left="720"/>
      <w:contextualSpacing/>
    </w:pPr>
    <w:rPr>
      <w:rFonts w:eastAsia="SimSun"/>
      <w:color w:val="auto"/>
      <w:lang w:eastAsia="en-GB"/>
    </w:rPr>
  </w:style>
  <w:style w:type="paragraph" w:customStyle="1" w:styleId="LightList-Accent31">
    <w:name w:val="Light List - Accent 31"/>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81">
    <w:name w:val="表 (赤)  81"/>
    <w:basedOn w:val="Normal"/>
    <w:uiPriority w:val="34"/>
    <w:qFormat/>
    <w:rsid w:val="00A95C5D"/>
    <w:pPr>
      <w:ind w:left="720"/>
      <w:contextualSpacing/>
    </w:pPr>
    <w:rPr>
      <w:rFonts w:eastAsia="SimSun"/>
      <w:color w:val="auto"/>
      <w:lang w:eastAsia="en-GB"/>
    </w:rPr>
  </w:style>
  <w:style w:type="paragraph" w:customStyle="1" w:styleId="note1">
    <w:name w:val="note"/>
    <w:basedOn w:val="Normal"/>
    <w:uiPriority w:val="99"/>
    <w:rsid w:val="00A95C5D"/>
    <w:pPr>
      <w:spacing w:before="100" w:beforeAutospacing="1" w:after="100" w:afterAutospacing="1"/>
    </w:pPr>
    <w:rPr>
      <w:rFonts w:eastAsia="SimSun"/>
      <w:color w:val="auto"/>
      <w:sz w:val="24"/>
      <w:szCs w:val="24"/>
      <w:lang w:val="en-US" w:eastAsia="zh-CN"/>
    </w:rPr>
  </w:style>
  <w:style w:type="paragraph" w:customStyle="1" w:styleId="121">
    <w:name w:val="表 (青) 121"/>
    <w:uiPriority w:val="71"/>
    <w:rsid w:val="00A95C5D"/>
    <w:pPr>
      <w:autoSpaceDN w:val="0"/>
      <w:spacing w:after="0" w:line="240" w:lineRule="auto"/>
    </w:pPr>
    <w:rPr>
      <w:rFonts w:ascii="Times New Roman" w:eastAsia="SimSun" w:hAnsi="Times New Roman" w:cs="Times New Roman"/>
      <w:sz w:val="20"/>
      <w:szCs w:val="20"/>
    </w:rPr>
  </w:style>
  <w:style w:type="paragraph" w:customStyle="1" w:styleId="LGTdoc">
    <w:name w:val="LGTdoc_본문"/>
    <w:basedOn w:val="Normal"/>
    <w:uiPriority w:val="99"/>
    <w:rsid w:val="00A95C5D"/>
    <w:pPr>
      <w:widowControl w:val="0"/>
      <w:snapToGrid w:val="0"/>
      <w:spacing w:afterLines="50" w:after="0" w:line="264" w:lineRule="auto"/>
      <w:jc w:val="both"/>
    </w:pPr>
    <w:rPr>
      <w:rFonts w:eastAsia="Batang"/>
      <w:color w:val="auto"/>
      <w:kern w:val="2"/>
      <w:sz w:val="22"/>
      <w:szCs w:val="24"/>
      <w:lang w:eastAsia="ko-KR"/>
    </w:rPr>
  </w:style>
  <w:style w:type="character" w:customStyle="1" w:styleId="ECCParagraphZchn">
    <w:name w:val="ECC Paragraph Zchn"/>
    <w:link w:val="ECCParagraph"/>
    <w:locked/>
    <w:rsid w:val="00A95C5D"/>
    <w:rPr>
      <w:rFonts w:ascii="Arial" w:hAnsi="Arial" w:cs="Arial"/>
      <w:szCs w:val="24"/>
    </w:rPr>
  </w:style>
  <w:style w:type="paragraph" w:customStyle="1" w:styleId="ECCParagraph">
    <w:name w:val="ECC Paragraph"/>
    <w:basedOn w:val="Normal"/>
    <w:link w:val="ECCParagraphZchn"/>
    <w:qFormat/>
    <w:rsid w:val="00A95C5D"/>
    <w:pPr>
      <w:spacing w:after="240"/>
      <w:jc w:val="both"/>
    </w:pPr>
    <w:rPr>
      <w:rFonts w:ascii="Arial" w:eastAsiaTheme="minorHAnsi" w:hAnsi="Arial" w:cs="Arial"/>
      <w:color w:val="auto"/>
      <w:sz w:val="22"/>
      <w:szCs w:val="24"/>
      <w:lang w:eastAsia="en-US"/>
    </w:rPr>
  </w:style>
  <w:style w:type="paragraph" w:customStyle="1" w:styleId="ECCFootnote">
    <w:name w:val="ECC Footnote"/>
    <w:basedOn w:val="Normal"/>
    <w:autoRedefine/>
    <w:uiPriority w:val="99"/>
    <w:rsid w:val="00A95C5D"/>
    <w:pPr>
      <w:spacing w:after="0"/>
      <w:ind w:left="454" w:hanging="454"/>
    </w:pPr>
    <w:rPr>
      <w:rFonts w:ascii="Arial" w:eastAsia="SimSun" w:hAnsi="Arial"/>
      <w:color w:val="auto"/>
      <w:sz w:val="16"/>
      <w:szCs w:val="24"/>
      <w:lang w:val="en-US" w:eastAsia="en-GB"/>
    </w:rPr>
  </w:style>
  <w:style w:type="paragraph" w:customStyle="1" w:styleId="Text1">
    <w:name w:val="Text 1"/>
    <w:basedOn w:val="Normal"/>
    <w:uiPriority w:val="99"/>
    <w:rsid w:val="00A95C5D"/>
    <w:pPr>
      <w:spacing w:after="240"/>
      <w:ind w:left="482"/>
      <w:jc w:val="both"/>
    </w:pPr>
    <w:rPr>
      <w:rFonts w:eastAsia="SimSun"/>
      <w:color w:val="auto"/>
      <w:sz w:val="24"/>
      <w:lang w:eastAsia="fr-BE"/>
    </w:rPr>
  </w:style>
  <w:style w:type="paragraph" w:customStyle="1" w:styleId="NumPar4">
    <w:name w:val="NumPar 4"/>
    <w:basedOn w:val="Heading4"/>
    <w:next w:val="Normal"/>
    <w:uiPriority w:val="99"/>
    <w:rsid w:val="00A95C5D"/>
    <w:pPr>
      <w:keepNext w:val="0"/>
      <w:keepLines w:val="0"/>
      <w:tabs>
        <w:tab w:val="num" w:pos="2880"/>
      </w:tabs>
      <w:spacing w:before="0" w:after="240"/>
      <w:ind w:left="2880" w:hanging="960"/>
      <w:jc w:val="both"/>
      <w:textAlignment w:val="auto"/>
      <w:outlineLvl w:val="9"/>
    </w:pPr>
    <w:rPr>
      <w:rFonts w:ascii="Times New Roman" w:eastAsia="SimSun" w:hAnsi="Times New Roman"/>
      <w:lang w:eastAsia="en-GB"/>
    </w:rPr>
  </w:style>
  <w:style w:type="paragraph" w:customStyle="1" w:styleId="cita">
    <w:name w:val="cita"/>
    <w:basedOn w:val="Normal"/>
    <w:uiPriority w:val="99"/>
    <w:rsid w:val="00A95C5D"/>
    <w:pPr>
      <w:spacing w:before="200" w:after="100" w:afterAutospacing="1"/>
    </w:pPr>
    <w:rPr>
      <w:rFonts w:ascii="SimSun" w:eastAsia="SimSun" w:hAnsi="SimSun" w:cs="SimSun"/>
      <w:color w:val="auto"/>
      <w:sz w:val="15"/>
      <w:szCs w:val="15"/>
      <w:lang w:val="en-US" w:eastAsia="zh-CN"/>
    </w:rPr>
  </w:style>
  <w:style w:type="paragraph" w:customStyle="1" w:styleId="gpotblnote">
    <w:name w:val="gpotbl_note"/>
    <w:basedOn w:val="Normal"/>
    <w:uiPriority w:val="99"/>
    <w:rsid w:val="00A95C5D"/>
    <w:pPr>
      <w:spacing w:before="100" w:beforeAutospacing="1" w:after="100" w:afterAutospacing="1"/>
      <w:ind w:firstLine="480"/>
    </w:pPr>
    <w:rPr>
      <w:rFonts w:ascii="SimSun" w:eastAsia="SimSun" w:hAnsi="SimSun" w:cs="SimSun"/>
      <w:color w:val="auto"/>
      <w:sz w:val="24"/>
      <w:szCs w:val="24"/>
      <w:lang w:val="en-US" w:eastAsia="zh-CN"/>
    </w:rPr>
  </w:style>
  <w:style w:type="paragraph" w:customStyle="1" w:styleId="Norma">
    <w:name w:val="Norma"/>
    <w:basedOn w:val="Heading1"/>
    <w:uiPriority w:val="99"/>
    <w:rsid w:val="00A95C5D"/>
    <w:pPr>
      <w:textAlignment w:val="auto"/>
    </w:pPr>
    <w:rPr>
      <w:rFonts w:eastAsia="SimSun"/>
      <w:szCs w:val="36"/>
      <w:lang w:eastAsia="zh-CN"/>
    </w:rPr>
  </w:style>
  <w:style w:type="paragraph" w:customStyle="1" w:styleId="CharCharCharCharCharCharCharCharCharCharCharCharChar">
    <w:name w:val="Char Char Char Char Char Char Char Char Char Char Char Char Char"/>
    <w:uiPriority w:val="99"/>
    <w:semiHidden/>
    <w:rsid w:val="00A95C5D"/>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val="en-US" w:eastAsia="zh-CN"/>
    </w:rPr>
  </w:style>
  <w:style w:type="paragraph" w:customStyle="1" w:styleId="160">
    <w:name w:val="16"/>
    <w:basedOn w:val="Normal"/>
    <w:uiPriority w:val="99"/>
    <w:rsid w:val="00A95C5D"/>
    <w:pPr>
      <w:snapToGrid w:val="0"/>
      <w:spacing w:before="100" w:beforeAutospacing="1" w:after="100" w:afterAutospacing="1"/>
      <w:jc w:val="center"/>
    </w:pPr>
    <w:rPr>
      <w:rFonts w:ascii="Arial" w:eastAsia="MS Mincho" w:hAnsi="Arial" w:cs="Arial"/>
      <w:color w:val="auto"/>
      <w:sz w:val="18"/>
      <w:szCs w:val="18"/>
    </w:rPr>
  </w:style>
  <w:style w:type="paragraph" w:customStyle="1" w:styleId="200">
    <w:name w:val="20"/>
    <w:basedOn w:val="Normal"/>
    <w:uiPriority w:val="99"/>
    <w:rsid w:val="00A95C5D"/>
    <w:pPr>
      <w:snapToGrid w:val="0"/>
      <w:spacing w:before="100" w:beforeAutospacing="1" w:after="100" w:afterAutospacing="1"/>
      <w:jc w:val="center"/>
    </w:pPr>
    <w:rPr>
      <w:rFonts w:ascii="Arial" w:eastAsia="MS Mincho" w:hAnsi="Arial" w:cs="Arial"/>
      <w:b/>
      <w:bCs/>
      <w:color w:val="auto"/>
      <w:sz w:val="18"/>
      <w:szCs w:val="18"/>
    </w:rPr>
  </w:style>
  <w:style w:type="character" w:customStyle="1" w:styleId="EquationChar">
    <w:name w:val="Equation Char"/>
    <w:link w:val="Equation"/>
    <w:locked/>
    <w:rsid w:val="00A95C5D"/>
    <w:rPr>
      <w:lang w:val="x-none" w:eastAsia="x-none"/>
    </w:rPr>
  </w:style>
  <w:style w:type="paragraph" w:customStyle="1" w:styleId="Equation">
    <w:name w:val="Equation"/>
    <w:basedOn w:val="Normal"/>
    <w:next w:val="Normal"/>
    <w:link w:val="EquationChar"/>
    <w:qFormat/>
    <w:rsid w:val="00A95C5D"/>
    <w:pPr>
      <w:tabs>
        <w:tab w:val="center" w:pos="4620"/>
        <w:tab w:val="right" w:pos="9240"/>
      </w:tabs>
      <w:snapToGrid w:val="0"/>
      <w:spacing w:after="120"/>
      <w:jc w:val="both"/>
    </w:pPr>
    <w:rPr>
      <w:rFonts w:asciiTheme="minorHAnsi" w:eastAsiaTheme="minorHAnsi" w:hAnsiTheme="minorHAnsi" w:cstheme="minorBidi"/>
      <w:color w:val="auto"/>
      <w:sz w:val="22"/>
      <w:szCs w:val="22"/>
      <w:lang w:val="x-none" w:eastAsia="x-none"/>
    </w:rPr>
  </w:style>
  <w:style w:type="paragraph" w:customStyle="1" w:styleId="2-21">
    <w:name w:val="中等深浅列表 2 - 着色 21"/>
    <w:uiPriority w:val="99"/>
    <w:semiHidden/>
    <w:rsid w:val="00A95C5D"/>
    <w:pPr>
      <w:autoSpaceDN w:val="0"/>
      <w:spacing w:after="0" w:line="240" w:lineRule="auto"/>
    </w:pPr>
    <w:rPr>
      <w:rFonts w:ascii="Times New Roman" w:eastAsia="SimSun" w:hAnsi="Times New Roman" w:cs="Times New Roman"/>
      <w:sz w:val="20"/>
      <w:szCs w:val="20"/>
    </w:rPr>
  </w:style>
  <w:style w:type="paragraph" w:customStyle="1" w:styleId="1-21">
    <w:name w:val="中等深浅网格 1 - 着色 21"/>
    <w:basedOn w:val="Normal"/>
    <w:uiPriority w:val="34"/>
    <w:qFormat/>
    <w:rsid w:val="00A95C5D"/>
    <w:pPr>
      <w:ind w:left="720"/>
      <w:contextualSpacing/>
    </w:pPr>
    <w:rPr>
      <w:color w:val="auto"/>
      <w:lang w:eastAsia="en-GB"/>
    </w:rPr>
  </w:style>
  <w:style w:type="paragraph" w:customStyle="1" w:styleId="-11">
    <w:name w:val="彩色底纹 - 着色 11"/>
    <w:uiPriority w:val="99"/>
    <w:semiHidden/>
    <w:rsid w:val="00A95C5D"/>
    <w:pPr>
      <w:autoSpaceDN w:val="0"/>
      <w:spacing w:after="0" w:line="240" w:lineRule="auto"/>
    </w:pPr>
    <w:rPr>
      <w:rFonts w:ascii="Times New Roman" w:eastAsia="SimSun" w:hAnsi="Times New Roman" w:cs="Times New Roman"/>
      <w:sz w:val="20"/>
      <w:szCs w:val="20"/>
    </w:rPr>
  </w:style>
  <w:style w:type="paragraph" w:customStyle="1" w:styleId="62">
    <w:name w:val="変更箇所6"/>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63">
    <w:name w:val="図表番号6"/>
    <w:basedOn w:val="Normal"/>
    <w:uiPriority w:val="99"/>
    <w:rsid w:val="00A95C5D"/>
    <w:pPr>
      <w:suppressLineNumbers/>
      <w:suppressAutoHyphens/>
      <w:spacing w:before="120" w:after="120"/>
    </w:pPr>
    <w:rPr>
      <w:rFonts w:eastAsia="MS Mincho" w:cs="Mangal"/>
      <w:i/>
      <w:iCs/>
      <w:color w:val="auto"/>
      <w:sz w:val="24"/>
      <w:szCs w:val="24"/>
      <w:lang w:eastAsia="ar-SA"/>
    </w:rPr>
  </w:style>
  <w:style w:type="paragraph" w:customStyle="1" w:styleId="64">
    <w:name w:val="段落番号6"/>
    <w:basedOn w:val="List"/>
    <w:uiPriority w:val="99"/>
    <w:rsid w:val="00A95C5D"/>
    <w:pPr>
      <w:tabs>
        <w:tab w:val="num" w:pos="644"/>
      </w:tabs>
      <w:suppressAutoHyphens/>
      <w:ind w:left="644" w:hanging="360"/>
    </w:pPr>
    <w:rPr>
      <w:rFonts w:asciiTheme="minorHAnsi" w:eastAsiaTheme="minorHAnsi" w:hAnsiTheme="minorHAnsi" w:cs="CG Times (WN)"/>
      <w:color w:val="auto"/>
      <w:sz w:val="22"/>
      <w:szCs w:val="22"/>
      <w:lang w:eastAsia="ar-SA"/>
    </w:rPr>
  </w:style>
  <w:style w:type="paragraph" w:customStyle="1" w:styleId="260">
    <w:name w:val="段落番号 26"/>
    <w:basedOn w:val="64"/>
    <w:uiPriority w:val="99"/>
    <w:rsid w:val="00A95C5D"/>
    <w:pPr>
      <w:ind w:left="851" w:hanging="284"/>
    </w:pPr>
  </w:style>
  <w:style w:type="paragraph" w:customStyle="1" w:styleId="65">
    <w:name w:val="箇条書き6"/>
    <w:basedOn w:val="List"/>
    <w:uiPriority w:val="99"/>
    <w:rsid w:val="00A95C5D"/>
    <w:pPr>
      <w:tabs>
        <w:tab w:val="num" w:pos="644"/>
      </w:tabs>
      <w:suppressAutoHyphens/>
      <w:ind w:left="644" w:hanging="360"/>
    </w:pPr>
    <w:rPr>
      <w:rFonts w:asciiTheme="minorHAnsi" w:eastAsiaTheme="minorHAnsi" w:hAnsiTheme="minorHAnsi" w:cs="CG Times (WN)"/>
      <w:color w:val="auto"/>
      <w:sz w:val="22"/>
      <w:szCs w:val="22"/>
      <w:lang w:eastAsia="ar-SA"/>
    </w:rPr>
  </w:style>
  <w:style w:type="paragraph" w:customStyle="1" w:styleId="261">
    <w:name w:val="箇条書き 26"/>
    <w:basedOn w:val="65"/>
    <w:uiPriority w:val="99"/>
    <w:rsid w:val="00A95C5D"/>
    <w:pPr>
      <w:tabs>
        <w:tab w:val="clear" w:pos="644"/>
        <w:tab w:val="num" w:pos="1494"/>
      </w:tabs>
      <w:ind w:left="851" w:hanging="284"/>
    </w:pPr>
  </w:style>
  <w:style w:type="paragraph" w:customStyle="1" w:styleId="360">
    <w:name w:val="箇条書き 36"/>
    <w:basedOn w:val="261"/>
    <w:uiPriority w:val="99"/>
    <w:rsid w:val="00A95C5D"/>
    <w:pPr>
      <w:ind w:left="1135"/>
    </w:pPr>
  </w:style>
  <w:style w:type="paragraph" w:customStyle="1" w:styleId="262">
    <w:name w:val="一覧 26"/>
    <w:basedOn w:val="List"/>
    <w:uiPriority w:val="99"/>
    <w:rsid w:val="00A95C5D"/>
    <w:pPr>
      <w:suppressAutoHyphens/>
      <w:ind w:left="851"/>
    </w:pPr>
    <w:rPr>
      <w:rFonts w:asciiTheme="minorHAnsi" w:eastAsiaTheme="minorHAnsi" w:hAnsiTheme="minorHAnsi" w:cs="CG Times (WN)"/>
      <w:color w:val="auto"/>
      <w:sz w:val="22"/>
      <w:szCs w:val="22"/>
      <w:lang w:eastAsia="ar-SA"/>
    </w:rPr>
  </w:style>
  <w:style w:type="paragraph" w:customStyle="1" w:styleId="361">
    <w:name w:val="一覧 36"/>
    <w:basedOn w:val="262"/>
    <w:uiPriority w:val="99"/>
    <w:rsid w:val="00A95C5D"/>
    <w:pPr>
      <w:ind w:left="1135"/>
    </w:pPr>
  </w:style>
  <w:style w:type="paragraph" w:customStyle="1" w:styleId="460">
    <w:name w:val="一覧 46"/>
    <w:basedOn w:val="361"/>
    <w:uiPriority w:val="99"/>
    <w:rsid w:val="00A95C5D"/>
    <w:pPr>
      <w:ind w:left="1418"/>
    </w:pPr>
  </w:style>
  <w:style w:type="paragraph" w:customStyle="1" w:styleId="560">
    <w:name w:val="一覧 56"/>
    <w:basedOn w:val="460"/>
    <w:uiPriority w:val="99"/>
    <w:rsid w:val="00A95C5D"/>
  </w:style>
  <w:style w:type="paragraph" w:customStyle="1" w:styleId="461">
    <w:name w:val="箇条書き 46"/>
    <w:basedOn w:val="360"/>
    <w:uiPriority w:val="99"/>
    <w:rsid w:val="00A95C5D"/>
    <w:pPr>
      <w:ind w:left="1418"/>
    </w:pPr>
  </w:style>
  <w:style w:type="paragraph" w:customStyle="1" w:styleId="561">
    <w:name w:val="箇条書き 56"/>
    <w:basedOn w:val="461"/>
    <w:uiPriority w:val="99"/>
    <w:rsid w:val="00A95C5D"/>
    <w:pPr>
      <w:ind w:left="1702"/>
    </w:pPr>
  </w:style>
  <w:style w:type="paragraph" w:customStyle="1" w:styleId="66">
    <w:name w:val="コメント文字列6"/>
    <w:basedOn w:val="Normal"/>
    <w:uiPriority w:val="99"/>
    <w:rsid w:val="00A95C5D"/>
    <w:pPr>
      <w:suppressAutoHyphens/>
    </w:pPr>
    <w:rPr>
      <w:rFonts w:eastAsia="MS Mincho" w:cs="CG Times (WN)"/>
      <w:color w:val="auto"/>
      <w:lang w:eastAsia="ar-SA"/>
    </w:rPr>
  </w:style>
  <w:style w:type="paragraph" w:customStyle="1" w:styleId="67">
    <w:name w:val="コメント内容6"/>
    <w:basedOn w:val="66"/>
    <w:next w:val="66"/>
    <w:uiPriority w:val="99"/>
    <w:rsid w:val="00A95C5D"/>
    <w:rPr>
      <w:b/>
      <w:bCs/>
    </w:rPr>
  </w:style>
  <w:style w:type="paragraph" w:customStyle="1" w:styleId="68">
    <w:name w:val="見出しマップ6"/>
    <w:basedOn w:val="Normal"/>
    <w:uiPriority w:val="99"/>
    <w:rsid w:val="00A95C5D"/>
    <w:pPr>
      <w:shd w:val="clear" w:color="auto" w:fill="000080"/>
      <w:suppressAutoHyphens/>
    </w:pPr>
    <w:rPr>
      <w:rFonts w:ascii="Tahoma" w:eastAsia="MS Mincho" w:hAnsi="Tahoma" w:cs="Tahoma"/>
      <w:color w:val="auto"/>
      <w:lang w:eastAsia="ar-SA"/>
    </w:rPr>
  </w:style>
  <w:style w:type="paragraph" w:customStyle="1" w:styleId="69">
    <w:name w:val="書式なし6"/>
    <w:basedOn w:val="Normal"/>
    <w:uiPriority w:val="99"/>
    <w:rsid w:val="00A95C5D"/>
    <w:pPr>
      <w:suppressAutoHyphens/>
    </w:pPr>
    <w:rPr>
      <w:rFonts w:ascii="Courier New" w:eastAsia="MS Mincho" w:hAnsi="Courier New" w:cs="CG Times (WN)"/>
      <w:color w:val="auto"/>
      <w:lang w:val="nb-NO" w:eastAsia="ar-SA"/>
    </w:rPr>
  </w:style>
  <w:style w:type="paragraph" w:customStyle="1" w:styleId="263">
    <w:name w:val="本文 26"/>
    <w:basedOn w:val="Normal"/>
    <w:uiPriority w:val="99"/>
    <w:rsid w:val="00A95C5D"/>
    <w:pPr>
      <w:suppressAutoHyphens/>
      <w:spacing w:after="120"/>
    </w:pPr>
    <w:rPr>
      <w:rFonts w:eastAsia="MS Mincho" w:cs="CG Times (WN)"/>
      <w:color w:val="auto"/>
      <w:lang w:eastAsia="ar-SA"/>
    </w:rPr>
  </w:style>
  <w:style w:type="paragraph" w:customStyle="1" w:styleId="362">
    <w:name w:val="本文 36"/>
    <w:basedOn w:val="Normal"/>
    <w:uiPriority w:val="99"/>
    <w:rsid w:val="00A95C5D"/>
    <w:pPr>
      <w:suppressAutoHyphens/>
      <w:spacing w:after="120"/>
    </w:pPr>
    <w:rPr>
      <w:rFonts w:eastAsia="MS Mincho" w:cs="CG Times (WN)"/>
      <w:color w:val="auto"/>
      <w:lang w:eastAsia="ar-SA"/>
    </w:rPr>
  </w:style>
  <w:style w:type="paragraph" w:customStyle="1" w:styleId="Web6">
    <w:name w:val="標準 (Web)6"/>
    <w:basedOn w:val="Normal"/>
    <w:uiPriority w:val="99"/>
    <w:rsid w:val="00A95C5D"/>
    <w:pPr>
      <w:suppressAutoHyphens/>
      <w:spacing w:before="100" w:after="100"/>
    </w:pPr>
    <w:rPr>
      <w:rFonts w:eastAsia="Arial Unicode MS" w:cs="CG Times (WN)"/>
      <w:color w:val="auto"/>
      <w:sz w:val="24"/>
      <w:szCs w:val="24"/>
      <w:lang w:eastAsia="en-GB"/>
    </w:rPr>
  </w:style>
  <w:style w:type="paragraph" w:customStyle="1" w:styleId="264">
    <w:name w:val="本文インデント 26"/>
    <w:basedOn w:val="Normal"/>
    <w:uiPriority w:val="99"/>
    <w:rsid w:val="00A95C5D"/>
    <w:pPr>
      <w:suppressAutoHyphens/>
      <w:ind w:left="567"/>
    </w:pPr>
    <w:rPr>
      <w:rFonts w:ascii="Arial" w:eastAsia="MS Mincho" w:hAnsi="Arial" w:cs="Arial"/>
      <w:color w:val="auto"/>
      <w:lang w:eastAsia="ar-SA"/>
    </w:rPr>
  </w:style>
  <w:style w:type="paragraph" w:customStyle="1" w:styleId="6a">
    <w:name w:val="標準インデント6"/>
    <w:basedOn w:val="Normal"/>
    <w:uiPriority w:val="99"/>
    <w:rsid w:val="00A95C5D"/>
    <w:pPr>
      <w:suppressAutoHyphens/>
      <w:ind w:left="708"/>
    </w:pPr>
    <w:rPr>
      <w:rFonts w:eastAsia="MS Mincho" w:cs="CG Times (WN)"/>
      <w:color w:val="auto"/>
      <w:lang w:eastAsia="ar-SA"/>
    </w:rPr>
  </w:style>
  <w:style w:type="paragraph" w:customStyle="1" w:styleId="6b">
    <w:name w:val="記6"/>
    <w:basedOn w:val="Normal"/>
    <w:next w:val="Normal"/>
    <w:uiPriority w:val="99"/>
    <w:rsid w:val="00A95C5D"/>
    <w:pPr>
      <w:suppressAutoHyphens/>
    </w:pPr>
    <w:rPr>
      <w:rFonts w:eastAsia="MS Mincho" w:cs="CG Times (WN)"/>
      <w:color w:val="auto"/>
      <w:lang w:eastAsia="ar-SA"/>
    </w:rPr>
  </w:style>
  <w:style w:type="paragraph" w:customStyle="1" w:styleId="HTML6">
    <w:name w:val="HTML 書式付き6"/>
    <w:basedOn w:val="Normal"/>
    <w:uiPriority w:val="99"/>
    <w:rsid w:val="00A95C5D"/>
    <w:pPr>
      <w:suppressAutoHyphens/>
    </w:pPr>
    <w:rPr>
      <w:rFonts w:ascii="Courier New" w:eastAsia="MS Mincho" w:hAnsi="Courier New" w:cs="Courier New"/>
      <w:color w:val="auto"/>
      <w:lang w:eastAsia="ar-SA"/>
    </w:rPr>
  </w:style>
  <w:style w:type="paragraph" w:customStyle="1" w:styleId="3f1">
    <w:name w:val="수정3"/>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4f1">
    <w:name w:val="수정4"/>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GridTable34">
    <w:name w:val="Grid Table 34"/>
    <w:basedOn w:val="Heading1"/>
    <w:next w:val="Normal"/>
    <w:uiPriority w:val="39"/>
    <w:qFormat/>
    <w:rsid w:val="00A95C5D"/>
    <w:pPr>
      <w:keepLines w:val="0"/>
      <w:pBdr>
        <w:top w:val="none" w:sz="0" w:space="0" w:color="auto"/>
      </w:pBdr>
      <w:spacing w:before="180" w:line="720" w:lineRule="auto"/>
      <w:ind w:left="0" w:firstLine="0"/>
      <w:jc w:val="both"/>
      <w:textAlignment w:val="auto"/>
      <w:outlineLvl w:val="9"/>
    </w:pPr>
    <w:rPr>
      <w:rFonts w:ascii="Cambria" w:eastAsia="PMingLiU" w:hAnsi="Cambria"/>
      <w:b/>
      <w:bCs/>
      <w:kern w:val="52"/>
      <w:sz w:val="52"/>
      <w:szCs w:val="52"/>
      <w:lang w:eastAsia="en-GB"/>
    </w:rPr>
  </w:style>
  <w:style w:type="paragraph" w:customStyle="1" w:styleId="GridTable32">
    <w:name w:val="Grid Table 32"/>
    <w:basedOn w:val="Heading1"/>
    <w:next w:val="Normal"/>
    <w:uiPriority w:val="39"/>
    <w:qFormat/>
    <w:rsid w:val="00A95C5D"/>
    <w:pPr>
      <w:keepLines w:val="0"/>
      <w:pBdr>
        <w:top w:val="none" w:sz="0" w:space="0" w:color="auto"/>
      </w:pBdr>
      <w:spacing w:before="180" w:line="720" w:lineRule="auto"/>
      <w:ind w:left="0" w:firstLine="0"/>
      <w:jc w:val="both"/>
      <w:textAlignment w:val="auto"/>
      <w:outlineLvl w:val="9"/>
    </w:pPr>
    <w:rPr>
      <w:rFonts w:ascii="Cambria" w:eastAsia="PMingLiU" w:hAnsi="Cambria"/>
      <w:b/>
      <w:bCs/>
      <w:kern w:val="52"/>
      <w:sz w:val="52"/>
      <w:szCs w:val="52"/>
      <w:lang w:eastAsia="zh-CN"/>
    </w:rPr>
  </w:style>
  <w:style w:type="paragraph" w:customStyle="1" w:styleId="GridTable33">
    <w:name w:val="Grid Table 33"/>
    <w:basedOn w:val="Heading1"/>
    <w:next w:val="Normal"/>
    <w:uiPriority w:val="39"/>
    <w:qFormat/>
    <w:rsid w:val="00A95C5D"/>
    <w:pPr>
      <w:keepLines w:val="0"/>
      <w:pBdr>
        <w:top w:val="none" w:sz="0" w:space="0" w:color="auto"/>
      </w:pBdr>
      <w:spacing w:before="180" w:line="720" w:lineRule="auto"/>
      <w:ind w:left="0" w:firstLine="0"/>
      <w:jc w:val="both"/>
      <w:textAlignment w:val="auto"/>
      <w:outlineLvl w:val="9"/>
    </w:pPr>
    <w:rPr>
      <w:rFonts w:ascii="Cambria" w:eastAsia="PMingLiU" w:hAnsi="Cambria"/>
      <w:b/>
      <w:bCs/>
      <w:kern w:val="52"/>
      <w:sz w:val="52"/>
      <w:szCs w:val="52"/>
      <w:lang w:eastAsia="zh-CN"/>
    </w:rPr>
  </w:style>
  <w:style w:type="paragraph" w:customStyle="1" w:styleId="244">
    <w:name w:val="本文 24"/>
    <w:basedOn w:val="Normal"/>
    <w:uiPriority w:val="99"/>
    <w:rsid w:val="00A95C5D"/>
    <w:pPr>
      <w:suppressAutoHyphens/>
      <w:spacing w:after="120"/>
    </w:pPr>
    <w:rPr>
      <w:rFonts w:eastAsia="MS Mincho" w:cs="CG Times (WN)"/>
      <w:color w:val="auto"/>
      <w:lang w:eastAsia="ar-SA"/>
    </w:rPr>
  </w:style>
  <w:style w:type="paragraph" w:customStyle="1" w:styleId="342">
    <w:name w:val="本文 34"/>
    <w:basedOn w:val="Normal"/>
    <w:uiPriority w:val="99"/>
    <w:rsid w:val="00A95C5D"/>
    <w:pPr>
      <w:suppressAutoHyphens/>
      <w:spacing w:after="120"/>
    </w:pPr>
    <w:rPr>
      <w:rFonts w:eastAsia="MS Mincho" w:cs="CG Times (WN)"/>
      <w:color w:val="auto"/>
      <w:lang w:eastAsia="ar-SA"/>
    </w:rPr>
  </w:style>
  <w:style w:type="paragraph" w:customStyle="1" w:styleId="92">
    <w:name w:val="目录 92"/>
    <w:basedOn w:val="TOC8"/>
    <w:uiPriority w:val="99"/>
    <w:rsid w:val="00A95C5D"/>
    <w:pPr>
      <w:ind w:left="1418" w:hanging="1418"/>
      <w:textAlignment w:val="auto"/>
    </w:pPr>
    <w:rPr>
      <w:rFonts w:eastAsia="MS Mincho"/>
      <w:bCs/>
      <w:szCs w:val="22"/>
      <w:lang w:val="en-US" w:eastAsia="en-GB"/>
    </w:rPr>
  </w:style>
  <w:style w:type="paragraph" w:customStyle="1" w:styleId="2f4">
    <w:name w:val="题注2"/>
    <w:basedOn w:val="Normal"/>
    <w:next w:val="Normal"/>
    <w:uiPriority w:val="99"/>
    <w:rsid w:val="00A95C5D"/>
    <w:pPr>
      <w:spacing w:before="120" w:after="120"/>
    </w:pPr>
    <w:rPr>
      <w:rFonts w:eastAsia="MS Mincho"/>
      <w:b/>
      <w:color w:val="auto"/>
      <w:lang w:eastAsia="en-GB"/>
    </w:rPr>
  </w:style>
  <w:style w:type="paragraph" w:customStyle="1" w:styleId="2f5">
    <w:name w:val="图表目录2"/>
    <w:basedOn w:val="Normal"/>
    <w:next w:val="Normal"/>
    <w:uiPriority w:val="99"/>
    <w:rsid w:val="00A95C5D"/>
    <w:pPr>
      <w:ind w:left="400" w:hanging="400"/>
      <w:jc w:val="center"/>
    </w:pPr>
    <w:rPr>
      <w:rFonts w:eastAsia="MS Mincho"/>
      <w:b/>
      <w:color w:val="auto"/>
      <w:lang w:eastAsia="en-GB"/>
    </w:rPr>
  </w:style>
  <w:style w:type="paragraph" w:customStyle="1" w:styleId="70">
    <w:name w:val="无间隔7"/>
    <w:uiPriority w:val="99"/>
    <w:qFormat/>
    <w:rsid w:val="00A95C5D"/>
    <w:pPr>
      <w:autoSpaceDN w:val="0"/>
      <w:spacing w:after="0" w:line="240" w:lineRule="auto"/>
    </w:pPr>
    <w:rPr>
      <w:rFonts w:ascii="Times New Roman" w:eastAsia="SimSun" w:hAnsi="Times New Roman" w:cs="Times New Roman"/>
      <w:sz w:val="20"/>
      <w:szCs w:val="20"/>
    </w:rPr>
  </w:style>
  <w:style w:type="paragraph" w:customStyle="1" w:styleId="71">
    <w:name w:val="吹き出し7"/>
    <w:basedOn w:val="Normal"/>
    <w:uiPriority w:val="99"/>
    <w:rsid w:val="00A95C5D"/>
    <w:rPr>
      <w:rFonts w:ascii="Tahoma" w:eastAsia="MS Mincho" w:hAnsi="Tahoma" w:cs="Tahoma"/>
      <w:color w:val="auto"/>
      <w:sz w:val="16"/>
      <w:szCs w:val="16"/>
      <w:lang w:eastAsia="en-GB"/>
    </w:rPr>
  </w:style>
  <w:style w:type="paragraph" w:customStyle="1" w:styleId="57">
    <w:name w:val="変更箇所5"/>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58">
    <w:name w:val="図表番号5"/>
    <w:basedOn w:val="Normal"/>
    <w:uiPriority w:val="99"/>
    <w:rsid w:val="00A95C5D"/>
    <w:pPr>
      <w:suppressLineNumbers/>
      <w:suppressAutoHyphens/>
      <w:spacing w:before="120" w:after="120"/>
    </w:pPr>
    <w:rPr>
      <w:rFonts w:eastAsia="MS Mincho" w:cs="Mangal"/>
      <w:i/>
      <w:iCs/>
      <w:color w:val="auto"/>
      <w:sz w:val="24"/>
      <w:szCs w:val="24"/>
      <w:lang w:eastAsia="ar-SA"/>
    </w:rPr>
  </w:style>
  <w:style w:type="paragraph" w:customStyle="1" w:styleId="59">
    <w:name w:val="段落番号5"/>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50">
    <w:name w:val="段落番号 25"/>
    <w:basedOn w:val="59"/>
    <w:uiPriority w:val="99"/>
    <w:rsid w:val="00A95C5D"/>
    <w:pPr>
      <w:ind w:left="851" w:hanging="284"/>
    </w:pPr>
  </w:style>
  <w:style w:type="paragraph" w:customStyle="1" w:styleId="5a">
    <w:name w:val="箇条書き5"/>
    <w:basedOn w:val="List"/>
    <w:uiPriority w:val="99"/>
    <w:rsid w:val="00A95C5D"/>
    <w:pPr>
      <w:tabs>
        <w:tab w:val="num" w:pos="644"/>
      </w:tabs>
      <w:suppressAutoHyphens/>
      <w:ind w:left="644" w:hanging="360"/>
    </w:pPr>
    <w:rPr>
      <w:rFonts w:asciiTheme="minorHAnsi" w:eastAsia="MS Mincho" w:hAnsiTheme="minorHAnsi" w:cs="CG Times (WN)"/>
      <w:color w:val="auto"/>
      <w:sz w:val="22"/>
      <w:szCs w:val="22"/>
      <w:lang w:eastAsia="ar-SA"/>
    </w:rPr>
  </w:style>
  <w:style w:type="paragraph" w:customStyle="1" w:styleId="251">
    <w:name w:val="箇条書き 25"/>
    <w:basedOn w:val="5a"/>
    <w:uiPriority w:val="99"/>
    <w:rsid w:val="00A95C5D"/>
    <w:pPr>
      <w:tabs>
        <w:tab w:val="clear" w:pos="644"/>
        <w:tab w:val="num" w:pos="1494"/>
      </w:tabs>
      <w:ind w:left="851" w:hanging="284"/>
    </w:pPr>
  </w:style>
  <w:style w:type="paragraph" w:customStyle="1" w:styleId="350">
    <w:name w:val="箇条書き 35"/>
    <w:basedOn w:val="251"/>
    <w:uiPriority w:val="99"/>
    <w:rsid w:val="00A95C5D"/>
    <w:pPr>
      <w:ind w:left="1135"/>
    </w:pPr>
  </w:style>
  <w:style w:type="paragraph" w:customStyle="1" w:styleId="252">
    <w:name w:val="一覧 25"/>
    <w:basedOn w:val="List"/>
    <w:uiPriority w:val="99"/>
    <w:rsid w:val="00A95C5D"/>
    <w:pPr>
      <w:suppressAutoHyphens/>
      <w:ind w:left="851"/>
    </w:pPr>
    <w:rPr>
      <w:rFonts w:asciiTheme="minorHAnsi" w:eastAsia="MS Mincho" w:hAnsiTheme="minorHAnsi" w:cs="CG Times (WN)"/>
      <w:color w:val="auto"/>
      <w:sz w:val="22"/>
      <w:szCs w:val="22"/>
      <w:lang w:eastAsia="ar-SA"/>
    </w:rPr>
  </w:style>
  <w:style w:type="paragraph" w:customStyle="1" w:styleId="351">
    <w:name w:val="一覧 35"/>
    <w:basedOn w:val="252"/>
    <w:uiPriority w:val="99"/>
    <w:rsid w:val="00A95C5D"/>
    <w:pPr>
      <w:ind w:left="1135"/>
    </w:pPr>
  </w:style>
  <w:style w:type="paragraph" w:customStyle="1" w:styleId="450">
    <w:name w:val="一覧 45"/>
    <w:basedOn w:val="351"/>
    <w:uiPriority w:val="99"/>
    <w:rsid w:val="00A95C5D"/>
    <w:pPr>
      <w:ind w:left="1418"/>
    </w:pPr>
  </w:style>
  <w:style w:type="paragraph" w:customStyle="1" w:styleId="550">
    <w:name w:val="一覧 55"/>
    <w:basedOn w:val="450"/>
    <w:uiPriority w:val="99"/>
    <w:rsid w:val="00A95C5D"/>
    <w:pPr>
      <w:ind w:left="1702"/>
    </w:pPr>
  </w:style>
  <w:style w:type="paragraph" w:customStyle="1" w:styleId="451">
    <w:name w:val="箇条書き 45"/>
    <w:basedOn w:val="350"/>
    <w:uiPriority w:val="99"/>
    <w:rsid w:val="00A95C5D"/>
    <w:pPr>
      <w:ind w:left="1418"/>
    </w:pPr>
  </w:style>
  <w:style w:type="paragraph" w:customStyle="1" w:styleId="551">
    <w:name w:val="箇条書き 55"/>
    <w:basedOn w:val="451"/>
    <w:uiPriority w:val="99"/>
    <w:rsid w:val="00A95C5D"/>
    <w:pPr>
      <w:ind w:left="1702"/>
    </w:pPr>
  </w:style>
  <w:style w:type="paragraph" w:customStyle="1" w:styleId="5b">
    <w:name w:val="コメント文字列5"/>
    <w:basedOn w:val="Normal"/>
    <w:uiPriority w:val="99"/>
    <w:rsid w:val="00A95C5D"/>
    <w:pPr>
      <w:suppressAutoHyphens/>
    </w:pPr>
    <w:rPr>
      <w:rFonts w:eastAsia="MS Mincho" w:cs="CG Times (WN)"/>
      <w:color w:val="auto"/>
      <w:lang w:eastAsia="ar-SA"/>
    </w:rPr>
  </w:style>
  <w:style w:type="paragraph" w:customStyle="1" w:styleId="5c">
    <w:name w:val="コメント内容5"/>
    <w:basedOn w:val="5b"/>
    <w:next w:val="5b"/>
    <w:uiPriority w:val="99"/>
    <w:rsid w:val="00A95C5D"/>
    <w:rPr>
      <w:b/>
      <w:bCs/>
    </w:rPr>
  </w:style>
  <w:style w:type="paragraph" w:customStyle="1" w:styleId="5d">
    <w:name w:val="見出しマップ5"/>
    <w:basedOn w:val="Normal"/>
    <w:uiPriority w:val="99"/>
    <w:rsid w:val="00A95C5D"/>
    <w:pPr>
      <w:shd w:val="clear" w:color="auto" w:fill="000080"/>
      <w:suppressAutoHyphens/>
    </w:pPr>
    <w:rPr>
      <w:rFonts w:ascii="Tahoma" w:eastAsia="MS Mincho" w:hAnsi="Tahoma" w:cs="Tahoma"/>
      <w:color w:val="auto"/>
      <w:lang w:eastAsia="ar-SA"/>
    </w:rPr>
  </w:style>
  <w:style w:type="paragraph" w:customStyle="1" w:styleId="5e">
    <w:name w:val="書式なし5"/>
    <w:basedOn w:val="Normal"/>
    <w:uiPriority w:val="99"/>
    <w:rsid w:val="00A95C5D"/>
    <w:pPr>
      <w:suppressAutoHyphens/>
    </w:pPr>
    <w:rPr>
      <w:rFonts w:ascii="Courier New" w:eastAsia="MS Mincho" w:hAnsi="Courier New" w:cs="CG Times (WN)"/>
      <w:color w:val="auto"/>
      <w:lang w:val="nb-NO" w:eastAsia="ar-SA"/>
    </w:rPr>
  </w:style>
  <w:style w:type="paragraph" w:customStyle="1" w:styleId="Web5">
    <w:name w:val="標準 (Web)5"/>
    <w:basedOn w:val="Normal"/>
    <w:uiPriority w:val="99"/>
    <w:rsid w:val="00A95C5D"/>
    <w:pPr>
      <w:suppressAutoHyphens/>
      <w:spacing w:before="100" w:after="100"/>
    </w:pPr>
    <w:rPr>
      <w:rFonts w:eastAsia="Arial Unicode MS" w:cs="CG Times (WN)"/>
      <w:color w:val="auto"/>
      <w:sz w:val="24"/>
      <w:szCs w:val="24"/>
      <w:lang w:eastAsia="en-GB"/>
    </w:rPr>
  </w:style>
  <w:style w:type="paragraph" w:customStyle="1" w:styleId="253">
    <w:name w:val="本文インデント 25"/>
    <w:basedOn w:val="Normal"/>
    <w:uiPriority w:val="99"/>
    <w:rsid w:val="00A95C5D"/>
    <w:pPr>
      <w:suppressAutoHyphens/>
      <w:ind w:left="567"/>
    </w:pPr>
    <w:rPr>
      <w:rFonts w:ascii="Arial" w:eastAsia="MS Mincho" w:hAnsi="Arial" w:cs="Arial"/>
      <w:color w:val="auto"/>
      <w:lang w:eastAsia="ar-SA"/>
    </w:rPr>
  </w:style>
  <w:style w:type="paragraph" w:customStyle="1" w:styleId="5f">
    <w:name w:val="標準インデント5"/>
    <w:basedOn w:val="Normal"/>
    <w:uiPriority w:val="99"/>
    <w:rsid w:val="00A95C5D"/>
    <w:pPr>
      <w:suppressAutoHyphens/>
      <w:ind w:left="708"/>
    </w:pPr>
    <w:rPr>
      <w:rFonts w:eastAsia="MS Mincho" w:cs="CG Times (WN)"/>
      <w:color w:val="auto"/>
      <w:lang w:eastAsia="ar-SA"/>
    </w:rPr>
  </w:style>
  <w:style w:type="paragraph" w:customStyle="1" w:styleId="5f0">
    <w:name w:val="記5"/>
    <w:basedOn w:val="Normal"/>
    <w:next w:val="Normal"/>
    <w:uiPriority w:val="99"/>
    <w:rsid w:val="00A95C5D"/>
    <w:pPr>
      <w:suppressAutoHyphens/>
    </w:pPr>
    <w:rPr>
      <w:rFonts w:eastAsia="MS Mincho" w:cs="CG Times (WN)"/>
      <w:color w:val="auto"/>
      <w:lang w:eastAsia="ar-SA"/>
    </w:rPr>
  </w:style>
  <w:style w:type="paragraph" w:customStyle="1" w:styleId="HTML5">
    <w:name w:val="HTML 書式付き5"/>
    <w:basedOn w:val="Normal"/>
    <w:uiPriority w:val="99"/>
    <w:rsid w:val="00A95C5D"/>
    <w:pPr>
      <w:suppressAutoHyphens/>
    </w:pPr>
    <w:rPr>
      <w:rFonts w:ascii="Courier New" w:eastAsia="MS Mincho" w:hAnsi="Courier New" w:cs="Courier New"/>
      <w:color w:val="auto"/>
      <w:lang w:eastAsia="ar-SA"/>
    </w:rPr>
  </w:style>
  <w:style w:type="paragraph" w:customStyle="1" w:styleId="254">
    <w:name w:val="本文 25"/>
    <w:basedOn w:val="Normal"/>
    <w:uiPriority w:val="99"/>
    <w:rsid w:val="00A95C5D"/>
    <w:pPr>
      <w:suppressAutoHyphens/>
      <w:spacing w:after="120"/>
    </w:pPr>
    <w:rPr>
      <w:rFonts w:eastAsia="MS Mincho" w:cs="CG Times (WN)"/>
      <w:color w:val="auto"/>
      <w:lang w:eastAsia="ar-SA"/>
    </w:rPr>
  </w:style>
  <w:style w:type="paragraph" w:customStyle="1" w:styleId="352">
    <w:name w:val="本文 35"/>
    <w:basedOn w:val="Normal"/>
    <w:uiPriority w:val="99"/>
    <w:rsid w:val="00A95C5D"/>
    <w:pPr>
      <w:suppressAutoHyphens/>
      <w:spacing w:after="120"/>
    </w:pPr>
    <w:rPr>
      <w:rFonts w:eastAsia="MS Mincho" w:cs="CG Times (WN)"/>
      <w:color w:val="auto"/>
      <w:lang w:eastAsia="ar-SA"/>
    </w:rPr>
  </w:style>
  <w:style w:type="paragraph" w:customStyle="1" w:styleId="93">
    <w:name w:val="目录 93"/>
    <w:basedOn w:val="TOC8"/>
    <w:uiPriority w:val="99"/>
    <w:rsid w:val="00A95C5D"/>
    <w:pPr>
      <w:ind w:left="1418" w:hanging="1418"/>
      <w:textAlignment w:val="auto"/>
    </w:pPr>
    <w:rPr>
      <w:rFonts w:eastAsia="MS Mincho"/>
      <w:lang w:eastAsia="en-GB"/>
    </w:rPr>
  </w:style>
  <w:style w:type="paragraph" w:customStyle="1" w:styleId="3f2">
    <w:name w:val="题注3"/>
    <w:basedOn w:val="Normal"/>
    <w:next w:val="Normal"/>
    <w:uiPriority w:val="99"/>
    <w:rsid w:val="00A95C5D"/>
    <w:pPr>
      <w:spacing w:before="120" w:after="120"/>
    </w:pPr>
    <w:rPr>
      <w:rFonts w:eastAsia="MS Mincho"/>
      <w:b/>
      <w:color w:val="auto"/>
      <w:lang w:eastAsia="en-GB"/>
    </w:rPr>
  </w:style>
  <w:style w:type="paragraph" w:customStyle="1" w:styleId="3f3">
    <w:name w:val="图表目录3"/>
    <w:basedOn w:val="Normal"/>
    <w:next w:val="Normal"/>
    <w:uiPriority w:val="99"/>
    <w:rsid w:val="00A95C5D"/>
    <w:pPr>
      <w:ind w:left="400" w:hanging="400"/>
      <w:jc w:val="center"/>
    </w:pPr>
    <w:rPr>
      <w:rFonts w:eastAsia="MS Mincho"/>
      <w:b/>
      <w:color w:val="auto"/>
      <w:lang w:eastAsia="en-GB"/>
    </w:rPr>
  </w:style>
  <w:style w:type="character" w:customStyle="1" w:styleId="qqqChar">
    <w:name w:val="qqq Char"/>
    <w:link w:val="qqq"/>
    <w:locked/>
    <w:rsid w:val="00A95C5D"/>
    <w:rPr>
      <w:rFonts w:ascii="Arial" w:hAnsi="Arial" w:cs="Arial"/>
      <w:lang w:eastAsia="zh-CN"/>
    </w:rPr>
  </w:style>
  <w:style w:type="paragraph" w:customStyle="1" w:styleId="qqq">
    <w:name w:val="qqq"/>
    <w:basedOn w:val="Heading5"/>
    <w:link w:val="qqqChar"/>
    <w:qFormat/>
    <w:rsid w:val="00A95C5D"/>
    <w:pPr>
      <w:textAlignment w:val="auto"/>
    </w:pPr>
    <w:rPr>
      <w:rFonts w:eastAsiaTheme="minorHAnsi" w:cs="Arial"/>
      <w:szCs w:val="22"/>
      <w:lang w:eastAsia="zh-CN"/>
    </w:rPr>
  </w:style>
  <w:style w:type="paragraph" w:customStyle="1" w:styleId="TOC911">
    <w:name w:val="TOC 911"/>
    <w:basedOn w:val="TOC8"/>
    <w:uiPriority w:val="99"/>
    <w:rsid w:val="00A95C5D"/>
    <w:pPr>
      <w:keepNext w:val="0"/>
      <w:ind w:left="1418" w:hanging="1418"/>
      <w:textAlignment w:val="auto"/>
    </w:pPr>
    <w:rPr>
      <w:rFonts w:eastAsia="MS Mincho"/>
    </w:rPr>
  </w:style>
  <w:style w:type="paragraph" w:customStyle="1" w:styleId="Caption11">
    <w:name w:val="Caption11"/>
    <w:basedOn w:val="Normal"/>
    <w:next w:val="Normal"/>
    <w:uiPriority w:val="99"/>
    <w:rsid w:val="00A95C5D"/>
    <w:pPr>
      <w:suppressAutoHyphens/>
      <w:spacing w:before="120" w:after="120"/>
    </w:pPr>
    <w:rPr>
      <w:rFonts w:eastAsia="MS Mincho"/>
      <w:b/>
      <w:color w:val="auto"/>
      <w:lang w:eastAsia="ar-SA"/>
    </w:rPr>
  </w:style>
  <w:style w:type="paragraph" w:customStyle="1" w:styleId="TableofFigures11">
    <w:name w:val="Table of Figures11"/>
    <w:basedOn w:val="Normal"/>
    <w:next w:val="Normal"/>
    <w:uiPriority w:val="99"/>
    <w:rsid w:val="00A95C5D"/>
    <w:pPr>
      <w:ind w:left="400" w:hanging="400"/>
      <w:jc w:val="center"/>
    </w:pPr>
    <w:rPr>
      <w:rFonts w:eastAsia="MS Mincho"/>
      <w:b/>
      <w:color w:val="auto"/>
      <w:lang w:eastAsia="en-GB"/>
    </w:rPr>
  </w:style>
  <w:style w:type="paragraph" w:customStyle="1" w:styleId="aria">
    <w:name w:val="aria"/>
    <w:basedOn w:val="Normal"/>
    <w:uiPriority w:val="99"/>
    <w:rsid w:val="00A95C5D"/>
    <w:pPr>
      <w:keepNext/>
      <w:keepLines/>
      <w:spacing w:after="0"/>
      <w:jc w:val="both"/>
    </w:pPr>
    <w:rPr>
      <w:rFonts w:ascii="Arial" w:eastAsia="SimSun" w:hAnsi="Arial"/>
      <w:color w:val="auto"/>
      <w:sz w:val="18"/>
      <w:szCs w:val="18"/>
      <w:lang w:eastAsia="en-US"/>
    </w:rPr>
  </w:style>
  <w:style w:type="paragraph" w:customStyle="1" w:styleId="82">
    <w:name w:val="无间隔8"/>
    <w:uiPriority w:val="99"/>
    <w:qFormat/>
    <w:rsid w:val="00A95C5D"/>
    <w:pPr>
      <w:autoSpaceDN w:val="0"/>
      <w:spacing w:after="0" w:line="240" w:lineRule="auto"/>
    </w:pPr>
    <w:rPr>
      <w:rFonts w:ascii="Times New Roman" w:eastAsia="SimSun" w:hAnsi="Times New Roman" w:cs="Times New Roman"/>
      <w:sz w:val="20"/>
      <w:szCs w:val="20"/>
    </w:rPr>
  </w:style>
  <w:style w:type="paragraph" w:customStyle="1" w:styleId="GridTable35">
    <w:name w:val="Grid Table 35"/>
    <w:basedOn w:val="Heading1"/>
    <w:next w:val="Normal"/>
    <w:uiPriority w:val="39"/>
    <w:qFormat/>
    <w:rsid w:val="00A95C5D"/>
    <w:pPr>
      <w:keepLines w:val="0"/>
      <w:pBdr>
        <w:top w:val="none" w:sz="0" w:space="0" w:color="auto"/>
      </w:pBdr>
      <w:overflowPunct/>
      <w:autoSpaceDE/>
      <w:adjustRightInd/>
      <w:spacing w:before="180" w:line="720" w:lineRule="auto"/>
      <w:ind w:left="0" w:firstLine="0"/>
      <w:jc w:val="both"/>
      <w:textAlignment w:val="auto"/>
      <w:outlineLvl w:val="9"/>
    </w:pPr>
    <w:rPr>
      <w:rFonts w:ascii="Cambria" w:eastAsia="PMingLiU" w:hAnsi="Cambria"/>
      <w:b/>
      <w:bCs/>
      <w:kern w:val="52"/>
      <w:sz w:val="52"/>
      <w:szCs w:val="52"/>
      <w:lang w:eastAsia="en-US"/>
    </w:rPr>
  </w:style>
  <w:style w:type="paragraph" w:customStyle="1" w:styleId="LightShading-Accent52">
    <w:name w:val="Light Shading - Accent 52"/>
    <w:uiPriority w:val="99"/>
    <w:semiHidden/>
    <w:rsid w:val="00A95C5D"/>
    <w:pPr>
      <w:autoSpaceDN w:val="0"/>
      <w:spacing w:after="0" w:line="240" w:lineRule="auto"/>
    </w:pPr>
    <w:rPr>
      <w:rFonts w:ascii="Times New Roman" w:eastAsia="SimSun" w:hAnsi="Times New Roman" w:cs="Times New Roman"/>
      <w:sz w:val="20"/>
      <w:szCs w:val="20"/>
    </w:rPr>
  </w:style>
  <w:style w:type="paragraph" w:customStyle="1" w:styleId="LightList-Accent52">
    <w:name w:val="Light List - Accent 52"/>
    <w:basedOn w:val="Normal"/>
    <w:uiPriority w:val="34"/>
    <w:qFormat/>
    <w:rsid w:val="00A95C5D"/>
    <w:pPr>
      <w:ind w:left="720"/>
    </w:pPr>
    <w:rPr>
      <w:rFonts w:eastAsia="DengXian"/>
      <w:color w:val="auto"/>
      <w:lang w:eastAsia="en-GB"/>
    </w:rPr>
  </w:style>
  <w:style w:type="paragraph" w:customStyle="1" w:styleId="MediumList1-Accent42">
    <w:name w:val="Medium List 1 - Accent 42"/>
    <w:uiPriority w:val="99"/>
    <w:semiHidden/>
    <w:rsid w:val="00A95C5D"/>
    <w:pPr>
      <w:autoSpaceDN w:val="0"/>
      <w:spacing w:after="0" w:line="240" w:lineRule="auto"/>
    </w:pPr>
    <w:rPr>
      <w:rFonts w:ascii="Times New Roman" w:eastAsia="SimSun" w:hAnsi="Times New Roman" w:cs="Times New Roman"/>
      <w:sz w:val="20"/>
      <w:szCs w:val="20"/>
    </w:rPr>
  </w:style>
  <w:style w:type="paragraph" w:customStyle="1" w:styleId="LightList-Accent33">
    <w:name w:val="Light List - Accent 33"/>
    <w:uiPriority w:val="99"/>
    <w:semiHidden/>
    <w:rsid w:val="00A95C5D"/>
    <w:pPr>
      <w:autoSpaceDN w:val="0"/>
      <w:spacing w:after="0" w:line="240" w:lineRule="auto"/>
    </w:pPr>
    <w:rPr>
      <w:rFonts w:ascii="Times New Roman" w:eastAsia="SimSun" w:hAnsi="Times New Roman" w:cs="Times New Roman"/>
      <w:sz w:val="20"/>
      <w:szCs w:val="20"/>
    </w:rPr>
  </w:style>
  <w:style w:type="paragraph" w:customStyle="1" w:styleId="ColorfulShading-Accent12">
    <w:name w:val="Colorful Shading - Accent 12"/>
    <w:uiPriority w:val="99"/>
    <w:rsid w:val="00A95C5D"/>
    <w:pPr>
      <w:autoSpaceDN w:val="0"/>
      <w:spacing w:after="0" w:line="240" w:lineRule="auto"/>
    </w:pPr>
    <w:rPr>
      <w:rFonts w:ascii="Times New Roman" w:eastAsia="SimSun" w:hAnsi="Times New Roman" w:cs="Times New Roman"/>
      <w:sz w:val="20"/>
      <w:szCs w:val="20"/>
    </w:rPr>
  </w:style>
  <w:style w:type="paragraph" w:customStyle="1" w:styleId="LightShading-Accent51">
    <w:name w:val="Light Shading - Accent 51"/>
    <w:uiPriority w:val="99"/>
    <w:semiHidden/>
    <w:rsid w:val="00A95C5D"/>
    <w:pPr>
      <w:autoSpaceDN w:val="0"/>
      <w:spacing w:after="0" w:line="240" w:lineRule="auto"/>
    </w:pPr>
    <w:rPr>
      <w:rFonts w:ascii="Times New Roman" w:eastAsia="SimSun" w:hAnsi="Times New Roman" w:cs="Times New Roman"/>
      <w:sz w:val="20"/>
      <w:szCs w:val="20"/>
    </w:rPr>
  </w:style>
  <w:style w:type="paragraph" w:customStyle="1" w:styleId="LightList-Accent51">
    <w:name w:val="Light List - Accent 51"/>
    <w:basedOn w:val="Normal"/>
    <w:uiPriority w:val="34"/>
    <w:qFormat/>
    <w:rsid w:val="00A95C5D"/>
    <w:pPr>
      <w:ind w:left="720"/>
    </w:pPr>
    <w:rPr>
      <w:rFonts w:eastAsia="DengXian"/>
      <w:color w:val="auto"/>
      <w:lang w:eastAsia="en-GB"/>
    </w:rPr>
  </w:style>
  <w:style w:type="paragraph" w:customStyle="1" w:styleId="MediumList1-Accent41">
    <w:name w:val="Medium List 1 - Accent 41"/>
    <w:uiPriority w:val="99"/>
    <w:semiHidden/>
    <w:rsid w:val="00A95C5D"/>
    <w:pPr>
      <w:autoSpaceDN w:val="0"/>
      <w:spacing w:after="0" w:line="240" w:lineRule="auto"/>
    </w:pPr>
    <w:rPr>
      <w:rFonts w:ascii="Times New Roman" w:eastAsia="SimSun" w:hAnsi="Times New Roman" w:cs="Times New Roman"/>
      <w:sz w:val="20"/>
      <w:szCs w:val="20"/>
    </w:rPr>
  </w:style>
  <w:style w:type="paragraph" w:customStyle="1" w:styleId="LightList-Accent32">
    <w:name w:val="Light List - Accent 32"/>
    <w:uiPriority w:val="99"/>
    <w:semiHidden/>
    <w:rsid w:val="00A95C5D"/>
    <w:pPr>
      <w:autoSpaceDN w:val="0"/>
      <w:spacing w:after="0" w:line="240" w:lineRule="auto"/>
    </w:pPr>
    <w:rPr>
      <w:rFonts w:ascii="Times New Roman" w:eastAsia="SimSun" w:hAnsi="Times New Roman" w:cs="Times New Roman"/>
      <w:sz w:val="20"/>
      <w:szCs w:val="20"/>
    </w:rPr>
  </w:style>
  <w:style w:type="paragraph" w:customStyle="1" w:styleId="ColorfulShading-Accent11">
    <w:name w:val="Colorful Shading - Accent 11"/>
    <w:uiPriority w:val="99"/>
    <w:rsid w:val="00A95C5D"/>
    <w:pPr>
      <w:autoSpaceDN w:val="0"/>
      <w:spacing w:after="0" w:line="240" w:lineRule="auto"/>
    </w:pPr>
    <w:rPr>
      <w:rFonts w:ascii="Times New Roman" w:eastAsia="SimSun" w:hAnsi="Times New Roman" w:cs="Times New Roman"/>
      <w:sz w:val="20"/>
      <w:szCs w:val="20"/>
    </w:rPr>
  </w:style>
  <w:style w:type="paragraph" w:customStyle="1" w:styleId="90">
    <w:name w:val="无间隔9"/>
    <w:uiPriority w:val="99"/>
    <w:qFormat/>
    <w:rsid w:val="00A95C5D"/>
    <w:pPr>
      <w:autoSpaceDN w:val="0"/>
      <w:spacing w:after="0" w:line="240" w:lineRule="auto"/>
    </w:pPr>
    <w:rPr>
      <w:rFonts w:ascii="Times New Roman" w:eastAsia="SimSun" w:hAnsi="Times New Roman" w:cs="Times New Roman"/>
      <w:sz w:val="20"/>
      <w:szCs w:val="20"/>
    </w:rPr>
  </w:style>
  <w:style w:type="paragraph" w:customStyle="1" w:styleId="110">
    <w:name w:val="修订11"/>
    <w:uiPriority w:val="99"/>
    <w:semiHidden/>
    <w:rsid w:val="00A95C5D"/>
    <w:pPr>
      <w:autoSpaceDN w:val="0"/>
      <w:spacing w:after="0" w:line="240" w:lineRule="auto"/>
    </w:pPr>
    <w:rPr>
      <w:rFonts w:ascii="Times New Roman" w:eastAsia="Batang" w:hAnsi="Times New Roman" w:cs="Times New Roman"/>
      <w:sz w:val="20"/>
      <w:szCs w:val="20"/>
    </w:rPr>
  </w:style>
  <w:style w:type="paragraph" w:customStyle="1" w:styleId="72">
    <w:name w:val="変更箇所7"/>
    <w:uiPriority w:val="99"/>
    <w:semiHidden/>
    <w:rsid w:val="00A95C5D"/>
    <w:pPr>
      <w:autoSpaceDN w:val="0"/>
      <w:spacing w:after="0" w:line="240" w:lineRule="auto"/>
    </w:pPr>
    <w:rPr>
      <w:rFonts w:ascii="Times New Roman" w:eastAsia="MS Mincho" w:hAnsi="Times New Roman" w:cs="Times New Roman"/>
      <w:sz w:val="20"/>
      <w:szCs w:val="20"/>
    </w:rPr>
  </w:style>
  <w:style w:type="paragraph" w:customStyle="1" w:styleId="94">
    <w:name w:val="吹き出し9"/>
    <w:basedOn w:val="Normal"/>
    <w:uiPriority w:val="99"/>
    <w:rsid w:val="00A95C5D"/>
    <w:rPr>
      <w:rFonts w:ascii="Tahoma" w:eastAsia="MS Mincho" w:hAnsi="Tahoma" w:cs="Tahoma"/>
      <w:color w:val="auto"/>
      <w:sz w:val="16"/>
      <w:szCs w:val="16"/>
      <w:lang w:eastAsia="en-GB"/>
    </w:rPr>
  </w:style>
  <w:style w:type="paragraph" w:customStyle="1" w:styleId="73">
    <w:name w:val="図表番号7"/>
    <w:basedOn w:val="Normal"/>
    <w:uiPriority w:val="99"/>
    <w:rsid w:val="00A95C5D"/>
    <w:pPr>
      <w:suppressLineNumbers/>
      <w:suppressAutoHyphens/>
      <w:spacing w:before="120" w:after="120"/>
    </w:pPr>
    <w:rPr>
      <w:rFonts w:eastAsia="MS Mincho" w:cs="Mangal"/>
      <w:i/>
      <w:iCs/>
      <w:color w:val="auto"/>
      <w:sz w:val="24"/>
      <w:szCs w:val="24"/>
      <w:lang w:eastAsia="ar-SA"/>
    </w:rPr>
  </w:style>
  <w:style w:type="paragraph" w:customStyle="1" w:styleId="74">
    <w:name w:val="段落番号7"/>
    <w:basedOn w:val="List"/>
    <w:uiPriority w:val="99"/>
    <w:rsid w:val="00A95C5D"/>
    <w:pPr>
      <w:tabs>
        <w:tab w:val="num" w:pos="644"/>
      </w:tabs>
      <w:suppressAutoHyphens/>
      <w:ind w:left="644" w:hanging="360"/>
    </w:pPr>
    <w:rPr>
      <w:rFonts w:ascii="CG Times (WN)" w:eastAsia="MS Mincho" w:hAnsi="CG Times (WN)" w:cs="CG Times (WN)"/>
      <w:color w:val="auto"/>
      <w:sz w:val="22"/>
      <w:szCs w:val="22"/>
      <w:lang w:eastAsia="ar-SA"/>
    </w:rPr>
  </w:style>
  <w:style w:type="paragraph" w:customStyle="1" w:styleId="270">
    <w:name w:val="段落番号 27"/>
    <w:basedOn w:val="74"/>
    <w:uiPriority w:val="99"/>
    <w:rsid w:val="00A95C5D"/>
    <w:pPr>
      <w:ind w:left="851" w:hanging="284"/>
    </w:pPr>
  </w:style>
  <w:style w:type="paragraph" w:customStyle="1" w:styleId="75">
    <w:name w:val="箇条書き7"/>
    <w:basedOn w:val="List"/>
    <w:uiPriority w:val="99"/>
    <w:rsid w:val="00A95C5D"/>
    <w:pPr>
      <w:tabs>
        <w:tab w:val="num" w:pos="644"/>
      </w:tabs>
      <w:suppressAutoHyphens/>
      <w:ind w:left="644" w:hanging="360"/>
    </w:pPr>
    <w:rPr>
      <w:rFonts w:ascii="CG Times (WN)" w:eastAsia="MS Mincho" w:hAnsi="CG Times (WN)" w:cs="CG Times (WN)"/>
      <w:color w:val="auto"/>
      <w:sz w:val="22"/>
      <w:szCs w:val="22"/>
      <w:lang w:eastAsia="ar-SA"/>
    </w:rPr>
  </w:style>
  <w:style w:type="paragraph" w:customStyle="1" w:styleId="271">
    <w:name w:val="箇条書き 27"/>
    <w:basedOn w:val="75"/>
    <w:uiPriority w:val="99"/>
    <w:rsid w:val="00A95C5D"/>
    <w:pPr>
      <w:tabs>
        <w:tab w:val="clear" w:pos="644"/>
        <w:tab w:val="num" w:pos="1494"/>
      </w:tabs>
      <w:ind w:left="851" w:hanging="284"/>
    </w:pPr>
  </w:style>
  <w:style w:type="paragraph" w:customStyle="1" w:styleId="370">
    <w:name w:val="箇条書き 37"/>
    <w:basedOn w:val="271"/>
    <w:uiPriority w:val="99"/>
    <w:rsid w:val="00A95C5D"/>
    <w:pPr>
      <w:ind w:left="1135"/>
    </w:pPr>
  </w:style>
  <w:style w:type="paragraph" w:customStyle="1" w:styleId="272">
    <w:name w:val="一覧 27"/>
    <w:basedOn w:val="List"/>
    <w:uiPriority w:val="99"/>
    <w:rsid w:val="00A95C5D"/>
    <w:pPr>
      <w:suppressAutoHyphens/>
      <w:ind w:left="851"/>
    </w:pPr>
    <w:rPr>
      <w:rFonts w:ascii="CG Times (WN)" w:eastAsia="MS Mincho" w:hAnsi="CG Times (WN)" w:cs="CG Times (WN)"/>
      <w:color w:val="auto"/>
      <w:sz w:val="22"/>
      <w:szCs w:val="22"/>
      <w:lang w:eastAsia="ar-SA"/>
    </w:rPr>
  </w:style>
  <w:style w:type="paragraph" w:customStyle="1" w:styleId="371">
    <w:name w:val="一覧 37"/>
    <w:basedOn w:val="272"/>
    <w:uiPriority w:val="99"/>
    <w:rsid w:val="00A95C5D"/>
    <w:pPr>
      <w:ind w:left="1135"/>
    </w:pPr>
  </w:style>
  <w:style w:type="paragraph" w:customStyle="1" w:styleId="470">
    <w:name w:val="一覧 47"/>
    <w:basedOn w:val="371"/>
    <w:uiPriority w:val="99"/>
    <w:rsid w:val="00A95C5D"/>
    <w:pPr>
      <w:ind w:left="1418"/>
    </w:pPr>
  </w:style>
  <w:style w:type="paragraph" w:customStyle="1" w:styleId="570">
    <w:name w:val="一覧 57"/>
    <w:basedOn w:val="470"/>
    <w:uiPriority w:val="99"/>
    <w:rsid w:val="00A95C5D"/>
    <w:pPr>
      <w:ind w:left="1702"/>
    </w:pPr>
  </w:style>
  <w:style w:type="paragraph" w:customStyle="1" w:styleId="471">
    <w:name w:val="箇条書き 47"/>
    <w:basedOn w:val="370"/>
    <w:uiPriority w:val="99"/>
    <w:rsid w:val="00A95C5D"/>
    <w:pPr>
      <w:ind w:left="1418"/>
    </w:pPr>
  </w:style>
  <w:style w:type="paragraph" w:customStyle="1" w:styleId="571">
    <w:name w:val="箇条書き 57"/>
    <w:basedOn w:val="471"/>
    <w:uiPriority w:val="99"/>
    <w:rsid w:val="00A95C5D"/>
    <w:pPr>
      <w:ind w:left="1702"/>
    </w:pPr>
  </w:style>
  <w:style w:type="paragraph" w:customStyle="1" w:styleId="76">
    <w:name w:val="コメント文字列7"/>
    <w:basedOn w:val="Normal"/>
    <w:uiPriority w:val="99"/>
    <w:rsid w:val="00A95C5D"/>
    <w:pPr>
      <w:suppressAutoHyphens/>
    </w:pPr>
    <w:rPr>
      <w:rFonts w:eastAsia="MS Mincho" w:cs="CG Times (WN)"/>
      <w:color w:val="auto"/>
      <w:lang w:eastAsia="ar-SA"/>
    </w:rPr>
  </w:style>
  <w:style w:type="paragraph" w:customStyle="1" w:styleId="77">
    <w:name w:val="コメント内容7"/>
    <w:basedOn w:val="76"/>
    <w:next w:val="76"/>
    <w:uiPriority w:val="99"/>
    <w:rsid w:val="00A95C5D"/>
    <w:rPr>
      <w:b/>
      <w:bCs/>
    </w:rPr>
  </w:style>
  <w:style w:type="paragraph" w:customStyle="1" w:styleId="78">
    <w:name w:val="見出しマップ7"/>
    <w:basedOn w:val="Normal"/>
    <w:uiPriority w:val="99"/>
    <w:rsid w:val="00A95C5D"/>
    <w:pPr>
      <w:shd w:val="clear" w:color="auto" w:fill="000080"/>
      <w:suppressAutoHyphens/>
    </w:pPr>
    <w:rPr>
      <w:rFonts w:ascii="Tahoma" w:eastAsia="MS Mincho" w:hAnsi="Tahoma" w:cs="Tahoma"/>
      <w:color w:val="auto"/>
      <w:lang w:eastAsia="ar-SA"/>
    </w:rPr>
  </w:style>
  <w:style w:type="paragraph" w:customStyle="1" w:styleId="79">
    <w:name w:val="書式なし7"/>
    <w:basedOn w:val="Normal"/>
    <w:uiPriority w:val="99"/>
    <w:rsid w:val="00A95C5D"/>
    <w:pPr>
      <w:suppressAutoHyphens/>
    </w:pPr>
    <w:rPr>
      <w:rFonts w:ascii="Courier New" w:eastAsia="MS Mincho" w:hAnsi="Courier New" w:cs="CG Times (WN)"/>
      <w:color w:val="auto"/>
      <w:lang w:val="nb-NO" w:eastAsia="ar-SA"/>
    </w:rPr>
  </w:style>
  <w:style w:type="paragraph" w:customStyle="1" w:styleId="Web7">
    <w:name w:val="標準 (Web)7"/>
    <w:basedOn w:val="Normal"/>
    <w:uiPriority w:val="99"/>
    <w:rsid w:val="00A95C5D"/>
    <w:pPr>
      <w:suppressAutoHyphens/>
      <w:spacing w:before="100" w:after="100"/>
    </w:pPr>
    <w:rPr>
      <w:rFonts w:eastAsia="Arial Unicode MS" w:cs="CG Times (WN)"/>
      <w:color w:val="auto"/>
      <w:sz w:val="24"/>
      <w:szCs w:val="24"/>
      <w:lang w:eastAsia="en-GB"/>
    </w:rPr>
  </w:style>
  <w:style w:type="paragraph" w:customStyle="1" w:styleId="273">
    <w:name w:val="本文インデント 27"/>
    <w:basedOn w:val="Normal"/>
    <w:uiPriority w:val="99"/>
    <w:rsid w:val="00A95C5D"/>
    <w:pPr>
      <w:suppressAutoHyphens/>
      <w:ind w:left="567"/>
    </w:pPr>
    <w:rPr>
      <w:rFonts w:ascii="Arial" w:eastAsia="MS Mincho" w:hAnsi="Arial" w:cs="Arial"/>
      <w:color w:val="auto"/>
      <w:lang w:eastAsia="ar-SA"/>
    </w:rPr>
  </w:style>
  <w:style w:type="paragraph" w:customStyle="1" w:styleId="7a">
    <w:name w:val="標準インデント7"/>
    <w:basedOn w:val="Normal"/>
    <w:uiPriority w:val="99"/>
    <w:rsid w:val="00A95C5D"/>
    <w:pPr>
      <w:suppressAutoHyphens/>
      <w:ind w:left="708"/>
    </w:pPr>
    <w:rPr>
      <w:rFonts w:eastAsia="MS Mincho" w:cs="CG Times (WN)"/>
      <w:color w:val="auto"/>
      <w:lang w:eastAsia="ar-SA"/>
    </w:rPr>
  </w:style>
  <w:style w:type="paragraph" w:customStyle="1" w:styleId="7b">
    <w:name w:val="記7"/>
    <w:basedOn w:val="Normal"/>
    <w:next w:val="Normal"/>
    <w:uiPriority w:val="99"/>
    <w:rsid w:val="00A95C5D"/>
    <w:pPr>
      <w:suppressAutoHyphens/>
    </w:pPr>
    <w:rPr>
      <w:rFonts w:eastAsia="MS Mincho" w:cs="CG Times (WN)"/>
      <w:color w:val="auto"/>
      <w:lang w:eastAsia="ar-SA"/>
    </w:rPr>
  </w:style>
  <w:style w:type="paragraph" w:customStyle="1" w:styleId="HTML7">
    <w:name w:val="HTML 書式付き7"/>
    <w:basedOn w:val="Normal"/>
    <w:uiPriority w:val="99"/>
    <w:rsid w:val="00A95C5D"/>
    <w:pPr>
      <w:suppressAutoHyphens/>
    </w:pPr>
    <w:rPr>
      <w:rFonts w:ascii="Courier New" w:eastAsia="MS Mincho" w:hAnsi="Courier New" w:cs="Courier New"/>
      <w:color w:val="auto"/>
      <w:lang w:eastAsia="ar-SA"/>
    </w:rPr>
  </w:style>
  <w:style w:type="paragraph" w:customStyle="1" w:styleId="274">
    <w:name w:val="本文 27"/>
    <w:basedOn w:val="Normal"/>
    <w:uiPriority w:val="99"/>
    <w:rsid w:val="00A95C5D"/>
    <w:pPr>
      <w:suppressAutoHyphens/>
      <w:spacing w:after="120"/>
    </w:pPr>
    <w:rPr>
      <w:rFonts w:eastAsia="MS Mincho" w:cs="CG Times (WN)"/>
      <w:color w:val="auto"/>
      <w:lang w:eastAsia="ar-SA"/>
    </w:rPr>
  </w:style>
  <w:style w:type="paragraph" w:customStyle="1" w:styleId="372">
    <w:name w:val="本文 37"/>
    <w:basedOn w:val="Normal"/>
    <w:uiPriority w:val="99"/>
    <w:rsid w:val="00A95C5D"/>
    <w:pPr>
      <w:suppressAutoHyphens/>
      <w:spacing w:after="120"/>
    </w:pPr>
    <w:rPr>
      <w:rFonts w:eastAsia="MS Mincho" w:cs="CG Times (WN)"/>
      <w:color w:val="auto"/>
      <w:lang w:eastAsia="ar-SA"/>
    </w:rPr>
  </w:style>
  <w:style w:type="paragraph" w:customStyle="1" w:styleId="1f4">
    <w:name w:val="正文1"/>
    <w:uiPriority w:val="99"/>
    <w:rsid w:val="00A95C5D"/>
    <w:pPr>
      <w:autoSpaceDN w:val="0"/>
      <w:spacing w:after="0" w:line="240" w:lineRule="auto"/>
      <w:jc w:val="both"/>
    </w:pPr>
    <w:rPr>
      <w:rFonts w:ascii="Times New Roman" w:eastAsia="SimSun" w:hAnsi="Times New Roman" w:cs="Times New Roman"/>
      <w:kern w:val="2"/>
      <w:sz w:val="21"/>
      <w:szCs w:val="21"/>
      <w:lang w:val="en-US" w:eastAsia="zh-CN"/>
    </w:rPr>
  </w:style>
  <w:style w:type="character" w:styleId="CommentReference">
    <w:name w:val="annotation reference"/>
    <w:semiHidden/>
    <w:unhideWhenUsed/>
    <w:qFormat/>
    <w:rsid w:val="00A95C5D"/>
    <w:rPr>
      <w:sz w:val="16"/>
    </w:rPr>
  </w:style>
  <w:style w:type="character" w:styleId="EndnoteReference">
    <w:name w:val="endnote reference"/>
    <w:semiHidden/>
    <w:unhideWhenUsed/>
    <w:rsid w:val="00A95C5D"/>
    <w:rPr>
      <w:vertAlign w:val="superscript"/>
    </w:rPr>
  </w:style>
  <w:style w:type="character" w:styleId="PlaceholderText">
    <w:name w:val="Placeholder Text"/>
    <w:uiPriority w:val="99"/>
    <w:semiHidden/>
    <w:rsid w:val="00A95C5D"/>
    <w:rPr>
      <w:color w:val="808080"/>
    </w:rPr>
  </w:style>
  <w:style w:type="character" w:styleId="SubtleEmphasis">
    <w:name w:val="Subtle Emphasis"/>
    <w:uiPriority w:val="19"/>
    <w:qFormat/>
    <w:rsid w:val="00A95C5D"/>
    <w:rPr>
      <w:i/>
      <w:iCs/>
      <w:color w:val="808080"/>
    </w:rPr>
  </w:style>
  <w:style w:type="character" w:styleId="IntenseEmphasis">
    <w:name w:val="Intense Emphasis"/>
    <w:uiPriority w:val="21"/>
    <w:qFormat/>
    <w:rsid w:val="00A95C5D"/>
    <w:rPr>
      <w:b/>
      <w:bCs/>
      <w:i/>
      <w:iCs/>
      <w:color w:val="4F81BD"/>
    </w:rPr>
  </w:style>
  <w:style w:type="character" w:styleId="SubtleReference">
    <w:name w:val="Subtle Reference"/>
    <w:uiPriority w:val="31"/>
    <w:qFormat/>
    <w:rsid w:val="00A95C5D"/>
    <w:rPr>
      <w:smallCaps/>
      <w:color w:val="C0504D"/>
      <w:u w:val="single"/>
    </w:rPr>
  </w:style>
  <w:style w:type="character" w:styleId="IntenseReference">
    <w:name w:val="Intense Reference"/>
    <w:uiPriority w:val="32"/>
    <w:qFormat/>
    <w:rsid w:val="00A95C5D"/>
    <w:rPr>
      <w:b/>
      <w:bCs/>
      <w:smallCaps/>
      <w:color w:val="C0504D"/>
      <w:spacing w:val="5"/>
      <w:u w:val="single"/>
    </w:rPr>
  </w:style>
  <w:style w:type="character" w:styleId="BookTitle">
    <w:name w:val="Book Title"/>
    <w:uiPriority w:val="33"/>
    <w:qFormat/>
    <w:rsid w:val="00A95C5D"/>
    <w:rPr>
      <w:b/>
      <w:bCs/>
      <w:smallCaps/>
      <w:spacing w:val="5"/>
    </w:rPr>
  </w:style>
  <w:style w:type="character" w:customStyle="1" w:styleId="TAHCar">
    <w:name w:val="TAH Car"/>
    <w:link w:val="TAH"/>
    <w:qFormat/>
    <w:locked/>
    <w:rsid w:val="00A95C5D"/>
    <w:rPr>
      <w:rFonts w:ascii="Arial" w:eastAsia="Times New Roman" w:hAnsi="Arial" w:cs="Times New Roman"/>
      <w:b/>
      <w:color w:val="000000"/>
      <w:sz w:val="18"/>
      <w:szCs w:val="20"/>
      <w:lang w:eastAsia="ja-JP"/>
    </w:rPr>
  </w:style>
  <w:style w:type="character" w:customStyle="1" w:styleId="EXChar">
    <w:name w:val="EX Char"/>
    <w:rsid w:val="00A95C5D"/>
    <w:rPr>
      <w:rFonts w:ascii="Times New Roman" w:hAnsi="Times New Roman" w:cs="Times New Roman" w:hint="default"/>
    </w:rPr>
  </w:style>
  <w:style w:type="character" w:customStyle="1" w:styleId="TALCar">
    <w:name w:val="TAL Car"/>
    <w:qFormat/>
    <w:rsid w:val="00A95C5D"/>
    <w:rPr>
      <w:rFonts w:ascii="Arial" w:hAnsi="Arial" w:cs="Arial" w:hint="default"/>
      <w:sz w:val="18"/>
      <w:lang w:val="en-GB" w:eastAsia="en-US"/>
    </w:rPr>
  </w:style>
  <w:style w:type="character" w:customStyle="1" w:styleId="TACChar">
    <w:name w:val="TAC Char"/>
    <w:qFormat/>
    <w:rsid w:val="00A95C5D"/>
    <w:rPr>
      <w:rFonts w:ascii="Arial" w:hAnsi="Arial" w:cs="Arial" w:hint="default"/>
      <w:sz w:val="18"/>
      <w:lang w:val="en-GB" w:eastAsia="en-US"/>
    </w:rPr>
  </w:style>
  <w:style w:type="character" w:customStyle="1" w:styleId="B1Zchn">
    <w:name w:val="B1 Zchn"/>
    <w:locked/>
    <w:rsid w:val="00A95C5D"/>
    <w:rPr>
      <w:rFonts w:ascii="Times New Roman" w:hAnsi="Times New Roman" w:cs="Times New Roman" w:hint="default"/>
      <w:lang w:val="en-GB"/>
    </w:rPr>
  </w:style>
  <w:style w:type="character" w:customStyle="1" w:styleId="B2Char">
    <w:name w:val="B2 Char"/>
    <w:qFormat/>
    <w:rsid w:val="00A95C5D"/>
    <w:rPr>
      <w:rFonts w:ascii="Times New Roman" w:hAnsi="Times New Roman" w:cs="Times New Roman" w:hint="default"/>
      <w:lang w:val="en-GB"/>
    </w:rPr>
  </w:style>
  <w:style w:type="character" w:customStyle="1" w:styleId="NOZchn">
    <w:name w:val="NO Zchn"/>
    <w:rsid w:val="00A95C5D"/>
    <w:rPr>
      <w:rFonts w:ascii="Times New Roman" w:hAnsi="Times New Roman" w:cs="Times New Roman" w:hint="default"/>
      <w:lang w:val="en-GB"/>
    </w:rPr>
  </w:style>
  <w:style w:type="character" w:customStyle="1" w:styleId="ENChar">
    <w:name w:val="EN Char"/>
    <w:rsid w:val="00A95C5D"/>
    <w:rPr>
      <w:rFonts w:ascii="Times New Roman" w:hAnsi="Times New Roman" w:cs="Times New Roman" w:hint="default"/>
      <w:color w:val="FF0000"/>
      <w:lang w:val="en-US" w:eastAsia="en-US"/>
    </w:rPr>
  </w:style>
  <w:style w:type="character" w:customStyle="1" w:styleId="TAL1">
    <w:name w:val="TAL (文字)"/>
    <w:rsid w:val="00A95C5D"/>
    <w:rPr>
      <w:rFonts w:ascii="Arial" w:eastAsia="Times New Roman" w:hAnsi="Arial" w:cs="Arial" w:hint="default"/>
      <w:sz w:val="18"/>
      <w:lang w:val="en-GB"/>
    </w:rPr>
  </w:style>
  <w:style w:type="character" w:customStyle="1" w:styleId="THC">
    <w:name w:val="TH C"/>
    <w:rsid w:val="00A95C5D"/>
    <w:rPr>
      <w:rFonts w:ascii="Arial" w:eastAsia="MS Mincho" w:hAnsi="Arial" w:cs="Arial" w:hint="default"/>
      <w:b/>
      <w:bCs/>
      <w:lang w:val="en-GB" w:eastAsia="ja-JP"/>
    </w:rPr>
  </w:style>
  <w:style w:type="character" w:customStyle="1" w:styleId="TALZchn">
    <w:name w:val="TAL Zchn"/>
    <w:rsid w:val="00A95C5D"/>
    <w:rPr>
      <w:rFonts w:ascii="Arial" w:hAnsi="Arial" w:cs="Arial" w:hint="default"/>
      <w:sz w:val="18"/>
      <w:lang w:val="en-GB" w:eastAsia="en-US" w:bidi="ar-SA"/>
    </w:rPr>
  </w:style>
  <w:style w:type="character" w:customStyle="1" w:styleId="Heading4C">
    <w:name w:val="Heading 4 C"/>
    <w:rsid w:val="00A95C5D"/>
    <w:rPr>
      <w:rFonts w:ascii="Arial" w:hAnsi="Arial" w:cs="Arial" w:hint="default"/>
      <w:sz w:val="24"/>
      <w:szCs w:val="28"/>
      <w:lang w:val="en-GB" w:eastAsia="en-US" w:bidi="ar-SA"/>
    </w:rPr>
  </w:style>
  <w:style w:type="character" w:customStyle="1" w:styleId="H6C">
    <w:name w:val="H6 C"/>
    <w:rsid w:val="00A95C5D"/>
    <w:rPr>
      <w:rFonts w:ascii="Arial" w:hAnsi="Arial" w:cs="Arial" w:hint="default"/>
      <w:sz w:val="22"/>
      <w:lang w:val="en-GB" w:eastAsia="ja-JP" w:bidi="ar-SA"/>
    </w:rPr>
  </w:style>
  <w:style w:type="character" w:customStyle="1" w:styleId="h51">
    <w:name w:val="h5 1"/>
    <w:rsid w:val="00A95C5D"/>
    <w:rPr>
      <w:rFonts w:ascii="Arial" w:eastAsia="MS Mincho" w:hAnsi="Arial" w:cs="Arial" w:hint="default"/>
      <w:sz w:val="22"/>
      <w:lang w:val="en-GB" w:eastAsia="en-US" w:bidi="ar-SA"/>
    </w:rPr>
  </w:style>
  <w:style w:type="character" w:customStyle="1" w:styleId="h5Char2">
    <w:name w:val="h5 Char2"/>
    <w:aliases w:val="Head5 Char2,5 Char2,Heading5 Char2,H5 Char2,M5 Char2,mh2 Char2,Module heading 2 Char2,heading 8 Char2,Numbered Sub-list Char Char2,Numbered Sub-list Char1,5 Char Char1,H5 Char Char1,Heading 81 Char Char1"/>
    <w:rsid w:val="00A95C5D"/>
    <w:rPr>
      <w:rFonts w:ascii="Arial" w:hAnsi="Arial" w:cs="Arial" w:hint="default"/>
      <w:sz w:val="22"/>
      <w:lang w:val="en-GB" w:eastAsia="en-US" w:bidi="ar-SA"/>
    </w:rPr>
  </w:style>
  <w:style w:type="character" w:customStyle="1" w:styleId="h5Char1">
    <w:name w:val="h5 Char1"/>
    <w:aliases w:val="Head5 Char1,5 Char1,Heading5 Char1,H5 Char1,M5 Char1,mh2 Char1,Module heading 2 Char1,heading 8 Char1,Numbered Sub-list Char Char1,Numbered Sub-list Char4,Heading5 Char5,Head5 Char5,标题 5 Char1"/>
    <w:rsid w:val="00A95C5D"/>
    <w:rPr>
      <w:rFonts w:ascii="Arial" w:eastAsia="MS Mincho" w:hAnsi="Arial" w:cs="Arial" w:hint="default"/>
      <w:sz w:val="22"/>
      <w:lang w:val="en-GB" w:eastAsia="en-US" w:bidi="ar-SA"/>
    </w:rPr>
  </w:style>
  <w:style w:type="character" w:customStyle="1" w:styleId="h4Char1">
    <w:name w:val="h4 Char1"/>
    <w:aliases w:val="H4 Char1,H41 Char1,h41 Char1,H42 Char1,h42 Char1,H43 Char1,h43 Char1,H411 Char1,h411 Char1,H421 Char1,h421 Char1,H44 Char1,h44 Char1,H412 Char1,h412 Char1,H422 Char1,h422 Char1,H431 Char1,h431 Char1,H45 Char1,h45 Char1,H413 Char1,h413 Char1"/>
    <w:rsid w:val="00A95C5D"/>
    <w:rPr>
      <w:rFonts w:ascii="Arial" w:eastAsia="MS Mincho" w:hAnsi="Arial" w:cs="Arial" w:hint="default"/>
      <w:sz w:val="24"/>
      <w:lang w:val="en-GB" w:eastAsia="en-US" w:bidi="ar-SA"/>
    </w:rPr>
  </w:style>
  <w:style w:type="character" w:customStyle="1" w:styleId="h4Char2">
    <w:name w:val="h4 Char2"/>
    <w:aliases w:val="H4 Char2,H41 Char2,h41 Char2,H42 Char2,h42 Char2,H43 Char2,h43 Char2,H411 Char2,h411 Char2,H421 Char2,h421 Char2,H44 Char2,h44 Char2,H412 Char2,h412 Char2,H422 Char2,h422 Char2,H431 Char2,h431 Char2,H45 Char2,h45 Char2,H413 Char2,h413 Char2"/>
    <w:rsid w:val="00A95C5D"/>
    <w:rPr>
      <w:rFonts w:ascii="Arial" w:hAnsi="Arial" w:cs="Arial" w:hint="default"/>
      <w:sz w:val="24"/>
      <w:lang w:val="x-none" w:eastAsia="en-US" w:bidi="ar-SA"/>
    </w:rPr>
  </w:style>
  <w:style w:type="character" w:customStyle="1" w:styleId="h4Char5">
    <w:name w:val="h4 Char5"/>
    <w:aliases w:val="Memo Heading 4 Char4,H4 Char5,H41 Char5,h41 Char5,H42 Char5,h42 Char5,H43 Char5,h43 Char5,H411 Char5,h411 Char5,H421 Char5,h421 Char5,H44 Char5,h44 Char5,H412 Char5,h412 Char5,H422 Char5,h422 Char5,H431 Char5,h431 Char5,H45 Char3,h45 Char4"/>
    <w:rsid w:val="00A95C5D"/>
    <w:rPr>
      <w:rFonts w:ascii="Arial" w:hAnsi="Arial" w:cs="Arial" w:hint="default"/>
      <w:sz w:val="24"/>
      <w:szCs w:val="28"/>
      <w:lang w:val="en-GB" w:eastAsia="en-GB" w:bidi="ar-SA"/>
    </w:rPr>
  </w:style>
  <w:style w:type="character" w:customStyle="1" w:styleId="h4Char4">
    <w:name w:val="h4 Char4"/>
    <w:aliases w:val="Memo Heading 4 Char3,H4 Char4,H41 Char4,h41 Char4,H42 Char4,h42 Char4,H43 Char4,h43 Char4,H411 Char4,h411 Char4,H421 Char4,h421 Char4,H44 Char4,h44 Char4,H412 Char4,h412 Char4,H422 Char4,h422 Char4,H431 Char4,h431 Char4,H45 Char4,h45 Char3"/>
    <w:rsid w:val="00A95C5D"/>
    <w:rPr>
      <w:rFonts w:ascii="Arial" w:hAnsi="Arial" w:cs="Arial" w:hint="default"/>
      <w:sz w:val="24"/>
      <w:lang w:val="en-GB" w:eastAsia="en-US" w:bidi="ar-SA"/>
    </w:rPr>
  </w:style>
  <w:style w:type="character" w:customStyle="1" w:styleId="h4Char3">
    <w:name w:val="h4 Char3"/>
    <w:aliases w:val="H4 Char3,H41 Char3,h41 Char3,H42 Char3,h42 Char3,H43 Char3,h43 Char3,H411 Char3,h411 Char3,H421 Char3,h421 Char3,H44 Char3,h44 Char3,H412 Char3,h412 Char3,H422 Char3,h422 Char3,H431 Char3,h431 Char3,H45 Char5,h45 Char5,H413 Char3,h413 Char3"/>
    <w:qFormat/>
    <w:rsid w:val="00A95C5D"/>
    <w:rPr>
      <w:rFonts w:ascii="Arial" w:hAnsi="Arial" w:cs="Arial" w:hint="default"/>
      <w:sz w:val="24"/>
      <w:lang w:val="en-GB" w:eastAsia="ja-JP" w:bidi="ar-SA"/>
    </w:rPr>
  </w:style>
  <w:style w:type="character" w:customStyle="1" w:styleId="h4Char6">
    <w:name w:val="h4 Char6"/>
    <w:aliases w:val="H4 Char6,H41 Char6,h41 Char6,H42 Char6,h42 Char6,H43 Char6,h43 Char6,H411 Char6,h411 Char6,H421 Char6,h421 Char6,H44 Char6,h44 Char6,H412 Char6,h412 Char6,H422 Char6,h422 Char6,H431 Char6,h431 Char6,H45 Char6,h45 Char6,H413 Char4,h413 Char4"/>
    <w:rsid w:val="00A95C5D"/>
    <w:rPr>
      <w:rFonts w:ascii="Arial" w:hAnsi="Arial" w:cs="Arial" w:hint="default"/>
      <w:sz w:val="24"/>
      <w:lang w:val="en-GB" w:eastAsia="ja-JP" w:bidi="ar-SA"/>
    </w:rPr>
  </w:style>
  <w:style w:type="character" w:customStyle="1" w:styleId="B3Char2">
    <w:name w:val="B3 Char2"/>
    <w:qFormat/>
    <w:rsid w:val="00A95C5D"/>
    <w:rPr>
      <w:rFonts w:ascii="Times New Roman" w:hAnsi="Times New Roman" w:cs="Times New Roman" w:hint="default"/>
      <w:lang w:val="en-GB"/>
    </w:rPr>
  </w:style>
  <w:style w:type="character" w:customStyle="1" w:styleId="CharChar">
    <w:name w:val="Char Char"/>
    <w:rsid w:val="00A95C5D"/>
    <w:rPr>
      <w:rFonts w:ascii="Arial" w:hAnsi="Arial" w:cs="Arial" w:hint="default"/>
      <w:sz w:val="28"/>
      <w:lang w:val="en-GB" w:eastAsia="en-US"/>
    </w:rPr>
  </w:style>
  <w:style w:type="character" w:customStyle="1" w:styleId="CharChar9">
    <w:name w:val="Char Char9"/>
    <w:rsid w:val="00A95C5D"/>
    <w:rPr>
      <w:rFonts w:ascii="Arial" w:eastAsia="MS Mincho" w:hAnsi="Arial" w:cs="CG Times (WN)" w:hint="default"/>
      <w:kern w:val="0"/>
      <w:sz w:val="22"/>
      <w:szCs w:val="20"/>
      <w:lang w:val="en-GB" w:eastAsia="ar-SA"/>
    </w:rPr>
  </w:style>
  <w:style w:type="character" w:customStyle="1" w:styleId="CharChar3">
    <w:name w:val="Char Char3"/>
    <w:rsid w:val="00A95C5D"/>
    <w:rPr>
      <w:rFonts w:ascii="Arial" w:hAnsi="Arial" w:cs="Arial" w:hint="default"/>
      <w:sz w:val="22"/>
      <w:lang w:val="en-GB" w:eastAsia="en-US" w:bidi="ar-SA"/>
    </w:rPr>
  </w:style>
  <w:style w:type="character" w:customStyle="1" w:styleId="EditorsNoteCarCar">
    <w:name w:val="Editor's Note Car Car"/>
    <w:rsid w:val="00A95C5D"/>
    <w:rPr>
      <w:rFonts w:ascii="Times New Roman" w:hAnsi="Times New Roman" w:cs="Times New Roman" w:hint="default"/>
      <w:color w:val="FF0000"/>
      <w:lang w:val="en-GB"/>
    </w:rPr>
  </w:style>
  <w:style w:type="character" w:customStyle="1" w:styleId="CharChar4">
    <w:name w:val="Char Char4"/>
    <w:rsid w:val="00A95C5D"/>
    <w:rPr>
      <w:rFonts w:ascii="Arial" w:hAnsi="Arial" w:cs="Arial" w:hint="default"/>
      <w:sz w:val="24"/>
      <w:lang w:val="en-GB" w:eastAsia="en-US" w:bidi="ar-SA"/>
    </w:rPr>
  </w:style>
  <w:style w:type="character" w:customStyle="1" w:styleId="CharChar2">
    <w:name w:val="Char Char2"/>
    <w:rsid w:val="00A95C5D"/>
    <w:rPr>
      <w:rFonts w:ascii="Arial" w:hAnsi="Arial" w:cs="Arial" w:hint="default"/>
      <w:lang w:val="en-GB" w:eastAsia="en-US" w:bidi="ar-SA"/>
    </w:rPr>
  </w:style>
  <w:style w:type="character" w:customStyle="1" w:styleId="CharChar5">
    <w:name w:val="Char Char5"/>
    <w:rsid w:val="00A95C5D"/>
    <w:rPr>
      <w:rFonts w:ascii="Arial" w:hAnsi="Arial" w:cs="Arial" w:hint="default"/>
      <w:sz w:val="28"/>
      <w:lang w:val="en-GB" w:eastAsia="en-US" w:bidi="ar-SA"/>
    </w:rPr>
  </w:style>
  <w:style w:type="character" w:customStyle="1" w:styleId="Underrubrik2Char1">
    <w:name w:val="Underrubrik2 Char1"/>
    <w:aliases w:val="H3 Char1,0H Char1,h3 Char1,no break Char1,l3 Char1,3 Char1,list 3 Char1,Head 3 Char1,1.1.1 Char1,3rd level Char1,Major Section Sub Section Char1,PA Minor Section Char1,Head3 Char1,Level 3 Head Char1,31 Char1,32 Char1,33 Char1,34 Char1"/>
    <w:rsid w:val="00A95C5D"/>
    <w:rPr>
      <w:rFonts w:ascii="Arial" w:hAnsi="Arial" w:cs="Arial" w:hint="default"/>
      <w:sz w:val="28"/>
      <w:lang w:val="en-GB"/>
    </w:rPr>
  </w:style>
  <w:style w:type="character" w:customStyle="1" w:styleId="CharChar21">
    <w:name w:val="Char Char21"/>
    <w:rsid w:val="00A95C5D"/>
    <w:rPr>
      <w:rFonts w:ascii="Times New Roman" w:hAnsi="Times New Roman" w:cs="Times New Roman" w:hint="default"/>
      <w:lang w:val="en-GB" w:eastAsia="en-US"/>
    </w:rPr>
  </w:style>
  <w:style w:type="character" w:customStyle="1" w:styleId="CharChar7">
    <w:name w:val="Char Char7"/>
    <w:rsid w:val="00A95C5D"/>
    <w:rPr>
      <w:rFonts w:ascii="Arial" w:eastAsia="SimSun" w:hAnsi="Arial" w:cs="Arial" w:hint="default"/>
      <w:sz w:val="36"/>
      <w:lang w:val="en-GB" w:eastAsia="en-US" w:bidi="ar-SA"/>
    </w:rPr>
  </w:style>
  <w:style w:type="character" w:customStyle="1" w:styleId="CharChar6">
    <w:name w:val="Char Char6"/>
    <w:rsid w:val="00A95C5D"/>
    <w:rPr>
      <w:rFonts w:ascii="Arial" w:eastAsia="SimSun" w:hAnsi="Arial" w:cs="Arial" w:hint="default"/>
      <w:sz w:val="32"/>
      <w:lang w:val="en-GB" w:eastAsia="en-US" w:bidi="ar-SA"/>
    </w:rPr>
  </w:style>
  <w:style w:type="character" w:customStyle="1" w:styleId="CharChar16">
    <w:name w:val="Char Char16"/>
    <w:rsid w:val="00A95C5D"/>
    <w:rPr>
      <w:rFonts w:ascii="Arial" w:eastAsia="SimSun" w:hAnsi="Arial" w:cs="Arial" w:hint="default"/>
      <w:lang w:val="en-GB" w:eastAsia="en-US" w:bidi="ar-SA"/>
    </w:rPr>
  </w:style>
  <w:style w:type="character" w:customStyle="1" w:styleId="CharChar14">
    <w:name w:val="Char Char14"/>
    <w:rsid w:val="00A95C5D"/>
    <w:rPr>
      <w:rFonts w:ascii="Arial" w:eastAsia="SimSun" w:hAnsi="Arial" w:cs="Arial" w:hint="default"/>
      <w:sz w:val="36"/>
      <w:lang w:val="en-GB" w:eastAsia="en-US" w:bidi="ar-SA"/>
    </w:rPr>
  </w:style>
  <w:style w:type="character" w:customStyle="1" w:styleId="CharChar25">
    <w:name w:val="Char Char25"/>
    <w:rsid w:val="00A95C5D"/>
    <w:rPr>
      <w:rFonts w:ascii="Arial" w:hAnsi="Arial" w:cs="Arial" w:hint="default"/>
      <w:lang w:val="en-GB" w:eastAsia="en-US"/>
    </w:rPr>
  </w:style>
  <w:style w:type="character" w:customStyle="1" w:styleId="CharChar24">
    <w:name w:val="Char Char24"/>
    <w:rsid w:val="00A95C5D"/>
    <w:rPr>
      <w:rFonts w:ascii="Arial" w:hAnsi="Arial" w:cs="Arial" w:hint="default"/>
      <w:sz w:val="36"/>
      <w:lang w:val="en-GB" w:eastAsia="en-US"/>
    </w:rPr>
  </w:style>
  <w:style w:type="character" w:customStyle="1" w:styleId="CharChar17">
    <w:name w:val="Char Char17"/>
    <w:rsid w:val="00A95C5D"/>
    <w:rPr>
      <w:rFonts w:ascii="Tahoma" w:hAnsi="Tahoma" w:cs="Tahoma" w:hint="default"/>
      <w:shd w:val="clear" w:color="auto" w:fill="000080"/>
      <w:lang w:val="en-GB" w:eastAsia="en-US"/>
    </w:rPr>
  </w:style>
  <w:style w:type="character" w:customStyle="1" w:styleId="CharChar19">
    <w:name w:val="Char Char19"/>
    <w:rsid w:val="00A95C5D"/>
    <w:rPr>
      <w:rFonts w:ascii="Times New Roman" w:hAnsi="Times New Roman" w:cs="Times New Roman" w:hint="default"/>
      <w:lang w:val="en-GB"/>
    </w:rPr>
  </w:style>
  <w:style w:type="character" w:customStyle="1" w:styleId="CharChar20">
    <w:name w:val="Char Char20"/>
    <w:rsid w:val="00A95C5D"/>
    <w:rPr>
      <w:rFonts w:ascii="Tahoma" w:hAnsi="Tahoma" w:cs="Tahoma" w:hint="default"/>
      <w:sz w:val="16"/>
      <w:szCs w:val="16"/>
      <w:lang w:val="en-GB" w:eastAsia="en-US"/>
    </w:rPr>
  </w:style>
  <w:style w:type="character" w:customStyle="1" w:styleId="CharChar30">
    <w:name w:val="Char Char30"/>
    <w:rsid w:val="00A95C5D"/>
    <w:rPr>
      <w:rFonts w:ascii="Arial" w:hAnsi="Arial" w:cs="Arial" w:hint="default"/>
      <w:lang w:val="en-GB" w:eastAsia="en-US"/>
    </w:rPr>
  </w:style>
  <w:style w:type="character" w:customStyle="1" w:styleId="CharChar29">
    <w:name w:val="Char Char29"/>
    <w:rsid w:val="00A95C5D"/>
    <w:rPr>
      <w:rFonts w:ascii="Arial" w:hAnsi="Arial" w:cs="Arial" w:hint="default"/>
      <w:sz w:val="36"/>
      <w:lang w:val="en-GB" w:eastAsia="en-US"/>
    </w:rPr>
  </w:style>
  <w:style w:type="character" w:customStyle="1" w:styleId="CharChar26">
    <w:name w:val="Char Char26"/>
    <w:rsid w:val="00A95C5D"/>
    <w:rPr>
      <w:rFonts w:ascii="Times New Roman" w:hAnsi="Times New Roman" w:cs="Times New Roman" w:hint="default"/>
      <w:lang w:val="en-GB" w:eastAsia="en-US"/>
    </w:rPr>
  </w:style>
  <w:style w:type="character" w:customStyle="1" w:styleId="CharChar28">
    <w:name w:val="Char Char28"/>
    <w:rsid w:val="00A95C5D"/>
    <w:rPr>
      <w:rFonts w:ascii="Arial" w:hAnsi="Arial" w:cs="Arial" w:hint="default"/>
      <w:sz w:val="36"/>
      <w:lang w:val="en-GB" w:eastAsia="en-US"/>
    </w:rPr>
  </w:style>
  <w:style w:type="character" w:customStyle="1" w:styleId="CharChar27">
    <w:name w:val="Char Char27"/>
    <w:rsid w:val="00A95C5D"/>
    <w:rPr>
      <w:rFonts w:ascii="Arial" w:hAnsi="Arial" w:cs="Arial" w:hint="default"/>
      <w:b/>
      <w:bCs w:val="0"/>
      <w:i/>
      <w:iCs w:val="0"/>
      <w:noProof/>
      <w:sz w:val="18"/>
      <w:lang w:val="en-GB" w:eastAsia="en-US"/>
    </w:rPr>
  </w:style>
  <w:style w:type="character" w:customStyle="1" w:styleId="msoins0">
    <w:name w:val="msoins"/>
    <w:basedOn w:val="DefaultParagraphFont"/>
    <w:rsid w:val="00A95C5D"/>
  </w:style>
  <w:style w:type="character" w:customStyle="1" w:styleId="CharChar1">
    <w:name w:val="Char Char1"/>
    <w:rsid w:val="00A95C5D"/>
    <w:rPr>
      <w:lang w:val="en-GB" w:eastAsia="ja-JP" w:bidi="ar-SA"/>
    </w:rPr>
  </w:style>
  <w:style w:type="character" w:customStyle="1" w:styleId="capChar2">
    <w:name w:val="cap Char2"/>
    <w:aliases w:val="cap Char Char2,Caption Char Char1,Caption Char1 Char Char1,cap Char Char1 Char1,Caption Char Char1 Char Char1,cap Char2 Char Char Char1"/>
    <w:rsid w:val="00A95C5D"/>
    <w:rPr>
      <w:b/>
      <w:bCs w:val="0"/>
      <w:lang w:val="en-GB" w:eastAsia="en-GB" w:bidi="ar-SA"/>
    </w:rPr>
  </w:style>
  <w:style w:type="character" w:customStyle="1" w:styleId="btChar2">
    <w:name w:val="bt Char2"/>
    <w:aliases w:val="Corps de texte Car Char2,Corps de texte Car1 Car Char2,Corps de texte Car Car Car Char2,Corps de texte Car1 Car Car Car Char2,Corps de texte Car Car Car Car Car Char2,Corps de texte Car1 Car Car Car Car Car Char2,bt Car Char Char2"/>
    <w:rsid w:val="00A95C5D"/>
    <w:rPr>
      <w:lang w:val="en-GB" w:eastAsia="ja-JP" w:bidi="ar-SA"/>
    </w:rPr>
  </w:style>
  <w:style w:type="character" w:customStyle="1" w:styleId="Head2AChar4">
    <w:name w:val="Head2A Char4"/>
    <w:aliases w:val="2 Char4,H2 Char4,h2 Char4,DO NOT USE_h2 Char4,h21 Char4,UNDERRUBRIK 1-2 Char4,Head 2 Char4,l2 Char4,TitreProp Char4,Header 2 Char4,ITT t2 Char4,PA Major Section Char4,Livello 2 Char4,R2 Char4,H21 Char4,Heading 2 Hidden Char4,Head1 Char4"/>
    <w:rsid w:val="00A95C5D"/>
    <w:rPr>
      <w:rFonts w:ascii="Arial" w:hAnsi="Arial" w:cs="Arial" w:hint="default"/>
      <w:sz w:val="32"/>
      <w:lang w:val="en-GB" w:eastAsia="ja-JP" w:bidi="ar-SA"/>
    </w:rPr>
  </w:style>
  <w:style w:type="character" w:customStyle="1" w:styleId="AndreaLeonardi">
    <w:name w:val="Andrea Leonardi"/>
    <w:semiHidden/>
    <w:rsid w:val="00A95C5D"/>
    <w:rPr>
      <w:rFonts w:ascii="Arial" w:hAnsi="Arial" w:cs="Arial" w:hint="default"/>
      <w:color w:val="auto"/>
      <w:sz w:val="20"/>
      <w:szCs w:val="20"/>
    </w:rPr>
  </w:style>
  <w:style w:type="character" w:customStyle="1" w:styleId="NOCharChar">
    <w:name w:val="NO Char Char"/>
    <w:rsid w:val="00A95C5D"/>
    <w:rPr>
      <w:lang w:val="en-GB" w:eastAsia="en-US" w:bidi="ar-SA"/>
    </w:rPr>
  </w:style>
  <w:style w:type="character" w:customStyle="1" w:styleId="Head2AChar2">
    <w:name w:val="Head2A Char2"/>
    <w:aliases w:val="2 Char2,H2 Char2,h2 Char2,DO NOT USE_h2 Char2,h21 Char2,UNDERRUBRIK 1-2 Char2,Head 2 Char2,l2 Char2,TitreProp Char2,Header 2 Char2,ITT t2 Char2,PA Major Section Char2,Livello 2 Char2,R2 Char2,H21 Char2,Heading 2 Hidden Char2,Head1 Char2"/>
    <w:rsid w:val="00A95C5D"/>
    <w:rPr>
      <w:rFonts w:ascii="Arial" w:hAnsi="Arial" w:cs="Arial" w:hint="default"/>
      <w:sz w:val="32"/>
      <w:lang w:val="en-GB" w:eastAsia="en-US" w:bidi="ar-SA"/>
    </w:rPr>
  </w:style>
  <w:style w:type="character" w:customStyle="1" w:styleId="Head2AChar3">
    <w:name w:val="Head2A Char3"/>
    <w:aliases w:val="2 Char3,H2 Char3,h2 Char3,DO NOT USE_h2 Char3,h21 Char3,UNDERRUBRIK 1-2 Char3,Head 2 Char3,l2 Char3,TitreProp Char3,Header 2 Char3,ITT t2 Char3,PA Major Section Char3,Livello 2 Char3,R2 Char3,H21 Char3,Heading 2 Hidden Char3,Head1 Char3"/>
    <w:rsid w:val="00A95C5D"/>
    <w:rPr>
      <w:rFonts w:ascii="Arial" w:hAnsi="Arial" w:cs="Arial" w:hint="default"/>
      <w:sz w:val="32"/>
      <w:lang w:val="en-GB" w:eastAsia="en-US" w:bidi="ar-SA"/>
    </w:rPr>
  </w:style>
  <w:style w:type="character" w:customStyle="1" w:styleId="T1Char2">
    <w:name w:val="T1 Char2"/>
    <w:aliases w:val="Header 6 Char Char2"/>
    <w:rsid w:val="00A95C5D"/>
    <w:rPr>
      <w:rFonts w:ascii="Arial" w:hAnsi="Arial" w:cs="Arial" w:hint="default"/>
      <w:lang w:val="en-GB" w:eastAsia="en-US" w:bidi="ar-SA"/>
    </w:rPr>
  </w:style>
  <w:style w:type="character" w:customStyle="1" w:styleId="ZchnZchn5">
    <w:name w:val="Zchn Zchn5"/>
    <w:rsid w:val="00A95C5D"/>
    <w:rPr>
      <w:rFonts w:ascii="Courier New" w:eastAsia="Batang" w:hAnsi="Courier New" w:cs="Courier New" w:hint="default"/>
      <w:lang w:val="nb-NO" w:eastAsia="en-US" w:bidi="ar-SA"/>
    </w:rPr>
  </w:style>
  <w:style w:type="character" w:customStyle="1" w:styleId="CharChar10">
    <w:name w:val="Char Char10"/>
    <w:rsid w:val="00A95C5D"/>
    <w:rPr>
      <w:rFonts w:ascii="Times New Roman" w:hAnsi="Times New Roman" w:cs="Times New Roman" w:hint="default"/>
      <w:lang w:val="en-GB" w:eastAsia="en-US"/>
    </w:rPr>
  </w:style>
  <w:style w:type="character" w:customStyle="1" w:styleId="CharChar8">
    <w:name w:val="Char Char8"/>
    <w:semiHidden/>
    <w:rsid w:val="00A95C5D"/>
    <w:rPr>
      <w:rFonts w:ascii="Times New Roman" w:hAnsi="Times New Roman" w:cs="Times New Roman" w:hint="default"/>
      <w:b/>
      <w:bCs/>
      <w:lang w:val="en-GB" w:eastAsia="en-US"/>
    </w:rPr>
  </w:style>
  <w:style w:type="character" w:customStyle="1" w:styleId="btChar3">
    <w:name w:val="bt Char3"/>
    <w:aliases w:val="bt Car Char Char3,Corps de texte Car Char3,Corps de texte Car1 Car Char3,Corps de texte Car Car Car Char3,Corps de texte Car1 Car Car Car Char3,Corps de texte Car Car Car Car Car Char3,Corps de texte Car1 Car Car Car Car Car Char3"/>
    <w:rsid w:val="00A95C5D"/>
    <w:rPr>
      <w:lang w:val="en-GB" w:eastAsia="ja-JP" w:bidi="ar-SA"/>
    </w:rPr>
  </w:style>
  <w:style w:type="character" w:customStyle="1" w:styleId="NMPHeading1Char2">
    <w:name w:val="NMP Heading 1 Char2"/>
    <w:aliases w:val="H1 Char2,h1 Char2,app heading 1 Char2,l1 Char2,Memo Heading 1 Char2,h11 Char2,h12 Char2,h13 Char2,h14 Char2,h15 Char2,h16 Char2,h17 Char2,h111 Char2,h121 Char2,h131 Char2,h141 Char2,h151 Char2,h161 Char1,h18 Char1,h112 Char,h122 Char"/>
    <w:uiPriority w:val="9"/>
    <w:rsid w:val="00A95C5D"/>
    <w:rPr>
      <w:rFonts w:ascii="Arial" w:hAnsi="Arial" w:cs="Arial" w:hint="default"/>
      <w:sz w:val="36"/>
      <w:lang w:val="en-GB" w:eastAsia="en-US" w:bidi="ar-SA"/>
    </w:rPr>
  </w:style>
  <w:style w:type="character" w:customStyle="1" w:styleId="Underrubrik2Char2">
    <w:name w:val="Underrubrik2 Char2"/>
    <w:aliases w:val="H3 Char2,h3 Char2,Memo Heading 3 Char2,no break Char2,0H Char2,l3 Char2,3 Char2,list 3 Char2,Head 3 Char2,1.1.1 Char2,3rd level Char2,Major Section Sub Section Char2,PA Minor Section Char2,Head3 Char2,Level 3 Head Char2,31 Char2"/>
    <w:rsid w:val="00A95C5D"/>
    <w:rPr>
      <w:rFonts w:ascii="Arial" w:hAnsi="Arial" w:cs="Arial" w:hint="default"/>
      <w:sz w:val="28"/>
      <w:lang w:val="en-GB" w:eastAsia="en-US" w:bidi="ar-SA"/>
    </w:rPr>
  </w:style>
  <w:style w:type="character" w:customStyle="1" w:styleId="T1Char3">
    <w:name w:val="T1 Char3"/>
    <w:aliases w:val="Header 6 Char Char3"/>
    <w:rsid w:val="00A95C5D"/>
    <w:rPr>
      <w:rFonts w:ascii="Arial" w:hAnsi="Arial" w:cs="Arial" w:hint="default"/>
      <w:lang w:val="en-GB" w:eastAsia="en-US" w:bidi="ar-SA"/>
    </w:rPr>
  </w:style>
  <w:style w:type="character" w:customStyle="1" w:styleId="msoins00">
    <w:name w:val="msoins0"/>
    <w:rsid w:val="00A95C5D"/>
  </w:style>
  <w:style w:type="character" w:customStyle="1" w:styleId="salin1c">
    <w:name w:val="salin1c"/>
    <w:semiHidden/>
    <w:rsid w:val="00A95C5D"/>
    <w:rPr>
      <w:rFonts w:ascii="Arial" w:hAnsi="Arial" w:cs="Arial" w:hint="default"/>
      <w:color w:val="auto"/>
      <w:sz w:val="20"/>
      <w:szCs w:val="20"/>
    </w:rPr>
  </w:style>
  <w:style w:type="character" w:customStyle="1" w:styleId="capChar6">
    <w:name w:val="cap Char6"/>
    <w:aliases w:val="cap Char Char6,Caption Char Char5,Caption Char1 Char Char5,cap Char Char1 Char5,Caption Char Char1 Char Char5,cap Char2 Char Char Char5,Caption Char2,cap Char2 Char Char1,Ca Char1,Caption Char C... Char1"/>
    <w:rsid w:val="00A95C5D"/>
    <w:rPr>
      <w:b/>
      <w:bCs w:val="0"/>
      <w:lang w:val="en-GB" w:eastAsia="en-US" w:bidi="ar-SA"/>
    </w:rPr>
  </w:style>
  <w:style w:type="character" w:customStyle="1" w:styleId="CharChar13">
    <w:name w:val="Char Char13"/>
    <w:semiHidden/>
    <w:rsid w:val="00A95C5D"/>
    <w:rPr>
      <w:rFonts w:ascii="SimSun" w:eastAsia="SimSun" w:hAnsi="SimSun" w:hint="eastAsia"/>
      <w:lang w:val="en-GB" w:eastAsia="en-US" w:bidi="ar-SA"/>
    </w:rPr>
  </w:style>
  <w:style w:type="character" w:customStyle="1" w:styleId="CharChar11">
    <w:name w:val="Char Char11"/>
    <w:rsid w:val="00A95C5D"/>
    <w:rPr>
      <w:rFonts w:ascii="Tahoma" w:eastAsia="SimSun" w:hAnsi="Tahoma" w:cs="Tahoma" w:hint="default"/>
      <w:lang w:val="en-GB" w:eastAsia="en-US" w:bidi="ar-SA"/>
    </w:rPr>
  </w:style>
  <w:style w:type="character" w:customStyle="1" w:styleId="af7">
    <w:name w:val="コメント内容 (文字)"/>
    <w:rsid w:val="00A95C5D"/>
    <w:rPr>
      <w:b/>
      <w:bCs/>
      <w:lang w:val="en-GB" w:eastAsia="en-US" w:bidi="ar-SA"/>
    </w:rPr>
  </w:style>
  <w:style w:type="character" w:customStyle="1" w:styleId="Heading1Char6">
    <w:name w:val="Heading 1 Char6"/>
    <w:aliases w:val="NMP Heading 1 Char7,H1 Char7,h1 Char7,app heading 1 Char7,l1 Char7,Memo Heading 1 Char7,h11 Char7,h12 Char7,h13 Char7,h14 Char7,h15 Char7,h16 Char7,h17 Char7,h111 Char7,h121 Char7,h131 Char7,h141 Char7,h151 Char5,h161 Char4,h18 Char4"/>
    <w:rsid w:val="00A95C5D"/>
    <w:rPr>
      <w:rFonts w:ascii="Arial" w:hAnsi="Arial" w:cs="Arial" w:hint="default"/>
      <w:sz w:val="36"/>
      <w:lang w:val="en-GB" w:eastAsia="en-US"/>
    </w:rPr>
  </w:style>
  <w:style w:type="character" w:customStyle="1" w:styleId="EditorsNoteChar1">
    <w:name w:val="Editor's Note Char1"/>
    <w:rsid w:val="00A95C5D"/>
    <w:rPr>
      <w:rFonts w:ascii="Times New Roman" w:hAnsi="Times New Roman" w:cs="Times New Roman" w:hint="default"/>
      <w:color w:val="FF0000"/>
      <w:lang w:val="en-GB" w:eastAsia="en-US"/>
    </w:rPr>
  </w:style>
  <w:style w:type="character" w:customStyle="1" w:styleId="NurTextZchn1">
    <w:name w:val="Nur Text Zchn1"/>
    <w:rsid w:val="00A95C5D"/>
    <w:rPr>
      <w:rFonts w:ascii="Courier New" w:hAnsi="Courier New" w:cs="Courier New" w:hint="default"/>
      <w:lang w:val="en-GB" w:eastAsia="en-US"/>
    </w:rPr>
  </w:style>
  <w:style w:type="character" w:customStyle="1" w:styleId="EndnotentextZchn1">
    <w:name w:val="Endnotentext Zchn1"/>
    <w:rsid w:val="00A95C5D"/>
    <w:rPr>
      <w:rFonts w:ascii="Times New Roman" w:hAnsi="Times New Roman" w:cs="Times New Roman" w:hint="default"/>
      <w:lang w:val="en-GB" w:eastAsia="en-US"/>
    </w:rPr>
  </w:style>
  <w:style w:type="character" w:customStyle="1" w:styleId="Heading1Char2">
    <w:name w:val="Heading 1 Char2"/>
    <w:rsid w:val="00A95C5D"/>
    <w:rPr>
      <w:rFonts w:ascii="Arial" w:hAnsi="Arial" w:cs="Arial" w:hint="default"/>
      <w:sz w:val="36"/>
      <w:lang w:val="en-GB" w:eastAsia="en-US"/>
    </w:rPr>
  </w:style>
  <w:style w:type="character" w:customStyle="1" w:styleId="PlainTextChar1">
    <w:name w:val="Plain Text Char1"/>
    <w:rsid w:val="00A95C5D"/>
    <w:rPr>
      <w:rFonts w:ascii="Courier New" w:hAnsi="Courier New" w:cs="Courier New" w:hint="default"/>
      <w:lang w:val="en-GB" w:eastAsia="en-US"/>
    </w:rPr>
  </w:style>
  <w:style w:type="character" w:customStyle="1" w:styleId="EndnoteTextChar1">
    <w:name w:val="Endnote Text Char1"/>
    <w:uiPriority w:val="99"/>
    <w:rsid w:val="00A95C5D"/>
    <w:rPr>
      <w:lang w:val="en-GB" w:eastAsia="en-US"/>
    </w:rPr>
  </w:style>
  <w:style w:type="character" w:customStyle="1" w:styleId="CaptionChar4">
    <w:name w:val="Caption Char4"/>
    <w:aliases w:val="cap Char8,cap Char Char8,Caption Char1 Char Char7,cap Char Char1 Char7,Caption Char Char1 Char Char7,cap Char2 Char Char3,Ca Char3,Caption Char C... Char3,cap1 Char1,cap2 Char1,cap11 Char1,Légende-figure Char2,Légende-figure Char Char"/>
    <w:rsid w:val="00A95C5D"/>
    <w:rPr>
      <w:rFonts w:ascii="Times New Roman" w:hAnsi="Times New Roman" w:cs="Times New Roman" w:hint="default"/>
      <w:b/>
      <w:bCs w:val="0"/>
      <w:lang w:val="en-GB" w:eastAsia="ko-KR"/>
    </w:rPr>
  </w:style>
  <w:style w:type="character" w:customStyle="1" w:styleId="searchcontent1">
    <w:name w:val="search_content1"/>
    <w:rsid w:val="00A95C5D"/>
    <w:rPr>
      <w:sz w:val="13"/>
      <w:szCs w:val="13"/>
    </w:rPr>
  </w:style>
  <w:style w:type="character" w:customStyle="1" w:styleId="1f5">
    <w:name w:val="書式なし (文字)1"/>
    <w:rsid w:val="00A95C5D"/>
    <w:rPr>
      <w:rFonts w:ascii="MS Mincho" w:eastAsia="MS Mincho" w:hAnsi="Courier New" w:cs="Courier New" w:hint="eastAsia"/>
      <w:sz w:val="21"/>
      <w:szCs w:val="21"/>
      <w:lang w:val="en-GB" w:eastAsia="en-US"/>
    </w:rPr>
  </w:style>
  <w:style w:type="character" w:customStyle="1" w:styleId="1f6">
    <w:name w:val="文末脚注文字列 (文字)1"/>
    <w:rsid w:val="00A95C5D"/>
    <w:rPr>
      <w:rFonts w:ascii="Times New Roman" w:hAnsi="Times New Roman" w:cs="Times New Roman" w:hint="default"/>
      <w:lang w:val="en-GB" w:eastAsia="en-US"/>
    </w:rPr>
  </w:style>
  <w:style w:type="character" w:customStyle="1" w:styleId="1f7">
    <w:name w:val="純文字 字元1"/>
    <w:rsid w:val="00A95C5D"/>
    <w:rPr>
      <w:rFonts w:ascii="MingLiU" w:eastAsia="MingLiU" w:hAnsi="Courier New" w:cs="Courier New" w:hint="eastAsia"/>
      <w:sz w:val="24"/>
      <w:szCs w:val="24"/>
      <w:lang w:val="en-GB" w:eastAsia="en-US"/>
    </w:rPr>
  </w:style>
  <w:style w:type="character" w:customStyle="1" w:styleId="1f8">
    <w:name w:val="章節附註文字 字元1"/>
    <w:rsid w:val="00A95C5D"/>
    <w:rPr>
      <w:lang w:val="en-GB" w:eastAsia="en-US"/>
    </w:rPr>
  </w:style>
  <w:style w:type="character" w:customStyle="1" w:styleId="Heading1Char3">
    <w:name w:val="Heading 1 Char3"/>
    <w:aliases w:val="NMP Heading 1 Char4,H1 Char4,h1 Char4,app heading 1 Char4,l1 Char4,Memo Heading 1 Char4,h11 Char4,h12 Char4,h13 Char4,h14 Char4,h15 Char4,h16 Char4,Huvudrubrik Char2,heading 1 Char2,h17 Char4,h111 Char4,h121 Char4,h131 Char4,h141 Char4"/>
    <w:rsid w:val="00A95C5D"/>
    <w:rPr>
      <w:rFonts w:ascii="Arial" w:eastAsia="Times New Roman" w:hAnsi="Arial" w:cs="Arial" w:hint="default"/>
      <w:sz w:val="36"/>
      <w:lang w:val="en-GB" w:eastAsia="ja-JP" w:bidi="ar-SA"/>
    </w:rPr>
  </w:style>
  <w:style w:type="character" w:customStyle="1" w:styleId="FooterChar2">
    <w:name w:val="Footer Char2"/>
    <w:rsid w:val="00A95C5D"/>
    <w:rPr>
      <w:sz w:val="18"/>
      <w:szCs w:val="18"/>
    </w:rPr>
  </w:style>
  <w:style w:type="character" w:customStyle="1" w:styleId="Heading7Char3">
    <w:name w:val="Heading 7 Char3"/>
    <w:rsid w:val="00A95C5D"/>
    <w:rPr>
      <w:rFonts w:ascii="Arial" w:eastAsia="SimSun" w:hAnsi="Arial" w:cs="Times New Roman" w:hint="default"/>
      <w:kern w:val="0"/>
      <w:sz w:val="20"/>
      <w:szCs w:val="20"/>
      <w:lang w:val="en-GB" w:eastAsia="en-US"/>
    </w:rPr>
  </w:style>
  <w:style w:type="character" w:customStyle="1" w:styleId="Heading8Char3">
    <w:name w:val="Heading 8 Char3"/>
    <w:rsid w:val="00A95C5D"/>
    <w:rPr>
      <w:rFonts w:ascii="Arial" w:eastAsia="SimSun" w:hAnsi="Arial" w:cs="Times New Roman" w:hint="default"/>
      <w:kern w:val="0"/>
      <w:sz w:val="36"/>
      <w:szCs w:val="20"/>
      <w:lang w:val="en-GB" w:eastAsia="en-US"/>
    </w:rPr>
  </w:style>
  <w:style w:type="character" w:customStyle="1" w:styleId="Heading9Char2">
    <w:name w:val="Heading 9 Char2"/>
    <w:rsid w:val="00A95C5D"/>
    <w:rPr>
      <w:rFonts w:ascii="Arial" w:eastAsia="SimSun" w:hAnsi="Arial" w:cs="Times New Roman" w:hint="default"/>
      <w:kern w:val="0"/>
      <w:sz w:val="36"/>
      <w:szCs w:val="20"/>
      <w:lang w:val="en-GB" w:eastAsia="en-US"/>
    </w:rPr>
  </w:style>
  <w:style w:type="character" w:customStyle="1" w:styleId="BalloonTextChar1">
    <w:name w:val="Balloon Text Char1"/>
    <w:uiPriority w:val="99"/>
    <w:rsid w:val="00A95C5D"/>
    <w:rPr>
      <w:rFonts w:ascii="Tahoma" w:eastAsia="SimSun" w:hAnsi="Tahoma" w:cs="Times New Roman" w:hint="default"/>
      <w:kern w:val="0"/>
      <w:sz w:val="16"/>
      <w:szCs w:val="16"/>
      <w:lang w:val="en-GB" w:eastAsia="ja-JP"/>
    </w:rPr>
  </w:style>
  <w:style w:type="character" w:customStyle="1" w:styleId="CommentSubjectChar1">
    <w:name w:val="Comment Subject Char1"/>
    <w:uiPriority w:val="99"/>
    <w:rsid w:val="00A95C5D"/>
    <w:rPr>
      <w:rFonts w:ascii="Times New Roman" w:eastAsia="MS Mincho" w:hAnsi="Times New Roman" w:cs="Times New Roman" w:hint="default"/>
      <w:lang w:val="en-GB" w:eastAsia="en-US"/>
    </w:rPr>
  </w:style>
  <w:style w:type="character" w:customStyle="1" w:styleId="DocumentMapChar1">
    <w:name w:val="Document Map Char1"/>
    <w:uiPriority w:val="99"/>
    <w:semiHidden/>
    <w:rsid w:val="00A95C5D"/>
    <w:rPr>
      <w:rFonts w:ascii="Tahoma" w:eastAsia="SimSun" w:hAnsi="Tahoma" w:cs="Times New Roman" w:hint="default"/>
      <w:kern w:val="0"/>
      <w:sz w:val="20"/>
      <w:szCs w:val="20"/>
      <w:shd w:val="clear" w:color="auto" w:fill="000080"/>
      <w:lang w:val="en-GB" w:eastAsia="en-US"/>
    </w:rPr>
  </w:style>
  <w:style w:type="character" w:customStyle="1" w:styleId="PlainTextChar3">
    <w:name w:val="Plain Text Char3"/>
    <w:rsid w:val="00A95C5D"/>
    <w:rPr>
      <w:rFonts w:ascii="Courier New" w:eastAsia="SimSun" w:hAnsi="Courier New" w:cs="Times New Roman" w:hint="default"/>
      <w:kern w:val="0"/>
      <w:sz w:val="20"/>
      <w:szCs w:val="20"/>
      <w:lang w:val="nb-NO" w:eastAsia="ja-JP"/>
    </w:rPr>
  </w:style>
  <w:style w:type="character" w:customStyle="1" w:styleId="Titre3Car">
    <w:name w:val="Titre 3 Car"/>
    <w:rsid w:val="00A95C5D"/>
    <w:rPr>
      <w:rFonts w:ascii="Arial" w:hAnsi="Arial" w:cs="Arial" w:hint="default"/>
      <w:sz w:val="28"/>
      <w:szCs w:val="28"/>
      <w:lang w:val="en-GB" w:eastAsia="en-GB"/>
    </w:rPr>
  </w:style>
  <w:style w:type="character" w:customStyle="1" w:styleId="B2Car">
    <w:name w:val="B2 Car"/>
    <w:rsid w:val="00A95C5D"/>
    <w:rPr>
      <w:lang w:val="en-GB" w:eastAsia="en-GB"/>
    </w:rPr>
  </w:style>
  <w:style w:type="character" w:customStyle="1" w:styleId="H6Car">
    <w:name w:val="H6 Car"/>
    <w:rsid w:val="00A95C5D"/>
    <w:rPr>
      <w:rFonts w:ascii="Arial" w:hAnsi="Arial" w:cs="Arial" w:hint="default"/>
      <w:sz w:val="22"/>
      <w:lang w:val="en-GB"/>
    </w:rPr>
  </w:style>
  <w:style w:type="character" w:customStyle="1" w:styleId="NOChar1">
    <w:name w:val="NO Char1"/>
    <w:rsid w:val="00A95C5D"/>
    <w:rPr>
      <w:rFonts w:ascii="MS Mincho" w:eastAsia="MS Mincho" w:hAnsi="MS Mincho" w:hint="eastAsia"/>
      <w:lang w:val="en-GB" w:eastAsia="en-US" w:bidi="ar-SA"/>
    </w:rPr>
  </w:style>
  <w:style w:type="character" w:customStyle="1" w:styleId="BodyText2Char3">
    <w:name w:val="Body Text 2 Char3"/>
    <w:rsid w:val="00A95C5D"/>
    <w:rPr>
      <w:rFonts w:ascii="Times New Roman" w:eastAsia="SimSun" w:hAnsi="Times New Roman" w:cs="Times New Roman" w:hint="default"/>
      <w:kern w:val="0"/>
      <w:sz w:val="20"/>
      <w:szCs w:val="20"/>
      <w:lang w:val="en-GB" w:eastAsia="ja-JP"/>
    </w:rPr>
  </w:style>
  <w:style w:type="character" w:customStyle="1" w:styleId="BodyText3Char3">
    <w:name w:val="Body Text 3 Char3"/>
    <w:rsid w:val="00A95C5D"/>
    <w:rPr>
      <w:rFonts w:ascii="Times New Roman" w:eastAsia="SimSun" w:hAnsi="Times New Roman" w:cs="Times New Roman" w:hint="default"/>
      <w:kern w:val="0"/>
      <w:sz w:val="20"/>
      <w:szCs w:val="20"/>
      <w:lang w:val="en-GB" w:eastAsia="ja-JP"/>
    </w:rPr>
  </w:style>
  <w:style w:type="character" w:customStyle="1" w:styleId="af8">
    <w:name w:val="+"/>
    <w:aliases w:val="superscript"/>
    <w:rsid w:val="00A95C5D"/>
    <w:rPr>
      <w:vertAlign w:val="superscript"/>
    </w:rPr>
  </w:style>
  <w:style w:type="character" w:customStyle="1" w:styleId="Underrubrik2Char6">
    <w:name w:val="Underrubrik2 Char6"/>
    <w:aliases w:val="H3 Char6,0H Char6,h3 Char6,no break Char6,l3 Char6,3 Char6,list 3 Char6,Head 3 Char6,1.1.1 Char6,3rd level Char6,Major Section Sub Section Char6,PA Minor Section Char6,Head3 Char6,Level 3 Head Char6,31 Char6,32 Char6,33 Char6,34 Char6"/>
    <w:rsid w:val="00A95C5D"/>
    <w:rPr>
      <w:rFonts w:ascii="Arial" w:hAnsi="Arial" w:cs="Arial" w:hint="default"/>
      <w:sz w:val="28"/>
      <w:lang w:val="en-GB"/>
    </w:rPr>
  </w:style>
  <w:style w:type="character" w:customStyle="1" w:styleId="Underrubrik2Char4">
    <w:name w:val="Underrubrik2 Char4"/>
    <w:aliases w:val="H3 Char4,0H Char4,h3 Char4,no break Char4,l3 Char4,3 Char4,list 3 Char4,Head 3 Char4,1.1.1 Char4,3rd level Char4,Major Section Sub Section Char4,PA Minor Section Char4,Head3 Char4,Level 3 Head Char4,31 Char4,32 Char4,33 Char4,34 Char4"/>
    <w:rsid w:val="00A95C5D"/>
    <w:rPr>
      <w:rFonts w:ascii="Arial" w:hAnsi="Arial" w:cs="Arial" w:hint="default"/>
      <w:sz w:val="28"/>
      <w:lang w:val="en-GB" w:eastAsia="en-US" w:bidi="ar-SA"/>
    </w:rPr>
  </w:style>
  <w:style w:type="character" w:customStyle="1" w:styleId="apple-style-span">
    <w:name w:val="apple-style-span"/>
    <w:rsid w:val="00A95C5D"/>
  </w:style>
  <w:style w:type="character" w:customStyle="1" w:styleId="apple-converted-space">
    <w:name w:val="apple-converted-space"/>
    <w:rsid w:val="00A95C5D"/>
  </w:style>
  <w:style w:type="character" w:customStyle="1" w:styleId="BodyTextIndentChar3">
    <w:name w:val="Body Text Indent Char3"/>
    <w:rsid w:val="00A95C5D"/>
    <w:rPr>
      <w:rFonts w:ascii="Times New Roman" w:eastAsia="SimSun" w:hAnsi="Times New Roman" w:cs="Times New Roman" w:hint="default"/>
      <w:kern w:val="0"/>
      <w:sz w:val="20"/>
      <w:szCs w:val="20"/>
      <w:lang w:val="en-GB" w:eastAsia="ja-JP"/>
    </w:rPr>
  </w:style>
  <w:style w:type="character" w:customStyle="1" w:styleId="BodyTextIndent2Char3">
    <w:name w:val="Body Text Indent 2 Char3"/>
    <w:rsid w:val="00A95C5D"/>
    <w:rPr>
      <w:rFonts w:ascii="Arial" w:eastAsia="MS Mincho" w:hAnsi="Arial" w:cs="Times New Roman" w:hint="default"/>
      <w:kern w:val="0"/>
      <w:sz w:val="20"/>
      <w:szCs w:val="20"/>
      <w:lang w:val="en-GB" w:eastAsia="ja-JP"/>
    </w:rPr>
  </w:style>
  <w:style w:type="character" w:customStyle="1" w:styleId="EditorsNoteCharCharChar">
    <w:name w:val="Editor's Note Char Char Char"/>
    <w:rsid w:val="00A95C5D"/>
    <w:rPr>
      <w:color w:val="FF0000"/>
      <w:lang w:val="en-GB" w:eastAsia="en-US" w:bidi="ar-SA"/>
    </w:rPr>
  </w:style>
  <w:style w:type="character" w:customStyle="1" w:styleId="CharChar15">
    <w:name w:val="Char Char15"/>
    <w:rsid w:val="00A95C5D"/>
    <w:rPr>
      <w:rFonts w:ascii="Arial" w:hAnsi="Arial" w:cs="Arial" w:hint="default"/>
      <w:sz w:val="36"/>
      <w:lang w:val="en-GB" w:eastAsia="en-US" w:bidi="ar-SA"/>
    </w:rPr>
  </w:style>
  <w:style w:type="character" w:customStyle="1" w:styleId="mediumtext1">
    <w:name w:val="medium_text1"/>
    <w:rsid w:val="00A95C5D"/>
    <w:rPr>
      <w:sz w:val="18"/>
      <w:szCs w:val="18"/>
    </w:rPr>
  </w:style>
  <w:style w:type="character" w:customStyle="1" w:styleId="shorttext1">
    <w:name w:val="short_text1"/>
    <w:rsid w:val="00A95C5D"/>
    <w:rPr>
      <w:sz w:val="29"/>
      <w:szCs w:val="29"/>
    </w:rPr>
  </w:style>
  <w:style w:type="character" w:customStyle="1" w:styleId="Head2AChar5">
    <w:name w:val="Head2A Char5"/>
    <w:aliases w:val="H2 Char5,h2 Char5,H21 Char5,Head 2 Char5,l2 Char5,TitreProp Char5,UNDERRUBRIK 1-2 Char5,Header 2 Char5,ITT t2 Char5,PA Major Section Char5,Livello 2 Char5,R2 Char5,Heading 2 Hidden Char5,Head1 Char5,2nd level Char5,heading 2 Char5,I2 Char5"/>
    <w:rsid w:val="00A95C5D"/>
    <w:rPr>
      <w:rFonts w:ascii="Arial" w:hAnsi="Arial" w:cs="Arial" w:hint="default"/>
      <w:sz w:val="32"/>
      <w:lang w:val="en-GB" w:eastAsia="en-US"/>
    </w:rPr>
  </w:style>
  <w:style w:type="character" w:customStyle="1" w:styleId="Underrubrik2Char5">
    <w:name w:val="Underrubrik2 Char5"/>
    <w:aliases w:val="H3 Char5,0H Char5,h3 Char5,no break Char5,l3 Char5,3 Char5,list 3 Char5,Head 3 Char5,1.1.1 Char5,3rd level Char5,Major Section Sub Section Char5,PA Minor Section Char5,Head3 Char5,Level 3 Head Char5,31 Char5,32 Char5,33 Char5,34 Char5"/>
    <w:rsid w:val="00A95C5D"/>
    <w:rPr>
      <w:rFonts w:ascii="Arial" w:hAnsi="Arial" w:cs="Arial" w:hint="default"/>
      <w:sz w:val="28"/>
      <w:lang w:val="en-GB" w:eastAsia="en-US"/>
    </w:rPr>
  </w:style>
  <w:style w:type="character" w:customStyle="1" w:styleId="CharChar18">
    <w:name w:val="Char Char18"/>
    <w:rsid w:val="00A95C5D"/>
    <w:rPr>
      <w:rFonts w:ascii="Arial" w:hAnsi="Arial" w:cs="Arial" w:hint="default"/>
      <w:lang w:eastAsia="en-US"/>
    </w:rPr>
  </w:style>
  <w:style w:type="character" w:customStyle="1" w:styleId="Head2AChar6">
    <w:name w:val="Head2A Char6"/>
    <w:aliases w:val="H2 Char6,h2 Char6,H21 Char6,Head 2 Char6,l2 Char6,TitreProp Char6,UNDERRUBRIK 1-2 Char6,Header 2 Char6,ITT t2 Char6,PA Major Section Char6,Livello 2 Char6,R2 Char6,Heading 2 Hidden Char6,Head1 Char6,2nd level Char6,heading 2 Char6,I2 Char6"/>
    <w:rsid w:val="00A95C5D"/>
    <w:rPr>
      <w:rFonts w:ascii="MS Mincho" w:eastAsia="MS Mincho" w:hAnsi="MS Mincho" w:hint="eastAsia"/>
      <w:sz w:val="32"/>
      <w:lang w:val="en-GB" w:eastAsia="en-US"/>
    </w:rPr>
  </w:style>
  <w:style w:type="character" w:customStyle="1" w:styleId="Heading2Char2">
    <w:name w:val="Heading 2 Char2"/>
    <w:aliases w:val="Head2A Char9,H2 Char9,h2 Char9,H21 Char9,Head 2 Char9,l2 Char9,TitreProp Char9,UNDERRUBRIK 1-2 Char9,Header 2 Char9,ITT t2 Char9,PA Major Section Char9,Livello 2 Char9,R2 Char9,Heading 2 Hidden Char9,Head1 Char9,2nd level Char9,I2 Char9"/>
    <w:rsid w:val="00A95C5D"/>
    <w:rPr>
      <w:rFonts w:ascii="Arial" w:hAnsi="Arial" w:cs="Arial" w:hint="default"/>
      <w:sz w:val="32"/>
      <w:lang w:val="en-GB" w:eastAsia="en-GB" w:bidi="ar-SA"/>
    </w:rPr>
  </w:style>
  <w:style w:type="character" w:customStyle="1" w:styleId="Heading4Char2">
    <w:name w:val="Heading 4 Char2"/>
    <w:aliases w:val="h4 Char10,Memo Heading 4 Char9,H4 Char10,H41 Char10,h41 Char10,H42 Char10,h42 Char10,H43 Char10,h43 Char10,H411 Char10,h411 Char10,H421 Char10,h421 Char10,H44 Char10,h44 Char10,H412 Char10,h412 Char10,H422 Char10,h422 Char10,H431 Char10"/>
    <w:rsid w:val="00A95C5D"/>
    <w:rPr>
      <w:rFonts w:ascii="Arial" w:hAnsi="Arial" w:cs="Arial" w:hint="default"/>
      <w:sz w:val="24"/>
      <w:szCs w:val="28"/>
      <w:lang w:val="en-GB" w:eastAsia="en-GB" w:bidi="ar-SA"/>
    </w:rPr>
  </w:style>
  <w:style w:type="character" w:customStyle="1" w:styleId="Heading7Char2">
    <w:name w:val="Heading 7 Char2"/>
    <w:rsid w:val="00A95C5D"/>
    <w:rPr>
      <w:rFonts w:ascii="Arial" w:hAnsi="Arial" w:cs="Arial" w:hint="default"/>
      <w:lang w:val="en-GB" w:eastAsia="en-GB" w:bidi="ar-SA"/>
    </w:rPr>
  </w:style>
  <w:style w:type="character" w:customStyle="1" w:styleId="Heading8Char2">
    <w:name w:val="Heading 8 Char2"/>
    <w:rsid w:val="00A95C5D"/>
    <w:rPr>
      <w:rFonts w:ascii="Arial" w:hAnsi="Arial" w:cs="Arial" w:hint="default"/>
      <w:sz w:val="36"/>
      <w:lang w:val="en-GB" w:eastAsia="en-GB" w:bidi="ar-SA"/>
    </w:rPr>
  </w:style>
  <w:style w:type="character" w:customStyle="1" w:styleId="ListChar2">
    <w:name w:val="List Char2"/>
    <w:rsid w:val="00A95C5D"/>
    <w:rPr>
      <w:lang w:val="en-GB" w:eastAsia="en-GB" w:bidi="ar-SA"/>
    </w:rPr>
  </w:style>
  <w:style w:type="character" w:customStyle="1" w:styleId="PlainTextChar2">
    <w:name w:val="Plain Text Char2"/>
    <w:rsid w:val="00A95C5D"/>
    <w:rPr>
      <w:rFonts w:ascii="Courier New" w:hAnsi="Courier New" w:cs="Courier New" w:hint="default"/>
      <w:lang w:val="nb-NO" w:eastAsia="en-US" w:bidi="ar-SA"/>
    </w:rPr>
  </w:style>
  <w:style w:type="character" w:customStyle="1" w:styleId="CommentTextChar2">
    <w:name w:val="Comment Text Char2"/>
    <w:semiHidden/>
    <w:rsid w:val="00A95C5D"/>
    <w:rPr>
      <w:lang w:val="en-GB" w:eastAsia="en-US" w:bidi="ar-SA"/>
    </w:rPr>
  </w:style>
  <w:style w:type="character" w:customStyle="1" w:styleId="BodyText2Char2">
    <w:name w:val="Body Text 2 Char2"/>
    <w:rsid w:val="00A95C5D"/>
    <w:rPr>
      <w:lang w:val="en-GB" w:eastAsia="ja-JP" w:bidi="ar-SA"/>
    </w:rPr>
  </w:style>
  <w:style w:type="character" w:customStyle="1" w:styleId="BodyText3Char2">
    <w:name w:val="Body Text 3 Char2"/>
    <w:rsid w:val="00A95C5D"/>
    <w:rPr>
      <w:lang w:val="en-GB" w:eastAsia="ja-JP" w:bidi="ar-SA"/>
    </w:rPr>
  </w:style>
  <w:style w:type="character" w:customStyle="1" w:styleId="Head2AChar7">
    <w:name w:val="Head2A Char7"/>
    <w:aliases w:val="H2 Char7,h2 Char7,H21 Char7,Head 2 Char7,l2 Char7,TitreProp Char7,UNDERRUBRIK 1-2 Char7,Header 2 Char7,ITT t2 Char7,PA Major Section Char7,Livello 2 Char7,R2 Char7,Heading 2 Hidden Char7,Head1 Char7,2nd level Char7,heading 2 Char7,I2 Char7"/>
    <w:rsid w:val="00A95C5D"/>
    <w:rPr>
      <w:rFonts w:ascii="Arial" w:eastAsia="SimSun" w:hAnsi="Arial" w:cs="Arial" w:hint="default"/>
      <w:sz w:val="32"/>
      <w:lang w:val="en-GB" w:eastAsia="en-US" w:bidi="ar-SA"/>
    </w:rPr>
  </w:style>
  <w:style w:type="character" w:customStyle="1" w:styleId="BodyTextIndentChar2">
    <w:name w:val="Body Text Indent Char2"/>
    <w:rsid w:val="00A95C5D"/>
    <w:rPr>
      <w:lang w:val="en-GB" w:eastAsia="en-US" w:bidi="ar-SA"/>
    </w:rPr>
  </w:style>
  <w:style w:type="character" w:customStyle="1" w:styleId="BodyTextIndent2Char2">
    <w:name w:val="Body Text Indent 2 Char2"/>
    <w:rsid w:val="00A95C5D"/>
    <w:rPr>
      <w:rFonts w:ascii="Arial" w:eastAsia="MS Mincho" w:hAnsi="Arial" w:cs="Arial" w:hint="default"/>
      <w:lang w:val="en-GB" w:eastAsia="ja-JP" w:bidi="ar-SA"/>
    </w:rPr>
  </w:style>
  <w:style w:type="character" w:customStyle="1" w:styleId="Heading3Char2">
    <w:name w:val="Heading 3 Char2"/>
    <w:aliases w:val="Underrubrik2 Char7,H3 Char7,0H Char7,h3 Char7,no break Char7,l3 Char7,3 Char7,list 3 Char7,Head 3 Char7,1.1.1 Char7,3rd level Char7,Major Section Sub Section Char7,PA Minor Section Char7,Head3 Char7,Level 3 Head Char7,31 Char7,32 Char7"/>
    <w:rsid w:val="00A95C5D"/>
    <w:rPr>
      <w:rFonts w:ascii="Arial" w:hAnsi="Arial" w:cs="Arial" w:hint="default"/>
      <w:sz w:val="28"/>
      <w:lang w:val="en-GB" w:eastAsia="en-GB" w:bidi="ar-SA"/>
    </w:rPr>
  </w:style>
  <w:style w:type="character" w:customStyle="1" w:styleId="CarCar9">
    <w:name w:val="Car Car9"/>
    <w:rsid w:val="00A95C5D"/>
    <w:rPr>
      <w:rFonts w:ascii="Arial" w:hAnsi="Arial" w:cs="Arial" w:hint="default"/>
      <w:lang w:val="en-GB" w:eastAsia="ja-JP" w:bidi="ar-SA"/>
    </w:rPr>
  </w:style>
  <w:style w:type="character" w:customStyle="1" w:styleId="Heading9Char1">
    <w:name w:val="Heading 9 Char1"/>
    <w:rsid w:val="00A95C5D"/>
    <w:rPr>
      <w:rFonts w:ascii="Arial" w:hAnsi="Arial" w:cs="Arial" w:hint="default"/>
      <w:sz w:val="36"/>
      <w:lang w:val="en-GB" w:eastAsia="en-GB" w:bidi="ar-SA"/>
    </w:rPr>
  </w:style>
  <w:style w:type="character" w:customStyle="1" w:styleId="Heading7Char1">
    <w:name w:val="Heading 7 Char1"/>
    <w:rsid w:val="00A95C5D"/>
    <w:rPr>
      <w:rFonts w:ascii="Arial" w:hAnsi="Arial" w:cs="Arial" w:hint="default"/>
      <w:lang w:val="en-GB" w:eastAsia="ja-JP" w:bidi="ar-SA"/>
    </w:rPr>
  </w:style>
  <w:style w:type="character" w:customStyle="1" w:styleId="Heading8Char1">
    <w:name w:val="Heading 8 Char1"/>
    <w:rsid w:val="00A95C5D"/>
    <w:rPr>
      <w:rFonts w:ascii="Arial" w:hAnsi="Arial" w:cs="Arial" w:hint="default"/>
      <w:sz w:val="36"/>
      <w:lang w:val="en-GB" w:eastAsia="ja-JP" w:bidi="ar-SA"/>
    </w:rPr>
  </w:style>
  <w:style w:type="character" w:customStyle="1" w:styleId="ListChar1">
    <w:name w:val="List Char1"/>
    <w:rsid w:val="00A95C5D"/>
    <w:rPr>
      <w:lang w:val="en-GB" w:eastAsia="ja-JP" w:bidi="ar-SA"/>
    </w:rPr>
  </w:style>
  <w:style w:type="character" w:customStyle="1" w:styleId="CommentTextChar1">
    <w:name w:val="Comment Text Char1"/>
    <w:rsid w:val="00A95C5D"/>
    <w:rPr>
      <w:lang w:val="en-GB" w:eastAsia="en-US" w:bidi="ar-SA"/>
    </w:rPr>
  </w:style>
  <w:style w:type="character" w:customStyle="1" w:styleId="BodyText2Char1">
    <w:name w:val="Body Text 2 Char1"/>
    <w:rsid w:val="00A95C5D"/>
    <w:rPr>
      <w:lang w:val="en-GB" w:eastAsia="ja-JP" w:bidi="ar-SA"/>
    </w:rPr>
  </w:style>
  <w:style w:type="character" w:customStyle="1" w:styleId="BodyText3Char1">
    <w:name w:val="Body Text 3 Char1"/>
    <w:rsid w:val="00A95C5D"/>
    <w:rPr>
      <w:lang w:val="en-GB" w:eastAsia="ja-JP" w:bidi="ar-SA"/>
    </w:rPr>
  </w:style>
  <w:style w:type="character" w:customStyle="1" w:styleId="BodyTextIndentChar1">
    <w:name w:val="Body Text Indent Char1"/>
    <w:rsid w:val="00A95C5D"/>
    <w:rPr>
      <w:lang w:val="en-GB" w:eastAsia="en-US" w:bidi="ar-SA"/>
    </w:rPr>
  </w:style>
  <w:style w:type="character" w:customStyle="1" w:styleId="BodyTextIndent2Char1">
    <w:name w:val="Body Text Indent 2 Char1"/>
    <w:rsid w:val="00A95C5D"/>
    <w:rPr>
      <w:rFonts w:ascii="Arial" w:eastAsia="MS Mincho" w:hAnsi="Arial" w:cs="Arial" w:hint="default"/>
      <w:lang w:val="en-GB" w:eastAsia="ja-JP" w:bidi="ar-SA"/>
    </w:rPr>
  </w:style>
  <w:style w:type="character" w:customStyle="1" w:styleId="Absatz-Standardschriftart4">
    <w:name w:val="Absatz-Standardschriftart4"/>
    <w:rsid w:val="00A95C5D"/>
  </w:style>
  <w:style w:type="character" w:customStyle="1" w:styleId="WW-Absatz-Standardschriftart">
    <w:name w:val="WW-Absatz-Standardschriftart"/>
    <w:rsid w:val="00A95C5D"/>
  </w:style>
  <w:style w:type="character" w:customStyle="1" w:styleId="WW8Num1z0">
    <w:name w:val="WW8Num1z0"/>
    <w:rsid w:val="00A95C5D"/>
    <w:rPr>
      <w:rFonts w:ascii="Symbol" w:hAnsi="Symbol" w:hint="default"/>
    </w:rPr>
  </w:style>
  <w:style w:type="character" w:customStyle="1" w:styleId="WW8Num5z0">
    <w:name w:val="WW8Num5z0"/>
    <w:rsid w:val="00A95C5D"/>
    <w:rPr>
      <w:rFonts w:ascii="Times New Roman" w:eastAsia="MS Mincho" w:hAnsi="Times New Roman" w:cs="Times New Roman" w:hint="default"/>
    </w:rPr>
  </w:style>
  <w:style w:type="character" w:customStyle="1" w:styleId="WW8Num5z1">
    <w:name w:val="WW8Num5z1"/>
    <w:rsid w:val="00A95C5D"/>
    <w:rPr>
      <w:rFonts w:ascii="Courier New" w:hAnsi="Courier New" w:cs="Courier New" w:hint="default"/>
    </w:rPr>
  </w:style>
  <w:style w:type="character" w:customStyle="1" w:styleId="WW8Num5z2">
    <w:name w:val="WW8Num5z2"/>
    <w:rsid w:val="00A95C5D"/>
    <w:rPr>
      <w:rFonts w:ascii="Wingdings" w:hAnsi="Wingdings" w:hint="default"/>
    </w:rPr>
  </w:style>
  <w:style w:type="character" w:customStyle="1" w:styleId="WW8Num5z3">
    <w:name w:val="WW8Num5z3"/>
    <w:rsid w:val="00A95C5D"/>
    <w:rPr>
      <w:rFonts w:ascii="Symbol" w:hAnsi="Symbol" w:hint="default"/>
    </w:rPr>
  </w:style>
  <w:style w:type="character" w:customStyle="1" w:styleId="WW8Num6z0">
    <w:name w:val="WW8Num6z0"/>
    <w:rsid w:val="00A95C5D"/>
    <w:rPr>
      <w:rFonts w:ascii="Arial" w:eastAsia="MS Mincho" w:hAnsi="Arial" w:cs="Arial" w:hint="default"/>
    </w:rPr>
  </w:style>
  <w:style w:type="character" w:customStyle="1" w:styleId="WW8Num6z1">
    <w:name w:val="WW8Num6z1"/>
    <w:rsid w:val="00A95C5D"/>
    <w:rPr>
      <w:rFonts w:ascii="Courier New" w:hAnsi="Courier New" w:cs="Courier New" w:hint="default"/>
    </w:rPr>
  </w:style>
  <w:style w:type="character" w:customStyle="1" w:styleId="WW8Num6z2">
    <w:name w:val="WW8Num6z2"/>
    <w:rsid w:val="00A95C5D"/>
    <w:rPr>
      <w:rFonts w:ascii="Wingdings" w:hAnsi="Wingdings" w:hint="default"/>
    </w:rPr>
  </w:style>
  <w:style w:type="character" w:customStyle="1" w:styleId="WW8Num6z3">
    <w:name w:val="WW8Num6z3"/>
    <w:rsid w:val="00A95C5D"/>
    <w:rPr>
      <w:rFonts w:ascii="Symbol" w:hAnsi="Symbol" w:hint="default"/>
    </w:rPr>
  </w:style>
  <w:style w:type="character" w:customStyle="1" w:styleId="WW8Num9z0">
    <w:name w:val="WW8Num9z0"/>
    <w:rsid w:val="00A95C5D"/>
    <w:rPr>
      <w:rFonts w:ascii="Times New Roman" w:eastAsia="MS Mincho" w:hAnsi="Times New Roman" w:cs="Times New Roman" w:hint="default"/>
    </w:rPr>
  </w:style>
  <w:style w:type="character" w:customStyle="1" w:styleId="WW8Num9z1">
    <w:name w:val="WW8Num9z1"/>
    <w:rsid w:val="00A95C5D"/>
    <w:rPr>
      <w:rFonts w:ascii="Courier New" w:hAnsi="Courier New" w:cs="Courier New" w:hint="default"/>
    </w:rPr>
  </w:style>
  <w:style w:type="character" w:customStyle="1" w:styleId="WW8Num9z2">
    <w:name w:val="WW8Num9z2"/>
    <w:rsid w:val="00A95C5D"/>
    <w:rPr>
      <w:rFonts w:ascii="Wingdings" w:hAnsi="Wingdings" w:hint="default"/>
    </w:rPr>
  </w:style>
  <w:style w:type="character" w:customStyle="1" w:styleId="WW8Num9z3">
    <w:name w:val="WW8Num9z3"/>
    <w:rsid w:val="00A95C5D"/>
    <w:rPr>
      <w:rFonts w:ascii="Symbol" w:hAnsi="Symbol" w:hint="default"/>
    </w:rPr>
  </w:style>
  <w:style w:type="character" w:customStyle="1" w:styleId="WW8Num11z0">
    <w:name w:val="WW8Num11z0"/>
    <w:rsid w:val="00A95C5D"/>
    <w:rPr>
      <w:rFonts w:ascii="Times New Roman" w:eastAsia="MS Mincho" w:hAnsi="Times New Roman" w:cs="Times New Roman" w:hint="default"/>
    </w:rPr>
  </w:style>
  <w:style w:type="character" w:customStyle="1" w:styleId="WW8Num11z1">
    <w:name w:val="WW8Num11z1"/>
    <w:rsid w:val="00A95C5D"/>
    <w:rPr>
      <w:rFonts w:ascii="Courier New" w:hAnsi="Courier New" w:cs="Courier New" w:hint="default"/>
    </w:rPr>
  </w:style>
  <w:style w:type="character" w:customStyle="1" w:styleId="WW8Num11z2">
    <w:name w:val="WW8Num11z2"/>
    <w:rsid w:val="00A95C5D"/>
    <w:rPr>
      <w:rFonts w:ascii="Wingdings" w:hAnsi="Wingdings" w:hint="default"/>
    </w:rPr>
  </w:style>
  <w:style w:type="character" w:customStyle="1" w:styleId="WW8Num11z3">
    <w:name w:val="WW8Num11z3"/>
    <w:rsid w:val="00A95C5D"/>
    <w:rPr>
      <w:rFonts w:ascii="Symbol" w:hAnsi="Symbol" w:hint="default"/>
    </w:rPr>
  </w:style>
  <w:style w:type="character" w:customStyle="1" w:styleId="WW8Num15z0">
    <w:name w:val="WW8Num15z0"/>
    <w:rsid w:val="00A95C5D"/>
    <w:rPr>
      <w:rFonts w:ascii="Times New Roman" w:eastAsia="Times New Roman" w:hAnsi="Times New Roman" w:cs="Times New Roman" w:hint="default"/>
    </w:rPr>
  </w:style>
  <w:style w:type="character" w:customStyle="1" w:styleId="WW8Num15z1">
    <w:name w:val="WW8Num15z1"/>
    <w:rsid w:val="00A95C5D"/>
    <w:rPr>
      <w:rFonts w:ascii="Courier New" w:hAnsi="Courier New" w:cs="Courier New" w:hint="default"/>
    </w:rPr>
  </w:style>
  <w:style w:type="character" w:customStyle="1" w:styleId="WW8Num15z2">
    <w:name w:val="WW8Num15z2"/>
    <w:rsid w:val="00A95C5D"/>
    <w:rPr>
      <w:rFonts w:ascii="Wingdings" w:hAnsi="Wingdings" w:hint="default"/>
    </w:rPr>
  </w:style>
  <w:style w:type="character" w:customStyle="1" w:styleId="WW8Num15z3">
    <w:name w:val="WW8Num15z3"/>
    <w:rsid w:val="00A95C5D"/>
    <w:rPr>
      <w:rFonts w:ascii="Symbol" w:hAnsi="Symbol" w:hint="default"/>
    </w:rPr>
  </w:style>
  <w:style w:type="character" w:customStyle="1" w:styleId="WW8Num16z0">
    <w:name w:val="WW8Num16z0"/>
    <w:rsid w:val="00A95C5D"/>
    <w:rPr>
      <w:rFonts w:ascii="Times New Roman" w:eastAsia="MS Mincho" w:hAnsi="Times New Roman" w:cs="Times New Roman" w:hint="default"/>
    </w:rPr>
  </w:style>
  <w:style w:type="character" w:customStyle="1" w:styleId="WW8Num16z1">
    <w:name w:val="WW8Num16z1"/>
    <w:rsid w:val="00A95C5D"/>
    <w:rPr>
      <w:rFonts w:ascii="Courier New" w:hAnsi="Courier New" w:cs="Courier New" w:hint="default"/>
    </w:rPr>
  </w:style>
  <w:style w:type="character" w:customStyle="1" w:styleId="WW8Num16z2">
    <w:name w:val="WW8Num16z2"/>
    <w:rsid w:val="00A95C5D"/>
    <w:rPr>
      <w:rFonts w:ascii="Wingdings" w:hAnsi="Wingdings" w:hint="default"/>
    </w:rPr>
  </w:style>
  <w:style w:type="character" w:customStyle="1" w:styleId="WW8Num16z3">
    <w:name w:val="WW8Num16z3"/>
    <w:rsid w:val="00A95C5D"/>
    <w:rPr>
      <w:rFonts w:ascii="Symbol" w:hAnsi="Symbol" w:hint="default"/>
    </w:rPr>
  </w:style>
  <w:style w:type="character" w:customStyle="1" w:styleId="WW8Num18z0">
    <w:name w:val="WW8Num18z0"/>
    <w:rsid w:val="00A95C5D"/>
    <w:rPr>
      <w:rFonts w:ascii="Times New Roman" w:eastAsia="Times New Roman" w:hAnsi="Times New Roman" w:cs="Times New Roman" w:hint="default"/>
    </w:rPr>
  </w:style>
  <w:style w:type="character" w:customStyle="1" w:styleId="WW8Num18z1">
    <w:name w:val="WW8Num18z1"/>
    <w:rsid w:val="00A95C5D"/>
    <w:rPr>
      <w:rFonts w:ascii="Courier New" w:hAnsi="Courier New" w:cs="Courier New" w:hint="default"/>
    </w:rPr>
  </w:style>
  <w:style w:type="character" w:customStyle="1" w:styleId="WW8Num18z2">
    <w:name w:val="WW8Num18z2"/>
    <w:rsid w:val="00A95C5D"/>
    <w:rPr>
      <w:rFonts w:ascii="Wingdings" w:hAnsi="Wingdings" w:hint="default"/>
    </w:rPr>
  </w:style>
  <w:style w:type="character" w:customStyle="1" w:styleId="WW8Num18z3">
    <w:name w:val="WW8Num18z3"/>
    <w:rsid w:val="00A95C5D"/>
    <w:rPr>
      <w:rFonts w:ascii="Symbol" w:hAnsi="Symbol" w:hint="default"/>
    </w:rPr>
  </w:style>
  <w:style w:type="character" w:customStyle="1" w:styleId="WW8Num19z0">
    <w:name w:val="WW8Num19z0"/>
    <w:rsid w:val="00A95C5D"/>
    <w:rPr>
      <w:rFonts w:ascii="Times New Roman" w:eastAsia="MS Mincho" w:hAnsi="Times New Roman" w:cs="Times New Roman" w:hint="default"/>
    </w:rPr>
  </w:style>
  <w:style w:type="character" w:customStyle="1" w:styleId="WW8Num19z1">
    <w:name w:val="WW8Num19z1"/>
    <w:rsid w:val="00A95C5D"/>
    <w:rPr>
      <w:rFonts w:ascii="Wingdings" w:hAnsi="Wingdings" w:hint="default"/>
    </w:rPr>
  </w:style>
  <w:style w:type="character" w:customStyle="1" w:styleId="WW8Num25z0">
    <w:name w:val="WW8Num25z0"/>
    <w:rsid w:val="00A95C5D"/>
    <w:rPr>
      <w:rFonts w:ascii="Arial" w:eastAsia="SimSun" w:hAnsi="Arial" w:cs="Arial" w:hint="default"/>
    </w:rPr>
  </w:style>
  <w:style w:type="character" w:customStyle="1" w:styleId="WW8Num25z1">
    <w:name w:val="WW8Num25z1"/>
    <w:rsid w:val="00A95C5D"/>
    <w:rPr>
      <w:rFonts w:ascii="Wingdings" w:hAnsi="Wingdings" w:hint="default"/>
    </w:rPr>
  </w:style>
  <w:style w:type="character" w:customStyle="1" w:styleId="WW8Num28z0">
    <w:name w:val="WW8Num28z0"/>
    <w:rsid w:val="00A95C5D"/>
    <w:rPr>
      <w:rFonts w:ascii="Times New Roman" w:eastAsia="MS Mincho" w:hAnsi="Times New Roman" w:cs="Times New Roman" w:hint="default"/>
    </w:rPr>
  </w:style>
  <w:style w:type="character" w:customStyle="1" w:styleId="WW8Num28z1">
    <w:name w:val="WW8Num28z1"/>
    <w:rsid w:val="00A95C5D"/>
    <w:rPr>
      <w:rFonts w:ascii="Courier New" w:hAnsi="Courier New" w:cs="Courier New" w:hint="default"/>
    </w:rPr>
  </w:style>
  <w:style w:type="character" w:customStyle="1" w:styleId="WW8Num28z2">
    <w:name w:val="WW8Num28z2"/>
    <w:rsid w:val="00A95C5D"/>
    <w:rPr>
      <w:rFonts w:ascii="Wingdings" w:hAnsi="Wingdings" w:hint="default"/>
    </w:rPr>
  </w:style>
  <w:style w:type="character" w:customStyle="1" w:styleId="WW8Num28z3">
    <w:name w:val="WW8Num28z3"/>
    <w:rsid w:val="00A95C5D"/>
    <w:rPr>
      <w:rFonts w:ascii="Symbol" w:hAnsi="Symbol" w:hint="default"/>
    </w:rPr>
  </w:style>
  <w:style w:type="character" w:customStyle="1" w:styleId="WW8Num32z0">
    <w:name w:val="WW8Num32z0"/>
    <w:rsid w:val="00A95C5D"/>
    <w:rPr>
      <w:rFonts w:ascii="Times New Roman" w:eastAsia="Times New Roman" w:hAnsi="Times New Roman" w:cs="Times New Roman" w:hint="default"/>
    </w:rPr>
  </w:style>
  <w:style w:type="character" w:customStyle="1" w:styleId="WW8Num32z1">
    <w:name w:val="WW8Num32z1"/>
    <w:rsid w:val="00A95C5D"/>
    <w:rPr>
      <w:rFonts w:ascii="Courier New" w:hAnsi="Courier New" w:cs="Courier New" w:hint="default"/>
    </w:rPr>
  </w:style>
  <w:style w:type="character" w:customStyle="1" w:styleId="WW8Num32z2">
    <w:name w:val="WW8Num32z2"/>
    <w:rsid w:val="00A95C5D"/>
    <w:rPr>
      <w:rFonts w:ascii="Wingdings" w:hAnsi="Wingdings" w:hint="default"/>
    </w:rPr>
  </w:style>
  <w:style w:type="character" w:customStyle="1" w:styleId="WW8Num32z3">
    <w:name w:val="WW8Num32z3"/>
    <w:rsid w:val="00A95C5D"/>
    <w:rPr>
      <w:rFonts w:ascii="Symbol" w:hAnsi="Symbol" w:hint="default"/>
    </w:rPr>
  </w:style>
  <w:style w:type="character" w:customStyle="1" w:styleId="WW8Num34z0">
    <w:name w:val="WW8Num34z0"/>
    <w:rsid w:val="00A95C5D"/>
    <w:rPr>
      <w:rFonts w:ascii="Times New Roman" w:eastAsia="SimSun" w:hAnsi="Times New Roman" w:cs="Times New Roman" w:hint="default"/>
    </w:rPr>
  </w:style>
  <w:style w:type="character" w:customStyle="1" w:styleId="WW8Num34z1">
    <w:name w:val="WW8Num34z1"/>
    <w:rsid w:val="00A95C5D"/>
    <w:rPr>
      <w:rFonts w:ascii="Wingdings" w:hAnsi="Wingdings" w:hint="default"/>
    </w:rPr>
  </w:style>
  <w:style w:type="character" w:customStyle="1" w:styleId="WW8Num35z0">
    <w:name w:val="WW8Num35z0"/>
    <w:rsid w:val="00A95C5D"/>
    <w:rPr>
      <w:rFonts w:ascii="Times New Roman" w:eastAsia="SimSun" w:hAnsi="Times New Roman" w:cs="Times New Roman" w:hint="default"/>
    </w:rPr>
  </w:style>
  <w:style w:type="character" w:customStyle="1" w:styleId="WW8Num35z1">
    <w:name w:val="WW8Num35z1"/>
    <w:rsid w:val="00A95C5D"/>
    <w:rPr>
      <w:rFonts w:ascii="Wingdings" w:hAnsi="Wingdings" w:hint="default"/>
    </w:rPr>
  </w:style>
  <w:style w:type="character" w:customStyle="1" w:styleId="WW8Num36z0">
    <w:name w:val="WW8Num36z0"/>
    <w:rsid w:val="00A95C5D"/>
    <w:rPr>
      <w:rFonts w:ascii="Times New Roman" w:eastAsia="SimSun" w:hAnsi="Times New Roman" w:cs="Times New Roman" w:hint="default"/>
    </w:rPr>
  </w:style>
  <w:style w:type="character" w:customStyle="1" w:styleId="WW8Num36z1">
    <w:name w:val="WW8Num36z1"/>
    <w:rsid w:val="00A95C5D"/>
    <w:rPr>
      <w:rFonts w:ascii="Wingdings" w:hAnsi="Wingdings" w:hint="default"/>
    </w:rPr>
  </w:style>
  <w:style w:type="character" w:customStyle="1" w:styleId="WW8Num39z0">
    <w:name w:val="WW8Num39z0"/>
    <w:rsid w:val="00A95C5D"/>
    <w:rPr>
      <w:rFonts w:ascii="Times New Roman" w:eastAsia="SimSun" w:hAnsi="Times New Roman" w:cs="Times New Roman" w:hint="default"/>
    </w:rPr>
  </w:style>
  <w:style w:type="character" w:customStyle="1" w:styleId="WW8Num39z1">
    <w:name w:val="WW8Num39z1"/>
    <w:rsid w:val="00A95C5D"/>
    <w:rPr>
      <w:rFonts w:ascii="Wingdings" w:hAnsi="Wingdings" w:hint="default"/>
    </w:rPr>
  </w:style>
  <w:style w:type="character" w:customStyle="1" w:styleId="WW8NumSt1z0">
    <w:name w:val="WW8NumSt1z0"/>
    <w:rsid w:val="00A95C5D"/>
    <w:rPr>
      <w:rFonts w:ascii="Symbol" w:hAnsi="Symbol" w:hint="default"/>
    </w:rPr>
  </w:style>
  <w:style w:type="character" w:customStyle="1" w:styleId="WW8NumSt18z0">
    <w:name w:val="WW8NumSt18z0"/>
    <w:rsid w:val="00A95C5D"/>
    <w:rPr>
      <w:rFonts w:ascii="Geneva" w:hAnsi="Geneva" w:hint="default"/>
    </w:rPr>
  </w:style>
  <w:style w:type="character" w:customStyle="1" w:styleId="af9">
    <w:name w:val="段落フォント"/>
    <w:rsid w:val="00A95C5D"/>
  </w:style>
  <w:style w:type="character" w:customStyle="1" w:styleId="afa">
    <w:name w:val="脚注番号"/>
    <w:rsid w:val="00A95C5D"/>
    <w:rPr>
      <w:b/>
      <w:bCs w:val="0"/>
      <w:position w:val="3"/>
      <w:sz w:val="16"/>
    </w:rPr>
  </w:style>
  <w:style w:type="character" w:customStyle="1" w:styleId="afb">
    <w:name w:val="コメント参照"/>
    <w:rsid w:val="00A95C5D"/>
    <w:rPr>
      <w:sz w:val="16"/>
    </w:rPr>
  </w:style>
  <w:style w:type="character" w:customStyle="1" w:styleId="H1">
    <w:name w:val="H1 (文字)"/>
    <w:rsid w:val="00A95C5D"/>
    <w:rPr>
      <w:rFonts w:ascii="Arial" w:eastAsia="MS Mincho" w:hAnsi="Arial" w:cs="Arial" w:hint="default"/>
      <w:sz w:val="36"/>
      <w:lang w:val="en-GB" w:eastAsia="ar-SA" w:bidi="ar-SA"/>
    </w:rPr>
  </w:style>
  <w:style w:type="character" w:customStyle="1" w:styleId="Head2A">
    <w:name w:val="Head2A (文字)"/>
    <w:rsid w:val="00A95C5D"/>
    <w:rPr>
      <w:rFonts w:ascii="Arial" w:eastAsia="MS Mincho" w:hAnsi="Arial" w:cs="Arial" w:hint="default"/>
      <w:sz w:val="32"/>
      <w:lang w:val="en-GB" w:eastAsia="ar-SA" w:bidi="ar-SA"/>
    </w:rPr>
  </w:style>
  <w:style w:type="character" w:customStyle="1" w:styleId="Underrubrik2">
    <w:name w:val="Underrubrik2 (文字)"/>
    <w:rsid w:val="00A95C5D"/>
    <w:rPr>
      <w:rFonts w:ascii="Arial" w:eastAsia="MS Mincho" w:hAnsi="Arial" w:cs="Arial" w:hint="default"/>
      <w:sz w:val="28"/>
      <w:lang w:val="en-GB" w:eastAsia="ar-SA" w:bidi="ar-SA"/>
    </w:rPr>
  </w:style>
  <w:style w:type="character" w:customStyle="1" w:styleId="h4">
    <w:name w:val="h4 (文字)"/>
    <w:rsid w:val="00A95C5D"/>
    <w:rPr>
      <w:rFonts w:ascii="Arial" w:eastAsia="MS Mincho" w:hAnsi="Arial" w:cs="Arial" w:hint="default"/>
      <w:color w:val="0000FF"/>
      <w:kern w:val="2"/>
      <w:sz w:val="24"/>
      <w:szCs w:val="28"/>
      <w:lang w:val="en-GB" w:eastAsia="ar-SA" w:bidi="ar-SA"/>
    </w:rPr>
  </w:style>
  <w:style w:type="character" w:customStyle="1" w:styleId="M5">
    <w:name w:val="M5 (文字)"/>
    <w:rsid w:val="00A95C5D"/>
    <w:rPr>
      <w:rFonts w:ascii="Arial" w:eastAsia="MS Mincho" w:hAnsi="Arial" w:cs="Arial" w:hint="default"/>
      <w:sz w:val="22"/>
      <w:lang w:val="en-GB" w:eastAsia="ar-SA" w:bidi="ar-SA"/>
    </w:rPr>
  </w:style>
  <w:style w:type="character" w:customStyle="1" w:styleId="T1">
    <w:name w:val="T1 (文字)"/>
    <w:rsid w:val="00A95C5D"/>
    <w:rPr>
      <w:rFonts w:ascii="Arial" w:eastAsia="MS Mincho" w:hAnsi="Arial" w:cs="Arial" w:hint="default"/>
      <w:lang w:val="en-GB" w:eastAsia="ar-SA" w:bidi="ar-SA"/>
    </w:rPr>
  </w:style>
  <w:style w:type="character" w:customStyle="1" w:styleId="83">
    <w:name w:val="(文字) (文字)8"/>
    <w:rsid w:val="00A95C5D"/>
    <w:rPr>
      <w:rFonts w:ascii="Arial" w:eastAsia="MS Mincho" w:hAnsi="Arial" w:cs="Arial" w:hint="default"/>
      <w:lang w:val="en-GB" w:eastAsia="ar-SA" w:bidi="ar-SA"/>
    </w:rPr>
  </w:style>
  <w:style w:type="character" w:customStyle="1" w:styleId="7c">
    <w:name w:val="(文字) (文字)7"/>
    <w:rsid w:val="00A95C5D"/>
    <w:rPr>
      <w:rFonts w:ascii="Arial" w:eastAsia="MS Mincho" w:hAnsi="Arial" w:cs="Arial" w:hint="default"/>
      <w:sz w:val="36"/>
      <w:lang w:val="en-GB" w:eastAsia="ar-SA" w:bidi="ar-SA"/>
    </w:rPr>
  </w:style>
  <w:style w:type="character" w:customStyle="1" w:styleId="headerodd">
    <w:name w:val="header odd (文字)"/>
    <w:rsid w:val="00A95C5D"/>
    <w:rPr>
      <w:rFonts w:ascii="Arial" w:eastAsia="MS Mincho" w:hAnsi="Arial" w:cs="Arial" w:hint="default"/>
      <w:b/>
      <w:bCs w:val="0"/>
      <w:sz w:val="18"/>
      <w:lang w:val="en-GB" w:eastAsia="ar-SA" w:bidi="ar-SA"/>
    </w:rPr>
  </w:style>
  <w:style w:type="character" w:customStyle="1" w:styleId="footnotetext1">
    <w:name w:val="footnote text1 (文字)"/>
    <w:rsid w:val="00A95C5D"/>
    <w:rPr>
      <w:rFonts w:ascii="MS Mincho" w:eastAsia="MS Mincho" w:hAnsi="MS Mincho" w:hint="eastAsia"/>
      <w:sz w:val="16"/>
      <w:lang w:val="en-GB" w:eastAsia="ar-SA" w:bidi="ar-SA"/>
    </w:rPr>
  </w:style>
  <w:style w:type="character" w:customStyle="1" w:styleId="6c">
    <w:name w:val="(文字) (文字)6"/>
    <w:rsid w:val="00A95C5D"/>
    <w:rPr>
      <w:rFonts w:ascii="MS Mincho" w:eastAsia="MS Mincho" w:hAnsi="MS Mincho" w:hint="eastAsia"/>
      <w:lang w:val="en-GB" w:eastAsia="ar-SA" w:bidi="ar-SA"/>
    </w:rPr>
  </w:style>
  <w:style w:type="character" w:customStyle="1" w:styleId="cap">
    <w:name w:val="cap (文字)"/>
    <w:rsid w:val="00A95C5D"/>
    <w:rPr>
      <w:rFonts w:ascii="MS Mincho" w:eastAsia="MS Mincho" w:hAnsi="MS Mincho" w:hint="eastAsia"/>
      <w:b/>
      <w:bCs w:val="0"/>
      <w:lang w:val="en-GB" w:eastAsia="ar-SA" w:bidi="ar-SA"/>
    </w:rPr>
  </w:style>
  <w:style w:type="character" w:customStyle="1" w:styleId="5f1">
    <w:name w:val="(文字) (文字)5"/>
    <w:rsid w:val="00A95C5D"/>
    <w:rPr>
      <w:rFonts w:ascii="Courier New" w:eastAsia="MS Mincho" w:hAnsi="Courier New" w:cs="Courier New" w:hint="default"/>
      <w:lang w:val="nb-NO" w:eastAsia="ar-SA" w:bidi="ar-SA"/>
    </w:rPr>
  </w:style>
  <w:style w:type="character" w:customStyle="1" w:styleId="bt">
    <w:name w:val="bt (文字)"/>
    <w:rsid w:val="00A95C5D"/>
    <w:rPr>
      <w:rFonts w:ascii="MS Mincho" w:eastAsia="MS Mincho" w:hAnsi="MS Mincho" w:hint="eastAsia"/>
      <w:lang w:val="en-GB" w:eastAsia="ar-SA" w:bidi="ar-SA"/>
    </w:rPr>
  </w:style>
  <w:style w:type="character" w:customStyle="1" w:styleId="afc">
    <w:name w:val="番号付け記号"/>
    <w:rsid w:val="00A95C5D"/>
  </w:style>
  <w:style w:type="character" w:customStyle="1" w:styleId="WW8Num27z0">
    <w:name w:val="WW8Num27z0"/>
    <w:rsid w:val="00A95C5D"/>
    <w:rPr>
      <w:rFonts w:ascii="Arial" w:eastAsia="Times New Roman" w:hAnsi="Arial" w:cs="Arial" w:hint="default"/>
    </w:rPr>
  </w:style>
  <w:style w:type="character" w:customStyle="1" w:styleId="WW8Num27z1">
    <w:name w:val="WW8Num27z1"/>
    <w:rsid w:val="00A95C5D"/>
    <w:rPr>
      <w:rFonts w:ascii="Courier New" w:hAnsi="Courier New" w:cs="Courier New" w:hint="default"/>
    </w:rPr>
  </w:style>
  <w:style w:type="character" w:customStyle="1" w:styleId="WW8Num27z2">
    <w:name w:val="WW8Num27z2"/>
    <w:rsid w:val="00A95C5D"/>
    <w:rPr>
      <w:rFonts w:ascii="Wingdings" w:hAnsi="Wingdings" w:hint="default"/>
    </w:rPr>
  </w:style>
  <w:style w:type="character" w:customStyle="1" w:styleId="WW8Num27z3">
    <w:name w:val="WW8Num27z3"/>
    <w:rsid w:val="00A95C5D"/>
    <w:rPr>
      <w:rFonts w:ascii="Symbol" w:hAnsi="Symbol" w:hint="default"/>
    </w:rPr>
  </w:style>
  <w:style w:type="character" w:customStyle="1" w:styleId="WW8Num29z0">
    <w:name w:val="WW8Num29z0"/>
    <w:rsid w:val="00A95C5D"/>
    <w:rPr>
      <w:rFonts w:ascii="Times New Roman" w:eastAsia="MS Mincho" w:hAnsi="Times New Roman" w:cs="Times New Roman" w:hint="default"/>
    </w:rPr>
  </w:style>
  <w:style w:type="character" w:customStyle="1" w:styleId="WW8Num29z1">
    <w:name w:val="WW8Num29z1"/>
    <w:rsid w:val="00A95C5D"/>
    <w:rPr>
      <w:rFonts w:ascii="Courier New" w:hAnsi="Courier New" w:cs="Courier New" w:hint="default"/>
    </w:rPr>
  </w:style>
  <w:style w:type="character" w:customStyle="1" w:styleId="WW8Num29z2">
    <w:name w:val="WW8Num29z2"/>
    <w:rsid w:val="00A95C5D"/>
    <w:rPr>
      <w:rFonts w:ascii="Wingdings" w:hAnsi="Wingdings" w:hint="default"/>
    </w:rPr>
  </w:style>
  <w:style w:type="character" w:customStyle="1" w:styleId="WW8Num29z3">
    <w:name w:val="WW8Num29z3"/>
    <w:rsid w:val="00A95C5D"/>
    <w:rPr>
      <w:rFonts w:ascii="Symbol" w:hAnsi="Symbol" w:hint="default"/>
    </w:rPr>
  </w:style>
  <w:style w:type="character" w:customStyle="1" w:styleId="WW8Num31z0">
    <w:name w:val="WW8Num31z0"/>
    <w:rsid w:val="00A95C5D"/>
    <w:rPr>
      <w:rFonts w:ascii="Symbol" w:hAnsi="Symbol" w:hint="default"/>
    </w:rPr>
  </w:style>
  <w:style w:type="character" w:customStyle="1" w:styleId="WW8Num31z1">
    <w:name w:val="WW8Num31z1"/>
    <w:rsid w:val="00A95C5D"/>
    <w:rPr>
      <w:rFonts w:ascii="Courier New" w:hAnsi="Courier New" w:cs="Courier New" w:hint="default"/>
    </w:rPr>
  </w:style>
  <w:style w:type="character" w:customStyle="1" w:styleId="WW8Num31z2">
    <w:name w:val="WW8Num31z2"/>
    <w:rsid w:val="00A95C5D"/>
    <w:rPr>
      <w:rFonts w:ascii="Wingdings" w:hAnsi="Wingdings" w:hint="default"/>
    </w:rPr>
  </w:style>
  <w:style w:type="character" w:customStyle="1" w:styleId="WW8Num34z2">
    <w:name w:val="WW8Num34z2"/>
    <w:rsid w:val="00A95C5D"/>
    <w:rPr>
      <w:rFonts w:ascii="Wingdings" w:hAnsi="Wingdings" w:hint="default"/>
    </w:rPr>
  </w:style>
  <w:style w:type="character" w:customStyle="1" w:styleId="WW8Num34z3">
    <w:name w:val="WW8Num34z3"/>
    <w:rsid w:val="00A95C5D"/>
    <w:rPr>
      <w:rFonts w:ascii="Symbol" w:hAnsi="Symbol" w:hint="default"/>
    </w:rPr>
  </w:style>
  <w:style w:type="character" w:customStyle="1" w:styleId="WW8Num37z0">
    <w:name w:val="WW8Num37z0"/>
    <w:rsid w:val="00A95C5D"/>
    <w:rPr>
      <w:rFonts w:ascii="Times New Roman" w:eastAsia="SimSun" w:hAnsi="Times New Roman" w:cs="Times New Roman" w:hint="default"/>
    </w:rPr>
  </w:style>
  <w:style w:type="character" w:customStyle="1" w:styleId="WW8Num37z1">
    <w:name w:val="WW8Num37z1"/>
    <w:rsid w:val="00A95C5D"/>
    <w:rPr>
      <w:rFonts w:ascii="Wingdings" w:hAnsi="Wingdings" w:hint="default"/>
    </w:rPr>
  </w:style>
  <w:style w:type="character" w:customStyle="1" w:styleId="WW8Num38z0">
    <w:name w:val="WW8Num38z0"/>
    <w:rsid w:val="00A95C5D"/>
    <w:rPr>
      <w:rFonts w:ascii="Times New Roman" w:eastAsia="SimSun" w:hAnsi="Times New Roman" w:cs="Times New Roman" w:hint="default"/>
    </w:rPr>
  </w:style>
  <w:style w:type="character" w:customStyle="1" w:styleId="WW8Num38z1">
    <w:name w:val="WW8Num38z1"/>
    <w:rsid w:val="00A95C5D"/>
    <w:rPr>
      <w:rFonts w:ascii="Wingdings" w:hAnsi="Wingdings" w:hint="default"/>
    </w:rPr>
  </w:style>
  <w:style w:type="character" w:customStyle="1" w:styleId="WW8Num41z0">
    <w:name w:val="WW8Num41z0"/>
    <w:rsid w:val="00A95C5D"/>
    <w:rPr>
      <w:rFonts w:ascii="Times New Roman" w:eastAsia="SimSun" w:hAnsi="Times New Roman" w:cs="Times New Roman" w:hint="default"/>
    </w:rPr>
  </w:style>
  <w:style w:type="character" w:customStyle="1" w:styleId="WW8Num41z1">
    <w:name w:val="WW8Num41z1"/>
    <w:rsid w:val="00A95C5D"/>
    <w:rPr>
      <w:rFonts w:ascii="Wingdings" w:hAnsi="Wingdings" w:hint="default"/>
    </w:rPr>
  </w:style>
  <w:style w:type="character" w:customStyle="1" w:styleId="WW8NumSt20z0">
    <w:name w:val="WW8NumSt20z0"/>
    <w:rsid w:val="00A95C5D"/>
    <w:rPr>
      <w:rFonts w:ascii="Geneva" w:hAnsi="Geneva" w:hint="default"/>
    </w:rPr>
  </w:style>
  <w:style w:type="character" w:customStyle="1" w:styleId="DefaultParagraphFont1">
    <w:name w:val="Default Paragraph Font1"/>
    <w:rsid w:val="00A95C5D"/>
  </w:style>
  <w:style w:type="character" w:customStyle="1" w:styleId="CommentReference1">
    <w:name w:val="Comment Reference1"/>
    <w:rsid w:val="00A95C5D"/>
    <w:rPr>
      <w:sz w:val="16"/>
    </w:rPr>
  </w:style>
  <w:style w:type="character" w:customStyle="1" w:styleId="CharChar22">
    <w:name w:val="Char Char22"/>
    <w:rsid w:val="00A95C5D"/>
    <w:rPr>
      <w:rFonts w:ascii="Arial" w:hAnsi="Arial" w:cs="Arial" w:hint="default"/>
      <w:lang w:val="en-GB"/>
    </w:rPr>
  </w:style>
  <w:style w:type="character" w:customStyle="1" w:styleId="h4CharChar">
    <w:name w:val="h4 Char Char"/>
    <w:rsid w:val="00A95C5D"/>
    <w:rPr>
      <w:rFonts w:ascii="Arial" w:hAnsi="Arial" w:cs="Arial" w:hint="default"/>
      <w:sz w:val="24"/>
      <w:lang w:val="en-GB" w:eastAsia="ja-JP" w:bidi="ar-SA"/>
    </w:rPr>
  </w:style>
  <w:style w:type="character" w:customStyle="1" w:styleId="FigureCaption1">
    <w:name w:val="Figure Caption1"/>
    <w:aliases w:val="fc Char1,Figure Caption Char Char"/>
    <w:rsid w:val="00A95C5D"/>
    <w:rPr>
      <w:rFonts w:ascii="Arial" w:eastAsia="????" w:hAnsi="Arial" w:cs="Arial" w:hint="default"/>
      <w:color w:val="0000FF"/>
      <w:kern w:val="2"/>
      <w:lang w:val="en-US" w:eastAsia="en-US" w:bidi="ar-SA"/>
    </w:rPr>
  </w:style>
  <w:style w:type="character" w:customStyle="1" w:styleId="h4Char9">
    <w:name w:val="h4 Char9"/>
    <w:aliases w:val="Memo Heading 4 Char8,H4 Char9,H41 Char9,h41 Char9,H42 Char9,h42 Char9,H43 Char9,h43 Char9,H411 Char9,h411 Char9,H421 Char9,h421 Char9,H44 Char9,h44 Char9,H412 Char9,h412 Char9,H422 Char9,h422 Char9,H431 Char9,h431 Char9,H45 Char9,h45 Char8"/>
    <w:rsid w:val="00A95C5D"/>
    <w:rPr>
      <w:rFonts w:ascii="Arial" w:hAnsi="Arial" w:cs="Arial" w:hint="default"/>
      <w:sz w:val="24"/>
      <w:lang w:val="en-GB" w:eastAsia="en-GB" w:bidi="ar-SA"/>
    </w:rPr>
  </w:style>
  <w:style w:type="character" w:customStyle="1" w:styleId="M5Char6">
    <w:name w:val="M5 Char6"/>
    <w:aliases w:val="mh2 Char6,Module heading 2 Char5,heading 8 Char6,Numbered Sub-list Char5,h5 Char6,Heading5 Char6,Head5 Char6,H5 Char5,5 Char Char5,Heading 81 Char Char3"/>
    <w:rsid w:val="00A95C5D"/>
    <w:rPr>
      <w:rFonts w:ascii="Arial" w:eastAsia="MS Mincho" w:hAnsi="Arial" w:cs="Arial" w:hint="default"/>
      <w:sz w:val="22"/>
      <w:lang w:val="en-GB" w:eastAsia="en-US" w:bidi="ar-SA"/>
    </w:rPr>
  </w:style>
  <w:style w:type="character" w:customStyle="1" w:styleId="btChar6">
    <w:name w:val="bt Char6"/>
    <w:aliases w:val="Corps de texte Car Char6,Corps de texte Car1 Car Char6,Corps de texte Car Car Car Char6,Corps de texte Car1 Car Car Car Char6,Corps de texte Car Car Car Car Car Char6,Corps de texte Car1 Car Car Car Car Car Char6,bt Car Char Char6"/>
    <w:rsid w:val="00A95C5D"/>
    <w:rPr>
      <w:lang w:val="en-GB" w:eastAsia="ja-JP" w:bidi="ar-SA"/>
    </w:rPr>
  </w:style>
  <w:style w:type="character" w:customStyle="1" w:styleId="CarCar10">
    <w:name w:val="Car Car10"/>
    <w:rsid w:val="00A95C5D"/>
    <w:rPr>
      <w:rFonts w:ascii="Arial" w:hAnsi="Arial" w:cs="Arial" w:hint="default"/>
      <w:lang w:val="en-GB" w:eastAsia="ja-JP" w:bidi="ar-SA"/>
    </w:rPr>
  </w:style>
  <w:style w:type="character" w:customStyle="1" w:styleId="1f9">
    <w:name w:val="段落フォント1"/>
    <w:rsid w:val="00A95C5D"/>
  </w:style>
  <w:style w:type="character" w:customStyle="1" w:styleId="1fa">
    <w:name w:val="コメント参照1"/>
    <w:rsid w:val="00A95C5D"/>
    <w:rPr>
      <w:sz w:val="16"/>
    </w:rPr>
  </w:style>
  <w:style w:type="character" w:customStyle="1" w:styleId="CharChar23">
    <w:name w:val="Char Char23"/>
    <w:rsid w:val="00A95C5D"/>
    <w:rPr>
      <w:rFonts w:ascii="Arial" w:hAnsi="Arial" w:cs="Arial" w:hint="default"/>
      <w:lang w:val="en-GB" w:eastAsia="en-US"/>
    </w:rPr>
  </w:style>
  <w:style w:type="character" w:customStyle="1" w:styleId="EmailStyle97">
    <w:name w:val="EmailStyle97"/>
    <w:semiHidden/>
    <w:rsid w:val="00A95C5D"/>
    <w:rPr>
      <w:rFonts w:ascii="Arial" w:hAnsi="Arial" w:cs="Arial" w:hint="default"/>
      <w:color w:val="auto"/>
      <w:sz w:val="20"/>
      <w:szCs w:val="20"/>
    </w:rPr>
  </w:style>
  <w:style w:type="character" w:customStyle="1" w:styleId="B1C">
    <w:name w:val="B1 C"/>
    <w:rsid w:val="00A95C5D"/>
    <w:rPr>
      <w:lang w:val="en-GB" w:eastAsia="en-US" w:bidi="ar-SA"/>
    </w:rPr>
  </w:style>
  <w:style w:type="character" w:customStyle="1" w:styleId="Titre3">
    <w:name w:val="Titre 3"/>
    <w:rsid w:val="00A95C5D"/>
    <w:rPr>
      <w:rFonts w:ascii="Arial" w:hAnsi="Arial" w:cs="Arial" w:hint="default"/>
      <w:sz w:val="28"/>
      <w:szCs w:val="28"/>
      <w:lang w:val="en-GB" w:eastAsia="en-GB"/>
    </w:rPr>
  </w:style>
  <w:style w:type="character" w:customStyle="1" w:styleId="B3c">
    <w:name w:val="B3 c"/>
    <w:rsid w:val="00A95C5D"/>
    <w:rPr>
      <w:lang w:val="en-GB" w:eastAsia="en-GB"/>
    </w:rPr>
  </w:style>
  <w:style w:type="character" w:customStyle="1" w:styleId="B2C">
    <w:name w:val="B2 C"/>
    <w:rsid w:val="00A95C5D"/>
    <w:rPr>
      <w:lang w:val="en-GB" w:eastAsia="en-GB"/>
    </w:rPr>
  </w:style>
  <w:style w:type="character" w:customStyle="1" w:styleId="st1">
    <w:name w:val="st1"/>
    <w:rsid w:val="00A95C5D"/>
  </w:style>
  <w:style w:type="character" w:customStyle="1" w:styleId="h4Char11">
    <w:name w:val="h4 Char11"/>
    <w:aliases w:val="Memo Heading 4 Char10,H4 Char11,H41 Char11,h41 Char11,H42 Char11,h42 Char11,H43 Char11,h43 Char11,H411 Char11,h411 Char11,H421 Char11,h421 Char11,H44 Char11,h44 Char11,H412 Char11,h412 Char11,H422 Char11,h422 Char11,H431 Char11,h431 Char11"/>
    <w:rsid w:val="00A95C5D"/>
    <w:rPr>
      <w:rFonts w:ascii="Arial" w:hAnsi="Arial" w:cs="Arial" w:hint="default"/>
      <w:sz w:val="24"/>
      <w:szCs w:val="28"/>
      <w:lang w:val="en-GB" w:eastAsia="en-US"/>
    </w:rPr>
  </w:style>
  <w:style w:type="character" w:customStyle="1" w:styleId="T1Char5">
    <w:name w:val="T1 Char5"/>
    <w:aliases w:val="Header 6 Char Char5"/>
    <w:rsid w:val="00A95C5D"/>
    <w:rPr>
      <w:rFonts w:ascii="Arial" w:hAnsi="Arial" w:cs="Arial" w:hint="default"/>
      <w:lang w:eastAsia="en-US"/>
    </w:rPr>
  </w:style>
  <w:style w:type="character" w:customStyle="1" w:styleId="btChar7">
    <w:name w:val="bt Char7"/>
    <w:aliases w:val="Corps de texte Car Char7,Corps de texte Car1 Car Char7,Corps de texte Car Car Car Char7,Corps de texte Car1 Car Car Car Char7,Corps de texte Car Car Car Car Car Char7,Corps de texte Car1 Car Car Car Car Car Char7,bt Car Char Char7"/>
    <w:rsid w:val="00A95C5D"/>
    <w:rPr>
      <w:rFonts w:ascii="Times New Roman" w:eastAsia="Times New Roman" w:hAnsi="Times New Roman" w:cs="Times New Roman" w:hint="default"/>
    </w:rPr>
  </w:style>
  <w:style w:type="character" w:customStyle="1" w:styleId="ListChar">
    <w:name w:val="List Char"/>
    <w:rsid w:val="00A95C5D"/>
    <w:rPr>
      <w:lang w:val="en-GB" w:eastAsia="ar-SA" w:bidi="ar-SA"/>
    </w:rPr>
  </w:style>
  <w:style w:type="character" w:customStyle="1" w:styleId="Heading6Char3">
    <w:name w:val="Heading 6 Char3"/>
    <w:aliases w:val="T1 Char10,Header 6 Char1,Heading 6 Char1,T1 Char1,Header 6 Char Char1"/>
    <w:rsid w:val="00A95C5D"/>
    <w:rPr>
      <w:rFonts w:ascii="Arial" w:hAnsi="Arial" w:cs="Arial" w:hint="default"/>
      <w:lang w:val="en-GB"/>
    </w:rPr>
  </w:style>
  <w:style w:type="character" w:customStyle="1" w:styleId="H1Car">
    <w:name w:val="H1 Car"/>
    <w:aliases w:val="h1 Car,Huvudrubrik Car,app heading 1 Car,l1 Car,h11 Car,h12 Car,h13 Car,h14 Car,h15 Car,h16 Car,NMP Heading 1 Car,heading 1 Car,h17 Car,h111 Car,h121 Car,h131 Car,h141 Car,h151 Car,h161 Car,h18 Car,h112 Car,h122 Car,h132 Car,h142 Car,h152 Car"/>
    <w:rsid w:val="00A95C5D"/>
    <w:rPr>
      <w:rFonts w:ascii="Arial" w:eastAsia="MS Mincho" w:hAnsi="Arial" w:cs="Arial" w:hint="default"/>
      <w:sz w:val="36"/>
      <w:lang w:val="en-GB" w:eastAsia="en-US" w:bidi="ar-SA"/>
    </w:rPr>
  </w:style>
  <w:style w:type="character" w:customStyle="1" w:styleId="Head2ACar">
    <w:name w:val="Head2A Car"/>
    <w:aliases w:val="H2 Car,h2 Car,H21 Car,Head 2 Car,l2 Car,TitreProp Car,UNDERRUBRIK 1-2 Car,Header 2 Car,ITT t2 Car,PA Major Section Car,Livello 2 Car,R2 Car,Heading 2 Hidden Car,Head1 Car,2nd level Car,heading 2 Car,I2 Car,Section Title Car,Heading2 Car"/>
    <w:rsid w:val="00A95C5D"/>
    <w:rPr>
      <w:rFonts w:ascii="Arial" w:eastAsia="MS Mincho" w:hAnsi="Arial" w:cs="Arial" w:hint="default"/>
      <w:sz w:val="32"/>
      <w:lang w:val="en-GB" w:eastAsia="en-US" w:bidi="ar-SA"/>
    </w:rPr>
  </w:style>
  <w:style w:type="character" w:customStyle="1" w:styleId="Underrubrik2Car">
    <w:name w:val="Underrubrik2 Car"/>
    <w:aliases w:val="H3 Car,0H Car,h3 Car,no break Car,l3 Car,3 Car,list 3 Car,Head 3 Car,1.1.1 Car,3rd level Car,Major Section Sub Section Car,PA Minor Section Car,Head3 Car,Level 3 Head Car,31 Car,32 Car,33 Car,311 Car,321 Car,34 Car,312 Car,322 Car"/>
    <w:rsid w:val="00A95C5D"/>
    <w:rPr>
      <w:rFonts w:ascii="Arial" w:eastAsia="MS Mincho" w:hAnsi="Arial" w:cs="Arial" w:hint="default"/>
      <w:sz w:val="28"/>
      <w:lang w:val="en-GB" w:eastAsia="en-US" w:bidi="ar-SA"/>
    </w:rPr>
  </w:style>
  <w:style w:type="character" w:customStyle="1" w:styleId="h4Car">
    <w:name w:val="h4 Car"/>
    <w:aliases w:val="Memo Heading 4 Car,H4 Car,H41 Car,h41 Car,H42 Car,h42 Car,H43 Car,h43 Car,H411 Car,h411 Car,H421 Car,h421 Car,H44 Car,h44 Car,H412 Car,h412 Car,H422 Car,h422 Car,H431 Car,h431 Car,H45 Car,h45 Car,H413 Car,h413 Car,H423 Car,h423 Car,H432 Car,4 Car"/>
    <w:rsid w:val="00A95C5D"/>
    <w:rPr>
      <w:rFonts w:ascii="Arial" w:eastAsia="MS Mincho" w:hAnsi="Arial" w:cs="Arial" w:hint="default"/>
      <w:color w:val="0000FF"/>
      <w:kern w:val="2"/>
      <w:sz w:val="24"/>
      <w:szCs w:val="28"/>
      <w:lang w:val="en-GB" w:eastAsia="en-US" w:bidi="ar-SA"/>
    </w:rPr>
  </w:style>
  <w:style w:type="character" w:customStyle="1" w:styleId="M5Car">
    <w:name w:val="M5 Car"/>
    <w:aliases w:val="mh2 Car,Module heading 2 Car,heading 8 Car,Numbered Sub-list Car,h5 Car,Heading5 Car,Head5 Car,H5 Car Car,H5 Car,5 Car Car"/>
    <w:rsid w:val="00A95C5D"/>
    <w:rPr>
      <w:rFonts w:ascii="Arial" w:eastAsia="MS Mincho" w:hAnsi="Arial" w:cs="Arial" w:hint="default"/>
      <w:sz w:val="22"/>
      <w:lang w:val="en-GB" w:eastAsia="en-US" w:bidi="ar-SA"/>
    </w:rPr>
  </w:style>
  <w:style w:type="character" w:customStyle="1" w:styleId="T1Car">
    <w:name w:val="T1 Car"/>
    <w:aliases w:val="Header 6 Car Car"/>
    <w:rsid w:val="00A95C5D"/>
    <w:rPr>
      <w:rFonts w:ascii="Arial" w:eastAsia="MS Mincho" w:hAnsi="Arial" w:cs="Arial" w:hint="default"/>
      <w:lang w:val="en-GB" w:eastAsia="en-US" w:bidi="ar-SA"/>
    </w:rPr>
  </w:style>
  <w:style w:type="character" w:customStyle="1" w:styleId="CarCar4">
    <w:name w:val="Car Car4"/>
    <w:rsid w:val="00A95C5D"/>
    <w:rPr>
      <w:rFonts w:ascii="Arial" w:eastAsia="MS Mincho" w:hAnsi="Arial" w:cs="Arial" w:hint="default"/>
      <w:lang w:val="en-GB" w:eastAsia="en-US" w:bidi="ar-SA"/>
    </w:rPr>
  </w:style>
  <w:style w:type="character" w:customStyle="1" w:styleId="CarCar8">
    <w:name w:val="Car Car8"/>
    <w:rsid w:val="00A95C5D"/>
    <w:rPr>
      <w:rFonts w:ascii="Arial" w:eastAsia="MS Mincho" w:hAnsi="Arial" w:cs="Arial" w:hint="default"/>
      <w:sz w:val="36"/>
      <w:lang w:val="en-GB" w:eastAsia="en-US" w:bidi="ar-SA"/>
    </w:rPr>
  </w:style>
  <w:style w:type="character" w:customStyle="1" w:styleId="CarCar3">
    <w:name w:val="Car Car3"/>
    <w:rsid w:val="00A95C5D"/>
    <w:rPr>
      <w:rFonts w:ascii="Arial" w:eastAsia="MS Mincho" w:hAnsi="Arial" w:cs="Arial" w:hint="default"/>
      <w:sz w:val="36"/>
      <w:lang w:val="en-GB" w:eastAsia="en-US" w:bidi="ar-SA"/>
    </w:rPr>
  </w:style>
  <w:style w:type="character" w:customStyle="1" w:styleId="CarCar7">
    <w:name w:val="Car Car7"/>
    <w:rsid w:val="00A95C5D"/>
    <w:rPr>
      <w:rFonts w:ascii="MS Mincho" w:eastAsia="MS Mincho" w:hAnsi="MS Mincho" w:hint="eastAsia"/>
      <w:lang w:val="en-GB" w:eastAsia="en-US" w:bidi="ar-SA"/>
    </w:rPr>
  </w:style>
  <w:style w:type="character" w:customStyle="1" w:styleId="headeroddCar">
    <w:name w:val="header odd Car"/>
    <w:aliases w:val="header Car,header odd1 Car,header odd2 Car,header odd3 Car,header odd4 Car,header odd5 Car,header odd6 Car,header1 Car,header2 Car,header3 Car,header odd11 Car,header odd21 Car,header odd7 Car,header4 Car,header odd8 Car,header odd9 Car"/>
    <w:rsid w:val="00A95C5D"/>
    <w:rPr>
      <w:rFonts w:ascii="Arial" w:eastAsia="MS Mincho" w:hAnsi="Arial" w:cs="Arial" w:hint="default"/>
      <w:b/>
      <w:bCs w:val="0"/>
      <w:noProof/>
      <w:sz w:val="18"/>
      <w:lang w:val="en-GB" w:eastAsia="en-US" w:bidi="ar-SA"/>
    </w:rPr>
  </w:style>
  <w:style w:type="character" w:customStyle="1" w:styleId="capCar">
    <w:name w:val="cap Car"/>
    <w:aliases w:val="cap Char Car,Caption Char Car,Caption Char1 Char Car,cap Char Char1 Car,Caption Char Char1 Char Car,cap Char2 Char Car Car"/>
    <w:rsid w:val="00A95C5D"/>
    <w:rPr>
      <w:b/>
      <w:bCs w:val="0"/>
      <w:lang w:val="en-GB" w:eastAsia="ja-JP" w:bidi="ar-SA"/>
    </w:rPr>
  </w:style>
  <w:style w:type="character" w:customStyle="1" w:styleId="CarCar6">
    <w:name w:val="Car Car6"/>
    <w:rsid w:val="00A95C5D"/>
    <w:rPr>
      <w:rFonts w:ascii="Courier New" w:hAnsi="Courier New" w:cs="Courier New" w:hint="default"/>
      <w:lang w:val="nb-NO" w:eastAsia="ja-JP" w:bidi="ar-SA"/>
    </w:rPr>
  </w:style>
  <w:style w:type="character" w:customStyle="1" w:styleId="btCar1">
    <w:name w:val="bt Car1"/>
    <w:aliases w:val="Corps de texte Car Car,Corps de texte Car1 Car Car,Corps de texte Car Car Car Car,Corps de texte Car1 Car Car Car Car,Corps de texte Car Car Car Car Car Car,Corps de texte Car1 Car Car Car Car Car Car,bt Car Car Car"/>
    <w:rsid w:val="00A95C5D"/>
    <w:rPr>
      <w:lang w:val="en-GB" w:eastAsia="ja-JP" w:bidi="ar-SA"/>
    </w:rPr>
  </w:style>
  <w:style w:type="character" w:customStyle="1" w:styleId="T1Char6">
    <w:name w:val="T1 Char6"/>
    <w:aliases w:val="Header 6 Char Char6"/>
    <w:rsid w:val="00A95C5D"/>
  </w:style>
  <w:style w:type="character" w:customStyle="1" w:styleId="capChar5">
    <w:name w:val="cap Char5"/>
    <w:aliases w:val="cap Char Char5,Caption Char Char4,Caption Char1 Char Char4,cap Char Char1 Char4,Caption Char Char1 Char Char4,cap Char2 Char Char Char4"/>
    <w:rsid w:val="00A95C5D"/>
    <w:rPr>
      <w:b/>
      <w:bCs w:val="0"/>
      <w:lang w:val="en-GB" w:eastAsia="en-US" w:bidi="ar-SA"/>
    </w:rPr>
  </w:style>
  <w:style w:type="character" w:customStyle="1" w:styleId="Head2AZchn">
    <w:name w:val="Head2A Zchn"/>
    <w:aliases w:val="2 Zchn,H2 Zchn,h2 Zchn,DO NOT USE_h2 Zchn,h21 Zchn,UNDERRUBRIK 1-2 Zchn Zchn"/>
    <w:rsid w:val="00A95C5D"/>
    <w:rPr>
      <w:rFonts w:ascii="Arial" w:hAnsi="Arial" w:cs="Arial" w:hint="default"/>
      <w:sz w:val="32"/>
      <w:lang w:val="en-GB" w:eastAsia="en-GB" w:bidi="ar-SA"/>
    </w:rPr>
  </w:style>
  <w:style w:type="character" w:customStyle="1" w:styleId="Underrubrik2Zchn">
    <w:name w:val="Underrubrik2 Zchn"/>
    <w:aliases w:val="H3 Zchn,h3 Zchn,Memo Heading 3 Zchn,no break Zchn,0H Zchn,l3 Zchn,3 Zchn,list 3 Zchn,Head 3 Zchn,1.1.1 Zchn,3rd level Zchn,Major Section Sub Section Zchn,PA Minor Section Zchn,Head3 Zchn,Level 3 Head Zchn,31 Zchn,32 Zchn,33 Zchn"/>
    <w:rsid w:val="00A95C5D"/>
    <w:rPr>
      <w:rFonts w:ascii="Arial" w:hAnsi="Arial" w:cs="Arial" w:hint="default"/>
      <w:sz w:val="28"/>
      <w:lang w:val="en-GB" w:eastAsia="en-GB" w:bidi="ar-SA"/>
    </w:rPr>
  </w:style>
  <w:style w:type="character" w:customStyle="1" w:styleId="h4Zchn">
    <w:name w:val="h4 Zchn"/>
    <w:aliases w:val="H4 Zchn,H41 Zchn,h41 Zchn,H42 Zchn,h42 Zchn,H43 Zchn,h43 Zchn,H411 Zchn,h411 Zchn,H421 Zchn,h421 Zchn,H44 Zchn,h44 Zchn,H412 Zchn,h412 Zchn,H422 Zchn,h422 Zchn,H431 Zchn,h431 Zchn,H45 Zchn,h45 Zchn,H413 Zchn,h413 Zchn,H423 Zchn,h423 Zchn,4H Zchn"/>
    <w:rsid w:val="00A95C5D"/>
    <w:rPr>
      <w:rFonts w:ascii="Arial" w:hAnsi="Arial" w:cs="Arial" w:hint="default"/>
      <w:sz w:val="24"/>
      <w:lang w:val="en-GB" w:eastAsia="en-GB" w:bidi="ar-SA"/>
    </w:rPr>
  </w:style>
  <w:style w:type="character" w:customStyle="1" w:styleId="h5Zchn">
    <w:name w:val="h5 Zchn"/>
    <w:aliases w:val="Head5 Zchn,5 Zchn,Heading5 Zchn,H5 Zchn,M5 Zchn,mh2 Zchn,Module heading 2 Zchn,heading 8 Zchn,Numbered Sub-list Zchn Zchn"/>
    <w:rsid w:val="00A95C5D"/>
    <w:rPr>
      <w:rFonts w:ascii="Arial" w:hAnsi="Arial" w:cs="Arial" w:hint="default"/>
      <w:sz w:val="22"/>
      <w:lang w:val="en-GB" w:eastAsia="en-GB" w:bidi="ar-SA"/>
    </w:rPr>
  </w:style>
  <w:style w:type="character" w:customStyle="1" w:styleId="T1Zchn">
    <w:name w:val="T1 Zchn"/>
    <w:aliases w:val="Header 6 Zchn Zchn"/>
    <w:rsid w:val="00A95C5D"/>
  </w:style>
  <w:style w:type="character" w:customStyle="1" w:styleId="capChar3">
    <w:name w:val="cap Char3"/>
    <w:aliases w:val="cap Char Char3,Caption Char Char2,Caption Char1 Char Char2,cap Char Char1 Char2,Caption Char Char1 Char Char2,cap Char2 Char Char Char2"/>
    <w:rsid w:val="00A95C5D"/>
    <w:rPr>
      <w:rFonts w:ascii="Times New Roman" w:eastAsia="Batang" w:hAnsi="Times New Roman" w:cs="Times New Roman" w:hint="default"/>
      <w:b/>
      <w:bCs w:val="0"/>
      <w:lang w:val="en-GB"/>
    </w:rPr>
  </w:style>
  <w:style w:type="character" w:customStyle="1" w:styleId="Heading6Char2">
    <w:name w:val="Heading 6 Char2"/>
    <w:rsid w:val="00A95C5D"/>
  </w:style>
  <w:style w:type="character" w:customStyle="1" w:styleId="capChar4">
    <w:name w:val="cap Char4"/>
    <w:aliases w:val="cap Char Char4,Caption Char Char3,Caption Char1 Char Char3,cap Char Char1 Char3,Caption Char Char1 Char Char3,cap Char2 Char Char Char3"/>
    <w:rsid w:val="00A95C5D"/>
    <w:rPr>
      <w:rFonts w:ascii="Times New Roman" w:eastAsia="MS Mincho" w:hAnsi="Times New Roman" w:cs="Times New Roman" w:hint="default"/>
      <w:b/>
      <w:bCs w:val="0"/>
      <w:lang w:val="en-GB"/>
    </w:rPr>
  </w:style>
  <w:style w:type="character" w:customStyle="1" w:styleId="T1Char8">
    <w:name w:val="T1 Char8"/>
    <w:aliases w:val="Header 6 Char Char7"/>
    <w:rsid w:val="00A95C5D"/>
    <w:rPr>
      <w:rFonts w:ascii="Arial" w:hAnsi="Arial" w:cs="Arial" w:hint="default"/>
      <w:lang w:val="en-GB" w:eastAsia="en-US" w:bidi="ar-SA"/>
    </w:rPr>
  </w:style>
  <w:style w:type="character" w:customStyle="1" w:styleId="Underrubrik2Char10">
    <w:name w:val="Underrubrik2 Char10"/>
    <w:aliases w:val="H3 Char10,0H Char10,h3 Char10,no break Char10,l3 Char10,3 Char10,list 3 Char10,Head 3 Char10,1.1.1 Char10,3rd level Char10,Major Section Sub Section Char10,PA Minor Section Char10,Head3 Char10,Level 3 Head Char10,31 Char10,32 Char10"/>
    <w:rsid w:val="00A95C5D"/>
    <w:rPr>
      <w:rFonts w:ascii="Arial" w:hAnsi="Arial" w:cs="Arial" w:hint="default"/>
      <w:sz w:val="28"/>
      <w:szCs w:val="28"/>
      <w:lang w:val="en-GB" w:eastAsia="en-US" w:bidi="he-IL"/>
    </w:rPr>
  </w:style>
  <w:style w:type="character" w:customStyle="1" w:styleId="h4Char12">
    <w:name w:val="h4 Char12"/>
    <w:aliases w:val="Memo Heading 4 Char11,H4 Char12,H41 Char12,h41 Char12,H42 Char12,h42 Char12,H43 Char12,h43 Char12,H411 Char12,h411 Char12,H421 Char12,h421 Char12,H44 Char12,h44 Char12,H412 Char12,h412 Char12,H422 Char12,h422 Char12,H431 Char12,h431 Char12"/>
    <w:rsid w:val="00A95C5D"/>
    <w:rPr>
      <w:rFonts w:ascii="Arial" w:hAnsi="Arial" w:cs="Arial" w:hint="default"/>
      <w:sz w:val="24"/>
      <w:szCs w:val="28"/>
      <w:lang w:val="en-GB" w:eastAsia="en-US"/>
    </w:rPr>
  </w:style>
  <w:style w:type="character" w:customStyle="1" w:styleId="T1Char7">
    <w:name w:val="T1 Char7"/>
    <w:aliases w:val="Header 6 Char Char8"/>
    <w:rsid w:val="00A95C5D"/>
    <w:rPr>
      <w:rFonts w:ascii="Arial" w:hAnsi="Arial" w:cs="Arial" w:hint="default"/>
      <w:lang w:val="en-GB" w:eastAsia="en-US"/>
    </w:rPr>
  </w:style>
  <w:style w:type="character" w:customStyle="1" w:styleId="Underrubrik2Char11">
    <w:name w:val="Underrubrik2 Char11"/>
    <w:aliases w:val="H3 Char11,0H Char11,h3 Char11,no break Char11,l3 Char11,3 Char11,list 3 Char11,Head 3 Char11,1.1.1 Char11,3rd level Char11,Major Section Sub Section Char11,PA Minor Section Char11,Head3 Char11,Level 3 Head Char11,31 Char11,32 Char11"/>
    <w:rsid w:val="00A95C5D"/>
    <w:rPr>
      <w:rFonts w:ascii="Arial" w:hAnsi="Arial" w:cs="Arial" w:hint="default"/>
      <w:sz w:val="28"/>
      <w:szCs w:val="28"/>
      <w:lang w:val="en-GB" w:eastAsia="en-US" w:bidi="he-IL"/>
    </w:rPr>
  </w:style>
  <w:style w:type="character" w:customStyle="1" w:styleId="Head2AChar11">
    <w:name w:val="Head2A Char11"/>
    <w:aliases w:val="H2 Char11,h2 Char11,H21 Char11,Head 2 Char11,l2 Char11,TitreProp Char11,UNDERRUBRIK 1-2 Char11,Header 2 Char11,ITT t2 Char11,PA Major Section Char11,Livello 2 Char11,R2 Char11,Heading 2 Hidden Char11,Head1 Char11,2nd level Char11,I2 Char11"/>
    <w:rsid w:val="00A95C5D"/>
    <w:rPr>
      <w:rFonts w:ascii="Arial" w:hAnsi="Arial" w:cs="Arial" w:hint="default"/>
      <w:sz w:val="32"/>
      <w:szCs w:val="32"/>
      <w:lang w:val="en-GB" w:eastAsia="en-US" w:bidi="he-IL"/>
    </w:rPr>
  </w:style>
  <w:style w:type="character" w:customStyle="1" w:styleId="h4Char13">
    <w:name w:val="h4 Char13"/>
    <w:aliases w:val="Memo Heading 4 Char12,H4 Char13,H41 Char13,h41 Char13,H42 Char13,h42 Char13,H43 Char13,h43 Char13,H411 Char13,h411 Char13,H421 Char13,h421 Char13,H44 Char13,h44 Char13,H412 Char13,h412 Char13,H422 Char13,h422 Char13,H431 Char13,h431 Char13"/>
    <w:rsid w:val="00A95C5D"/>
    <w:rPr>
      <w:rFonts w:ascii="Arial" w:hAnsi="Arial" w:cs="Arial" w:hint="default"/>
      <w:sz w:val="24"/>
      <w:szCs w:val="24"/>
      <w:lang w:val="en-GB" w:eastAsia="en-US" w:bidi="he-IL"/>
    </w:rPr>
  </w:style>
  <w:style w:type="character" w:customStyle="1" w:styleId="T1Char9">
    <w:name w:val="T1 Char9"/>
    <w:aliases w:val="Header 6 Char Char9"/>
    <w:rsid w:val="00A95C5D"/>
    <w:rPr>
      <w:rFonts w:ascii="Arial" w:hAnsi="Arial" w:cs="Arial" w:hint="default"/>
      <w:lang w:val="en-GB" w:eastAsia="en-US" w:bidi="he-IL"/>
    </w:rPr>
  </w:style>
  <w:style w:type="character" w:customStyle="1" w:styleId="CommentSubjectChar2">
    <w:name w:val="Comment Subject Char2"/>
    <w:rsid w:val="00A95C5D"/>
    <w:rPr>
      <w:rFonts w:ascii="Times New Roman" w:eastAsia="Times New Roman" w:hAnsi="Times New Roman" w:cs="Times New Roman" w:hint="default"/>
      <w:b/>
      <w:bCs/>
      <w:lang w:val="en-GB"/>
    </w:rPr>
  </w:style>
  <w:style w:type="character" w:customStyle="1" w:styleId="CaptionChar3">
    <w:name w:val="Caption Char3"/>
    <w:aliases w:val="cap Char7,cap Char Char7,Caption Char Char6,Caption Char1 Char Char6,cap Char Char1 Char6,Caption Char Char1 Char Char6,cap Char2 Char Char2,Ca Char2,Caption Char C... Char2,cap1 Char,cap2 Char,cap11 Char,Légende-figure Char1,label Char"/>
    <w:rsid w:val="00A95C5D"/>
    <w:rPr>
      <w:rFonts w:ascii="CG Times (WN)" w:eastAsia="Malgun Gothic" w:hAnsi="CG Times (WN)" w:hint="default"/>
      <w:b/>
      <w:bCs w:val="0"/>
      <w:lang w:val="en-GB" w:eastAsia="en-US"/>
    </w:rPr>
  </w:style>
  <w:style w:type="character" w:customStyle="1" w:styleId="2f6">
    <w:name w:val="段落フォント2"/>
    <w:rsid w:val="00A95C5D"/>
  </w:style>
  <w:style w:type="character" w:customStyle="1" w:styleId="2f7">
    <w:name w:val="コメント参照2"/>
    <w:rsid w:val="00A95C5D"/>
    <w:rPr>
      <w:sz w:val="16"/>
    </w:rPr>
  </w:style>
  <w:style w:type="character" w:customStyle="1" w:styleId="Char10">
    <w:name w:val="纯文本 Char1"/>
    <w:rsid w:val="00A95C5D"/>
    <w:rPr>
      <w:rFonts w:ascii="SimSun" w:eastAsia="SimSun" w:hAnsi="Courier New" w:cs="Courier New" w:hint="eastAsia"/>
      <w:sz w:val="21"/>
      <w:szCs w:val="21"/>
      <w:lang w:val="en-GB" w:eastAsia="en-US"/>
    </w:rPr>
  </w:style>
  <w:style w:type="character" w:customStyle="1" w:styleId="Char12">
    <w:name w:val="尾注文本 Char1"/>
    <w:rsid w:val="00A95C5D"/>
    <w:rPr>
      <w:rFonts w:ascii="Times New Roman" w:hAnsi="Times New Roman" w:cs="Times New Roman" w:hint="default"/>
      <w:lang w:val="en-GB" w:eastAsia="en-US"/>
    </w:rPr>
  </w:style>
  <w:style w:type="character" w:customStyle="1" w:styleId="Heading1Char4">
    <w:name w:val="Heading 1 Char4"/>
    <w:aliases w:val="NMP Heading 1 Char5,H1 Char5,h1 Char5,app heading 1 Char5,l1 Char5,Memo Heading 1 Char5,h11 Char5,h12 Char5,h13 Char5,h14 Char5,h15 Char5,h16 Char5,h17 Char5,h111 Char5,h121 Char5,h131 Char5,h141 Char5,h151 Char4,h161 Char3,h18 Char3"/>
    <w:rsid w:val="00A95C5D"/>
    <w:rPr>
      <w:rFonts w:ascii="Arial" w:eastAsia="Times New Roman" w:hAnsi="Arial" w:cs="Arial" w:hint="default"/>
      <w:sz w:val="36"/>
      <w:lang w:val="en-GB"/>
    </w:rPr>
  </w:style>
  <w:style w:type="character" w:customStyle="1" w:styleId="Absatz-Standardschriftart1">
    <w:name w:val="Absatz-Standardschriftart1"/>
    <w:rsid w:val="00A95C5D"/>
  </w:style>
  <w:style w:type="character" w:customStyle="1" w:styleId="Heading1Char5">
    <w:name w:val="Heading 1 Char5"/>
    <w:aliases w:val="NMP Heading 1 Char6,H1 Char6,h1 Char6,app heading 1 Char6,l1 Char6,Memo Heading 1 Char6,h11 Char6,h12 Char6,h13 Char6,h14 Char6,h15 Char6,h16 Char6,Huvudrubrik Char3,heading 1 Char3,h17 Char6,h111 Char6,h121 Char6,h131 Char6,h141 Char6"/>
    <w:rsid w:val="00A95C5D"/>
    <w:rPr>
      <w:rFonts w:ascii="Arial" w:hAnsi="Arial" w:cs="Arial" w:hint="default"/>
      <w:sz w:val="36"/>
      <w:lang w:val="en-GB" w:eastAsia="en-US"/>
    </w:rPr>
  </w:style>
  <w:style w:type="character" w:customStyle="1" w:styleId="Absatz-Standardschriftart3">
    <w:name w:val="Absatz-Standardschriftart3"/>
    <w:rsid w:val="00A95C5D"/>
  </w:style>
  <w:style w:type="character" w:customStyle="1" w:styleId="Char4">
    <w:name w:val="批注主题 Char"/>
    <w:rsid w:val="00A95C5D"/>
    <w:rPr>
      <w:b/>
      <w:bCs/>
      <w:lang w:val="en-GB" w:eastAsia="en-US" w:bidi="ar-SA"/>
    </w:rPr>
  </w:style>
  <w:style w:type="character" w:customStyle="1" w:styleId="Absatz-Standardschriftart2">
    <w:name w:val="Absatz-Standardschriftart2"/>
    <w:rsid w:val="00A95C5D"/>
  </w:style>
  <w:style w:type="character" w:customStyle="1" w:styleId="3f4">
    <w:name w:val="段落フォント3"/>
    <w:rsid w:val="00A95C5D"/>
  </w:style>
  <w:style w:type="character" w:customStyle="1" w:styleId="3f5">
    <w:name w:val="コメント参照3"/>
    <w:rsid w:val="00A95C5D"/>
    <w:rPr>
      <w:sz w:val="16"/>
    </w:rPr>
  </w:style>
  <w:style w:type="character" w:customStyle="1" w:styleId="CommentSubjectChar3">
    <w:name w:val="Comment Subject Char3"/>
    <w:rsid w:val="00A95C5D"/>
    <w:rPr>
      <w:rFonts w:ascii="Times New Roman" w:hAnsi="Times New Roman" w:cs="Times New Roman" w:hint="default"/>
      <w:b/>
      <w:bCs/>
      <w:lang w:val="en-GB" w:eastAsia="en-US"/>
    </w:rPr>
  </w:style>
  <w:style w:type="character" w:customStyle="1" w:styleId="hps">
    <w:name w:val="hps"/>
    <w:rsid w:val="00A95C5D"/>
  </w:style>
  <w:style w:type="character" w:customStyle="1" w:styleId="im-content1">
    <w:name w:val="im-content1"/>
    <w:rsid w:val="00A95C5D"/>
    <w:rPr>
      <w:color w:val="333333"/>
    </w:rPr>
  </w:style>
  <w:style w:type="character" w:customStyle="1" w:styleId="1fb">
    <w:name w:val="吹き出し (文字)1"/>
    <w:uiPriority w:val="99"/>
    <w:semiHidden/>
    <w:rsid w:val="00A95C5D"/>
    <w:rPr>
      <w:rFonts w:ascii="MS Mincho" w:eastAsia="MS Mincho" w:hAnsi="Times New Roman" w:hint="eastAsia"/>
      <w:sz w:val="18"/>
      <w:szCs w:val="18"/>
      <w:lang w:val="en-GB" w:eastAsia="en-US"/>
    </w:rPr>
  </w:style>
  <w:style w:type="character" w:customStyle="1" w:styleId="1fc">
    <w:name w:val="見出しマップ (文字)1"/>
    <w:uiPriority w:val="99"/>
    <w:semiHidden/>
    <w:rsid w:val="00A95C5D"/>
    <w:rPr>
      <w:rFonts w:ascii="MS Mincho" w:eastAsia="MS Mincho" w:hAnsi="Times New Roman" w:hint="eastAsia"/>
      <w:sz w:val="24"/>
      <w:szCs w:val="24"/>
      <w:lang w:val="en-GB" w:eastAsia="en-US"/>
    </w:rPr>
  </w:style>
  <w:style w:type="character" w:customStyle="1" w:styleId="1fd">
    <w:name w:val="脚注文字列 (文字)1"/>
    <w:aliases w:val="footnote text1 (文字)1,footnote text2 (文字)1,footnote text3 (文字)1,footnote text4 (文字)1,footnote text5 (文字)1,footnote text6 (文字)1,footnote text7 (文字)1,footnote text11 (文字)1,footnote text21 (文字)1,footnote text31 (文字)1,footnote text41 (文字)1"/>
    <w:uiPriority w:val="99"/>
    <w:semiHidden/>
    <w:rsid w:val="00A95C5D"/>
    <w:rPr>
      <w:rFonts w:ascii="Times New Roman" w:eastAsia="Times New Roman" w:hAnsi="Times New Roman" w:cs="Times New Roman" w:hint="default"/>
      <w:lang w:val="en-GB" w:eastAsia="en-US"/>
    </w:rPr>
  </w:style>
  <w:style w:type="character" w:customStyle="1" w:styleId="1fe">
    <w:name w:val="コメント文字列 (文字)1"/>
    <w:uiPriority w:val="99"/>
    <w:semiHidden/>
    <w:rsid w:val="00A95C5D"/>
    <w:rPr>
      <w:rFonts w:ascii="Times New Roman" w:eastAsia="Times New Roman" w:hAnsi="Times New Roman" w:cs="Times New Roman" w:hint="default"/>
      <w:lang w:val="en-GB" w:eastAsia="en-US"/>
    </w:rPr>
  </w:style>
  <w:style w:type="character" w:customStyle="1" w:styleId="1ff">
    <w:name w:val="コメント内容 (文字)1"/>
    <w:uiPriority w:val="99"/>
    <w:semiHidden/>
    <w:rsid w:val="00A95C5D"/>
    <w:rPr>
      <w:rFonts w:ascii="Times New Roman" w:eastAsia="Times New Roman" w:hAnsi="Times New Roman" w:cs="Times New Roman" w:hint="default"/>
      <w:b/>
      <w:bCs/>
      <w:lang w:val="en-GB" w:eastAsia="en-US"/>
    </w:rPr>
  </w:style>
  <w:style w:type="table" w:styleId="ColorfulGrid-Accent1">
    <w:name w:val="Colorful Grid Accent 1"/>
    <w:basedOn w:val="TableNormal"/>
    <w:link w:val="ColorfulGrid-Accent1Char"/>
    <w:uiPriority w:val="29"/>
    <w:semiHidden/>
    <w:unhideWhenUsed/>
    <w:rsid w:val="00A95C5D"/>
    <w:pPr>
      <w:spacing w:after="0" w:line="240" w:lineRule="auto"/>
    </w:pPr>
    <w:rPr>
      <w:rFonts w:ascii="Arial" w:eastAsia="PMingLiU" w:hAnsi="Arial" w:cs="Arial"/>
      <w:i/>
      <w:iCs/>
      <w:color w:val="000000"/>
    </w:rPr>
    <w:tblPr>
      <w:tblStyleRowBandSize w:val="1"/>
      <w:tblStyleColBandSize w:val="1"/>
      <w:tblInd w:w="0" w:type="nil"/>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character" w:customStyle="1" w:styleId="ColorfulGrid-Accent1Char">
    <w:name w:val="Colorful Grid - Accent 1 Char"/>
    <w:link w:val="ColorfulGrid-Accent1"/>
    <w:uiPriority w:val="29"/>
    <w:semiHidden/>
    <w:locked/>
    <w:rsid w:val="00A95C5D"/>
    <w:rPr>
      <w:rFonts w:ascii="Arial" w:eastAsia="PMingLiU" w:hAnsi="Arial" w:cs="Arial" w:hint="default"/>
      <w:i/>
      <w:iCs/>
      <w:color w:val="000000"/>
      <w:lang w:val="en-GB" w:eastAsia="en-US"/>
    </w:rPr>
  </w:style>
  <w:style w:type="table" w:styleId="LightShading-Accent2">
    <w:name w:val="Light Shading Accent 2"/>
    <w:basedOn w:val="TableNormal"/>
    <w:link w:val="LightShading-Accent2Char"/>
    <w:uiPriority w:val="30"/>
    <w:semiHidden/>
    <w:unhideWhenUsed/>
    <w:rsid w:val="00A95C5D"/>
    <w:pPr>
      <w:spacing w:after="0" w:line="240" w:lineRule="auto"/>
    </w:pPr>
    <w:rPr>
      <w:rFonts w:ascii="Arial" w:eastAsia="PMingLiU" w:hAnsi="Arial" w:cs="Arial"/>
      <w:b/>
      <w:bCs/>
      <w:i/>
      <w:iCs/>
      <w:color w:val="4F81BD"/>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LightShading-Accent2Char">
    <w:name w:val="Light Shading - Accent 2 Char"/>
    <w:link w:val="LightShading-Accent2"/>
    <w:uiPriority w:val="30"/>
    <w:semiHidden/>
    <w:locked/>
    <w:rsid w:val="00A95C5D"/>
    <w:rPr>
      <w:rFonts w:ascii="Arial" w:eastAsia="PMingLiU" w:hAnsi="Arial" w:cs="Arial" w:hint="default"/>
      <w:b/>
      <w:bCs/>
      <w:i/>
      <w:iCs/>
      <w:color w:val="4F81BD"/>
      <w:lang w:val="en-GB" w:eastAsia="en-US"/>
    </w:rPr>
  </w:style>
  <w:style w:type="character" w:customStyle="1" w:styleId="PlainTable31">
    <w:name w:val="Plain Table 31"/>
    <w:uiPriority w:val="19"/>
    <w:qFormat/>
    <w:rsid w:val="00A95C5D"/>
    <w:rPr>
      <w:i/>
      <w:iCs/>
      <w:color w:val="808080"/>
    </w:rPr>
  </w:style>
  <w:style w:type="character" w:customStyle="1" w:styleId="PlainTable41">
    <w:name w:val="Plain Table 41"/>
    <w:uiPriority w:val="21"/>
    <w:qFormat/>
    <w:rsid w:val="00A95C5D"/>
    <w:rPr>
      <w:b/>
      <w:bCs/>
      <w:i/>
      <w:iCs/>
      <w:color w:val="4F81BD"/>
    </w:rPr>
  </w:style>
  <w:style w:type="character" w:customStyle="1" w:styleId="PlainTable51">
    <w:name w:val="Plain Table 51"/>
    <w:uiPriority w:val="31"/>
    <w:qFormat/>
    <w:rsid w:val="00A95C5D"/>
    <w:rPr>
      <w:smallCaps/>
      <w:color w:val="C0504D"/>
      <w:u w:val="single"/>
    </w:rPr>
  </w:style>
  <w:style w:type="character" w:customStyle="1" w:styleId="TableGridLight1">
    <w:name w:val="Table Grid Light1"/>
    <w:uiPriority w:val="32"/>
    <w:qFormat/>
    <w:rsid w:val="00A95C5D"/>
    <w:rPr>
      <w:b/>
      <w:bCs/>
      <w:smallCaps/>
      <w:color w:val="C0504D"/>
      <w:spacing w:val="5"/>
      <w:u w:val="single"/>
    </w:rPr>
  </w:style>
  <w:style w:type="character" w:customStyle="1" w:styleId="GridTable1Light1">
    <w:name w:val="Grid Table 1 Light1"/>
    <w:uiPriority w:val="33"/>
    <w:qFormat/>
    <w:rsid w:val="00A95C5D"/>
    <w:rPr>
      <w:b/>
      <w:bCs/>
      <w:smallCaps/>
      <w:spacing w:val="5"/>
    </w:rPr>
  </w:style>
  <w:style w:type="character" w:customStyle="1" w:styleId="afd">
    <w:name w:val="註解文字 字元"/>
    <w:rsid w:val="00A95C5D"/>
    <w:rPr>
      <w:rFonts w:ascii="Times New Roman" w:eastAsia="Times New Roman" w:hAnsi="Times New Roman" w:cs="Times New Roman" w:hint="default"/>
      <w:lang w:val="en-GB"/>
    </w:rPr>
  </w:style>
  <w:style w:type="character" w:customStyle="1" w:styleId="1ff0">
    <w:name w:val="註解主旨 字元1"/>
    <w:rsid w:val="00A95C5D"/>
    <w:rPr>
      <w:b/>
      <w:bCs/>
      <w:lang w:val="en-GB" w:eastAsia="sv-SE"/>
    </w:rPr>
  </w:style>
  <w:style w:type="character" w:customStyle="1" w:styleId="Absatz-Standardschriftart">
    <w:name w:val="Absatz-Standardschriftart"/>
    <w:rsid w:val="00A95C5D"/>
  </w:style>
  <w:style w:type="character" w:customStyle="1" w:styleId="8Char1">
    <w:name w:val="标题 8 Char1"/>
    <w:rsid w:val="00A95C5D"/>
    <w:rPr>
      <w:rFonts w:ascii="Arial" w:hAnsi="Arial" w:cs="Arial" w:hint="default"/>
      <w:sz w:val="36"/>
      <w:lang w:val="en-GB" w:eastAsia="en-US" w:bidi="ar-SA"/>
    </w:rPr>
  </w:style>
  <w:style w:type="character" w:customStyle="1" w:styleId="Char13">
    <w:name w:val="批注文字 Char1"/>
    <w:rsid w:val="00A95C5D"/>
    <w:rPr>
      <w:rFonts w:ascii="SimSun" w:eastAsia="SimSun" w:hAnsi="SimSun" w:hint="eastAsia"/>
      <w:lang w:eastAsia="en-US"/>
    </w:rPr>
  </w:style>
  <w:style w:type="character" w:customStyle="1" w:styleId="Char20">
    <w:name w:val="批注主题 Char2"/>
    <w:rsid w:val="00A95C5D"/>
    <w:rPr>
      <w:rFonts w:ascii="SimSun" w:eastAsia="SimSun" w:hAnsi="SimSun" w:hint="eastAsia"/>
      <w:b/>
      <w:bCs/>
      <w:lang w:eastAsia="en-US"/>
    </w:rPr>
  </w:style>
  <w:style w:type="character" w:customStyle="1" w:styleId="Char14">
    <w:name w:val="注释标题 Char1"/>
    <w:rsid w:val="00A95C5D"/>
    <w:rPr>
      <w:rFonts w:ascii="MS Mincho" w:eastAsia="MS Mincho" w:hAnsi="MS Mincho" w:hint="eastAsia"/>
      <w:lang w:eastAsia="en-US"/>
    </w:rPr>
  </w:style>
  <w:style w:type="character" w:customStyle="1" w:styleId="Char5">
    <w:name w:val="日期 Char"/>
    <w:rsid w:val="00A95C5D"/>
    <w:rPr>
      <w:lang w:val="en-GB" w:eastAsia="en-US"/>
    </w:rPr>
  </w:style>
  <w:style w:type="character" w:customStyle="1" w:styleId="9Char1">
    <w:name w:val="标题 9 Char1"/>
    <w:rsid w:val="00A95C5D"/>
    <w:rPr>
      <w:rFonts w:ascii="Arial" w:hAnsi="Arial" w:cs="Arial" w:hint="default"/>
      <w:sz w:val="36"/>
      <w:lang w:val="en-GB"/>
    </w:rPr>
  </w:style>
  <w:style w:type="character" w:customStyle="1" w:styleId="Char15">
    <w:name w:val="文档结构图 Char1"/>
    <w:semiHidden/>
    <w:rsid w:val="00A95C5D"/>
    <w:rPr>
      <w:rFonts w:ascii="Tahoma" w:hAnsi="Tahoma" w:cs="Tahoma" w:hint="default"/>
      <w:shd w:val="clear" w:color="auto" w:fill="000080"/>
      <w:lang w:val="en-GB"/>
    </w:rPr>
  </w:style>
  <w:style w:type="character" w:customStyle="1" w:styleId="Char16">
    <w:name w:val="批注框文本 Char1"/>
    <w:uiPriority w:val="99"/>
    <w:rsid w:val="00A95C5D"/>
    <w:rPr>
      <w:rFonts w:ascii="Tahoma" w:hAnsi="Tahoma" w:cs="Tahoma" w:hint="default"/>
      <w:sz w:val="16"/>
      <w:szCs w:val="16"/>
      <w:lang w:val="en-GB"/>
    </w:rPr>
  </w:style>
  <w:style w:type="character" w:customStyle="1" w:styleId="Char17">
    <w:name w:val="正文文本缩进 Char1"/>
    <w:rsid w:val="00A95C5D"/>
    <w:rPr>
      <w:rFonts w:ascii="Batang" w:eastAsia="Batang" w:hAnsi="Batang" w:hint="eastAsia"/>
      <w:lang w:val="en-GB"/>
    </w:rPr>
  </w:style>
  <w:style w:type="character" w:customStyle="1" w:styleId="2Char1">
    <w:name w:val="正文文本 2 Char1"/>
    <w:rsid w:val="00A95C5D"/>
    <w:rPr>
      <w:rFonts w:ascii="CG Times (WN)" w:eastAsia="Malgun Gothic" w:hAnsi="CG Times (WN)" w:hint="default"/>
      <w:i/>
      <w:iCs w:val="0"/>
      <w:lang w:val="en-GB" w:eastAsia="ko-KR"/>
    </w:rPr>
  </w:style>
  <w:style w:type="character" w:customStyle="1" w:styleId="3Char1">
    <w:name w:val="正文文本 3 Char1"/>
    <w:rsid w:val="00A95C5D"/>
    <w:rPr>
      <w:rFonts w:ascii="CG Times (WN)" w:eastAsia="Osaka" w:hAnsi="CG Times (WN)" w:hint="default"/>
      <w:color w:val="000000"/>
      <w:lang w:val="en-GB" w:eastAsia="ko-KR"/>
    </w:rPr>
  </w:style>
  <w:style w:type="character" w:customStyle="1" w:styleId="2Char10">
    <w:name w:val="正文文本缩进 2 Char1"/>
    <w:rsid w:val="00A95C5D"/>
    <w:rPr>
      <w:rFonts w:ascii="CG Times (WN)" w:eastAsia="MS Mincho" w:hAnsi="CG Times (WN)" w:hint="default"/>
      <w:lang w:val="en-GB"/>
    </w:rPr>
  </w:style>
  <w:style w:type="character" w:customStyle="1" w:styleId="HTMLChar1">
    <w:name w:val="HTML 预设格式 Char1"/>
    <w:rsid w:val="00A95C5D"/>
    <w:rPr>
      <w:rFonts w:ascii="Courier New" w:eastAsia="MS Mincho" w:hAnsi="Courier New" w:cs="Courier New" w:hint="default"/>
      <w:lang w:val="en-GB" w:eastAsia="x-none"/>
    </w:rPr>
  </w:style>
  <w:style w:type="character" w:customStyle="1" w:styleId="textbodybold1">
    <w:name w:val="textbodybold1"/>
    <w:rsid w:val="00A95C5D"/>
    <w:rPr>
      <w:rFonts w:ascii="Arial" w:hAnsi="Arial" w:cs="Arial" w:hint="default"/>
      <w:b/>
      <w:bCs/>
      <w:color w:val="902630"/>
      <w:sz w:val="18"/>
      <w:szCs w:val="18"/>
      <w:bdr w:val="none" w:sz="0" w:space="0" w:color="auto" w:frame="1"/>
    </w:rPr>
  </w:style>
  <w:style w:type="character" w:customStyle="1" w:styleId="gt-baf-word-clickable1">
    <w:name w:val="gt-baf-word-clickable1"/>
    <w:rsid w:val="00A95C5D"/>
    <w:rPr>
      <w:color w:val="000000"/>
    </w:rPr>
  </w:style>
  <w:style w:type="character" w:customStyle="1" w:styleId="afe">
    <w:name w:val="页眉 字符"/>
    <w:aliases w:val="header odd 字符,header 字符,header odd1 字符,header odd2 字符,header odd3 字符,header odd4 字符,header odd5 字符,header odd6 字符,header1 字符,header2 字符,header3 字符,header odd11 字符,header odd21 字符,header odd7 字符,header4 字符,header odd8 字符,header odd9 字符,header5 字符"/>
    <w:rsid w:val="00A95C5D"/>
    <w:rPr>
      <w:rFonts w:ascii="Arial" w:hAnsi="Arial" w:cs="Arial" w:hint="default"/>
      <w:b/>
      <w:bCs w:val="0"/>
      <w:sz w:val="18"/>
      <w:lang w:val="en-GB" w:eastAsia="en-US"/>
    </w:rPr>
  </w:style>
  <w:style w:type="character" w:customStyle="1" w:styleId="Absatz-Standardschriftart5">
    <w:name w:val="Absatz-Standardschriftart5"/>
    <w:rsid w:val="00A95C5D"/>
  </w:style>
  <w:style w:type="character" w:customStyle="1" w:styleId="UnresolvedMention1">
    <w:name w:val="Unresolved Mention1"/>
    <w:uiPriority w:val="99"/>
    <w:semiHidden/>
    <w:rsid w:val="00A95C5D"/>
    <w:rPr>
      <w:color w:val="808080"/>
      <w:shd w:val="clear" w:color="auto" w:fill="E6E6E6"/>
    </w:rPr>
  </w:style>
  <w:style w:type="character" w:customStyle="1" w:styleId="abstractlabel">
    <w:name w:val="abstractlabel"/>
    <w:rsid w:val="00A95C5D"/>
  </w:style>
  <w:style w:type="character" w:customStyle="1" w:styleId="Heading3Char3">
    <w:name w:val="Heading 3 Char3"/>
    <w:aliases w:val="Underrubrik2 Char8,H3 Char8,0H Char8,h3 Char8,no break Char8,l3 Char8,3 Char8,list 3 Char8,Head 3 Char8,1.1.1 Char8,3rd level Char8,Major Section Sub Section Char8,PA Minor Section Char8,Head3 Char8,Level 3 Head Char8,31 Char3,32 Char2"/>
    <w:rsid w:val="00A95C5D"/>
    <w:rPr>
      <w:rFonts w:ascii="Arial" w:hAnsi="Arial" w:cs="Arial" w:hint="default"/>
      <w:sz w:val="28"/>
      <w:lang w:val="en-GB"/>
    </w:rPr>
  </w:style>
  <w:style w:type="character" w:customStyle="1" w:styleId="TF0">
    <w:name w:val="TF (文字)"/>
    <w:rsid w:val="00A95C5D"/>
    <w:rPr>
      <w:rFonts w:ascii="Arial" w:hAnsi="Arial" w:cs="Arial" w:hint="default"/>
      <w:b/>
      <w:bCs w:val="0"/>
      <w:lang w:val="en-US" w:eastAsia="en-US"/>
    </w:rPr>
  </w:style>
  <w:style w:type="character" w:customStyle="1" w:styleId="fontstyle01">
    <w:name w:val="fontstyle01"/>
    <w:rsid w:val="00A95C5D"/>
    <w:rPr>
      <w:rFonts w:ascii="Courier" w:hAnsi="Courier" w:hint="default"/>
      <w:b w:val="0"/>
      <w:bCs w:val="0"/>
      <w:i w:val="0"/>
      <w:iCs w:val="0"/>
      <w:color w:val="000000"/>
      <w:sz w:val="20"/>
      <w:szCs w:val="20"/>
    </w:rPr>
  </w:style>
  <w:style w:type="character" w:customStyle="1" w:styleId="h48">
    <w:name w:val="h48"/>
    <w:rsid w:val="00A95C5D"/>
    <w:rPr>
      <w:rFonts w:ascii="Arial" w:hAnsi="Arial" w:cs="Arial" w:hint="default"/>
      <w:sz w:val="24"/>
      <w:lang w:val="en-GB"/>
    </w:rPr>
  </w:style>
  <w:style w:type="character" w:customStyle="1" w:styleId="h510">
    <w:name w:val="h51"/>
    <w:rsid w:val="00A95C5D"/>
    <w:rPr>
      <w:rFonts w:ascii="Arial" w:eastAsia="SimSun" w:hAnsi="Arial" w:cs="Arial" w:hint="default"/>
      <w:sz w:val="22"/>
      <w:lang w:val="en-GB" w:eastAsia="en-US" w:bidi="ar-SA"/>
    </w:rPr>
  </w:style>
  <w:style w:type="character" w:customStyle="1" w:styleId="B12">
    <w:name w:val="B1 (文字)"/>
    <w:qFormat/>
    <w:locked/>
    <w:rsid w:val="00A95C5D"/>
    <w:rPr>
      <w:lang w:val="en-GB"/>
    </w:rPr>
  </w:style>
  <w:style w:type="character" w:customStyle="1" w:styleId="NOChar2">
    <w:name w:val="NO Char2"/>
    <w:locked/>
    <w:rsid w:val="00A95C5D"/>
    <w:rPr>
      <w:lang w:eastAsia="en-US"/>
    </w:rPr>
  </w:style>
  <w:style w:type="character" w:customStyle="1" w:styleId="btChar4">
    <w:name w:val="bt Char4"/>
    <w:aliases w:val="Corps de texte Car Char4,Corps de texte Car1 Car Char4,Corps de texte Car Car Car Char4,Corps de texte Car1 Car Car Car Char4,Corps de texte Car Car Car Car Car Char4,Corps de texte Car1 Car Car Car Car Car Char4,bt Car Char Char4"/>
    <w:rsid w:val="00A95C5D"/>
    <w:rPr>
      <w:rFonts w:ascii="Times New Roman" w:hAnsi="Times New Roman" w:cs="Times New Roman" w:hint="default"/>
      <w:lang w:val="en-GB"/>
    </w:rPr>
  </w:style>
  <w:style w:type="character" w:customStyle="1" w:styleId="H10">
    <w:name w:val="H1_"/>
    <w:rsid w:val="00A95C5D"/>
    <w:rPr>
      <w:rFonts w:ascii="Arial" w:eastAsia="MS Mincho" w:hAnsi="Arial" w:cs="Arial" w:hint="default"/>
      <w:sz w:val="36"/>
      <w:lang w:val="en-GB" w:eastAsia="en-US" w:bidi="ar-SA"/>
    </w:rPr>
  </w:style>
  <w:style w:type="character" w:customStyle="1" w:styleId="btChar5">
    <w:name w:val="bt Char5"/>
    <w:aliases w:val="Corps de texte Car Char5,Corps de texte Car1 Car Char5,Corps de texte Car Car Car Char5,Corps de texte Car1 Car Car Car Char5,Corps de texte Car Car Car Car Car Char5,Corps de texte Car1 Car Car Car Car Car Char5,bt Car Char Char5"/>
    <w:rsid w:val="00A95C5D"/>
    <w:rPr>
      <w:lang w:val="en-GB" w:eastAsia="en-US" w:bidi="ar-SA"/>
    </w:rPr>
  </w:style>
  <w:style w:type="character" w:customStyle="1" w:styleId="Heading2-">
    <w:name w:val="Heading 2-"/>
    <w:rsid w:val="00A95C5D"/>
    <w:rPr>
      <w:rFonts w:ascii="Arial" w:hAnsi="Arial" w:cs="Arial" w:hint="default"/>
      <w:sz w:val="32"/>
      <w:lang w:val="en-GB"/>
    </w:rPr>
  </w:style>
  <w:style w:type="character" w:customStyle="1" w:styleId="T1Char4">
    <w:name w:val="T1 Char4"/>
    <w:aliases w:val="Header 6 Char Char4"/>
    <w:rsid w:val="00A95C5D"/>
    <w:rPr>
      <w:rFonts w:ascii="Arial" w:eastAsia="Times New Roman" w:hAnsi="Arial" w:cs="Times New Roman" w:hint="default"/>
      <w:sz w:val="20"/>
      <w:szCs w:val="20"/>
      <w:lang w:val="en-GB"/>
    </w:rPr>
  </w:style>
  <w:style w:type="character" w:customStyle="1" w:styleId="Underrubrik2Char9">
    <w:name w:val="Underrubrik2 Char9"/>
    <w:aliases w:val="H3 Char9,0H Char9,h3 Char9,no break Char9,l3 Char9,3 Char9,list 3 Char9,Head 3 Char9,1.1.1 Char9,3rd level Char9,Major Section Sub Section Char9,PA Minor Section Char9,Head3 Char9,Level 3 Head Char9,31 Char9,32 Char9,33 Char9,34 Char9"/>
    <w:rsid w:val="00A95C5D"/>
    <w:rPr>
      <w:rFonts w:ascii="Arial" w:hAnsi="Arial" w:cs="Arial" w:hint="default"/>
      <w:sz w:val="28"/>
      <w:szCs w:val="28"/>
      <w:lang w:val="en-GB" w:eastAsia="en-US" w:bidi="he-IL"/>
    </w:rPr>
  </w:style>
  <w:style w:type="character" w:customStyle="1" w:styleId="Head2AChar10">
    <w:name w:val="Head2A Char10"/>
    <w:aliases w:val="H2 Char10,h2 Char10,H21 Char10,Head 2 Char10,l2 Char10,TitreProp Char10,UNDERRUBRIK 1-2 Char10,Header 2 Char10,ITT t2 Char10,PA Major Section Char10,Livello 2 Char10,R2 Char10,Heading 2 Hidden Char10,Head1 Char10,2nd level Char10,I2 Char10"/>
    <w:rsid w:val="00A95C5D"/>
    <w:rPr>
      <w:rFonts w:ascii="Arial" w:hAnsi="Arial" w:cs="Arial" w:hint="default"/>
      <w:sz w:val="32"/>
      <w:lang w:val="en-GB" w:eastAsia="en-US"/>
    </w:rPr>
  </w:style>
  <w:style w:type="character" w:customStyle="1" w:styleId="NoteHeadingChar1">
    <w:name w:val="Note Heading Char1"/>
    <w:rsid w:val="00A95C5D"/>
    <w:rPr>
      <w:rFonts w:ascii="MS Mincho" w:eastAsia="MS Mincho" w:hAnsi="MS Mincho" w:hint="eastAsia"/>
      <w:lang w:val="en-GB" w:eastAsia="x-none"/>
    </w:rPr>
  </w:style>
  <w:style w:type="character" w:customStyle="1" w:styleId="HTMLPreformattedChar1">
    <w:name w:val="HTML Preformatted Char1"/>
    <w:rsid w:val="00A95C5D"/>
    <w:rPr>
      <w:rFonts w:ascii="Courier New" w:eastAsia="MS Mincho" w:hAnsi="Courier New" w:cs="Courier New" w:hint="default"/>
      <w:lang w:val="en-GB" w:eastAsia="x-none"/>
    </w:rPr>
  </w:style>
  <w:style w:type="character" w:customStyle="1" w:styleId="3f6">
    <w:name w:val="标题 3 字符"/>
    <w:aliases w:val="Underrubrik2 字符,H3 字符,0H 字符,h3 字符,no break 字符,l3 字符,3 字符,list 3 字符,Head 3 字符,1.1.1 字符,3rd level 字符,Major Section Sub Section 字符,PA Minor Section 字符,Head3 字符,Level 3 Head 字符,31 字符,32 字符,33 字符,311 字符,321 字符,34 字符,312 字符,322 字符,35 字符,313 字符,323 字符"/>
    <w:rsid w:val="00A95C5D"/>
    <w:rPr>
      <w:rFonts w:ascii="Arial" w:hAnsi="Arial" w:cs="Arial" w:hint="default"/>
      <w:sz w:val="28"/>
      <w:lang w:val="en-GB"/>
    </w:rPr>
  </w:style>
  <w:style w:type="character" w:customStyle="1" w:styleId="4f2">
    <w:name w:val="标题 4 字符"/>
    <w:aliases w:val="h4 字符,Memo Heading 4 字符,H4 字符,H41 字符,h41 字符,H42 字符,h42 字符,H43 字符,h43 字符,H411 字符,h411 字符,H421 字符,h421 字符,H44 字符,h44 字符,H412 字符,h412 字符,H422 字符,h422 字符,H431 字符,h431 字符,H45 字符,h45 字符,H413 字符,h413 字符,H423 字符,h423 字符,H432 字符,h432 字符,H46 字符,h46 字符"/>
    <w:rsid w:val="00A95C5D"/>
    <w:rPr>
      <w:rFonts w:ascii="Arial" w:hAnsi="Arial" w:cs="Arial" w:hint="default"/>
      <w:sz w:val="24"/>
      <w:lang w:val="en-GB"/>
    </w:rPr>
  </w:style>
  <w:style w:type="character" w:customStyle="1" w:styleId="2Char">
    <w:name w:val="标题 2 Char"/>
    <w:aliases w:val="22 Char"/>
    <w:uiPriority w:val="9"/>
    <w:rsid w:val="00A95C5D"/>
    <w:rPr>
      <w:rFonts w:ascii="Arial" w:hAnsi="Arial" w:cs="Arial" w:hint="default"/>
      <w:sz w:val="32"/>
      <w:lang w:val="en-GB"/>
    </w:rPr>
  </w:style>
  <w:style w:type="character" w:customStyle="1" w:styleId="3Char">
    <w:name w:val="标题 3 Char"/>
    <w:rsid w:val="00A95C5D"/>
    <w:rPr>
      <w:rFonts w:ascii="Arial" w:hAnsi="Arial" w:cs="Arial" w:hint="default"/>
      <w:sz w:val="28"/>
      <w:lang w:val="en-GB"/>
    </w:rPr>
  </w:style>
  <w:style w:type="character" w:customStyle="1" w:styleId="4Char">
    <w:name w:val="标题 4 Char"/>
    <w:aliases w:val="h4 Char8,Memo Heading 4 Char7,H4 Char8,H41 Char8,h41 Char8,H42 Char8,h42 Char8,H43 Char8,h43 Char8,H411 Char8,h411 Char8,H421 Char8,h421 Char8,H44 Char8,h44 Char8,H412 Char8,h412 Char8,H422 Char8,h422 Char8,H431 Char8,h431 Char8,H45 Char8"/>
    <w:rsid w:val="00A95C5D"/>
    <w:rPr>
      <w:rFonts w:ascii="Arial" w:hAnsi="Arial" w:cs="Arial" w:hint="default"/>
      <w:sz w:val="24"/>
      <w:szCs w:val="28"/>
      <w:lang w:val="en-GB" w:eastAsia="en-GB"/>
    </w:rPr>
  </w:style>
  <w:style w:type="character" w:customStyle="1" w:styleId="6Char">
    <w:name w:val="标题 6 Char"/>
    <w:uiPriority w:val="9"/>
    <w:rsid w:val="00A95C5D"/>
    <w:rPr>
      <w:rFonts w:ascii="Arial" w:hAnsi="Arial" w:cs="Arial" w:hint="default"/>
      <w:lang w:val="en-GB"/>
    </w:rPr>
  </w:style>
  <w:style w:type="character" w:customStyle="1" w:styleId="7Char">
    <w:name w:val="标题 7 Char"/>
    <w:uiPriority w:val="9"/>
    <w:rsid w:val="00A95C5D"/>
    <w:rPr>
      <w:rFonts w:ascii="Arial" w:hAnsi="Arial" w:cs="Arial" w:hint="default"/>
      <w:lang w:val="en-GB"/>
    </w:rPr>
  </w:style>
  <w:style w:type="character" w:customStyle="1" w:styleId="8Char">
    <w:name w:val="标题 8 Char"/>
    <w:uiPriority w:val="9"/>
    <w:rsid w:val="00A95C5D"/>
    <w:rPr>
      <w:rFonts w:ascii="Arial" w:hAnsi="Arial" w:cs="Arial" w:hint="default"/>
      <w:sz w:val="36"/>
      <w:lang w:val="en-GB"/>
    </w:rPr>
  </w:style>
  <w:style w:type="character" w:customStyle="1" w:styleId="9Char">
    <w:name w:val="标题 9 Char"/>
    <w:uiPriority w:val="9"/>
    <w:rsid w:val="00A95C5D"/>
    <w:rPr>
      <w:rFonts w:ascii="Arial" w:hAnsi="Arial" w:cs="Arial" w:hint="default"/>
      <w:sz w:val="36"/>
      <w:lang w:val="en-GB"/>
    </w:rPr>
  </w:style>
  <w:style w:type="character" w:customStyle="1" w:styleId="Char6">
    <w:name w:val="页脚 Char"/>
    <w:uiPriority w:val="99"/>
    <w:rsid w:val="00A95C5D"/>
    <w:rPr>
      <w:rFonts w:ascii="Arial" w:hAnsi="Arial" w:cs="Arial" w:hint="default"/>
      <w:b/>
      <w:bCs w:val="0"/>
      <w:i/>
      <w:iCs w:val="0"/>
      <w:noProof/>
      <w:sz w:val="18"/>
    </w:rPr>
  </w:style>
  <w:style w:type="character" w:customStyle="1" w:styleId="Char7">
    <w:name w:val="列表 Char"/>
    <w:rsid w:val="00A95C5D"/>
    <w:rPr>
      <w:lang w:val="en-GB"/>
    </w:rPr>
  </w:style>
  <w:style w:type="character" w:customStyle="1" w:styleId="Char8">
    <w:name w:val="文档结构图 Char"/>
    <w:uiPriority w:val="99"/>
    <w:rsid w:val="00A95C5D"/>
    <w:rPr>
      <w:rFonts w:ascii="Tahoma" w:hAnsi="Tahoma" w:cs="Tahoma" w:hint="default"/>
      <w:lang w:val="en-GB" w:eastAsia="en-US"/>
    </w:rPr>
  </w:style>
  <w:style w:type="character" w:customStyle="1" w:styleId="Char9">
    <w:name w:val="纯文本 Char"/>
    <w:rsid w:val="00A95C5D"/>
    <w:rPr>
      <w:rFonts w:ascii="Courier New" w:hAnsi="Courier New" w:cs="Courier New" w:hint="default"/>
      <w:lang w:val="nb-NO"/>
    </w:rPr>
  </w:style>
  <w:style w:type="character" w:customStyle="1" w:styleId="Chara">
    <w:name w:val="批注框文本 Char"/>
    <w:uiPriority w:val="99"/>
    <w:rsid w:val="00A95C5D"/>
    <w:rPr>
      <w:rFonts w:ascii="Tahoma" w:hAnsi="Tahoma" w:cs="Tahoma" w:hint="default"/>
      <w:sz w:val="16"/>
      <w:szCs w:val="16"/>
      <w:lang w:val="en-GB" w:eastAsia="en-GB" w:bidi="ar-SA"/>
    </w:rPr>
  </w:style>
  <w:style w:type="character" w:customStyle="1" w:styleId="Charb">
    <w:name w:val="批注文字 Char"/>
    <w:uiPriority w:val="99"/>
    <w:qFormat/>
    <w:rsid w:val="00A95C5D"/>
    <w:rPr>
      <w:lang w:val="en-GB" w:eastAsia="x-none"/>
    </w:rPr>
  </w:style>
  <w:style w:type="character" w:customStyle="1" w:styleId="Char18">
    <w:name w:val="批注主题 Char1"/>
    <w:rsid w:val="00A95C5D"/>
    <w:rPr>
      <w:b/>
      <w:bCs/>
      <w:lang w:val="en-GB" w:eastAsia="x-none"/>
    </w:rPr>
  </w:style>
  <w:style w:type="character" w:customStyle="1" w:styleId="Titre32">
    <w:name w:val="Titre 32"/>
    <w:rsid w:val="00A95C5D"/>
    <w:rPr>
      <w:rFonts w:ascii="Arial" w:hAnsi="Arial" w:cs="Arial" w:hint="default"/>
      <w:sz w:val="28"/>
      <w:szCs w:val="28"/>
      <w:lang w:val="en-GB" w:eastAsia="en-GB"/>
    </w:rPr>
  </w:style>
  <w:style w:type="character" w:customStyle="1" w:styleId="Titre31">
    <w:name w:val="Titre 31"/>
    <w:rsid w:val="00A95C5D"/>
    <w:rPr>
      <w:rFonts w:ascii="Arial" w:hAnsi="Arial" w:cs="Arial" w:hint="default"/>
      <w:sz w:val="28"/>
      <w:szCs w:val="28"/>
      <w:lang w:val="en-GB" w:eastAsia="en-GB"/>
    </w:rPr>
  </w:style>
  <w:style w:type="character" w:customStyle="1" w:styleId="trans">
    <w:name w:val="trans"/>
    <w:rsid w:val="00A95C5D"/>
  </w:style>
  <w:style w:type="character" w:customStyle="1" w:styleId="Head2A1">
    <w:name w:val="Head2A1"/>
    <w:rsid w:val="00A95C5D"/>
    <w:rPr>
      <w:rFonts w:ascii="Arial" w:eastAsia="MS Mincho" w:hAnsi="Arial" w:cs="Arial" w:hint="default"/>
      <w:sz w:val="32"/>
      <w:lang w:val="en-GB" w:eastAsia="en-US" w:bidi="ar-SA"/>
    </w:rPr>
  </w:style>
  <w:style w:type="character" w:customStyle="1" w:styleId="Heading7Char4">
    <w:name w:val="Heading 7 Char4"/>
    <w:rsid w:val="00A95C5D"/>
    <w:rPr>
      <w:rFonts w:ascii="Arial" w:eastAsia="Times New Roman" w:hAnsi="Arial" w:cs="Arial" w:hint="default"/>
    </w:rPr>
  </w:style>
  <w:style w:type="character" w:customStyle="1" w:styleId="Heading8Char4">
    <w:name w:val="Heading 8 Char4"/>
    <w:rsid w:val="00A95C5D"/>
    <w:rPr>
      <w:rFonts w:ascii="Arial" w:eastAsia="Times New Roman" w:hAnsi="Arial" w:cs="Arial" w:hint="default"/>
      <w:sz w:val="36"/>
    </w:rPr>
  </w:style>
  <w:style w:type="character" w:customStyle="1" w:styleId="Heading9Char3">
    <w:name w:val="Heading 9 Char3"/>
    <w:rsid w:val="00A95C5D"/>
    <w:rPr>
      <w:rFonts w:ascii="Arial" w:eastAsia="Times New Roman" w:hAnsi="Arial" w:cs="Arial" w:hint="default"/>
      <w:sz w:val="36"/>
    </w:rPr>
  </w:style>
  <w:style w:type="character" w:customStyle="1" w:styleId="FooterChar3">
    <w:name w:val="Footer Char3"/>
    <w:rsid w:val="00A95C5D"/>
    <w:rPr>
      <w:rFonts w:ascii="Arial" w:eastAsia="Times New Roman" w:hAnsi="Arial" w:cs="Arial" w:hint="default"/>
      <w:b/>
      <w:bCs w:val="0"/>
      <w:i/>
      <w:iCs w:val="0"/>
      <w:noProof/>
      <w:sz w:val="18"/>
    </w:rPr>
  </w:style>
  <w:style w:type="character" w:customStyle="1" w:styleId="CommentTextChar3">
    <w:name w:val="Comment Text Char3"/>
    <w:rsid w:val="00A95C5D"/>
    <w:rPr>
      <w:rFonts w:ascii="SimSun" w:eastAsia="SimSun" w:hAnsi="SimSun" w:hint="eastAsia"/>
      <w:lang w:val="en-GB"/>
    </w:rPr>
  </w:style>
  <w:style w:type="character" w:customStyle="1" w:styleId="DocumentMapChar2">
    <w:name w:val="Document Map Char2"/>
    <w:uiPriority w:val="99"/>
    <w:rsid w:val="00A95C5D"/>
    <w:rPr>
      <w:rFonts w:ascii="Tahoma" w:eastAsia="Times New Roman" w:hAnsi="Tahoma" w:cs="Tahoma" w:hint="default"/>
      <w:shd w:val="clear" w:color="auto" w:fill="000080"/>
      <w:lang w:val="en-GB"/>
    </w:rPr>
  </w:style>
  <w:style w:type="character" w:customStyle="1" w:styleId="NoteHeadingChar2">
    <w:name w:val="Note Heading Char2"/>
    <w:rsid w:val="00A95C5D"/>
    <w:rPr>
      <w:lang w:val="x-none" w:eastAsia="x-none"/>
    </w:rPr>
  </w:style>
  <w:style w:type="character" w:customStyle="1" w:styleId="PlainTextChar4">
    <w:name w:val="Plain Text Char4"/>
    <w:rsid w:val="00A95C5D"/>
    <w:rPr>
      <w:rFonts w:ascii="Courier New" w:eastAsia="SimSun" w:hAnsi="Courier New" w:cs="Courier New" w:hint="default"/>
      <w:lang w:val="nb-NO"/>
    </w:rPr>
  </w:style>
  <w:style w:type="character" w:customStyle="1" w:styleId="BalloonTextChar2">
    <w:name w:val="Balloon Text Char2"/>
    <w:uiPriority w:val="99"/>
    <w:rsid w:val="00A95C5D"/>
    <w:rPr>
      <w:rFonts w:ascii="Tahoma" w:eastAsia="Times New Roman" w:hAnsi="Tahoma" w:cs="Tahoma" w:hint="default"/>
      <w:sz w:val="16"/>
      <w:szCs w:val="16"/>
      <w:lang w:val="en-GB"/>
    </w:rPr>
  </w:style>
  <w:style w:type="character" w:customStyle="1" w:styleId="BodyTextIndentChar4">
    <w:name w:val="Body Text Indent Char4"/>
    <w:rsid w:val="00A95C5D"/>
    <w:rPr>
      <w:rFonts w:ascii="Batang" w:eastAsia="Batang" w:hAnsi="Batang" w:hint="eastAsia"/>
      <w:lang w:val="en-GB"/>
    </w:rPr>
  </w:style>
  <w:style w:type="character" w:customStyle="1" w:styleId="BodyText2Char4">
    <w:name w:val="Body Text 2 Char4"/>
    <w:rsid w:val="00A95C5D"/>
    <w:rPr>
      <w:rFonts w:ascii="CG Times (WN)" w:eastAsia="Malgun Gothic" w:hAnsi="CG Times (WN)" w:hint="default"/>
      <w:i/>
      <w:iCs w:val="0"/>
      <w:lang w:val="en-GB" w:eastAsia="ko-KR"/>
    </w:rPr>
  </w:style>
  <w:style w:type="character" w:customStyle="1" w:styleId="BodyText3Char4">
    <w:name w:val="Body Text 3 Char4"/>
    <w:rsid w:val="00A95C5D"/>
    <w:rPr>
      <w:rFonts w:ascii="CG Times (WN)" w:eastAsia="Osaka" w:hAnsi="CG Times (WN)" w:hint="default"/>
      <w:color w:val="000000"/>
      <w:lang w:val="en-GB" w:eastAsia="ko-KR"/>
    </w:rPr>
  </w:style>
  <w:style w:type="character" w:customStyle="1" w:styleId="BodyTextIndent2Char4">
    <w:name w:val="Body Text Indent 2 Char4"/>
    <w:rsid w:val="00A95C5D"/>
    <w:rPr>
      <w:rFonts w:ascii="CG Times (WN)" w:hAnsi="CG Times (WN)" w:hint="default"/>
      <w:lang w:val="en-GB"/>
    </w:rPr>
  </w:style>
  <w:style w:type="character" w:customStyle="1" w:styleId="HTMLPreformattedChar2">
    <w:name w:val="HTML Preformatted Char2"/>
    <w:rsid w:val="00A95C5D"/>
    <w:rPr>
      <w:rFonts w:ascii="Courier New" w:hAnsi="Courier New" w:cs="Courier New" w:hint="default"/>
      <w:lang w:val="en-GB" w:eastAsia="x-none"/>
    </w:rPr>
  </w:style>
  <w:style w:type="character" w:customStyle="1" w:styleId="ListChar4">
    <w:name w:val="List Char4"/>
    <w:rsid w:val="00A95C5D"/>
    <w:rPr>
      <w:rFonts w:ascii="Times New Roman" w:eastAsia="Times New Roman" w:hAnsi="Times New Roman" w:cs="Times New Roman" w:hint="default"/>
    </w:rPr>
  </w:style>
  <w:style w:type="character" w:customStyle="1" w:styleId="aff">
    <w:name w:val="標準太字"/>
    <w:autoRedefine/>
    <w:rsid w:val="00A95C5D"/>
    <w:rPr>
      <w:b/>
      <w:bCs w:val="0"/>
    </w:rPr>
  </w:style>
  <w:style w:type="character" w:customStyle="1" w:styleId="PTK">
    <w:name w:val="PTK"/>
    <w:semiHidden/>
    <w:rsid w:val="00A95C5D"/>
    <w:rPr>
      <w:rFonts w:ascii="Arial" w:hAnsi="Arial" w:cs="Arial" w:hint="default"/>
      <w:color w:val="000080"/>
      <w:sz w:val="20"/>
      <w:szCs w:val="20"/>
    </w:rPr>
  </w:style>
  <w:style w:type="character" w:customStyle="1" w:styleId="412">
    <w:name w:val="(文字) (文字)41"/>
    <w:rsid w:val="00A95C5D"/>
    <w:rPr>
      <w:rFonts w:ascii="MS Mincho" w:eastAsia="MS Mincho" w:hAnsi="MS Mincho" w:hint="eastAsia"/>
      <w:lang w:val="en-GB" w:eastAsia="ar-SA" w:bidi="ar-SA"/>
    </w:rPr>
  </w:style>
  <w:style w:type="character" w:customStyle="1" w:styleId="Char21">
    <w:name w:val="批注文字 Char2"/>
    <w:qFormat/>
    <w:rsid w:val="00A95C5D"/>
    <w:rPr>
      <w:lang w:val="en-GB" w:eastAsia="en-US"/>
    </w:rPr>
  </w:style>
  <w:style w:type="character" w:customStyle="1" w:styleId="Char22">
    <w:name w:val="页脚 Char2"/>
    <w:rsid w:val="00A95C5D"/>
    <w:rPr>
      <w:rFonts w:ascii="Arial" w:hAnsi="Arial" w:cs="Arial" w:hint="default"/>
      <w:b/>
      <w:bCs w:val="0"/>
      <w:i/>
      <w:iCs w:val="0"/>
      <w:noProof/>
      <w:sz w:val="18"/>
    </w:rPr>
  </w:style>
  <w:style w:type="character" w:customStyle="1" w:styleId="Char30">
    <w:name w:val="批注文字 Char3"/>
    <w:uiPriority w:val="99"/>
    <w:qFormat/>
    <w:rsid w:val="00A95C5D"/>
    <w:rPr>
      <w:lang w:val="en-GB" w:eastAsia="en-US"/>
    </w:rPr>
  </w:style>
  <w:style w:type="character" w:customStyle="1" w:styleId="8Char2">
    <w:name w:val="标题 8 Char2"/>
    <w:rsid w:val="00A95C5D"/>
    <w:rPr>
      <w:rFonts w:ascii="Arial" w:eastAsia="Times New Roman" w:hAnsi="Arial" w:cs="Arial" w:hint="default"/>
      <w:sz w:val="36"/>
      <w:lang w:val="en-GB" w:eastAsia="en-GB"/>
    </w:rPr>
  </w:style>
  <w:style w:type="character" w:customStyle="1" w:styleId="9Char2">
    <w:name w:val="标题 9 Char2"/>
    <w:rsid w:val="00A95C5D"/>
    <w:rPr>
      <w:rFonts w:ascii="Arial" w:eastAsia="Times New Roman" w:hAnsi="Arial" w:cs="Arial" w:hint="default"/>
      <w:sz w:val="36"/>
      <w:lang w:val="en-GB" w:eastAsia="en-GB"/>
    </w:rPr>
  </w:style>
  <w:style w:type="character" w:customStyle="1" w:styleId="Char23">
    <w:name w:val="批注框文本 Char2"/>
    <w:rsid w:val="00A95C5D"/>
    <w:rPr>
      <w:rFonts w:ascii="Segoe UI" w:eastAsia="Times New Roman" w:hAnsi="Segoe UI" w:cs="Segoe UI" w:hint="default"/>
      <w:sz w:val="18"/>
      <w:szCs w:val="18"/>
      <w:lang w:val="x-none" w:eastAsia="en-GB"/>
    </w:rPr>
  </w:style>
  <w:style w:type="character" w:customStyle="1" w:styleId="Char31">
    <w:name w:val="批注主题 Char3"/>
    <w:rsid w:val="00A95C5D"/>
    <w:rPr>
      <w:rFonts w:ascii="Times New Roman" w:eastAsia="Times New Roman" w:hAnsi="Times New Roman" w:cs="Times New Roman" w:hint="default"/>
      <w:b/>
      <w:bCs/>
      <w:lang w:val="en-GB" w:eastAsia="en-GB"/>
    </w:rPr>
  </w:style>
  <w:style w:type="character" w:customStyle="1" w:styleId="Char24">
    <w:name w:val="文档结构图 Char2"/>
    <w:rsid w:val="00A95C5D"/>
    <w:rPr>
      <w:rFonts w:ascii="Tahoma" w:eastAsia="Times New Roman" w:hAnsi="Tahoma" w:cs="Tahoma" w:hint="default"/>
      <w:shd w:val="clear" w:color="auto" w:fill="000080"/>
      <w:lang w:val="en-GB" w:eastAsia="en-GB"/>
    </w:rPr>
  </w:style>
  <w:style w:type="character" w:customStyle="1" w:styleId="Char25">
    <w:name w:val="纯文本 Char2"/>
    <w:rsid w:val="00A95C5D"/>
    <w:rPr>
      <w:rFonts w:ascii="Courier New" w:eastAsia="Times New Roman" w:hAnsi="Courier New" w:cs="Courier New" w:hint="default"/>
      <w:lang w:val="nb-NO" w:eastAsia="en-GB"/>
    </w:rPr>
  </w:style>
  <w:style w:type="character" w:customStyle="1" w:styleId="opdict3lineoneresulttip">
    <w:name w:val="op_dict3_lineone_result_tip"/>
    <w:rsid w:val="00A95C5D"/>
    <w:rPr>
      <w:color w:val="999999"/>
    </w:rPr>
  </w:style>
  <w:style w:type="character" w:customStyle="1" w:styleId="c-icon">
    <w:name w:val="c-icon"/>
    <w:rsid w:val="00A95C5D"/>
  </w:style>
  <w:style w:type="character" w:customStyle="1" w:styleId="CharChar12">
    <w:name w:val="Char Char12"/>
    <w:rsid w:val="00A95C5D"/>
    <w:rPr>
      <w:lang w:val="en-GB" w:eastAsia="ja-JP"/>
    </w:rPr>
  </w:style>
  <w:style w:type="character" w:customStyle="1" w:styleId="CharChar41">
    <w:name w:val="Char Char41"/>
    <w:rsid w:val="00A95C5D"/>
    <w:rPr>
      <w:rFonts w:ascii="Courier New" w:hAnsi="Courier New" w:cs="Courier New" w:hint="default"/>
      <w:lang w:val="nb-NO" w:eastAsia="ja-JP"/>
    </w:rPr>
  </w:style>
  <w:style w:type="character" w:customStyle="1" w:styleId="CharChar71">
    <w:name w:val="Char Char71"/>
    <w:rsid w:val="00A95C5D"/>
    <w:rPr>
      <w:rFonts w:ascii="Tahoma" w:hAnsi="Tahoma" w:cs="Tahoma" w:hint="default"/>
      <w:shd w:val="clear" w:color="auto" w:fill="000080"/>
      <w:lang w:val="en-GB" w:eastAsia="en-US"/>
    </w:rPr>
  </w:style>
  <w:style w:type="character" w:customStyle="1" w:styleId="CharChar101">
    <w:name w:val="Char Char101"/>
    <w:rsid w:val="00A95C5D"/>
    <w:rPr>
      <w:rFonts w:ascii="Times New Roman" w:hAnsi="Times New Roman" w:cs="Times New Roman" w:hint="default"/>
      <w:lang w:val="en-GB" w:eastAsia="en-US"/>
    </w:rPr>
  </w:style>
  <w:style w:type="character" w:customStyle="1" w:styleId="CharChar91">
    <w:name w:val="Char Char91"/>
    <w:rsid w:val="00A95C5D"/>
    <w:rPr>
      <w:rFonts w:ascii="Tahoma" w:hAnsi="Tahoma" w:cs="Tahoma" w:hint="default"/>
      <w:sz w:val="16"/>
      <w:lang w:val="en-GB" w:eastAsia="en-US"/>
    </w:rPr>
  </w:style>
  <w:style w:type="character" w:customStyle="1" w:styleId="CharChar81">
    <w:name w:val="Char Char81"/>
    <w:semiHidden/>
    <w:rsid w:val="00A95C5D"/>
    <w:rPr>
      <w:rFonts w:ascii="Times New Roman" w:hAnsi="Times New Roman" w:cs="Times New Roman" w:hint="default"/>
      <w:b/>
      <w:bCs w:val="0"/>
      <w:lang w:val="en-GB" w:eastAsia="en-US"/>
    </w:rPr>
  </w:style>
  <w:style w:type="character" w:customStyle="1" w:styleId="CharChar191">
    <w:name w:val="Char Char191"/>
    <w:rsid w:val="00A95C5D"/>
    <w:rPr>
      <w:rFonts w:ascii="Times New Roman" w:hAnsi="Times New Roman" w:cs="Times New Roman" w:hint="default"/>
      <w:lang w:val="en-GB" w:eastAsia="x-none"/>
    </w:rPr>
  </w:style>
  <w:style w:type="character" w:customStyle="1" w:styleId="CharChar131">
    <w:name w:val="Char Char131"/>
    <w:semiHidden/>
    <w:rsid w:val="00A95C5D"/>
    <w:rPr>
      <w:rFonts w:ascii="SimSun" w:eastAsia="SimSun" w:hAnsi="SimSun" w:hint="eastAsia"/>
      <w:lang w:val="en-GB" w:eastAsia="en-US"/>
    </w:rPr>
  </w:style>
  <w:style w:type="character" w:customStyle="1" w:styleId="CharChar61">
    <w:name w:val="Char Char61"/>
    <w:rsid w:val="00A95C5D"/>
    <w:rPr>
      <w:rFonts w:ascii="Arial" w:eastAsia="SimSun" w:hAnsi="Arial" w:cs="Arial" w:hint="default"/>
      <w:sz w:val="32"/>
      <w:lang w:val="en-GB" w:eastAsia="en-US"/>
    </w:rPr>
  </w:style>
  <w:style w:type="character" w:customStyle="1" w:styleId="CharChar51">
    <w:name w:val="Char Char51"/>
    <w:rsid w:val="00A95C5D"/>
    <w:rPr>
      <w:rFonts w:ascii="Arial" w:eastAsia="SimSun" w:hAnsi="Arial" w:cs="Arial" w:hint="default"/>
      <w:sz w:val="28"/>
      <w:lang w:val="en-GB" w:eastAsia="en-US"/>
    </w:rPr>
  </w:style>
  <w:style w:type="character" w:customStyle="1" w:styleId="CharChar161">
    <w:name w:val="Char Char161"/>
    <w:rsid w:val="00A95C5D"/>
    <w:rPr>
      <w:rFonts w:ascii="Arial" w:eastAsia="SimSun" w:hAnsi="Arial" w:cs="Arial" w:hint="default"/>
      <w:lang w:val="en-GB" w:eastAsia="en-US"/>
    </w:rPr>
  </w:style>
  <w:style w:type="character" w:customStyle="1" w:styleId="CharChar141">
    <w:name w:val="Char Char141"/>
    <w:rsid w:val="00A95C5D"/>
    <w:rPr>
      <w:rFonts w:ascii="Arial" w:eastAsia="SimSun" w:hAnsi="Arial" w:cs="Arial" w:hint="default"/>
      <w:sz w:val="36"/>
      <w:lang w:val="en-GB" w:eastAsia="en-US"/>
    </w:rPr>
  </w:style>
  <w:style w:type="character" w:customStyle="1" w:styleId="CharChar111">
    <w:name w:val="Char Char111"/>
    <w:rsid w:val="00A95C5D"/>
    <w:rPr>
      <w:rFonts w:ascii="Tahoma" w:eastAsia="SimSun" w:hAnsi="Tahoma" w:cs="Tahoma" w:hint="default"/>
      <w:lang w:val="en-GB" w:eastAsia="en-US"/>
    </w:rPr>
  </w:style>
  <w:style w:type="character" w:customStyle="1" w:styleId="CharChar31">
    <w:name w:val="Char Char31"/>
    <w:rsid w:val="00A95C5D"/>
    <w:rPr>
      <w:rFonts w:ascii="Arial" w:hAnsi="Arial" w:cs="Arial" w:hint="default"/>
      <w:sz w:val="22"/>
      <w:lang w:val="en-GB" w:eastAsia="en-US"/>
    </w:rPr>
  </w:style>
  <w:style w:type="character" w:customStyle="1" w:styleId="CharChar210">
    <w:name w:val="Char Char210"/>
    <w:rsid w:val="00A95C5D"/>
    <w:rPr>
      <w:rFonts w:ascii="Arial" w:hAnsi="Arial" w:cs="Arial" w:hint="default"/>
      <w:sz w:val="28"/>
      <w:lang w:val="en-GB" w:eastAsia="en-US"/>
    </w:rPr>
  </w:style>
  <w:style w:type="character" w:customStyle="1" w:styleId="CharChar151">
    <w:name w:val="Char Char151"/>
    <w:rsid w:val="00A95C5D"/>
    <w:rPr>
      <w:rFonts w:ascii="Arial" w:hAnsi="Arial" w:cs="Arial" w:hint="default"/>
      <w:sz w:val="36"/>
      <w:lang w:val="en-GB" w:eastAsia="x-none"/>
    </w:rPr>
  </w:style>
  <w:style w:type="character" w:customStyle="1" w:styleId="CharChar251">
    <w:name w:val="Char Char251"/>
    <w:rsid w:val="00A95C5D"/>
    <w:rPr>
      <w:rFonts w:ascii="Arial" w:hAnsi="Arial" w:cs="Arial" w:hint="default"/>
      <w:lang w:val="en-GB" w:eastAsia="en-US"/>
    </w:rPr>
  </w:style>
  <w:style w:type="character" w:customStyle="1" w:styleId="CharChar241">
    <w:name w:val="Char Char241"/>
    <w:rsid w:val="00A95C5D"/>
    <w:rPr>
      <w:rFonts w:ascii="Arial" w:hAnsi="Arial" w:cs="Arial" w:hint="default"/>
      <w:sz w:val="36"/>
      <w:lang w:val="en-GB" w:eastAsia="en-US"/>
    </w:rPr>
  </w:style>
  <w:style w:type="character" w:customStyle="1" w:styleId="CharChar301">
    <w:name w:val="Char Char301"/>
    <w:rsid w:val="00A95C5D"/>
    <w:rPr>
      <w:rFonts w:ascii="Arial" w:hAnsi="Arial" w:cs="Arial" w:hint="default"/>
      <w:lang w:val="en-GB" w:eastAsia="en-US"/>
    </w:rPr>
  </w:style>
  <w:style w:type="character" w:customStyle="1" w:styleId="CharChar291">
    <w:name w:val="Char Char291"/>
    <w:rsid w:val="00A95C5D"/>
    <w:rPr>
      <w:rFonts w:ascii="Arial" w:hAnsi="Arial" w:cs="Arial" w:hint="default"/>
      <w:sz w:val="36"/>
      <w:lang w:val="en-GB" w:eastAsia="en-US"/>
    </w:rPr>
  </w:style>
  <w:style w:type="character" w:customStyle="1" w:styleId="CharChar281">
    <w:name w:val="Char Char281"/>
    <w:rsid w:val="00A95C5D"/>
    <w:rPr>
      <w:rFonts w:ascii="Arial" w:hAnsi="Arial" w:cs="Arial" w:hint="default"/>
      <w:sz w:val="36"/>
      <w:lang w:val="en-GB" w:eastAsia="en-US"/>
    </w:rPr>
  </w:style>
  <w:style w:type="character" w:customStyle="1" w:styleId="CharChar271">
    <w:name w:val="Char Char271"/>
    <w:rsid w:val="00A95C5D"/>
    <w:rPr>
      <w:rFonts w:ascii="Arial" w:hAnsi="Arial" w:cs="Arial" w:hint="default"/>
      <w:b/>
      <w:bCs w:val="0"/>
      <w:i/>
      <w:iCs w:val="0"/>
      <w:noProof/>
      <w:sz w:val="18"/>
      <w:lang w:val="en-GB" w:eastAsia="en-US"/>
    </w:rPr>
  </w:style>
  <w:style w:type="character" w:customStyle="1" w:styleId="CharChar261">
    <w:name w:val="Char Char261"/>
    <w:rsid w:val="00A95C5D"/>
    <w:rPr>
      <w:rFonts w:ascii="Arial" w:hAnsi="Arial" w:cs="Arial" w:hint="default"/>
      <w:lang w:val="en-GB" w:eastAsia="x-none"/>
    </w:rPr>
  </w:style>
  <w:style w:type="character" w:customStyle="1" w:styleId="CharChar171">
    <w:name w:val="Char Char171"/>
    <w:rsid w:val="00A95C5D"/>
    <w:rPr>
      <w:rFonts w:ascii="Arial" w:hAnsi="Arial" w:cs="Arial" w:hint="default"/>
      <w:sz w:val="36"/>
      <w:lang w:val="x-none" w:eastAsia="en-US"/>
    </w:rPr>
  </w:style>
  <w:style w:type="character" w:customStyle="1" w:styleId="422">
    <w:name w:val="(文字) (文字)42"/>
    <w:rsid w:val="00A95C5D"/>
    <w:rPr>
      <w:rFonts w:ascii="MS Mincho" w:eastAsia="MS Mincho" w:hAnsi="MS Mincho" w:hint="eastAsia"/>
      <w:lang w:val="en-GB" w:eastAsia="ar-SA" w:bidi="ar-SA"/>
    </w:rPr>
  </w:style>
  <w:style w:type="character" w:customStyle="1" w:styleId="CharChar211">
    <w:name w:val="Char Char211"/>
    <w:rsid w:val="00A95C5D"/>
    <w:rPr>
      <w:rFonts w:ascii="Times New Roman" w:hAnsi="Times New Roman" w:cs="Times New Roman" w:hint="default"/>
      <w:lang w:val="en-GB" w:eastAsia="en-US"/>
    </w:rPr>
  </w:style>
  <w:style w:type="character" w:customStyle="1" w:styleId="CharChar201">
    <w:name w:val="Char Char201"/>
    <w:rsid w:val="00A95C5D"/>
    <w:rPr>
      <w:rFonts w:ascii="Tahoma" w:hAnsi="Tahoma" w:cs="Tahoma" w:hint="default"/>
      <w:sz w:val="16"/>
      <w:lang w:val="en-GB" w:eastAsia="en-US"/>
    </w:rPr>
  </w:style>
  <w:style w:type="character" w:customStyle="1" w:styleId="CharChar221">
    <w:name w:val="Char Char221"/>
    <w:rsid w:val="00A95C5D"/>
    <w:rPr>
      <w:rFonts w:ascii="Arial" w:hAnsi="Arial" w:cs="Arial" w:hint="default"/>
      <w:b/>
      <w:bCs w:val="0"/>
      <w:i/>
      <w:iCs w:val="0"/>
      <w:noProof/>
      <w:sz w:val="18"/>
      <w:lang w:val="en-GB"/>
    </w:rPr>
  </w:style>
  <w:style w:type="character" w:customStyle="1" w:styleId="95">
    <w:name w:val="(文字) (文字)9"/>
    <w:rsid w:val="00A95C5D"/>
    <w:rPr>
      <w:rFonts w:ascii="Arial" w:eastAsia="MS Mincho" w:hAnsi="Arial" w:cs="Arial" w:hint="default"/>
      <w:sz w:val="28"/>
      <w:lang w:val="en-GB" w:eastAsia="ja-JP"/>
    </w:rPr>
  </w:style>
  <w:style w:type="character" w:customStyle="1" w:styleId="CharChar181">
    <w:name w:val="Char Char181"/>
    <w:rsid w:val="00A95C5D"/>
    <w:rPr>
      <w:rFonts w:ascii="Arial" w:hAnsi="Arial" w:cs="Arial" w:hint="default"/>
      <w:lang w:val="x-none" w:eastAsia="en-US"/>
    </w:rPr>
  </w:style>
  <w:style w:type="character" w:customStyle="1" w:styleId="CarCar41">
    <w:name w:val="Car Car41"/>
    <w:rsid w:val="00A95C5D"/>
    <w:rPr>
      <w:rFonts w:ascii="Arial" w:eastAsia="MS Mincho" w:hAnsi="Arial" w:cs="Arial" w:hint="default"/>
      <w:lang w:val="en-GB" w:eastAsia="en-US"/>
    </w:rPr>
  </w:style>
  <w:style w:type="character" w:customStyle="1" w:styleId="CarCar81">
    <w:name w:val="Car Car81"/>
    <w:rsid w:val="00A95C5D"/>
    <w:rPr>
      <w:rFonts w:ascii="Arial" w:eastAsia="MS Mincho" w:hAnsi="Arial" w:cs="Arial" w:hint="default"/>
      <w:sz w:val="36"/>
      <w:lang w:val="en-GB" w:eastAsia="en-US"/>
    </w:rPr>
  </w:style>
  <w:style w:type="character" w:customStyle="1" w:styleId="CarCar31">
    <w:name w:val="Car Car31"/>
    <w:rsid w:val="00A95C5D"/>
    <w:rPr>
      <w:rFonts w:ascii="Arial" w:eastAsia="MS Mincho" w:hAnsi="Arial" w:cs="Arial" w:hint="default"/>
      <w:sz w:val="36"/>
      <w:lang w:val="en-GB" w:eastAsia="en-US"/>
    </w:rPr>
  </w:style>
  <w:style w:type="character" w:customStyle="1" w:styleId="CarCar71">
    <w:name w:val="Car Car71"/>
    <w:rsid w:val="00A95C5D"/>
    <w:rPr>
      <w:rFonts w:ascii="MS Mincho" w:eastAsia="MS Mincho" w:hAnsi="MS Mincho" w:hint="eastAsia"/>
      <w:lang w:val="en-GB" w:eastAsia="en-US"/>
    </w:rPr>
  </w:style>
  <w:style w:type="character" w:customStyle="1" w:styleId="CarCar61">
    <w:name w:val="Car Car61"/>
    <w:rsid w:val="00A95C5D"/>
    <w:rPr>
      <w:rFonts w:ascii="Courier New" w:hAnsi="Courier New" w:cs="Courier New" w:hint="default"/>
      <w:lang w:val="nb-NO" w:eastAsia="ja-JP"/>
    </w:rPr>
  </w:style>
  <w:style w:type="character" w:customStyle="1" w:styleId="CarCar21">
    <w:name w:val="Car Car21"/>
    <w:rsid w:val="00A95C5D"/>
    <w:rPr>
      <w:rFonts w:ascii="MS Mincho" w:eastAsia="MS Mincho" w:hAnsi="MS Mincho" w:hint="eastAsia"/>
      <w:lang w:val="en-GB" w:eastAsia="ja-JP"/>
    </w:rPr>
  </w:style>
  <w:style w:type="character" w:customStyle="1" w:styleId="CarCar91">
    <w:name w:val="Car Car91"/>
    <w:rsid w:val="00A95C5D"/>
    <w:rPr>
      <w:rFonts w:ascii="Arial" w:hAnsi="Arial" w:cs="Arial" w:hint="default"/>
      <w:lang w:val="en-GB" w:eastAsia="ja-JP"/>
    </w:rPr>
  </w:style>
  <w:style w:type="character" w:customStyle="1" w:styleId="CarCar101">
    <w:name w:val="Car Car101"/>
    <w:rsid w:val="00A95C5D"/>
    <w:rPr>
      <w:rFonts w:ascii="Arial" w:hAnsi="Arial" w:cs="Arial" w:hint="default"/>
      <w:lang w:val="en-GB" w:eastAsia="ja-JP"/>
    </w:rPr>
  </w:style>
  <w:style w:type="character" w:customStyle="1" w:styleId="810">
    <w:name w:val="(文字) (文字)81"/>
    <w:rsid w:val="00A95C5D"/>
    <w:rPr>
      <w:rFonts w:ascii="Arial" w:eastAsia="MS Mincho" w:hAnsi="Arial" w:cs="Arial" w:hint="default"/>
      <w:lang w:val="en-GB" w:eastAsia="ar-SA" w:bidi="ar-SA"/>
    </w:rPr>
  </w:style>
  <w:style w:type="character" w:customStyle="1" w:styleId="710">
    <w:name w:val="(文字) (文字)71"/>
    <w:rsid w:val="00A95C5D"/>
    <w:rPr>
      <w:rFonts w:ascii="Arial" w:eastAsia="MS Mincho" w:hAnsi="Arial" w:cs="Arial" w:hint="default"/>
      <w:sz w:val="36"/>
      <w:lang w:val="en-GB" w:eastAsia="ar-SA" w:bidi="ar-SA"/>
    </w:rPr>
  </w:style>
  <w:style w:type="character" w:customStyle="1" w:styleId="610">
    <w:name w:val="(文字) (文字)61"/>
    <w:rsid w:val="00A95C5D"/>
    <w:rPr>
      <w:rFonts w:ascii="MS Mincho" w:eastAsia="MS Mincho" w:hAnsi="MS Mincho" w:hint="eastAsia"/>
      <w:lang w:val="en-GB" w:eastAsia="ar-SA" w:bidi="ar-SA"/>
    </w:rPr>
  </w:style>
  <w:style w:type="character" w:customStyle="1" w:styleId="511">
    <w:name w:val="(文字) (文字)51"/>
    <w:rsid w:val="00A95C5D"/>
    <w:rPr>
      <w:rFonts w:ascii="Courier New" w:eastAsia="MS Mincho" w:hAnsi="Courier New" w:cs="Courier New" w:hint="default"/>
      <w:lang w:val="nb-NO" w:eastAsia="ar-SA" w:bidi="ar-SA"/>
    </w:rPr>
  </w:style>
  <w:style w:type="character" w:customStyle="1" w:styleId="313">
    <w:name w:val="(文字) (文字)31"/>
    <w:rsid w:val="00A95C5D"/>
    <w:rPr>
      <w:rFonts w:ascii="MS Mincho" w:eastAsia="MS Mincho" w:hAnsi="MS Mincho" w:hint="eastAsia"/>
      <w:lang w:val="en-GB" w:eastAsia="ar-SA" w:bidi="ar-SA"/>
    </w:rPr>
  </w:style>
  <w:style w:type="character" w:customStyle="1" w:styleId="111">
    <w:name w:val="(文字) (文字)11"/>
    <w:rsid w:val="00A95C5D"/>
    <w:rPr>
      <w:rFonts w:ascii="MS Mincho" w:eastAsia="MS Mincho" w:hAnsi="MS Mincho" w:hint="eastAsia"/>
      <w:lang w:val="en-GB" w:eastAsia="ar-SA" w:bidi="ar-SA"/>
    </w:rPr>
  </w:style>
  <w:style w:type="character" w:customStyle="1" w:styleId="CharChar231">
    <w:name w:val="Char Char231"/>
    <w:rsid w:val="00A95C5D"/>
    <w:rPr>
      <w:rFonts w:ascii="Arial" w:hAnsi="Arial" w:cs="Arial" w:hint="default"/>
      <w:lang w:val="en-GB" w:eastAsia="en-US"/>
    </w:rPr>
  </w:style>
  <w:style w:type="character" w:customStyle="1" w:styleId="Titre33">
    <w:name w:val="Titre 33"/>
    <w:rsid w:val="00A95C5D"/>
    <w:rPr>
      <w:rFonts w:ascii="Arial" w:hAnsi="Arial" w:cs="Arial" w:hint="default"/>
      <w:sz w:val="28"/>
      <w:lang w:val="en-GB" w:eastAsia="en-GB"/>
    </w:rPr>
  </w:style>
  <w:style w:type="character" w:customStyle="1" w:styleId="ZchnZchn51">
    <w:name w:val="Zchn Zchn51"/>
    <w:rsid w:val="00A95C5D"/>
    <w:rPr>
      <w:rFonts w:ascii="Courier New" w:eastAsia="Batang" w:hAnsi="Courier New" w:cs="Courier New" w:hint="default"/>
      <w:lang w:val="nb-NO" w:eastAsia="en-US"/>
    </w:rPr>
  </w:style>
  <w:style w:type="character" w:customStyle="1" w:styleId="Absatz-Standardschriftart6">
    <w:name w:val="Absatz-Standardschriftart6"/>
    <w:rsid w:val="00A95C5D"/>
  </w:style>
  <w:style w:type="character" w:customStyle="1" w:styleId="314">
    <w:name w:val="标题 3 字符1"/>
    <w:aliases w:val="Underrubrik2 字符1,H3 字符1,0H 字符1,h3 字符1,no break 字符1,l3 字符1,3 字符1,list 3 字符1,Head 3 字符1,1.1.1 字符1,3rd level 字符1,Major Section Sub Section 字符1,PA Minor Section 字符1,Head3 字符1,Level 3 Head 字符1,31 字符1,32 字符1,33 字符1,311 字符1,321 字符1,34 字符1,312 字符1"/>
    <w:rsid w:val="00A95C5D"/>
    <w:rPr>
      <w:rFonts w:ascii="Arial" w:hAnsi="Arial" w:cs="Arial" w:hint="default"/>
      <w:sz w:val="28"/>
    </w:rPr>
  </w:style>
  <w:style w:type="character" w:customStyle="1" w:styleId="4f3">
    <w:name w:val="段落フォント4"/>
    <w:rsid w:val="00A95C5D"/>
  </w:style>
  <w:style w:type="character" w:customStyle="1" w:styleId="4f4">
    <w:name w:val="コメント参照4"/>
    <w:rsid w:val="00A95C5D"/>
    <w:rPr>
      <w:sz w:val="16"/>
    </w:rPr>
  </w:style>
  <w:style w:type="character" w:customStyle="1" w:styleId="TF2">
    <w:name w:val="TF字符"/>
    <w:aliases w:val="left字符"/>
    <w:rsid w:val="00A95C5D"/>
    <w:rPr>
      <w:rFonts w:ascii="Arial" w:hAnsi="Arial" w:cs="Arial" w:hint="default"/>
      <w:b/>
      <w:bCs w:val="0"/>
      <w:lang w:val="en-GB" w:eastAsia="en-US"/>
    </w:rPr>
  </w:style>
  <w:style w:type="character" w:customStyle="1" w:styleId="Heading1Char7">
    <w:name w:val="Heading 1 Char7"/>
    <w:aliases w:val="Char Char33,NMP Heading 1 Char8,H1 Char8,h1 Char8,app heading 1 Char8,l1 Char8,Memo Heading 1 Char8,h11 Char8,h12 Char8,h13 Char8,h14 Char8,h15 Char8,h16 Char8,h17 Char8,h111 Char8,h121 Char8,h131 Char8,h141 Char8,h151 Char6,h161 Char5"/>
    <w:rsid w:val="00A95C5D"/>
    <w:rPr>
      <w:rFonts w:ascii="Arial" w:hAnsi="Arial" w:cs="Arial" w:hint="default"/>
      <w:sz w:val="36"/>
      <w:lang w:val="en-GB" w:eastAsia="en-US"/>
    </w:rPr>
  </w:style>
  <w:style w:type="character" w:customStyle="1" w:styleId="1-11">
    <w:name w:val="网格表 1 浅色 - 着色 11"/>
    <w:uiPriority w:val="31"/>
    <w:qFormat/>
    <w:rsid w:val="00A95C5D"/>
    <w:rPr>
      <w:smallCaps/>
      <w:color w:val="5A5A5A"/>
    </w:rPr>
  </w:style>
  <w:style w:type="character" w:customStyle="1" w:styleId="MTEquationSection">
    <w:name w:val="MTEquationSection"/>
    <w:rsid w:val="00A95C5D"/>
    <w:rPr>
      <w:vanish w:val="0"/>
      <w:webHidden w:val="0"/>
      <w:color w:val="FF0000"/>
      <w:lang w:eastAsia="en-US"/>
      <w:specVanish w:val="0"/>
    </w:rPr>
  </w:style>
  <w:style w:type="character" w:customStyle="1" w:styleId="-21">
    <w:name w:val="浅色网格 - 着色 21"/>
    <w:uiPriority w:val="99"/>
    <w:rsid w:val="00A95C5D"/>
    <w:rPr>
      <w:color w:val="808080"/>
    </w:rPr>
  </w:style>
  <w:style w:type="character" w:customStyle="1" w:styleId="nowrap1">
    <w:name w:val="nowrap1"/>
    <w:rsid w:val="00A95C5D"/>
  </w:style>
  <w:style w:type="character" w:customStyle="1" w:styleId="shorttext">
    <w:name w:val="short_text"/>
    <w:rsid w:val="00A95C5D"/>
  </w:style>
  <w:style w:type="character" w:customStyle="1" w:styleId="-110">
    <w:name w:val="浅色网格 - 着色 11"/>
    <w:uiPriority w:val="99"/>
    <w:rsid w:val="00A95C5D"/>
    <w:rPr>
      <w:color w:val="808080"/>
    </w:rPr>
  </w:style>
  <w:style w:type="character" w:customStyle="1" w:styleId="UnresolvedMention2">
    <w:name w:val="Unresolved Mention2"/>
    <w:uiPriority w:val="99"/>
    <w:semiHidden/>
    <w:rsid w:val="00A95C5D"/>
    <w:rPr>
      <w:color w:val="808080"/>
      <w:shd w:val="clear" w:color="auto" w:fill="E6E6E6"/>
    </w:rPr>
  </w:style>
  <w:style w:type="character" w:customStyle="1" w:styleId="UnresolvedMention3">
    <w:name w:val="Unresolved Mention3"/>
    <w:uiPriority w:val="99"/>
    <w:semiHidden/>
    <w:rsid w:val="00A95C5D"/>
    <w:rPr>
      <w:color w:val="808080"/>
      <w:shd w:val="clear" w:color="auto" w:fill="E6E6E6"/>
    </w:rPr>
  </w:style>
  <w:style w:type="character" w:customStyle="1" w:styleId="aff0">
    <w:name w:val="未处理的提及"/>
    <w:uiPriority w:val="52"/>
    <w:rsid w:val="00A95C5D"/>
    <w:rPr>
      <w:color w:val="808080"/>
      <w:shd w:val="clear" w:color="auto" w:fill="E6E6E6"/>
    </w:rPr>
  </w:style>
  <w:style w:type="character" w:customStyle="1" w:styleId="Char19">
    <w:name w:val="日期 Char1"/>
    <w:rsid w:val="00A95C5D"/>
    <w:rPr>
      <w:rFonts w:ascii="MS Mincho" w:eastAsia="MS Mincho" w:hAnsi="MS Mincho" w:hint="eastAsia"/>
      <w:lang w:val="en-GB" w:eastAsia="x-none"/>
    </w:rPr>
  </w:style>
  <w:style w:type="character" w:customStyle="1" w:styleId="6d">
    <w:name w:val="段落フォント6"/>
    <w:rsid w:val="00A95C5D"/>
  </w:style>
  <w:style w:type="character" w:customStyle="1" w:styleId="6e">
    <w:name w:val="コメント参照6"/>
    <w:rsid w:val="00A95C5D"/>
    <w:rPr>
      <w:sz w:val="16"/>
    </w:rPr>
  </w:style>
  <w:style w:type="character" w:customStyle="1" w:styleId="Char26">
    <w:name w:val="메모 주제 Char2"/>
    <w:rsid w:val="00A95C5D"/>
    <w:rPr>
      <w:rFonts w:ascii="Times New Roman" w:eastAsia="Times New Roman" w:hAnsi="Times New Roman" w:cs="Times New Roman" w:hint="default"/>
      <w:b/>
      <w:bCs/>
      <w:lang w:val="en-GB" w:eastAsia="en-US"/>
    </w:rPr>
  </w:style>
  <w:style w:type="character" w:customStyle="1" w:styleId="PlainTable34">
    <w:name w:val="Plain Table 34"/>
    <w:uiPriority w:val="19"/>
    <w:qFormat/>
    <w:rsid w:val="00A95C5D"/>
    <w:rPr>
      <w:i/>
      <w:iCs/>
      <w:color w:val="808080"/>
    </w:rPr>
  </w:style>
  <w:style w:type="character" w:customStyle="1" w:styleId="PlainTable44">
    <w:name w:val="Plain Table 44"/>
    <w:uiPriority w:val="21"/>
    <w:qFormat/>
    <w:rsid w:val="00A95C5D"/>
    <w:rPr>
      <w:b/>
      <w:bCs/>
      <w:i/>
      <w:iCs/>
      <w:color w:val="4F81BD"/>
    </w:rPr>
  </w:style>
  <w:style w:type="character" w:customStyle="1" w:styleId="PlainTable54">
    <w:name w:val="Plain Table 54"/>
    <w:uiPriority w:val="31"/>
    <w:qFormat/>
    <w:rsid w:val="00A95C5D"/>
    <w:rPr>
      <w:smallCaps/>
      <w:color w:val="C0504D"/>
      <w:u w:val="single"/>
    </w:rPr>
  </w:style>
  <w:style w:type="character" w:customStyle="1" w:styleId="TableGridLight4">
    <w:name w:val="Table Grid Light4"/>
    <w:uiPriority w:val="32"/>
    <w:qFormat/>
    <w:rsid w:val="00A95C5D"/>
    <w:rPr>
      <w:b/>
      <w:bCs/>
      <w:smallCaps/>
      <w:color w:val="C0504D"/>
      <w:spacing w:val="5"/>
      <w:u w:val="single"/>
    </w:rPr>
  </w:style>
  <w:style w:type="character" w:customStyle="1" w:styleId="GridTable1Light4">
    <w:name w:val="Grid Table 1 Light4"/>
    <w:uiPriority w:val="33"/>
    <w:qFormat/>
    <w:rsid w:val="00A95C5D"/>
    <w:rPr>
      <w:b/>
      <w:bCs/>
      <w:smallCaps/>
      <w:spacing w:val="5"/>
    </w:rPr>
  </w:style>
  <w:style w:type="character" w:customStyle="1" w:styleId="Char1a">
    <w:name w:val="글자만 Char1"/>
    <w:uiPriority w:val="99"/>
    <w:semiHidden/>
    <w:rsid w:val="00A95C5D"/>
    <w:rPr>
      <w:rFonts w:ascii="Malgun Gothic" w:eastAsia="Malgun Gothic" w:hAnsi="Courier New" w:cs="Courier New" w:hint="eastAsia"/>
      <w:lang w:val="en-GB" w:eastAsia="en-US"/>
    </w:rPr>
  </w:style>
  <w:style w:type="character" w:customStyle="1" w:styleId="Char1b">
    <w:name w:val="미주 텍스트 Char1"/>
    <w:uiPriority w:val="99"/>
    <w:semiHidden/>
    <w:rsid w:val="00A95C5D"/>
    <w:rPr>
      <w:rFonts w:ascii="Times New Roman" w:eastAsia="Times New Roman" w:hAnsi="Times New Roman" w:cs="Times New Roman" w:hint="default"/>
      <w:lang w:val="en-GB" w:eastAsia="en-US"/>
    </w:rPr>
  </w:style>
  <w:style w:type="character" w:customStyle="1" w:styleId="Char1c">
    <w:name w:val="풍선 도움말 텍스트 Char1"/>
    <w:uiPriority w:val="99"/>
    <w:semiHidden/>
    <w:rsid w:val="00A95C5D"/>
    <w:rPr>
      <w:rFonts w:ascii="Malgun Gothic" w:eastAsia="Malgun Gothic" w:hAnsi="Malgun Gothic" w:cs="Times New Roman" w:hint="eastAsia"/>
      <w:sz w:val="18"/>
      <w:szCs w:val="18"/>
      <w:lang w:val="en-GB" w:eastAsia="en-US"/>
    </w:rPr>
  </w:style>
  <w:style w:type="character" w:customStyle="1" w:styleId="Char1d">
    <w:name w:val="문서 구조 Char1"/>
    <w:uiPriority w:val="99"/>
    <w:semiHidden/>
    <w:rsid w:val="00A95C5D"/>
    <w:rPr>
      <w:rFonts w:ascii="Malgun Gothic" w:eastAsia="Malgun Gothic" w:hAnsi="Times New Roman" w:hint="eastAsia"/>
      <w:sz w:val="18"/>
      <w:szCs w:val="18"/>
      <w:lang w:val="en-GB" w:eastAsia="en-US"/>
    </w:rPr>
  </w:style>
  <w:style w:type="character" w:customStyle="1" w:styleId="Char1e">
    <w:name w:val="각주 텍스트 Char1"/>
    <w:uiPriority w:val="99"/>
    <w:semiHidden/>
    <w:rsid w:val="00A95C5D"/>
    <w:rPr>
      <w:rFonts w:ascii="Times New Roman" w:eastAsia="Times New Roman" w:hAnsi="Times New Roman" w:cs="Times New Roman" w:hint="default"/>
      <w:lang w:val="en-GB" w:eastAsia="en-US"/>
    </w:rPr>
  </w:style>
  <w:style w:type="character" w:customStyle="1" w:styleId="Char1f">
    <w:name w:val="메모 텍스트 Char1"/>
    <w:uiPriority w:val="99"/>
    <w:semiHidden/>
    <w:rsid w:val="00A95C5D"/>
    <w:rPr>
      <w:rFonts w:ascii="Times New Roman" w:eastAsia="Times New Roman" w:hAnsi="Times New Roman" w:cs="Times New Roman" w:hint="default"/>
      <w:lang w:val="en-GB" w:eastAsia="en-US"/>
    </w:rPr>
  </w:style>
  <w:style w:type="character" w:customStyle="1" w:styleId="Char1f0">
    <w:name w:val="메모 주제 Char1"/>
    <w:uiPriority w:val="99"/>
    <w:semiHidden/>
    <w:rsid w:val="00A95C5D"/>
    <w:rPr>
      <w:rFonts w:ascii="Times New Roman" w:eastAsia="Times New Roman" w:hAnsi="Times New Roman" w:cs="Times New Roman" w:hint="default"/>
      <w:b/>
      <w:bCs/>
      <w:lang w:val="en-GB" w:eastAsia="en-US"/>
    </w:rPr>
  </w:style>
  <w:style w:type="character" w:customStyle="1" w:styleId="CommentSubjectChar4">
    <w:name w:val="Comment Subject Char4"/>
    <w:rsid w:val="00A95C5D"/>
    <w:rPr>
      <w:rFonts w:ascii="Times New Roman" w:hAnsi="Times New Roman" w:cs="Times New Roman" w:hint="default"/>
      <w:b/>
      <w:bCs/>
      <w:lang w:val="en-GB" w:eastAsia="en-US"/>
    </w:rPr>
  </w:style>
  <w:style w:type="character" w:customStyle="1" w:styleId="Charc">
    <w:name w:val="메모 주제 Char"/>
    <w:rsid w:val="00A95C5D"/>
    <w:rPr>
      <w:rFonts w:ascii="Times New Roman" w:hAnsi="Times New Roman" w:cs="Times New Roman" w:hint="default"/>
      <w:b/>
      <w:bCs/>
      <w:lang w:val="en-GB" w:eastAsia="en-US"/>
    </w:rPr>
  </w:style>
  <w:style w:type="character" w:customStyle="1" w:styleId="512">
    <w:name w:val="見出し 5 (文字)1"/>
    <w:aliases w:val="h5 (文字)1,Heading5 (文字)1,Head5 (文字)1,H5 (文字)1,M5 (文字)1,mh2 (文字)1,Module heading 2 (文字)1,heading 8 (文字)1,Numbered Sub-list (文字)1,Heading 81 (文字)1,标题 81 (文字)1,Heading 5 Char (文字)1,Heading 811 (文字)1,5 (文字)1,Level_2 (文字)1,标题 811 (文字)1"/>
    <w:semiHidden/>
    <w:rsid w:val="00A95C5D"/>
    <w:rPr>
      <w:rFonts w:ascii="Arial" w:eastAsia="MS Gothic" w:hAnsi="Arial" w:cs="Times New Roman" w:hint="default"/>
      <w:lang w:val="en-GB" w:eastAsia="en-US"/>
    </w:rPr>
  </w:style>
  <w:style w:type="character" w:customStyle="1" w:styleId="PlainTable32">
    <w:name w:val="Plain Table 32"/>
    <w:uiPriority w:val="19"/>
    <w:qFormat/>
    <w:rsid w:val="00A95C5D"/>
    <w:rPr>
      <w:i/>
      <w:iCs/>
      <w:color w:val="808080"/>
    </w:rPr>
  </w:style>
  <w:style w:type="character" w:customStyle="1" w:styleId="PlainTable42">
    <w:name w:val="Plain Table 42"/>
    <w:uiPriority w:val="21"/>
    <w:qFormat/>
    <w:rsid w:val="00A95C5D"/>
    <w:rPr>
      <w:b/>
      <w:bCs/>
      <w:i/>
      <w:iCs/>
      <w:color w:val="4F81BD"/>
    </w:rPr>
  </w:style>
  <w:style w:type="character" w:customStyle="1" w:styleId="PlainTable52">
    <w:name w:val="Plain Table 52"/>
    <w:uiPriority w:val="31"/>
    <w:qFormat/>
    <w:rsid w:val="00A95C5D"/>
    <w:rPr>
      <w:smallCaps/>
      <w:color w:val="C0504D"/>
      <w:u w:val="single"/>
    </w:rPr>
  </w:style>
  <w:style w:type="character" w:customStyle="1" w:styleId="TableGridLight2">
    <w:name w:val="Table Grid Light2"/>
    <w:uiPriority w:val="32"/>
    <w:qFormat/>
    <w:rsid w:val="00A95C5D"/>
    <w:rPr>
      <w:b/>
      <w:bCs/>
      <w:smallCaps/>
      <w:color w:val="C0504D"/>
      <w:spacing w:val="5"/>
      <w:u w:val="single"/>
    </w:rPr>
  </w:style>
  <w:style w:type="character" w:customStyle="1" w:styleId="GridTable1Light2">
    <w:name w:val="Grid Table 1 Light2"/>
    <w:uiPriority w:val="33"/>
    <w:qFormat/>
    <w:rsid w:val="00A95C5D"/>
    <w:rPr>
      <w:b/>
      <w:bCs/>
      <w:smallCaps/>
      <w:spacing w:val="5"/>
    </w:rPr>
  </w:style>
  <w:style w:type="character" w:customStyle="1" w:styleId="PlainTable33">
    <w:name w:val="Plain Table 33"/>
    <w:uiPriority w:val="19"/>
    <w:qFormat/>
    <w:rsid w:val="00A95C5D"/>
    <w:rPr>
      <w:i/>
      <w:iCs/>
      <w:color w:val="808080"/>
    </w:rPr>
  </w:style>
  <w:style w:type="character" w:customStyle="1" w:styleId="PlainTable43">
    <w:name w:val="Plain Table 43"/>
    <w:uiPriority w:val="21"/>
    <w:qFormat/>
    <w:rsid w:val="00A95C5D"/>
    <w:rPr>
      <w:b/>
      <w:bCs/>
      <w:i/>
      <w:iCs/>
      <w:color w:val="4F81BD"/>
    </w:rPr>
  </w:style>
  <w:style w:type="character" w:customStyle="1" w:styleId="PlainTable53">
    <w:name w:val="Plain Table 53"/>
    <w:uiPriority w:val="31"/>
    <w:qFormat/>
    <w:rsid w:val="00A95C5D"/>
    <w:rPr>
      <w:smallCaps/>
      <w:color w:val="C0504D"/>
      <w:u w:val="single"/>
    </w:rPr>
  </w:style>
  <w:style w:type="character" w:customStyle="1" w:styleId="TableGridLight3">
    <w:name w:val="Table Grid Light3"/>
    <w:uiPriority w:val="32"/>
    <w:qFormat/>
    <w:rsid w:val="00A95C5D"/>
    <w:rPr>
      <w:b/>
      <w:bCs/>
      <w:smallCaps/>
      <w:color w:val="C0504D"/>
      <w:spacing w:val="5"/>
      <w:u w:val="single"/>
    </w:rPr>
  </w:style>
  <w:style w:type="character" w:customStyle="1" w:styleId="GridTable1Light3">
    <w:name w:val="Grid Table 1 Light3"/>
    <w:uiPriority w:val="33"/>
    <w:qFormat/>
    <w:rsid w:val="00A95C5D"/>
    <w:rPr>
      <w:b/>
      <w:bCs/>
      <w:smallCaps/>
      <w:spacing w:val="5"/>
    </w:rPr>
  </w:style>
  <w:style w:type="character" w:customStyle="1" w:styleId="Absatz-Standardschriftart7">
    <w:name w:val="Absatz-Standardschriftart7"/>
    <w:rsid w:val="00A95C5D"/>
  </w:style>
  <w:style w:type="character" w:customStyle="1" w:styleId="KommentarthemaZchn">
    <w:name w:val="Kommentarthema Zchn"/>
    <w:rsid w:val="00A95C5D"/>
    <w:rPr>
      <w:b/>
      <w:bCs/>
      <w:lang w:val="en-GB" w:eastAsia="en-US" w:bidi="ar-SA"/>
    </w:rPr>
  </w:style>
  <w:style w:type="character" w:customStyle="1" w:styleId="UnresolvedMention4">
    <w:name w:val="Unresolved Mention4"/>
    <w:uiPriority w:val="99"/>
    <w:semiHidden/>
    <w:rsid w:val="00A95C5D"/>
    <w:rPr>
      <w:color w:val="808080"/>
      <w:shd w:val="clear" w:color="auto" w:fill="E6E6E6"/>
    </w:rPr>
  </w:style>
  <w:style w:type="table" w:styleId="MediumShading1-Accent1">
    <w:name w:val="Medium Shading 1 Accent 1"/>
    <w:basedOn w:val="TableNormal"/>
    <w:link w:val="MediumShading1-Accent1Char"/>
    <w:uiPriority w:val="1"/>
    <w:semiHidden/>
    <w:unhideWhenUsed/>
    <w:qFormat/>
    <w:rsid w:val="00A95C5D"/>
    <w:pPr>
      <w:spacing w:after="0" w:line="240" w:lineRule="auto"/>
    </w:pPr>
    <w:rPr>
      <w:rFonts w:ascii="Arial" w:eastAsia="PMingLiU" w:hAnsi="Arial" w:cs="Arial"/>
      <w:lang w:val="x-none" w:eastAsia="x-none"/>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character" w:customStyle="1" w:styleId="MediumShading1-Accent1Char">
    <w:name w:val="Medium Shading 1 - Accent 1 Char"/>
    <w:link w:val="MediumShading1-Accent1"/>
    <w:uiPriority w:val="1"/>
    <w:semiHidden/>
    <w:locked/>
    <w:rsid w:val="00A95C5D"/>
    <w:rPr>
      <w:rFonts w:ascii="Arial" w:eastAsia="PMingLiU" w:hAnsi="Arial" w:cs="Arial" w:hint="default"/>
      <w:lang w:val="x-none" w:eastAsia="x-none"/>
    </w:rPr>
  </w:style>
  <w:style w:type="table" w:styleId="MediumGrid2-Accent2">
    <w:name w:val="Medium Grid 2 Accent 2"/>
    <w:basedOn w:val="TableNormal"/>
    <w:link w:val="MediumGrid2-Accent2Char"/>
    <w:uiPriority w:val="29"/>
    <w:semiHidden/>
    <w:unhideWhenUsed/>
    <w:qFormat/>
    <w:rsid w:val="00A95C5D"/>
    <w:pPr>
      <w:spacing w:after="0" w:line="240" w:lineRule="auto"/>
    </w:pPr>
    <w:rPr>
      <w:rFonts w:ascii="Arial" w:eastAsia="PMingLiU" w:hAnsi="Arial" w:cs="Arial"/>
      <w:i/>
      <w:iCs/>
      <w:color w:val="000000"/>
      <w:lang w:eastAsia="en-GB"/>
    </w:rPr>
    <w:tblPr>
      <w:tblStyleRowBandSize w:val="1"/>
      <w:tblStyleColBandSize w:val="1"/>
      <w:tblInd w:w="0" w:type="nil"/>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Pr>
    <w:tcPr>
      <w:shd w:val="clear" w:color="auto" w:fill="FADECB"/>
    </w:tcPr>
    <w:tblStylePr w:type="firstRow">
      <w:tblPr/>
      <w:tcPr>
        <w:shd w:val="clear" w:color="auto" w:fill="FDF2EA"/>
      </w:tcPr>
    </w:tblStylePr>
    <w:tblStylePr w:type="lastRow">
      <w:tblPr/>
      <w:tcPr>
        <w:tcBorders>
          <w:top w:val="single" w:sz="12" w:space="0" w:color="000000"/>
          <w:left w:val="nil"/>
          <w:bottom w:val="nil"/>
          <w:right w:val="nil"/>
          <w:insideH w:val="nil"/>
          <w:insideV w:val="nil"/>
        </w:tcBorders>
        <w:shd w:val="clear" w:color="auto" w:fill="FFFFFF"/>
      </w:tcPr>
    </w:tblStylePr>
    <w:tblStylePr w:type="firstCol">
      <w:tblPr/>
      <w:tcPr>
        <w:tcBorders>
          <w:top w:val="nil"/>
          <w:left w:val="nil"/>
          <w:bottom w:val="nil"/>
          <w:right w:val="nil"/>
          <w:insideH w:val="nil"/>
          <w:insideV w:val="nil"/>
        </w:tcBorders>
        <w:shd w:val="clear" w:color="auto" w:fill="FFFFFF"/>
      </w:tcPr>
    </w:tblStylePr>
    <w:tblStylePr w:type="lastCol">
      <w:tblPr/>
      <w:tcPr>
        <w:tcBorders>
          <w:top w:val="nil"/>
          <w:left w:val="nil"/>
          <w:bottom w:val="nil"/>
          <w:right w:val="nil"/>
          <w:insideH w:val="nil"/>
          <w:insideV w:val="nil"/>
        </w:tcBorders>
        <w:shd w:val="clear" w:color="auto" w:fill="FBE4D5"/>
      </w:tcPr>
    </w:tblStylePr>
    <w:tblStylePr w:type="band1Vert">
      <w:tblPr/>
      <w:tcPr>
        <w:shd w:val="clear" w:color="auto" w:fill="F6BE98"/>
      </w:tcPr>
    </w:tblStylePr>
    <w:tblStylePr w:type="band1Horz">
      <w:tblPr/>
      <w:tcPr>
        <w:tcBorders>
          <w:insideH w:val="single" w:sz="6" w:space="0" w:color="ED7D31"/>
          <w:insideV w:val="single" w:sz="6" w:space="0" w:color="ED7D31"/>
        </w:tcBorders>
        <w:shd w:val="clear" w:color="auto" w:fill="F6BE98"/>
      </w:tcPr>
    </w:tblStylePr>
    <w:tblStylePr w:type="nwCell">
      <w:tblPr/>
      <w:tcPr>
        <w:shd w:val="clear" w:color="auto" w:fill="FFFFFF"/>
      </w:tcPr>
    </w:tblStylePr>
  </w:style>
  <w:style w:type="character" w:customStyle="1" w:styleId="MediumGrid2-Accent2Char">
    <w:name w:val="Medium Grid 2 - Accent 2 Char"/>
    <w:link w:val="MediumGrid2-Accent2"/>
    <w:uiPriority w:val="29"/>
    <w:semiHidden/>
    <w:locked/>
    <w:rsid w:val="00A95C5D"/>
    <w:rPr>
      <w:rFonts w:ascii="Arial" w:eastAsia="PMingLiU" w:hAnsi="Arial" w:cs="Arial" w:hint="default"/>
      <w:i/>
      <w:iCs/>
      <w:color w:val="000000"/>
      <w:lang w:val="en-GB" w:eastAsia="en-GB"/>
    </w:rPr>
  </w:style>
  <w:style w:type="table" w:styleId="MediumGrid3-Accent2">
    <w:name w:val="Medium Grid 3 Accent 2"/>
    <w:basedOn w:val="TableNormal"/>
    <w:link w:val="MediumGrid3-Accent2Char"/>
    <w:uiPriority w:val="30"/>
    <w:semiHidden/>
    <w:unhideWhenUsed/>
    <w:qFormat/>
    <w:rsid w:val="00A95C5D"/>
    <w:pPr>
      <w:spacing w:after="0" w:line="240" w:lineRule="auto"/>
    </w:pPr>
    <w:rPr>
      <w:rFonts w:ascii="Arial" w:eastAsia="PMingLiU" w:hAnsi="Arial" w:cs="Arial"/>
      <w:b/>
      <w:bCs/>
      <w:i/>
      <w:iCs/>
      <w:color w:val="4F81BD"/>
      <w:lang w:eastAsia="en-GB"/>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ADECB"/>
    </w:tcPr>
    <w:tblStylePr w:type="firstRow">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D7D31"/>
      </w:tcPr>
    </w:tblStylePr>
    <w:tblStylePr w:type="lastRow">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D7D31"/>
      </w:tcPr>
    </w:tblStylePr>
    <w:tblStylePr w:type="firstCol">
      <w:tblPr/>
      <w:tcPr>
        <w:tcBorders>
          <w:left w:val="single" w:sz="8" w:space="0" w:color="FFFFFF"/>
          <w:right w:val="single" w:sz="24" w:space="0" w:color="FFFFFF"/>
          <w:insideH w:val="nil"/>
          <w:insideV w:val="nil"/>
        </w:tcBorders>
        <w:shd w:val="clear" w:color="auto" w:fill="ED7D31"/>
      </w:tcPr>
    </w:tblStylePr>
    <w:tblStylePr w:type="lastCol">
      <w:tblPr/>
      <w:tcPr>
        <w:tcBorders>
          <w:top w:val="nil"/>
          <w:left w:val="single" w:sz="24" w:space="0" w:color="FFFFFF"/>
          <w:bottom w:val="nil"/>
          <w:right w:val="nil"/>
          <w:insideH w:val="nil"/>
          <w:insideV w:val="nil"/>
        </w:tcBorders>
        <w:shd w:val="clear" w:color="auto" w:fill="ED7D31"/>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6BE98"/>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6BE98"/>
      </w:tcPr>
    </w:tblStylePr>
  </w:style>
  <w:style w:type="character" w:customStyle="1" w:styleId="MediumGrid3-Accent2Char">
    <w:name w:val="Medium Grid 3 - Accent 2 Char"/>
    <w:link w:val="MediumGrid3-Accent2"/>
    <w:uiPriority w:val="30"/>
    <w:semiHidden/>
    <w:locked/>
    <w:rsid w:val="00A95C5D"/>
    <w:rPr>
      <w:rFonts w:ascii="Arial" w:eastAsia="PMingLiU" w:hAnsi="Arial" w:cs="Arial" w:hint="default"/>
      <w:b/>
      <w:bCs/>
      <w:i/>
      <w:iCs/>
      <w:color w:val="4F81BD"/>
      <w:lang w:val="en-GB" w:eastAsia="en-GB"/>
    </w:rPr>
  </w:style>
  <w:style w:type="character" w:customStyle="1" w:styleId="Char27">
    <w:name w:val="日期 Char2"/>
    <w:rsid w:val="00A95C5D"/>
    <w:rPr>
      <w:lang w:val="en-GB" w:eastAsia="x-none"/>
    </w:rPr>
  </w:style>
  <w:style w:type="character" w:customStyle="1" w:styleId="112">
    <w:name w:val="見出し 1 (文字)1"/>
    <w:aliases w:val="Char (文字)1,NMP Heading 1 (文字)1,H1 (文字)1,h1 (文字)1,app heading 1 (文字)1,l1 (文字)1,Memo Heading 1 (文字)1,h11 (文字)1,h12 (文字)1,h13 (文字)1,h14 (文字)1,h15 (文字)1,h16 (文字)1,h17 (文字)1,h111 (文字)1,h121 (文字)1,h131 (文字)1,h141 (文字)1,h151 (文字)1,h161 (文字)1,1 (文字)"/>
    <w:rsid w:val="00A95C5D"/>
    <w:rPr>
      <w:rFonts w:ascii="Yu Gothic Light" w:eastAsia="Yu Gothic Light" w:hAnsi="Yu Gothic Light" w:cs="Times New Roman" w:hint="eastAsia"/>
      <w:sz w:val="24"/>
      <w:szCs w:val="24"/>
      <w:lang w:val="en-GB" w:eastAsia="en-US"/>
    </w:rPr>
  </w:style>
  <w:style w:type="character" w:customStyle="1" w:styleId="217">
    <w:name w:val="見出し 2 (文字)1"/>
    <w:aliases w:val="Char Char (文字)1,Head2A (文字)1,2 (文字)1,H2 (文字)1,h2 (文字)1,DO NOT USE_h2 (文字)1,h21 (文字)1,UNDERRUBRIK 1-2 (文字)1,Head 2 (文字)1,l2 (文字)1,TitreProp (文字)1,Header 2 (文字)1,ITT t2 (文字)1,PA Major Section (文字)1,Livello 2 (文字)1,R2 (文字)1,H21 (文字)1,Head1 (文字)"/>
    <w:semiHidden/>
    <w:rsid w:val="00A95C5D"/>
    <w:rPr>
      <w:rFonts w:ascii="Yu Gothic Light" w:eastAsia="Yu Gothic Light" w:hAnsi="Yu Gothic Light" w:cs="Times New Roman" w:hint="eastAsia"/>
      <w:lang w:val="en-GB" w:eastAsia="en-US"/>
    </w:rPr>
  </w:style>
  <w:style w:type="character" w:customStyle="1" w:styleId="315">
    <w:name w:val="見出し 3 (文字)1"/>
    <w:aliases w:val="Underrubrik2 (文字)1,H3 (文字)1,h3 (文字)1,Memo Heading 3 (文字)1,no break (文字)1,0H (文字)1,hello (文字)1,h31 (文字)1,3 (文字)1,l3 (文字)1,list 3 (文字)1,Head 3 (文字)1,h32 (文字)1,h33 (文字)1,h34 (文字)1,h35 (文字)1,h36 (文字)1,h37 (文字)1,h38 (文字)1,h311 (文字)1,h321 (文字)1"/>
    <w:semiHidden/>
    <w:rsid w:val="00A95C5D"/>
    <w:rPr>
      <w:rFonts w:ascii="Yu Gothic Light" w:eastAsia="Yu Gothic Light" w:hAnsi="Yu Gothic Light" w:cs="Times New Roman" w:hint="eastAsia"/>
      <w:lang w:val="en-GB" w:eastAsia="en-US"/>
    </w:rPr>
  </w:style>
  <w:style w:type="character" w:customStyle="1" w:styleId="413">
    <w:name w:val="見出し 4 (文字)1"/>
    <w:aliases w:val="h4 (文字)1,H4 (文字)1,H41 (文字)1,h41 (文字)1,H42 (文字)1,h42 (文字)1,H43 (文字)1,h43 (文字)1,H411 (文字)1,h411 (文字)1,H421 (文字)1,h421 (文字)1,H44 (文字)1,h44 (文字)1,H412 (文字)1,h412 (文字)1,H422 (文字)1,h422 (文字)1,H431 (文字)1,h431 (文字)1,H45 (文字)1,h45 (文字)1,H413 (文字)1"/>
    <w:semiHidden/>
    <w:rsid w:val="00A95C5D"/>
    <w:rPr>
      <w:rFonts w:ascii="Times New Roman" w:eastAsia="Yu Mincho" w:hAnsi="Times New Roman" w:cs="Times New Roman" w:hint="default"/>
      <w:b/>
      <w:bCs/>
      <w:lang w:val="en-GB" w:eastAsia="en-US"/>
    </w:rPr>
  </w:style>
  <w:style w:type="character" w:customStyle="1" w:styleId="1ff1">
    <w:name w:val="ヘッダー (文字)1"/>
    <w:aliases w:val="header odd (文字)1,header odd1 (文字)1,header odd2 (文字)1,header odd3 (文字)1,header odd4 (文字)1,header odd5 (文字)1,header odd6 (文字)1,header (文字)1,header1 (文字)1,header2 (文字)1,header3 (文字)1,header odd11 (文字)1,header odd21 (文字)1,header odd7 (文字)1"/>
    <w:semiHidden/>
    <w:rsid w:val="00A95C5D"/>
    <w:rPr>
      <w:rFonts w:ascii="Times New Roman" w:eastAsia="Yu Mincho" w:hAnsi="Times New Roman" w:cs="Times New Roman" w:hint="default"/>
      <w:lang w:val="en-GB" w:eastAsia="en-US"/>
    </w:rPr>
  </w:style>
  <w:style w:type="character" w:customStyle="1" w:styleId="1ff2">
    <w:name w:val="本文 (文字)1"/>
    <w:aliases w:val="bt (文字)1,Corps de texte Car (文字)1,Corps de texte Car1 Car (文字)1,Corps de texte Car Car Car (文字)1,Corps de texte Car1 Car Car Car (文字)1,Corps de texte Car Car Car Car Car (文字)1,Corps de texte Car1 Car Car Car Car Car (文字)1,bt Car (文字)1"/>
    <w:semiHidden/>
    <w:rsid w:val="00A95C5D"/>
    <w:rPr>
      <w:rFonts w:ascii="Times New Roman" w:eastAsia="Yu Mincho" w:hAnsi="Times New Roman" w:cs="Times New Roman" w:hint="default"/>
      <w:lang w:val="en-GB" w:eastAsia="en-US"/>
    </w:rPr>
  </w:style>
  <w:style w:type="character" w:customStyle="1" w:styleId="1ff3">
    <w:name w:val="註解文字 字元1"/>
    <w:uiPriority w:val="99"/>
    <w:rsid w:val="00A95C5D"/>
    <w:rPr>
      <w:lang w:eastAsia="en-US"/>
    </w:rPr>
  </w:style>
  <w:style w:type="character" w:customStyle="1" w:styleId="5f2">
    <w:name w:val="段落フォント5"/>
    <w:rsid w:val="00A95C5D"/>
  </w:style>
  <w:style w:type="character" w:customStyle="1" w:styleId="5f3">
    <w:name w:val="コメント参照5"/>
    <w:rsid w:val="00A95C5D"/>
    <w:rPr>
      <w:sz w:val="16"/>
    </w:rPr>
  </w:style>
  <w:style w:type="character" w:customStyle="1" w:styleId="Char40">
    <w:name w:val="批注主题 Char4"/>
    <w:rsid w:val="00A95C5D"/>
    <w:rPr>
      <w:rFonts w:ascii="MS Mincho" w:eastAsia="MS Mincho" w:hAnsi="MS Mincho" w:hint="eastAsia"/>
      <w:b/>
      <w:bCs/>
      <w:lang w:val="x-none" w:eastAsia="en-US"/>
    </w:rPr>
  </w:style>
  <w:style w:type="character" w:customStyle="1" w:styleId="PlainTable35">
    <w:name w:val="Plain Table 35"/>
    <w:uiPriority w:val="19"/>
    <w:qFormat/>
    <w:rsid w:val="00A95C5D"/>
    <w:rPr>
      <w:i/>
      <w:iCs/>
      <w:color w:val="808080"/>
    </w:rPr>
  </w:style>
  <w:style w:type="character" w:customStyle="1" w:styleId="PlainTable45">
    <w:name w:val="Plain Table 45"/>
    <w:uiPriority w:val="21"/>
    <w:qFormat/>
    <w:rsid w:val="00A95C5D"/>
    <w:rPr>
      <w:b/>
      <w:bCs/>
      <w:i/>
      <w:iCs/>
      <w:color w:val="4F81BD"/>
    </w:rPr>
  </w:style>
  <w:style w:type="character" w:customStyle="1" w:styleId="PlainTable55">
    <w:name w:val="Plain Table 55"/>
    <w:uiPriority w:val="31"/>
    <w:qFormat/>
    <w:rsid w:val="00A95C5D"/>
    <w:rPr>
      <w:smallCaps/>
      <w:color w:val="C0504D"/>
      <w:u w:val="single"/>
    </w:rPr>
  </w:style>
  <w:style w:type="character" w:customStyle="1" w:styleId="TableGridLight5">
    <w:name w:val="Table Grid Light5"/>
    <w:uiPriority w:val="32"/>
    <w:qFormat/>
    <w:rsid w:val="00A95C5D"/>
    <w:rPr>
      <w:b/>
      <w:bCs/>
      <w:smallCaps/>
      <w:color w:val="C0504D"/>
      <w:spacing w:val="5"/>
      <w:u w:val="single"/>
    </w:rPr>
  </w:style>
  <w:style w:type="character" w:customStyle="1" w:styleId="GridTable1Light5">
    <w:name w:val="Grid Table 1 Light5"/>
    <w:uiPriority w:val="33"/>
    <w:qFormat/>
    <w:rsid w:val="00A95C5D"/>
    <w:rPr>
      <w:b/>
      <w:bCs/>
      <w:smallCaps/>
      <w:spacing w:val="5"/>
    </w:rPr>
  </w:style>
  <w:style w:type="character" w:customStyle="1" w:styleId="2f8">
    <w:name w:val="未处理的提及2"/>
    <w:uiPriority w:val="52"/>
    <w:rsid w:val="00A95C5D"/>
    <w:rPr>
      <w:color w:val="808080"/>
      <w:shd w:val="clear" w:color="auto" w:fill="E6E6E6"/>
    </w:rPr>
  </w:style>
  <w:style w:type="character" w:customStyle="1" w:styleId="1ff4">
    <w:name w:val="未处理的提及1"/>
    <w:uiPriority w:val="52"/>
    <w:rsid w:val="00A95C5D"/>
    <w:rPr>
      <w:color w:val="808080"/>
      <w:shd w:val="clear" w:color="auto" w:fill="E6E6E6"/>
    </w:rPr>
  </w:style>
  <w:style w:type="character" w:customStyle="1" w:styleId="1ff5">
    <w:name w:val="フッター (文字)1"/>
    <w:aliases w:val="footer odd (文字)1,footer (文字)1,fo (文字)1,pie de página (文字)1"/>
    <w:semiHidden/>
    <w:rsid w:val="00A95C5D"/>
    <w:rPr>
      <w:rFonts w:ascii="Times New Roman" w:eastAsia="Times New Roman" w:hAnsi="Times New Roman" w:cs="Times New Roman" w:hint="default"/>
      <w:lang w:eastAsia="en-GB"/>
    </w:rPr>
  </w:style>
  <w:style w:type="character" w:customStyle="1" w:styleId="1ff6">
    <w:name w:val="表題 (文字)1"/>
    <w:aliases w:val="Section Header (文字)1"/>
    <w:rsid w:val="00A95C5D"/>
    <w:rPr>
      <w:rFonts w:ascii="Calibri Light" w:eastAsia="Yu Gothic Light" w:hAnsi="Calibri Light" w:cs="Times New Roman" w:hint="default"/>
      <w:b/>
      <w:bCs/>
      <w:kern w:val="28"/>
      <w:sz w:val="32"/>
      <w:szCs w:val="32"/>
      <w:lang w:eastAsia="en-US"/>
    </w:rPr>
  </w:style>
  <w:style w:type="character" w:customStyle="1" w:styleId="7d">
    <w:name w:val="段落フォント7"/>
    <w:rsid w:val="00A95C5D"/>
  </w:style>
  <w:style w:type="character" w:customStyle="1" w:styleId="7e">
    <w:name w:val="コメント参照7"/>
    <w:rsid w:val="00A95C5D"/>
    <w:rPr>
      <w:sz w:val="16"/>
    </w:rPr>
  </w:style>
  <w:style w:type="table" w:styleId="TableClassic2">
    <w:name w:val="Table Classic 2"/>
    <w:basedOn w:val="TableNormal"/>
    <w:semiHidden/>
    <w:unhideWhenUsed/>
    <w:rsid w:val="00A95C5D"/>
    <w:pPr>
      <w:spacing w:after="0" w:line="240" w:lineRule="auto"/>
    </w:pPr>
    <w:rPr>
      <w:rFonts w:ascii="Times New Roman" w:eastAsia="PMingLiU" w:hAnsi="Times New Roman" w:cs="Times New Roman"/>
      <w:sz w:val="20"/>
      <w:szCs w:val="20"/>
      <w:lang w:val="sv-SE" w:eastAsia="sv-SE"/>
    </w:rPr>
    <w:tblPr>
      <w:tblInd w:w="0" w:type="nil"/>
      <w:tblBorders>
        <w:top w:val="single" w:sz="12" w:space="0" w:color="000000"/>
        <w:bottom w:val="single" w:sz="12" w:space="0" w:color="000000"/>
      </w:tblBorders>
    </w:tblPr>
    <w:tblStylePr w:type="firstRow">
      <w:rPr>
        <w:color w:val="FFFFFF"/>
      </w:rPr>
      <w:tblPr/>
      <w:tcPr>
        <w:shd w:val="clear" w:color="auto" w:fill="FF6600"/>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shd w:val="clear" w:color="auto" w:fill="363636"/>
      </w:tcPr>
    </w:tblStylePr>
    <w:tblStylePr w:type="swCell">
      <w:rPr>
        <w:color w:val="auto"/>
      </w:rPr>
      <w:tblPr/>
      <w:tcPr>
        <w:tcBorders>
          <w:tl2br w:val="none" w:sz="0" w:space="0" w:color="auto"/>
          <w:tr2bl w:val="none" w:sz="0" w:space="0" w:color="auto"/>
        </w:tcBorders>
      </w:tcPr>
    </w:tblStylePr>
  </w:style>
  <w:style w:type="table" w:styleId="TableClassic3">
    <w:name w:val="Table Classic 3"/>
    <w:basedOn w:val="TableNormal"/>
    <w:semiHidden/>
    <w:unhideWhenUsed/>
    <w:rsid w:val="00A95C5D"/>
    <w:pPr>
      <w:spacing w:after="0" w:line="240" w:lineRule="auto"/>
    </w:pPr>
    <w:rPr>
      <w:rFonts w:ascii="Times New Roman" w:eastAsia="PMingLiU" w:hAnsi="Times New Roman" w:cs="Times New Roman"/>
      <w:sz w:val="20"/>
      <w:szCs w:val="20"/>
      <w:lang w:val="sv-SE" w:eastAsia="sv-SE"/>
    </w:rPr>
    <w:tblPr>
      <w:tblInd w:w="0" w:type="nil"/>
      <w:tblBorders>
        <w:top w:val="single" w:sz="12" w:space="0" w:color="000000"/>
        <w:left w:val="single" w:sz="12" w:space="0" w:color="000000"/>
        <w:bottom w:val="single" w:sz="12" w:space="0" w:color="000000"/>
        <w:right w:val="single" w:sz="12" w:space="0" w:color="000000"/>
      </w:tblBorders>
    </w:tblPr>
    <w:tcPr>
      <w:shd w:val="clear" w:color="auto" w:fill="BCBCBC"/>
    </w:tcPr>
    <w:tblStylePr w:type="firstRow">
      <w:rPr>
        <w:b/>
        <w:bCs/>
        <w:i/>
        <w:iCs/>
        <w:color w:val="FFFFFF"/>
      </w:rPr>
      <w:tblPr/>
      <w:tcPr>
        <w:shd w:val="clear" w:color="auto" w:fill="363636"/>
      </w:tcPr>
    </w:tblStylePr>
    <w:tblStylePr w:type="lastRow">
      <w:rPr>
        <w:color w:val="FF660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1">
    <w:name w:val="Table Colorful 1"/>
    <w:basedOn w:val="TableNormal"/>
    <w:semiHidden/>
    <w:unhideWhenUsed/>
    <w:rsid w:val="00A95C5D"/>
    <w:pPr>
      <w:spacing w:after="0" w:line="240" w:lineRule="auto"/>
    </w:pPr>
    <w:rPr>
      <w:rFonts w:ascii="Times New Roman" w:eastAsia="PMingLiU" w:hAnsi="Times New Roman" w:cs="Times New Roman"/>
      <w:color w:val="FFFFFF"/>
      <w:sz w:val="20"/>
      <w:szCs w:val="20"/>
      <w:lang w:val="sv-SE" w:eastAsia="sv-SE"/>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clear" w:color="auto" w:fill="BCBCBC"/>
    </w:tcPr>
    <w:tblStylePr w:type="firstRow">
      <w:rPr>
        <w:b/>
        <w:bCs/>
        <w:i/>
        <w:iCs/>
      </w:rPr>
      <w:tblPr/>
      <w:tcPr>
        <w:shd w:val="clear" w:color="auto" w:fill="363636"/>
      </w:tcPr>
    </w:tblStylePr>
    <w:tblStylePr w:type="firstCol">
      <w:rPr>
        <w:b/>
        <w:bCs/>
        <w:i/>
        <w:iCs/>
      </w:rPr>
      <w:tblPr/>
      <w:tcPr>
        <w:shd w:val="clear" w:color="auto" w:fill="FF6600"/>
      </w:tcPr>
    </w:tblStylePr>
    <w:tblStylePr w:type="nwCell">
      <w:tblPr/>
      <w:tcPr>
        <w:shd w:val="clear" w:color="auto" w:fill="363636"/>
      </w:tcPr>
    </w:tblStylePr>
    <w:tblStylePr w:type="swCell">
      <w:rPr>
        <w:b/>
        <w:bCs/>
        <w:i w:val="0"/>
        <w:iCs w:val="0"/>
      </w:rPr>
    </w:tblStylePr>
  </w:style>
  <w:style w:type="table" w:styleId="TableList8">
    <w:name w:val="Table List 8"/>
    <w:basedOn w:val="TableNormal"/>
    <w:semiHidden/>
    <w:unhideWhenUsed/>
    <w:rsid w:val="00A95C5D"/>
    <w:pPr>
      <w:spacing w:after="0" w:line="240" w:lineRule="auto"/>
    </w:pPr>
    <w:rPr>
      <w:rFonts w:ascii="Times New Roman" w:eastAsia="PMingLiU" w:hAnsi="Times New Roman" w:cs="Times New Roman"/>
      <w:sz w:val="20"/>
      <w:szCs w:val="20"/>
      <w:lang w:val="sv-SE" w:eastAsia="sv-SE"/>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cPr>
      <w:shd w:val="clear" w:color="auto" w:fill="BCBCBC"/>
    </w:tcPr>
    <w:tblStylePr w:type="firstRow">
      <w:rPr>
        <w:b/>
        <w:bCs/>
        <w:i/>
        <w:iCs/>
      </w:rPr>
      <w:tblPr/>
      <w:tcPr>
        <w:shd w:val="clear" w:color="auto" w:fill="FF6600"/>
      </w:tcPr>
    </w:tblStylePr>
    <w:tblStylePr w:type="lastRow">
      <w:rPr>
        <w:b/>
        <w:bCs/>
      </w:rPr>
      <w:tblPr/>
      <w:tcPr>
        <w:shd w:val="clear" w:color="auto" w:fill="FF6600"/>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shd w:val="clear" w:color="auto" w:fill="BCBCBC"/>
      </w:tcPr>
    </w:tblStylePr>
    <w:tblStylePr w:type="band2Horz">
      <w:tblPr/>
      <w:tcPr>
        <w:shd w:val="clear" w:color="auto" w:fill="363636"/>
      </w:tcPr>
    </w:tblStylePr>
  </w:style>
  <w:style w:type="table" w:styleId="TableGrid">
    <w:name w:val="Table Grid"/>
    <w:aliases w:val="SGS Table Basic 1"/>
    <w:basedOn w:val="TableNormal"/>
    <w:uiPriority w:val="39"/>
    <w:rsid w:val="00A95C5D"/>
    <w:pPr>
      <w:spacing w:after="0" w:line="240" w:lineRule="auto"/>
    </w:pPr>
    <w:rPr>
      <w:rFonts w:ascii="Times New Roman" w:eastAsia="Times New Roman" w:hAnsi="Times New Roma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3">
    <w:name w:val="Medium Shading 1 Accent 3"/>
    <w:basedOn w:val="TableNormal"/>
    <w:uiPriority w:val="29"/>
    <w:semiHidden/>
    <w:unhideWhenUsed/>
    <w:rsid w:val="00A95C5D"/>
    <w:pPr>
      <w:spacing w:after="0" w:line="240" w:lineRule="auto"/>
    </w:pPr>
    <w:rPr>
      <w:rFonts w:ascii="Arial" w:eastAsia="PMingLiU" w:hAnsi="Arial" w:cs="Times New Roman"/>
      <w:i/>
      <w:iCs/>
      <w:color w:val="000000"/>
      <w:sz w:val="20"/>
      <w:szCs w:val="20"/>
    </w:rPr>
    <w:tblPr>
      <w:tblStyleRowBandSize w:val="1"/>
      <w:tblStyleColBandSize w:val="1"/>
      <w:tblInd w:w="0" w:type="nil"/>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ediumShading2-Accent3">
    <w:name w:val="Medium Shading 2 Accent 3"/>
    <w:basedOn w:val="TableNormal"/>
    <w:uiPriority w:val="30"/>
    <w:semiHidden/>
    <w:unhideWhenUsed/>
    <w:rsid w:val="00A95C5D"/>
    <w:pPr>
      <w:spacing w:after="0" w:line="240" w:lineRule="auto"/>
    </w:pPr>
    <w:rPr>
      <w:rFonts w:ascii="Arial" w:eastAsia="PMingLiU" w:hAnsi="Arial" w:cs="Times New Roman"/>
      <w:b/>
      <w:bCs/>
      <w:i/>
      <w:iCs/>
      <w:color w:val="4F81BD"/>
      <w:sz w:val="20"/>
      <w:szCs w:val="20"/>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Grid1">
    <w:name w:val="Table Grid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
    <w:name w:val="Tabellengitternetz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
    <w:name w:val="Tabellengitternetz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
    <w:name w:val="Tabellengitternetz3"/>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
    <w:name w:val="Tabellengitternetz4"/>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
    <w:name w:val="Tabellengitternetz5"/>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
    <w:name w:val="Tabellengitternetz6"/>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
    <w:name w:val="Tabellengitternetz7"/>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
    <w:name w:val="Tabellengitternetz8"/>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
    <w:name w:val="Tabellengitternetz9"/>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rsid w:val="00A95C5D"/>
    <w:pPr>
      <w:overflowPunct w:val="0"/>
      <w:autoSpaceDE w:val="0"/>
      <w:autoSpaceDN w:val="0"/>
      <w:adjustRightInd w:val="0"/>
      <w:spacing w:after="18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7">
    <w:name w:val="网格型3"/>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f5">
    <w:name w:val="网格型4"/>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
    <w:name w:val="Table Style1"/>
    <w:basedOn w:val="TableNormal"/>
    <w:rsid w:val="00A95C5D"/>
    <w:pPr>
      <w:spacing w:after="0" w:line="240" w:lineRule="auto"/>
    </w:pPr>
    <w:rPr>
      <w:rFonts w:ascii="Times New Roman" w:eastAsia="PMingLiU" w:hAnsi="Times New Roman" w:cs="Times New Roman"/>
      <w:sz w:val="20"/>
      <w:szCs w:val="20"/>
      <w:lang w:val="sv-SE" w:eastAsia="sv-SE"/>
    </w:rPr>
    <w:tblPr>
      <w:tblInd w:w="0" w:type="nil"/>
    </w:tblPr>
  </w:style>
  <w:style w:type="table" w:customStyle="1" w:styleId="TableGrid4">
    <w:name w:val="Table Grid4"/>
    <w:basedOn w:val="TableNormal"/>
    <w:rsid w:val="00A95C5D"/>
    <w:pPr>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rsid w:val="00A95C5D"/>
    <w:pPr>
      <w:spacing w:after="18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1">
    <w:name w:val="Table Style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Pr>
  </w:style>
  <w:style w:type="table" w:customStyle="1" w:styleId="TableGrid11">
    <w:name w:val="Table Grid1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rsid w:val="00A95C5D"/>
    <w:pPr>
      <w:overflowPunct w:val="0"/>
      <w:autoSpaceDE w:val="0"/>
      <w:autoSpaceDN w:val="0"/>
      <w:adjustRightInd w:val="0"/>
      <w:spacing w:after="18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
    <w:name w:val="Tabellengitternetz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
    <w:name w:val="Tabellengitternetz2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
    <w:name w:val="Tabellengitternetz3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
    <w:name w:val="Tabellengitternetz4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
    <w:name w:val="Tabellengitternetz5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
    <w:name w:val="Tabellengitternetz6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
    <w:name w:val="Tabellengitternetz7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
    <w:name w:val="Tabellengitternetz8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
    <w:name w:val="Tabellengitternetz9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rsid w:val="00A95C5D"/>
    <w:pPr>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rsid w:val="00A95C5D"/>
    <w:pPr>
      <w:overflowPunct w:val="0"/>
      <w:autoSpaceDE w:val="0"/>
      <w:autoSpaceDN w:val="0"/>
      <w:adjustRightInd w:val="0"/>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GSTableBasic2">
    <w:name w:val="SGS Table Basic 2"/>
    <w:basedOn w:val="TableNormal"/>
    <w:uiPriority w:val="99"/>
    <w:qFormat/>
    <w:rsid w:val="00A95C5D"/>
    <w:pPr>
      <w:spacing w:after="0" w:line="240" w:lineRule="auto"/>
    </w:pPr>
    <w:rPr>
      <w:rFonts w:ascii="Times New Roman" w:eastAsia="PMingLiU" w:hAnsi="Times New Roman" w:cs="Times New Roman"/>
      <w:sz w:val="20"/>
      <w:szCs w:val="20"/>
      <w:lang w:val="sv-SE" w:eastAsia="sv-SE"/>
    </w:rPr>
    <w:tblPr>
      <w:tblInd w:w="0" w:type="nil"/>
    </w:tblPr>
    <w:tcPr>
      <w:shd w:val="clear" w:color="auto" w:fill="BCBCBC"/>
    </w:tcPr>
    <w:tblStylePr w:type="firstRow">
      <w:pPr>
        <w:jc w:val="left"/>
      </w:pPr>
      <w:tblPr/>
      <w:tcPr>
        <w:shd w:val="clear" w:color="auto" w:fill="363636"/>
        <w:vAlign w:val="center"/>
      </w:tcPr>
    </w:tblStylePr>
  </w:style>
  <w:style w:type="table" w:customStyle="1" w:styleId="SGSTableBasic11">
    <w:name w:val="SGS Table Basic 11"/>
    <w:basedOn w:val="TableNormal"/>
    <w:rsid w:val="00A95C5D"/>
    <w:pPr>
      <w:spacing w:after="0" w:line="240" w:lineRule="auto"/>
    </w:pPr>
    <w:rPr>
      <w:rFonts w:ascii="Times New Roman" w:eastAsia="Times New Roman" w:hAnsi="Times New Roma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2">
    <w:name w:val="Tabellengitternetz1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2">
    <w:name w:val="Tabellengitternetz2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2">
    <w:name w:val="Tabellengitternetz3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2">
    <w:name w:val="Tabellengitternetz4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2">
    <w:name w:val="Tabellengitternetz5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2">
    <w:name w:val="Tabellengitternetz6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2">
    <w:name w:val="Tabellengitternetz7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2">
    <w:name w:val="Tabellengitternetz8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2">
    <w:name w:val="Tabellengitternetz9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rsid w:val="00A95C5D"/>
    <w:pPr>
      <w:overflowPunct w:val="0"/>
      <w:autoSpaceDE w:val="0"/>
      <w:autoSpaceDN w:val="0"/>
      <w:adjustRightInd w:val="0"/>
      <w:spacing w:after="18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
    <w:name w:val="网格型3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
    <w:name w:val="网格型4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2">
    <w:name w:val="Table Style12"/>
    <w:basedOn w:val="TableNormal"/>
    <w:rsid w:val="00A95C5D"/>
    <w:pPr>
      <w:spacing w:after="0" w:line="240" w:lineRule="auto"/>
    </w:pPr>
    <w:rPr>
      <w:rFonts w:ascii="Times New Roman" w:eastAsia="PMingLiU" w:hAnsi="Times New Roman" w:cs="Times New Roman"/>
      <w:sz w:val="20"/>
      <w:szCs w:val="20"/>
      <w:lang w:val="sv-SE" w:eastAsia="sv-SE"/>
    </w:rPr>
    <w:tblPr>
      <w:tblInd w:w="0" w:type="nil"/>
    </w:tblPr>
  </w:style>
  <w:style w:type="table" w:customStyle="1" w:styleId="TableGrid42">
    <w:name w:val="Table Grid42"/>
    <w:basedOn w:val="TableNormal"/>
    <w:rsid w:val="00A95C5D"/>
    <w:pPr>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rsid w:val="00A95C5D"/>
    <w:pPr>
      <w:spacing w:after="18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11">
    <w:name w:val="Table Style1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Pr>
  </w:style>
  <w:style w:type="table" w:customStyle="1" w:styleId="TableGrid111">
    <w:name w:val="Table Grid11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rsid w:val="00A95C5D"/>
    <w:pPr>
      <w:overflowPunct w:val="0"/>
      <w:autoSpaceDE w:val="0"/>
      <w:autoSpaceDN w:val="0"/>
      <w:adjustRightInd w:val="0"/>
      <w:spacing w:after="18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1">
    <w:name w:val="Tabellengitternetz1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1">
    <w:name w:val="Tabellengitternetz2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1">
    <w:name w:val="Tabellengitternetz3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1">
    <w:name w:val="Tabellengitternetz4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1">
    <w:name w:val="Tabellengitternetz5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1">
    <w:name w:val="Tabellengitternetz6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1">
    <w:name w:val="Tabellengitternetz7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1">
    <w:name w:val="Tabellengitternetz8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1">
    <w:name w:val="Tabellengitternetz911"/>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
    <w:name w:val="Table Grid411"/>
    <w:basedOn w:val="TableNormal"/>
    <w:rsid w:val="00A95C5D"/>
    <w:pPr>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rsid w:val="00A95C5D"/>
    <w:pPr>
      <w:overflowPunct w:val="0"/>
      <w:autoSpaceDE w:val="0"/>
      <w:autoSpaceDN w:val="0"/>
      <w:adjustRightInd w:val="0"/>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GSTableBasic21">
    <w:name w:val="SGS Table Basic 21"/>
    <w:basedOn w:val="TableNormal"/>
    <w:uiPriority w:val="99"/>
    <w:qFormat/>
    <w:rsid w:val="00A95C5D"/>
    <w:pPr>
      <w:spacing w:after="0" w:line="240" w:lineRule="auto"/>
    </w:pPr>
    <w:rPr>
      <w:rFonts w:ascii="Times New Roman" w:eastAsia="PMingLiU" w:hAnsi="Times New Roman" w:cs="Times New Roman"/>
      <w:sz w:val="20"/>
      <w:szCs w:val="20"/>
      <w:lang w:val="sv-SE" w:eastAsia="sv-SE"/>
    </w:rPr>
    <w:tblPr>
      <w:tblInd w:w="0" w:type="nil"/>
    </w:tblPr>
    <w:tcPr>
      <w:shd w:val="clear" w:color="auto" w:fill="BCBCBC"/>
    </w:tcPr>
    <w:tblStylePr w:type="firstRow">
      <w:pPr>
        <w:jc w:val="left"/>
      </w:pPr>
      <w:tblPr/>
      <w:tcPr>
        <w:shd w:val="clear" w:color="auto" w:fill="363636"/>
        <w:vAlign w:val="center"/>
      </w:tcPr>
    </w:tblStylePr>
  </w:style>
  <w:style w:type="table" w:customStyle="1" w:styleId="TableClassic21">
    <w:name w:val="Table Classic 21"/>
    <w:basedOn w:val="TableNormal"/>
    <w:rsid w:val="00A95C5D"/>
    <w:pPr>
      <w:spacing w:after="0" w:line="240" w:lineRule="auto"/>
    </w:pPr>
    <w:rPr>
      <w:rFonts w:ascii="Times New Roman" w:eastAsia="PMingLiU" w:hAnsi="Times New Roman" w:cs="Times New Roman"/>
      <w:sz w:val="20"/>
      <w:szCs w:val="20"/>
      <w:lang w:val="sv-SE" w:eastAsia="sv-SE"/>
    </w:rPr>
    <w:tblPr>
      <w:tblInd w:w="0" w:type="nil"/>
      <w:tblBorders>
        <w:top w:val="single" w:sz="12" w:space="0" w:color="000000"/>
        <w:bottom w:val="single" w:sz="12" w:space="0" w:color="000000"/>
      </w:tblBorders>
    </w:tblPr>
    <w:tblStylePr w:type="firstRow">
      <w:rPr>
        <w:color w:val="FFFFFF"/>
      </w:rPr>
      <w:tblPr/>
      <w:tcPr>
        <w:shd w:val="clear" w:color="auto" w:fill="FF6600"/>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shd w:val="clear" w:color="auto" w:fill="363636"/>
      </w:tcPr>
    </w:tblStylePr>
    <w:tblStylePr w:type="swCell">
      <w:rPr>
        <w:color w:val="auto"/>
      </w:rPr>
      <w:tblPr/>
      <w:tcPr>
        <w:tcBorders>
          <w:tl2br w:val="none" w:sz="0" w:space="0" w:color="auto"/>
          <w:tr2bl w:val="none" w:sz="0" w:space="0" w:color="auto"/>
        </w:tcBorders>
      </w:tcPr>
    </w:tblStylePr>
  </w:style>
  <w:style w:type="table" w:customStyle="1" w:styleId="TableColorful11">
    <w:name w:val="Table Colorful 11"/>
    <w:basedOn w:val="TableNormal"/>
    <w:rsid w:val="00A95C5D"/>
    <w:pPr>
      <w:spacing w:after="0" w:line="240" w:lineRule="auto"/>
    </w:pPr>
    <w:rPr>
      <w:rFonts w:ascii="Times New Roman" w:eastAsia="PMingLiU" w:hAnsi="Times New Roman" w:cs="Times New Roman"/>
      <w:color w:val="FFFFFF"/>
      <w:sz w:val="20"/>
      <w:szCs w:val="20"/>
      <w:lang w:val="sv-SE" w:eastAsia="sv-SE"/>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clear" w:color="auto" w:fill="BCBCBC"/>
    </w:tcPr>
    <w:tblStylePr w:type="firstRow">
      <w:rPr>
        <w:b/>
        <w:bCs/>
        <w:i/>
        <w:iCs/>
      </w:rPr>
      <w:tblPr/>
      <w:tcPr>
        <w:shd w:val="clear" w:color="auto" w:fill="363636"/>
      </w:tcPr>
    </w:tblStylePr>
    <w:tblStylePr w:type="firstCol">
      <w:rPr>
        <w:b/>
        <w:bCs/>
        <w:i/>
        <w:iCs/>
      </w:rPr>
      <w:tblPr/>
      <w:tcPr>
        <w:shd w:val="clear" w:color="auto" w:fill="FF6600"/>
      </w:tcPr>
    </w:tblStylePr>
    <w:tblStylePr w:type="nwCell">
      <w:tblPr/>
      <w:tcPr>
        <w:shd w:val="clear" w:color="auto" w:fill="363636"/>
      </w:tcPr>
    </w:tblStylePr>
    <w:tblStylePr w:type="swCell">
      <w:rPr>
        <w:b/>
        <w:bCs/>
        <w:i w:val="0"/>
        <w:iCs w:val="0"/>
      </w:rPr>
    </w:tblStylePr>
  </w:style>
  <w:style w:type="table" w:customStyle="1" w:styleId="TableList81">
    <w:name w:val="Table List 81"/>
    <w:basedOn w:val="TableNormal"/>
    <w:rsid w:val="00A95C5D"/>
    <w:pPr>
      <w:spacing w:after="0" w:line="240" w:lineRule="auto"/>
    </w:pPr>
    <w:rPr>
      <w:rFonts w:ascii="Times New Roman" w:eastAsia="PMingLiU" w:hAnsi="Times New Roman" w:cs="Times New Roman"/>
      <w:sz w:val="20"/>
      <w:szCs w:val="20"/>
      <w:lang w:val="sv-SE" w:eastAsia="sv-SE"/>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cPr>
      <w:shd w:val="clear" w:color="auto" w:fill="BCBCBC"/>
    </w:tcPr>
    <w:tblStylePr w:type="firstRow">
      <w:rPr>
        <w:b/>
        <w:bCs/>
        <w:i/>
        <w:iCs/>
      </w:rPr>
      <w:tblPr/>
      <w:tcPr>
        <w:shd w:val="clear" w:color="auto" w:fill="FF6600"/>
      </w:tcPr>
    </w:tblStylePr>
    <w:tblStylePr w:type="lastRow">
      <w:rPr>
        <w:b/>
        <w:bCs/>
      </w:rPr>
      <w:tblPr/>
      <w:tcPr>
        <w:shd w:val="clear" w:color="auto" w:fill="FF6600"/>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shd w:val="clear" w:color="auto" w:fill="BCBCBC"/>
      </w:tcPr>
    </w:tblStylePr>
    <w:tblStylePr w:type="band2Horz">
      <w:tblPr/>
      <w:tcPr>
        <w:shd w:val="clear" w:color="auto" w:fill="363636"/>
      </w:tcPr>
    </w:tblStylePr>
  </w:style>
  <w:style w:type="table" w:customStyle="1" w:styleId="TableClassic31">
    <w:name w:val="Table Classic 31"/>
    <w:basedOn w:val="TableNormal"/>
    <w:rsid w:val="00A95C5D"/>
    <w:pPr>
      <w:spacing w:after="0" w:line="240" w:lineRule="auto"/>
    </w:pPr>
    <w:rPr>
      <w:rFonts w:ascii="Times New Roman" w:eastAsia="PMingLiU" w:hAnsi="Times New Roman" w:cs="Times New Roman"/>
      <w:sz w:val="20"/>
      <w:szCs w:val="20"/>
      <w:lang w:val="sv-SE" w:eastAsia="sv-SE"/>
    </w:rPr>
    <w:tblPr>
      <w:tblInd w:w="0" w:type="nil"/>
      <w:tblBorders>
        <w:top w:val="single" w:sz="12" w:space="0" w:color="000000"/>
        <w:left w:val="single" w:sz="12" w:space="0" w:color="000000"/>
        <w:bottom w:val="single" w:sz="12" w:space="0" w:color="000000"/>
        <w:right w:val="single" w:sz="12" w:space="0" w:color="000000"/>
      </w:tblBorders>
    </w:tblPr>
    <w:tcPr>
      <w:shd w:val="clear" w:color="auto" w:fill="BCBCBC"/>
    </w:tcPr>
    <w:tblStylePr w:type="firstRow">
      <w:rPr>
        <w:b/>
        <w:bCs/>
        <w:i/>
        <w:iCs/>
        <w:color w:val="FFFFFF"/>
      </w:rPr>
      <w:tblPr/>
      <w:tcPr>
        <w:shd w:val="clear" w:color="auto" w:fill="363636"/>
      </w:tcPr>
    </w:tblStylePr>
    <w:tblStylePr w:type="lastRow">
      <w:rPr>
        <w:color w:val="FF660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ColorfulGrid-Accent11">
    <w:name w:val="Colorful Grid - Accent 11"/>
    <w:basedOn w:val="TableNormal"/>
    <w:uiPriority w:val="29"/>
    <w:rsid w:val="00A95C5D"/>
    <w:pPr>
      <w:spacing w:after="0" w:line="240" w:lineRule="auto"/>
    </w:pPr>
    <w:rPr>
      <w:rFonts w:ascii="Arial" w:eastAsia="PMingLiU" w:hAnsi="Arial" w:cs="Times New Roman"/>
      <w:i/>
      <w:iCs/>
      <w:color w:val="000000"/>
      <w:sz w:val="20"/>
      <w:szCs w:val="20"/>
    </w:rPr>
    <w:tblPr>
      <w:tblStyleRowBandSize w:val="1"/>
      <w:tblStyleColBandSize w:val="1"/>
      <w:tblInd w:w="0" w:type="nil"/>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1">
    <w:name w:val="Light Shading - Accent 21"/>
    <w:basedOn w:val="TableNormal"/>
    <w:uiPriority w:val="30"/>
    <w:rsid w:val="00A95C5D"/>
    <w:pPr>
      <w:spacing w:after="0" w:line="240" w:lineRule="auto"/>
    </w:pPr>
    <w:rPr>
      <w:rFonts w:ascii="Arial" w:eastAsia="PMingLiU" w:hAnsi="Arial" w:cs="Times New Roman"/>
      <w:b/>
      <w:bCs/>
      <w:i/>
      <w:iCs/>
      <w:color w:val="4F81BD"/>
      <w:sz w:val="20"/>
      <w:szCs w:val="20"/>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SGSTableBasic12">
    <w:name w:val="SGS Table Basic 12"/>
    <w:basedOn w:val="TableNormal"/>
    <w:rsid w:val="00A95C5D"/>
    <w:pPr>
      <w:spacing w:after="0" w:line="240" w:lineRule="auto"/>
    </w:pPr>
    <w:rPr>
      <w:rFonts w:ascii="Times New Roman" w:eastAsia="Times New Roman" w:hAnsi="Times New Roma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3">
    <w:name w:val="Tabellengitternetz13"/>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3">
    <w:name w:val="Tabellengitternetz23"/>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3">
    <w:name w:val="Tabellengitternetz33"/>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3">
    <w:name w:val="Tabellengitternetz43"/>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3">
    <w:name w:val="Tabellengitternetz53"/>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3">
    <w:name w:val="Tabellengitternetz63"/>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3">
    <w:name w:val="Tabellengitternetz73"/>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3">
    <w:name w:val="Tabellengitternetz83"/>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3">
    <w:name w:val="Tabellengitternetz93"/>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rsid w:val="00A95C5D"/>
    <w:pPr>
      <w:overflowPunct w:val="0"/>
      <w:autoSpaceDE w:val="0"/>
      <w:autoSpaceDN w:val="0"/>
      <w:adjustRightInd w:val="0"/>
      <w:spacing w:after="18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网格型32"/>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3">
    <w:name w:val="网格型42"/>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3">
    <w:name w:val="Table Style13"/>
    <w:basedOn w:val="TableNormal"/>
    <w:rsid w:val="00A95C5D"/>
    <w:pPr>
      <w:spacing w:after="0" w:line="240" w:lineRule="auto"/>
    </w:pPr>
    <w:rPr>
      <w:rFonts w:ascii="Times New Roman" w:eastAsia="PMingLiU" w:hAnsi="Times New Roman" w:cs="Times New Roman"/>
      <w:sz w:val="20"/>
      <w:szCs w:val="20"/>
      <w:lang w:val="sv-SE" w:eastAsia="sv-SE"/>
    </w:rPr>
    <w:tblPr>
      <w:tblInd w:w="0" w:type="nil"/>
    </w:tblPr>
  </w:style>
  <w:style w:type="table" w:customStyle="1" w:styleId="TableGrid43">
    <w:name w:val="Table Grid43"/>
    <w:basedOn w:val="TableNormal"/>
    <w:rsid w:val="00A95C5D"/>
    <w:pPr>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rsid w:val="00A95C5D"/>
    <w:pPr>
      <w:spacing w:after="18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12">
    <w:name w:val="Table Style11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Pr>
  </w:style>
  <w:style w:type="table" w:customStyle="1" w:styleId="TableGrid112">
    <w:name w:val="Table Grid112"/>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
    <w:name w:val="Table Grid212"/>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 Grid312"/>
    <w:basedOn w:val="TableNormal"/>
    <w:rsid w:val="00A95C5D"/>
    <w:pPr>
      <w:overflowPunct w:val="0"/>
      <w:autoSpaceDE w:val="0"/>
      <w:autoSpaceDN w:val="0"/>
      <w:adjustRightInd w:val="0"/>
      <w:spacing w:after="18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2">
    <w:name w:val="Tabellengitternetz11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2">
    <w:name w:val="Tabellengitternetz21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2">
    <w:name w:val="Tabellengitternetz31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2">
    <w:name w:val="Tabellengitternetz41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2">
    <w:name w:val="Tabellengitternetz51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2">
    <w:name w:val="Tabellengitternetz61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2">
    <w:name w:val="Tabellengitternetz71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2">
    <w:name w:val="Tabellengitternetz81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2">
    <w:name w:val="Tabellengitternetz912"/>
    <w:basedOn w:val="TableNormal"/>
    <w:rsid w:val="00A95C5D"/>
    <w:pPr>
      <w:spacing w:after="0" w:line="240" w:lineRule="auto"/>
    </w:pPr>
    <w:rPr>
      <w:rFonts w:ascii="Times New Roman" w:eastAsia="Times New Roma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
    <w:name w:val="Table Grid412"/>
    <w:basedOn w:val="TableNormal"/>
    <w:rsid w:val="00A95C5D"/>
    <w:pPr>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rsid w:val="00A95C5D"/>
    <w:pPr>
      <w:overflowPunct w:val="0"/>
      <w:autoSpaceDE w:val="0"/>
      <w:autoSpaceDN w:val="0"/>
      <w:adjustRightInd w:val="0"/>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GSTableBasic22">
    <w:name w:val="SGS Table Basic 22"/>
    <w:basedOn w:val="TableNormal"/>
    <w:uiPriority w:val="99"/>
    <w:qFormat/>
    <w:rsid w:val="00A95C5D"/>
    <w:pPr>
      <w:spacing w:after="0" w:line="240" w:lineRule="auto"/>
    </w:pPr>
    <w:rPr>
      <w:rFonts w:ascii="Times New Roman" w:eastAsia="PMingLiU" w:hAnsi="Times New Roman" w:cs="Times New Roman"/>
      <w:sz w:val="20"/>
      <w:szCs w:val="20"/>
      <w:lang w:val="sv-SE" w:eastAsia="sv-SE"/>
    </w:rPr>
    <w:tblPr>
      <w:tblInd w:w="0" w:type="nil"/>
    </w:tblPr>
    <w:tcPr>
      <w:shd w:val="clear" w:color="auto" w:fill="BCBCBC"/>
    </w:tcPr>
    <w:tblStylePr w:type="firstRow">
      <w:pPr>
        <w:jc w:val="left"/>
      </w:pPr>
      <w:tblPr/>
      <w:tcPr>
        <w:shd w:val="clear" w:color="auto" w:fill="363636"/>
        <w:vAlign w:val="center"/>
      </w:tcPr>
    </w:tblStylePr>
  </w:style>
  <w:style w:type="table" w:customStyle="1" w:styleId="TableClassic22">
    <w:name w:val="Table Classic 22"/>
    <w:basedOn w:val="TableNormal"/>
    <w:rsid w:val="00A95C5D"/>
    <w:pPr>
      <w:spacing w:after="0" w:line="240" w:lineRule="auto"/>
    </w:pPr>
    <w:rPr>
      <w:rFonts w:ascii="Times New Roman" w:eastAsia="PMingLiU" w:hAnsi="Times New Roman" w:cs="Times New Roman"/>
      <w:sz w:val="20"/>
      <w:szCs w:val="20"/>
      <w:lang w:val="sv-SE" w:eastAsia="sv-SE"/>
    </w:rPr>
    <w:tblPr>
      <w:tblInd w:w="0" w:type="nil"/>
      <w:tblBorders>
        <w:top w:val="single" w:sz="12" w:space="0" w:color="000000"/>
        <w:bottom w:val="single" w:sz="12" w:space="0" w:color="000000"/>
      </w:tblBorders>
    </w:tblPr>
    <w:tblStylePr w:type="firstRow">
      <w:rPr>
        <w:color w:val="FFFFFF"/>
      </w:rPr>
      <w:tblPr/>
      <w:tcPr>
        <w:shd w:val="clear" w:color="auto" w:fill="FF6600"/>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shd w:val="clear" w:color="auto" w:fill="363636"/>
      </w:tcPr>
    </w:tblStylePr>
    <w:tblStylePr w:type="swCell">
      <w:rPr>
        <w:color w:val="auto"/>
      </w:rPr>
      <w:tblPr/>
      <w:tcPr>
        <w:tcBorders>
          <w:tl2br w:val="none" w:sz="0" w:space="0" w:color="auto"/>
          <w:tr2bl w:val="none" w:sz="0" w:space="0" w:color="auto"/>
        </w:tcBorders>
      </w:tcPr>
    </w:tblStylePr>
  </w:style>
  <w:style w:type="table" w:customStyle="1" w:styleId="TableColorful12">
    <w:name w:val="Table Colorful 12"/>
    <w:basedOn w:val="TableNormal"/>
    <w:rsid w:val="00A95C5D"/>
    <w:pPr>
      <w:spacing w:after="0" w:line="240" w:lineRule="auto"/>
    </w:pPr>
    <w:rPr>
      <w:rFonts w:ascii="Times New Roman" w:eastAsia="PMingLiU" w:hAnsi="Times New Roman" w:cs="Times New Roman"/>
      <w:color w:val="FFFFFF"/>
      <w:sz w:val="20"/>
      <w:szCs w:val="20"/>
      <w:lang w:val="sv-SE" w:eastAsia="sv-SE"/>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clear" w:color="auto" w:fill="BCBCBC"/>
    </w:tcPr>
    <w:tblStylePr w:type="firstRow">
      <w:rPr>
        <w:b/>
        <w:bCs/>
        <w:i/>
        <w:iCs/>
      </w:rPr>
      <w:tblPr/>
      <w:tcPr>
        <w:shd w:val="clear" w:color="auto" w:fill="363636"/>
      </w:tcPr>
    </w:tblStylePr>
    <w:tblStylePr w:type="firstCol">
      <w:rPr>
        <w:b/>
        <w:bCs/>
        <w:i/>
        <w:iCs/>
      </w:rPr>
      <w:tblPr/>
      <w:tcPr>
        <w:shd w:val="clear" w:color="auto" w:fill="FF6600"/>
      </w:tcPr>
    </w:tblStylePr>
    <w:tblStylePr w:type="nwCell">
      <w:tblPr/>
      <w:tcPr>
        <w:shd w:val="clear" w:color="auto" w:fill="363636"/>
      </w:tcPr>
    </w:tblStylePr>
    <w:tblStylePr w:type="swCell">
      <w:rPr>
        <w:b/>
        <w:bCs/>
        <w:i w:val="0"/>
        <w:iCs w:val="0"/>
      </w:rPr>
    </w:tblStylePr>
  </w:style>
  <w:style w:type="table" w:customStyle="1" w:styleId="TableList82">
    <w:name w:val="Table List 82"/>
    <w:basedOn w:val="TableNormal"/>
    <w:rsid w:val="00A95C5D"/>
    <w:pPr>
      <w:spacing w:after="0" w:line="240" w:lineRule="auto"/>
    </w:pPr>
    <w:rPr>
      <w:rFonts w:ascii="Times New Roman" w:eastAsia="PMingLiU" w:hAnsi="Times New Roman" w:cs="Times New Roman"/>
      <w:sz w:val="20"/>
      <w:szCs w:val="20"/>
      <w:lang w:val="sv-SE" w:eastAsia="sv-SE"/>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cPr>
      <w:shd w:val="clear" w:color="auto" w:fill="BCBCBC"/>
    </w:tcPr>
    <w:tblStylePr w:type="firstRow">
      <w:rPr>
        <w:b/>
        <w:bCs/>
        <w:i/>
        <w:iCs/>
      </w:rPr>
      <w:tblPr/>
      <w:tcPr>
        <w:shd w:val="clear" w:color="auto" w:fill="FF6600"/>
      </w:tcPr>
    </w:tblStylePr>
    <w:tblStylePr w:type="lastRow">
      <w:rPr>
        <w:b/>
        <w:bCs/>
      </w:rPr>
      <w:tblPr/>
      <w:tcPr>
        <w:shd w:val="clear" w:color="auto" w:fill="FF6600"/>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shd w:val="clear" w:color="auto" w:fill="BCBCBC"/>
      </w:tcPr>
    </w:tblStylePr>
    <w:tblStylePr w:type="band2Horz">
      <w:tblPr/>
      <w:tcPr>
        <w:shd w:val="clear" w:color="auto" w:fill="363636"/>
      </w:tcPr>
    </w:tblStylePr>
  </w:style>
  <w:style w:type="table" w:customStyle="1" w:styleId="TableClassic32">
    <w:name w:val="Table Classic 32"/>
    <w:basedOn w:val="TableNormal"/>
    <w:rsid w:val="00A95C5D"/>
    <w:pPr>
      <w:spacing w:after="0" w:line="240" w:lineRule="auto"/>
    </w:pPr>
    <w:rPr>
      <w:rFonts w:ascii="Times New Roman" w:eastAsia="PMingLiU" w:hAnsi="Times New Roman" w:cs="Times New Roman"/>
      <w:sz w:val="20"/>
      <w:szCs w:val="20"/>
      <w:lang w:val="sv-SE" w:eastAsia="sv-SE"/>
    </w:rPr>
    <w:tblPr>
      <w:tblInd w:w="0" w:type="nil"/>
      <w:tblBorders>
        <w:top w:val="single" w:sz="12" w:space="0" w:color="000000"/>
        <w:left w:val="single" w:sz="12" w:space="0" w:color="000000"/>
        <w:bottom w:val="single" w:sz="12" w:space="0" w:color="000000"/>
        <w:right w:val="single" w:sz="12" w:space="0" w:color="000000"/>
      </w:tblBorders>
    </w:tblPr>
    <w:tcPr>
      <w:shd w:val="clear" w:color="auto" w:fill="BCBCBC"/>
    </w:tcPr>
    <w:tblStylePr w:type="firstRow">
      <w:rPr>
        <w:b/>
        <w:bCs/>
        <w:i/>
        <w:iCs/>
        <w:color w:val="FFFFFF"/>
      </w:rPr>
      <w:tblPr/>
      <w:tcPr>
        <w:shd w:val="clear" w:color="auto" w:fill="363636"/>
      </w:tcPr>
    </w:tblStylePr>
    <w:tblStylePr w:type="lastRow">
      <w:rPr>
        <w:color w:val="FF660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ColorfulGrid-Accent12">
    <w:name w:val="Colorful Grid - Accent 12"/>
    <w:basedOn w:val="TableNormal"/>
    <w:uiPriority w:val="29"/>
    <w:rsid w:val="00A95C5D"/>
    <w:pPr>
      <w:spacing w:after="0" w:line="240" w:lineRule="auto"/>
    </w:pPr>
    <w:rPr>
      <w:rFonts w:ascii="Arial" w:eastAsia="PMingLiU" w:hAnsi="Arial" w:cs="Times New Roman"/>
      <w:i/>
      <w:iCs/>
      <w:color w:val="000000"/>
      <w:sz w:val="20"/>
      <w:szCs w:val="20"/>
    </w:rPr>
    <w:tblPr>
      <w:tblStyleRowBandSize w:val="1"/>
      <w:tblStyleColBandSize w:val="1"/>
      <w:tblInd w:w="0" w:type="nil"/>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2">
    <w:name w:val="Light Shading - Accent 22"/>
    <w:basedOn w:val="TableNormal"/>
    <w:uiPriority w:val="30"/>
    <w:rsid w:val="00A95C5D"/>
    <w:pPr>
      <w:spacing w:after="0" w:line="240" w:lineRule="auto"/>
    </w:pPr>
    <w:rPr>
      <w:rFonts w:ascii="Arial" w:eastAsia="PMingLiU" w:hAnsi="Arial" w:cs="Times New Roman"/>
      <w:b/>
      <w:bCs/>
      <w:i/>
      <w:iCs/>
      <w:color w:val="4F81BD"/>
      <w:sz w:val="20"/>
      <w:szCs w:val="20"/>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1ff7">
    <w:name w:val="网格型1"/>
    <w:basedOn w:val="TableNormal"/>
    <w:rsid w:val="00A95C5D"/>
    <w:pPr>
      <w:spacing w:after="180" w:line="240" w:lineRule="auto"/>
    </w:pPr>
    <w:rPr>
      <w:rFonts w:ascii="Times New Roman" w:eastAsia="SimSun" w:hAnsi="Times New Roma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rsid w:val="00A95C5D"/>
    <w:pPr>
      <w:spacing w:after="180" w:line="240" w:lineRule="auto"/>
    </w:pPr>
    <w:rPr>
      <w:rFonts w:ascii="Times New Roman" w:eastAsia="SimSun" w:hAnsi="Times New Roma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GSTableBasic111">
    <w:name w:val="SGS Table Basic 111"/>
    <w:basedOn w:val="TableNormal"/>
    <w:rsid w:val="00A95C5D"/>
    <w:pPr>
      <w:spacing w:after="0" w:line="240" w:lineRule="auto"/>
    </w:pPr>
    <w:rPr>
      <w:rFonts w:ascii="Times New Roman" w:eastAsia="Times New Roman" w:hAnsi="Times New Roma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1">
    <w:name w:val="Table Grid611"/>
    <w:basedOn w:val="TableNormal"/>
    <w:rsid w:val="00A95C5D"/>
    <w:pPr>
      <w:overflowPunct w:val="0"/>
      <w:autoSpaceDE w:val="0"/>
      <w:autoSpaceDN w:val="0"/>
      <w:adjustRightInd w:val="0"/>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basedOn w:val="TableNormal"/>
    <w:semiHidden/>
    <w:rsid w:val="00A95C5D"/>
    <w:pPr>
      <w:spacing w:after="0" w:line="240" w:lineRule="auto"/>
    </w:pPr>
    <w:rPr>
      <w:rFonts w:ascii="Times New Roman" w:eastAsia="DengXian" w:hAnsi="Times New Roman" w:cs="Times New Roman"/>
      <w:sz w:val="20"/>
      <w:szCs w:val="20"/>
      <w:lang w:eastAsia="en-GB"/>
    </w:rPr>
    <w:tblPr>
      <w:tblInd w:w="0" w:type="nil"/>
    </w:tblPr>
  </w:style>
  <w:style w:type="table" w:customStyle="1" w:styleId="TableGrid14">
    <w:name w:val="Table Grid14"/>
    <w:basedOn w:val="TableNormal"/>
    <w:rsid w:val="00A95C5D"/>
    <w:pPr>
      <w:spacing w:after="0" w:line="240" w:lineRule="auto"/>
    </w:pPr>
    <w:rPr>
      <w:rFonts w:ascii="Times New Roman" w:eastAsia="MS Mincho" w:hAnsi="Times New Roma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网格型31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
    <w:name w:val="网格型41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11">
    <w:name w:val="Table Classic 211"/>
    <w:basedOn w:val="TableNormal"/>
    <w:rsid w:val="00A95C5D"/>
    <w:pPr>
      <w:spacing w:after="180" w:line="240" w:lineRule="auto"/>
    </w:pPr>
    <w:rPr>
      <w:rFonts w:ascii="Times New Roman" w:eastAsia="SimSun" w:hAnsi="Times New Roman" w:cs="Times New Roman"/>
      <w:sz w:val="20"/>
      <w:szCs w:val="20"/>
      <w:lang w:eastAsia="en-GB"/>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Grid53">
    <w:name w:val="Table Grid53"/>
    <w:basedOn w:val="TableNormal"/>
    <w:rsid w:val="00A95C5D"/>
    <w:pPr>
      <w:spacing w:after="0" w:line="240" w:lineRule="auto"/>
    </w:pPr>
    <w:rPr>
      <w:rFonts w:ascii="CG Times (WN)" w:eastAsia="SimSun" w:hAnsi="CG Times (W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3">
    <w:name w:val="Table Grid413"/>
    <w:basedOn w:val="TableNormal"/>
    <w:rsid w:val="00A95C5D"/>
    <w:pPr>
      <w:spacing w:after="0" w:line="240" w:lineRule="auto"/>
    </w:pPr>
    <w:rPr>
      <w:rFonts w:ascii="CG Times (WN)" w:eastAsia="SimSun" w:hAnsi="CG Times (W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63"/>
    <w:basedOn w:val="TableNormal"/>
    <w:rsid w:val="00A95C5D"/>
    <w:pPr>
      <w:spacing w:after="0" w:line="240" w:lineRule="auto"/>
    </w:pPr>
    <w:rPr>
      <w:rFonts w:ascii="CG Times (WN)" w:eastAsia="SimSun" w:hAnsi="CG Times (W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rsid w:val="00A95C5D"/>
    <w:pPr>
      <w:spacing w:after="0" w:line="240" w:lineRule="auto"/>
    </w:pPr>
    <w:rPr>
      <w:rFonts w:ascii="CG Times (WN)" w:eastAsia="SimSun" w:hAnsi="CG Times (W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
    <w:name w:val="Table Grid414"/>
    <w:basedOn w:val="TableNormal"/>
    <w:rsid w:val="00A95C5D"/>
    <w:pPr>
      <w:spacing w:after="0" w:line="240" w:lineRule="auto"/>
    </w:pPr>
    <w:rPr>
      <w:rFonts w:ascii="CG Times (WN)" w:eastAsia="SimSun" w:hAnsi="CG Times (W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rsid w:val="00A95C5D"/>
    <w:pPr>
      <w:spacing w:after="0" w:line="240" w:lineRule="auto"/>
    </w:pPr>
    <w:rPr>
      <w:rFonts w:ascii="CG Times (WN)" w:eastAsia="SimSun" w:hAnsi="CG Times (W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1"/>
    <w:qFormat/>
    <w:rsid w:val="00A95C5D"/>
    <w:pPr>
      <w:spacing w:after="0" w:line="240" w:lineRule="auto"/>
    </w:pPr>
    <w:rPr>
      <w:rFonts w:ascii="Arial" w:eastAsia="PMingLiU" w:hAnsi="Arial" w:cs="Times New Roman"/>
      <w:sz w:val="20"/>
      <w:szCs w:val="20"/>
      <w:lang w:val="x-none" w:eastAsia="x-none" w:bidi="x-none"/>
    </w:rPr>
    <w:tblPr>
      <w:tblStyleRowBandSize w:val="1"/>
      <w:tblStyleColBandSize w:val="1"/>
      <w:tblInd w:w="0" w:type="nil"/>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SGSTableBasic13">
    <w:name w:val="SGS Table Basic 13"/>
    <w:basedOn w:val="TableNormal"/>
    <w:rsid w:val="00A95C5D"/>
    <w:pPr>
      <w:spacing w:after="0" w:line="240" w:lineRule="auto"/>
    </w:pPr>
    <w:rPr>
      <w:rFonts w:ascii="Times New Roman" w:eastAsia="MS Mincho" w:hAnsi="Times New Roma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4">
    <w:name w:val="Tabellengitternetz14"/>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4">
    <w:name w:val="Tabellengitternetz24"/>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4">
    <w:name w:val="Tabellengitternetz34"/>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4">
    <w:name w:val="Tabellengitternetz44"/>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4">
    <w:name w:val="Tabellengitternetz54"/>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4">
    <w:name w:val="Tabellengitternetz64"/>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4">
    <w:name w:val="Tabellengitternetz74"/>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4">
    <w:name w:val="Tabellengitternetz84"/>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4">
    <w:name w:val="Tabellengitternetz94"/>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
    <w:name w:val="Table Grid55"/>
    <w:basedOn w:val="TableNormal"/>
    <w:rsid w:val="00A95C5D"/>
    <w:pPr>
      <w:spacing w:after="18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13">
    <w:name w:val="Table Style113"/>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Pr>
  </w:style>
  <w:style w:type="table" w:customStyle="1" w:styleId="TableGrid113">
    <w:name w:val="Table Grid113"/>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3">
    <w:name w:val="Tabellengitternetz113"/>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3">
    <w:name w:val="Tabellengitternetz213"/>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3">
    <w:name w:val="Tabellengitternetz313"/>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3">
    <w:name w:val="Tabellengitternetz413"/>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3">
    <w:name w:val="Tabellengitternetz513"/>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3">
    <w:name w:val="Tabellengitternetz613"/>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3">
    <w:name w:val="Tabellengitternetz713"/>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3">
    <w:name w:val="Tabellengitternetz813"/>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3">
    <w:name w:val="Tabellengitternetz913"/>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8">
    <w:name w:val="表 (クラシック) 21"/>
    <w:basedOn w:val="TableNormal"/>
    <w:rsid w:val="00A95C5D"/>
    <w:pPr>
      <w:spacing w:after="0" w:line="240" w:lineRule="auto"/>
    </w:pPr>
    <w:rPr>
      <w:rFonts w:ascii="Times New Roman" w:eastAsia="PMingLiU" w:hAnsi="Times New Roman" w:cs="Times New Roman"/>
      <w:sz w:val="20"/>
      <w:szCs w:val="20"/>
      <w:lang w:val="sv-SE" w:eastAsia="sv-SE"/>
    </w:rPr>
    <w:tblPr>
      <w:tblInd w:w="0" w:type="nil"/>
      <w:tblBorders>
        <w:top w:val="single" w:sz="12" w:space="0" w:color="000000"/>
        <w:bottom w:val="single" w:sz="12" w:space="0" w:color="000000"/>
      </w:tblBorders>
    </w:tblPr>
    <w:tblStylePr w:type="firstRow">
      <w:rPr>
        <w:color w:val="FFFFFF"/>
      </w:rPr>
      <w:tblPr/>
      <w:tcPr>
        <w:shd w:val="clear" w:color="auto" w:fill="FF6600"/>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shd w:val="clear" w:color="auto" w:fill="363636"/>
      </w:tcPr>
    </w:tblStylePr>
    <w:tblStylePr w:type="swCell">
      <w:rPr>
        <w:color w:val="auto"/>
      </w:rPr>
      <w:tblPr/>
      <w:tcPr>
        <w:tcBorders>
          <w:tl2br w:val="none" w:sz="0" w:space="0" w:color="auto"/>
          <w:tr2bl w:val="none" w:sz="0" w:space="0" w:color="auto"/>
        </w:tcBorders>
      </w:tcPr>
    </w:tblStylePr>
  </w:style>
  <w:style w:type="table" w:customStyle="1" w:styleId="113">
    <w:name w:val="表 (赤)  11"/>
    <w:basedOn w:val="TableNormal"/>
    <w:uiPriority w:val="30"/>
    <w:rsid w:val="00A95C5D"/>
    <w:pPr>
      <w:spacing w:after="0" w:line="240" w:lineRule="auto"/>
    </w:pPr>
    <w:rPr>
      <w:rFonts w:ascii="Arial" w:eastAsia="PMingLiU" w:hAnsi="Arial" w:cs="Times New Roman"/>
      <w:b/>
      <w:bCs/>
      <w:i/>
      <w:iCs/>
      <w:color w:val="4F81BD"/>
      <w:sz w:val="20"/>
      <w:szCs w:val="20"/>
      <w:lang w:eastAsia="en-GB" w:bidi="x-none"/>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ellengitternetz121">
    <w:name w:val="Tabellengitternetz1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21">
    <w:name w:val="Tabellengitternetz2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21">
    <w:name w:val="Tabellengitternetz3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21">
    <w:name w:val="Tabellengitternetz4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21">
    <w:name w:val="Tabellengitternetz5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21">
    <w:name w:val="Tabellengitternetz6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21">
    <w:name w:val="Tabellengitternetz7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21">
    <w:name w:val="Tabellengitternetz8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21">
    <w:name w:val="Tabellengitternetz9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
    <w:name w:val="Table Grid22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
    <w:name w:val="Table Grid321"/>
    <w:basedOn w:val="TableNormal"/>
    <w:rsid w:val="00A95C5D"/>
    <w:pPr>
      <w:overflowPunct w:val="0"/>
      <w:autoSpaceDE w:val="0"/>
      <w:autoSpaceDN w:val="0"/>
      <w:adjustRightInd w:val="0"/>
      <w:spacing w:after="18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网格型312"/>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0">
    <w:name w:val="网格型412"/>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
    <w:name w:val="Table Grid421"/>
    <w:basedOn w:val="TableNormal"/>
    <w:rsid w:val="00A95C5D"/>
    <w:pPr>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
    <w:name w:val="Table Grid511"/>
    <w:basedOn w:val="TableNormal"/>
    <w:rsid w:val="00A95C5D"/>
    <w:pPr>
      <w:spacing w:after="18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
    <w:name w:val="Table Grid111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
    <w:name w:val="Table Grid211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rsid w:val="00A95C5D"/>
    <w:pPr>
      <w:overflowPunct w:val="0"/>
      <w:autoSpaceDE w:val="0"/>
      <w:autoSpaceDN w:val="0"/>
      <w:adjustRightInd w:val="0"/>
      <w:spacing w:after="18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11">
    <w:name w:val="Tabellengitternetz111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11">
    <w:name w:val="Tabellengitternetz211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11">
    <w:name w:val="Tabellengitternetz311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11">
    <w:name w:val="Tabellengitternetz411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11">
    <w:name w:val="Tabellengitternetz511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11">
    <w:name w:val="Tabellengitternetz611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11">
    <w:name w:val="Tabellengitternetz711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11">
    <w:name w:val="Tabellengitternetz811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11">
    <w:name w:val="Tabellengitternetz911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1">
    <w:name w:val="Table Grid4111"/>
    <w:basedOn w:val="TableNormal"/>
    <w:rsid w:val="00A95C5D"/>
    <w:pPr>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12">
    <w:name w:val="Table Classic 212"/>
    <w:basedOn w:val="TableNormal"/>
    <w:rsid w:val="00A95C5D"/>
    <w:pPr>
      <w:spacing w:after="0" w:line="240" w:lineRule="auto"/>
    </w:pPr>
    <w:rPr>
      <w:rFonts w:ascii="Times New Roman" w:eastAsia="PMingLiU" w:hAnsi="Times New Roman" w:cs="Times New Roman"/>
      <w:sz w:val="20"/>
      <w:szCs w:val="20"/>
      <w:lang w:val="sv-SE" w:eastAsia="sv-SE"/>
    </w:rPr>
    <w:tblPr>
      <w:tblInd w:w="0" w:type="nil"/>
      <w:tblBorders>
        <w:top w:val="single" w:sz="12" w:space="0" w:color="000000"/>
        <w:bottom w:val="single" w:sz="12" w:space="0" w:color="000000"/>
      </w:tblBorders>
    </w:tblPr>
    <w:tblStylePr w:type="firstRow">
      <w:rPr>
        <w:color w:val="FFFFFF"/>
      </w:rPr>
      <w:tblPr/>
      <w:tcPr>
        <w:shd w:val="clear" w:color="auto" w:fill="FF6600"/>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shd w:val="clear" w:color="auto" w:fill="363636"/>
      </w:tcPr>
    </w:tblStylePr>
    <w:tblStylePr w:type="swCell">
      <w:rPr>
        <w:color w:val="auto"/>
      </w:rPr>
      <w:tblPr/>
      <w:tcPr>
        <w:tcBorders>
          <w:tl2br w:val="none" w:sz="0" w:space="0" w:color="auto"/>
          <w:tr2bl w:val="none" w:sz="0" w:space="0" w:color="auto"/>
        </w:tcBorders>
      </w:tcPr>
    </w:tblStylePr>
  </w:style>
  <w:style w:type="table" w:customStyle="1" w:styleId="TableList811">
    <w:name w:val="Table List 811"/>
    <w:basedOn w:val="TableNormal"/>
    <w:rsid w:val="00A95C5D"/>
    <w:pPr>
      <w:spacing w:after="0" w:line="240" w:lineRule="auto"/>
    </w:pPr>
    <w:rPr>
      <w:rFonts w:ascii="Times New Roman" w:eastAsia="PMingLiU" w:hAnsi="Times New Roman" w:cs="Times New Roman"/>
      <w:sz w:val="20"/>
      <w:szCs w:val="20"/>
      <w:lang w:val="sv-SE" w:eastAsia="sv-SE"/>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cPr>
      <w:shd w:val="clear" w:color="auto" w:fill="BCBCBC"/>
    </w:tcPr>
    <w:tblStylePr w:type="firstRow">
      <w:rPr>
        <w:b/>
        <w:bCs/>
        <w:i/>
        <w:iCs/>
      </w:rPr>
      <w:tblPr/>
      <w:tcPr>
        <w:shd w:val="clear" w:color="auto" w:fill="FF6600"/>
      </w:tcPr>
    </w:tblStylePr>
    <w:tblStylePr w:type="lastRow">
      <w:rPr>
        <w:b/>
        <w:bCs/>
      </w:rPr>
      <w:tblPr/>
      <w:tcPr>
        <w:shd w:val="clear" w:color="auto" w:fill="FF6600"/>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shd w:val="clear" w:color="auto" w:fill="BCBCBC"/>
      </w:tcPr>
    </w:tblStylePr>
    <w:tblStylePr w:type="band2Horz">
      <w:tblPr/>
      <w:tcPr>
        <w:shd w:val="clear" w:color="auto" w:fill="363636"/>
      </w:tcPr>
    </w:tblStylePr>
  </w:style>
  <w:style w:type="table" w:customStyle="1" w:styleId="TableClassic311">
    <w:name w:val="Table Classic 311"/>
    <w:basedOn w:val="TableNormal"/>
    <w:rsid w:val="00A95C5D"/>
    <w:pPr>
      <w:spacing w:after="0" w:line="240" w:lineRule="auto"/>
    </w:pPr>
    <w:rPr>
      <w:rFonts w:ascii="Times New Roman" w:eastAsia="PMingLiU" w:hAnsi="Times New Roman" w:cs="Times New Roman"/>
      <w:sz w:val="20"/>
      <w:szCs w:val="20"/>
      <w:lang w:val="sv-SE" w:eastAsia="sv-SE"/>
    </w:rPr>
    <w:tblPr>
      <w:tblInd w:w="0" w:type="nil"/>
      <w:tblBorders>
        <w:top w:val="single" w:sz="12" w:space="0" w:color="000000"/>
        <w:left w:val="single" w:sz="12" w:space="0" w:color="000000"/>
        <w:bottom w:val="single" w:sz="12" w:space="0" w:color="000000"/>
        <w:right w:val="single" w:sz="12" w:space="0" w:color="000000"/>
      </w:tblBorders>
    </w:tblPr>
    <w:tcPr>
      <w:shd w:val="clear" w:color="auto" w:fill="BCBCBC"/>
    </w:tcPr>
    <w:tblStylePr w:type="firstRow">
      <w:rPr>
        <w:b/>
        <w:bCs/>
        <w:i/>
        <w:iCs/>
        <w:color w:val="FFFFFF"/>
      </w:rPr>
      <w:tblPr/>
      <w:tcPr>
        <w:shd w:val="clear" w:color="auto" w:fill="363636"/>
      </w:tcPr>
    </w:tblStylePr>
    <w:tblStylePr w:type="lastRow">
      <w:rPr>
        <w:color w:val="FF660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ColorfulGrid-Accent111">
    <w:name w:val="Colorful Grid - Accent 111"/>
    <w:basedOn w:val="TableNormal"/>
    <w:uiPriority w:val="29"/>
    <w:rsid w:val="00A95C5D"/>
    <w:pPr>
      <w:spacing w:after="0" w:line="240" w:lineRule="auto"/>
    </w:pPr>
    <w:rPr>
      <w:rFonts w:ascii="Arial" w:eastAsia="PMingLiU" w:hAnsi="Arial" w:cs="Times New Roman"/>
      <w:i/>
      <w:iCs/>
      <w:color w:val="000000"/>
      <w:sz w:val="20"/>
      <w:szCs w:val="20"/>
    </w:rPr>
    <w:tblPr>
      <w:tblStyleRowBandSize w:val="1"/>
      <w:tblStyleColBandSize w:val="1"/>
      <w:tblInd w:w="0" w:type="nil"/>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11">
    <w:name w:val="Light Shading - Accent 211"/>
    <w:basedOn w:val="TableNormal"/>
    <w:uiPriority w:val="30"/>
    <w:rsid w:val="00A95C5D"/>
    <w:pPr>
      <w:spacing w:after="0" w:line="240" w:lineRule="auto"/>
    </w:pPr>
    <w:rPr>
      <w:rFonts w:ascii="Arial" w:eastAsia="PMingLiU" w:hAnsi="Arial" w:cs="Times New Roman"/>
      <w:b/>
      <w:bCs/>
      <w:i/>
      <w:iCs/>
      <w:color w:val="4F81BD"/>
      <w:sz w:val="20"/>
      <w:szCs w:val="20"/>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ellengitternetz131">
    <w:name w:val="Tabellengitternetz13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31">
    <w:name w:val="Tabellengitternetz23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31">
    <w:name w:val="Tabellengitternetz33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31">
    <w:name w:val="Tabellengitternetz43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31">
    <w:name w:val="Tabellengitternetz53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31">
    <w:name w:val="Tabellengitternetz63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31">
    <w:name w:val="Tabellengitternetz73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31">
    <w:name w:val="Tabellengitternetz83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31">
    <w:name w:val="Tabellengitternetz93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
    <w:name w:val="Table Grid521"/>
    <w:basedOn w:val="TableNormal"/>
    <w:rsid w:val="00A95C5D"/>
    <w:pPr>
      <w:spacing w:after="18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TableNormal"/>
    <w:rsid w:val="00A95C5D"/>
    <w:pPr>
      <w:overflowPunct w:val="0"/>
      <w:autoSpaceDE w:val="0"/>
      <w:autoSpaceDN w:val="0"/>
      <w:adjustRightInd w:val="0"/>
      <w:spacing w:after="180" w:line="240" w:lineRule="auto"/>
    </w:pPr>
    <w:rPr>
      <w:rFonts w:ascii="Times New Roman" w:eastAsia="SimSun"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21">
    <w:name w:val="Tabellengitternetz11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21">
    <w:name w:val="Tabellengitternetz21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21">
    <w:name w:val="Tabellengitternetz31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21">
    <w:name w:val="Tabellengitternetz41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21">
    <w:name w:val="Tabellengitternetz51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21">
    <w:name w:val="Tabellengitternetz61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21">
    <w:name w:val="Tabellengitternetz71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21">
    <w:name w:val="Tabellengitternetz81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21">
    <w:name w:val="Tabellengitternetz9121"/>
    <w:basedOn w:val="TableNormal"/>
    <w:rsid w:val="00A95C5D"/>
    <w:pPr>
      <w:spacing w:after="0" w:line="240" w:lineRule="auto"/>
    </w:pPr>
    <w:rPr>
      <w:rFonts w:ascii="Times New Roman" w:eastAsia="MS Mincho"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1">
    <w:name w:val="Table Grid4121"/>
    <w:basedOn w:val="TableNormal"/>
    <w:rsid w:val="00A95C5D"/>
    <w:pPr>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
    <w:name w:val="Table Grid621"/>
    <w:basedOn w:val="TableNormal"/>
    <w:rsid w:val="00A95C5D"/>
    <w:pPr>
      <w:overflowPunct w:val="0"/>
      <w:autoSpaceDE w:val="0"/>
      <w:autoSpaceDN w:val="0"/>
      <w:adjustRightInd w:val="0"/>
      <w:spacing w:after="180" w:line="240" w:lineRule="auto"/>
    </w:pPr>
    <w:rPr>
      <w:rFonts w:ascii="Times New Roman" w:eastAsia="Batang" w:hAnsi="Times New Roman" w:cs="Times New Roman"/>
      <w:sz w:val="20"/>
      <w:szCs w:val="20"/>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21">
    <w:name w:val="Table Classic 221"/>
    <w:basedOn w:val="TableNormal"/>
    <w:rsid w:val="00A95C5D"/>
    <w:pPr>
      <w:spacing w:after="0" w:line="240" w:lineRule="auto"/>
    </w:pPr>
    <w:rPr>
      <w:rFonts w:ascii="Times New Roman" w:eastAsia="PMingLiU" w:hAnsi="Times New Roman" w:cs="Times New Roman"/>
      <w:sz w:val="20"/>
      <w:szCs w:val="20"/>
      <w:lang w:val="sv-SE" w:eastAsia="sv-SE"/>
    </w:rPr>
    <w:tblPr>
      <w:tblInd w:w="0" w:type="nil"/>
      <w:tblBorders>
        <w:top w:val="single" w:sz="12" w:space="0" w:color="000000"/>
        <w:bottom w:val="single" w:sz="12" w:space="0" w:color="000000"/>
      </w:tblBorders>
    </w:tblPr>
    <w:tblStylePr w:type="firstRow">
      <w:rPr>
        <w:color w:val="FFFFFF"/>
      </w:rPr>
      <w:tblPr/>
      <w:tcPr>
        <w:shd w:val="clear" w:color="auto" w:fill="FF6600"/>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shd w:val="clear" w:color="auto" w:fill="363636"/>
      </w:tcPr>
    </w:tblStylePr>
    <w:tblStylePr w:type="swCell">
      <w:rPr>
        <w:color w:val="auto"/>
      </w:rPr>
      <w:tblPr/>
      <w:tcPr>
        <w:tcBorders>
          <w:tl2br w:val="none" w:sz="0" w:space="0" w:color="auto"/>
          <w:tr2bl w:val="none" w:sz="0" w:space="0" w:color="auto"/>
        </w:tcBorders>
      </w:tcPr>
    </w:tblStylePr>
  </w:style>
  <w:style w:type="paragraph" w:customStyle="1" w:styleId="Heading3Underrubrik2H3">
    <w:name w:val="Heading 3.Underrubrik2.H3"/>
    <w:basedOn w:val="Heading2Head2A2"/>
    <w:next w:val="Normal"/>
    <w:rsid w:val="00A95C5D"/>
    <w:pPr>
      <w:spacing w:before="120"/>
      <w:outlineLvl w:val="2"/>
    </w:pPr>
    <w:rPr>
      <w:sz w:val="28"/>
    </w:rPr>
  </w:style>
  <w:style w:type="paragraph" w:customStyle="1" w:styleId="textintend1">
    <w:name w:val="text intend 1"/>
    <w:basedOn w:val="text"/>
    <w:rsid w:val="00A95C5D"/>
    <w:pPr>
      <w:widowControl/>
      <w:tabs>
        <w:tab w:val="num" w:pos="992"/>
      </w:tabs>
      <w:spacing w:after="120"/>
      <w:ind w:left="992" w:hanging="425"/>
    </w:pPr>
    <w:rPr>
      <w:rFonts w:eastAsia="MS Mincho"/>
      <w:lang w:val="en-US"/>
    </w:rPr>
  </w:style>
  <w:style w:type="paragraph" w:customStyle="1" w:styleId="TAH8pt">
    <w:name w:val="TAH + 8 pt"/>
    <w:basedOn w:val="TAH"/>
    <w:rsid w:val="00A95C5D"/>
    <w:rPr>
      <w:rFonts w:eastAsia="MS Mincho" w:cs="Arial"/>
      <w:bCs/>
      <w:noProof/>
      <w:color w:val="auto"/>
      <w:sz w:val="16"/>
      <w:szCs w:val="16"/>
      <w:lang w:eastAsia="en-US"/>
    </w:rPr>
  </w:style>
  <w:style w:type="paragraph" w:customStyle="1" w:styleId="63-13">
    <w:name w:val=".6.3-13"/>
    <w:basedOn w:val="TAH"/>
    <w:rsid w:val="00A95C5D"/>
    <w:pPr>
      <w:jc w:val="left"/>
    </w:pPr>
    <w:rPr>
      <w:rFonts w:eastAsiaTheme="minorHAnsi" w:cs="Arial"/>
      <w:b w:val="0"/>
      <w:color w:val="auto"/>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93352">
      <w:bodyDiv w:val="1"/>
      <w:marLeft w:val="0"/>
      <w:marRight w:val="0"/>
      <w:marTop w:val="0"/>
      <w:marBottom w:val="0"/>
      <w:divBdr>
        <w:top w:val="none" w:sz="0" w:space="0" w:color="auto"/>
        <w:left w:val="none" w:sz="0" w:space="0" w:color="auto"/>
        <w:bottom w:val="none" w:sz="0" w:space="0" w:color="auto"/>
        <w:right w:val="none" w:sz="0" w:space="0" w:color="auto"/>
      </w:divBdr>
    </w:div>
    <w:div w:id="769472951">
      <w:bodyDiv w:val="1"/>
      <w:marLeft w:val="0"/>
      <w:marRight w:val="0"/>
      <w:marTop w:val="0"/>
      <w:marBottom w:val="0"/>
      <w:divBdr>
        <w:top w:val="none" w:sz="0" w:space="0" w:color="auto"/>
        <w:left w:val="none" w:sz="0" w:space="0" w:color="auto"/>
        <w:bottom w:val="none" w:sz="0" w:space="0" w:color="auto"/>
        <w:right w:val="none" w:sz="0" w:space="0" w:color="auto"/>
      </w:divBdr>
    </w:div>
    <w:div w:id="986323849">
      <w:bodyDiv w:val="1"/>
      <w:marLeft w:val="0"/>
      <w:marRight w:val="0"/>
      <w:marTop w:val="0"/>
      <w:marBottom w:val="0"/>
      <w:divBdr>
        <w:top w:val="none" w:sz="0" w:space="0" w:color="auto"/>
        <w:left w:val="none" w:sz="0" w:space="0" w:color="auto"/>
        <w:bottom w:val="none" w:sz="0" w:space="0" w:color="auto"/>
        <w:right w:val="none" w:sz="0" w:space="0" w:color="auto"/>
      </w:divBdr>
    </w:div>
    <w:div w:id="1457791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2.bin"/><Relationship Id="rId21" Type="http://schemas.openxmlformats.org/officeDocument/2006/relationships/package" Target="embeddings/Microsoft_Visio_Drawing3.vsdx"/><Relationship Id="rId42" Type="http://schemas.openxmlformats.org/officeDocument/2006/relationships/image" Target="media/image19.emf"/><Relationship Id="rId63" Type="http://schemas.openxmlformats.org/officeDocument/2006/relationships/oleObject" Target="embeddings/Microsoft_Word_97_-_2003_Document10.doc"/><Relationship Id="rId84" Type="http://schemas.openxmlformats.org/officeDocument/2006/relationships/image" Target="media/image40.emf"/><Relationship Id="rId138" Type="http://schemas.openxmlformats.org/officeDocument/2006/relationships/image" Target="media/image68.emf"/><Relationship Id="rId159" Type="http://schemas.openxmlformats.org/officeDocument/2006/relationships/oleObject" Target="embeddings/oleObject17.bin"/><Relationship Id="rId170" Type="http://schemas.openxmlformats.org/officeDocument/2006/relationships/oleObject" Target="embeddings/oleObject20.bin"/><Relationship Id="rId191" Type="http://schemas.openxmlformats.org/officeDocument/2006/relationships/image" Target="media/image95.wmf"/><Relationship Id="rId205" Type="http://schemas.openxmlformats.org/officeDocument/2006/relationships/footer" Target="footer1.xml"/><Relationship Id="rId16" Type="http://schemas.openxmlformats.org/officeDocument/2006/relationships/image" Target="media/image6.emf"/><Relationship Id="rId107" Type="http://schemas.openxmlformats.org/officeDocument/2006/relationships/oleObject" Target="embeddings/Microsoft_Word_97_-_2003_Document25.doc"/><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oleObject" Target="embeddings/Microsoft_Word_97_-_2003_Document4.doc"/><Relationship Id="rId53" Type="http://schemas.openxmlformats.org/officeDocument/2006/relationships/package" Target="embeddings/Microsoft_Visio_Drawing8.vsdx"/><Relationship Id="rId58" Type="http://schemas.openxmlformats.org/officeDocument/2006/relationships/image" Target="media/image27.emf"/><Relationship Id="rId74" Type="http://schemas.openxmlformats.org/officeDocument/2006/relationships/image" Target="media/image35.emf"/><Relationship Id="rId79" Type="http://schemas.openxmlformats.org/officeDocument/2006/relationships/oleObject" Target="embeddings/Microsoft_Word_97_-_2003_Document16.doc"/><Relationship Id="rId102" Type="http://schemas.openxmlformats.org/officeDocument/2006/relationships/image" Target="media/image49.emf"/><Relationship Id="rId123" Type="http://schemas.openxmlformats.org/officeDocument/2006/relationships/oleObject" Target="embeddings/Microsoft_Word_97_-_2003_Document28.doc"/><Relationship Id="rId128" Type="http://schemas.openxmlformats.org/officeDocument/2006/relationships/image" Target="media/image63.emf"/><Relationship Id="rId144" Type="http://schemas.openxmlformats.org/officeDocument/2006/relationships/image" Target="media/image71.emf"/><Relationship Id="rId149" Type="http://schemas.openxmlformats.org/officeDocument/2006/relationships/oleObject" Target="embeddings/Microsoft_Word_97_-_2003_Document37.doc"/><Relationship Id="rId5" Type="http://schemas.openxmlformats.org/officeDocument/2006/relationships/footnotes" Target="footnotes.xml"/><Relationship Id="rId90" Type="http://schemas.openxmlformats.org/officeDocument/2006/relationships/image" Target="media/image43.emf"/><Relationship Id="rId95" Type="http://schemas.openxmlformats.org/officeDocument/2006/relationships/oleObject" Target="embeddings/Microsoft_Word_97_-_2003_Document19.doc"/><Relationship Id="rId160" Type="http://schemas.openxmlformats.org/officeDocument/2006/relationships/image" Target="media/image79.emf"/><Relationship Id="rId165" Type="http://schemas.openxmlformats.org/officeDocument/2006/relationships/image" Target="media/image82.emf"/><Relationship Id="rId181" Type="http://schemas.openxmlformats.org/officeDocument/2006/relationships/oleObject" Target="embeddings/oleObject24.bin"/><Relationship Id="rId186" Type="http://schemas.openxmlformats.org/officeDocument/2006/relationships/oleObject" Target="embeddings/oleObject27.bin"/><Relationship Id="rId22" Type="http://schemas.openxmlformats.org/officeDocument/2006/relationships/image" Target="media/image9.emf"/><Relationship Id="rId27" Type="http://schemas.openxmlformats.org/officeDocument/2006/relationships/package" Target="embeddings/Microsoft_Visio_Drawing5.vsdx"/><Relationship Id="rId43" Type="http://schemas.openxmlformats.org/officeDocument/2006/relationships/oleObject" Target="embeddings/Microsoft_Word_97_-_2003_Document6.doc"/><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oleObject" Target="embeddings/Microsoft_Word_97_-_2003_Document13.doc"/><Relationship Id="rId113" Type="http://schemas.openxmlformats.org/officeDocument/2006/relationships/oleObject" Target="embeddings/oleObject10.bin"/><Relationship Id="rId118" Type="http://schemas.openxmlformats.org/officeDocument/2006/relationships/image" Target="media/image57.emf"/><Relationship Id="rId134" Type="http://schemas.openxmlformats.org/officeDocument/2006/relationships/image" Target="media/image66.emf"/><Relationship Id="rId139" Type="http://schemas.openxmlformats.org/officeDocument/2006/relationships/oleObject" Target="embeddings/Microsoft_Word_97_-_2003_Document32.doc"/><Relationship Id="rId80" Type="http://schemas.openxmlformats.org/officeDocument/2006/relationships/image" Target="media/image38.emf"/><Relationship Id="rId85" Type="http://schemas.openxmlformats.org/officeDocument/2006/relationships/package" Target="embeddings/Microsoft_Visio_Drawing12.vsdx"/><Relationship Id="rId150" Type="http://schemas.openxmlformats.org/officeDocument/2006/relationships/image" Target="media/image74.emf"/><Relationship Id="rId155" Type="http://schemas.openxmlformats.org/officeDocument/2006/relationships/oleObject" Target="embeddings/oleObject16.bin"/><Relationship Id="rId171" Type="http://schemas.openxmlformats.org/officeDocument/2006/relationships/image" Target="media/image85.emf"/><Relationship Id="rId176" Type="http://schemas.openxmlformats.org/officeDocument/2006/relationships/oleObject" Target="embeddings/oleObject23.bin"/><Relationship Id="rId192" Type="http://schemas.openxmlformats.org/officeDocument/2006/relationships/oleObject" Target="embeddings/oleObject28.bin"/><Relationship Id="rId197" Type="http://schemas.openxmlformats.org/officeDocument/2006/relationships/image" Target="media/image96.wmf"/><Relationship Id="rId206" Type="http://schemas.openxmlformats.org/officeDocument/2006/relationships/fontTable" Target="fontTable.xml"/><Relationship Id="rId201" Type="http://schemas.openxmlformats.org/officeDocument/2006/relationships/oleObject" Target="embeddings/oleObject36.bin"/><Relationship Id="rId12" Type="http://schemas.openxmlformats.org/officeDocument/2006/relationships/package" Target="embeddings/Microsoft_Visio_Drawing.vsdx"/><Relationship Id="rId17" Type="http://schemas.openxmlformats.org/officeDocument/2006/relationships/package" Target="embeddings/Microsoft_Visio_Drawing1.vsdx"/><Relationship Id="rId33" Type="http://schemas.openxmlformats.org/officeDocument/2006/relationships/oleObject" Target="embeddings/Microsoft_Word_97_-_2003_Document2.doc"/><Relationship Id="rId38" Type="http://schemas.openxmlformats.org/officeDocument/2006/relationships/image" Target="media/image17.emf"/><Relationship Id="rId59" Type="http://schemas.openxmlformats.org/officeDocument/2006/relationships/oleObject" Target="embeddings/Microsoft_Word_97_-_2003_Document8.doc"/><Relationship Id="rId103" Type="http://schemas.openxmlformats.org/officeDocument/2006/relationships/oleObject" Target="embeddings/Microsoft_Word_97_-_2003_Document23.doc"/><Relationship Id="rId108" Type="http://schemas.openxmlformats.org/officeDocument/2006/relationships/image" Target="media/image52.emf"/><Relationship Id="rId124" Type="http://schemas.openxmlformats.org/officeDocument/2006/relationships/image" Target="media/image61.emf"/><Relationship Id="rId129" Type="http://schemas.openxmlformats.org/officeDocument/2006/relationships/package" Target="embeddings/Microsoft_Visio_Drawing14.vsdx"/><Relationship Id="rId54"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oleObject" Target="embeddings/Microsoft_Word_97_-_2003_Document14.doc"/><Relationship Id="rId91" Type="http://schemas.openxmlformats.org/officeDocument/2006/relationships/oleObject" Target="embeddings/Microsoft_Word_97_-_2003_Document17.doc"/><Relationship Id="rId96" Type="http://schemas.openxmlformats.org/officeDocument/2006/relationships/image" Target="media/image46.emf"/><Relationship Id="rId140" Type="http://schemas.openxmlformats.org/officeDocument/2006/relationships/image" Target="media/image69.emf"/><Relationship Id="rId145" Type="http://schemas.openxmlformats.org/officeDocument/2006/relationships/oleObject" Target="embeddings/Microsoft_Word_97_-_2003_Document35.doc"/><Relationship Id="rId161" Type="http://schemas.openxmlformats.org/officeDocument/2006/relationships/oleObject" Target="embeddings/Microsoft_Word_97_-_2003_Document39.doc"/><Relationship Id="rId166" Type="http://schemas.openxmlformats.org/officeDocument/2006/relationships/oleObject" Target="embeddings/oleObject18.bin"/><Relationship Id="rId182" Type="http://schemas.openxmlformats.org/officeDocument/2006/relationships/image" Target="media/image90.emf"/><Relationship Id="rId187" Type="http://schemas.openxmlformats.org/officeDocument/2006/relationships/image" Target="media/image92.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oleObject" Target="embeddings/oleObject2.bin"/><Relationship Id="rId28" Type="http://schemas.openxmlformats.org/officeDocument/2006/relationships/image" Target="media/image12.emf"/><Relationship Id="rId49" Type="http://schemas.openxmlformats.org/officeDocument/2006/relationships/oleObject" Target="embeddings/oleObject5.bin"/><Relationship Id="rId114" Type="http://schemas.openxmlformats.org/officeDocument/2006/relationships/image" Target="media/image55.emf"/><Relationship Id="rId119" Type="http://schemas.openxmlformats.org/officeDocument/2006/relationships/oleObject" Target="embeddings/oleObject13.bin"/><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oleObject" Target="embeddings/Microsoft_Word_97_-_2003_Document11.doc"/><Relationship Id="rId81" Type="http://schemas.openxmlformats.org/officeDocument/2006/relationships/oleObject" Target="embeddings/oleObject7.bin"/><Relationship Id="rId86" Type="http://schemas.openxmlformats.org/officeDocument/2006/relationships/image" Target="media/image41.emf"/><Relationship Id="rId130" Type="http://schemas.openxmlformats.org/officeDocument/2006/relationships/image" Target="media/image64.emf"/><Relationship Id="rId135" Type="http://schemas.openxmlformats.org/officeDocument/2006/relationships/oleObject" Target="embeddings/Microsoft_Visio_2003-2010_Drawing.vsd"/><Relationship Id="rId151" Type="http://schemas.openxmlformats.org/officeDocument/2006/relationships/oleObject" Target="embeddings/Microsoft_Word_97_-_2003_Document38.doc"/><Relationship Id="rId156" Type="http://schemas.openxmlformats.org/officeDocument/2006/relationships/image" Target="media/image77.emf"/><Relationship Id="rId177" Type="http://schemas.openxmlformats.org/officeDocument/2006/relationships/image" Target="media/image88.emf"/><Relationship Id="rId198" Type="http://schemas.openxmlformats.org/officeDocument/2006/relationships/oleObject" Target="embeddings/oleObject33.bin"/><Relationship Id="rId172" Type="http://schemas.openxmlformats.org/officeDocument/2006/relationships/oleObject" Target="embeddings/oleObject21.bin"/><Relationship Id="rId193" Type="http://schemas.openxmlformats.org/officeDocument/2006/relationships/oleObject" Target="embeddings/oleObject29.bin"/><Relationship Id="rId202" Type="http://schemas.openxmlformats.org/officeDocument/2006/relationships/image" Target="media/image97.emf"/><Relationship Id="rId207" Type="http://schemas.openxmlformats.org/officeDocument/2006/relationships/theme" Target="theme/theme1.xml"/><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package" Target="embeddings/Microsoft_Word_Document.docx"/><Relationship Id="rId109" Type="http://schemas.openxmlformats.org/officeDocument/2006/relationships/oleObject" Target="embeddings/Microsoft_Word_97_-_2003_Document26.doc"/><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9.vsdx"/><Relationship Id="rId76" Type="http://schemas.openxmlformats.org/officeDocument/2006/relationships/image" Target="media/image36.emf"/><Relationship Id="rId97" Type="http://schemas.openxmlformats.org/officeDocument/2006/relationships/oleObject" Target="embeddings/Microsoft_Word_97_-_2003_Document20.doc"/><Relationship Id="rId104" Type="http://schemas.openxmlformats.org/officeDocument/2006/relationships/image" Target="media/image50.emf"/><Relationship Id="rId120" Type="http://schemas.openxmlformats.org/officeDocument/2006/relationships/image" Target="media/image58.png"/><Relationship Id="rId125" Type="http://schemas.openxmlformats.org/officeDocument/2006/relationships/oleObject" Target="embeddings/Microsoft_Word_97_-_2003_Document29.doc"/><Relationship Id="rId141" Type="http://schemas.openxmlformats.org/officeDocument/2006/relationships/oleObject" Target="embeddings/Microsoft_Word_97_-_2003_Document33.doc"/><Relationship Id="rId146" Type="http://schemas.openxmlformats.org/officeDocument/2006/relationships/image" Target="media/image72.emf"/><Relationship Id="rId167" Type="http://schemas.openxmlformats.org/officeDocument/2006/relationships/image" Target="media/image83.emf"/><Relationship Id="rId188" Type="http://schemas.openxmlformats.org/officeDocument/2006/relationships/image" Target="media/image93.emf"/><Relationship Id="rId7" Type="http://schemas.openxmlformats.org/officeDocument/2006/relationships/image" Target="media/image1.emf"/><Relationship Id="rId71" Type="http://schemas.openxmlformats.org/officeDocument/2006/relationships/package" Target="embeddings/Microsoft_Visio_Drawing10.vsdx"/><Relationship Id="rId92" Type="http://schemas.openxmlformats.org/officeDocument/2006/relationships/image" Target="media/image44.emf"/><Relationship Id="rId162" Type="http://schemas.openxmlformats.org/officeDocument/2006/relationships/image" Target="media/image80.emf"/><Relationship Id="rId183" Type="http://schemas.openxmlformats.org/officeDocument/2006/relationships/oleObject" Target="embeddings/oleObject25.bin"/><Relationship Id="rId2" Type="http://schemas.openxmlformats.org/officeDocument/2006/relationships/styles" Target="styles.xml"/><Relationship Id="rId29" Type="http://schemas.openxmlformats.org/officeDocument/2006/relationships/package" Target="embeddings/Microsoft_Visio_Drawing6.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7.vsdx"/><Relationship Id="rId66" Type="http://schemas.openxmlformats.org/officeDocument/2006/relationships/image" Target="media/image31.emf"/><Relationship Id="rId87" Type="http://schemas.openxmlformats.org/officeDocument/2006/relationships/oleObject" Target="embeddings/oleObject9.bin"/><Relationship Id="rId110" Type="http://schemas.openxmlformats.org/officeDocument/2006/relationships/image" Target="media/image53.emf"/><Relationship Id="rId115" Type="http://schemas.openxmlformats.org/officeDocument/2006/relationships/oleObject" Target="embeddings/oleObject11.bin"/><Relationship Id="rId131" Type="http://schemas.openxmlformats.org/officeDocument/2006/relationships/oleObject" Target="embeddings/oleObject14.bin"/><Relationship Id="rId136" Type="http://schemas.openxmlformats.org/officeDocument/2006/relationships/image" Target="media/image67.emf"/><Relationship Id="rId157" Type="http://schemas.openxmlformats.org/officeDocument/2006/relationships/package" Target="embeddings/Microsoft_Visio_Drawing16.vsdx"/><Relationship Id="rId178" Type="http://schemas.openxmlformats.org/officeDocument/2006/relationships/package" Target="embeddings/Microsoft_Word_Document2.docx"/><Relationship Id="rId61" Type="http://schemas.openxmlformats.org/officeDocument/2006/relationships/oleObject" Target="embeddings/Microsoft_Word_97_-_2003_Document9.doc"/><Relationship Id="rId82" Type="http://schemas.openxmlformats.org/officeDocument/2006/relationships/image" Target="media/image39.emf"/><Relationship Id="rId152" Type="http://schemas.openxmlformats.org/officeDocument/2006/relationships/image" Target="media/image75.emf"/><Relationship Id="rId173" Type="http://schemas.openxmlformats.org/officeDocument/2006/relationships/image" Target="media/image86.emf"/><Relationship Id="rId194" Type="http://schemas.openxmlformats.org/officeDocument/2006/relationships/oleObject" Target="embeddings/oleObject30.bin"/><Relationship Id="rId199" Type="http://schemas.openxmlformats.org/officeDocument/2006/relationships/oleObject" Target="embeddings/oleObject34.bin"/><Relationship Id="rId203" Type="http://schemas.openxmlformats.org/officeDocument/2006/relationships/package" Target="embeddings/Microsoft_Word_Document5.docx"/><Relationship Id="rId19" Type="http://schemas.openxmlformats.org/officeDocument/2006/relationships/package" Target="embeddings/Microsoft_Visio_Drawing2.vsdx"/><Relationship Id="rId14" Type="http://schemas.openxmlformats.org/officeDocument/2006/relationships/oleObject" Target="embeddings/oleObject1.bin"/><Relationship Id="rId30" Type="http://schemas.openxmlformats.org/officeDocument/2006/relationships/image" Target="media/image13.emf"/><Relationship Id="rId35" Type="http://schemas.openxmlformats.org/officeDocument/2006/relationships/oleObject" Target="embeddings/Microsoft_Word_97_-_2003_Document3.doc"/><Relationship Id="rId56" Type="http://schemas.openxmlformats.org/officeDocument/2006/relationships/image" Target="media/image26.emf"/><Relationship Id="rId77" Type="http://schemas.openxmlformats.org/officeDocument/2006/relationships/oleObject" Target="embeddings/Microsoft_Word_97_-_2003_Document15.doc"/><Relationship Id="rId100" Type="http://schemas.openxmlformats.org/officeDocument/2006/relationships/image" Target="media/image48.emf"/><Relationship Id="rId105" Type="http://schemas.openxmlformats.org/officeDocument/2006/relationships/oleObject" Target="embeddings/Microsoft_Word_97_-_2003_Document24.doc"/><Relationship Id="rId126" Type="http://schemas.openxmlformats.org/officeDocument/2006/relationships/image" Target="media/image62.emf"/><Relationship Id="rId147" Type="http://schemas.openxmlformats.org/officeDocument/2006/relationships/oleObject" Target="embeddings/Microsoft_Word_97_-_2003_Document36.doc"/><Relationship Id="rId168" Type="http://schemas.openxmlformats.org/officeDocument/2006/relationships/oleObject" Target="embeddings/oleObject19.bin"/><Relationship Id="rId8" Type="http://schemas.openxmlformats.org/officeDocument/2006/relationships/oleObject" Target="embeddings/Microsoft_Word_97_-_2003_Document.doc"/><Relationship Id="rId51" Type="http://schemas.openxmlformats.org/officeDocument/2006/relationships/oleObject" Target="embeddings/oleObject6.bin"/><Relationship Id="rId72" Type="http://schemas.openxmlformats.org/officeDocument/2006/relationships/image" Target="media/image34.emf"/><Relationship Id="rId93" Type="http://schemas.openxmlformats.org/officeDocument/2006/relationships/oleObject" Target="embeddings/Microsoft_Word_97_-_2003_Document18.doc"/><Relationship Id="rId98" Type="http://schemas.openxmlformats.org/officeDocument/2006/relationships/image" Target="media/image47.emf"/><Relationship Id="rId121" Type="http://schemas.openxmlformats.org/officeDocument/2006/relationships/image" Target="media/image59.png"/><Relationship Id="rId142" Type="http://schemas.openxmlformats.org/officeDocument/2006/relationships/image" Target="media/image70.emf"/><Relationship Id="rId163" Type="http://schemas.openxmlformats.org/officeDocument/2006/relationships/package" Target="embeddings/Microsoft_Word_Document1.docx"/><Relationship Id="rId184" Type="http://schemas.openxmlformats.org/officeDocument/2006/relationships/image" Target="media/image91.emf"/><Relationship Id="rId189" Type="http://schemas.openxmlformats.org/officeDocument/2006/relationships/image" Target="media/image94.emf"/><Relationship Id="rId3" Type="http://schemas.openxmlformats.org/officeDocument/2006/relationships/settings" Target="settings.xml"/><Relationship Id="rId25" Type="http://schemas.openxmlformats.org/officeDocument/2006/relationships/package" Target="embeddings/Microsoft_Visio_Drawing4.vsdx"/><Relationship Id="rId46" Type="http://schemas.openxmlformats.org/officeDocument/2006/relationships/image" Target="media/image21.emf"/><Relationship Id="rId67" Type="http://schemas.openxmlformats.org/officeDocument/2006/relationships/oleObject" Target="embeddings/Microsoft_Word_97_-_2003_Document12.doc"/><Relationship Id="rId116" Type="http://schemas.openxmlformats.org/officeDocument/2006/relationships/image" Target="media/image56.emf"/><Relationship Id="rId137" Type="http://schemas.openxmlformats.org/officeDocument/2006/relationships/oleObject" Target="embeddings/Microsoft_Word_97_-_2003_Document31.doc"/><Relationship Id="rId158" Type="http://schemas.openxmlformats.org/officeDocument/2006/relationships/image" Target="media/image78.emf"/><Relationship Id="rId20" Type="http://schemas.openxmlformats.org/officeDocument/2006/relationships/image" Target="media/image8.emf"/><Relationship Id="rId41" Type="http://schemas.openxmlformats.org/officeDocument/2006/relationships/oleObject" Target="embeddings/Microsoft_Word_97_-_2003_Document5.doc"/><Relationship Id="rId62" Type="http://schemas.openxmlformats.org/officeDocument/2006/relationships/image" Target="media/image29.emf"/><Relationship Id="rId83" Type="http://schemas.openxmlformats.org/officeDocument/2006/relationships/oleObject" Target="embeddings/oleObject8.bin"/><Relationship Id="rId88" Type="http://schemas.openxmlformats.org/officeDocument/2006/relationships/image" Target="media/image42.emf"/><Relationship Id="rId111" Type="http://schemas.openxmlformats.org/officeDocument/2006/relationships/oleObject" Target="embeddings/Microsoft_Word_97_-_2003_Document27.doc"/><Relationship Id="rId132" Type="http://schemas.openxmlformats.org/officeDocument/2006/relationships/image" Target="media/image65.emf"/><Relationship Id="rId153" Type="http://schemas.openxmlformats.org/officeDocument/2006/relationships/oleObject" Target="embeddings/oleObject15.bin"/><Relationship Id="rId174" Type="http://schemas.openxmlformats.org/officeDocument/2006/relationships/oleObject" Target="embeddings/oleObject22.bin"/><Relationship Id="rId179" Type="http://schemas.openxmlformats.org/officeDocument/2006/relationships/image" Target="media/image89.emf"/><Relationship Id="rId195" Type="http://schemas.openxmlformats.org/officeDocument/2006/relationships/oleObject" Target="embeddings/oleObject31.bin"/><Relationship Id="rId190" Type="http://schemas.openxmlformats.org/officeDocument/2006/relationships/package" Target="embeddings/Microsoft_Word_Document4.docx"/><Relationship Id="rId204" Type="http://schemas.openxmlformats.org/officeDocument/2006/relationships/header" Target="header1.xml"/><Relationship Id="rId15" Type="http://schemas.openxmlformats.org/officeDocument/2006/relationships/image" Target="media/image5.jpeg"/><Relationship Id="rId36" Type="http://schemas.openxmlformats.org/officeDocument/2006/relationships/image" Target="media/image16.emf"/><Relationship Id="rId57" Type="http://schemas.openxmlformats.org/officeDocument/2006/relationships/oleObject" Target="embeddings/Microsoft_Word_97_-_2003_Document7.doc"/><Relationship Id="rId106" Type="http://schemas.openxmlformats.org/officeDocument/2006/relationships/image" Target="media/image51.emf"/><Relationship Id="rId127" Type="http://schemas.openxmlformats.org/officeDocument/2006/relationships/oleObject" Target="embeddings/Microsoft_Word_97_-_2003_Document30.doc"/><Relationship Id="rId10" Type="http://schemas.openxmlformats.org/officeDocument/2006/relationships/oleObject" Target="embeddings/Microsoft_Word_97_-_2003_Document1.doc"/><Relationship Id="rId31" Type="http://schemas.openxmlformats.org/officeDocument/2006/relationships/oleObject" Target="embeddings/oleObject3.bin"/><Relationship Id="rId52" Type="http://schemas.openxmlformats.org/officeDocument/2006/relationships/image" Target="media/image24.emf"/><Relationship Id="rId73" Type="http://schemas.openxmlformats.org/officeDocument/2006/relationships/package" Target="embeddings/Microsoft_Visio_Drawing11.vsdx"/><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oleObject" Target="embeddings/Microsoft_Word_97_-_2003_Document21.doc"/><Relationship Id="rId101" Type="http://schemas.openxmlformats.org/officeDocument/2006/relationships/oleObject" Target="embeddings/Microsoft_Word_97_-_2003_Document22.doc"/><Relationship Id="rId122" Type="http://schemas.openxmlformats.org/officeDocument/2006/relationships/image" Target="media/image60.emf"/><Relationship Id="rId143" Type="http://schemas.openxmlformats.org/officeDocument/2006/relationships/oleObject" Target="embeddings/Microsoft_Word_97_-_2003_Document34.doc"/><Relationship Id="rId148" Type="http://schemas.openxmlformats.org/officeDocument/2006/relationships/image" Target="media/image73.emf"/><Relationship Id="rId164" Type="http://schemas.openxmlformats.org/officeDocument/2006/relationships/image" Target="media/image81.emf"/><Relationship Id="rId169" Type="http://schemas.openxmlformats.org/officeDocument/2006/relationships/image" Target="media/image84.wmf"/><Relationship Id="rId185" Type="http://schemas.openxmlformats.org/officeDocument/2006/relationships/oleObject" Target="embeddings/oleObject26.bin"/><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package" Target="embeddings/Microsoft_Word_Document3.docx"/><Relationship Id="rId26" Type="http://schemas.openxmlformats.org/officeDocument/2006/relationships/image" Target="media/image11.emf"/><Relationship Id="rId47" Type="http://schemas.openxmlformats.org/officeDocument/2006/relationships/oleObject" Target="embeddings/oleObject4.bin"/><Relationship Id="rId68" Type="http://schemas.openxmlformats.org/officeDocument/2006/relationships/image" Target="media/image32.emf"/><Relationship Id="rId89" Type="http://schemas.openxmlformats.org/officeDocument/2006/relationships/package" Target="embeddings/Microsoft_Visio_Drawing13.vsdx"/><Relationship Id="rId112" Type="http://schemas.openxmlformats.org/officeDocument/2006/relationships/image" Target="media/image54.emf"/><Relationship Id="rId133" Type="http://schemas.openxmlformats.org/officeDocument/2006/relationships/package" Target="embeddings/Microsoft_Visio_Drawing15.vsdx"/><Relationship Id="rId154" Type="http://schemas.openxmlformats.org/officeDocument/2006/relationships/image" Target="media/image76.emf"/><Relationship Id="rId175" Type="http://schemas.openxmlformats.org/officeDocument/2006/relationships/image" Target="media/image87.emf"/><Relationship Id="rId196" Type="http://schemas.openxmlformats.org/officeDocument/2006/relationships/oleObject" Target="embeddings/oleObject32.bin"/><Relationship Id="rId200" Type="http://schemas.openxmlformats.org/officeDocument/2006/relationships/oleObject" Target="embeddings/oleObject35.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govich\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112</TotalTime>
  <Pages>1</Pages>
  <Words>40362</Words>
  <Characters>230070</Characters>
  <Application>Microsoft Office Word</Application>
  <DocSecurity>0</DocSecurity>
  <Lines>1917</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 WG5 Chair changes</dc:creator>
  <cp:keywords/>
  <dc:description/>
  <cp:lastModifiedBy>5882</cp:lastModifiedBy>
  <cp:revision>41</cp:revision>
  <dcterms:created xsi:type="dcterms:W3CDTF">2022-02-10T15:55:00Z</dcterms:created>
  <dcterms:modified xsi:type="dcterms:W3CDTF">2022-09-25T09:27:00Z</dcterms:modified>
</cp:coreProperties>
</file>